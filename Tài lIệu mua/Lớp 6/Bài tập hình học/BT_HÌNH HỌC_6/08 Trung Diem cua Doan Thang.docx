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5026" w:rsidRPr="008658EF" w:rsidRDefault="008D5026" w:rsidP="00A54B44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8</w:t>
      </w:r>
      <w:r w:rsidRPr="008658EF">
        <w:rPr>
          <w:rFonts w:ascii="Palatino Linotype" w:hAnsi="Palatino Linotype"/>
          <w:b/>
          <w:sz w:val="28"/>
          <w:szCs w:val="28"/>
        </w:rPr>
        <w:t xml:space="preserve">. </w:t>
      </w:r>
      <w:r>
        <w:rPr>
          <w:rFonts w:ascii="Palatino Linotype" w:hAnsi="Palatino Linotype"/>
          <w:b/>
          <w:sz w:val="28"/>
          <w:szCs w:val="28"/>
        </w:rPr>
        <w:t>TRUNG ĐIỂM CỦA ĐOẠN THẲNG</w:t>
      </w:r>
    </w:p>
    <w:p w:rsidR="008D5026" w:rsidRPr="008658EF" w:rsidRDefault="008D5026" w:rsidP="008658EF">
      <w:pPr>
        <w:ind w:left="720" w:hanging="720"/>
        <w:jc w:val="both"/>
        <w:rPr>
          <w:rFonts w:ascii="Palatino Linotype" w:hAnsi="Palatino Linotype"/>
          <w:b/>
          <w:sz w:val="28"/>
          <w:szCs w:val="28"/>
        </w:rPr>
      </w:pPr>
      <w:r w:rsidRPr="008658EF">
        <w:rPr>
          <w:rFonts w:ascii="Palatino Linotype" w:hAnsi="Palatino Linotype"/>
          <w:b/>
          <w:sz w:val="28"/>
          <w:szCs w:val="28"/>
        </w:rPr>
        <w:t>A. KIẾN THỨC CẦN NHỚ</w:t>
      </w: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88"/>
        <w:gridCol w:w="4195"/>
      </w:tblGrid>
      <w:tr w:rsidR="008D5026" w:rsidRPr="00AA152C" w:rsidTr="00AA152C">
        <w:trPr>
          <w:trHeight w:val="753"/>
        </w:trPr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:rsidR="008D5026" w:rsidRPr="00AA152C" w:rsidRDefault="008D5026" w:rsidP="00AA152C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Trung điểm M của đoạn thẳng AB là điểm nằm giữa A, B và cách đều A, B </w:t>
            </w:r>
            <w:r w:rsidRPr="00AA152C"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object w:dxaOrig="13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21.75pt" o:ole="">
                  <v:imagedata r:id="rId7" o:title=""/>
                </v:shape>
                <o:OLEObject Type="Embed" ProgID="Equation.DSMT4" ShapeID="_x0000_i1025" DrawAspect="Content" ObjectID="_1623139820" r:id="rId8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5026" w:rsidRPr="00AA152C" w:rsidRDefault="008D5026" w:rsidP="00AA152C">
            <w:pPr>
              <w:tabs>
                <w:tab w:val="left" w:pos="426"/>
              </w:tabs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AA152C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97" o:spid="_x0000_i1026" type="#_x0000_t75" style="width:198pt;height:42pt;visibility:visible">
                  <v:imagedata r:id="rId9" o:title=""/>
                </v:shape>
              </w:pict>
            </w:r>
          </w:p>
        </w:tc>
      </w:tr>
      <w:tr w:rsidR="008D5026" w:rsidRPr="00AA152C" w:rsidTr="00AA152C">
        <w:trPr>
          <w:trHeight w:val="800"/>
        </w:trPr>
        <w:tc>
          <w:tcPr>
            <w:tcW w:w="9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5026" w:rsidRPr="00AA152C" w:rsidRDefault="008D5026" w:rsidP="00AA152C">
            <w:pPr>
              <w:pStyle w:val="ListParagraph"/>
              <w:numPr>
                <w:ilvl w:val="0"/>
                <w:numId w:val="14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Nếu M là trung điểm của đoạn thẳng AB thì </w:t>
            </w:r>
            <w:r w:rsidRPr="00AA152C">
              <w:rPr>
                <w:position w:val="-24"/>
                <w:lang w:val="en-US"/>
              </w:rPr>
              <w:object w:dxaOrig="1620" w:dyaOrig="620">
                <v:shape id="_x0000_i1027" type="#_x0000_t75" style="width:80.25pt;height:31.5pt" o:ole="">
                  <v:imagedata r:id="rId10" o:title=""/>
                </v:shape>
                <o:OLEObject Type="Embed" ProgID="Equation.DSMT4" ShapeID="_x0000_i1027" DrawAspect="Content" ObjectID="_1623139821" r:id="rId11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8D5026" w:rsidRPr="008658EF" w:rsidRDefault="008D5026" w:rsidP="008658E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B.</w:t>
      </w:r>
      <w:r w:rsidRPr="008658EF">
        <w:rPr>
          <w:rFonts w:ascii="Palatino Linotype" w:hAnsi="Palatino Linotype"/>
          <w:b/>
          <w:sz w:val="28"/>
          <w:szCs w:val="28"/>
        </w:rPr>
        <w:t xml:space="preserve"> BÀI TẬP </w:t>
      </w:r>
    </w:p>
    <w:p w:rsidR="008D5026" w:rsidRPr="008658EF" w:rsidRDefault="008D5026" w:rsidP="008658EF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b/>
          <w:sz w:val="28"/>
          <w:szCs w:val="28"/>
        </w:rPr>
        <w:t>DẠNG 1:</w:t>
      </w:r>
      <w:r w:rsidRPr="008658EF">
        <w:rPr>
          <w:rFonts w:ascii="Palatino Linotype" w:hAnsi="Palatino Linotype"/>
          <w:sz w:val="28"/>
          <w:szCs w:val="28"/>
        </w:rPr>
        <w:t xml:space="preserve"> NHẬN BIẾT MỘT ĐIỂM LÀ TRUNG ĐIỂM CỦA ĐOẠN THẲNG </w:t>
      </w:r>
      <w:r w:rsidRPr="008658EF">
        <w:rPr>
          <w:rFonts w:ascii="Palatino Linotype" w:hAnsi="Palatino Linotype"/>
          <w:b/>
          <w:i/>
          <w:sz w:val="28"/>
          <w:szCs w:val="28"/>
        </w:rPr>
        <w:t xml:space="preserve"> Phương pháp giải</w:t>
      </w:r>
      <w:r w:rsidRPr="008658EF">
        <w:rPr>
          <w:rFonts w:ascii="Palatino Linotype" w:hAnsi="Palatino Linotype"/>
          <w:sz w:val="28"/>
          <w:szCs w:val="28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13"/>
      </w:tblGrid>
      <w:tr w:rsidR="008D5026" w:rsidRPr="00AA152C" w:rsidTr="00AA152C">
        <w:trPr>
          <w:trHeight w:val="440"/>
        </w:trPr>
        <w:tc>
          <w:tcPr>
            <w:tcW w:w="9013" w:type="dxa"/>
            <w:vAlign w:val="center"/>
          </w:tcPr>
          <w:p w:rsidR="008D5026" w:rsidRPr="00AA152C" w:rsidRDefault="008D5026" w:rsidP="00AA152C">
            <w:pPr>
              <w:tabs>
                <w:tab w:val="left" w:pos="34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AA152C">
              <w:rPr>
                <w:rFonts w:ascii="Palatino Linotype" w:hAnsi="Palatino Linotype"/>
                <w:sz w:val="28"/>
                <w:szCs w:val="28"/>
              </w:rPr>
              <w:t xml:space="preserve">Nếu M nằm giữa A và B đồng thời </w:t>
            </w:r>
            <w:r w:rsidRPr="00AA152C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1359" w:dyaOrig="260">
                <v:shape id="_x0000_i1028" type="#_x0000_t75" style="width:68.25pt;height:13.5pt" o:ole="">
                  <v:imagedata r:id="rId12" o:title=""/>
                </v:shape>
                <o:OLEObject Type="Embed" ProgID="Equation.DSMT4" ShapeID="_x0000_i1028" DrawAspect="Content" ObjectID="_1623139822" r:id="rId13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</w:rPr>
              <w:t xml:space="preserve"> thì M là trung điểm của AB</w:t>
            </w:r>
          </w:p>
        </w:tc>
      </w:tr>
    </w:tbl>
    <w:p w:rsidR="008D5026" w:rsidRDefault="008D5026" w:rsidP="008658EF">
      <w:pPr>
        <w:tabs>
          <w:tab w:val="left" w:pos="426"/>
        </w:tabs>
        <w:rPr>
          <w:rFonts w:ascii="Palatino Linotype" w:hAnsi="Palatino Linotype"/>
          <w:b/>
          <w:i/>
          <w:sz w:val="28"/>
          <w:szCs w:val="28"/>
        </w:rPr>
      </w:pPr>
    </w:p>
    <w:p w:rsidR="008D5026" w:rsidRPr="008658EF" w:rsidRDefault="008D5026" w:rsidP="008658EF">
      <w:pPr>
        <w:pStyle w:val="Mu"/>
      </w:pPr>
      <w:r w:rsidRPr="008658EF">
        <w:t>Trên tia Ox lấy hai điểm A và B sao cho OA = 3cm, OB = 6cm</w:t>
      </w:r>
    </w:p>
    <w:p w:rsidR="008D5026" w:rsidRPr="008658EF" w:rsidRDefault="008D5026" w:rsidP="008658EF">
      <w:pPr>
        <w:pStyle w:val="ListParagraph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Điểm A có nằm giữa hai điểm O và B không?</w:t>
      </w:r>
    </w:p>
    <w:p w:rsidR="008D5026" w:rsidRPr="008658EF" w:rsidRDefault="008D5026" w:rsidP="008658EF">
      <w:pPr>
        <w:pStyle w:val="ListParagraph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So sánh OA và AB.</w:t>
      </w:r>
    </w:p>
    <w:p w:rsidR="008D5026" w:rsidRPr="008658EF" w:rsidRDefault="008D5026" w:rsidP="008658EF">
      <w:pPr>
        <w:pStyle w:val="ListParagraph"/>
        <w:numPr>
          <w:ilvl w:val="0"/>
          <w:numId w:val="1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Điểm A có là trung điểm của đoạn thẳng OB không? Vì sao?</w:t>
      </w:r>
    </w:p>
    <w:p w:rsidR="008D5026" w:rsidRPr="008658EF" w:rsidRDefault="008D5026" w:rsidP="008658EF">
      <w:pPr>
        <w:pStyle w:val="Mu"/>
      </w:pPr>
      <w:r w:rsidRPr="008658EF">
        <w:t>Trên tia Cx lấy hai điểm A, D sao cho CA = 2cm, CD = 5cm</w:t>
      </w:r>
    </w:p>
    <w:p w:rsidR="008D5026" w:rsidRPr="008658EF" w:rsidRDefault="008D5026" w:rsidP="008658EF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Trong ba điểm A, C, D điểm nào nằm giữa hai điểm còn lại? Vì sao?</w:t>
      </w:r>
    </w:p>
    <w:p w:rsidR="008D5026" w:rsidRPr="008658EF" w:rsidRDefault="008D5026" w:rsidP="008658EF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Điểm A có là trung điểm của CD khồng? Vì sao?</w:t>
      </w:r>
    </w:p>
    <w:p w:rsidR="008D5026" w:rsidRPr="008658EF" w:rsidRDefault="008D5026" w:rsidP="008658EF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Trên tia đối của tia Cx lấy điểm E sao cho CE = 2cm. Hỏi C có là trung điểm của AE không? Vì sao?</w:t>
      </w:r>
    </w:p>
    <w:p w:rsidR="008D5026" w:rsidRPr="006B64F0" w:rsidRDefault="008D5026" w:rsidP="008658EF">
      <w:pPr>
        <w:tabs>
          <w:tab w:val="left" w:pos="426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6B64F0">
        <w:rPr>
          <w:rFonts w:ascii="Palatino Linotype" w:hAnsi="Palatino Linotype"/>
          <w:b/>
          <w:sz w:val="28"/>
          <w:szCs w:val="28"/>
          <w:lang w:val="vi-VN"/>
        </w:rPr>
        <w:t>DẠNG 2</w:t>
      </w:r>
      <w:r w:rsidRPr="006B64F0">
        <w:rPr>
          <w:rFonts w:ascii="Palatino Linotype" w:hAnsi="Palatino Linotype"/>
          <w:sz w:val="28"/>
          <w:szCs w:val="28"/>
          <w:lang w:val="vi-VN"/>
        </w:rPr>
        <w:t>: TÍNH ĐỘ DÀI ĐOẠN THẲNG</w:t>
      </w:r>
      <w:r w:rsidRPr="006B64F0">
        <w:rPr>
          <w:rFonts w:ascii="Palatino Linotype" w:hAnsi="Palatino Linotype"/>
          <w:b/>
          <w:sz w:val="28"/>
          <w:szCs w:val="28"/>
          <w:lang w:val="vi-VN"/>
        </w:rPr>
        <w:t xml:space="preserve"> </w:t>
      </w:r>
    </w:p>
    <w:p w:rsidR="008D5026" w:rsidRPr="008658EF" w:rsidRDefault="008D5026" w:rsidP="008658EF">
      <w:pPr>
        <w:tabs>
          <w:tab w:val="left" w:pos="426"/>
        </w:tabs>
        <w:rPr>
          <w:rFonts w:ascii="Palatino Linotype" w:hAnsi="Palatino Linotype"/>
          <w:b/>
          <w:i/>
          <w:sz w:val="28"/>
          <w:szCs w:val="28"/>
        </w:rPr>
      </w:pPr>
      <w:r w:rsidRPr="008658EF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30"/>
      </w:tblGrid>
      <w:tr w:rsidR="008D5026" w:rsidRPr="00AA152C" w:rsidTr="00AA152C">
        <w:trPr>
          <w:trHeight w:val="836"/>
        </w:trPr>
        <w:tc>
          <w:tcPr>
            <w:tcW w:w="9630" w:type="dxa"/>
            <w:vAlign w:val="center"/>
          </w:tcPr>
          <w:p w:rsidR="008D5026" w:rsidRPr="00AA152C" w:rsidRDefault="008D5026" w:rsidP="00AA152C">
            <w:pPr>
              <w:tabs>
                <w:tab w:val="left" w:pos="426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AA152C">
              <w:rPr>
                <w:rFonts w:ascii="Palatino Linotype" w:hAnsi="Palatino Linotype"/>
                <w:sz w:val="28"/>
                <w:szCs w:val="28"/>
              </w:rPr>
              <w:t>Dựa vào nhận xét: Khoảng cách từ trung điểm của đoạn thẳng đến mỗi đầu đoạn thẳng bằng nửa độ dài đoạn thẳng ấy</w:t>
            </w:r>
          </w:p>
        </w:tc>
      </w:tr>
    </w:tbl>
    <w:p w:rsidR="008D5026" w:rsidRPr="008658EF" w:rsidRDefault="008D5026" w:rsidP="00321F7F">
      <w:pPr>
        <w:pStyle w:val="Mu"/>
      </w:pPr>
      <w:r w:rsidRPr="008658EF">
        <w:t xml:space="preserve">Cho đoạn thẳng </w:t>
      </w:r>
      <w:r w:rsidRPr="00321F7F">
        <w:rPr>
          <w:position w:val="-4"/>
        </w:rPr>
        <w:object w:dxaOrig="1380" w:dyaOrig="260">
          <v:shape id="_x0000_i1029" type="#_x0000_t75" style="width:68.25pt;height:13.5pt" o:ole="">
            <v:imagedata r:id="rId14" o:title=""/>
          </v:shape>
          <o:OLEObject Type="Embed" ProgID="Equation.DSMT4" ShapeID="_x0000_i1029" DrawAspect="Content" ObjectID="_1623139823" r:id="rId15"/>
        </w:object>
      </w:r>
      <w:r>
        <w:t xml:space="preserve"> </w:t>
      </w:r>
      <w:r w:rsidRPr="008658EF">
        <w:t xml:space="preserve">. Gọi M là trung điểm của AB. Trên đoạn AB lấy hai điểm C, D sao cho </w:t>
      </w:r>
      <w:r w:rsidRPr="00321F7F">
        <w:rPr>
          <w:position w:val="-4"/>
        </w:rPr>
        <w:object w:dxaOrig="1880" w:dyaOrig="260">
          <v:shape id="_x0000_i1030" type="#_x0000_t75" style="width:93pt;height:13.5pt" o:ole="">
            <v:imagedata r:id="rId16" o:title=""/>
          </v:shape>
          <o:OLEObject Type="Embed" ProgID="Equation.DSMT4" ShapeID="_x0000_i1030" DrawAspect="Content" ObjectID="_1623139824" r:id="rId17"/>
        </w:object>
      </w:r>
      <w:r>
        <w:t xml:space="preserve"> </w:t>
      </w:r>
    </w:p>
    <w:p w:rsidR="008D5026" w:rsidRPr="008658EF" w:rsidRDefault="008D5026" w:rsidP="008658EF">
      <w:pPr>
        <w:pStyle w:val="ListParagraph"/>
        <w:numPr>
          <w:ilvl w:val="0"/>
          <w:numId w:val="1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Tính độ dài đoạn thẳng CD</w:t>
      </w:r>
    </w:p>
    <w:p w:rsidR="008D5026" w:rsidRPr="00321F7F" w:rsidRDefault="008D5026" w:rsidP="008658EF">
      <w:pPr>
        <w:pStyle w:val="ListParagraph"/>
        <w:numPr>
          <w:ilvl w:val="0"/>
          <w:numId w:val="1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Điểm M có phải là trung điểm của đoạn thẳng CD không? Vì sao?</w:t>
      </w:r>
    </w:p>
    <w:p w:rsidR="008D5026" w:rsidRPr="008658EF" w:rsidRDefault="008D5026" w:rsidP="00321F7F">
      <w:pPr>
        <w:pStyle w:val="Mu"/>
      </w:pPr>
      <w:r w:rsidRPr="008658EF">
        <w:t>Trên tia Ox lấy hai điểm M và N sao cho OM = 6cm; ON = 10 cm. Gọi I, K là trung điểm của ON và MN. Tính độ dài IK.</w:t>
      </w:r>
    </w:p>
    <w:p w:rsidR="008D5026" w:rsidRPr="008658EF" w:rsidRDefault="008D5026" w:rsidP="005246E4">
      <w:pPr>
        <w:pStyle w:val="Mu"/>
      </w:pPr>
      <w:r w:rsidRPr="008658EF">
        <w:t>Cho đoạn thẳng AB = 8cm, điểm C là điểm nằm giữa A và B. Gọi M, N lần lượt là trung điểm của các đoạn thẳng AC, CB. Tính độ dài MN.</w:t>
      </w:r>
    </w:p>
    <w:p w:rsidR="008D5026" w:rsidRPr="00813B13" w:rsidRDefault="008D5026" w:rsidP="008658EF">
      <w:pPr>
        <w:tabs>
          <w:tab w:val="left" w:pos="426"/>
        </w:tabs>
        <w:rPr>
          <w:rFonts w:ascii="Palatino Linotype" w:hAnsi="Palatino Linotype"/>
          <w:b/>
          <w:position w:val="-6"/>
          <w:sz w:val="28"/>
          <w:szCs w:val="28"/>
          <w:lang w:val="vi-VN"/>
        </w:rPr>
      </w:pPr>
      <w:r w:rsidRPr="00813B13">
        <w:rPr>
          <w:rFonts w:ascii="Palatino Linotype" w:hAnsi="Palatino Linotype"/>
          <w:b/>
          <w:position w:val="-6"/>
          <w:sz w:val="28"/>
          <w:szCs w:val="28"/>
          <w:lang w:val="vi-VN"/>
        </w:rPr>
        <w:t>C. BÀI TẬP TỰ LUYỆN</w:t>
      </w:r>
    </w:p>
    <w:p w:rsidR="008D5026" w:rsidRDefault="008D5026" w:rsidP="00CB5EC7">
      <w:pPr>
        <w:pStyle w:val="Mu"/>
      </w:pPr>
      <w:r w:rsidRPr="008658EF">
        <w:t>Gọi I là trung điểm của CD. Biết CI = 4cm. Tính độ dài đoạn CD.</w:t>
      </w:r>
    </w:p>
    <w:p w:rsidR="008D5026" w:rsidRPr="008658EF" w:rsidRDefault="008D5026" w:rsidP="00CB5EC7">
      <w:pPr>
        <w:pStyle w:val="Mu"/>
      </w:pPr>
      <w:r w:rsidRPr="008658EF">
        <w:t xml:space="preserve">Cho đoạn thẳng </w:t>
      </w:r>
      <w:r w:rsidRPr="00CB5EC7">
        <w:rPr>
          <w:position w:val="-4"/>
        </w:rPr>
        <w:object w:dxaOrig="1160" w:dyaOrig="260">
          <v:shape id="_x0000_i1031" type="#_x0000_t75" style="width:57.75pt;height:13.5pt" o:ole="">
            <v:imagedata r:id="rId18" o:title=""/>
          </v:shape>
          <o:OLEObject Type="Embed" ProgID="Equation.DSMT4" ShapeID="_x0000_i1031" DrawAspect="Content" ObjectID="_1623139825" r:id="rId19"/>
        </w:object>
      </w:r>
      <w:r w:rsidRPr="008658EF">
        <w:t xml:space="preserve">. Lấy điểm C thuộc tia AB sao cho </w:t>
      </w:r>
      <w:r w:rsidRPr="00CB5EC7">
        <w:rPr>
          <w:position w:val="-4"/>
        </w:rPr>
        <w:object w:dxaOrig="1180" w:dyaOrig="260">
          <v:shape id="_x0000_i1032" type="#_x0000_t75" style="width:58.5pt;height:13.5pt" o:ole="">
            <v:imagedata r:id="rId20" o:title=""/>
          </v:shape>
          <o:OLEObject Type="Embed" ProgID="Equation.DSMT4" ShapeID="_x0000_i1032" DrawAspect="Content" ObjectID="_1623139826" r:id="rId21"/>
        </w:object>
      </w:r>
      <w:r>
        <w:t xml:space="preserve"> </w:t>
      </w:r>
      <w:r w:rsidRPr="008658EF">
        <w:t xml:space="preserve"> </w:t>
      </w:r>
    </w:p>
    <w:p w:rsidR="008D5026" w:rsidRPr="008658EF" w:rsidRDefault="008D5026" w:rsidP="008658EF">
      <w:pPr>
        <w:pStyle w:val="ListParagraph"/>
        <w:numPr>
          <w:ilvl w:val="0"/>
          <w:numId w:val="2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Tính BC</w:t>
      </w:r>
    </w:p>
    <w:p w:rsidR="008D5026" w:rsidRPr="008658EF" w:rsidRDefault="008D5026" w:rsidP="008658EF">
      <w:pPr>
        <w:pStyle w:val="ListParagraph"/>
        <w:numPr>
          <w:ilvl w:val="0"/>
          <w:numId w:val="2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Vẽ điểm D thuộc tia đối của tia BC sao cho BD = 3cm. Tính CD.</w:t>
      </w:r>
    </w:p>
    <w:p w:rsidR="008D5026" w:rsidRDefault="008D5026" w:rsidP="008658EF">
      <w:pPr>
        <w:pStyle w:val="ListParagraph"/>
        <w:numPr>
          <w:ilvl w:val="0"/>
          <w:numId w:val="2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Gọi I, K lần lượt là trung điểm của BC, BD. Tính IK.</w:t>
      </w:r>
    </w:p>
    <w:p w:rsidR="008D5026" w:rsidRPr="008658EF" w:rsidRDefault="008D5026" w:rsidP="00AE5CAA">
      <w:pPr>
        <w:pStyle w:val="Mu"/>
      </w:pPr>
      <w:r w:rsidRPr="008658EF">
        <w:t xml:space="preserve">Cho đoạn thẳng </w:t>
      </w:r>
      <w:r w:rsidRPr="00AE5CAA">
        <w:rPr>
          <w:position w:val="-4"/>
        </w:rPr>
        <w:object w:dxaOrig="1280" w:dyaOrig="260">
          <v:shape id="_x0000_i1033" type="#_x0000_t75" style="width:63pt;height:13.5pt" o:ole="">
            <v:imagedata r:id="rId22" o:title=""/>
          </v:shape>
          <o:OLEObject Type="Embed" ProgID="Equation.DSMT4" ShapeID="_x0000_i1033" DrawAspect="Content" ObjectID="_1623139827" r:id="rId23"/>
        </w:object>
      </w:r>
      <w:r>
        <w:t xml:space="preserve"> </w:t>
      </w:r>
      <w:r w:rsidRPr="008658EF">
        <w:t xml:space="preserve">. Lấy điểm C nằm giữa A, B sao cho </w:t>
      </w:r>
      <w:r w:rsidRPr="00AE5CAA">
        <w:rPr>
          <w:position w:val="-4"/>
        </w:rPr>
        <w:object w:dxaOrig="1260" w:dyaOrig="260">
          <v:shape id="_x0000_i1034" type="#_x0000_t75" style="width:63pt;height:13.5pt" o:ole="">
            <v:imagedata r:id="rId24" o:title=""/>
          </v:shape>
          <o:OLEObject Type="Embed" ProgID="Equation.DSMT4" ShapeID="_x0000_i1034" DrawAspect="Content" ObjectID="_1623139828" r:id="rId25"/>
        </w:object>
      </w:r>
    </w:p>
    <w:p w:rsidR="008D5026" w:rsidRPr="008658EF" w:rsidRDefault="008D5026" w:rsidP="008658EF">
      <w:pPr>
        <w:pStyle w:val="ListParagraph"/>
        <w:numPr>
          <w:ilvl w:val="0"/>
          <w:numId w:val="2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Tính độ dài AC và BC</w:t>
      </w:r>
    </w:p>
    <w:p w:rsidR="008D5026" w:rsidRPr="008658EF" w:rsidRDefault="008D5026" w:rsidP="008658EF">
      <w:pPr>
        <w:pStyle w:val="ListParagraph"/>
        <w:numPr>
          <w:ilvl w:val="0"/>
          <w:numId w:val="2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Trên tia BA lấy điểm D sao cho BD = 5cm. Chứng tỏ D là trung điểm của đoạn thẳng AC.</w:t>
      </w:r>
    </w:p>
    <w:p w:rsidR="008D5026" w:rsidRDefault="008D5026" w:rsidP="008658EF">
      <w:pPr>
        <w:pStyle w:val="ListParagraph"/>
        <w:numPr>
          <w:ilvl w:val="0"/>
          <w:numId w:val="2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Vẽ điểm E sao cho D là trung điểm của đoạn thẳng BE. So sánh độ dài AB và CE.</w:t>
      </w:r>
    </w:p>
    <w:p w:rsidR="008D5026" w:rsidRPr="008658EF" w:rsidRDefault="008D5026" w:rsidP="008C49D4">
      <w:pPr>
        <w:pStyle w:val="Mu"/>
      </w:pPr>
      <w:r w:rsidRPr="008658EF">
        <w:t xml:space="preserve">Cho đoạn thẳng </w:t>
      </w:r>
      <w:r w:rsidRPr="008C49D4">
        <w:rPr>
          <w:position w:val="-4"/>
        </w:rPr>
        <w:object w:dxaOrig="1160" w:dyaOrig="260">
          <v:shape id="_x0000_i1035" type="#_x0000_t75" style="width:57.75pt;height:13.5pt" o:ole="">
            <v:imagedata r:id="rId26" o:title=""/>
          </v:shape>
          <o:OLEObject Type="Embed" ProgID="Equation.DSMT4" ShapeID="_x0000_i1035" DrawAspect="Content" ObjectID="_1623139829" r:id="rId27"/>
        </w:object>
      </w:r>
      <w:r>
        <w:t xml:space="preserve"> </w:t>
      </w:r>
      <w:r w:rsidRPr="008658EF">
        <w:t xml:space="preserve">. Lấy điểm M thuộc đoạn thẳng CD sao cho </w:t>
      </w:r>
      <w:r w:rsidRPr="008C49D4">
        <w:rPr>
          <w:position w:val="-4"/>
        </w:rPr>
        <w:object w:dxaOrig="1200" w:dyaOrig="260">
          <v:shape id="_x0000_i1036" type="#_x0000_t75" style="width:60pt;height:13.5pt" o:ole="">
            <v:imagedata r:id="rId28" o:title=""/>
          </v:shape>
          <o:OLEObject Type="Embed" ProgID="Equation.DSMT4" ShapeID="_x0000_i1036" DrawAspect="Content" ObjectID="_1623139830" r:id="rId29"/>
        </w:object>
      </w:r>
      <w:r>
        <w:t xml:space="preserve"> </w:t>
      </w:r>
    </w:p>
    <w:p w:rsidR="008D5026" w:rsidRPr="008658EF" w:rsidRDefault="008D5026" w:rsidP="008658EF">
      <w:pPr>
        <w:pStyle w:val="ListParagraph"/>
        <w:numPr>
          <w:ilvl w:val="0"/>
          <w:numId w:val="2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Tính MD</w:t>
      </w:r>
    </w:p>
    <w:p w:rsidR="008D5026" w:rsidRPr="008658EF" w:rsidRDefault="008D5026" w:rsidP="008658EF">
      <w:pPr>
        <w:pStyle w:val="ListParagraph"/>
        <w:numPr>
          <w:ilvl w:val="0"/>
          <w:numId w:val="2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Gọi A là trung điểm của MD. Tính MA</w:t>
      </w:r>
    </w:p>
    <w:p w:rsidR="008D5026" w:rsidRPr="008658EF" w:rsidRDefault="008D5026" w:rsidP="008658EF">
      <w:pPr>
        <w:pStyle w:val="ListParagraph"/>
        <w:numPr>
          <w:ilvl w:val="0"/>
          <w:numId w:val="2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Lấy điểm B thuộc tia đối của tia DC sao cho </w:t>
      </w:r>
      <w:r w:rsidRPr="009555BB">
        <w:rPr>
          <w:rFonts w:ascii="Palatino Linotype" w:hAnsi="Palatino Linotype"/>
          <w:position w:val="-4"/>
          <w:sz w:val="28"/>
          <w:szCs w:val="28"/>
        </w:rPr>
        <w:object w:dxaOrig="1400" w:dyaOrig="260">
          <v:shape id="_x0000_i1037" type="#_x0000_t75" style="width:69.75pt;height:13.5pt" o:ole="">
            <v:imagedata r:id="rId30" o:title=""/>
          </v:shape>
          <o:OLEObject Type="Embed" ProgID="Equation.DSMT4" ShapeID="_x0000_i1037" DrawAspect="Content" ObjectID="_1623139831" r:id="rId31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. Hỏi D có là trung điểm của đoạn thẳng BM không? Vì sao?</w:t>
      </w:r>
    </w:p>
    <w:p w:rsidR="008D5026" w:rsidRPr="000B3C37" w:rsidRDefault="008D5026" w:rsidP="005A1912">
      <w:pPr>
        <w:pStyle w:val="Mu"/>
      </w:pPr>
      <w:r w:rsidRPr="000B3C37">
        <w:t xml:space="preserve">Cho đoạn thẳng </w:t>
      </w:r>
      <w:r w:rsidRPr="000B3C37">
        <w:rPr>
          <w:position w:val="-4"/>
        </w:rPr>
        <w:object w:dxaOrig="400" w:dyaOrig="260">
          <v:shape id="_x0000_i1038" type="#_x0000_t75" style="width:21pt;height:13.5pt" o:ole="">
            <v:imagedata r:id="rId32" o:title=""/>
          </v:shape>
          <o:OLEObject Type="Embed" ProgID="Equation.DSMT4" ShapeID="_x0000_i1038" DrawAspect="Content" ObjectID="_1623139832" r:id="rId33"/>
        </w:object>
      </w:r>
      <w:r w:rsidRPr="000B3C37">
        <w:t xml:space="preserve">. </w:t>
      </w:r>
      <w:r w:rsidRPr="000B3C37">
        <w:rPr>
          <w:position w:val="-6"/>
        </w:rPr>
        <w:object w:dxaOrig="240" w:dyaOrig="279">
          <v:shape id="_x0000_i1039" type="#_x0000_t75" style="width:12pt;height:13.5pt" o:ole="">
            <v:imagedata r:id="rId34" o:title=""/>
          </v:shape>
          <o:OLEObject Type="Embed" ProgID="Equation.DSMT4" ShapeID="_x0000_i1039" DrawAspect="Content" ObjectID="_1623139833" r:id="rId35"/>
        </w:object>
      </w:r>
      <w:r w:rsidRPr="000B3C37">
        <w:t xml:space="preserve"> là trung điểm của đoạn thẳng </w:t>
      </w:r>
      <w:r w:rsidRPr="000B3C37">
        <w:rPr>
          <w:position w:val="-4"/>
        </w:rPr>
        <w:object w:dxaOrig="400" w:dyaOrig="260">
          <v:shape id="_x0000_i1040" type="#_x0000_t75" style="width:21pt;height:13.5pt" o:ole="">
            <v:imagedata r:id="rId36" o:title=""/>
          </v:shape>
          <o:OLEObject Type="Embed" ProgID="Equation.DSMT4" ShapeID="_x0000_i1040" DrawAspect="Content" ObjectID="_1623139834" r:id="rId37"/>
        </w:object>
      </w:r>
      <w:r w:rsidRPr="000B3C37">
        <w:t xml:space="preserve">. </w:t>
      </w:r>
      <w:r w:rsidRPr="000B3C37">
        <w:rPr>
          <w:position w:val="-4"/>
        </w:rPr>
        <w:object w:dxaOrig="320" w:dyaOrig="260">
          <v:shape id="_x0000_i1041" type="#_x0000_t75" style="width:15.75pt;height:13.5pt" o:ole="">
            <v:imagedata r:id="rId38" o:title=""/>
          </v:shape>
          <o:OLEObject Type="Embed" ProgID="Equation.DSMT4" ShapeID="_x0000_i1041" DrawAspect="Content" ObjectID="_1623139835" r:id="rId39"/>
        </w:object>
      </w:r>
      <w:r w:rsidRPr="000B3C37">
        <w:t xml:space="preserve"> là điểm nằm giữa </w:t>
      </w:r>
      <w:r w:rsidRPr="000B3C37">
        <w:rPr>
          <w:position w:val="-4"/>
        </w:rPr>
        <w:object w:dxaOrig="240" w:dyaOrig="260">
          <v:shape id="_x0000_i1042" type="#_x0000_t75" style="width:12pt;height:13.5pt" o:ole="">
            <v:imagedata r:id="rId40" o:title=""/>
          </v:shape>
          <o:OLEObject Type="Embed" ProgID="Equation.DSMT4" ShapeID="_x0000_i1042" DrawAspect="Content" ObjectID="_1623139836" r:id="rId41"/>
        </w:object>
      </w:r>
      <w:r w:rsidRPr="000B3C37">
        <w:t xml:space="preserve"> và </w:t>
      </w:r>
      <w:r w:rsidRPr="000B3C37">
        <w:rPr>
          <w:position w:val="-6"/>
        </w:rPr>
        <w:object w:dxaOrig="240" w:dyaOrig="279">
          <v:shape id="_x0000_i1043" type="#_x0000_t75" style="width:12pt;height:13.5pt" o:ole="">
            <v:imagedata r:id="rId42" o:title=""/>
          </v:shape>
          <o:OLEObject Type="Embed" ProgID="Equation.DSMT4" ShapeID="_x0000_i1043" DrawAspect="Content" ObjectID="_1623139837" r:id="rId43"/>
        </w:object>
      </w:r>
      <w:r w:rsidRPr="000B3C37">
        <w:t xml:space="preserve">. Chứng tỏ: </w:t>
      </w:r>
      <w:r w:rsidRPr="000B3C37">
        <w:rPr>
          <w:position w:val="-6"/>
        </w:rPr>
        <w:object w:dxaOrig="1719" w:dyaOrig="279">
          <v:shape id="_x0000_i1044" type="#_x0000_t75" style="width:84.75pt;height:13.5pt" o:ole="">
            <v:imagedata r:id="rId44" o:title=""/>
          </v:shape>
          <o:OLEObject Type="Embed" ProgID="Equation.DSMT4" ShapeID="_x0000_i1044" DrawAspect="Content" ObjectID="_1623139838" r:id="rId45"/>
        </w:object>
      </w:r>
    </w:p>
    <w:p w:rsidR="008D5026" w:rsidRDefault="008D5026" w:rsidP="00540986">
      <w:pPr>
        <w:rPr>
          <w:position w:val="-6"/>
          <w:sz w:val="28"/>
          <w:szCs w:val="28"/>
        </w:rPr>
      </w:pPr>
    </w:p>
    <w:p w:rsidR="008D5026" w:rsidRPr="00795E3F" w:rsidRDefault="008D5026" w:rsidP="00795E3F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</w:rPr>
        <w:t>HƯỚNG DẪN GIẢI</w:t>
      </w:r>
    </w:p>
    <w:p w:rsidR="008D5026" w:rsidRDefault="008D5026" w:rsidP="00795E3F">
      <w:pPr>
        <w:tabs>
          <w:tab w:val="left" w:pos="426"/>
        </w:tabs>
        <w:rPr>
          <w:rFonts w:ascii="Palatino Linotype" w:hAnsi="Palatino Linotype"/>
          <w:b/>
          <w:i/>
          <w:sz w:val="28"/>
          <w:szCs w:val="28"/>
        </w:rPr>
      </w:pPr>
      <w:r w:rsidRPr="008658EF">
        <w:rPr>
          <w:rFonts w:ascii="Palatino Linotype" w:hAnsi="Palatino Linotype"/>
          <w:b/>
          <w:sz w:val="28"/>
          <w:szCs w:val="28"/>
        </w:rPr>
        <w:t>DẠNG 1:</w:t>
      </w:r>
      <w:r w:rsidRPr="008658EF">
        <w:rPr>
          <w:rFonts w:ascii="Palatino Linotype" w:hAnsi="Palatino Linotype"/>
          <w:sz w:val="28"/>
          <w:szCs w:val="28"/>
        </w:rPr>
        <w:t xml:space="preserve"> NHẬN BIẾT MỘT ĐIỂM LÀ TRUNG ĐIỂM CỦA ĐOẠN THẲNG </w:t>
      </w:r>
      <w:r w:rsidRPr="008658EF">
        <w:rPr>
          <w:rFonts w:ascii="Palatino Linotype" w:hAnsi="Palatino Linotype"/>
          <w:b/>
          <w:i/>
          <w:sz w:val="28"/>
          <w:szCs w:val="28"/>
        </w:rPr>
        <w:t xml:space="preserve"> 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1.</w:t>
      </w:r>
    </w:p>
    <w:p w:rsidR="008D5026" w:rsidRPr="008658EF" w:rsidRDefault="008D5026" w:rsidP="00795E3F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</w:rPr>
      </w:pPr>
      <w:r w:rsidRPr="00AA152C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98" o:spid="_x0000_i1045" type="#_x0000_t75" style="width:287.25pt;height:39pt;visibility:visible">
            <v:imagedata r:id="rId46" o:title=""/>
          </v:shape>
        </w:pic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795E3F">
        <w:rPr>
          <w:rFonts w:ascii="Palatino Linotype" w:hAnsi="Palatino Linotype"/>
          <w:sz w:val="28"/>
          <w:szCs w:val="28"/>
          <w:lang w:val="pt-BR"/>
        </w:rPr>
        <w:t xml:space="preserve">a. </w:t>
      </w:r>
      <w:r w:rsidRPr="008658EF">
        <w:rPr>
          <w:rFonts w:ascii="Palatino Linotype" w:hAnsi="Palatino Linotype"/>
          <w:sz w:val="28"/>
          <w:szCs w:val="28"/>
        </w:rPr>
        <w:t>Vỉ A, B thuộc tia Ox mà OA = 3cm, OB = 6cm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Nên </w:t>
      </w:r>
      <w:r w:rsidRPr="008658EF">
        <w:rPr>
          <w:rFonts w:ascii="Palatino Linotype" w:hAnsi="Palatino Linotype"/>
          <w:position w:val="-6"/>
          <w:sz w:val="28"/>
          <w:szCs w:val="28"/>
        </w:rPr>
        <w:object w:dxaOrig="1260" w:dyaOrig="279">
          <v:shape id="_x0000_i1046" type="#_x0000_t75" style="width:63pt;height:13.5pt" o:ole="">
            <v:imagedata r:id="rId47" o:title=""/>
          </v:shape>
          <o:OLEObject Type="Embed" ProgID="Equation.DSMT4" ShapeID="_x0000_i1046" DrawAspect="Content" ObjectID="_1623139839" r:id="rId48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suy ra điểm A nằm giữa hai điểm O và B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795E3F">
        <w:rPr>
          <w:rFonts w:ascii="Palatino Linotype" w:hAnsi="Palatino Linotype"/>
          <w:sz w:val="28"/>
          <w:szCs w:val="28"/>
          <w:lang w:val="pt-BR"/>
        </w:rPr>
        <w:t xml:space="preserve">b. </w:t>
      </w:r>
      <w:r w:rsidRPr="008658EF">
        <w:rPr>
          <w:rFonts w:ascii="Palatino Linotype" w:hAnsi="Palatino Linotype"/>
          <w:sz w:val="28"/>
          <w:szCs w:val="28"/>
        </w:rPr>
        <w:t xml:space="preserve">Điểm A nằm giữa hai điểm O và B nên </w:t>
      </w:r>
      <w:r w:rsidRPr="008658EF">
        <w:rPr>
          <w:rFonts w:ascii="Palatino Linotype" w:hAnsi="Palatino Linotype"/>
          <w:position w:val="-6"/>
          <w:sz w:val="28"/>
          <w:szCs w:val="28"/>
        </w:rPr>
        <w:object w:dxaOrig="2120" w:dyaOrig="279">
          <v:shape id="_x0000_i1047" type="#_x0000_t75" style="width:105pt;height:13.5pt" o:ole="">
            <v:imagedata r:id="rId49" o:title=""/>
          </v:shape>
          <o:OLEObject Type="Embed" ProgID="Equation.DSMT4" ShapeID="_x0000_i1047" DrawAspect="Content" ObjectID="_1623139840" r:id="rId50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position w:val="-6"/>
          <w:sz w:val="28"/>
          <w:szCs w:val="28"/>
        </w:rPr>
        <w:object w:dxaOrig="1660" w:dyaOrig="279">
          <v:shape id="_x0000_i1048" type="#_x0000_t75" style="width:83.25pt;height:13.5pt" o:ole="">
            <v:imagedata r:id="rId51" o:title=""/>
          </v:shape>
          <o:OLEObject Type="Embed" ProgID="Equation.DSMT4" ShapeID="_x0000_i1048" DrawAspect="Content" ObjectID="_1623139841" r:id="rId52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position w:val="-4"/>
          <w:sz w:val="28"/>
          <w:szCs w:val="28"/>
        </w:rPr>
        <w:object w:dxaOrig="1359" w:dyaOrig="260">
          <v:shape id="_x0000_i1049" type="#_x0000_t75" style="width:68.25pt;height:13.5pt" o:ole="">
            <v:imagedata r:id="rId53" o:title=""/>
          </v:shape>
          <o:OLEObject Type="Embed" ProgID="Equation.DSMT4" ShapeID="_x0000_i1049" DrawAspect="Content" ObjectID="_1623139842" r:id="rId54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795E3F" w:rsidRDefault="008D5026" w:rsidP="00795E3F">
      <w:pPr>
        <w:rPr>
          <w:rFonts w:ascii="Palatino Linotype" w:hAnsi="Palatino Linotype"/>
          <w:sz w:val="28"/>
          <w:szCs w:val="28"/>
          <w:lang w:val="vi-VN"/>
        </w:rPr>
      </w:pPr>
      <w:r w:rsidRPr="00795E3F">
        <w:rPr>
          <w:rFonts w:ascii="Palatino Linotype" w:hAnsi="Palatino Linotype"/>
          <w:sz w:val="28"/>
          <w:szCs w:val="28"/>
          <w:lang w:val="vi-VN"/>
        </w:rPr>
        <w:t xml:space="preserve">Suy ra </w:t>
      </w:r>
      <w:r w:rsidRPr="008658EF">
        <w:rPr>
          <w:rFonts w:ascii="Palatino Linotype" w:hAnsi="Palatino Linotype"/>
          <w:position w:val="-4"/>
          <w:sz w:val="28"/>
          <w:szCs w:val="28"/>
          <w:lang w:val="vi-VN"/>
        </w:rPr>
        <w:object w:dxaOrig="1280" w:dyaOrig="260">
          <v:shape id="_x0000_i1050" type="#_x0000_t75" style="width:63pt;height:13.5pt" o:ole="">
            <v:imagedata r:id="rId55" o:title=""/>
          </v:shape>
          <o:OLEObject Type="Embed" ProgID="Equation.DSMT4" ShapeID="_x0000_i1050" DrawAspect="Content" ObjectID="_1623139843" r:id="rId56"/>
        </w:object>
      </w:r>
      <w:r w:rsidRPr="00795E3F">
        <w:rPr>
          <w:rFonts w:ascii="Palatino Linotype" w:hAnsi="Palatino Linotype"/>
          <w:sz w:val="28"/>
          <w:szCs w:val="28"/>
          <w:lang w:val="vi-VN"/>
        </w:rPr>
        <w:t xml:space="preserve"> ( = 3cm)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795E3F">
        <w:rPr>
          <w:rFonts w:ascii="Palatino Linotype" w:hAnsi="Palatino Linotype"/>
          <w:sz w:val="28"/>
          <w:szCs w:val="28"/>
        </w:rPr>
        <w:t xml:space="preserve">c. </w:t>
      </w:r>
      <w:r w:rsidRPr="008658EF">
        <w:rPr>
          <w:rFonts w:ascii="Palatino Linotype" w:hAnsi="Palatino Linotype"/>
          <w:sz w:val="28"/>
          <w:szCs w:val="28"/>
        </w:rPr>
        <w:t xml:space="preserve">A nằm giữa O và B đồng thời </w:t>
      </w:r>
      <w:r w:rsidRPr="008658EF">
        <w:rPr>
          <w:rFonts w:ascii="Palatino Linotype" w:hAnsi="Palatino Linotype"/>
          <w:position w:val="-4"/>
          <w:sz w:val="28"/>
          <w:szCs w:val="28"/>
        </w:rPr>
        <w:object w:dxaOrig="1260" w:dyaOrig="260">
          <v:shape id="_x0000_i1051" type="#_x0000_t75" style="width:63pt;height:13.5pt" o:ole="">
            <v:imagedata r:id="rId57" o:title=""/>
          </v:shape>
          <o:OLEObject Type="Embed" ProgID="Equation.DSMT4" ShapeID="_x0000_i1051" DrawAspect="Content" ObjectID="_1623139844" r:id="rId58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nên A là trung điểm của OB.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8D5026" w:rsidRPr="008658EF" w:rsidRDefault="008D5026" w:rsidP="00795E3F">
      <w:pPr>
        <w:tabs>
          <w:tab w:val="left" w:pos="426"/>
        </w:tabs>
        <w:jc w:val="center"/>
        <w:rPr>
          <w:rFonts w:ascii="Palatino Linotype" w:hAnsi="Palatino Linotype"/>
          <w:i/>
          <w:sz w:val="28"/>
          <w:szCs w:val="28"/>
        </w:rPr>
      </w:pPr>
    </w:p>
    <w:p w:rsidR="008D5026" w:rsidRPr="008658EF" w:rsidRDefault="008D5026" w:rsidP="00795E3F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</w:rPr>
      </w:pPr>
      <w:r w:rsidRPr="00AA152C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99" o:spid="_x0000_i1052" type="#_x0000_t75" style="width:300.75pt;height:39pt;visibility:visible">
            <v:imagedata r:id="rId59" o:title=""/>
          </v:shape>
        </w:pic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position w:val="-6"/>
          <w:sz w:val="28"/>
          <w:szCs w:val="28"/>
          <w:lang w:val="en-US"/>
        </w:rPr>
        <w:t xml:space="preserve">a. </w:t>
      </w:r>
      <w:r w:rsidRPr="008658EF">
        <w:rPr>
          <w:rFonts w:ascii="Palatino Linotype" w:hAnsi="Palatino Linotype"/>
          <w:position w:val="-6"/>
          <w:sz w:val="28"/>
          <w:szCs w:val="28"/>
        </w:rPr>
        <w:object w:dxaOrig="1240" w:dyaOrig="279">
          <v:shape id="_x0000_i1053" type="#_x0000_t75" style="width:62.25pt;height:13.5pt" o:ole="">
            <v:imagedata r:id="rId60" o:title=""/>
          </v:shape>
          <o:OLEObject Type="Embed" ProgID="Equation.DSMT4" ShapeID="_x0000_i1053" DrawAspect="Content" ObjectID="_1623139845" r:id="rId61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( 2cm &lt; 5cm) mà A và D cùng thuộc tia Cx nên suy ra A nằm giữa C và D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795E3F">
        <w:rPr>
          <w:rFonts w:ascii="Palatino Linotype" w:hAnsi="Palatino Linotype"/>
          <w:sz w:val="28"/>
          <w:szCs w:val="28"/>
          <w:lang w:val="pt-BR"/>
        </w:rPr>
        <w:t xml:space="preserve">b. </w:t>
      </w:r>
      <w:r w:rsidRPr="008658EF">
        <w:rPr>
          <w:rFonts w:ascii="Palatino Linotype" w:hAnsi="Palatino Linotype"/>
          <w:sz w:val="28"/>
          <w:szCs w:val="28"/>
        </w:rPr>
        <w:t xml:space="preserve">A nằm giữa C và D nên </w:t>
      </w:r>
      <w:r w:rsidRPr="008658EF">
        <w:rPr>
          <w:rFonts w:ascii="Palatino Linotype" w:hAnsi="Palatino Linotype"/>
          <w:position w:val="-6"/>
          <w:sz w:val="28"/>
          <w:szCs w:val="28"/>
        </w:rPr>
        <w:object w:dxaOrig="2120" w:dyaOrig="279">
          <v:shape id="_x0000_i1054" type="#_x0000_t75" style="width:105pt;height:13.5pt" o:ole="">
            <v:imagedata r:id="rId62" o:title=""/>
          </v:shape>
          <o:OLEObject Type="Embed" ProgID="Equation.DSMT4" ShapeID="_x0000_i1054" DrawAspect="Content" ObjectID="_1623139846" r:id="rId63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       </w:t>
      </w:r>
      <w:r w:rsidRPr="008658EF">
        <w:rPr>
          <w:rFonts w:ascii="Palatino Linotype" w:hAnsi="Palatino Linotype"/>
          <w:position w:val="-6"/>
          <w:sz w:val="28"/>
          <w:szCs w:val="28"/>
        </w:rPr>
        <w:object w:dxaOrig="1660" w:dyaOrig="279">
          <v:shape id="_x0000_i1055" type="#_x0000_t75" style="width:83.25pt;height:13.5pt" o:ole="">
            <v:imagedata r:id="rId64" o:title=""/>
          </v:shape>
          <o:OLEObject Type="Embed" ProgID="Equation.DSMT4" ShapeID="_x0000_i1055" DrawAspect="Content" ObjectID="_1623139847" r:id="rId65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 xml:space="preserve">do đó </w:t>
      </w:r>
      <w:r w:rsidRPr="008658EF">
        <w:rPr>
          <w:rFonts w:ascii="Palatino Linotype" w:hAnsi="Palatino Linotype"/>
          <w:position w:val="-4"/>
          <w:sz w:val="28"/>
          <w:szCs w:val="28"/>
        </w:rPr>
        <w:object w:dxaOrig="1380" w:dyaOrig="260">
          <v:shape id="_x0000_i1056" type="#_x0000_t75" style="width:68.25pt;height:13.5pt" o:ole="">
            <v:imagedata r:id="rId66" o:title=""/>
          </v:shape>
          <o:OLEObject Type="Embed" ProgID="Equation.DSMT4" ShapeID="_x0000_i1056" DrawAspect="Content" ObjectID="_1623139848" r:id="rId67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6B64F0">
        <w:rPr>
          <w:rFonts w:ascii="Palatino Linotype" w:hAnsi="Palatino Linotype"/>
          <w:sz w:val="28"/>
          <w:szCs w:val="28"/>
          <w:lang w:val="vi-VN"/>
        </w:rPr>
        <w:t xml:space="preserve">         Suy ra </w:t>
      </w:r>
      <w:r w:rsidRPr="008658EF">
        <w:rPr>
          <w:rFonts w:ascii="Palatino Linotype" w:hAnsi="Palatino Linotype"/>
          <w:position w:val="-6"/>
          <w:sz w:val="28"/>
          <w:szCs w:val="28"/>
          <w:lang w:val="vi-VN"/>
        </w:rPr>
        <w:object w:dxaOrig="1280" w:dyaOrig="279">
          <v:shape id="_x0000_i1057" type="#_x0000_t75" style="width:63pt;height:13.5pt" o:ole="">
            <v:imagedata r:id="rId68" o:title=""/>
          </v:shape>
          <o:OLEObject Type="Embed" ProgID="Equation.DSMT4" ShapeID="_x0000_i1057" DrawAspect="Content" ObjectID="_1623139849" r:id="rId69"/>
        </w:object>
      </w:r>
      <w:r w:rsidRPr="006B64F0">
        <w:rPr>
          <w:rFonts w:ascii="Palatino Linotype" w:hAnsi="Palatino Linotype"/>
          <w:sz w:val="28"/>
          <w:szCs w:val="28"/>
          <w:lang w:val="vi-VN"/>
        </w:rPr>
        <w:t xml:space="preserve"> ( 3cm &gt; 2cm) nên A không là trung điểm của CD .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795E3F">
        <w:rPr>
          <w:rFonts w:ascii="Palatino Linotype" w:hAnsi="Palatino Linotype"/>
          <w:sz w:val="28"/>
          <w:szCs w:val="28"/>
        </w:rPr>
        <w:t xml:space="preserve">c. </w:t>
      </w:r>
      <w:r w:rsidRPr="008658EF">
        <w:rPr>
          <w:rFonts w:ascii="Palatino Linotype" w:hAnsi="Palatino Linotype"/>
          <w:sz w:val="28"/>
          <w:szCs w:val="28"/>
        </w:rPr>
        <w:t xml:space="preserve">E thuộc tia đối của tia Cx mà A thuộc tia Cx nên C nằm giữa A và E. Mặt khác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/>
        </w:rPr>
      </w:pPr>
      <w:r w:rsidRPr="008658EF">
        <w:rPr>
          <w:rFonts w:ascii="Palatino Linotype" w:hAnsi="Palatino Linotype"/>
          <w:position w:val="-4"/>
          <w:sz w:val="28"/>
          <w:szCs w:val="28"/>
        </w:rPr>
        <w:object w:dxaOrig="1260" w:dyaOrig="260">
          <v:shape id="_x0000_i1058" type="#_x0000_t75" style="width:63pt;height:13.5pt" o:ole="">
            <v:imagedata r:id="rId70" o:title=""/>
          </v:shape>
          <o:OLEObject Type="Embed" ProgID="Equation.DSMT4" ShapeID="_x0000_i1058" DrawAspect="Content" ObjectID="_1623139850" r:id="rId71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( = 2cm)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suy ra C là trung điểm của AE</w:t>
      </w:r>
      <w:r w:rsidRPr="008658EF">
        <w:rPr>
          <w:rFonts w:ascii="Palatino Linotype" w:hAnsi="Palatino Linotype"/>
          <w:sz w:val="28"/>
          <w:szCs w:val="28"/>
          <w:lang/>
        </w:rPr>
        <w:t>.</w:t>
      </w:r>
    </w:p>
    <w:p w:rsidR="008D5026" w:rsidRDefault="008D5026" w:rsidP="00795E3F">
      <w:pPr>
        <w:tabs>
          <w:tab w:val="left" w:pos="426"/>
        </w:tabs>
        <w:rPr>
          <w:rFonts w:ascii="Palatino Linotype" w:hAnsi="Palatino Linotype"/>
          <w:b/>
          <w:sz w:val="28"/>
          <w:szCs w:val="28"/>
        </w:rPr>
      </w:pP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6B64F0">
        <w:rPr>
          <w:rFonts w:ascii="Palatino Linotype" w:hAnsi="Palatino Linotype"/>
          <w:b/>
          <w:sz w:val="28"/>
          <w:szCs w:val="28"/>
          <w:lang w:val="vi-VN"/>
        </w:rPr>
        <w:t>DẠNG 2</w:t>
      </w:r>
      <w:r w:rsidRPr="006B64F0">
        <w:rPr>
          <w:rFonts w:ascii="Palatino Linotype" w:hAnsi="Palatino Linotype"/>
          <w:sz w:val="28"/>
          <w:szCs w:val="28"/>
          <w:lang w:val="vi-VN"/>
        </w:rPr>
        <w:t>: TÍNH ĐỘ DÀI ĐOẠN THẲNG</w:t>
      </w:r>
      <w:r w:rsidRPr="006B64F0">
        <w:rPr>
          <w:rFonts w:ascii="Palatino Linotype" w:hAnsi="Palatino Linotype"/>
          <w:b/>
          <w:sz w:val="28"/>
          <w:szCs w:val="28"/>
          <w:lang w:val="vi-VN"/>
        </w:rPr>
        <w:t xml:space="preserve"> 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3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8D5026" w:rsidRPr="008658EF" w:rsidRDefault="008D5026" w:rsidP="00795E3F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</w:rPr>
      </w:pPr>
      <w:r w:rsidRPr="00AA152C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100" o:spid="_x0000_i1059" type="#_x0000_t75" style="width:350.25pt;height:40.5pt;visibility:visible">
            <v:imagedata r:id="rId72" o:title=""/>
          </v:shape>
        </w:pict>
      </w:r>
    </w:p>
    <w:p w:rsidR="008D5026" w:rsidRPr="008658EF" w:rsidRDefault="008D5026" w:rsidP="00795E3F">
      <w:pPr>
        <w:pStyle w:val="ListParagraph"/>
        <w:numPr>
          <w:ilvl w:val="0"/>
          <w:numId w:val="2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Điểm D nằm giữa A, B nên </w:t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2160" w:dyaOrig="279">
          <v:shape id="_x0000_i1060" type="#_x0000_t75" style="width:108pt;height:13.5pt" o:ole="">
            <v:imagedata r:id="rId73" o:title=""/>
          </v:shape>
          <o:OLEObject Type="Embed" ProgID="Equation.DSMT4" ShapeID="_x0000_i1060" DrawAspect="Content" ObjectID="_1623139851" r:id="rId74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321F7F">
        <w:rPr>
          <w:rFonts w:ascii="Palatino Linotype" w:hAnsi="Palatino Linotype"/>
          <w:position w:val="-6"/>
          <w:sz w:val="28"/>
          <w:szCs w:val="28"/>
        </w:rPr>
        <w:object w:dxaOrig="1700" w:dyaOrig="279">
          <v:shape id="_x0000_i1061" type="#_x0000_t75" style="width:84.75pt;height:13.5pt" o:ole="">
            <v:imagedata r:id="rId75" o:title=""/>
          </v:shape>
          <o:OLEObject Type="Embed" ProgID="Equation.DSMT4" ShapeID="_x0000_i1061" DrawAspect="Content" ObjectID="_1623139852" r:id="rId76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 xml:space="preserve">nên </w:t>
      </w:r>
      <w:r w:rsidRPr="00321F7F">
        <w:rPr>
          <w:rFonts w:ascii="Palatino Linotype" w:hAnsi="Palatino Linotype"/>
          <w:position w:val="-4"/>
          <w:sz w:val="28"/>
          <w:szCs w:val="28"/>
        </w:rPr>
        <w:object w:dxaOrig="1380" w:dyaOrig="260">
          <v:shape id="_x0000_i1062" type="#_x0000_t75" style="width:68.25pt;height:13.5pt" o:ole="">
            <v:imagedata r:id="rId77" o:title=""/>
          </v:shape>
          <o:OLEObject Type="Embed" ProgID="Equation.DSMT4" ShapeID="_x0000_i1062" DrawAspect="Content" ObjectID="_1623139853" r:id="rId78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6B64F0">
        <w:rPr>
          <w:rFonts w:ascii="Palatino Linotype" w:hAnsi="Palatino Linotype"/>
          <w:sz w:val="28"/>
          <w:szCs w:val="28"/>
          <w:lang w:val="vi-VN"/>
        </w:rPr>
        <w:t xml:space="preserve">    C và D cùng thuộc tia AB mà AC = 3cm, AD = 5cm ; nên AC &lt; AD hay C nằm giữa A và D ta có:</w:t>
      </w:r>
    </w:p>
    <w:p w:rsidR="008D5026" w:rsidRPr="008658EF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6B64F0">
        <w:rPr>
          <w:rFonts w:ascii="Palatino Linotype" w:hAnsi="Palatino Linotype"/>
          <w:sz w:val="28"/>
          <w:szCs w:val="28"/>
          <w:lang w:val="vi-VN"/>
        </w:rPr>
        <w:tab/>
      </w:r>
      <w:r w:rsidRPr="006B64F0">
        <w:rPr>
          <w:rFonts w:ascii="Palatino Linotype" w:hAnsi="Palatino Linotype"/>
          <w:sz w:val="28"/>
          <w:szCs w:val="28"/>
          <w:lang w:val="vi-VN"/>
        </w:rPr>
        <w:tab/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2180" w:dyaOrig="279">
          <v:shape id="_x0000_i1063" type="#_x0000_t75" style="width:108.75pt;height:13.5pt" o:ole="">
            <v:imagedata r:id="rId79" o:title=""/>
          </v:shape>
          <o:OLEObject Type="Embed" ProgID="Equation.DSMT4" ShapeID="_x0000_i1063" DrawAspect="Content" ObjectID="_1623139854" r:id="rId80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ab/>
      </w:r>
      <w:r w:rsidRPr="008658EF">
        <w:rPr>
          <w:rFonts w:ascii="Palatino Linotype" w:hAnsi="Palatino Linotype"/>
          <w:sz w:val="28"/>
          <w:szCs w:val="28"/>
        </w:rPr>
        <w:tab/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1660" w:dyaOrig="279">
          <v:shape id="_x0000_i1064" type="#_x0000_t75" style="width:83.25pt;height:13.5pt" o:ole="">
            <v:imagedata r:id="rId81" o:title=""/>
          </v:shape>
          <o:OLEObject Type="Embed" ProgID="Equation.DSMT4" ShapeID="_x0000_i1064" DrawAspect="Content" ObjectID="_1623139855" r:id="rId82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 xml:space="preserve">nên </w:t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1359" w:dyaOrig="279">
          <v:shape id="_x0000_i1065" type="#_x0000_t75" style="width:68.25pt;height:13.5pt" o:ole="">
            <v:imagedata r:id="rId83" o:title=""/>
          </v:shape>
          <o:OLEObject Type="Embed" ProgID="Equation.DSMT4" ShapeID="_x0000_i1065" DrawAspect="Content" ObjectID="_1623139856" r:id="rId84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numPr>
          <w:ilvl w:val="0"/>
          <w:numId w:val="2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M là trung điểm của AB nên </w:t>
      </w:r>
      <w:r w:rsidRPr="00321F7F">
        <w:rPr>
          <w:rFonts w:ascii="Palatino Linotype" w:hAnsi="Palatino Linotype"/>
          <w:position w:val="-24"/>
          <w:sz w:val="28"/>
          <w:szCs w:val="28"/>
        </w:rPr>
        <w:object w:dxaOrig="2420" w:dyaOrig="660">
          <v:shape id="_x0000_i1066" type="#_x0000_t75" style="width:120pt;height:33pt" o:ole="">
            <v:imagedata r:id="rId85" o:title=""/>
          </v:shape>
          <o:OLEObject Type="Embed" ProgID="Equation.DSMT4" ShapeID="_x0000_i1066" DrawAspect="Content" ObjectID="_1623139857" r:id="rId86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Trên tia AB có </w:t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1380" w:dyaOrig="279">
          <v:shape id="_x0000_i1067" type="#_x0000_t75" style="width:68.25pt;height:13.5pt" o:ole="">
            <v:imagedata r:id="rId87" o:title=""/>
          </v:shape>
          <o:OLEObject Type="Embed" ProgID="Equation.DSMT4" ShapeID="_x0000_i1067" DrawAspect="Content" ObjectID="_1623139858" r:id="rId88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( vì 3 &lt; 4) nên C nằm giữa A và M nên: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ab/>
      </w:r>
      <w:r w:rsidRPr="008658EF">
        <w:rPr>
          <w:rFonts w:ascii="Palatino Linotype" w:hAnsi="Palatino Linotype"/>
          <w:sz w:val="28"/>
          <w:szCs w:val="28"/>
        </w:rPr>
        <w:tab/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2280" w:dyaOrig="279">
          <v:shape id="_x0000_i1068" type="#_x0000_t75" style="width:114pt;height:13.5pt" o:ole="">
            <v:imagedata r:id="rId89" o:title=""/>
          </v:shape>
          <o:OLEObject Type="Embed" ProgID="Equation.DSMT4" ShapeID="_x0000_i1068" DrawAspect="Content" ObjectID="_1623139859" r:id="rId90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ab/>
      </w:r>
      <w:r w:rsidRPr="008658EF">
        <w:rPr>
          <w:rFonts w:ascii="Palatino Linotype" w:hAnsi="Palatino Linotype"/>
          <w:sz w:val="28"/>
          <w:szCs w:val="28"/>
        </w:rPr>
        <w:tab/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1719" w:dyaOrig="279">
          <v:shape id="_x0000_i1069" type="#_x0000_t75" style="width:84.75pt;height:13.5pt" o:ole="">
            <v:imagedata r:id="rId91" o:title=""/>
          </v:shape>
          <o:OLEObject Type="Embed" ProgID="Equation.DSMT4" ShapeID="_x0000_i1069" DrawAspect="Content" ObjectID="_1623139860" r:id="rId92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 xml:space="preserve">hay CM = 1cm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Trên tia AB có </w:t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1359" w:dyaOrig="279">
          <v:shape id="_x0000_i1070" type="#_x0000_t75" style="width:68.25pt;height:13.5pt" o:ole="">
            <v:imagedata r:id="rId93" o:title=""/>
          </v:shape>
          <o:OLEObject Type="Embed" ProgID="Equation.DSMT4" ShapeID="_x0000_i1070" DrawAspect="Content" ObjectID="_1623139861" r:id="rId94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( vì 4 &lt; 5) nên M nằm giữa A và D nên: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ab/>
      </w:r>
      <w:r w:rsidRPr="008658EF">
        <w:rPr>
          <w:rFonts w:ascii="Palatino Linotype" w:hAnsi="Palatino Linotype"/>
          <w:sz w:val="28"/>
          <w:szCs w:val="28"/>
        </w:rPr>
        <w:tab/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2079" w:dyaOrig="279">
          <v:shape id="_x0000_i1071" type="#_x0000_t75" style="width:104.25pt;height:13.5pt" o:ole="">
            <v:imagedata r:id="rId95" o:title=""/>
          </v:shape>
          <o:OLEObject Type="Embed" ProgID="Equation.DSMT4" ShapeID="_x0000_i1071" DrawAspect="Content" ObjectID="_1623139862" r:id="rId96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ab/>
      </w:r>
      <w:r w:rsidRPr="008658EF">
        <w:rPr>
          <w:rFonts w:ascii="Palatino Linotype" w:hAnsi="Palatino Linotype"/>
          <w:sz w:val="28"/>
          <w:szCs w:val="28"/>
        </w:rPr>
        <w:tab/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1719" w:dyaOrig="279">
          <v:shape id="_x0000_i1072" type="#_x0000_t75" style="width:84.75pt;height:13.5pt" o:ole="">
            <v:imagedata r:id="rId97" o:title=""/>
          </v:shape>
          <o:OLEObject Type="Embed" ProgID="Equation.DSMT4" ShapeID="_x0000_i1072" DrawAspect="Content" ObjectID="_1623139863" r:id="rId98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hay MD = 1cm</w:t>
      </w:r>
    </w:p>
    <w:p w:rsidR="008D5026" w:rsidRPr="008658EF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>Ta có M nằm giữa C và D</w:t>
      </w:r>
      <w:r>
        <w:rPr>
          <w:rFonts w:ascii="Palatino Linotype" w:hAnsi="Palatino Linotype"/>
          <w:sz w:val="28"/>
          <w:szCs w:val="28"/>
        </w:rPr>
        <w:t>.</w:t>
      </w:r>
      <w:r w:rsidRPr="008658EF">
        <w:rPr>
          <w:rFonts w:ascii="Palatino Linotype" w:hAnsi="Palatino Linotype"/>
          <w:sz w:val="28"/>
          <w:szCs w:val="28"/>
        </w:rPr>
        <w:t xml:space="preserve"> Vì </w:t>
      </w:r>
      <w:r w:rsidRPr="00321F7F">
        <w:rPr>
          <w:rFonts w:ascii="Palatino Linotype" w:hAnsi="Palatino Linotype"/>
          <w:position w:val="-6"/>
          <w:sz w:val="28"/>
          <w:szCs w:val="28"/>
        </w:rPr>
        <w:object w:dxaOrig="2240" w:dyaOrig="279">
          <v:shape id="_x0000_i1073" type="#_x0000_t75" style="width:111.75pt;height:13.5pt" o:ole="">
            <v:imagedata r:id="rId99" o:title=""/>
          </v:shape>
          <o:OLEObject Type="Embed" ProgID="Equation.DSMT4" ShapeID="_x0000_i1073" DrawAspect="Content" ObjectID="_1623139864" r:id="rId100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 xml:space="preserve">( 1 + 1 =2) đồng thời </w:t>
      </w:r>
      <w:r w:rsidRPr="00321F7F">
        <w:rPr>
          <w:rFonts w:ascii="Palatino Linotype" w:hAnsi="Palatino Linotype"/>
          <w:position w:val="-4"/>
          <w:sz w:val="28"/>
          <w:szCs w:val="28"/>
        </w:rPr>
        <w:object w:dxaOrig="1380" w:dyaOrig="260">
          <v:shape id="_x0000_i1074" type="#_x0000_t75" style="width:68.25pt;height:13.5pt" o:ole="">
            <v:imagedata r:id="rId101" o:title=""/>
          </v:shape>
          <o:OLEObject Type="Embed" ProgID="Equation.DSMT4" ShapeID="_x0000_i1074" DrawAspect="Content" ObjectID="_1623139865" r:id="rId102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8658EF">
        <w:rPr>
          <w:rFonts w:ascii="Palatino Linotype" w:hAnsi="Palatino Linotype"/>
          <w:sz w:val="28"/>
          <w:szCs w:val="28"/>
        </w:rPr>
        <w:t>nên M là trung điểm của đoạn CD.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4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8D5026" w:rsidRPr="008658EF" w:rsidRDefault="008D5026" w:rsidP="00795E3F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</w:rPr>
      </w:pPr>
      <w:r w:rsidRPr="00AA152C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101" o:spid="_x0000_i1075" type="#_x0000_t75" style="width:354.75pt;height:36.75pt;visibility:visible">
            <v:imagedata r:id="rId103" o:title=""/>
          </v:shape>
        </w:pict>
      </w:r>
    </w:p>
    <w:p w:rsidR="008D5026" w:rsidRPr="008658EF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I là trung điểm của ON nên </w:t>
      </w:r>
      <w:r w:rsidRPr="006B30D3">
        <w:rPr>
          <w:rFonts w:ascii="Palatino Linotype" w:hAnsi="Palatino Linotype"/>
          <w:position w:val="-24"/>
          <w:sz w:val="28"/>
          <w:szCs w:val="28"/>
        </w:rPr>
        <w:object w:dxaOrig="2400" w:dyaOrig="660">
          <v:shape id="_x0000_i1076" type="#_x0000_t75" style="width:120pt;height:33pt" o:ole="">
            <v:imagedata r:id="rId104" o:title=""/>
          </v:shape>
          <o:OLEObject Type="Embed" ProgID="Equation.DSMT4" ShapeID="_x0000_i1076" DrawAspect="Content" ObjectID="_1623139866" r:id="rId105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6B64F0">
        <w:rPr>
          <w:rFonts w:ascii="Palatino Linotype" w:hAnsi="Palatino Linotype"/>
          <w:sz w:val="28"/>
          <w:szCs w:val="28"/>
          <w:lang w:val="pt-BR"/>
        </w:rPr>
        <w:t xml:space="preserve">OM &lt; ON nên M nằm giữa O và N suy ra </w:t>
      </w:r>
      <w:r w:rsidRPr="006B30D3">
        <w:rPr>
          <w:rFonts w:ascii="Palatino Linotype" w:hAnsi="Palatino Linotype"/>
          <w:position w:val="-4"/>
          <w:sz w:val="28"/>
          <w:szCs w:val="28"/>
          <w:lang w:val="pt-BR"/>
        </w:rPr>
        <w:object w:dxaOrig="3500" w:dyaOrig="260">
          <v:shape id="_x0000_i1077" type="#_x0000_t75" style="width:174.75pt;height:13.5pt" o:ole="">
            <v:imagedata r:id="rId106" o:title=""/>
          </v:shape>
          <o:OLEObject Type="Embed" ProgID="Equation.DSMT4" ShapeID="_x0000_i1077" DrawAspect="Content" ObjectID="_1623139867" r:id="rId107"/>
        </w:object>
      </w:r>
      <w:r w:rsidRPr="006B64F0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6B64F0">
        <w:rPr>
          <w:rFonts w:ascii="Palatino Linotype" w:hAnsi="Palatino Linotype"/>
          <w:sz w:val="28"/>
          <w:szCs w:val="28"/>
          <w:lang w:val="pt-BR"/>
        </w:rPr>
        <w:t xml:space="preserve">K là trung điểm của MN thì </w:t>
      </w:r>
      <w:r w:rsidRPr="005246E4">
        <w:rPr>
          <w:rFonts w:ascii="Palatino Linotype" w:hAnsi="Palatino Linotype"/>
          <w:position w:val="-24"/>
          <w:sz w:val="28"/>
          <w:szCs w:val="28"/>
          <w:lang w:val="pt-BR"/>
        </w:rPr>
        <w:object w:dxaOrig="2439" w:dyaOrig="660">
          <v:shape id="_x0000_i1078" type="#_x0000_t75" style="width:122.25pt;height:33pt" o:ole="">
            <v:imagedata r:id="rId108" o:title=""/>
          </v:shape>
          <o:OLEObject Type="Embed" ProgID="Equation.DSMT4" ShapeID="_x0000_i1078" DrawAspect="Content" ObjectID="_1623139868" r:id="rId109"/>
        </w:object>
      </w:r>
      <w:r w:rsidRPr="006B64F0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6B64F0">
        <w:rPr>
          <w:rFonts w:ascii="Palatino Linotype" w:hAnsi="Palatino Linotype"/>
          <w:sz w:val="28"/>
          <w:szCs w:val="28"/>
          <w:lang w:val="pt-BR"/>
        </w:rPr>
        <w:t xml:space="preserve">Vì K nằm giữa N và I nên </w:t>
      </w:r>
      <w:r w:rsidRPr="005246E4">
        <w:rPr>
          <w:rFonts w:ascii="Palatino Linotype" w:hAnsi="Palatino Linotype"/>
          <w:position w:val="-4"/>
          <w:sz w:val="28"/>
          <w:szCs w:val="28"/>
          <w:lang w:val="pt-BR"/>
        </w:rPr>
        <w:object w:dxaOrig="3180" w:dyaOrig="260">
          <v:shape id="_x0000_i1079" type="#_x0000_t75" style="width:159pt;height:13.5pt" o:ole="">
            <v:imagedata r:id="rId110" o:title=""/>
          </v:shape>
          <o:OLEObject Type="Embed" ProgID="Equation.DSMT4" ShapeID="_x0000_i1079" DrawAspect="Content" ObjectID="_1623139869" r:id="rId111"/>
        </w:object>
      </w:r>
      <w:r w:rsidRPr="006B64F0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5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8D5026" w:rsidRPr="008658EF" w:rsidRDefault="008D5026" w:rsidP="00795E3F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</w:rPr>
      </w:pPr>
      <w:r w:rsidRPr="00AA152C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102" o:spid="_x0000_i1080" type="#_x0000_t75" style="width:319.5pt;height:38.25pt;visibility:visible">
            <v:imagedata r:id="rId112" o:title=""/>
          </v:shape>
        </w:pict>
      </w:r>
    </w:p>
    <w:p w:rsidR="008D5026" w:rsidRPr="008658EF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M là trung điểm của đoạn thẳng AC nên </w:t>
      </w:r>
      <w:r w:rsidRPr="005246E4">
        <w:rPr>
          <w:rFonts w:ascii="Palatino Linotype" w:hAnsi="Palatino Linotype"/>
          <w:position w:val="-24"/>
          <w:sz w:val="28"/>
          <w:szCs w:val="28"/>
        </w:rPr>
        <w:object w:dxaOrig="1440" w:dyaOrig="660">
          <v:shape id="_x0000_i1081" type="#_x0000_t75" style="width:1in;height:33pt" o:ole="">
            <v:imagedata r:id="rId113" o:title=""/>
          </v:shape>
          <o:OLEObject Type="Embed" ProgID="Equation.DSMT4" ShapeID="_x0000_i1081" DrawAspect="Content" ObjectID="_1623139870" r:id="rId114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8658EF">
        <w:rPr>
          <w:rFonts w:ascii="Palatino Linotype" w:hAnsi="Palatino Linotype"/>
          <w:sz w:val="28"/>
          <w:szCs w:val="28"/>
        </w:rPr>
        <w:t xml:space="preserve">N là trung điểm của đoạn thẳng CB nên </w:t>
      </w:r>
      <w:r w:rsidRPr="005246E4">
        <w:rPr>
          <w:rFonts w:ascii="Palatino Linotype" w:hAnsi="Palatino Linotype"/>
          <w:position w:val="-24"/>
          <w:sz w:val="28"/>
          <w:szCs w:val="28"/>
        </w:rPr>
        <w:object w:dxaOrig="1300" w:dyaOrig="660">
          <v:shape id="_x0000_i1082" type="#_x0000_t75" style="width:65.25pt;height:33pt" o:ole="">
            <v:imagedata r:id="rId115" o:title=""/>
          </v:shape>
          <o:OLEObject Type="Embed" ProgID="Equation.DSMT4" ShapeID="_x0000_i1082" DrawAspect="Content" ObjectID="_1623139871" r:id="rId116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6B64F0">
        <w:rPr>
          <w:rFonts w:ascii="Palatino Linotype" w:hAnsi="Palatino Linotype"/>
          <w:sz w:val="28"/>
          <w:szCs w:val="28"/>
          <w:lang w:val="pt-BR"/>
        </w:rPr>
        <w:t xml:space="preserve">Mà C nằm giữa M và N nên </w:t>
      </w:r>
      <w:r w:rsidRPr="005246E4">
        <w:rPr>
          <w:rFonts w:ascii="Palatino Linotype" w:hAnsi="Palatino Linotype"/>
          <w:position w:val="-24"/>
          <w:sz w:val="28"/>
          <w:szCs w:val="28"/>
          <w:lang w:val="pt-BR"/>
        </w:rPr>
        <w:object w:dxaOrig="3500" w:dyaOrig="660">
          <v:shape id="_x0000_i1083" type="#_x0000_t75" style="width:174.75pt;height:33pt" o:ole="">
            <v:imagedata r:id="rId117" o:title=""/>
          </v:shape>
          <o:OLEObject Type="Embed" ProgID="Equation.DSMT4" ShapeID="_x0000_i1083" DrawAspect="Content" ObjectID="_1623139872" r:id="rId118"/>
        </w:object>
      </w:r>
      <w:r w:rsidRPr="006B64F0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8D5026" w:rsidRPr="00795E3F" w:rsidRDefault="008D5026" w:rsidP="00795E3F">
      <w:pPr>
        <w:tabs>
          <w:tab w:val="left" w:pos="426"/>
        </w:tabs>
        <w:rPr>
          <w:rFonts w:ascii="Palatino Linotype" w:hAnsi="Palatino Linotype"/>
          <w:position w:val="-6"/>
          <w:sz w:val="28"/>
          <w:szCs w:val="28"/>
          <w:lang w:val="pt-BR"/>
        </w:rPr>
      </w:pPr>
      <w:r w:rsidRPr="005246E4">
        <w:rPr>
          <w:rFonts w:ascii="Palatino Linotype" w:hAnsi="Palatino Linotype"/>
          <w:position w:val="-24"/>
          <w:sz w:val="28"/>
          <w:szCs w:val="28"/>
          <w:lang w:val="pt-BR"/>
        </w:rPr>
        <w:object w:dxaOrig="3540" w:dyaOrig="660">
          <v:shape id="_x0000_i1084" type="#_x0000_t75" style="width:177pt;height:33pt" o:ole="">
            <v:imagedata r:id="rId119" o:title=""/>
          </v:shape>
          <o:OLEObject Type="Embed" ProgID="Equation.DSMT4" ShapeID="_x0000_i1084" DrawAspect="Content" ObjectID="_1623139873" r:id="rId120"/>
        </w:object>
      </w:r>
      <w:r w:rsidRPr="00795E3F">
        <w:rPr>
          <w:rFonts w:ascii="Palatino Linotype" w:hAnsi="Palatino Linotype"/>
          <w:position w:val="-6"/>
          <w:sz w:val="28"/>
          <w:szCs w:val="28"/>
          <w:lang w:val="pt-BR"/>
        </w:rPr>
        <w:t xml:space="preserve"> </w:t>
      </w:r>
    </w:p>
    <w:p w:rsidR="008D5026" w:rsidRPr="00795E3F" w:rsidRDefault="008D5026" w:rsidP="00795E3F">
      <w:pPr>
        <w:tabs>
          <w:tab w:val="left" w:pos="426"/>
        </w:tabs>
        <w:rPr>
          <w:rFonts w:ascii="Palatino Linotype" w:hAnsi="Palatino Linotype"/>
          <w:b/>
          <w:position w:val="-6"/>
          <w:sz w:val="28"/>
          <w:szCs w:val="28"/>
          <w:lang w:val="pt-BR"/>
        </w:rPr>
      </w:pPr>
      <w:r w:rsidRPr="00795E3F">
        <w:rPr>
          <w:rFonts w:ascii="Palatino Linotype" w:hAnsi="Palatino Linotype"/>
          <w:b/>
          <w:position w:val="-6"/>
          <w:sz w:val="28"/>
          <w:szCs w:val="28"/>
          <w:lang w:val="pt-BR"/>
        </w:rPr>
        <w:t>C. BÀI TẬP TỰ LUYỆN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6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8D5026" w:rsidRDefault="008D5026" w:rsidP="00795E3F">
      <w:pPr>
        <w:pStyle w:val="Mu"/>
        <w:numPr>
          <w:ilvl w:val="0"/>
          <w:numId w:val="0"/>
        </w:numPr>
      </w:pPr>
      <w:r>
        <w:t xml:space="preserve"> Do I là trung điểm của CD nên </w:t>
      </w:r>
      <w:r w:rsidRPr="00CB5EC7">
        <w:rPr>
          <w:position w:val="-4"/>
        </w:rPr>
        <w:object w:dxaOrig="2540" w:dyaOrig="260">
          <v:shape id="_x0000_i1085" type="#_x0000_t75" style="width:126.75pt;height:13.5pt" o:ole="">
            <v:imagedata r:id="rId121" o:title=""/>
          </v:shape>
          <o:OLEObject Type="Embed" ProgID="Equation.DSMT4" ShapeID="_x0000_i1085" DrawAspect="Content" ObjectID="_1623139874" r:id="rId122"/>
        </w:object>
      </w:r>
      <w:r>
        <w:t xml:space="preserve"> 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7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</w:p>
    <w:tbl>
      <w:tblPr>
        <w:tblW w:w="9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0"/>
        <w:gridCol w:w="7670"/>
      </w:tblGrid>
      <w:tr w:rsidR="008D5026" w:rsidRPr="00AA152C" w:rsidTr="0017343A">
        <w:trPr>
          <w:trHeight w:val="530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ind w:left="0"/>
              <w:jc w:val="right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noProof/>
                <w:sz w:val="28"/>
                <w:szCs w:val="28"/>
                <w:lang w:eastAsia="vi-VN"/>
              </w:rPr>
              <w:pict>
                <v:shape id="Picture 6" o:spid="_x0000_i1086" type="#_x0000_t75" style="width:328.5pt;height:39pt;visibility:visible">
                  <v:imagedata r:id="rId123" o:title=""/>
                </v:shape>
              </w:pict>
            </w:r>
          </w:p>
        </w:tc>
      </w:tr>
      <w:tr w:rsidR="008D5026" w:rsidRPr="00AA152C" w:rsidTr="0017343A">
        <w:trPr>
          <w:trHeight w:val="422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5026" w:rsidRPr="006B64F0" w:rsidRDefault="008D5026" w:rsidP="0017343A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a) Trên tia AB có </w:t>
            </w: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120" w:dyaOrig="279">
                <v:shape id="_x0000_i1087" type="#_x0000_t75" style="width:55.5pt;height:13.5pt" o:ole="">
                  <v:imagedata r:id="rId124" o:title=""/>
                </v:shape>
                <o:OLEObject Type="Embed" ProgID="Equation.DSMT4" ShapeID="_x0000_i1087" DrawAspect="Content" ObjectID="_1623139875" r:id="rId125"/>
              </w:object>
            </w: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 nên C nằm giữa A và B.</w:t>
            </w: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br/>
              <w:t xml:space="preserve">Ta có </w:t>
            </w: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3760" w:dyaOrig="279">
                <v:shape id="_x0000_i1088" type="#_x0000_t75" style="width:186pt;height:13.5pt" o:ole="">
                  <v:imagedata r:id="rId126" o:title=""/>
                </v:shape>
                <o:OLEObject Type="Embed" ProgID="Equation.DSMT4" ShapeID="_x0000_i1088" DrawAspect="Content" ObjectID="_1623139876" r:id="rId127"/>
              </w:object>
            </w: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  </w:t>
            </w:r>
          </w:p>
          <w:p w:rsidR="008D5026" w:rsidRPr="006B64F0" w:rsidRDefault="008D5026" w:rsidP="0017343A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AA152C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900" w:dyaOrig="400">
                <v:shape id="_x0000_i1089" type="#_x0000_t75" style="width:95.25pt;height:20.25pt" o:ole="">
                  <v:imagedata r:id="rId128" o:title=""/>
                </v:shape>
                <o:OLEObject Type="Embed" ProgID="Equation.DSMT4" ShapeID="_x0000_i1089" DrawAspect="Content" ObjectID="_1623139877" r:id="rId129"/>
              </w:object>
            </w: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 </w:t>
            </w:r>
          </w:p>
          <w:p w:rsidR="008D5026" w:rsidRPr="006B64F0" w:rsidRDefault="008D5026" w:rsidP="0017343A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t>b) D thuộc tia đối của tia BC nên B nằm giữa C và D ta có</w:t>
            </w:r>
          </w:p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3360" w:dyaOrig="279">
                <v:shape id="_x0000_i1090" type="#_x0000_t75" style="width:166.5pt;height:13.5pt" o:ole="">
                  <v:imagedata r:id="rId130" o:title=""/>
                </v:shape>
                <o:OLEObject Type="Embed" ProgID="Equation.DSMT4" ShapeID="_x0000_i1090" DrawAspect="Content" ObjectID="_1623139878" r:id="rId131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  <w:tr w:rsidR="008D5026" w:rsidRPr="00AA152C" w:rsidTr="0017343A">
        <w:trPr>
          <w:trHeight w:val="756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c) I là trung điểm của BC nên </w:t>
            </w:r>
            <w:r w:rsidRPr="00AA152C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760" w:dyaOrig="660">
                <v:shape id="_x0000_i1091" type="#_x0000_t75" style="width:136.5pt;height:33pt" o:ole="">
                  <v:imagedata r:id="rId132" o:title=""/>
                </v:shape>
                <o:OLEObject Type="Embed" ProgID="Equation.DSMT4" ShapeID="_x0000_i1091" DrawAspect="Content" ObjectID="_1623139879" r:id="rId133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K là trung điểm của BD nên </w:t>
            </w:r>
            <w:r w:rsidRPr="00AA152C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680" w:dyaOrig="660">
                <v:shape id="_x0000_i1092" type="#_x0000_t75" style="width:134.25pt;height:33pt" o:ole="">
                  <v:imagedata r:id="rId134" o:title=""/>
                </v:shape>
                <o:OLEObject Type="Embed" ProgID="Equation.DSMT4" ShapeID="_x0000_i1092" DrawAspect="Content" ObjectID="_1623139880" r:id="rId135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Mà B nằm giữa I và K nên </w:t>
            </w:r>
            <w:r w:rsidRPr="00AA152C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3519" w:dyaOrig="320">
                <v:shape id="_x0000_i1093" type="#_x0000_t75" style="width:176.25pt;height:15.75pt" o:ole="">
                  <v:imagedata r:id="rId136" o:title=""/>
                </v:shape>
                <o:OLEObject Type="Embed" ProgID="Equation.DSMT4" ShapeID="_x0000_i1093" DrawAspect="Content" ObjectID="_1623139881" r:id="rId137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8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tbl>
      <w:tblPr>
        <w:tblW w:w="10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00"/>
        <w:gridCol w:w="5652"/>
      </w:tblGrid>
      <w:tr w:rsidR="008D5026" w:rsidRPr="00AA152C" w:rsidTr="0017343A">
        <w:trPr>
          <w:trHeight w:val="516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</w:tcPr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880" w:dyaOrig="279">
                <v:shape id="_x0000_i1094" type="#_x0000_t75" style="width:93pt;height:13.5pt" o:ole="">
                  <v:imagedata r:id="rId138" o:title=""/>
                </v:shape>
                <o:OLEObject Type="Embed" ProgID="Equation.DSMT4" ShapeID="_x0000_i1094" DrawAspect="Content" ObjectID="_1623139882" r:id="rId139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   </w:t>
            </w:r>
          </w:p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 </w:t>
            </w: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980" w:dyaOrig="279">
                <v:shape id="_x0000_i1095" type="#_x0000_t75" style="width:98.25pt;height:13.5pt" o:ole="">
                  <v:imagedata r:id="rId140" o:title=""/>
                </v:shape>
                <o:OLEObject Type="Embed" ProgID="Equation.DSMT4" ShapeID="_x0000_i1095" DrawAspect="Content" ObjectID="_1623139883" r:id="rId141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  <w:p w:rsidR="008D5026" w:rsidRPr="00AA152C" w:rsidRDefault="008D5026" w:rsidP="0017343A">
            <w:pPr>
              <w:tabs>
                <w:tab w:val="left" w:pos="426"/>
              </w:tabs>
              <w:spacing w:after="0" w:line="240" w:lineRule="auto"/>
              <w:rPr>
                <w:rFonts w:ascii="Palatino Linotype" w:hAnsi="Palatino Linotype"/>
                <w:sz w:val="28"/>
                <w:szCs w:val="28"/>
              </w:rPr>
            </w:pPr>
            <w:r w:rsidRPr="00AA152C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  <w:r w:rsidRPr="00AA152C">
              <w:rPr>
                <w:rFonts w:ascii="Palatino Linotype" w:hAnsi="Palatino Linotype"/>
                <w:position w:val="-4"/>
                <w:sz w:val="28"/>
                <w:szCs w:val="28"/>
              </w:rPr>
              <w:object w:dxaOrig="1200" w:dyaOrig="260">
                <v:shape id="_x0000_i1096" type="#_x0000_t75" style="width:60pt;height:13.5pt" o:ole="">
                  <v:imagedata r:id="rId142" o:title=""/>
                </v:shape>
                <o:OLEObject Type="Embed" ProgID="Equation.DSMT4" ShapeID="_x0000_i1096" DrawAspect="Content" ObjectID="_1623139884" r:id="rId143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</w:rPr>
              <w:t xml:space="preserve"> hay </w:t>
            </w:r>
            <w:r w:rsidRPr="00AA152C">
              <w:rPr>
                <w:rFonts w:ascii="Palatino Linotype" w:hAnsi="Palatino Linotype"/>
                <w:position w:val="-4"/>
                <w:sz w:val="28"/>
                <w:szCs w:val="28"/>
              </w:rPr>
              <w:object w:dxaOrig="1380" w:dyaOrig="260">
                <v:shape id="_x0000_i1097" type="#_x0000_t75" style="width:68.25pt;height:13.5pt" o:ole="">
                  <v:imagedata r:id="rId144" o:title=""/>
                </v:shape>
                <o:OLEObject Type="Embed" ProgID="Equation.DSMT4" ShapeID="_x0000_i1097" DrawAspect="Content" ObjectID="_1623139885" r:id="rId145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5026" w:rsidRPr="00AA152C" w:rsidRDefault="008D5026" w:rsidP="0017343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AA152C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7" o:spid="_x0000_i1098" type="#_x0000_t75" style="width:262.5pt;height:27pt;visibility:visible">
                  <v:imagedata r:id="rId146" o:title=""/>
                </v:shape>
              </w:pict>
            </w:r>
          </w:p>
        </w:tc>
      </w:tr>
      <w:tr w:rsidR="008D5026" w:rsidRPr="00AA152C" w:rsidTr="0017343A">
        <w:trPr>
          <w:trHeight w:val="485"/>
        </w:trPr>
        <w:tc>
          <w:tcPr>
            <w:tcW w:w="10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5026" w:rsidRPr="00AA152C" w:rsidRDefault="008D5026" w:rsidP="0017343A">
            <w:pPr>
              <w:pStyle w:val="ListParagraph"/>
              <w:numPr>
                <w:ilvl w:val="0"/>
                <w:numId w:val="28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</w:p>
          <w:p w:rsidR="008D5026" w:rsidRPr="00AA152C" w:rsidRDefault="008D5026" w:rsidP="0017343A">
            <w:pPr>
              <w:pStyle w:val="ListParagraph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260" w:dyaOrig="279">
                <v:shape id="_x0000_i1099" type="#_x0000_t75" style="width:63pt;height:13.5pt" o:ole="">
                  <v:imagedata r:id="rId147" o:title=""/>
                </v:shape>
                <o:OLEObject Type="Embed" ProgID="Equation.DSMT4" ShapeID="_x0000_i1099" DrawAspect="Content" ObjectID="_1623139886" r:id="rId148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( 5 &lt; 8) mà D thuộc tia BA nên D nằm giữa A và B ta có </w:t>
            </w:r>
          </w:p>
          <w:p w:rsidR="008D5026" w:rsidRPr="00AA152C" w:rsidRDefault="008D5026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780" w:dyaOrig="279">
                <v:shape id="_x0000_i1100" type="#_x0000_t75" style="width:87.75pt;height:13.5pt" o:ole="">
                  <v:imagedata r:id="rId149" o:title=""/>
                </v:shape>
                <o:OLEObject Type="Embed" ProgID="Equation.DSMT4" ShapeID="_x0000_i1100" DrawAspect="Content" ObjectID="_1623139887" r:id="rId150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hay </w:t>
            </w: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300" w:dyaOrig="279">
                <v:shape id="_x0000_i1101" type="#_x0000_t75" style="width:65.25pt;height:13.5pt" o:ole="">
                  <v:imagedata r:id="rId151" o:title=""/>
                </v:shape>
                <o:OLEObject Type="Embed" ProgID="Equation.DSMT4" ShapeID="_x0000_i1101" DrawAspect="Content" ObjectID="_1623139888" r:id="rId152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. Suy ra AD = 3cm</w:t>
            </w:r>
          </w:p>
          <w:p w:rsidR="008D5026" w:rsidRPr="00AA152C" w:rsidRDefault="008D5026" w:rsidP="0017343A">
            <w:pPr>
              <w:pStyle w:val="ListParagraph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>AD = AC : 2 mà D nằm giữa A và C nên D là trung điểm của AC</w:t>
            </w:r>
          </w:p>
        </w:tc>
      </w:tr>
      <w:tr w:rsidR="008D5026" w:rsidRPr="006B64F0" w:rsidTr="0017343A">
        <w:trPr>
          <w:trHeight w:val="485"/>
        </w:trPr>
        <w:tc>
          <w:tcPr>
            <w:tcW w:w="10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5026" w:rsidRPr="00AA152C" w:rsidRDefault="008D5026" w:rsidP="0017343A">
            <w:pPr>
              <w:pStyle w:val="ListParagraph"/>
              <w:numPr>
                <w:ilvl w:val="0"/>
                <w:numId w:val="28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D là trung điểm của BE nên  </w:t>
            </w:r>
            <w:r w:rsidRPr="00AA152C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2740" w:dyaOrig="260">
                <v:shape id="_x0000_i1102" type="#_x0000_t75" style="width:137.25pt;height:13.5pt" o:ole="">
                  <v:imagedata r:id="rId153" o:title=""/>
                </v:shape>
                <o:OLEObject Type="Embed" ProgID="Equation.DSMT4" ShapeID="_x0000_i1102" DrawAspect="Content" ObjectID="_1623139889" r:id="rId154"/>
              </w:object>
            </w:r>
            <w:r w:rsidRPr="00AA152C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  <w:p w:rsidR="008D5026" w:rsidRPr="006B64F0" w:rsidRDefault="008D5026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C nằm giữa B và E nên </w:t>
            </w: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740" w:dyaOrig="279">
                <v:shape id="_x0000_i1103" type="#_x0000_t75" style="width:87pt;height:13.5pt" o:ole="">
                  <v:imagedata r:id="rId155" o:title=""/>
                </v:shape>
                <o:OLEObject Type="Embed" ProgID="Equation.DSMT4" ShapeID="_x0000_i1103" DrawAspect="Content" ObjectID="_1623139890" r:id="rId156"/>
              </w:object>
            </w:r>
            <w:r w:rsidRPr="006B64F0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 </w:t>
            </w:r>
          </w:p>
          <w:p w:rsidR="008D5026" w:rsidRPr="006B64F0" w:rsidRDefault="008D5026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s-ES"/>
              </w:rPr>
            </w:pPr>
            <w:r w:rsidRPr="00795E3F">
              <w:rPr>
                <w:rFonts w:ascii="Palatino Linotype" w:hAnsi="Palatino Linotype"/>
                <w:sz w:val="28"/>
                <w:szCs w:val="28"/>
                <w:lang w:val="es-ES"/>
              </w:rPr>
              <w:t xml:space="preserve">       </w:t>
            </w:r>
            <w:r w:rsidRPr="00AA152C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460" w:dyaOrig="279">
                <v:shape id="_x0000_i1104" type="#_x0000_t75" style="width:72.75pt;height:13.5pt" o:ole="">
                  <v:imagedata r:id="rId157" o:title=""/>
                </v:shape>
                <o:OLEObject Type="Embed" ProgID="Equation.DSMT4" ShapeID="_x0000_i1104" DrawAspect="Content" ObjectID="_1623139891" r:id="rId158"/>
              </w:object>
            </w:r>
            <w:r w:rsidRPr="006B64F0">
              <w:rPr>
                <w:rFonts w:ascii="Palatino Linotype" w:hAnsi="Palatino Linotype"/>
                <w:sz w:val="28"/>
                <w:szCs w:val="28"/>
                <w:lang w:val="es-ES"/>
              </w:rPr>
              <w:t xml:space="preserve"> hay </w:t>
            </w:r>
            <w:r w:rsidRPr="00AA152C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1240" w:dyaOrig="260">
                <v:shape id="_x0000_i1105" type="#_x0000_t75" style="width:62.25pt;height:13.5pt" o:ole="">
                  <v:imagedata r:id="rId159" o:title=""/>
                </v:shape>
                <o:OLEObject Type="Embed" ProgID="Equation.DSMT4" ShapeID="_x0000_i1105" DrawAspect="Content" ObjectID="_1623139892" r:id="rId160"/>
              </w:object>
            </w:r>
            <w:r w:rsidRPr="006B64F0">
              <w:rPr>
                <w:rFonts w:ascii="Palatino Linotype" w:hAnsi="Palatino Linotype"/>
                <w:sz w:val="28"/>
                <w:szCs w:val="28"/>
                <w:lang w:val="es-ES"/>
              </w:rPr>
              <w:t xml:space="preserve"> Vậy </w:t>
            </w:r>
            <w:r w:rsidRPr="00AA152C">
              <w:rPr>
                <w:rFonts w:ascii="Palatino Linotype" w:hAnsi="Palatino Linotype"/>
                <w:position w:val="-4"/>
                <w:sz w:val="28"/>
                <w:szCs w:val="28"/>
                <w:lang w:val="en-US"/>
              </w:rPr>
              <w:object w:dxaOrig="1340" w:dyaOrig="260">
                <v:shape id="_x0000_i1106" type="#_x0000_t75" style="width:66.75pt;height:13.5pt" o:ole="">
                  <v:imagedata r:id="rId161" o:title=""/>
                </v:shape>
                <o:OLEObject Type="Embed" ProgID="Equation.DSMT4" ShapeID="_x0000_i1106" DrawAspect="Content" ObjectID="_1623139893" r:id="rId162"/>
              </w:object>
            </w:r>
            <w:r w:rsidRPr="006B64F0">
              <w:rPr>
                <w:rFonts w:ascii="Palatino Linotype" w:hAnsi="Palatino Linotype"/>
                <w:sz w:val="28"/>
                <w:szCs w:val="28"/>
                <w:lang w:val="es-ES"/>
              </w:rPr>
              <w:t xml:space="preserve"> AB = CE ( = 8cm)</w:t>
            </w:r>
          </w:p>
        </w:tc>
      </w:tr>
    </w:tbl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9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</w:p>
    <w:p w:rsidR="008D5026" w:rsidRDefault="008D5026" w:rsidP="00795E3F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</w:rPr>
      </w:pPr>
      <w:r w:rsidRPr="00AA152C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105" o:spid="_x0000_i1107" type="#_x0000_t75" style="width:426.75pt;height:38.25pt;visibility:visible">
            <v:imagedata r:id="rId163" o:title=""/>
          </v:shape>
        </w:pict>
      </w:r>
    </w:p>
    <w:p w:rsidR="008D5026" w:rsidRDefault="008D5026" w:rsidP="00795E3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a) </w:t>
      </w:r>
      <w:r w:rsidRPr="008C49D4">
        <w:rPr>
          <w:rFonts w:ascii="Palatino Linotype" w:hAnsi="Palatino Linotype"/>
          <w:position w:val="-4"/>
          <w:sz w:val="28"/>
          <w:szCs w:val="28"/>
        </w:rPr>
        <w:object w:dxaOrig="1420" w:dyaOrig="260">
          <v:shape id="_x0000_i1108" type="#_x0000_t75" style="width:70.5pt;height:13.5pt" o:ole="">
            <v:imagedata r:id="rId164" o:title=""/>
          </v:shape>
          <o:OLEObject Type="Embed" ProgID="Equation.DSMT4" ShapeID="_x0000_i1108" DrawAspect="Content" ObjectID="_1623139894" r:id="rId165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Default="008D5026" w:rsidP="00795E3F">
      <w:pPr>
        <w:pStyle w:val="ListParagraph"/>
        <w:tabs>
          <w:tab w:val="left" w:pos="426"/>
        </w:tabs>
        <w:spacing w:after="0" w:line="240" w:lineRule="auto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b) </w:t>
      </w:r>
      <w:r w:rsidRPr="008658EF">
        <w:rPr>
          <w:rFonts w:ascii="Palatino Linotype" w:hAnsi="Palatino Linotype"/>
          <w:sz w:val="28"/>
          <w:szCs w:val="28"/>
        </w:rPr>
        <w:t xml:space="preserve">A là trung điểm của MD </w:t>
      </w:r>
      <w:r w:rsidRPr="008658EF">
        <w:rPr>
          <w:rFonts w:ascii="Palatino Linotype" w:hAnsi="Palatino Linotype"/>
          <w:sz w:val="28"/>
          <w:szCs w:val="28"/>
        </w:rPr>
        <w:sym w:font="Wingdings 3" w:char="F061"/>
      </w:r>
      <w:r w:rsidRPr="008658EF">
        <w:rPr>
          <w:rFonts w:ascii="Palatino Linotype" w:hAnsi="Palatino Linotype"/>
          <w:sz w:val="28"/>
          <w:szCs w:val="28"/>
        </w:rPr>
        <w:t xml:space="preserve"> </w:t>
      </w:r>
      <w:r w:rsidRPr="009555BB">
        <w:rPr>
          <w:rFonts w:ascii="Palatino Linotype" w:hAnsi="Palatino Linotype"/>
          <w:position w:val="-24"/>
          <w:sz w:val="28"/>
          <w:szCs w:val="28"/>
        </w:rPr>
        <w:object w:dxaOrig="2960" w:dyaOrig="660">
          <v:shape id="_x0000_i1109" type="#_x0000_t75" style="width:146.25pt;height:33pt" o:ole="">
            <v:imagedata r:id="rId166" o:title=""/>
          </v:shape>
          <o:OLEObject Type="Embed" ProgID="Equation.DSMT4" ShapeID="_x0000_i1109" DrawAspect="Content" ObjectID="_1623139895" r:id="rId167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 w:line="240" w:lineRule="auto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c) </w:t>
      </w:r>
      <w:r w:rsidRPr="008658EF">
        <w:rPr>
          <w:rFonts w:ascii="Palatino Linotype" w:hAnsi="Palatino Linotype"/>
          <w:sz w:val="28"/>
          <w:szCs w:val="28"/>
        </w:rPr>
        <w:t xml:space="preserve">Ta có: </w:t>
      </w:r>
      <w:r w:rsidRPr="008C49D4">
        <w:rPr>
          <w:rFonts w:ascii="Palatino Linotype" w:hAnsi="Palatino Linotype"/>
          <w:position w:val="-6"/>
          <w:sz w:val="28"/>
          <w:szCs w:val="28"/>
        </w:rPr>
        <w:object w:dxaOrig="2580" w:dyaOrig="279">
          <v:shape id="_x0000_i1110" type="#_x0000_t75" style="width:129pt;height:13.5pt" o:ole="">
            <v:imagedata r:id="rId168" o:title=""/>
          </v:shape>
          <o:OLEObject Type="Embed" ProgID="Equation.DSMT4" ShapeID="_x0000_i1110" DrawAspect="Content" ObjectID="_1623139896" r:id="rId169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8D5026" w:rsidRPr="006B64F0" w:rsidRDefault="008D5026" w:rsidP="00795E3F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8C49D4">
        <w:rPr>
          <w:rFonts w:ascii="Palatino Linotype" w:hAnsi="Palatino Linotype"/>
          <w:position w:val="-6"/>
          <w:sz w:val="28"/>
          <w:szCs w:val="28"/>
          <w:lang w:val="vi-VN"/>
        </w:rPr>
        <w:object w:dxaOrig="1579" w:dyaOrig="279">
          <v:shape id="_x0000_i1111" type="#_x0000_t75" style="width:78pt;height:13.5pt" o:ole="">
            <v:imagedata r:id="rId170" o:title=""/>
          </v:shape>
          <o:OLEObject Type="Embed" ProgID="Equation.DSMT4" ShapeID="_x0000_i1111" DrawAspect="Content" ObjectID="_1623139897" r:id="rId171"/>
        </w:object>
      </w:r>
      <w:r w:rsidRPr="006B64F0">
        <w:rPr>
          <w:rFonts w:ascii="Palatino Linotype" w:hAnsi="Palatino Linotype"/>
          <w:sz w:val="28"/>
          <w:szCs w:val="28"/>
          <w:lang w:val="vi-VN"/>
        </w:rPr>
        <w:t xml:space="preserve"> ( = 4cm )</w:t>
      </w:r>
    </w:p>
    <w:p w:rsidR="008D5026" w:rsidRPr="008658EF" w:rsidRDefault="008D5026" w:rsidP="00795E3F">
      <w:pPr>
        <w:pStyle w:val="ListParagraph"/>
        <w:tabs>
          <w:tab w:val="left" w:pos="426"/>
        </w:tabs>
        <w:spacing w:after="0" w:line="240" w:lineRule="auto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Vậy </w:t>
      </w:r>
      <w:r w:rsidRPr="008658EF">
        <w:rPr>
          <w:rFonts w:ascii="Palatino Linotype" w:hAnsi="Palatino Linotype"/>
          <w:sz w:val="28"/>
          <w:szCs w:val="28"/>
        </w:rPr>
        <w:t xml:space="preserve">D là trung điểm của đoạn thẳng BM </w:t>
      </w:r>
    </w:p>
    <w:p w:rsidR="008D5026" w:rsidRPr="00795E3F" w:rsidRDefault="008D5026" w:rsidP="00795E3F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0</w:t>
      </w:r>
      <w:r w:rsidRPr="00795E3F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8D5026" w:rsidRDefault="008D5026" w:rsidP="00795E3F">
      <w:pPr>
        <w:jc w:val="center"/>
        <w:rPr>
          <w:sz w:val="28"/>
          <w:szCs w:val="28"/>
        </w:rPr>
      </w:pPr>
      <w:r w:rsidRPr="00AA152C">
        <w:rPr>
          <w:noProof/>
          <w:sz w:val="28"/>
          <w:szCs w:val="28"/>
          <w:lang w:val="vi-VN" w:eastAsia="vi-VN"/>
        </w:rPr>
        <w:pict>
          <v:shape id="Picture 11" o:spid="_x0000_i1112" type="#_x0000_t75" style="width:186.75pt;height:29.25pt;visibility:visible">
            <v:imagedata r:id="rId172" o:title=""/>
          </v:shape>
        </w:pict>
      </w:r>
    </w:p>
    <w:p w:rsidR="008D5026" w:rsidRDefault="008D5026" w:rsidP="00795E3F">
      <w:pPr>
        <w:rPr>
          <w:sz w:val="28"/>
          <w:szCs w:val="28"/>
        </w:rPr>
      </w:pPr>
      <w:r>
        <w:rPr>
          <w:sz w:val="28"/>
          <w:szCs w:val="28"/>
        </w:rPr>
        <w:t>Ta có C là điểm nằm giữa A và M; M là điểm nằm giữa B và C ta có:</w:t>
      </w:r>
    </w:p>
    <w:p w:rsidR="008D5026" w:rsidRDefault="008D5026" w:rsidP="00795E3F">
      <w:pPr>
        <w:rPr>
          <w:sz w:val="28"/>
          <w:szCs w:val="28"/>
        </w:rPr>
      </w:pPr>
      <w:r w:rsidRPr="005A1912">
        <w:rPr>
          <w:position w:val="-6"/>
          <w:sz w:val="28"/>
          <w:szCs w:val="28"/>
        </w:rPr>
        <w:object w:dxaOrig="1600" w:dyaOrig="279">
          <v:shape id="_x0000_i1113" type="#_x0000_t75" style="width:80.25pt;height:13.5pt" o:ole="">
            <v:imagedata r:id="rId173" o:title=""/>
          </v:shape>
          <o:OLEObject Type="Embed" ProgID="Equation.DSMT4" ShapeID="_x0000_i1113" DrawAspect="Content" ObjectID="_1623139898" r:id="rId174"/>
        </w:object>
      </w:r>
      <w:r>
        <w:rPr>
          <w:sz w:val="28"/>
          <w:szCs w:val="28"/>
        </w:rPr>
        <w:t xml:space="preserve">; </w:t>
      </w:r>
      <w:r w:rsidRPr="005A1912">
        <w:rPr>
          <w:position w:val="-6"/>
          <w:sz w:val="28"/>
          <w:szCs w:val="28"/>
        </w:rPr>
        <w:object w:dxaOrig="1579" w:dyaOrig="279">
          <v:shape id="_x0000_i1114" type="#_x0000_t75" style="width:78pt;height:13.5pt" o:ole="">
            <v:imagedata r:id="rId175" o:title=""/>
          </v:shape>
          <o:OLEObject Type="Embed" ProgID="Equation.DSMT4" ShapeID="_x0000_i1114" DrawAspect="Content" ObjectID="_1623139899" r:id="rId176"/>
        </w:object>
      </w:r>
    </w:p>
    <w:p w:rsidR="008D5026" w:rsidRDefault="008D5026" w:rsidP="00795E3F">
      <w:pPr>
        <w:rPr>
          <w:sz w:val="28"/>
          <w:szCs w:val="28"/>
        </w:rPr>
      </w:pPr>
      <w:r w:rsidRPr="000B3C37">
        <w:rPr>
          <w:sz w:val="28"/>
          <w:szCs w:val="28"/>
        </w:rPr>
        <w:t xml:space="preserve">Lại có: </w:t>
      </w:r>
      <w:r w:rsidRPr="005A1912">
        <w:rPr>
          <w:position w:val="-4"/>
          <w:sz w:val="28"/>
          <w:szCs w:val="28"/>
        </w:rPr>
        <w:object w:dxaOrig="1340" w:dyaOrig="260">
          <v:shape id="_x0000_i1115" type="#_x0000_t75" style="width:66.75pt;height:13.5pt" o:ole="">
            <v:imagedata r:id="rId177" o:title=""/>
          </v:shape>
          <o:OLEObject Type="Embed" ProgID="Equation.DSMT4" ShapeID="_x0000_i1115" DrawAspect="Content" ObjectID="_1623139900" r:id="rId178"/>
        </w:object>
      </w:r>
      <w:r>
        <w:rPr>
          <w:sz w:val="28"/>
          <w:szCs w:val="28"/>
        </w:rPr>
        <w:t xml:space="preserve"> </w:t>
      </w:r>
    </w:p>
    <w:p w:rsidR="008D5026" w:rsidRPr="00540986" w:rsidRDefault="008D5026" w:rsidP="00540986">
      <w:pPr>
        <w:rPr>
          <w:sz w:val="28"/>
          <w:szCs w:val="28"/>
        </w:rPr>
      </w:pPr>
      <w:r w:rsidRPr="000B3C37">
        <w:rPr>
          <w:sz w:val="28"/>
          <w:szCs w:val="28"/>
        </w:rPr>
        <w:t xml:space="preserve">Nên </w:t>
      </w:r>
      <w:r w:rsidRPr="000B3C37">
        <w:rPr>
          <w:position w:val="-6"/>
          <w:sz w:val="28"/>
          <w:szCs w:val="28"/>
        </w:rPr>
        <w:object w:dxaOrig="4040" w:dyaOrig="279">
          <v:shape id="_x0000_i1116" type="#_x0000_t75" style="width:200.25pt;height:13.5pt" o:ole="">
            <v:imagedata r:id="rId179" o:title=""/>
          </v:shape>
          <o:OLEObject Type="Embed" ProgID="Equation.DSMT4" ShapeID="_x0000_i1116" DrawAspect="Content" ObjectID="_1623139901" r:id="rId180"/>
        </w:object>
      </w:r>
    </w:p>
    <w:sectPr w:rsidR="008D5026" w:rsidRPr="00540986" w:rsidSect="007F7BDD">
      <w:headerReference w:type="default" r:id="rId181"/>
      <w:footerReference w:type="default" r:id="rId182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026" w:rsidRDefault="008D5026" w:rsidP="0051571E">
      <w:pPr>
        <w:spacing w:after="0" w:line="240" w:lineRule="auto"/>
      </w:pPr>
      <w:r>
        <w:separator/>
      </w:r>
    </w:p>
  </w:endnote>
  <w:endnote w:type="continuationSeparator" w:id="0">
    <w:p w:rsidR="008D5026" w:rsidRDefault="008D5026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26" w:rsidRDefault="008D5026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Be8IA&#10;AADaAAAADwAAAGRycy9kb3ducmV2LnhtbESPT4vCMBTE78J+h/AWvGm6y6KlGmVXWdSDiH/A66N5&#10;tsXmpTax1m9vBMHjMDO/YcbT1pSiodoVlhV89SMQxKnVBWcKDvv/XgzCeWSNpWVScCcH08lHZ4yJ&#10;tjfeUrPzmQgQdgkqyL2vEildmpNB17cVcfBOtjbog6wzqWu8Bbgp5XcUDaTBgsNCjhXNckrPu6tR&#10;kO4v/LeOT+SGs8gcF6vNXB4bpbqf7e8IhKfWv8Ov9lIr+IHnlXA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wF7wgAAANoAAAAPAAAAAAAAAAAAAAAAAJgCAABkcnMvZG93&#10;bnJldi54bWxQSwUGAAAAAAQABAD1AAAAhwMAAAAA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8D5026" w:rsidRPr="001D267B" w:rsidRDefault="008D5026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8D5026" w:rsidRPr="00713E54" w:rsidRDefault="008D5026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3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026" w:rsidRDefault="008D5026" w:rsidP="0051571E">
      <w:pPr>
        <w:spacing w:after="0" w:line="240" w:lineRule="auto"/>
      </w:pPr>
      <w:r>
        <w:separator/>
      </w:r>
    </w:p>
  </w:footnote>
  <w:footnote w:type="continuationSeparator" w:id="0">
    <w:p w:rsidR="008D5026" w:rsidRDefault="008D5026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026" w:rsidRPr="006B166E" w:rsidRDefault="008D5026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33D0"/>
    <w:multiLevelType w:val="hybridMultilevel"/>
    <w:tmpl w:val="EE40B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BE2C41"/>
    <w:multiLevelType w:val="hybridMultilevel"/>
    <w:tmpl w:val="FB64F4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6E70BEC"/>
    <w:multiLevelType w:val="hybridMultilevel"/>
    <w:tmpl w:val="F536DE9E"/>
    <w:lvl w:ilvl="0" w:tplc="FABCB7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3A1A95"/>
    <w:multiLevelType w:val="hybridMultilevel"/>
    <w:tmpl w:val="97FC4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6947E8"/>
    <w:multiLevelType w:val="hybridMultilevel"/>
    <w:tmpl w:val="C41A9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AF60EB5"/>
    <w:multiLevelType w:val="hybridMultilevel"/>
    <w:tmpl w:val="CAA83A46"/>
    <w:lvl w:ilvl="0" w:tplc="DE16B6E8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D894C75"/>
    <w:multiLevelType w:val="hybridMultilevel"/>
    <w:tmpl w:val="D80C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12B93"/>
    <w:multiLevelType w:val="hybridMultilevel"/>
    <w:tmpl w:val="40EAC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FB8711B"/>
    <w:multiLevelType w:val="hybridMultilevel"/>
    <w:tmpl w:val="50B45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275267"/>
    <w:multiLevelType w:val="hybridMultilevel"/>
    <w:tmpl w:val="641AB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E23F79"/>
    <w:multiLevelType w:val="hybridMultilevel"/>
    <w:tmpl w:val="D2220760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12">
    <w:nsid w:val="342B0961"/>
    <w:multiLevelType w:val="hybridMultilevel"/>
    <w:tmpl w:val="76B431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E1609A7"/>
    <w:multiLevelType w:val="hybridMultilevel"/>
    <w:tmpl w:val="3956FDFE"/>
    <w:lvl w:ilvl="0" w:tplc="0630D014">
      <w:start w:val="1"/>
      <w:numFmt w:val="decimal"/>
      <w:lvlText w:val="%1."/>
      <w:lvlJc w:val="left"/>
      <w:pPr>
        <w:ind w:left="16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15">
    <w:nsid w:val="3ECA1464"/>
    <w:multiLevelType w:val="hybridMultilevel"/>
    <w:tmpl w:val="A96E5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18F4016"/>
    <w:multiLevelType w:val="hybridMultilevel"/>
    <w:tmpl w:val="1F124F86"/>
    <w:lvl w:ilvl="0" w:tplc="61B03C0E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7">
    <w:nsid w:val="45593A16"/>
    <w:multiLevelType w:val="hybridMultilevel"/>
    <w:tmpl w:val="25DCD8E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460021F7"/>
    <w:multiLevelType w:val="hybridMultilevel"/>
    <w:tmpl w:val="ADE471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85A3CBA"/>
    <w:multiLevelType w:val="hybridMultilevel"/>
    <w:tmpl w:val="4FB6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A6A94"/>
    <w:multiLevelType w:val="hybridMultilevel"/>
    <w:tmpl w:val="6FA20AEE"/>
    <w:lvl w:ilvl="0" w:tplc="E0361EF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673B1D6D"/>
    <w:multiLevelType w:val="hybridMultilevel"/>
    <w:tmpl w:val="7FD80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CD279E1"/>
    <w:multiLevelType w:val="hybridMultilevel"/>
    <w:tmpl w:val="D9D2F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D594F25"/>
    <w:multiLevelType w:val="hybridMultilevel"/>
    <w:tmpl w:val="01989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DB45F2D"/>
    <w:multiLevelType w:val="hybridMultilevel"/>
    <w:tmpl w:val="7700A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1FC2472"/>
    <w:multiLevelType w:val="hybridMultilevel"/>
    <w:tmpl w:val="FB046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4A80FF6"/>
    <w:multiLevelType w:val="hybridMultilevel"/>
    <w:tmpl w:val="F0323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555152F"/>
    <w:multiLevelType w:val="hybridMultilevel"/>
    <w:tmpl w:val="FD6E2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D185D51"/>
    <w:multiLevelType w:val="hybridMultilevel"/>
    <w:tmpl w:val="55ECBB6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7"/>
  </w:num>
  <w:num w:numId="5">
    <w:abstractNumId w:val="22"/>
  </w:num>
  <w:num w:numId="6">
    <w:abstractNumId w:val="23"/>
  </w:num>
  <w:num w:numId="7">
    <w:abstractNumId w:val="19"/>
  </w:num>
  <w:num w:numId="8">
    <w:abstractNumId w:val="9"/>
  </w:num>
  <w:num w:numId="9">
    <w:abstractNumId w:val="26"/>
  </w:num>
  <w:num w:numId="10">
    <w:abstractNumId w:val="3"/>
  </w:num>
  <w:num w:numId="11">
    <w:abstractNumId w:val="10"/>
  </w:num>
  <w:num w:numId="12">
    <w:abstractNumId w:val="1"/>
  </w:num>
  <w:num w:numId="13">
    <w:abstractNumId w:val="18"/>
  </w:num>
  <w:num w:numId="14">
    <w:abstractNumId w:val="16"/>
  </w:num>
  <w:num w:numId="15">
    <w:abstractNumId w:val="27"/>
  </w:num>
  <w:num w:numId="16">
    <w:abstractNumId w:val="0"/>
  </w:num>
  <w:num w:numId="17">
    <w:abstractNumId w:val="25"/>
  </w:num>
  <w:num w:numId="18">
    <w:abstractNumId w:val="15"/>
  </w:num>
  <w:num w:numId="19">
    <w:abstractNumId w:val="21"/>
  </w:num>
  <w:num w:numId="20">
    <w:abstractNumId w:val="8"/>
  </w:num>
  <w:num w:numId="21">
    <w:abstractNumId w:val="6"/>
  </w:num>
  <w:num w:numId="22">
    <w:abstractNumId w:val="17"/>
  </w:num>
  <w:num w:numId="23">
    <w:abstractNumId w:val="28"/>
  </w:num>
  <w:num w:numId="24">
    <w:abstractNumId w:val="20"/>
  </w:num>
  <w:num w:numId="25">
    <w:abstractNumId w:val="2"/>
  </w:num>
  <w:num w:numId="26">
    <w:abstractNumId w:val="5"/>
  </w:num>
  <w:num w:numId="27">
    <w:abstractNumId w:val="12"/>
  </w:num>
  <w:num w:numId="28">
    <w:abstractNumId w:val="11"/>
  </w:num>
  <w:num w:numId="29">
    <w:abstractNumId w:val="2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45D9"/>
    <w:rsid w:val="000A575E"/>
    <w:rsid w:val="000A66ED"/>
    <w:rsid w:val="000A68F5"/>
    <w:rsid w:val="000A6D72"/>
    <w:rsid w:val="000A7250"/>
    <w:rsid w:val="000B18BC"/>
    <w:rsid w:val="000B3A08"/>
    <w:rsid w:val="000B3C37"/>
    <w:rsid w:val="000B678A"/>
    <w:rsid w:val="000B7605"/>
    <w:rsid w:val="000B7B93"/>
    <w:rsid w:val="000B7E47"/>
    <w:rsid w:val="000C04DB"/>
    <w:rsid w:val="000C237D"/>
    <w:rsid w:val="000C4287"/>
    <w:rsid w:val="000C64F5"/>
    <w:rsid w:val="000D138C"/>
    <w:rsid w:val="000D3171"/>
    <w:rsid w:val="000D4266"/>
    <w:rsid w:val="000D5957"/>
    <w:rsid w:val="000E119D"/>
    <w:rsid w:val="000E2E68"/>
    <w:rsid w:val="000E3F02"/>
    <w:rsid w:val="000E5351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4811"/>
    <w:rsid w:val="00124946"/>
    <w:rsid w:val="0012546F"/>
    <w:rsid w:val="001301FE"/>
    <w:rsid w:val="00130355"/>
    <w:rsid w:val="0013437F"/>
    <w:rsid w:val="00135987"/>
    <w:rsid w:val="001368EC"/>
    <w:rsid w:val="001408DE"/>
    <w:rsid w:val="001411AB"/>
    <w:rsid w:val="001421D0"/>
    <w:rsid w:val="00143738"/>
    <w:rsid w:val="00150B70"/>
    <w:rsid w:val="001579B3"/>
    <w:rsid w:val="001615EE"/>
    <w:rsid w:val="00163253"/>
    <w:rsid w:val="001640C5"/>
    <w:rsid w:val="0017323B"/>
    <w:rsid w:val="0017343A"/>
    <w:rsid w:val="001744BA"/>
    <w:rsid w:val="001755FE"/>
    <w:rsid w:val="00181D22"/>
    <w:rsid w:val="00182581"/>
    <w:rsid w:val="00183EAE"/>
    <w:rsid w:val="00184C88"/>
    <w:rsid w:val="00185041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4215"/>
    <w:rsid w:val="001C50D2"/>
    <w:rsid w:val="001C5AF8"/>
    <w:rsid w:val="001C627B"/>
    <w:rsid w:val="001D0FBA"/>
    <w:rsid w:val="001D267B"/>
    <w:rsid w:val="001D3669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264"/>
    <w:rsid w:val="0022069B"/>
    <w:rsid w:val="002206BC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335C"/>
    <w:rsid w:val="00257CB4"/>
    <w:rsid w:val="0026028B"/>
    <w:rsid w:val="00261152"/>
    <w:rsid w:val="00261E77"/>
    <w:rsid w:val="00263B3B"/>
    <w:rsid w:val="00265F23"/>
    <w:rsid w:val="0026786E"/>
    <w:rsid w:val="002769D0"/>
    <w:rsid w:val="00277C92"/>
    <w:rsid w:val="002820CB"/>
    <w:rsid w:val="002838B4"/>
    <w:rsid w:val="00286FB4"/>
    <w:rsid w:val="002910B4"/>
    <w:rsid w:val="00291E74"/>
    <w:rsid w:val="00292A3D"/>
    <w:rsid w:val="00293E41"/>
    <w:rsid w:val="002955EF"/>
    <w:rsid w:val="0029793C"/>
    <w:rsid w:val="002A01A0"/>
    <w:rsid w:val="002A1BE9"/>
    <w:rsid w:val="002A76B8"/>
    <w:rsid w:val="002A7AFA"/>
    <w:rsid w:val="002B1A91"/>
    <w:rsid w:val="002B1E4D"/>
    <w:rsid w:val="002B33B5"/>
    <w:rsid w:val="002B5CE2"/>
    <w:rsid w:val="002B7024"/>
    <w:rsid w:val="002C57B6"/>
    <w:rsid w:val="002C78CC"/>
    <w:rsid w:val="002C7D27"/>
    <w:rsid w:val="002D4DFD"/>
    <w:rsid w:val="002D6AF6"/>
    <w:rsid w:val="002E1FD4"/>
    <w:rsid w:val="002E4F81"/>
    <w:rsid w:val="002E61AF"/>
    <w:rsid w:val="002E6644"/>
    <w:rsid w:val="002F303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1F7F"/>
    <w:rsid w:val="00322FC5"/>
    <w:rsid w:val="00323313"/>
    <w:rsid w:val="003251CC"/>
    <w:rsid w:val="00327A7C"/>
    <w:rsid w:val="00327EBD"/>
    <w:rsid w:val="003323C5"/>
    <w:rsid w:val="00333F32"/>
    <w:rsid w:val="003342E6"/>
    <w:rsid w:val="003369AD"/>
    <w:rsid w:val="003400FF"/>
    <w:rsid w:val="0034058B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75CA"/>
    <w:rsid w:val="003C7D96"/>
    <w:rsid w:val="003D0B09"/>
    <w:rsid w:val="003D49C6"/>
    <w:rsid w:val="003D589A"/>
    <w:rsid w:val="003D6A94"/>
    <w:rsid w:val="003D7148"/>
    <w:rsid w:val="003D7522"/>
    <w:rsid w:val="003D7D5D"/>
    <w:rsid w:val="003E04E4"/>
    <w:rsid w:val="003E1ED4"/>
    <w:rsid w:val="003E2CF4"/>
    <w:rsid w:val="003E3CAE"/>
    <w:rsid w:val="003E419C"/>
    <w:rsid w:val="003E5D1B"/>
    <w:rsid w:val="003F1439"/>
    <w:rsid w:val="003F16F1"/>
    <w:rsid w:val="003F2892"/>
    <w:rsid w:val="003F2DC5"/>
    <w:rsid w:val="0040026C"/>
    <w:rsid w:val="00400273"/>
    <w:rsid w:val="004002F1"/>
    <w:rsid w:val="00400470"/>
    <w:rsid w:val="00400B02"/>
    <w:rsid w:val="004014FB"/>
    <w:rsid w:val="004026F7"/>
    <w:rsid w:val="00405752"/>
    <w:rsid w:val="00405854"/>
    <w:rsid w:val="0040653B"/>
    <w:rsid w:val="00410053"/>
    <w:rsid w:val="00410F96"/>
    <w:rsid w:val="00412085"/>
    <w:rsid w:val="004127E9"/>
    <w:rsid w:val="004135CC"/>
    <w:rsid w:val="00414C68"/>
    <w:rsid w:val="004175AA"/>
    <w:rsid w:val="0042165D"/>
    <w:rsid w:val="00425F67"/>
    <w:rsid w:val="0043082A"/>
    <w:rsid w:val="00431BD4"/>
    <w:rsid w:val="00434054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6550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6E4"/>
    <w:rsid w:val="00524E37"/>
    <w:rsid w:val="005256F6"/>
    <w:rsid w:val="00526738"/>
    <w:rsid w:val="00532087"/>
    <w:rsid w:val="0053562C"/>
    <w:rsid w:val="00536FCA"/>
    <w:rsid w:val="00540986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92537"/>
    <w:rsid w:val="005933C9"/>
    <w:rsid w:val="005956A8"/>
    <w:rsid w:val="005A18ED"/>
    <w:rsid w:val="005A1912"/>
    <w:rsid w:val="005A54A2"/>
    <w:rsid w:val="005A645E"/>
    <w:rsid w:val="005A6D1E"/>
    <w:rsid w:val="005A6E4C"/>
    <w:rsid w:val="005B011F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E2038"/>
    <w:rsid w:val="005E22D3"/>
    <w:rsid w:val="005E2DA1"/>
    <w:rsid w:val="005E4547"/>
    <w:rsid w:val="005F1809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2EEF"/>
    <w:rsid w:val="006335B2"/>
    <w:rsid w:val="00633667"/>
    <w:rsid w:val="00636400"/>
    <w:rsid w:val="00636CD8"/>
    <w:rsid w:val="00637FFA"/>
    <w:rsid w:val="00645AB3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63D0"/>
    <w:rsid w:val="00686EC4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8F7"/>
    <w:rsid w:val="006A6C5E"/>
    <w:rsid w:val="006A7C44"/>
    <w:rsid w:val="006B0107"/>
    <w:rsid w:val="006B166E"/>
    <w:rsid w:val="006B30D3"/>
    <w:rsid w:val="006B40FD"/>
    <w:rsid w:val="006B4CB6"/>
    <w:rsid w:val="006B64F0"/>
    <w:rsid w:val="006C0D2A"/>
    <w:rsid w:val="006C1C45"/>
    <w:rsid w:val="006C2F1C"/>
    <w:rsid w:val="006C34E7"/>
    <w:rsid w:val="006C3BFA"/>
    <w:rsid w:val="006C5E5E"/>
    <w:rsid w:val="006D1939"/>
    <w:rsid w:val="006D1D3A"/>
    <w:rsid w:val="006D52DA"/>
    <w:rsid w:val="006E0479"/>
    <w:rsid w:val="006E11FE"/>
    <w:rsid w:val="006E1BC0"/>
    <w:rsid w:val="006F0603"/>
    <w:rsid w:val="006F45C6"/>
    <w:rsid w:val="006F692E"/>
    <w:rsid w:val="006F6BAB"/>
    <w:rsid w:val="00701717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43A0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1D8D"/>
    <w:rsid w:val="00792898"/>
    <w:rsid w:val="00792F96"/>
    <w:rsid w:val="0079329C"/>
    <w:rsid w:val="00793BDB"/>
    <w:rsid w:val="00794A97"/>
    <w:rsid w:val="00794B2A"/>
    <w:rsid w:val="00795618"/>
    <w:rsid w:val="00795E3F"/>
    <w:rsid w:val="00796093"/>
    <w:rsid w:val="0079722E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B13"/>
    <w:rsid w:val="00813D1A"/>
    <w:rsid w:val="008169C9"/>
    <w:rsid w:val="008211F4"/>
    <w:rsid w:val="0082188D"/>
    <w:rsid w:val="0082642E"/>
    <w:rsid w:val="00826883"/>
    <w:rsid w:val="00827334"/>
    <w:rsid w:val="008304DE"/>
    <w:rsid w:val="00830AC9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58EF"/>
    <w:rsid w:val="00866A62"/>
    <w:rsid w:val="00866BC2"/>
    <w:rsid w:val="00867473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49D4"/>
    <w:rsid w:val="008C643D"/>
    <w:rsid w:val="008D2062"/>
    <w:rsid w:val="008D5026"/>
    <w:rsid w:val="008D544D"/>
    <w:rsid w:val="008D64F5"/>
    <w:rsid w:val="008D67C9"/>
    <w:rsid w:val="008E17CF"/>
    <w:rsid w:val="008E2837"/>
    <w:rsid w:val="008E42F0"/>
    <w:rsid w:val="008E6298"/>
    <w:rsid w:val="008F0155"/>
    <w:rsid w:val="008F1C57"/>
    <w:rsid w:val="008F422B"/>
    <w:rsid w:val="008F4B0A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43A0A"/>
    <w:rsid w:val="009472BC"/>
    <w:rsid w:val="00947E89"/>
    <w:rsid w:val="00950764"/>
    <w:rsid w:val="00950C1A"/>
    <w:rsid w:val="00951D20"/>
    <w:rsid w:val="00951F33"/>
    <w:rsid w:val="00952627"/>
    <w:rsid w:val="009555BB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774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5BA"/>
    <w:rsid w:val="009B2C88"/>
    <w:rsid w:val="009B54D3"/>
    <w:rsid w:val="009C2050"/>
    <w:rsid w:val="009C5B89"/>
    <w:rsid w:val="009C5F41"/>
    <w:rsid w:val="009C700D"/>
    <w:rsid w:val="009C75CB"/>
    <w:rsid w:val="009D00D3"/>
    <w:rsid w:val="009D0A01"/>
    <w:rsid w:val="009D2579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3ACA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4460"/>
    <w:rsid w:val="00A54B44"/>
    <w:rsid w:val="00A55F77"/>
    <w:rsid w:val="00A56653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0E0E"/>
    <w:rsid w:val="00A96FC4"/>
    <w:rsid w:val="00A97A08"/>
    <w:rsid w:val="00AA0BC0"/>
    <w:rsid w:val="00AA152C"/>
    <w:rsid w:val="00AA34AA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279E"/>
    <w:rsid w:val="00AD4B99"/>
    <w:rsid w:val="00AD5F5E"/>
    <w:rsid w:val="00AD6FB0"/>
    <w:rsid w:val="00AD741C"/>
    <w:rsid w:val="00AE5CAA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A3F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8D6"/>
    <w:rsid w:val="00B44E37"/>
    <w:rsid w:val="00B453A9"/>
    <w:rsid w:val="00B467E3"/>
    <w:rsid w:val="00B502FC"/>
    <w:rsid w:val="00B56282"/>
    <w:rsid w:val="00B60771"/>
    <w:rsid w:val="00B624B6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1B5D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49A8"/>
    <w:rsid w:val="00BB5DDC"/>
    <w:rsid w:val="00BB5ED1"/>
    <w:rsid w:val="00BB6BB7"/>
    <w:rsid w:val="00BB7FCA"/>
    <w:rsid w:val="00BC0F2B"/>
    <w:rsid w:val="00BC3021"/>
    <w:rsid w:val="00BC41E0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C0133A"/>
    <w:rsid w:val="00C01E77"/>
    <w:rsid w:val="00C0266E"/>
    <w:rsid w:val="00C02FE4"/>
    <w:rsid w:val="00C03144"/>
    <w:rsid w:val="00C039E7"/>
    <w:rsid w:val="00C10A05"/>
    <w:rsid w:val="00C10DBE"/>
    <w:rsid w:val="00C11F24"/>
    <w:rsid w:val="00C12F16"/>
    <w:rsid w:val="00C13B12"/>
    <w:rsid w:val="00C16410"/>
    <w:rsid w:val="00C20607"/>
    <w:rsid w:val="00C20916"/>
    <w:rsid w:val="00C20F0F"/>
    <w:rsid w:val="00C210E3"/>
    <w:rsid w:val="00C25F0B"/>
    <w:rsid w:val="00C27C73"/>
    <w:rsid w:val="00C27DD6"/>
    <w:rsid w:val="00C3004F"/>
    <w:rsid w:val="00C3358B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3879"/>
    <w:rsid w:val="00C565DB"/>
    <w:rsid w:val="00C577DB"/>
    <w:rsid w:val="00C62F32"/>
    <w:rsid w:val="00C638EA"/>
    <w:rsid w:val="00C652CF"/>
    <w:rsid w:val="00C66993"/>
    <w:rsid w:val="00C67164"/>
    <w:rsid w:val="00C724B7"/>
    <w:rsid w:val="00C74B3B"/>
    <w:rsid w:val="00C77475"/>
    <w:rsid w:val="00C77982"/>
    <w:rsid w:val="00C81A0C"/>
    <w:rsid w:val="00C82EAF"/>
    <w:rsid w:val="00C84874"/>
    <w:rsid w:val="00C853A7"/>
    <w:rsid w:val="00C87D8C"/>
    <w:rsid w:val="00C91717"/>
    <w:rsid w:val="00C9573E"/>
    <w:rsid w:val="00C968BD"/>
    <w:rsid w:val="00C972A0"/>
    <w:rsid w:val="00CA3D0F"/>
    <w:rsid w:val="00CA69BD"/>
    <w:rsid w:val="00CA7174"/>
    <w:rsid w:val="00CA747A"/>
    <w:rsid w:val="00CB0314"/>
    <w:rsid w:val="00CB1B6F"/>
    <w:rsid w:val="00CB33D4"/>
    <w:rsid w:val="00CB423F"/>
    <w:rsid w:val="00CB54FA"/>
    <w:rsid w:val="00CB5920"/>
    <w:rsid w:val="00CB5EC7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D7488"/>
    <w:rsid w:val="00CE0713"/>
    <w:rsid w:val="00CE1A48"/>
    <w:rsid w:val="00CE2801"/>
    <w:rsid w:val="00CE4460"/>
    <w:rsid w:val="00CF1E1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20C5E"/>
    <w:rsid w:val="00D21B65"/>
    <w:rsid w:val="00D21BA1"/>
    <w:rsid w:val="00D2288D"/>
    <w:rsid w:val="00D259AC"/>
    <w:rsid w:val="00D25C1C"/>
    <w:rsid w:val="00D315C8"/>
    <w:rsid w:val="00D36C25"/>
    <w:rsid w:val="00D41EA4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5145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254A"/>
    <w:rsid w:val="00DD2A77"/>
    <w:rsid w:val="00DD41FE"/>
    <w:rsid w:val="00DD441C"/>
    <w:rsid w:val="00DD582B"/>
    <w:rsid w:val="00DD6846"/>
    <w:rsid w:val="00DD69FE"/>
    <w:rsid w:val="00DE2EE3"/>
    <w:rsid w:val="00DE3B14"/>
    <w:rsid w:val="00DF360D"/>
    <w:rsid w:val="00E00F7F"/>
    <w:rsid w:val="00E01A0B"/>
    <w:rsid w:val="00E0409E"/>
    <w:rsid w:val="00E04469"/>
    <w:rsid w:val="00E0729C"/>
    <w:rsid w:val="00E07C68"/>
    <w:rsid w:val="00E13FB3"/>
    <w:rsid w:val="00E15C23"/>
    <w:rsid w:val="00E17663"/>
    <w:rsid w:val="00E25E84"/>
    <w:rsid w:val="00E272A9"/>
    <w:rsid w:val="00E33517"/>
    <w:rsid w:val="00E35C13"/>
    <w:rsid w:val="00E36229"/>
    <w:rsid w:val="00E4008C"/>
    <w:rsid w:val="00E44670"/>
    <w:rsid w:val="00E45D06"/>
    <w:rsid w:val="00E46197"/>
    <w:rsid w:val="00E47BAE"/>
    <w:rsid w:val="00E51D0D"/>
    <w:rsid w:val="00E52276"/>
    <w:rsid w:val="00E534F5"/>
    <w:rsid w:val="00E53E16"/>
    <w:rsid w:val="00E544DD"/>
    <w:rsid w:val="00E56E22"/>
    <w:rsid w:val="00E57299"/>
    <w:rsid w:val="00E64047"/>
    <w:rsid w:val="00E64590"/>
    <w:rsid w:val="00E66669"/>
    <w:rsid w:val="00E7059D"/>
    <w:rsid w:val="00E71056"/>
    <w:rsid w:val="00E756E1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95982"/>
    <w:rsid w:val="00EA1014"/>
    <w:rsid w:val="00EA7B28"/>
    <w:rsid w:val="00EB1473"/>
    <w:rsid w:val="00EB24C8"/>
    <w:rsid w:val="00EC0B19"/>
    <w:rsid w:val="00EC3BF1"/>
    <w:rsid w:val="00EC446E"/>
    <w:rsid w:val="00EC79CE"/>
    <w:rsid w:val="00ED1005"/>
    <w:rsid w:val="00ED3046"/>
    <w:rsid w:val="00ED45A1"/>
    <w:rsid w:val="00ED4915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324FC"/>
    <w:rsid w:val="00F35A61"/>
    <w:rsid w:val="00F45EAD"/>
    <w:rsid w:val="00F46E7A"/>
    <w:rsid w:val="00F471FE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7539C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B678A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5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112" Type="http://schemas.openxmlformats.org/officeDocument/2006/relationships/image" Target="media/image56.emf"/><Relationship Id="rId133" Type="http://schemas.openxmlformats.org/officeDocument/2006/relationships/oleObject" Target="embeddings/oleObject60.bin"/><Relationship Id="rId138" Type="http://schemas.openxmlformats.org/officeDocument/2006/relationships/image" Target="media/image70.wmf"/><Relationship Id="rId154" Type="http://schemas.openxmlformats.org/officeDocument/2006/relationships/oleObject" Target="embeddings/oleObject70.bin"/><Relationship Id="rId159" Type="http://schemas.openxmlformats.org/officeDocument/2006/relationships/image" Target="media/image81.wmf"/><Relationship Id="rId175" Type="http://schemas.openxmlformats.org/officeDocument/2006/relationships/image" Target="media/image90.wmf"/><Relationship Id="rId170" Type="http://schemas.openxmlformats.org/officeDocument/2006/relationships/image" Target="media/image8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2.emf"/><Relationship Id="rId128" Type="http://schemas.openxmlformats.org/officeDocument/2006/relationships/image" Target="media/image65.wmf"/><Relationship Id="rId144" Type="http://schemas.openxmlformats.org/officeDocument/2006/relationships/image" Target="media/image73.wmf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165" Type="http://schemas.openxmlformats.org/officeDocument/2006/relationships/oleObject" Target="embeddings/oleObject75.bin"/><Relationship Id="rId181" Type="http://schemas.openxmlformats.org/officeDocument/2006/relationships/header" Target="head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8.wmf"/><Relationship Id="rId139" Type="http://schemas.openxmlformats.org/officeDocument/2006/relationships/oleObject" Target="embeddings/oleObject63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8.bin"/><Relationship Id="rId155" Type="http://schemas.openxmlformats.org/officeDocument/2006/relationships/image" Target="media/image79.wmf"/><Relationship Id="rId171" Type="http://schemas.openxmlformats.org/officeDocument/2006/relationships/oleObject" Target="embeddings/oleObject78.bin"/><Relationship Id="rId176" Type="http://schemas.openxmlformats.org/officeDocument/2006/relationships/oleObject" Target="embeddings/oleObject80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8.emf"/><Relationship Id="rId103" Type="http://schemas.openxmlformats.org/officeDocument/2006/relationships/image" Target="media/image51.emf"/><Relationship Id="rId108" Type="http://schemas.openxmlformats.org/officeDocument/2006/relationships/image" Target="media/image54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71.wmf"/><Relationship Id="rId145" Type="http://schemas.openxmlformats.org/officeDocument/2006/relationships/oleObject" Target="embeddings/oleObject66.bin"/><Relationship Id="rId161" Type="http://schemas.openxmlformats.org/officeDocument/2006/relationships/image" Target="media/image82.wmf"/><Relationship Id="rId166" Type="http://schemas.openxmlformats.org/officeDocument/2006/relationships/image" Target="media/image85.wmf"/><Relationship Id="rId18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60.wmf"/><Relationship Id="rId44" Type="http://schemas.openxmlformats.org/officeDocument/2006/relationships/image" Target="media/image20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6.wmf"/><Relationship Id="rId135" Type="http://schemas.openxmlformats.org/officeDocument/2006/relationships/oleObject" Target="embeddings/oleObject61.bin"/><Relationship Id="rId151" Type="http://schemas.openxmlformats.org/officeDocument/2006/relationships/image" Target="media/image77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72" Type="http://schemas.openxmlformats.org/officeDocument/2006/relationships/image" Target="media/image88.png"/><Relationship Id="rId180" Type="http://schemas.openxmlformats.org/officeDocument/2006/relationships/oleObject" Target="embeddings/oleObject82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image" Target="media/image52.wmf"/><Relationship Id="rId120" Type="http://schemas.openxmlformats.org/officeDocument/2006/relationships/oleObject" Target="embeddings/oleObject54.bin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4.emf"/><Relationship Id="rId167" Type="http://schemas.openxmlformats.org/officeDocument/2006/relationships/oleObject" Target="embeddings/oleObject76.bin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4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9.wmf"/><Relationship Id="rId157" Type="http://schemas.openxmlformats.org/officeDocument/2006/relationships/image" Target="media/image80.wmf"/><Relationship Id="rId178" Type="http://schemas.openxmlformats.org/officeDocument/2006/relationships/oleObject" Target="embeddings/oleObject81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5.emf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1.wmf"/><Relationship Id="rId142" Type="http://schemas.openxmlformats.org/officeDocument/2006/relationships/image" Target="media/image72.wmf"/><Relationship Id="rId163" Type="http://schemas.openxmlformats.org/officeDocument/2006/relationships/image" Target="media/image83.emf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e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7.wmf"/><Relationship Id="rId153" Type="http://schemas.openxmlformats.org/officeDocument/2006/relationships/image" Target="media/image78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5.bin"/><Relationship Id="rId148" Type="http://schemas.openxmlformats.org/officeDocument/2006/relationships/oleObject" Target="embeddings/oleObject67.bin"/><Relationship Id="rId164" Type="http://schemas.openxmlformats.org/officeDocument/2006/relationships/image" Target="media/image84.wmf"/><Relationship Id="rId169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3642</TotalTime>
  <Pages>6</Pages>
  <Words>917</Words>
  <Characters>5229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819</cp:revision>
  <cp:lastPrinted>2019-04-04T13:06:00Z</cp:lastPrinted>
  <dcterms:created xsi:type="dcterms:W3CDTF">2019-02-10T04:09:00Z</dcterms:created>
  <dcterms:modified xsi:type="dcterms:W3CDTF">2019-06-27T04:23:00Z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