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255F" w:rsidRPr="00123CDB" w:rsidRDefault="00D1255F" w:rsidP="0069115F">
      <w:pPr>
        <w:spacing w:after="0"/>
        <w:jc w:val="center"/>
        <w:rPr>
          <w:rFonts w:ascii="Palatino Linotype" w:hAnsi="Palatino Linotype"/>
          <w:b/>
          <w:bCs/>
          <w:sz w:val="28"/>
          <w:szCs w:val="28"/>
        </w:rPr>
      </w:pPr>
      <w:bookmarkStart w:id="0" w:name="_GoBack"/>
      <w:r w:rsidRPr="00123CDB">
        <w:rPr>
          <w:rFonts w:ascii="Palatino Linotype" w:hAnsi="Palatino Linotype"/>
          <w:b/>
          <w:bCs/>
          <w:sz w:val="28"/>
          <w:szCs w:val="28"/>
        </w:rPr>
        <w:t>TIA PHÂN GIÁC CỦA GÓC</w:t>
      </w:r>
    </w:p>
    <w:bookmarkEnd w:id="0"/>
    <w:p w:rsidR="00D1255F" w:rsidRPr="0069115F" w:rsidRDefault="00D1255F" w:rsidP="00F418F0">
      <w:pPr>
        <w:spacing w:after="0"/>
        <w:jc w:val="both"/>
        <w:rPr>
          <w:rFonts w:ascii="Palatino Linotype" w:hAnsi="Palatino Linotype"/>
          <w:b/>
          <w:bCs/>
          <w:sz w:val="28"/>
          <w:szCs w:val="28"/>
        </w:rPr>
      </w:pPr>
    </w:p>
    <w:p w:rsidR="00D1255F" w:rsidRDefault="00D1255F" w:rsidP="0069115F">
      <w:pPr>
        <w:spacing w:after="0"/>
        <w:jc w:val="both"/>
        <w:rPr>
          <w:rFonts w:ascii="Palatino Linotype" w:hAnsi="Palatino Linotype"/>
          <w:sz w:val="28"/>
          <w:szCs w:val="28"/>
        </w:rPr>
      </w:pPr>
      <w:r>
        <w:rPr>
          <w:noProof/>
          <w:lang w:val="vi-VN"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1" type="#_x0000_t75" style="position:absolute;left:0;text-align:left;margin-left:322.55pt;margin-top:4.6pt;width:147.75pt;height:157.75pt;z-index:251658240;visibility:visible">
            <v:imagedata r:id="rId7" o:title=""/>
            <w10:wrap type="square"/>
          </v:shape>
        </w:pict>
      </w:r>
      <w:r w:rsidRPr="0069115F">
        <w:rPr>
          <w:rFonts w:ascii="Palatino Linotype" w:hAnsi="Palatino Linotype"/>
          <w:b/>
          <w:bCs/>
          <w:sz w:val="28"/>
          <w:szCs w:val="28"/>
        </w:rPr>
        <w:t>KIẾN THỨC CẦN NHỚ</w:t>
      </w:r>
    </w:p>
    <w:p w:rsidR="00D1255F" w:rsidRDefault="00D1255F" w:rsidP="0069115F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b/>
          <w:sz w:val="28"/>
          <w:szCs w:val="28"/>
        </w:rPr>
        <w:t>1. Định nghĩa</w:t>
      </w:r>
      <w:r w:rsidRPr="0069115F">
        <w:rPr>
          <w:rFonts w:ascii="Palatino Linotype" w:hAnsi="Palatino Linotype"/>
          <w:sz w:val="28"/>
          <w:szCs w:val="28"/>
        </w:rPr>
        <w:t>: Tia phân giác của một góc là tia nằm giữa hai cạnh của góc và tạo với hai cạnh ấy hai góc bằ</w:t>
      </w:r>
      <w:r>
        <w:rPr>
          <w:rFonts w:ascii="Palatino Linotype" w:hAnsi="Palatino Linotype"/>
          <w:sz w:val="28"/>
          <w:szCs w:val="28"/>
        </w:rPr>
        <w:t xml:space="preserve">ng nhau </w:t>
      </w:r>
    </w:p>
    <w:p w:rsidR="00D1255F" w:rsidRDefault="00D1255F" w:rsidP="0069115F">
      <w:pPr>
        <w:spacing w:after="0"/>
        <w:jc w:val="both"/>
        <w:rPr>
          <w:rFonts w:ascii="Palatino Linotype" w:hAnsi="Palatino Linotype"/>
          <w:sz w:val="28"/>
          <w:szCs w:val="28"/>
        </w:rPr>
      </w:pPr>
    </w:p>
    <w:p w:rsidR="00D1255F" w:rsidRDefault="00D1255F" w:rsidP="0069115F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b/>
          <w:sz w:val="28"/>
          <w:szCs w:val="28"/>
        </w:rPr>
        <w:t>2. Tính chất</w:t>
      </w:r>
      <w:r w:rsidRPr="0069115F">
        <w:rPr>
          <w:rFonts w:ascii="Palatino Linotype" w:hAnsi="Palatino Linotype"/>
          <w:sz w:val="28"/>
          <w:szCs w:val="28"/>
        </w:rPr>
        <w:t xml:space="preserve">: Nếu tia </w:t>
      </w:r>
      <w:smartTag w:uri="urn:schemas-microsoft-com:office:smarttags" w:element="place">
        <w:r w:rsidRPr="0069115F">
          <w:rPr>
            <w:rFonts w:ascii="Palatino Linotype" w:hAnsi="Palatino Linotype"/>
            <w:sz w:val="28"/>
            <w:szCs w:val="28"/>
          </w:rPr>
          <w:t>OM</w:t>
        </w:r>
      </w:smartTag>
      <w:r w:rsidRPr="0069115F">
        <w:rPr>
          <w:rFonts w:ascii="Palatino Linotype" w:hAnsi="Palatino Linotype"/>
          <w:sz w:val="28"/>
          <w:szCs w:val="28"/>
        </w:rPr>
        <w:t xml:space="preserve"> là tia phân giác của góc AOB thì     </w:t>
      </w:r>
      <w:r w:rsidRPr="0069115F">
        <w:rPr>
          <w:rFonts w:ascii="Palatino Linotype" w:hAnsi="Palatino Linotype"/>
          <w:position w:val="-26"/>
          <w:sz w:val="28"/>
          <w:szCs w:val="28"/>
        </w:rPr>
        <w:object w:dxaOrig="2740" w:dyaOrig="740">
          <v:shape id="_x0000_i1025" type="#_x0000_t75" style="width:135.75pt;height:36.75pt" o:ole="">
            <v:imagedata r:id="rId8" o:title=""/>
          </v:shape>
          <o:OLEObject Type="Embed" ProgID="Equation.DSMT4" ShapeID="_x0000_i1025" DrawAspect="Content" ObjectID="_1623140986" r:id="rId9"/>
        </w:object>
      </w:r>
      <w:r w:rsidRPr="0069115F">
        <w:rPr>
          <w:rFonts w:ascii="Palatino Linotype" w:hAnsi="Palatino Linotype"/>
          <w:sz w:val="28"/>
          <w:szCs w:val="28"/>
        </w:rPr>
        <w:t xml:space="preserve"> </w:t>
      </w:r>
    </w:p>
    <w:p w:rsidR="00D1255F" w:rsidRPr="0069115F" w:rsidRDefault="00D1255F" w:rsidP="0069115F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b/>
          <w:sz w:val="28"/>
          <w:szCs w:val="28"/>
        </w:rPr>
        <w:t>3. Chú ý:</w:t>
      </w:r>
      <w:r w:rsidRPr="0069115F">
        <w:rPr>
          <w:rFonts w:ascii="Palatino Linotype" w:hAnsi="Palatino Linotype"/>
          <w:sz w:val="28"/>
          <w:szCs w:val="28"/>
        </w:rPr>
        <w:t xml:space="preserve"> Đường thẳng chứa tia phân giác của một góc gọi là đường phân giác của góc đó. Mỗi góc chỉ có một đường phân giác.</w:t>
      </w:r>
    </w:p>
    <w:p w:rsidR="00D1255F" w:rsidRPr="0069115F" w:rsidRDefault="00D1255F" w:rsidP="00F418F0">
      <w:pPr>
        <w:spacing w:after="0"/>
        <w:ind w:firstLine="720"/>
        <w:jc w:val="both"/>
        <w:rPr>
          <w:rFonts w:ascii="Palatino Linotype" w:hAnsi="Palatino Linotype"/>
          <w:sz w:val="28"/>
          <w:szCs w:val="28"/>
        </w:rPr>
      </w:pPr>
    </w:p>
    <w:p w:rsidR="00D1255F" w:rsidRDefault="00D1255F" w:rsidP="001C07A6">
      <w:pPr>
        <w:spacing w:after="0"/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BÀI TẬP</w:t>
      </w:r>
    </w:p>
    <w:p w:rsidR="00D1255F" w:rsidRPr="001C07A6" w:rsidRDefault="00D1255F" w:rsidP="001C07A6">
      <w:pPr>
        <w:pStyle w:val="Mu"/>
        <w:rPr>
          <w:b/>
          <w:bCs/>
        </w:rPr>
      </w:pPr>
      <w:r w:rsidRPr="0069115F">
        <w:t>Cho góc AOB và tia phân giác OC của góc đó. Vẽ tia phân giác OM của góc BOC. Cho biết</w:t>
      </w:r>
      <w:r w:rsidRPr="0069115F">
        <w:rPr>
          <w:position w:val="-6"/>
        </w:rPr>
        <w:object w:dxaOrig="1480" w:dyaOrig="380">
          <v:shape id="_x0000_i1026" type="#_x0000_t75" style="width:74.25pt;height:18.75pt" o:ole="">
            <v:imagedata r:id="rId10" o:title=""/>
          </v:shape>
          <o:OLEObject Type="Embed" ProgID="Equation.DSMT4" ShapeID="_x0000_i1026" DrawAspect="Content" ObjectID="_1623140987" r:id="rId11"/>
        </w:object>
      </w:r>
      <w:r w:rsidRPr="0069115F">
        <w:t>, tính số đo của góc AOM.</w:t>
      </w:r>
    </w:p>
    <w:p w:rsidR="00D1255F" w:rsidRDefault="00D1255F" w:rsidP="00583BA5">
      <w:pPr>
        <w:pStyle w:val="Mu"/>
      </w:pPr>
      <w:r w:rsidRPr="0069115F">
        <w:t>Trên nửa mặt phẳng bờ chứa tia Ox vẽ các tia Oy, Oz sao cho</w:t>
      </w:r>
      <w:r w:rsidRPr="0069115F">
        <w:rPr>
          <w:position w:val="-6"/>
        </w:rPr>
        <w:object w:dxaOrig="1400" w:dyaOrig="380">
          <v:shape id="_x0000_i1027" type="#_x0000_t75" style="width:69pt;height:18.75pt" o:ole="">
            <v:imagedata r:id="rId12" o:title=""/>
          </v:shape>
          <o:OLEObject Type="Embed" ProgID="Equation.DSMT4" ShapeID="_x0000_i1027" DrawAspect="Content" ObjectID="_1623140988" r:id="rId13"/>
        </w:object>
      </w:r>
      <w:r>
        <w:t xml:space="preserve">; </w:t>
      </w:r>
      <w:r w:rsidRPr="0069115F">
        <w:rPr>
          <w:position w:val="-10"/>
        </w:rPr>
        <w:object w:dxaOrig="1480" w:dyaOrig="420">
          <v:shape id="_x0000_i1028" type="#_x0000_t75" style="width:74.25pt;height:21pt" o:ole="">
            <v:imagedata r:id="rId14" o:title=""/>
          </v:shape>
          <o:OLEObject Type="Embed" ProgID="Equation.DSMT4" ShapeID="_x0000_i1028" DrawAspect="Content" ObjectID="_1623140989" r:id="rId15"/>
        </w:object>
      </w:r>
      <w:r w:rsidRPr="00583BA5">
        <w:t>. Vẽ tia Ot ở trong góc yOz sao cho</w:t>
      </w:r>
      <w:r w:rsidRPr="0069115F">
        <w:rPr>
          <w:position w:val="-10"/>
        </w:rPr>
        <w:object w:dxaOrig="1280" w:dyaOrig="420">
          <v:shape id="_x0000_i1029" type="#_x0000_t75" style="width:63.75pt;height:21pt" o:ole="">
            <v:imagedata r:id="rId16" o:title=""/>
          </v:shape>
          <o:OLEObject Type="Embed" ProgID="Equation.DSMT4" ShapeID="_x0000_i1029" DrawAspect="Content" ObjectID="_1623140990" r:id="rId17"/>
        </w:object>
      </w:r>
      <w:r w:rsidRPr="00583BA5">
        <w:t>.</w:t>
      </w:r>
    </w:p>
    <w:p w:rsidR="00D1255F" w:rsidRDefault="00D1255F" w:rsidP="00583BA5">
      <w:pPr>
        <w:pStyle w:val="Mu"/>
        <w:numPr>
          <w:ilvl w:val="0"/>
          <w:numId w:val="0"/>
        </w:numPr>
      </w:pPr>
      <w:r w:rsidRPr="00583BA5">
        <w:t xml:space="preserve">a) Tia Ot có phải là tia phân giác của góc yOz không ? Vì sao ? </w:t>
      </w:r>
    </w:p>
    <w:p w:rsidR="00D1255F" w:rsidRPr="0069115F" w:rsidRDefault="00D1255F" w:rsidP="00583BA5">
      <w:pPr>
        <w:pStyle w:val="Mu"/>
        <w:numPr>
          <w:ilvl w:val="0"/>
          <w:numId w:val="0"/>
        </w:numPr>
      </w:pPr>
      <w:r w:rsidRPr="0069115F">
        <w:t xml:space="preserve">b) Giải thích vì sao tia Ot là tia phân giác của góc xOz? </w:t>
      </w:r>
    </w:p>
    <w:p w:rsidR="00D1255F" w:rsidRDefault="00D1255F" w:rsidP="00583BA5">
      <w:pPr>
        <w:pStyle w:val="Mu"/>
      </w:pPr>
      <w:r w:rsidRPr="0069115F">
        <w:t xml:space="preserve">Cho góc bẹt xOy. Trên cùng một nửa mặt phẳng bờ xy vẽ các tia Om, On sao </w:t>
      </w:r>
      <w:r w:rsidRPr="00583BA5">
        <w:t xml:space="preserve">cho </w:t>
      </w:r>
      <w:r w:rsidRPr="0069115F">
        <w:rPr>
          <w:position w:val="-6"/>
        </w:rPr>
        <w:object w:dxaOrig="1219" w:dyaOrig="380">
          <v:shape id="_x0000_i1030" type="#_x0000_t75" style="width:60pt;height:18.75pt" o:ole="">
            <v:imagedata r:id="rId18" o:title=""/>
          </v:shape>
          <o:OLEObject Type="Embed" ProgID="Equation.DSMT4" ShapeID="_x0000_i1030" DrawAspect="Content" ObjectID="_1623140991" r:id="rId19"/>
        </w:object>
      </w:r>
      <w:r w:rsidRPr="00583BA5">
        <w:t xml:space="preserve"> (a &lt; 180) và </w:t>
      </w:r>
      <w:r w:rsidRPr="0069115F">
        <w:rPr>
          <w:position w:val="-10"/>
        </w:rPr>
        <w:object w:dxaOrig="1320" w:dyaOrig="420">
          <v:shape id="_x0000_i1031" type="#_x0000_t75" style="width:65.25pt;height:21pt" o:ole="">
            <v:imagedata r:id="rId20" o:title=""/>
          </v:shape>
          <o:OLEObject Type="Embed" ProgID="Equation.DSMT4" ShapeID="_x0000_i1031" DrawAspect="Content" ObjectID="_1623140992" r:id="rId21"/>
        </w:object>
      </w:r>
      <w:r w:rsidRPr="00583BA5">
        <w:t>. Tìm giá trị của a để tia On là tia phân giác của góc yOm.</w:t>
      </w:r>
    </w:p>
    <w:p w:rsidR="00D1255F" w:rsidRDefault="00D1255F" w:rsidP="00E449D5">
      <w:pPr>
        <w:pStyle w:val="Mu"/>
      </w:pPr>
      <w:r w:rsidRPr="0069115F">
        <w:t>Cho tia Ot nằm giữa hai tia Ox và Oy sao cho</w:t>
      </w:r>
      <w:r w:rsidRPr="0069115F">
        <w:rPr>
          <w:position w:val="-26"/>
        </w:rPr>
        <w:object w:dxaOrig="1579" w:dyaOrig="680">
          <v:shape id="_x0000_i1032" type="#_x0000_t75" style="width:78.75pt;height:33.75pt" o:ole="">
            <v:imagedata r:id="rId22" o:title=""/>
          </v:shape>
          <o:OLEObject Type="Embed" ProgID="Equation.DSMT4" ShapeID="_x0000_i1032" DrawAspect="Content" ObjectID="_1623140993" r:id="rId23"/>
        </w:object>
      </w:r>
      <w:r w:rsidRPr="0069115F">
        <w:t xml:space="preserve"> . Chứng tỏ rằng tia Ot là tia phân giác của góc xOy. </w:t>
      </w:r>
    </w:p>
    <w:p w:rsidR="00D1255F" w:rsidRDefault="00D1255F" w:rsidP="00E449D5">
      <w:pPr>
        <w:pStyle w:val="Mu"/>
      </w:pPr>
      <w:r w:rsidRPr="0069115F">
        <w:t>Cho góc bẹt xOy. Vẽ tia Oz sao cho</w:t>
      </w:r>
      <w:r w:rsidRPr="0069115F">
        <w:rPr>
          <w:position w:val="-10"/>
        </w:rPr>
        <w:object w:dxaOrig="1300" w:dyaOrig="420">
          <v:shape id="_x0000_i1033" type="#_x0000_t75" style="width:64.5pt;height:21pt" o:ole="">
            <v:imagedata r:id="rId24" o:title=""/>
          </v:shape>
          <o:OLEObject Type="Embed" ProgID="Equation.DSMT4" ShapeID="_x0000_i1033" DrawAspect="Content" ObjectID="_1623140994" r:id="rId25"/>
        </w:object>
      </w:r>
      <w:r w:rsidRPr="0069115F">
        <w:t xml:space="preserve">. Vẽ tia phân giác Om của góc xOz. Tính số đo của góc </w:t>
      </w:r>
      <w:r w:rsidRPr="00E449D5">
        <w:rPr>
          <w:position w:val="-10"/>
        </w:rPr>
        <w:object w:dxaOrig="580" w:dyaOrig="320">
          <v:shape id="_x0000_i1034" type="#_x0000_t75" style="width:28.5pt;height:15.75pt" o:ole="">
            <v:imagedata r:id="rId26" o:title=""/>
          </v:shape>
          <o:OLEObject Type="Embed" ProgID="Equation.DSMT4" ShapeID="_x0000_i1034" DrawAspect="Content" ObjectID="_1623140995" r:id="rId27"/>
        </w:object>
      </w:r>
      <w:r>
        <w:t xml:space="preserve"> </w:t>
      </w:r>
      <w:r w:rsidRPr="0069115F">
        <w:t xml:space="preserve">. </w:t>
      </w:r>
    </w:p>
    <w:p w:rsidR="00D1255F" w:rsidRDefault="00D1255F" w:rsidP="00E449D5">
      <w:pPr>
        <w:pStyle w:val="Mu"/>
      </w:pPr>
      <w:r w:rsidRPr="0069115F">
        <w:t xml:space="preserve">Cho góc </w:t>
      </w:r>
      <w:r w:rsidRPr="00E449D5">
        <w:rPr>
          <w:position w:val="-4"/>
        </w:rPr>
        <w:object w:dxaOrig="620" w:dyaOrig="260">
          <v:shape id="_x0000_i1035" type="#_x0000_t75" style="width:31.5pt;height:13.5pt" o:ole="">
            <v:imagedata r:id="rId28" o:title=""/>
          </v:shape>
          <o:OLEObject Type="Embed" ProgID="Equation.DSMT4" ShapeID="_x0000_i1035" DrawAspect="Content" ObjectID="_1623140996" r:id="rId29"/>
        </w:object>
      </w:r>
      <w:r>
        <w:t xml:space="preserve"> </w:t>
      </w:r>
      <w:r w:rsidRPr="0069115F">
        <w:t xml:space="preserve"> có số đo là </w:t>
      </w:r>
      <w:r w:rsidRPr="00E449D5">
        <w:rPr>
          <w:position w:val="-4"/>
        </w:rPr>
        <w:object w:dxaOrig="560" w:dyaOrig="260">
          <v:shape id="_x0000_i1036" type="#_x0000_t75" style="width:27.75pt;height:13.5pt" o:ole="">
            <v:imagedata r:id="rId30" o:title=""/>
          </v:shape>
          <o:OLEObject Type="Embed" ProgID="Equation.DSMT4" ShapeID="_x0000_i1036" DrawAspect="Content" ObjectID="_1623140997" r:id="rId31"/>
        </w:object>
      </w:r>
      <w:r>
        <w:t xml:space="preserve"> </w:t>
      </w:r>
      <w:r w:rsidRPr="0069115F">
        <w:t>Vẽ tia OC ở trong góc đó sao cho</w:t>
      </w:r>
      <w:r w:rsidRPr="0069115F">
        <w:rPr>
          <w:position w:val="-6"/>
        </w:rPr>
        <w:object w:dxaOrig="1420" w:dyaOrig="380">
          <v:shape id="_x0000_i1037" type="#_x0000_t75" style="width:71.25pt;height:18.75pt" o:ole="">
            <v:imagedata r:id="rId32" o:title=""/>
          </v:shape>
          <o:OLEObject Type="Embed" ProgID="Equation.DSMT4" ShapeID="_x0000_i1037" DrawAspect="Content" ObjectID="_1623140998" r:id="rId33"/>
        </w:object>
      </w:r>
      <w:r w:rsidRPr="0069115F">
        <w:t xml:space="preserve">. Vẽ tia phân giác OM của góc BOC. Tính số đo của góc </w:t>
      </w:r>
      <w:r w:rsidRPr="00E449D5">
        <w:rPr>
          <w:position w:val="-4"/>
        </w:rPr>
        <w:object w:dxaOrig="680" w:dyaOrig="260">
          <v:shape id="_x0000_i1038" type="#_x0000_t75" style="width:33.75pt;height:13.5pt" o:ole="">
            <v:imagedata r:id="rId34" o:title=""/>
          </v:shape>
          <o:OLEObject Type="Embed" ProgID="Equation.DSMT4" ShapeID="_x0000_i1038" DrawAspect="Content" ObjectID="_1623140999" r:id="rId35"/>
        </w:object>
      </w:r>
      <w:r>
        <w:t xml:space="preserve"> </w:t>
      </w:r>
      <w:r w:rsidRPr="0069115F">
        <w:t xml:space="preserve">. </w:t>
      </w:r>
    </w:p>
    <w:p w:rsidR="00D1255F" w:rsidRDefault="00D1255F" w:rsidP="00E449D5">
      <w:pPr>
        <w:pStyle w:val="Mu"/>
      </w:pPr>
      <w:r w:rsidRPr="0069115F">
        <w:t xml:space="preserve">Cho hai góc kề bù AOB và BOC. Vẽ tia phân giác OM của góc AOB. Biết số đo của góc MOC gấp 5 lần số đo của góc AOM. Tính số đo của góc </w:t>
      </w:r>
      <w:r w:rsidRPr="00E449D5">
        <w:rPr>
          <w:position w:val="-4"/>
        </w:rPr>
        <w:object w:dxaOrig="660" w:dyaOrig="260">
          <v:shape id="_x0000_i1039" type="#_x0000_t75" style="width:33pt;height:13.5pt" o:ole="">
            <v:imagedata r:id="rId36" o:title=""/>
          </v:shape>
          <o:OLEObject Type="Embed" ProgID="Equation.DSMT4" ShapeID="_x0000_i1039" DrawAspect="Content" ObjectID="_1623141000" r:id="rId37"/>
        </w:object>
      </w:r>
      <w:r>
        <w:t xml:space="preserve"> </w:t>
      </w:r>
    </w:p>
    <w:p w:rsidR="00D1255F" w:rsidRDefault="00D1255F" w:rsidP="00E449D5">
      <w:pPr>
        <w:pStyle w:val="Mu"/>
      </w:pPr>
      <w:r w:rsidRPr="0069115F">
        <w:t>Cho góc bẹt xOy. Trên cùng một nửa mặt phẳng bờ xy vẽ các tia Oc, Od sao cho</w:t>
      </w:r>
      <w:r>
        <w:t xml:space="preserve"> </w:t>
      </w:r>
      <w:r w:rsidRPr="0069115F">
        <w:rPr>
          <w:position w:val="-10"/>
        </w:rPr>
        <w:object w:dxaOrig="2320" w:dyaOrig="420">
          <v:shape id="_x0000_i1040" type="#_x0000_t75" style="width:114.75pt;height:21pt" o:ole="">
            <v:imagedata r:id="rId38" o:title=""/>
          </v:shape>
          <o:OLEObject Type="Embed" ProgID="Equation.DSMT4" ShapeID="_x0000_i1040" DrawAspect="Content" ObjectID="_1623141001" r:id="rId39"/>
        </w:object>
      </w:r>
      <w:r w:rsidRPr="0069115F">
        <w:t>. Kể tên các tia phân giác củ</w:t>
      </w:r>
      <w:r>
        <w:t>a các góc có trong hình.</w:t>
      </w:r>
    </w:p>
    <w:p w:rsidR="00D1255F" w:rsidRDefault="00D1255F" w:rsidP="00E449D5">
      <w:pPr>
        <w:pStyle w:val="Mu"/>
      </w:pPr>
      <w:r w:rsidRPr="0069115F">
        <w:t>Cho góc bẹt AOB. Trên cùng một nửa mặt phẳng bờ AB vẽ các tia OM và ON sao cho</w:t>
      </w:r>
      <w:r w:rsidRPr="0069115F">
        <w:rPr>
          <w:position w:val="-10"/>
        </w:rPr>
        <w:object w:dxaOrig="3120" w:dyaOrig="420">
          <v:shape id="_x0000_i1041" type="#_x0000_t75" style="width:154.5pt;height:21pt" o:ole="">
            <v:imagedata r:id="rId40" o:title=""/>
          </v:shape>
          <o:OLEObject Type="Embed" ProgID="Equation.DSMT4" ShapeID="_x0000_i1041" DrawAspect="Content" ObjectID="_1623141002" r:id="rId41"/>
        </w:object>
      </w:r>
      <w:r w:rsidRPr="0069115F">
        <w:t xml:space="preserve">. Chứng tỏ rằng tia ON là tia phân giác của góc </w:t>
      </w:r>
      <w:r w:rsidRPr="00E449D5">
        <w:rPr>
          <w:position w:val="-4"/>
        </w:rPr>
        <w:object w:dxaOrig="700" w:dyaOrig="260">
          <v:shape id="_x0000_i1042" type="#_x0000_t75" style="width:35.25pt;height:13.5pt" o:ole="">
            <v:imagedata r:id="rId42" o:title=""/>
          </v:shape>
          <o:OLEObject Type="Embed" ProgID="Equation.DSMT4" ShapeID="_x0000_i1042" DrawAspect="Content" ObjectID="_1623141003" r:id="rId43"/>
        </w:object>
      </w:r>
      <w:r>
        <w:t xml:space="preserve"> </w:t>
      </w:r>
    </w:p>
    <w:p w:rsidR="00D1255F" w:rsidRDefault="00D1255F" w:rsidP="002738FF">
      <w:pPr>
        <w:pStyle w:val="Mu"/>
      </w:pPr>
      <w:r w:rsidRPr="0069115F">
        <w:t>Cho góc AOB có số đo là 135°. Vẽ tia OC ở trong góc đó sao cho góc AOC là góc vuông. Vẽ tia OD là tia phân giác của góc AOC. Chứng tỏ rằ</w:t>
      </w:r>
      <w:r>
        <w:t xml:space="preserve">ng </w:t>
      </w:r>
      <w:r w:rsidRPr="0069115F">
        <w:t xml:space="preserve"> </w:t>
      </w:r>
    </w:p>
    <w:p w:rsidR="00D1255F" w:rsidRDefault="00D1255F" w:rsidP="008678F9">
      <w:pPr>
        <w:pStyle w:val="Mu"/>
        <w:numPr>
          <w:ilvl w:val="0"/>
          <w:numId w:val="0"/>
        </w:numPr>
      </w:pPr>
      <w:r w:rsidRPr="0069115F">
        <w:t>a) Góc BOD là góc vuông :</w:t>
      </w:r>
    </w:p>
    <w:p w:rsidR="00D1255F" w:rsidRDefault="00D1255F" w:rsidP="008678F9">
      <w:pPr>
        <w:pStyle w:val="Mu"/>
        <w:numPr>
          <w:ilvl w:val="0"/>
          <w:numId w:val="0"/>
        </w:numPr>
      </w:pPr>
      <w:r w:rsidRPr="0069115F">
        <w:t xml:space="preserve">b) Tia OC là tia phân giác của góc BOD. </w:t>
      </w:r>
    </w:p>
    <w:p w:rsidR="00D1255F" w:rsidRDefault="00D1255F" w:rsidP="002738FF">
      <w:pPr>
        <w:pStyle w:val="Mu"/>
        <w:rPr>
          <w:lang w:val="fr-FR"/>
        </w:rPr>
      </w:pPr>
      <w:r w:rsidRPr="0069115F">
        <w:t xml:space="preserve">Cho hai góc kề AOM và BOM, mỗi góc có số đo là 95°. </w:t>
      </w:r>
      <w:r w:rsidRPr="0069115F">
        <w:rPr>
          <w:lang w:val="fr-FR"/>
        </w:rPr>
        <w:t>Hỏi tia OM có phải là tia phân giác của góc AOB không ? Vì sao ?</w:t>
      </w:r>
    </w:p>
    <w:p w:rsidR="00D1255F" w:rsidRDefault="00D1255F" w:rsidP="00123CDB">
      <w:pPr>
        <w:pStyle w:val="Mu"/>
        <w:rPr>
          <w:lang w:val="fr-FR"/>
        </w:rPr>
      </w:pPr>
      <w:r w:rsidRPr="0069115F">
        <w:rPr>
          <w:lang w:val="fr-FR"/>
        </w:rPr>
        <w:t>Cho góc bẹt xOy. Trên cùng một nửa mặt phẳng bờ xy, vẽ các tia Oa, Ob sao cho</w:t>
      </w:r>
      <w:r>
        <w:rPr>
          <w:lang w:val="fr-FR"/>
        </w:rPr>
        <w:t xml:space="preserve"> </w:t>
      </w:r>
      <w:r w:rsidRPr="0069115F">
        <w:rPr>
          <w:position w:val="-10"/>
        </w:rPr>
        <w:object w:dxaOrig="1600" w:dyaOrig="420">
          <v:shape id="_x0000_i1043" type="#_x0000_t75" style="width:79.5pt;height:21pt" o:ole="">
            <v:imagedata r:id="rId44" o:title=""/>
          </v:shape>
          <o:OLEObject Type="Embed" ProgID="Equation.DSMT4" ShapeID="_x0000_i1043" DrawAspect="Content" ObjectID="_1623141004" r:id="rId45"/>
        </w:object>
      </w:r>
      <w:r w:rsidRPr="0069115F">
        <w:rPr>
          <w:position w:val="-10"/>
        </w:rPr>
        <w:object w:dxaOrig="1440" w:dyaOrig="420">
          <v:shape id="_x0000_i1044" type="#_x0000_t75" style="width:1in;height:21pt" o:ole="">
            <v:imagedata r:id="rId46" o:title=""/>
          </v:shape>
          <o:OLEObject Type="Embed" ProgID="Equation.DSMT4" ShapeID="_x0000_i1044" DrawAspect="Content" ObjectID="_1623141005" r:id="rId47"/>
        </w:object>
      </w:r>
      <w:r w:rsidRPr="0069115F">
        <w:rPr>
          <w:lang w:val="fr-FR"/>
        </w:rPr>
        <w:t>. Vẽ các tia Om, On lần lượt là các tia phân giác của các</w: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góc </w:t>
      </w:r>
      <w:r w:rsidRPr="00123CDB">
        <w:rPr>
          <w:position w:val="-10"/>
          <w:lang w:val="fr-FR"/>
        </w:rPr>
        <w:object w:dxaOrig="499" w:dyaOrig="320">
          <v:shape id="_x0000_i1045" type="#_x0000_t75" style="width:24.75pt;height:15.75pt" o:ole="">
            <v:imagedata r:id="rId48" o:title=""/>
          </v:shape>
          <o:OLEObject Type="Embed" ProgID="Equation.DSMT4" ShapeID="_x0000_i1045" DrawAspect="Content" ObjectID="_1623141006" r:id="rId49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 và </w:t>
      </w:r>
      <w:r w:rsidRPr="00123CDB">
        <w:rPr>
          <w:position w:val="-10"/>
          <w:lang w:val="fr-FR"/>
        </w:rPr>
        <w:object w:dxaOrig="499" w:dyaOrig="320">
          <v:shape id="_x0000_i1046" type="#_x0000_t75" style="width:24.75pt;height:15.75pt" o:ole="">
            <v:imagedata r:id="rId50" o:title=""/>
          </v:shape>
          <o:OLEObject Type="Embed" ProgID="Equation.DSMT4" ShapeID="_x0000_i1046" DrawAspect="Content" ObjectID="_1623141007" r:id="rId51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. Tính số đo của góc </w:t>
      </w:r>
      <w:r w:rsidRPr="00123CDB">
        <w:rPr>
          <w:position w:val="-4"/>
          <w:lang w:val="fr-FR"/>
        </w:rPr>
        <w:object w:dxaOrig="600" w:dyaOrig="260">
          <v:shape id="_x0000_i1047" type="#_x0000_t75" style="width:30pt;height:13.5pt" o:ole="">
            <v:imagedata r:id="rId52" o:title=""/>
          </v:shape>
          <o:OLEObject Type="Embed" ProgID="Equation.DSMT4" ShapeID="_x0000_i1047" DrawAspect="Content" ObjectID="_1623141008" r:id="rId53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. </w:t>
      </w:r>
    </w:p>
    <w:p w:rsidR="00D1255F" w:rsidRDefault="00D1255F" w:rsidP="00123CDB">
      <w:pPr>
        <w:pStyle w:val="Mu"/>
        <w:rPr>
          <w:lang w:val="fr-FR"/>
        </w:rPr>
      </w:pPr>
      <w:r w:rsidRPr="0069115F">
        <w:rPr>
          <w:lang w:val="fr-FR"/>
        </w:rPr>
        <w:t>Trên cùng một nửa mặt phẳng bờ chứa tia Ox vẽ các tia Oy, Oz sao cho</w:t>
      </w:r>
      <w:r>
        <w:rPr>
          <w:lang w:val="fr-FR"/>
        </w:rPr>
        <w:t xml:space="preserve"> </w:t>
      </w:r>
      <w:r w:rsidRPr="0069115F">
        <w:rPr>
          <w:position w:val="-10"/>
          <w:lang w:val="fr-FR"/>
        </w:rPr>
        <w:object w:dxaOrig="1340" w:dyaOrig="420">
          <v:shape id="_x0000_i1048" type="#_x0000_t75" style="width:66.75pt;height:21pt" o:ole="">
            <v:imagedata r:id="rId54" o:title=""/>
          </v:shape>
          <o:OLEObject Type="Embed" ProgID="Equation.DSMT4" ShapeID="_x0000_i1048" DrawAspect="Content" ObjectID="_1623141009" r:id="rId55"/>
        </w:object>
      </w:r>
      <w:r w:rsidRPr="0069115F">
        <w:rPr>
          <w:position w:val="-6"/>
        </w:rPr>
        <w:object w:dxaOrig="1240" w:dyaOrig="380">
          <v:shape id="_x0000_i1049" type="#_x0000_t75" style="width:62.25pt;height:18.75pt" o:ole="">
            <v:imagedata r:id="rId56" o:title=""/>
          </v:shape>
          <o:OLEObject Type="Embed" ProgID="Equation.DSMT4" ShapeID="_x0000_i1049" DrawAspect="Content" ObjectID="_1623141010" r:id="rId57"/>
        </w:object>
      </w:r>
      <w:r w:rsidRPr="0069115F">
        <w:rPr>
          <w:position w:val="-14"/>
        </w:rPr>
        <w:object w:dxaOrig="1760" w:dyaOrig="400">
          <v:shape id="_x0000_i1050" type="#_x0000_t75" style="width:87pt;height:20.25pt" o:ole="">
            <v:imagedata r:id="rId58" o:title=""/>
          </v:shape>
          <o:OLEObject Type="Embed" ProgID="Equation.DSMT4" ShapeID="_x0000_i1050" DrawAspect="Content" ObjectID="_1623141011" r:id="rId59"/>
        </w:object>
      </w:r>
      <w:r w:rsidRPr="0069115F">
        <w:rPr>
          <w:lang w:val="fr-FR"/>
        </w:rPr>
        <w:t xml:space="preserve">. Vẽ các tia Om, On lần lượt là các tia phân  giác của các góc xOy và xOz. Chứng tỏ rằng </w:t>
      </w:r>
      <w:r w:rsidRPr="0069115F">
        <w:rPr>
          <w:position w:val="-26"/>
          <w:lang w:val="fr-FR"/>
        </w:rPr>
        <w:object w:dxaOrig="1800" w:dyaOrig="700">
          <v:shape id="_x0000_i1051" type="#_x0000_t75" style="width:90pt;height:35.25pt" o:ole="">
            <v:imagedata r:id="rId60" o:title=""/>
          </v:shape>
          <o:OLEObject Type="Embed" ProgID="Equation.DSMT4" ShapeID="_x0000_i1051" DrawAspect="Content" ObjectID="_1623141012" r:id="rId61"/>
        </w:object>
      </w:r>
      <w:r w:rsidRPr="0069115F">
        <w:rPr>
          <w:lang w:val="fr-FR"/>
        </w:rPr>
        <w:t>.</w:t>
      </w:r>
    </w:p>
    <w:p w:rsidR="00D1255F" w:rsidRPr="00123CDB" w:rsidRDefault="00D1255F" w:rsidP="00123CDB">
      <w:pPr>
        <w:pStyle w:val="Mu"/>
        <w:rPr>
          <w:lang w:val="fr-FR"/>
        </w:rPr>
      </w:pPr>
      <w:r w:rsidRPr="0069115F">
        <w:rPr>
          <w:lang w:val="fr-FR"/>
        </w:rPr>
        <w:t xml:space="preserve">Cho góc bẹt xOy. Trên cùng một nửa mặt phẳng bờ xy vẽ các tia Oa, Ob, Oc sao cho tia Oa là tia phân giác của góc </w:t>
      </w:r>
      <w:r w:rsidRPr="00123CDB">
        <w:rPr>
          <w:position w:val="-4"/>
          <w:lang w:val="fr-FR"/>
        </w:rPr>
        <w:object w:dxaOrig="480" w:dyaOrig="260">
          <v:shape id="_x0000_i1052" type="#_x0000_t75" style="width:24pt;height:13.5pt" o:ole="">
            <v:imagedata r:id="rId62" o:title=""/>
          </v:shape>
          <o:OLEObject Type="Embed" ProgID="Equation.DSMT4" ShapeID="_x0000_i1052" DrawAspect="Content" ObjectID="_1623141013" r:id="rId63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 ; tia </w:t>
      </w:r>
      <w:r w:rsidRPr="00123CDB">
        <w:rPr>
          <w:position w:val="-4"/>
          <w:lang w:val="fr-FR"/>
        </w:rPr>
        <w:object w:dxaOrig="340" w:dyaOrig="260">
          <v:shape id="_x0000_i1053" type="#_x0000_t75" style="width:16.5pt;height:13.5pt" o:ole="">
            <v:imagedata r:id="rId64" o:title=""/>
          </v:shape>
          <o:OLEObject Type="Embed" ProgID="Equation.DSMT4" ShapeID="_x0000_i1053" DrawAspect="Content" ObjectID="_1623141014" r:id="rId65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 là tia phân giác của góc </w:t>
      </w:r>
      <w:r w:rsidRPr="00123CDB">
        <w:rPr>
          <w:position w:val="-4"/>
          <w:lang w:val="fr-FR"/>
        </w:rPr>
        <w:object w:dxaOrig="480" w:dyaOrig="260">
          <v:shape id="_x0000_i1054" type="#_x0000_t75" style="width:24pt;height:13.5pt" o:ole="">
            <v:imagedata r:id="rId66" o:title=""/>
          </v:shape>
          <o:OLEObject Type="Embed" ProgID="Equation.DSMT4" ShapeID="_x0000_i1054" DrawAspect="Content" ObjectID="_1623141015" r:id="rId67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 và tia </w:t>
      </w:r>
      <w:r w:rsidRPr="00123CDB">
        <w:rPr>
          <w:position w:val="-4"/>
          <w:lang w:val="fr-FR"/>
        </w:rPr>
        <w:object w:dxaOrig="340" w:dyaOrig="260">
          <v:shape id="_x0000_i1055" type="#_x0000_t75" style="width:16.5pt;height:13.5pt" o:ole="">
            <v:imagedata r:id="rId68" o:title=""/>
          </v:shape>
          <o:OLEObject Type="Embed" ProgID="Equation.DSMT4" ShapeID="_x0000_i1055" DrawAspect="Content" ObjectID="_1623141016" r:id="rId69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là tia phân giác của góc </w:t>
      </w:r>
      <w:r w:rsidRPr="00123CDB">
        <w:rPr>
          <w:position w:val="-10"/>
          <w:lang w:val="fr-FR"/>
        </w:rPr>
        <w:object w:dxaOrig="480" w:dyaOrig="320">
          <v:shape id="_x0000_i1056" type="#_x0000_t75" style="width:24pt;height:15.75pt" o:ole="">
            <v:imagedata r:id="rId70" o:title=""/>
          </v:shape>
          <o:OLEObject Type="Embed" ProgID="Equation.DSMT4" ShapeID="_x0000_i1056" DrawAspect="Content" ObjectID="_1623141017" r:id="rId71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. Tính số đo của góc </w:t>
      </w:r>
      <w:r w:rsidRPr="00123CDB">
        <w:rPr>
          <w:position w:val="-4"/>
          <w:lang w:val="fr-FR"/>
        </w:rPr>
        <w:object w:dxaOrig="499" w:dyaOrig="260">
          <v:shape id="_x0000_i1057" type="#_x0000_t75" style="width:24.75pt;height:13.5pt" o:ole="">
            <v:imagedata r:id="rId72" o:title=""/>
          </v:shape>
          <o:OLEObject Type="Embed" ProgID="Equation.DSMT4" ShapeID="_x0000_i1057" DrawAspect="Content" ObjectID="_1623141018" r:id="rId73"/>
        </w:object>
      </w:r>
      <w:r>
        <w:rPr>
          <w:lang w:val="fr-FR"/>
        </w:rPr>
        <w:t xml:space="preserve"> </w:t>
      </w:r>
    </w:p>
    <w:p w:rsidR="00D1255F" w:rsidRPr="0069115F" w:rsidRDefault="00D1255F" w:rsidP="00123CDB">
      <w:pPr>
        <w:pStyle w:val="Mu"/>
      </w:pPr>
      <w:r w:rsidRPr="0069115F">
        <w:rPr>
          <w:lang w:val="fr-FR"/>
        </w:rPr>
        <w:t xml:space="preserve">Cho góc </w:t>
      </w:r>
      <w:r w:rsidRPr="00123CDB">
        <w:rPr>
          <w:position w:val="-4"/>
          <w:lang w:val="fr-FR"/>
        </w:rPr>
        <w:object w:dxaOrig="620" w:dyaOrig="260">
          <v:shape id="_x0000_i1058" type="#_x0000_t75" style="width:31.5pt;height:13.5pt" o:ole="">
            <v:imagedata r:id="rId74" o:title=""/>
          </v:shape>
          <o:OLEObject Type="Embed" ProgID="Equation.DSMT4" ShapeID="_x0000_i1058" DrawAspect="Content" ObjectID="_1623141019" r:id="rId75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có số đo </w:t>
      </w:r>
      <w:r w:rsidRPr="00123CDB">
        <w:rPr>
          <w:position w:val="-4"/>
          <w:lang w:val="fr-FR"/>
        </w:rPr>
        <w:object w:dxaOrig="499" w:dyaOrig="260">
          <v:shape id="_x0000_i1059" type="#_x0000_t75" style="width:24.75pt;height:13.5pt" o:ole="">
            <v:imagedata r:id="rId76" o:title=""/>
          </v:shape>
          <o:OLEObject Type="Embed" ProgID="Equation.DSMT4" ShapeID="_x0000_i1059" DrawAspect="Content" ObjectID="_1623141020" r:id="rId77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. Vẽ tia phân giác </w:t>
      </w:r>
      <w:r w:rsidRPr="00123CDB">
        <w:rPr>
          <w:position w:val="-4"/>
          <w:lang w:val="fr-FR"/>
        </w:rPr>
        <w:object w:dxaOrig="480" w:dyaOrig="260">
          <v:shape id="_x0000_i1060" type="#_x0000_t75" style="width:24pt;height:13.5pt" o:ole="">
            <v:imagedata r:id="rId78" o:title=""/>
          </v:shape>
          <o:OLEObject Type="Embed" ProgID="Equation.DSMT4" ShapeID="_x0000_i1060" DrawAspect="Content" ObjectID="_1623141021" r:id="rId79"/>
        </w:object>
      </w:r>
      <w:r>
        <w:rPr>
          <w:lang w:val="fr-FR"/>
        </w:rPr>
        <w:t xml:space="preserve"> </w:t>
      </w:r>
      <w:r w:rsidRPr="0069115F">
        <w:rPr>
          <w:lang w:val="fr-FR"/>
        </w:rPr>
        <w:t xml:space="preserve"> của nó. </w:t>
      </w:r>
      <w:r w:rsidRPr="0069115F">
        <w:t xml:space="preserve">Vẽ tia </w:t>
      </w:r>
      <w:r w:rsidRPr="00123CDB">
        <w:rPr>
          <w:position w:val="-4"/>
        </w:rPr>
        <w:object w:dxaOrig="440" w:dyaOrig="260">
          <v:shape id="_x0000_i1061" type="#_x0000_t75" style="width:21.75pt;height:13.5pt" o:ole="">
            <v:imagedata r:id="rId80" o:title=""/>
          </v:shape>
          <o:OLEObject Type="Embed" ProgID="Equation.DSMT4" ShapeID="_x0000_i1061" DrawAspect="Content" ObjectID="_1623141022" r:id="rId81"/>
        </w:object>
      </w:r>
      <w:r>
        <w:t xml:space="preserve"> </w:t>
      </w:r>
      <w:r w:rsidRPr="0069115F">
        <w:t xml:space="preserve"> nằm giữa hai tia </w:t>
      </w:r>
      <w:r w:rsidRPr="00123CDB">
        <w:rPr>
          <w:position w:val="-4"/>
        </w:rPr>
        <w:object w:dxaOrig="400" w:dyaOrig="260">
          <v:shape id="_x0000_i1062" type="#_x0000_t75" style="width:20.25pt;height:13.5pt" o:ole="">
            <v:imagedata r:id="rId82" o:title=""/>
          </v:shape>
          <o:OLEObject Type="Embed" ProgID="Equation.DSMT4" ShapeID="_x0000_i1062" DrawAspect="Content" ObjectID="_1623141023" r:id="rId83"/>
        </w:object>
      </w:r>
      <w:r>
        <w:t xml:space="preserve"> </w:t>
      </w:r>
      <w:r w:rsidRPr="0069115F">
        <w:t xml:space="preserve"> và </w:t>
      </w:r>
      <w:r w:rsidRPr="00123CDB">
        <w:rPr>
          <w:position w:val="-4"/>
        </w:rPr>
        <w:object w:dxaOrig="420" w:dyaOrig="260">
          <v:shape id="_x0000_i1063" type="#_x0000_t75" style="width:21pt;height:13.5pt" o:ole="">
            <v:imagedata r:id="rId84" o:title=""/>
          </v:shape>
          <o:OLEObject Type="Embed" ProgID="Equation.DSMT4" ShapeID="_x0000_i1063" DrawAspect="Content" ObjectID="_1623141024" r:id="rId85"/>
        </w:object>
      </w:r>
      <w:r>
        <w:t xml:space="preserve"> </w:t>
      </w:r>
      <w:r w:rsidRPr="0069115F">
        <w:t>sao cho</w:t>
      </w:r>
      <w:r w:rsidRPr="0069115F">
        <w:rPr>
          <w:position w:val="-6"/>
        </w:rPr>
        <w:object w:dxaOrig="1420" w:dyaOrig="380">
          <v:shape id="_x0000_i1064" type="#_x0000_t75" style="width:71.25pt;height:18.75pt" o:ole="">
            <v:imagedata r:id="rId86" o:title=""/>
          </v:shape>
          <o:OLEObject Type="Embed" ProgID="Equation.DSMT4" ShapeID="_x0000_i1064" DrawAspect="Content" ObjectID="_1623141025" r:id="rId87"/>
        </w:object>
      </w:r>
      <w:r w:rsidRPr="0069115F">
        <w:t xml:space="preserve">. Chứng tỏ rằng tia ON là tia phân giác của góc </w:t>
      </w:r>
      <w:r w:rsidRPr="00123CDB">
        <w:rPr>
          <w:position w:val="-4"/>
        </w:rPr>
        <w:object w:dxaOrig="680" w:dyaOrig="260">
          <v:shape id="_x0000_i1065" type="#_x0000_t75" style="width:33.75pt;height:13.5pt" o:ole="">
            <v:imagedata r:id="rId88" o:title=""/>
          </v:shape>
          <o:OLEObject Type="Embed" ProgID="Equation.DSMT4" ShapeID="_x0000_i1065" DrawAspect="Content" ObjectID="_1623141026" r:id="rId89"/>
        </w:object>
      </w:r>
      <w:r>
        <w:t xml:space="preserve"> </w:t>
      </w:r>
      <w:r w:rsidRPr="0069115F">
        <w:t>.</w:t>
      </w:r>
    </w:p>
    <w:p w:rsidR="00D1255F" w:rsidRDefault="00D1255F" w:rsidP="00123CDB">
      <w:pPr>
        <w:rPr>
          <w:szCs w:val="26"/>
        </w:rPr>
      </w:pPr>
      <w:r>
        <w:rPr>
          <w:szCs w:val="26"/>
        </w:rPr>
        <w:t xml:space="preserve">ác của góc </w:t>
      </w:r>
      <w:r w:rsidRPr="00123CDB">
        <w:rPr>
          <w:position w:val="-4"/>
          <w:szCs w:val="26"/>
        </w:rPr>
        <w:object w:dxaOrig="680" w:dyaOrig="260">
          <v:shape id="_x0000_i1066" type="#_x0000_t75" style="width:33.75pt;height:13.5pt" o:ole="">
            <v:imagedata r:id="rId90" o:title=""/>
          </v:shape>
          <o:OLEObject Type="Embed" ProgID="Equation.DSMT4" ShapeID="_x0000_i1066" DrawAspect="Content" ObjectID="_1623141027" r:id="rId91"/>
        </w:object>
      </w:r>
      <w:r>
        <w:rPr>
          <w:szCs w:val="26"/>
        </w:rPr>
        <w:t xml:space="preserve"> .</w:t>
      </w:r>
    </w:p>
    <w:p w:rsidR="00D1255F" w:rsidRDefault="00D1255F" w:rsidP="00343CA6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1255F" w:rsidRDefault="00D1255F" w:rsidP="00343CA6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HƯỚNG DẪN GIẢI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en-US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en-US"/>
        </w:rPr>
        <w:t>Bài 1.</w:t>
      </w:r>
    </w:p>
    <w:p w:rsidR="00D1255F" w:rsidRDefault="00D1255F" w:rsidP="00343CA6">
      <w:pPr>
        <w:pStyle w:val="Mu"/>
        <w:numPr>
          <w:ilvl w:val="0"/>
          <w:numId w:val="0"/>
        </w:numPr>
      </w:pPr>
      <w:r>
        <w:rPr>
          <w:noProof/>
          <w:lang w:eastAsia="vi-VN"/>
        </w:rPr>
        <w:pict>
          <v:shape id="Picture 5" o:spid="_x0000_s1032" type="#_x0000_t75" style="position:absolute;margin-left:305pt;margin-top:.2pt;width:179.55pt;height:108.35pt;z-index:251659264;visibility:visible">
            <v:imagedata r:id="rId92" o:title=""/>
            <w10:wrap type="square"/>
          </v:shape>
        </w:pict>
      </w:r>
      <w:r>
        <w:t xml:space="preserve"> </w:t>
      </w:r>
      <w:r w:rsidRPr="001C07A6">
        <w:t>Tia OM là tia phân giác của góc BOC nên</w: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69115F">
        <w:rPr>
          <w:position w:val="-6"/>
        </w:rPr>
        <w:object w:dxaOrig="3640" w:dyaOrig="380">
          <v:shape id="_x0000_i1067" type="#_x0000_t75" style="width:182.25pt;height:18.75pt" o:ole="">
            <v:imagedata r:id="rId93" o:title=""/>
          </v:shape>
          <o:OLEObject Type="Embed" ProgID="Equation.DSMT4" ShapeID="_x0000_i1067" DrawAspect="Content" ObjectID="_1623141028" r:id="rId94"/>
        </w:object>
      </w:r>
      <w:r w:rsidRPr="0069115F">
        <w:t>.</w: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69115F">
        <w:t>Tia OC là tia phân giác của góc AOB nên</w: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69115F">
        <w:rPr>
          <w:position w:val="-6"/>
        </w:rPr>
        <w:object w:dxaOrig="3660" w:dyaOrig="380">
          <v:shape id="_x0000_i1068" type="#_x0000_t75" style="width:181.5pt;height:18.75pt" o:ole="">
            <v:imagedata r:id="rId95" o:title=""/>
          </v:shape>
          <o:OLEObject Type="Embed" ProgID="Equation.DSMT4" ShapeID="_x0000_i1068" DrawAspect="Content" ObjectID="_1623141029" r:id="rId96"/>
        </w:object>
      </w:r>
      <w:r w:rsidRPr="0069115F">
        <w:t>.</w: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69115F">
        <w:t xml:space="preserve">Trên nửa mặt phẳng bờ chứa tia OB có </w:t>
      </w:r>
      <w:r w:rsidRPr="0069115F">
        <w:rPr>
          <w:position w:val="-6"/>
        </w:rPr>
        <w:object w:dxaOrig="1620" w:dyaOrig="380">
          <v:shape id="_x0000_i1069" type="#_x0000_t75" style="width:80.25pt;height:18.75pt" o:ole="">
            <v:imagedata r:id="rId97" o:title=""/>
          </v:shape>
          <o:OLEObject Type="Embed" ProgID="Equation.DSMT4" ShapeID="_x0000_i1069" DrawAspect="Content" ObjectID="_1623141030" r:id="rId98"/>
        </w:object>
      </w:r>
      <w:r w:rsidRPr="0069115F">
        <w:t xml:space="preserve"> (35° &lt; 140°). </w: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69115F">
        <w:t xml:space="preserve">Nên tia OM nằm giữa hai tia OB và OA. </w: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69115F">
        <w:t>Do đó</w:t>
      </w:r>
      <w:r w:rsidRPr="0069115F">
        <w:rPr>
          <w:position w:val="-6"/>
        </w:rPr>
        <w:object w:dxaOrig="2680" w:dyaOrig="380">
          <v:shape id="_x0000_i1070" type="#_x0000_t75" style="width:134.25pt;height:18.75pt" o:ole="">
            <v:imagedata r:id="rId99" o:title=""/>
          </v:shape>
          <o:OLEObject Type="Embed" ProgID="Equation.DSMT4" ShapeID="_x0000_i1070" DrawAspect="Content" ObjectID="_1623141031" r:id="rId100"/>
        </w:object>
      </w:r>
      <w:r w:rsidRPr="0069115F">
        <w:t xml:space="preserve">. Suy ra </w:t>
      </w:r>
      <w:r w:rsidRPr="0069115F">
        <w:rPr>
          <w:position w:val="-6"/>
        </w:rPr>
        <w:object w:dxaOrig="3260" w:dyaOrig="380">
          <v:shape id="_x0000_i1071" type="#_x0000_t75" style="width:161.25pt;height:18.75pt" o:ole="">
            <v:imagedata r:id="rId101" o:title=""/>
          </v:shape>
          <o:OLEObject Type="Embed" ProgID="Equation.DSMT4" ShapeID="_x0000_i1071" DrawAspect="Content" ObjectID="_1623141032" r:id="rId102"/>
        </w:object>
      </w:r>
      <w:r w:rsidRPr="0069115F">
        <w:t>.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</w:rPr>
        <w:t xml:space="preserve">Bài </w:t>
      </w:r>
      <w:r w:rsidRPr="00343CA6">
        <w:rPr>
          <w:rFonts w:ascii="Palatino Linotype" w:hAnsi="Palatino Linotype"/>
          <w:b/>
          <w:color w:val="FF0000"/>
          <w:sz w:val="26"/>
          <w:szCs w:val="26"/>
          <w:lang w:val="en-US"/>
        </w:rPr>
        <w:t>2</w:t>
      </w:r>
      <w:r w:rsidRPr="00343CA6">
        <w:rPr>
          <w:rFonts w:ascii="Palatino Linotype" w:hAnsi="Palatino Linotype"/>
          <w:b/>
          <w:color w:val="FF0000"/>
          <w:sz w:val="26"/>
          <w:szCs w:val="26"/>
        </w:rPr>
        <w:t>.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>
        <w:rPr>
          <w:noProof/>
          <w:lang w:eastAsia="vi-VN"/>
        </w:rPr>
        <w:pict>
          <v:shape id="Picture 7" o:spid="_x0000_s1033" type="#_x0000_t75" style="position:absolute;margin-left:293.35pt;margin-top:22.35pt;width:175.45pt;height:140.2pt;z-index:251660288;visibility:visible">
            <v:imagedata r:id="rId103" o:title=""/>
            <w10:wrap type="square"/>
          </v:shape>
        </w:pict>
      </w:r>
      <w:r w:rsidRPr="0069115F">
        <w:rPr>
          <w:rFonts w:ascii="Palatino Linotype" w:hAnsi="Palatino Linotype"/>
          <w:sz w:val="28"/>
          <w:szCs w:val="28"/>
        </w:rPr>
        <w:t xml:space="preserve">a) Trên nửa mặt phẳng bờ chứa tia Ox có </w:t>
      </w:r>
      <w:r w:rsidRPr="0069115F">
        <w:rPr>
          <w:rFonts w:ascii="Palatino Linotype" w:hAnsi="Palatino Linotype"/>
          <w:position w:val="-10"/>
          <w:sz w:val="28"/>
          <w:szCs w:val="28"/>
        </w:rPr>
        <w:object w:dxaOrig="1359" w:dyaOrig="420">
          <v:shape id="_x0000_i1072" type="#_x0000_t75" style="width:68.25pt;height:21pt" o:ole="">
            <v:imagedata r:id="rId104" o:title=""/>
          </v:shape>
          <o:OLEObject Type="Embed" ProgID="Equation.DSMT4" ShapeID="_x0000_i1072" DrawAspect="Content" ObjectID="_1623141033" r:id="rId105"/>
        </w:object>
      </w:r>
      <w:r w:rsidRPr="0069115F">
        <w:rPr>
          <w:rFonts w:ascii="Palatino Linotype" w:hAnsi="Palatino Linotype"/>
          <w:sz w:val="28"/>
          <w:szCs w:val="28"/>
        </w:rPr>
        <w:t xml:space="preserve"> (30° &lt; 100°) nên tia Oy nằm giữa hai tia Ox và Oz.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>Do đó</w:t>
      </w:r>
      <w:r w:rsidRPr="0069115F">
        <w:rPr>
          <w:rFonts w:ascii="Palatino Linotype" w:hAnsi="Palatino Linotype"/>
          <w:position w:val="-10"/>
          <w:sz w:val="28"/>
          <w:szCs w:val="28"/>
        </w:rPr>
        <w:object w:dxaOrig="2220" w:dyaOrig="420">
          <v:shape id="_x0000_i1073" type="#_x0000_t75" style="width:110.25pt;height:21pt" o:ole="">
            <v:imagedata r:id="rId106" o:title=""/>
          </v:shape>
          <o:OLEObject Type="Embed" ProgID="Equation.DSMT4" ShapeID="_x0000_i1073" DrawAspect="Content" ObjectID="_1623141034" r:id="rId107"/>
        </w:object>
      </w:r>
      <w:r w:rsidRPr="0069115F">
        <w:rPr>
          <w:rFonts w:ascii="Palatino Linotype" w:hAnsi="Palatino Linotype"/>
          <w:sz w:val="28"/>
          <w:szCs w:val="28"/>
        </w:rPr>
        <w:t xml:space="preserve">. 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>Suy ra</w:t>
      </w:r>
      <w:r w:rsidRPr="0069115F">
        <w:rPr>
          <w:rFonts w:ascii="Palatino Linotype" w:hAnsi="Palatino Linotype"/>
          <w:position w:val="-10"/>
          <w:sz w:val="28"/>
          <w:szCs w:val="28"/>
        </w:rPr>
        <w:object w:dxaOrig="2960" w:dyaOrig="420">
          <v:shape id="_x0000_i1074" type="#_x0000_t75" style="width:146.25pt;height:21pt" o:ole="">
            <v:imagedata r:id="rId108" o:title=""/>
          </v:shape>
          <o:OLEObject Type="Embed" ProgID="Equation.DSMT4" ShapeID="_x0000_i1074" DrawAspect="Content" ObjectID="_1623141035" r:id="rId109"/>
        </w:object>
      </w:r>
      <w:r w:rsidRPr="0069115F">
        <w:rPr>
          <w:rFonts w:ascii="Palatino Linotype" w:hAnsi="Palatino Linotype"/>
          <w:sz w:val="28"/>
          <w:szCs w:val="28"/>
        </w:rPr>
        <w:t>.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>Tia Ot nằm giữ</w:t>
      </w:r>
      <w:r>
        <w:rPr>
          <w:rFonts w:ascii="Palatino Linotype" w:hAnsi="Palatino Linotype"/>
          <w:sz w:val="28"/>
          <w:szCs w:val="28"/>
        </w:rPr>
        <w:t xml:space="preserve">a hai tia Oy và Oz nên </w:t>
      </w:r>
      <w:r w:rsidRPr="0069115F">
        <w:rPr>
          <w:rFonts w:ascii="Palatino Linotype" w:hAnsi="Palatino Linotype"/>
          <w:position w:val="-10"/>
          <w:sz w:val="28"/>
          <w:szCs w:val="28"/>
        </w:rPr>
        <w:object w:dxaOrig="2160" w:dyaOrig="420">
          <v:shape id="_x0000_i1075" type="#_x0000_t75" style="width:108pt;height:21pt" o:ole="">
            <v:imagedata r:id="rId110" o:title=""/>
          </v:shape>
          <o:OLEObject Type="Embed" ProgID="Equation.DSMT4" ShapeID="_x0000_i1075" DrawAspect="Content" ObjectID="_1623141036" r:id="rId111"/>
        </w:object>
      </w:r>
      <w:r w:rsidRPr="0069115F">
        <w:rPr>
          <w:rFonts w:ascii="Palatino Linotype" w:hAnsi="Palatino Linotype"/>
          <w:sz w:val="28"/>
          <w:szCs w:val="28"/>
        </w:rPr>
        <w:t>.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 xml:space="preserve">Do do </w:t>
      </w:r>
      <w:r w:rsidRPr="0069115F">
        <w:rPr>
          <w:rFonts w:ascii="Palatino Linotype" w:hAnsi="Palatino Linotype"/>
          <w:position w:val="-6"/>
          <w:sz w:val="28"/>
          <w:szCs w:val="28"/>
        </w:rPr>
        <w:object w:dxaOrig="2820" w:dyaOrig="380">
          <v:shape id="_x0000_i1076" type="#_x0000_t75" style="width:139.5pt;height:18.75pt" o:ole="">
            <v:imagedata r:id="rId112" o:title=""/>
          </v:shape>
          <o:OLEObject Type="Embed" ProgID="Equation.DSMT4" ShapeID="_x0000_i1076" DrawAspect="Content" ObjectID="_1623141037" r:id="rId113"/>
        </w:object>
      </w:r>
      <w:r w:rsidRPr="0069115F">
        <w:rPr>
          <w:rFonts w:ascii="Palatino Linotype" w:hAnsi="Palatino Linotype"/>
          <w:sz w:val="28"/>
          <w:szCs w:val="28"/>
        </w:rPr>
        <w:t>.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 xml:space="preserve">Vì </w:t>
      </w:r>
      <w:r w:rsidRPr="0069115F">
        <w:rPr>
          <w:rFonts w:ascii="Palatino Linotype" w:hAnsi="Palatino Linotype"/>
          <w:position w:val="-10"/>
          <w:sz w:val="28"/>
          <w:szCs w:val="28"/>
        </w:rPr>
        <w:object w:dxaOrig="1320" w:dyaOrig="420">
          <v:shape id="_x0000_i1077" type="#_x0000_t75" style="width:65.25pt;height:21pt" o:ole="">
            <v:imagedata r:id="rId114" o:title=""/>
          </v:shape>
          <o:OLEObject Type="Embed" ProgID="Equation.DSMT4" ShapeID="_x0000_i1077" DrawAspect="Content" ObjectID="_1623141038" r:id="rId115"/>
        </w:object>
      </w:r>
      <w:r w:rsidRPr="0069115F">
        <w:rPr>
          <w:rFonts w:ascii="Palatino Linotype" w:hAnsi="Palatino Linotype"/>
          <w:sz w:val="28"/>
          <w:szCs w:val="28"/>
        </w:rPr>
        <w:t xml:space="preserve"> (50° &gt; 20°) nên tia Ot không là tia phân giác của góc yOz.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 xml:space="preserve">b) Trên nửa mặt phẳng bờ chứa tia Oz có </w:t>
      </w:r>
      <w:r w:rsidRPr="0069115F">
        <w:rPr>
          <w:rFonts w:ascii="Palatino Linotype" w:hAnsi="Palatino Linotype"/>
          <w:position w:val="-6"/>
          <w:sz w:val="28"/>
          <w:szCs w:val="28"/>
        </w:rPr>
        <w:object w:dxaOrig="1219" w:dyaOrig="380">
          <v:shape id="_x0000_i1078" type="#_x0000_t75" style="width:60pt;height:18.75pt" o:ole="">
            <v:imagedata r:id="rId116" o:title=""/>
          </v:shape>
          <o:OLEObject Type="Embed" ProgID="Equation.DSMT4" ShapeID="_x0000_i1078" DrawAspect="Content" ObjectID="_1623141039" r:id="rId117"/>
        </w:object>
      </w:r>
      <w:r w:rsidRPr="0069115F">
        <w:rPr>
          <w:rFonts w:ascii="Palatino Linotype" w:hAnsi="Palatino Linotype"/>
          <w:sz w:val="28"/>
          <w:szCs w:val="28"/>
        </w:rPr>
        <w:t xml:space="preserve"> (50° &lt; 100°) nên tia Ot nằm giữa hai</w:t>
      </w:r>
      <w:r>
        <w:rPr>
          <w:rFonts w:ascii="Palatino Linotype" w:hAnsi="Palatino Linotype"/>
          <w:sz w:val="28"/>
          <w:szCs w:val="28"/>
        </w:rPr>
        <w:t xml:space="preserve"> tia Oz và Ox.</w:t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>(1)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>Do đó</w:t>
      </w:r>
      <w:r w:rsidRPr="0069115F">
        <w:rPr>
          <w:rFonts w:ascii="Palatino Linotype" w:hAnsi="Palatino Linotype"/>
          <w:position w:val="-6"/>
          <w:sz w:val="28"/>
          <w:szCs w:val="28"/>
        </w:rPr>
        <w:object w:dxaOrig="2140" w:dyaOrig="380">
          <v:shape id="_x0000_i1079" type="#_x0000_t75" style="width:107.25pt;height:18.75pt" o:ole="">
            <v:imagedata r:id="rId118" o:title=""/>
          </v:shape>
          <o:OLEObject Type="Embed" ProgID="Equation.DSMT4" ShapeID="_x0000_i1079" DrawAspect="Content" ObjectID="_1623141040" r:id="rId119"/>
        </w:object>
      </w:r>
      <w:r w:rsidRPr="0069115F">
        <w:rPr>
          <w:rFonts w:ascii="Palatino Linotype" w:hAnsi="Palatino Linotype"/>
          <w:sz w:val="28"/>
          <w:szCs w:val="28"/>
        </w:rPr>
        <w:t xml:space="preserve">. Suy ra </w:t>
      </w:r>
      <w:r w:rsidRPr="0069115F">
        <w:rPr>
          <w:rFonts w:ascii="Palatino Linotype" w:hAnsi="Palatino Linotype"/>
          <w:position w:val="-6"/>
          <w:sz w:val="28"/>
          <w:szCs w:val="28"/>
        </w:rPr>
        <w:object w:dxaOrig="2920" w:dyaOrig="380">
          <v:shape id="_x0000_i1080" type="#_x0000_t75" style="width:146.25pt;height:18.75pt" o:ole="">
            <v:imagedata r:id="rId120" o:title=""/>
          </v:shape>
          <o:OLEObject Type="Embed" ProgID="Equation.DSMT4" ShapeID="_x0000_i1080" DrawAspect="Content" ObjectID="_1623141041" r:id="rId121"/>
        </w:object>
      </w:r>
      <w:r w:rsidRPr="0069115F">
        <w:rPr>
          <w:rFonts w:ascii="Palatino Linotype" w:hAnsi="Palatino Linotype"/>
          <w:sz w:val="28"/>
          <w:szCs w:val="28"/>
        </w:rPr>
        <w:t>.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>Vậy</w:t>
      </w:r>
      <w:r w:rsidRPr="0069115F">
        <w:rPr>
          <w:rFonts w:ascii="Palatino Linotype" w:hAnsi="Palatino Linotype"/>
          <w:position w:val="-6"/>
          <w:sz w:val="28"/>
          <w:szCs w:val="28"/>
        </w:rPr>
        <w:object w:dxaOrig="1300" w:dyaOrig="380">
          <v:shape id="_x0000_i1081" type="#_x0000_t75" style="width:64.5pt;height:18.75pt" o:ole="">
            <v:imagedata r:id="rId122" o:title=""/>
          </v:shape>
          <o:OLEObject Type="Embed" ProgID="Equation.DSMT4" ShapeID="_x0000_i1081" DrawAspect="Content" ObjectID="_1623141042" r:id="rId123"/>
        </w:object>
      </w:r>
      <w:r w:rsidRPr="0069115F">
        <w:rPr>
          <w:rFonts w:ascii="Palatino Linotype" w:hAnsi="Palatino Linotype"/>
          <w:sz w:val="28"/>
          <w:szCs w:val="28"/>
        </w:rPr>
        <w:t>.</w:t>
      </w:r>
      <w:r w:rsidRPr="0069115F"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ab/>
      </w:r>
      <w:r w:rsidRPr="0069115F">
        <w:rPr>
          <w:rFonts w:ascii="Palatino Linotype" w:hAnsi="Palatino Linotype"/>
          <w:sz w:val="28"/>
          <w:szCs w:val="28"/>
        </w:rPr>
        <w:tab/>
        <w:t xml:space="preserve">(2) </w:t>
      </w:r>
    </w:p>
    <w:p w:rsidR="00D1255F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69115F">
        <w:rPr>
          <w:rFonts w:ascii="Palatino Linotype" w:hAnsi="Palatino Linotype"/>
          <w:sz w:val="28"/>
          <w:szCs w:val="28"/>
        </w:rPr>
        <w:t>Từ (1) và (2) suy ra tia Ot là tia phân giác của góc xOz.</w:t>
      </w:r>
    </w:p>
    <w:p w:rsidR="00D1255F" w:rsidRPr="001519F8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</w:rPr>
      </w:pPr>
      <w:r w:rsidRPr="001519F8">
        <w:rPr>
          <w:rFonts w:ascii="Palatino Linotype" w:hAnsi="Palatino Linotype"/>
          <w:b/>
          <w:color w:val="FF0000"/>
          <w:sz w:val="26"/>
          <w:szCs w:val="26"/>
        </w:rPr>
        <w:t>Bài 3.</w:t>
      </w:r>
      <w:r w:rsidRPr="001519F8">
        <w:rPr>
          <w:noProof/>
          <w:lang w:eastAsia="vi-VN"/>
        </w:rPr>
        <w:t xml:space="preserve"> </w:t>
      </w:r>
      <w:r w:rsidRPr="00A741F1">
        <w:rPr>
          <w:noProof/>
          <w:lang w:eastAsia="vi-VN"/>
        </w:rPr>
        <w:pict>
          <v:shape id="Picture 14" o:spid="_x0000_i1082" type="#_x0000_t75" style="width:171.75pt;height:91.5pt;visibility:visible">
            <v:imagedata r:id="rId124" o:title=""/>
          </v:shape>
        </w:pic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583BA5">
        <w:t xml:space="preserve">Nếu tia On là tia phân giác của góc </w:t>
      </w:r>
      <w:r w:rsidRPr="00DD0CA0">
        <w:rPr>
          <w:position w:val="-10"/>
        </w:rPr>
        <w:object w:dxaOrig="580" w:dyaOrig="320">
          <v:shape id="_x0000_i1083" type="#_x0000_t75" style="width:28.5pt;height:15.75pt" o:ole="">
            <v:imagedata r:id="rId125" o:title=""/>
          </v:shape>
          <o:OLEObject Type="Embed" ProgID="Equation.DSMT4" ShapeID="_x0000_i1083" DrawAspect="Content" ObjectID="_1623141043" r:id="rId126"/>
        </w:object>
      </w:r>
      <w:r>
        <w:t xml:space="preserve"> </w:t>
      </w:r>
      <w:r w:rsidRPr="00583BA5">
        <w:t xml:space="preserve"> thì</w:t>
      </w:r>
      <w:r>
        <w:t xml:space="preserve"> </w:t>
      </w:r>
      <w:r w:rsidRPr="0069115F">
        <w:rPr>
          <w:position w:val="-10"/>
        </w:rPr>
        <w:object w:dxaOrig="3540" w:dyaOrig="420">
          <v:shape id="_x0000_i1084" type="#_x0000_t75" style="width:177pt;height:21pt" o:ole="">
            <v:imagedata r:id="rId127" o:title=""/>
          </v:shape>
          <o:OLEObject Type="Embed" ProgID="Equation.DSMT4" ShapeID="_x0000_i1084" DrawAspect="Content" ObjectID="_1623141044" r:id="rId128"/>
        </w:object>
      </w:r>
      <w:r w:rsidRPr="0069115F">
        <w:t>.</w:t>
      </w:r>
    </w:p>
    <w:p w:rsidR="00D1255F" w:rsidRDefault="00D1255F" w:rsidP="00343CA6">
      <w:pPr>
        <w:pStyle w:val="Mu"/>
        <w:numPr>
          <w:ilvl w:val="0"/>
          <w:numId w:val="0"/>
        </w:numPr>
      </w:pPr>
      <w:r>
        <w:rPr>
          <w:noProof/>
          <w:lang w:eastAsia="vi-VN"/>
        </w:rPr>
        <w:pict>
          <v:rect id="Rectangle 8" o:spid="_x0000_s1034" style="position:absolute;margin-left:373.25pt;margin-top:36.7pt;width:50.7pt;height:16.8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" strokecolor="white" strokeweight="1pt"/>
        </w:pict>
      </w:r>
      <w:r w:rsidRPr="0069115F">
        <w:t>Hai góc xOm và yOm kề bù nên</w:t>
      </w:r>
      <w:r w:rsidRPr="0069115F">
        <w:rPr>
          <w:position w:val="-6"/>
        </w:rPr>
        <w:object w:dxaOrig="2980" w:dyaOrig="380">
          <v:shape id="_x0000_i1085" type="#_x0000_t75" style="width:149.25pt;height:18.75pt" o:ole="">
            <v:imagedata r:id="rId129" o:title=""/>
          </v:shape>
          <o:OLEObject Type="Embed" ProgID="Equation.DSMT4" ShapeID="_x0000_i1085" DrawAspect="Content" ObjectID="_1623141045" r:id="rId130"/>
        </w:object>
      </w:r>
      <w:r w:rsidRPr="0069115F">
        <w:t xml:space="preserve"> </w:t>
      </w:r>
    </w:p>
    <w:p w:rsidR="00D1255F" w:rsidRDefault="00D1255F" w:rsidP="00343CA6">
      <w:pPr>
        <w:pStyle w:val="Mu"/>
        <w:numPr>
          <w:ilvl w:val="0"/>
          <w:numId w:val="0"/>
        </w:numPr>
      </w:pPr>
      <w:r w:rsidRPr="0069115F">
        <w:t>hay a</w:t>
      </w:r>
      <w:r w:rsidRPr="0069115F">
        <w:rPr>
          <w:vertAlign w:val="superscript"/>
        </w:rPr>
        <w:t>o</w:t>
      </w:r>
      <w:r w:rsidRPr="0069115F">
        <w:t xml:space="preserve"> = 40</w:t>
      </w:r>
      <w:r w:rsidRPr="0069115F">
        <w:rPr>
          <w:vertAlign w:val="superscript"/>
        </w:rPr>
        <w:t>o</w:t>
      </w:r>
      <w:r w:rsidRPr="0069115F">
        <w:t>. Vậy a = 40</w:t>
      </w:r>
      <w:r w:rsidRPr="0069115F">
        <w:rPr>
          <w:vertAlign w:val="superscript"/>
        </w:rPr>
        <w:t>o</w:t>
      </w:r>
      <w:r w:rsidRPr="0069115F">
        <w:t>.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pt-BR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pt-BR"/>
        </w:rPr>
        <w:t>Bài 4.</w:t>
      </w:r>
    </w:p>
    <w:p w:rsidR="00D1255F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90"/>
        </w:tabs>
        <w:rPr>
          <w:szCs w:val="26"/>
          <w:lang w:val="fr-FR"/>
        </w:rPr>
      </w:pPr>
      <w:r>
        <w:rPr>
          <w:noProof/>
          <w:lang w:val="vi-VN" w:eastAsia="vi-VN"/>
        </w:rPr>
        <w:pict>
          <v:shape id="Picture 15" o:spid="_x0000_s1035" type="#_x0000_t75" style="position:absolute;margin-left:279.85pt;margin-top:26.25pt;width:158.95pt;height:122pt;z-index:251662336;visibility:visible">
            <v:imagedata r:id="rId131" o:title=""/>
            <w10:wrap type="square"/>
          </v:shape>
        </w:pict>
      </w:r>
      <w:r w:rsidRPr="00343CA6">
        <w:rPr>
          <w:b/>
          <w:lang w:val="vi-VN"/>
        </w:rPr>
        <w:t xml:space="preserve"> </w:t>
      </w:r>
      <w:r>
        <w:rPr>
          <w:szCs w:val="26"/>
          <w:lang w:val="fr-FR"/>
        </w:rPr>
        <w:t xml:space="preserve">Ta có tia </w:t>
      </w:r>
      <w:r w:rsidRPr="002D4D66">
        <w:rPr>
          <w:position w:val="-6"/>
          <w:szCs w:val="26"/>
          <w:lang w:val="fr-FR"/>
        </w:rPr>
        <w:object w:dxaOrig="345" w:dyaOrig="285">
          <v:shape id="_x0000_i1086" type="#_x0000_t75" style="width:17.25pt;height:14.25pt" o:ole="">
            <v:imagedata r:id="rId132" o:title=""/>
          </v:shape>
          <o:OLEObject Type="Embed" ProgID="Equation.DSMT4" ShapeID="_x0000_i1086" DrawAspect="Content" ObjectID="_1623141046" r:id="rId133"/>
        </w:object>
      </w:r>
      <w:r>
        <w:rPr>
          <w:szCs w:val="26"/>
          <w:lang w:val="fr-FR"/>
        </w:rPr>
        <w:t xml:space="preserve"> nằm giữa hai tia </w:t>
      </w:r>
      <w:r w:rsidRPr="002D4D66">
        <w:rPr>
          <w:position w:val="-10"/>
          <w:szCs w:val="26"/>
          <w:lang w:val="fr-FR"/>
        </w:rPr>
        <w:object w:dxaOrig="765" w:dyaOrig="315">
          <v:shape id="_x0000_i1087" type="#_x0000_t75" style="width:37.5pt;height:15.75pt" o:ole="">
            <v:imagedata r:id="rId134" o:title=""/>
          </v:shape>
          <o:OLEObject Type="Embed" ProgID="Equation.DSMT4" ShapeID="_x0000_i1087" DrawAspect="Content" ObjectID="_1623141047" r:id="rId135"/>
        </w:object>
      </w:r>
      <w:r>
        <w:rPr>
          <w:szCs w:val="26"/>
          <w:lang w:val="fr-FR"/>
        </w:rPr>
        <w:t xml:space="preserve"> (1). </w:t>
      </w:r>
      <w:r>
        <w:rPr>
          <w:szCs w:val="26"/>
          <w:lang w:val="fr-FR"/>
        </w:rPr>
        <w:tab/>
      </w:r>
    </w:p>
    <w:p w:rsidR="00D1255F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90"/>
        </w:tabs>
        <w:rPr>
          <w:szCs w:val="26"/>
          <w:lang w:val="fr-FR"/>
        </w:rPr>
      </w:pPr>
      <w:r>
        <w:rPr>
          <w:szCs w:val="26"/>
          <w:lang w:val="fr-FR"/>
        </w:rPr>
        <w:t xml:space="preserve">Nên </w:t>
      </w:r>
      <w:r w:rsidRPr="002D4D66">
        <w:rPr>
          <w:position w:val="-10"/>
          <w:szCs w:val="26"/>
          <w:lang w:val="fr-FR"/>
        </w:rPr>
        <w:object w:dxaOrig="1785" w:dyaOrig="435">
          <v:shape id="_x0000_i1088" type="#_x0000_t75" style="width:89.25pt;height:21.75pt" o:ole="">
            <v:imagedata r:id="rId136" o:title=""/>
          </v:shape>
          <o:OLEObject Type="Embed" ProgID="Equation.DSMT4" ShapeID="_x0000_i1088" DrawAspect="Content" ObjectID="_1623141048" r:id="rId137"/>
        </w:object>
      </w:r>
      <w:r>
        <w:rPr>
          <w:szCs w:val="26"/>
          <w:lang w:val="fr-FR"/>
        </w:rPr>
        <w:t xml:space="preserve">. </w:t>
      </w:r>
    </w:p>
    <w:p w:rsidR="00D1255F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90"/>
        </w:tabs>
        <w:rPr>
          <w:szCs w:val="26"/>
          <w:lang w:val="fr-FR"/>
        </w:rPr>
      </w:pPr>
      <w:r>
        <w:rPr>
          <w:szCs w:val="26"/>
          <w:lang w:val="fr-FR"/>
        </w:rPr>
        <w:t xml:space="preserve">Suy ra </w:t>
      </w:r>
      <w:r w:rsidRPr="002D4D66">
        <w:rPr>
          <w:position w:val="-26"/>
          <w:szCs w:val="26"/>
          <w:lang w:val="fr-FR"/>
        </w:rPr>
        <w:object w:dxaOrig="1875" w:dyaOrig="750">
          <v:shape id="_x0000_i1089" type="#_x0000_t75" style="width:93.75pt;height:37.5pt" o:ole="">
            <v:imagedata r:id="rId138" o:title=""/>
          </v:shape>
          <o:OLEObject Type="Embed" ProgID="Equation.DSMT4" ShapeID="_x0000_i1089" DrawAspect="Content" ObjectID="_1623141049" r:id="rId139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90"/>
        </w:tabs>
        <w:rPr>
          <w:szCs w:val="26"/>
          <w:lang w:val="fr-FR"/>
        </w:rPr>
      </w:pPr>
      <w:r>
        <w:rPr>
          <w:szCs w:val="26"/>
          <w:lang w:val="fr-FR"/>
        </w:rPr>
        <w:t xml:space="preserve">hay </w:t>
      </w:r>
      <w:r w:rsidRPr="002D4D66">
        <w:rPr>
          <w:position w:val="-26"/>
          <w:szCs w:val="26"/>
          <w:lang w:val="fr-FR"/>
        </w:rPr>
        <w:object w:dxaOrig="2685" w:dyaOrig="750">
          <v:shape id="_x0000_i1090" type="#_x0000_t75" style="width:132.75pt;height:37.5pt" o:ole="">
            <v:imagedata r:id="rId140" o:title=""/>
          </v:shape>
          <o:OLEObject Type="Embed" ProgID="Equation.DSMT4" ShapeID="_x0000_i1090" DrawAspect="Content" ObjectID="_1623141050" r:id="rId141"/>
        </w:object>
      </w:r>
      <w:r>
        <w:rPr>
          <w:szCs w:val="26"/>
          <w:lang w:val="fr-FR"/>
        </w:rPr>
        <w:t xml:space="preserve"> </w:t>
      </w:r>
    </w:p>
    <w:p w:rsidR="00D1255F" w:rsidRPr="00E449D5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90"/>
        </w:tabs>
        <w:rPr>
          <w:szCs w:val="26"/>
          <w:lang w:val="fr-FR"/>
        </w:rPr>
      </w:pPr>
      <w:r>
        <w:rPr>
          <w:szCs w:val="26"/>
          <w:lang w:val="fr-FR"/>
        </w:rPr>
        <w:t xml:space="preserve">Vậy </w:t>
      </w:r>
      <w:r w:rsidRPr="002D4D66">
        <w:rPr>
          <w:position w:val="-14"/>
          <w:szCs w:val="26"/>
          <w:lang w:val="fr-FR"/>
        </w:rPr>
        <w:object w:dxaOrig="2325" w:dyaOrig="465">
          <v:shape id="_x0000_i1091" type="#_x0000_t75" style="width:116.25pt;height:22.5pt" o:ole="">
            <v:imagedata r:id="rId142" o:title=""/>
          </v:shape>
          <o:OLEObject Type="Embed" ProgID="Equation.DSMT4" ShapeID="_x0000_i1091" DrawAspect="Content" ObjectID="_1623141051" r:id="rId143"/>
        </w:object>
      </w:r>
      <w:r>
        <w:rPr>
          <w:szCs w:val="26"/>
          <w:lang w:val="fr-FR"/>
        </w:rPr>
        <w:t xml:space="preserve"> . Từ </w:t>
      </w:r>
      <w:r w:rsidRPr="002D4D66">
        <w:rPr>
          <w:position w:val="-14"/>
          <w:szCs w:val="26"/>
          <w:lang w:val="fr-FR"/>
        </w:rPr>
        <w:object w:dxaOrig="795" w:dyaOrig="390">
          <v:shape id="_x0000_i1092" type="#_x0000_t75" style="width:39pt;height:19.5pt" o:ole="">
            <v:imagedata r:id="rId144" o:title=""/>
          </v:shape>
          <o:OLEObject Type="Embed" ProgID="Equation.DSMT4" ShapeID="_x0000_i1092" DrawAspect="Content" ObjectID="_1623141052" r:id="rId145"/>
        </w:object>
      </w:r>
      <w:r>
        <w:rPr>
          <w:szCs w:val="26"/>
          <w:lang w:val="fr-FR"/>
        </w:rPr>
        <w:t xml:space="preserve"> suy ra Ot là tia phân giác của góc </w:t>
      </w:r>
      <w:r w:rsidRPr="002D4D66">
        <w:rPr>
          <w:position w:val="-10"/>
          <w:szCs w:val="26"/>
          <w:lang w:val="fr-FR"/>
        </w:rPr>
        <w:object w:dxaOrig="525" w:dyaOrig="315">
          <v:shape id="_x0000_i1093" type="#_x0000_t75" style="width:26.25pt;height:15.75pt" o:ole="">
            <v:imagedata r:id="rId146" o:title=""/>
          </v:shape>
          <o:OLEObject Type="Embed" ProgID="Equation.DSMT4" ShapeID="_x0000_i1093" DrawAspect="Content" ObjectID="_1623141053" r:id="rId147"/>
        </w:object>
      </w:r>
      <w:r>
        <w:rPr>
          <w:szCs w:val="26"/>
          <w:lang w:val="fr-FR"/>
        </w:rPr>
        <w:t>.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fr-FR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>Bài 5.</w:t>
      </w:r>
    </w:p>
    <w:p w:rsidR="00D1255F" w:rsidRDefault="00D1255F" w:rsidP="00343CA6">
      <w:pPr>
        <w:rPr>
          <w:szCs w:val="26"/>
          <w:lang w:val="fr-FR"/>
        </w:rPr>
      </w:pPr>
      <w:r w:rsidRPr="00343CA6">
        <w:rPr>
          <w:lang w:val="fr-FR"/>
        </w:rPr>
        <w:t xml:space="preserve"> </w:t>
      </w:r>
      <w:r>
        <w:rPr>
          <w:noProof/>
          <w:lang w:val="vi-VN" w:eastAsia="vi-VN"/>
        </w:rPr>
        <w:pict>
          <v:shape id="Picture 16" o:spid="_x0000_s1036" type="#_x0000_t75" style="position:absolute;margin-left:289.1pt;margin-top:3.7pt;width:179.7pt;height:95.75pt;z-index:251663360;visibility:visible;mso-position-horizontal-relative:text;mso-position-vertical-relative:text">
            <v:imagedata r:id="rId148" o:title=""/>
            <w10:wrap type="square"/>
          </v:shape>
        </w:pict>
      </w:r>
      <w:r>
        <w:rPr>
          <w:szCs w:val="26"/>
          <w:lang w:val="fr-FR"/>
        </w:rPr>
        <w:t xml:space="preserve">Hai góc </w:t>
      </w:r>
      <w:r w:rsidRPr="002D4D66">
        <w:rPr>
          <w:position w:val="-6"/>
          <w:szCs w:val="26"/>
          <w:lang w:val="fr-FR"/>
        </w:rPr>
        <w:object w:dxaOrig="495" w:dyaOrig="285">
          <v:shape id="_x0000_i1094" type="#_x0000_t75" style="width:24.75pt;height:14.25pt" o:ole="">
            <v:imagedata r:id="rId149" o:title=""/>
          </v:shape>
          <o:OLEObject Type="Embed" ProgID="Equation.DSMT4" ShapeID="_x0000_i1094" DrawAspect="Content" ObjectID="_1623141054" r:id="rId150"/>
        </w:object>
      </w:r>
      <w:r>
        <w:rPr>
          <w:szCs w:val="26"/>
          <w:lang w:val="fr-FR"/>
        </w:rPr>
        <w:t xml:space="preserve"> và </w:t>
      </w:r>
      <w:r w:rsidRPr="002D4D66">
        <w:rPr>
          <w:position w:val="-10"/>
          <w:szCs w:val="26"/>
          <w:lang w:val="fr-FR"/>
        </w:rPr>
        <w:object w:dxaOrig="525" w:dyaOrig="315">
          <v:shape id="_x0000_i1095" type="#_x0000_t75" style="width:26.25pt;height:15.75pt" o:ole="">
            <v:imagedata r:id="rId151" o:title=""/>
          </v:shape>
          <o:OLEObject Type="Embed" ProgID="Equation.DSMT4" ShapeID="_x0000_i1095" DrawAspect="Content" ObjectID="_1623141055" r:id="rId152"/>
        </w:object>
      </w:r>
      <w:r>
        <w:rPr>
          <w:szCs w:val="26"/>
          <w:lang w:val="fr-FR"/>
        </w:rPr>
        <w:t xml:space="preserve"> kề bù nên: </w:t>
      </w:r>
      <w:r w:rsidRPr="002D4D66">
        <w:rPr>
          <w:position w:val="-6"/>
          <w:szCs w:val="26"/>
          <w:lang w:val="fr-FR"/>
        </w:rPr>
        <w:object w:dxaOrig="2580" w:dyaOrig="375">
          <v:shape id="_x0000_i1096" type="#_x0000_t75" style="width:129pt;height:18.75pt" o:ole="">
            <v:imagedata r:id="rId153" o:title=""/>
          </v:shape>
          <o:OLEObject Type="Embed" ProgID="Equation.DSMT4" ShapeID="_x0000_i1096" DrawAspect="Content" ObjectID="_1623141056" r:id="rId154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Vì tia Om là tia phân giác của góc </w:t>
      </w:r>
      <w:r w:rsidRPr="002D4D66">
        <w:rPr>
          <w:position w:val="-6"/>
          <w:szCs w:val="26"/>
          <w:lang w:val="fr-FR"/>
        </w:rPr>
        <w:object w:dxaOrig="495" w:dyaOrig="375">
          <v:shape id="_x0000_i1097" type="#_x0000_t75" style="width:24.75pt;height:18.75pt" o:ole="">
            <v:imagedata r:id="rId155" o:title=""/>
          </v:shape>
          <o:OLEObject Type="Embed" ProgID="Equation.DSMT4" ShapeID="_x0000_i1097" DrawAspect="Content" ObjectID="_1623141057" r:id="rId156"/>
        </w:object>
      </w:r>
      <w:r>
        <w:rPr>
          <w:szCs w:val="26"/>
          <w:lang w:val="fr-FR"/>
        </w:rPr>
        <w:t xml:space="preserve"> nên </w:t>
      </w:r>
      <w:r w:rsidRPr="002D4D66">
        <w:rPr>
          <w:position w:val="-6"/>
          <w:szCs w:val="26"/>
          <w:lang w:val="fr-FR"/>
        </w:rPr>
        <w:object w:dxaOrig="2235" w:dyaOrig="375">
          <v:shape id="_x0000_i1098" type="#_x0000_t75" style="width:111pt;height:18.75pt" o:ole="">
            <v:imagedata r:id="rId157" o:title=""/>
          </v:shape>
          <o:OLEObject Type="Embed" ProgID="Equation.DSMT4" ShapeID="_x0000_i1098" DrawAspect="Content" ObjectID="_1623141058" r:id="rId158"/>
        </w:object>
      </w:r>
      <w:r>
        <w:rPr>
          <w:szCs w:val="26"/>
          <w:lang w:val="fr-FR"/>
        </w:rPr>
        <w:t xml:space="preserve"> </w:t>
      </w:r>
      <w:r>
        <w:rPr>
          <w:szCs w:val="26"/>
          <w:lang w:val="fr-FR"/>
        </w:rPr>
        <w:tab/>
      </w:r>
    </w:p>
    <w:p w:rsidR="00D1255F" w:rsidRPr="00E449D5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Hai góc </w:t>
      </w:r>
      <w:r w:rsidRPr="002D4D66">
        <w:rPr>
          <w:position w:val="-10"/>
          <w:szCs w:val="26"/>
          <w:lang w:val="fr-FR"/>
        </w:rPr>
        <w:object w:dxaOrig="585" w:dyaOrig="435">
          <v:shape id="_x0000_i1099" type="#_x0000_t75" style="width:29.25pt;height:21.75pt" o:ole="">
            <v:imagedata r:id="rId159" o:title=""/>
          </v:shape>
          <o:OLEObject Type="Embed" ProgID="Equation.DSMT4" ShapeID="_x0000_i1099" DrawAspect="Content" ObjectID="_1623141059" r:id="rId160"/>
        </w:object>
      </w:r>
      <w:r>
        <w:rPr>
          <w:szCs w:val="26"/>
          <w:lang w:val="fr-FR"/>
        </w:rPr>
        <w:t xml:space="preserve"> và </w:t>
      </w:r>
      <w:r w:rsidRPr="002D4D66">
        <w:rPr>
          <w:position w:val="-6"/>
          <w:szCs w:val="26"/>
          <w:lang w:val="fr-FR"/>
        </w:rPr>
        <w:object w:dxaOrig="585" w:dyaOrig="375">
          <v:shape id="_x0000_i1100" type="#_x0000_t75" style="width:29.25pt;height:18.75pt" o:ole="">
            <v:imagedata r:id="rId161" o:title=""/>
          </v:shape>
          <o:OLEObject Type="Embed" ProgID="Equation.DSMT4" ShapeID="_x0000_i1100" DrawAspect="Content" ObjectID="_1623141060" r:id="rId162"/>
        </w:object>
      </w:r>
      <w:r>
        <w:rPr>
          <w:szCs w:val="26"/>
          <w:lang w:val="fr-FR"/>
        </w:rPr>
        <w:t xml:space="preserve"> là hai góc kề bù nên:  </w:t>
      </w:r>
      <w:r w:rsidRPr="002D4D66">
        <w:rPr>
          <w:position w:val="-10"/>
          <w:szCs w:val="26"/>
          <w:lang w:val="fr-FR"/>
        </w:rPr>
        <w:object w:dxaOrig="2565" w:dyaOrig="435">
          <v:shape id="_x0000_i1101" type="#_x0000_t75" style="width:128.25pt;height:21.75pt" o:ole="">
            <v:imagedata r:id="rId163" o:title=""/>
          </v:shape>
          <o:OLEObject Type="Embed" ProgID="Equation.DSMT4" ShapeID="_x0000_i1101" DrawAspect="Content" ObjectID="_1623141061" r:id="rId164"/>
        </w:object>
      </w:r>
      <w:r>
        <w:rPr>
          <w:szCs w:val="26"/>
          <w:lang w:val="fr-FR"/>
        </w:rPr>
        <w:t xml:space="preserve"> </w:t>
      </w:r>
    </w:p>
    <w:p w:rsidR="00D1255F" w:rsidRPr="001519F8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fr-FR"/>
        </w:rPr>
      </w:pPr>
      <w:r w:rsidRPr="001519F8">
        <w:rPr>
          <w:rFonts w:ascii="Palatino Linotype" w:hAnsi="Palatino Linotype"/>
          <w:b/>
          <w:color w:val="FF0000"/>
          <w:sz w:val="26"/>
          <w:szCs w:val="26"/>
          <w:lang w:val="fr-FR"/>
        </w:rPr>
        <w:t>Bài 6.</w:t>
      </w:r>
    </w:p>
    <w:p w:rsidR="00D1255F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50"/>
        </w:tabs>
        <w:rPr>
          <w:szCs w:val="26"/>
          <w:lang w:val="fr-FR"/>
        </w:rPr>
      </w:pPr>
      <w:r>
        <w:rPr>
          <w:szCs w:val="26"/>
          <w:lang w:val="fr-FR"/>
        </w:rPr>
        <w:t xml:space="preserve">Tia OC nằm giữa tia OA và OB nên </w:t>
      </w:r>
      <w:r w:rsidRPr="002D4D66">
        <w:rPr>
          <w:position w:val="-6"/>
          <w:szCs w:val="26"/>
          <w:lang w:val="fr-FR"/>
        </w:rPr>
        <w:object w:dxaOrig="2205" w:dyaOrig="375">
          <v:shape id="_x0000_i1102" type="#_x0000_t75" style="width:110.25pt;height:18.75pt" o:ole="">
            <v:imagedata r:id="rId165" o:title=""/>
          </v:shape>
          <o:OLEObject Type="Embed" ProgID="Equation.DSMT4" ShapeID="_x0000_i1102" DrawAspect="Content" ObjectID="_1623141062" r:id="rId166"/>
        </w:object>
      </w:r>
      <w:r>
        <w:rPr>
          <w:szCs w:val="26"/>
          <w:lang w:val="fr-FR"/>
        </w:rPr>
        <w:t xml:space="preserve"> </w:t>
      </w:r>
      <w:r>
        <w:rPr>
          <w:szCs w:val="26"/>
          <w:lang w:val="fr-FR"/>
        </w:rPr>
        <w:tab/>
      </w:r>
    </w:p>
    <w:p w:rsidR="00D1255F" w:rsidRDefault="00D1255F" w:rsidP="00343CA6">
      <w:pPr>
        <w:rPr>
          <w:szCs w:val="26"/>
          <w:lang w:val="fr-FR"/>
        </w:rPr>
      </w:pPr>
      <w:r>
        <w:rPr>
          <w:noProof/>
          <w:lang w:val="vi-VN" w:eastAsia="vi-VN"/>
        </w:rPr>
        <w:pict>
          <v:shape id="Picture 17" o:spid="_x0000_s1037" type="#_x0000_t75" style="position:absolute;margin-left:297.65pt;margin-top:15.95pt;width:152.3pt;height:80.65pt;z-index:251664384;visibility:visible">
            <v:imagedata r:id="rId167" o:title=""/>
            <w10:wrap type="square"/>
          </v:shape>
        </w:pict>
      </w:r>
      <w:r>
        <w:rPr>
          <w:szCs w:val="26"/>
          <w:lang w:val="fr-FR"/>
        </w:rPr>
        <w:t xml:space="preserve">Suy ra </w:t>
      </w:r>
      <w:r w:rsidRPr="002D4D66">
        <w:rPr>
          <w:position w:val="-6"/>
          <w:szCs w:val="26"/>
          <w:lang w:val="fr-FR"/>
        </w:rPr>
        <w:object w:dxaOrig="2580" w:dyaOrig="375">
          <v:shape id="_x0000_i1103" type="#_x0000_t75" style="width:129pt;height:18.75pt" o:ole="">
            <v:imagedata r:id="rId168" o:title=""/>
          </v:shape>
          <o:OLEObject Type="Embed" ProgID="Equation.DSMT4" ShapeID="_x0000_i1103" DrawAspect="Content" ObjectID="_1623141063" r:id="rId169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Tia OM là tia phân giác của góc BOC nên </w:t>
      </w:r>
      <w:r w:rsidRPr="002D4D66">
        <w:rPr>
          <w:position w:val="-6"/>
          <w:szCs w:val="26"/>
          <w:lang w:val="fr-FR"/>
        </w:rPr>
        <w:object w:dxaOrig="2235" w:dyaOrig="375">
          <v:shape id="_x0000_i1104" type="#_x0000_t75" style="width:111pt;height:18.75pt" o:ole="">
            <v:imagedata r:id="rId170" o:title=""/>
          </v:shape>
          <o:OLEObject Type="Embed" ProgID="Equation.DSMT4" ShapeID="_x0000_i1104" DrawAspect="Content" ObjectID="_1623141064" r:id="rId171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Trên nửa mặt phẳng bờ chứa tia OB có </w:t>
      </w:r>
      <w:r w:rsidRPr="002D4D66">
        <w:rPr>
          <w:position w:val="-18"/>
          <w:szCs w:val="26"/>
          <w:lang w:val="fr-FR"/>
        </w:rPr>
        <w:object w:dxaOrig="2745" w:dyaOrig="495">
          <v:shape id="_x0000_i1105" type="#_x0000_t75" style="width:135.75pt;height:24.75pt" o:ole="">
            <v:imagedata r:id="rId172" o:title=""/>
          </v:shape>
          <o:OLEObject Type="Embed" ProgID="Equation.DSMT4" ShapeID="_x0000_i1105" DrawAspect="Content" ObjectID="_1623141065" r:id="rId173"/>
        </w:object>
      </w:r>
      <w:r>
        <w:rPr>
          <w:szCs w:val="26"/>
          <w:lang w:val="fr-FR"/>
        </w:rPr>
        <w:t xml:space="preserve"> nên tia OM nằm giữa tia OB và OA. Do đó </w:t>
      </w:r>
      <w:r w:rsidRPr="002D4D66">
        <w:rPr>
          <w:position w:val="-6"/>
          <w:szCs w:val="26"/>
          <w:lang w:val="fr-FR"/>
        </w:rPr>
        <w:object w:dxaOrig="2340" w:dyaOrig="375">
          <v:shape id="_x0000_i1106" type="#_x0000_t75" style="width:117pt;height:18.75pt" o:ole="">
            <v:imagedata r:id="rId174" o:title=""/>
          </v:shape>
          <o:OLEObject Type="Embed" ProgID="Equation.DSMT4" ShapeID="_x0000_i1106" DrawAspect="Content" ObjectID="_1623141066" r:id="rId175"/>
        </w:object>
      </w:r>
      <w:r>
        <w:rPr>
          <w:szCs w:val="26"/>
          <w:lang w:val="fr-FR"/>
        </w:rPr>
        <w:t xml:space="preserve">. Suy ra </w:t>
      </w:r>
      <w:r w:rsidRPr="002D4D66">
        <w:rPr>
          <w:position w:val="-6"/>
          <w:szCs w:val="26"/>
          <w:lang w:val="fr-FR"/>
        </w:rPr>
        <w:object w:dxaOrig="2670" w:dyaOrig="375">
          <v:shape id="_x0000_i1107" type="#_x0000_t75" style="width:132pt;height:18.75pt" o:ole="">
            <v:imagedata r:id="rId176" o:title=""/>
          </v:shape>
          <o:OLEObject Type="Embed" ProgID="Equation.DSMT4" ShapeID="_x0000_i1107" DrawAspect="Content" ObjectID="_1623141067" r:id="rId177"/>
        </w:object>
      </w:r>
      <w:r>
        <w:rPr>
          <w:szCs w:val="26"/>
          <w:lang w:val="fr-FR"/>
        </w:rPr>
        <w:t xml:space="preserve"> 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fr-FR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 xml:space="preserve">Bài </w:t>
      </w:r>
      <w:r>
        <w:rPr>
          <w:rFonts w:ascii="Palatino Linotype" w:hAnsi="Palatino Linotype"/>
          <w:b/>
          <w:color w:val="FF0000"/>
          <w:sz w:val="26"/>
          <w:szCs w:val="26"/>
          <w:lang w:val="fr-FR"/>
        </w:rPr>
        <w:t>7</w:t>
      </w: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>.</w:t>
      </w:r>
    </w:p>
    <w:p w:rsidR="00D1255F" w:rsidRDefault="00D1255F" w:rsidP="00343CA6">
      <w:pPr>
        <w:rPr>
          <w:szCs w:val="26"/>
          <w:lang w:val="fr-FR"/>
        </w:rPr>
      </w:pPr>
      <w:r>
        <w:rPr>
          <w:noProof/>
          <w:lang w:val="vi-VN" w:eastAsia="vi-VN"/>
        </w:rPr>
        <w:pict>
          <v:shape id="Picture 18" o:spid="_x0000_s1038" type="#_x0000_t75" style="position:absolute;margin-left:306.2pt;margin-top:2.55pt;width:151.7pt;height:104.55pt;z-index:251665408;visibility:visible">
            <v:imagedata r:id="rId178" o:title=""/>
            <w10:wrap type="square"/>
          </v:shape>
        </w:pict>
      </w:r>
      <w:r>
        <w:rPr>
          <w:szCs w:val="26"/>
          <w:lang w:val="fr-FR"/>
        </w:rPr>
        <w:t xml:space="preserve">Ta có </w:t>
      </w:r>
      <w:r w:rsidRPr="002D4D66">
        <w:rPr>
          <w:position w:val="-6"/>
          <w:szCs w:val="26"/>
          <w:lang w:val="fr-FR"/>
        </w:rPr>
        <w:object w:dxaOrig="2235" w:dyaOrig="375">
          <v:shape id="_x0000_i1108" type="#_x0000_t75" style="width:111pt;height:18.75pt" o:ole="">
            <v:imagedata r:id="rId179" o:title=""/>
          </v:shape>
          <o:OLEObject Type="Embed" ProgID="Equation.DSMT4" ShapeID="_x0000_i1108" DrawAspect="Content" ObjectID="_1623141068" r:id="rId180"/>
        </w:object>
      </w:r>
      <w:r>
        <w:rPr>
          <w:szCs w:val="26"/>
          <w:lang w:val="fr-FR"/>
        </w:rPr>
        <w:t xml:space="preserve"> ( hai góc kề bù )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Mà </w:t>
      </w:r>
      <w:r w:rsidRPr="002D4D66">
        <w:rPr>
          <w:position w:val="-6"/>
          <w:szCs w:val="26"/>
          <w:lang w:val="fr-FR"/>
        </w:rPr>
        <w:object w:dxaOrig="1695" w:dyaOrig="375">
          <v:shape id="_x0000_i1109" type="#_x0000_t75" style="width:84pt;height:18.75pt" o:ole="">
            <v:imagedata r:id="rId181" o:title=""/>
          </v:shape>
          <o:OLEObject Type="Embed" ProgID="Equation.DSMT4" ShapeID="_x0000_i1109" DrawAspect="Content" ObjectID="_1623141069" r:id="rId182"/>
        </w:object>
      </w:r>
      <w:r>
        <w:rPr>
          <w:szCs w:val="26"/>
          <w:lang w:val="fr-FR"/>
        </w:rPr>
        <w:t xml:space="preserve"> nên </w:t>
      </w:r>
      <w:r w:rsidRPr="002D4D66">
        <w:rPr>
          <w:position w:val="-6"/>
          <w:szCs w:val="26"/>
          <w:lang w:val="fr-FR"/>
        </w:rPr>
        <w:object w:dxaOrig="2355" w:dyaOrig="375">
          <v:shape id="_x0000_i1110" type="#_x0000_t75" style="width:117.75pt;height:18.75pt" o:ole="">
            <v:imagedata r:id="rId183" o:title=""/>
          </v:shape>
          <o:OLEObject Type="Embed" ProgID="Equation.DSMT4" ShapeID="_x0000_i1110" DrawAspect="Content" ObjectID="_1623141070" r:id="rId184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Tia OM là tia phân giác góc </w:t>
      </w:r>
      <w:r w:rsidRPr="00E449D5">
        <w:rPr>
          <w:position w:val="-4"/>
          <w:szCs w:val="26"/>
          <w:lang w:val="fr-FR"/>
        </w:rPr>
        <w:object w:dxaOrig="620" w:dyaOrig="260">
          <v:shape id="_x0000_i1111" type="#_x0000_t75" style="width:31.5pt;height:13.5pt" o:ole="">
            <v:imagedata r:id="rId185" o:title=""/>
          </v:shape>
          <o:OLEObject Type="Embed" ProgID="Equation.DSMT4" ShapeID="_x0000_i1111" DrawAspect="Content" ObjectID="_1623141071" r:id="rId186"/>
        </w:object>
      </w:r>
      <w:r>
        <w:rPr>
          <w:szCs w:val="26"/>
          <w:lang w:val="fr-FR"/>
        </w:rPr>
        <w:t xml:space="preserve">  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nên </w:t>
      </w:r>
      <w:r w:rsidRPr="002D4D66">
        <w:rPr>
          <w:position w:val="-6"/>
          <w:szCs w:val="26"/>
          <w:lang w:val="fr-FR"/>
        </w:rPr>
        <w:object w:dxaOrig="2040" w:dyaOrig="375">
          <v:shape id="_x0000_i1112" type="#_x0000_t75" style="width:102pt;height:18.75pt" o:ole="">
            <v:imagedata r:id="rId187" o:title=""/>
          </v:shape>
          <o:OLEObject Type="Embed" ProgID="Equation.DSMT4" ShapeID="_x0000_i1112" DrawAspect="Content" ObjectID="_1623141072" r:id="rId188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30"/>
        </w:tabs>
        <w:rPr>
          <w:szCs w:val="26"/>
          <w:lang w:val="fr-FR"/>
        </w:rPr>
      </w:pPr>
      <w:r>
        <w:rPr>
          <w:szCs w:val="26"/>
          <w:lang w:val="fr-FR"/>
        </w:rPr>
        <w:t xml:space="preserve">Hai góc </w:t>
      </w:r>
      <w:r w:rsidRPr="00E449D5">
        <w:rPr>
          <w:position w:val="-4"/>
          <w:szCs w:val="26"/>
          <w:lang w:val="fr-FR"/>
        </w:rPr>
        <w:object w:dxaOrig="620" w:dyaOrig="260">
          <v:shape id="_x0000_i1113" type="#_x0000_t75" style="width:31.5pt;height:13.5pt" o:ole="">
            <v:imagedata r:id="rId189" o:title=""/>
          </v:shape>
          <o:OLEObject Type="Embed" ProgID="Equation.DSMT4" ShapeID="_x0000_i1113" DrawAspect="Content" ObjectID="_1623141073" r:id="rId190"/>
        </w:object>
      </w:r>
      <w:r>
        <w:rPr>
          <w:szCs w:val="26"/>
          <w:lang w:val="fr-FR"/>
        </w:rPr>
        <w:t xml:space="preserve">  và </w:t>
      </w:r>
      <w:r w:rsidRPr="00E449D5">
        <w:rPr>
          <w:position w:val="-4"/>
          <w:szCs w:val="26"/>
          <w:lang w:val="fr-FR"/>
        </w:rPr>
        <w:object w:dxaOrig="620" w:dyaOrig="260">
          <v:shape id="_x0000_i1114" type="#_x0000_t75" style="width:31.5pt;height:13.5pt" o:ole="">
            <v:imagedata r:id="rId191" o:title=""/>
          </v:shape>
          <o:OLEObject Type="Embed" ProgID="Equation.DSMT4" ShapeID="_x0000_i1114" DrawAspect="Content" ObjectID="_1623141074" r:id="rId192"/>
        </w:object>
      </w:r>
      <w:r>
        <w:rPr>
          <w:szCs w:val="26"/>
          <w:lang w:val="fr-FR"/>
        </w:rPr>
        <w:t xml:space="preserve">  kề bù nên </w:t>
      </w:r>
      <w:r w:rsidRPr="002D4D66">
        <w:rPr>
          <w:position w:val="-6"/>
          <w:szCs w:val="26"/>
          <w:lang w:val="fr-FR"/>
        </w:rPr>
        <w:object w:dxaOrig="2670" w:dyaOrig="375">
          <v:shape id="_x0000_i1115" type="#_x0000_t75" style="width:132pt;height:18.75pt" o:ole="">
            <v:imagedata r:id="rId193" o:title=""/>
          </v:shape>
          <o:OLEObject Type="Embed" ProgID="Equation.DSMT4" ShapeID="_x0000_i1115" DrawAspect="Content" ObjectID="_1623141075" r:id="rId194"/>
        </w:object>
      </w:r>
      <w:r>
        <w:rPr>
          <w:szCs w:val="26"/>
          <w:lang w:val="fr-FR"/>
        </w:rPr>
        <w:t xml:space="preserve"> 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fr-FR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 xml:space="preserve">Bài </w:t>
      </w:r>
      <w:r>
        <w:rPr>
          <w:rFonts w:ascii="Palatino Linotype" w:hAnsi="Palatino Linotype"/>
          <w:b/>
          <w:color w:val="FF0000"/>
          <w:sz w:val="26"/>
          <w:szCs w:val="26"/>
          <w:lang w:val="fr-FR"/>
        </w:rPr>
        <w:t>8</w:t>
      </w: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>.</w:t>
      </w:r>
    </w:p>
    <w:p w:rsidR="00D1255F" w:rsidRDefault="00D1255F" w:rsidP="00343CA6">
      <w:pPr>
        <w:rPr>
          <w:szCs w:val="26"/>
          <w:lang w:val="fr-FR"/>
        </w:rPr>
      </w:pPr>
      <w:r w:rsidRPr="00343CA6">
        <w:rPr>
          <w:lang w:val="vi-VN"/>
        </w:rPr>
        <w:t xml:space="preserve"> </w:t>
      </w:r>
      <w:r>
        <w:rPr>
          <w:szCs w:val="26"/>
          <w:lang w:val="fr-FR"/>
        </w:rPr>
        <w:t xml:space="preserve">Trước hết tính được: </w:t>
      </w:r>
      <w:r w:rsidRPr="002D4D66">
        <w:rPr>
          <w:position w:val="-10"/>
          <w:szCs w:val="26"/>
          <w:lang w:val="fr-FR"/>
        </w:rPr>
        <w:object w:dxaOrig="1905" w:dyaOrig="435">
          <v:shape id="_x0000_i1116" type="#_x0000_t75" style="width:94.5pt;height:21.75pt" o:ole="">
            <v:imagedata r:id="rId195" o:title=""/>
          </v:shape>
          <o:OLEObject Type="Embed" ProgID="Equation.DSMT4" ShapeID="_x0000_i1116" DrawAspect="Content" ObjectID="_1623141076" r:id="rId196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Trên nửa mặt phẳng bờ chứa tia Oy có </w:t>
      </w:r>
      <w:r w:rsidRPr="002D4D66">
        <w:rPr>
          <w:position w:val="-18"/>
          <w:szCs w:val="26"/>
          <w:lang w:val="fr-FR"/>
        </w:rPr>
        <w:object w:dxaOrig="2580" w:dyaOrig="495">
          <v:shape id="_x0000_i1117" type="#_x0000_t75" style="width:129pt;height:24.75pt" o:ole="">
            <v:imagedata r:id="rId197" o:title=""/>
          </v:shape>
          <o:OLEObject Type="Embed" ProgID="Equation.DSMT4" ShapeID="_x0000_i1117" DrawAspect="Content" ObjectID="_1623141077" r:id="rId198"/>
        </w:object>
      </w:r>
      <w:r>
        <w:rPr>
          <w:szCs w:val="26"/>
          <w:lang w:val="fr-FR"/>
        </w:rPr>
        <w:t xml:space="preserve"> nên tia Oc nằm giữa hai tia Oy và Od.  (1)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Do đó </w:t>
      </w:r>
      <w:r w:rsidRPr="002D4D66">
        <w:rPr>
          <w:position w:val="-10"/>
          <w:szCs w:val="26"/>
          <w:lang w:val="fr-FR"/>
        </w:rPr>
        <w:object w:dxaOrig="2010" w:dyaOrig="435">
          <v:shape id="_x0000_i1118" type="#_x0000_t75" style="width:100.5pt;height:21.75pt" o:ole="">
            <v:imagedata r:id="rId199" o:title=""/>
          </v:shape>
          <o:OLEObject Type="Embed" ProgID="Equation.DSMT4" ShapeID="_x0000_i1118" DrawAspect="Content" ObjectID="_1623141078" r:id="rId200"/>
        </w:object>
      </w:r>
    </w:p>
    <w:p w:rsidR="00D1255F" w:rsidRDefault="00D1255F" w:rsidP="00343CA6">
      <w:pPr>
        <w:rPr>
          <w:szCs w:val="26"/>
          <w:lang w:val="fr-FR"/>
        </w:rPr>
      </w:pPr>
      <w:r>
        <w:rPr>
          <w:noProof/>
          <w:lang w:val="vi-VN" w:eastAsia="vi-VN"/>
        </w:rPr>
        <w:pict>
          <v:shape id="Picture 19" o:spid="_x0000_s1039" type="#_x0000_t75" style="position:absolute;margin-left:294.25pt;margin-top:0;width:145.7pt;height:94.4pt;z-index:251666432;visibility:visible">
            <v:imagedata r:id="rId201" o:title=""/>
            <w10:wrap type="square"/>
          </v:shape>
        </w:pict>
      </w:r>
      <w:r>
        <w:rPr>
          <w:szCs w:val="26"/>
          <w:lang w:val="fr-FR"/>
        </w:rPr>
        <w:t xml:space="preserve">Suy ra </w:t>
      </w:r>
      <w:r w:rsidRPr="002D4D66">
        <w:rPr>
          <w:position w:val="-6"/>
          <w:szCs w:val="26"/>
          <w:lang w:val="fr-FR"/>
        </w:rPr>
        <w:object w:dxaOrig="2475" w:dyaOrig="375">
          <v:shape id="_x0000_i1119" type="#_x0000_t75" style="width:123.75pt;height:18.75pt" o:ole="">
            <v:imagedata r:id="rId202" o:title=""/>
          </v:shape>
          <o:OLEObject Type="Embed" ProgID="Equation.DSMT4" ShapeID="_x0000_i1119" DrawAspect="Content" ObjectID="_1623141079" r:id="rId203"/>
        </w:object>
      </w:r>
      <w:r>
        <w:rPr>
          <w:szCs w:val="26"/>
          <w:lang w:val="fr-FR"/>
        </w:rPr>
        <w:t xml:space="preserve"> 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Vậy </w:t>
      </w:r>
      <w:r w:rsidRPr="002D4D66">
        <w:rPr>
          <w:position w:val="-14"/>
          <w:szCs w:val="26"/>
          <w:lang w:val="fr-FR"/>
        </w:rPr>
        <w:object w:dxaOrig="1815" w:dyaOrig="465">
          <v:shape id="_x0000_i1120" type="#_x0000_t75" style="width:90.75pt;height:22.5pt" o:ole="">
            <v:imagedata r:id="rId204" o:title=""/>
          </v:shape>
          <o:OLEObject Type="Embed" ProgID="Equation.DSMT4" ShapeID="_x0000_i1120" DrawAspect="Content" ObjectID="_1623141080" r:id="rId205"/>
        </w:object>
      </w:r>
      <w:r>
        <w:rPr>
          <w:szCs w:val="26"/>
          <w:lang w:val="fr-FR"/>
        </w:rPr>
        <w:t>.</w:t>
      </w:r>
    </w:p>
    <w:p w:rsidR="00D1255F" w:rsidRDefault="00D1255F" w:rsidP="00343CA6">
      <w:pPr>
        <w:rPr>
          <w:szCs w:val="26"/>
          <w:lang w:val="fr-FR"/>
        </w:rPr>
      </w:pPr>
      <w:r>
        <w:rPr>
          <w:szCs w:val="26"/>
          <w:lang w:val="fr-FR"/>
        </w:rPr>
        <w:t xml:space="preserve">Từ </w:t>
      </w:r>
      <w:r w:rsidRPr="002D4D66">
        <w:rPr>
          <w:position w:val="-14"/>
          <w:szCs w:val="26"/>
          <w:lang w:val="fr-FR"/>
        </w:rPr>
        <w:object w:dxaOrig="795" w:dyaOrig="390">
          <v:shape id="_x0000_i1121" type="#_x0000_t75" style="width:39pt;height:19.5pt" o:ole="">
            <v:imagedata r:id="rId206" o:title=""/>
          </v:shape>
          <o:OLEObject Type="Embed" ProgID="Equation.DSMT4" ShapeID="_x0000_i1121" DrawAspect="Content" ObjectID="_1623141081" r:id="rId207"/>
        </w:object>
      </w:r>
      <w:r>
        <w:rPr>
          <w:szCs w:val="26"/>
          <w:lang w:val="fr-FR"/>
        </w:rPr>
        <w:t xml:space="preserve"> suy ra tia Oc là tia phân giác của góc </w:t>
      </w:r>
      <w:r w:rsidRPr="002D4D66">
        <w:rPr>
          <w:position w:val="-10"/>
          <w:szCs w:val="26"/>
          <w:lang w:val="fr-FR"/>
        </w:rPr>
        <w:object w:dxaOrig="555" w:dyaOrig="435">
          <v:shape id="_x0000_i1122" type="#_x0000_t75" style="width:27pt;height:21.75pt" o:ole="">
            <v:imagedata r:id="rId208" o:title=""/>
          </v:shape>
          <o:OLEObject Type="Embed" ProgID="Equation.DSMT4" ShapeID="_x0000_i1122" DrawAspect="Content" ObjectID="_1623141082" r:id="rId209"/>
        </w:object>
      </w:r>
      <w:r>
        <w:rPr>
          <w:szCs w:val="26"/>
          <w:lang w:val="fr-FR"/>
        </w:rPr>
        <w:t xml:space="preserve"> .</w:t>
      </w:r>
    </w:p>
    <w:p w:rsidR="00D1255F" w:rsidRPr="00343CA6" w:rsidRDefault="00D1255F" w:rsidP="00343CA6">
      <w:pPr>
        <w:rPr>
          <w:rFonts w:ascii="Calibri" w:hAnsi="Calibri"/>
          <w:sz w:val="22"/>
          <w:szCs w:val="22"/>
          <w:lang w:val="fr-FR"/>
        </w:rPr>
      </w:pPr>
      <w:r>
        <w:rPr>
          <w:noProof/>
          <w:lang w:val="vi-VN" w:eastAsia="vi-VN"/>
        </w:rPr>
        <w:pict>
          <v:shape id="Picture 20" o:spid="_x0000_s1040" type="#_x0000_t75" style="position:absolute;margin-left:270pt;margin-top:14.95pt;width:177.75pt;height:116.25pt;z-index:251667456;visibility:visible">
            <v:imagedata r:id="rId210" o:title=""/>
          </v:shape>
        </w:pict>
      </w:r>
      <w:r>
        <w:rPr>
          <w:lang w:val="fr-FR"/>
        </w:rPr>
        <w:t xml:space="preserve">Giải tương tự ta được tia Od là tia phân giác của góc </w:t>
      </w:r>
      <w:r w:rsidRPr="002D4D66">
        <w:rPr>
          <w:position w:val="-6"/>
          <w:lang w:val="fr-FR"/>
        </w:rPr>
        <w:object w:dxaOrig="495" w:dyaOrig="375">
          <v:shape id="_x0000_i1123" type="#_x0000_t75" style="width:24.75pt;height:18.75pt" o:ole="">
            <v:imagedata r:id="rId211" o:title=""/>
          </v:shape>
          <o:OLEObject Type="Embed" ProgID="Equation.DSMT4" ShapeID="_x0000_i1123" DrawAspect="Content" ObjectID="_1623141083" r:id="rId212"/>
        </w:object>
      </w:r>
      <w:r>
        <w:rPr>
          <w:lang w:val="fr-FR"/>
        </w:rPr>
        <w:t xml:space="preserve"> </w:t>
      </w:r>
    </w:p>
    <w:p w:rsidR="00D1255F" w:rsidRDefault="00D1255F" w:rsidP="001519F8">
      <w:pPr>
        <w:pStyle w:val="ListParagraph"/>
        <w:tabs>
          <w:tab w:val="left" w:pos="993"/>
        </w:tabs>
        <w:spacing w:before="120" w:after="120"/>
        <w:ind w:left="0"/>
      </w:pPr>
      <w:r w:rsidRPr="001519F8">
        <w:rPr>
          <w:rFonts w:ascii="Palatino Linotype" w:hAnsi="Palatino Linotype"/>
          <w:b/>
          <w:color w:val="FF0000"/>
          <w:sz w:val="26"/>
        </w:rPr>
        <w:t>Bài 9.</w:t>
      </w:r>
      <w:r w:rsidRPr="001519F8">
        <w:t xml:space="preserve"> </w:t>
      </w:r>
      <w:r>
        <w:t xml:space="preserve">Trước hết ta tính được </w:t>
      </w:r>
      <w:r w:rsidRPr="002D4D66">
        <w:rPr>
          <w:position w:val="-6"/>
        </w:rPr>
        <w:object w:dxaOrig="1305" w:dyaOrig="375">
          <v:shape id="_x0000_i1124" type="#_x0000_t75" style="width:64.5pt;height:18.75pt" o:ole="">
            <v:imagedata r:id="rId213" o:title=""/>
          </v:shape>
          <o:OLEObject Type="Embed" ProgID="Equation.DSMT4" ShapeID="_x0000_i1124" DrawAspect="Content" ObjectID="_1623141084" r:id="rId214"/>
        </w:object>
      </w:r>
      <w:r>
        <w:t xml:space="preserve"> </w:t>
      </w:r>
    </w:p>
    <w:p w:rsidR="00D1255F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Sau đó chứng tỏ tia ON nằm giữa hai tia OB và </w:t>
      </w:r>
    </w:p>
    <w:p w:rsidR="00D1255F" w:rsidRPr="00343CA6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OM, suy ra </w:t>
      </w:r>
      <w:r w:rsidRPr="002D4D66">
        <w:rPr>
          <w:position w:val="-6"/>
          <w:szCs w:val="26"/>
          <w:lang w:val="fr-FR"/>
        </w:rPr>
        <w:object w:dxaOrig="1335" w:dyaOrig="375">
          <v:shape id="_x0000_i1125" type="#_x0000_t75" style="width:66.75pt;height:18.75pt" o:ole="">
            <v:imagedata r:id="rId215" o:title=""/>
          </v:shape>
          <o:OLEObject Type="Embed" ProgID="Equation.DSMT4" ShapeID="_x0000_i1125" DrawAspect="Content" ObjectID="_1623141085" r:id="rId216"/>
        </w:object>
      </w:r>
      <w:r w:rsidRPr="00343CA6">
        <w:rPr>
          <w:szCs w:val="26"/>
          <w:lang w:val="fr-FR"/>
        </w:rPr>
        <w:t xml:space="preserve"> </w:t>
      </w:r>
    </w:p>
    <w:p w:rsidR="00D1255F" w:rsidRPr="00343CA6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Vậy </w:t>
      </w:r>
      <w:r w:rsidRPr="002D4D66">
        <w:rPr>
          <w:position w:val="-6"/>
          <w:szCs w:val="26"/>
          <w:lang w:val="fr-FR"/>
        </w:rPr>
        <w:object w:dxaOrig="1485" w:dyaOrig="375">
          <v:shape id="_x0000_i1126" type="#_x0000_t75" style="width:74.25pt;height:18.75pt" o:ole="">
            <v:imagedata r:id="rId217" o:title=""/>
          </v:shape>
          <o:OLEObject Type="Embed" ProgID="Equation.DSMT4" ShapeID="_x0000_i1126" DrawAspect="Content" ObjectID="_1623141086" r:id="rId218"/>
        </w:object>
      </w:r>
      <w:r w:rsidRPr="00343CA6">
        <w:rPr>
          <w:szCs w:val="26"/>
          <w:lang w:val="fr-FR"/>
        </w:rPr>
        <w:t xml:space="preserve"> , dẫn tới tia ON là tia phân giác của góc BOM.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fr-FR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>Bài 1</w:t>
      </w:r>
      <w:r>
        <w:rPr>
          <w:rFonts w:ascii="Palatino Linotype" w:hAnsi="Palatino Linotype"/>
          <w:b/>
          <w:color w:val="FF0000"/>
          <w:sz w:val="26"/>
          <w:szCs w:val="26"/>
          <w:lang w:val="fr-FR"/>
        </w:rPr>
        <w:t>0</w:t>
      </w: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>.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lang w:val="vi-VN"/>
        </w:rPr>
        <w:t xml:space="preserve"> </w:t>
      </w:r>
      <w:r w:rsidRPr="00343CA6">
        <w:rPr>
          <w:szCs w:val="26"/>
          <w:lang w:val="vi-VN"/>
        </w:rPr>
        <w:t xml:space="preserve">a. Trước hết ta tính được </w:t>
      </w:r>
      <w:r w:rsidRPr="002D4D66">
        <w:rPr>
          <w:position w:val="-6"/>
          <w:szCs w:val="26"/>
          <w:lang w:val="vi-VN"/>
        </w:rPr>
        <w:object w:dxaOrig="1245" w:dyaOrig="375">
          <v:shape id="_x0000_i1127" type="#_x0000_t75" style="width:61.5pt;height:18.75pt" o:ole="">
            <v:imagedata r:id="rId219" o:title=""/>
          </v:shape>
          <o:OLEObject Type="Embed" ProgID="Equation.DSMT4" ShapeID="_x0000_i1127" DrawAspect="Content" ObjectID="_1623141087" r:id="rId220"/>
        </w:object>
      </w:r>
      <w:r w:rsidRPr="00343CA6">
        <w:rPr>
          <w:szCs w:val="26"/>
          <w:lang w:val="vi-VN"/>
        </w:rPr>
        <w:t xml:space="preserve"> rồi chứng tỏ tia OD nằm giữa hai tia OA và OB.</w:t>
      </w:r>
    </w:p>
    <w:p w:rsidR="00D1255F" w:rsidRPr="00343CA6" w:rsidRDefault="00D1255F" w:rsidP="00343CA6">
      <w:pPr>
        <w:rPr>
          <w:szCs w:val="26"/>
          <w:lang w:val="vi-VN"/>
        </w:rPr>
      </w:pPr>
      <w:r>
        <w:rPr>
          <w:noProof/>
          <w:lang w:val="vi-VN" w:eastAsia="vi-VN"/>
        </w:rPr>
        <w:pict>
          <v:shape id="Picture 25" o:spid="_x0000_s1041" type="#_x0000_t75" style="position:absolute;margin-left:335.65pt;margin-top:5.15pt;width:155.05pt;height:103.35pt;z-index:251668480;visibility:visible">
            <v:imagedata r:id="rId221" o:title=""/>
            <w10:wrap type="square"/>
          </v:shape>
        </w:pict>
      </w:r>
      <w:r w:rsidRPr="00343CA6">
        <w:rPr>
          <w:szCs w:val="26"/>
          <w:lang w:val="vi-VN"/>
        </w:rPr>
        <w:t xml:space="preserve">Do đó </w:t>
      </w:r>
      <w:r w:rsidRPr="002D4D66">
        <w:rPr>
          <w:position w:val="-6"/>
          <w:szCs w:val="26"/>
          <w:lang w:val="vi-VN"/>
        </w:rPr>
        <w:object w:dxaOrig="2235" w:dyaOrig="375">
          <v:shape id="_x0000_i1128" type="#_x0000_t75" style="width:111pt;height:18.75pt" o:ole="">
            <v:imagedata r:id="rId222" o:title=""/>
          </v:shape>
          <o:OLEObject Type="Embed" ProgID="Equation.DSMT4" ShapeID="_x0000_i1128" DrawAspect="Content" ObjectID="_1623141088" r:id="rId223"/>
        </w:object>
      </w:r>
      <w:r w:rsidRPr="00343CA6">
        <w:rPr>
          <w:szCs w:val="26"/>
          <w:lang w:val="vi-VN"/>
        </w:rPr>
        <w:t xml:space="preserve"> Suy ra </w:t>
      </w:r>
      <w:r w:rsidRPr="002D4D66">
        <w:rPr>
          <w:position w:val="-6"/>
          <w:szCs w:val="26"/>
          <w:lang w:val="vi-VN"/>
        </w:rPr>
        <w:object w:dxaOrig="2580" w:dyaOrig="375">
          <v:shape id="_x0000_i1129" type="#_x0000_t75" style="width:129pt;height:18.75pt" o:ole="">
            <v:imagedata r:id="rId224" o:title=""/>
          </v:shape>
          <o:OLEObject Type="Embed" ProgID="Equation.DSMT4" ShapeID="_x0000_i1129" DrawAspect="Content" ObjectID="_1623141089" r:id="rId225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rFonts w:ascii="Calibri" w:hAnsi="Calibri"/>
          <w:sz w:val="22"/>
          <w:szCs w:val="22"/>
          <w:lang w:val="vi-VN"/>
        </w:rPr>
      </w:pPr>
      <w:r w:rsidRPr="00343CA6">
        <w:rPr>
          <w:szCs w:val="26"/>
          <w:lang w:val="vi-VN"/>
        </w:rPr>
        <w:t xml:space="preserve">b. Tính được </w:t>
      </w:r>
      <w:r w:rsidRPr="002D4D66">
        <w:rPr>
          <w:position w:val="-6"/>
          <w:szCs w:val="26"/>
          <w:lang w:val="vi-VN"/>
        </w:rPr>
        <w:object w:dxaOrig="2550" w:dyaOrig="375">
          <v:shape id="_x0000_i1130" type="#_x0000_t75" style="width:127.5pt;height:18.75pt" o:ole="">
            <v:imagedata r:id="rId226" o:title=""/>
          </v:shape>
          <o:OLEObject Type="Embed" ProgID="Equation.DSMT4" ShapeID="_x0000_i1130" DrawAspect="Content" ObjectID="_1623141090" r:id="rId227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rFonts w:ascii="Calibri" w:hAnsi="Calibri"/>
          <w:sz w:val="22"/>
          <w:szCs w:val="22"/>
          <w:lang w:val="vi-VN"/>
        </w:rPr>
      </w:pPr>
      <w:r w:rsidRPr="00343CA6">
        <w:rPr>
          <w:szCs w:val="26"/>
          <w:lang w:val="vi-VN"/>
        </w:rPr>
        <w:t>Trên nửa mặt phẳng bờ chứa tia OB có</w:t>
      </w:r>
      <w:r w:rsidRPr="00343CA6">
        <w:rPr>
          <w:rFonts w:ascii="Calibri" w:hAnsi="Calibri"/>
          <w:sz w:val="22"/>
          <w:szCs w:val="22"/>
          <w:lang w:val="vi-VN"/>
        </w:rPr>
        <w:t xml:space="preserve"> </w:t>
      </w:r>
      <w:r w:rsidRPr="002D4D66">
        <w:rPr>
          <w:position w:val="-18"/>
          <w:szCs w:val="26"/>
          <w:lang w:val="vi-VN"/>
        </w:rPr>
        <w:object w:dxaOrig="2625" w:dyaOrig="495">
          <v:shape id="_x0000_i1131" type="#_x0000_t75" style="width:131.25pt;height:24.75pt" o:ole="">
            <v:imagedata r:id="rId228" o:title=""/>
          </v:shape>
          <o:OLEObject Type="Embed" ProgID="Equation.DSMT4" ShapeID="_x0000_i1131" DrawAspect="Content" ObjectID="_1623141091" r:id="rId229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rFonts w:ascii="Calibri" w:hAnsi="Calibri"/>
          <w:sz w:val="22"/>
          <w:szCs w:val="22"/>
          <w:lang w:val="vi-VN"/>
        </w:rPr>
      </w:pPr>
      <w:r w:rsidRPr="00343CA6">
        <w:rPr>
          <w:szCs w:val="26"/>
          <w:lang w:val="vi-VN"/>
        </w:rPr>
        <w:t xml:space="preserve">nên tia OC nằm giữa hai tia OB và OD.  (1)Do đó: </w:t>
      </w:r>
      <w:r w:rsidRPr="002D4D66">
        <w:rPr>
          <w:position w:val="-6"/>
          <w:szCs w:val="26"/>
          <w:lang w:val="vi-VN"/>
        </w:rPr>
        <w:object w:dxaOrig="4995" w:dyaOrig="375">
          <v:shape id="_x0000_i1132" type="#_x0000_t75" style="width:249.75pt;height:18.75pt" o:ole="">
            <v:imagedata r:id="rId230" o:title=""/>
          </v:shape>
          <o:OLEObject Type="Embed" ProgID="Equation.DSMT4" ShapeID="_x0000_i1132" DrawAspect="Content" ObjectID="_1623141092" r:id="rId231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rFonts w:ascii="Calibri" w:hAnsi="Calibri"/>
          <w:sz w:val="22"/>
          <w:szCs w:val="22"/>
          <w:lang w:val="vi-VN"/>
        </w:rPr>
      </w:pPr>
      <w:r w:rsidRPr="00343CA6">
        <w:rPr>
          <w:szCs w:val="26"/>
          <w:lang w:val="vi-VN"/>
        </w:rPr>
        <w:t xml:space="preserve">Vậy </w:t>
      </w:r>
      <w:r w:rsidRPr="002D4D66">
        <w:rPr>
          <w:position w:val="-14"/>
          <w:szCs w:val="26"/>
          <w:lang w:val="vi-VN"/>
        </w:rPr>
        <w:object w:dxaOrig="2595" w:dyaOrig="465">
          <v:shape id="_x0000_i1133" type="#_x0000_t75" style="width:128.25pt;height:22.5pt" o:ole="">
            <v:imagedata r:id="rId232" o:title=""/>
          </v:shape>
          <o:OLEObject Type="Embed" ProgID="Equation.DSMT4" ShapeID="_x0000_i1133" DrawAspect="Content" ObjectID="_1623141093" r:id="rId233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Từ </w:t>
      </w:r>
      <w:r w:rsidRPr="002D4D66">
        <w:rPr>
          <w:position w:val="-14"/>
          <w:szCs w:val="26"/>
          <w:lang w:val="vi-VN"/>
        </w:rPr>
        <w:object w:dxaOrig="795" w:dyaOrig="390">
          <v:shape id="_x0000_i1134" type="#_x0000_t75" style="width:39pt;height:19.5pt" o:ole="">
            <v:imagedata r:id="rId234" o:title=""/>
          </v:shape>
          <o:OLEObject Type="Embed" ProgID="Equation.DSMT4" ShapeID="_x0000_i1134" DrawAspect="Content" ObjectID="_1623141094" r:id="rId235"/>
        </w:object>
      </w:r>
      <w:r w:rsidRPr="00343CA6">
        <w:rPr>
          <w:szCs w:val="26"/>
          <w:lang w:val="vi-VN"/>
        </w:rPr>
        <w:t xml:space="preserve"> suy ra tia OC là tia phân giác của góc BOD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</w:rPr>
        <w:t>Bài 11.</w:t>
      </w:r>
    </w:p>
    <w:p w:rsidR="00D1255F" w:rsidRPr="00410F96" w:rsidRDefault="00D1255F" w:rsidP="00343CA6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  <w:r>
        <w:rPr>
          <w:noProof/>
          <w:lang w:eastAsia="vi-VN"/>
        </w:rPr>
        <w:pict>
          <v:shape id="Picture 26" o:spid="_x0000_s1042" type="#_x0000_t75" style="position:absolute;left:0;text-align:left;margin-left:323.75pt;margin-top:18.9pt;width:163.2pt;height:119.1pt;z-index:251669504;visibility:visible">
            <v:imagedata r:id="rId236" o:title=""/>
            <w10:wrap type="square"/>
          </v:shape>
        </w:pict>
      </w:r>
      <w:r w:rsidRPr="00410F96">
        <w:rPr>
          <w:rFonts w:ascii="Palatino Linotype" w:hAnsi="Palatino Linotype"/>
          <w:b/>
          <w:color w:val="C00000"/>
          <w:sz w:val="24"/>
          <w:szCs w:val="24"/>
        </w:rPr>
        <w:t>Hướng dẫn giải</w:t>
      </w:r>
    </w:p>
    <w:p w:rsidR="00D1255F" w:rsidRPr="00343CA6" w:rsidRDefault="00D1255F" w:rsidP="00343CA6">
      <w:pPr>
        <w:rPr>
          <w:lang w:val="vi-VN"/>
        </w:rPr>
      </w:pPr>
      <w:r>
        <w:rPr>
          <w:lang w:val="fr-FR"/>
        </w:rPr>
        <w:t xml:space="preserve"> 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Nếu tia OM nằm giữa hai tia OA và OB  thì </w:t>
      </w:r>
      <w:r w:rsidRPr="002D4D66">
        <w:rPr>
          <w:position w:val="-6"/>
          <w:szCs w:val="26"/>
          <w:lang w:val="vi-VN"/>
        </w:rPr>
        <w:object w:dxaOrig="2340" w:dyaOrig="375">
          <v:shape id="_x0000_i1135" type="#_x0000_t75" style="width:117pt;height:18.75pt" o:ole="">
            <v:imagedata r:id="rId237" o:title=""/>
          </v:shape>
          <o:OLEObject Type="Embed" ProgID="Equation.DSMT4" ShapeID="_x0000_i1135" DrawAspect="Content" ObjectID="_1623141095" r:id="rId238"/>
        </w:object>
      </w:r>
      <w:r w:rsidRPr="00343CA6">
        <w:rPr>
          <w:szCs w:val="26"/>
          <w:lang w:val="vi-VN"/>
        </w:rPr>
        <w:t xml:space="preserve"> </w:t>
      </w:r>
    </w:p>
    <w:p w:rsidR="00D1255F" w:rsidRDefault="00D1255F" w:rsidP="00343CA6">
      <w:pPr>
        <w:rPr>
          <w:szCs w:val="26"/>
        </w:rPr>
      </w:pPr>
      <w:r>
        <w:rPr>
          <w:szCs w:val="26"/>
        </w:rPr>
        <w:t xml:space="preserve">Hay </w:t>
      </w:r>
      <w:r w:rsidRPr="002D4D66">
        <w:rPr>
          <w:position w:val="-6"/>
          <w:szCs w:val="26"/>
        </w:rPr>
        <w:object w:dxaOrig="3240" w:dyaOrig="375">
          <v:shape id="_x0000_i1136" type="#_x0000_t75" style="width:162pt;height:18.75pt" o:ole="">
            <v:imagedata r:id="rId239" o:title=""/>
          </v:shape>
          <o:OLEObject Type="Embed" ProgID="Equation.DSMT4" ShapeID="_x0000_i1136" DrawAspect="Content" ObjectID="_1623141096" r:id="rId240"/>
        </w:object>
      </w:r>
      <w:r>
        <w:rPr>
          <w:szCs w:val="26"/>
        </w:rPr>
        <w:t xml:space="preserve"> ( vô lý )</w:t>
      </w:r>
    </w:p>
    <w:p w:rsidR="00D1255F" w:rsidRDefault="00D1255F" w:rsidP="00343CA6">
      <w:pPr>
        <w:rPr>
          <w:szCs w:val="26"/>
        </w:rPr>
      </w:pPr>
      <w:r>
        <w:rPr>
          <w:szCs w:val="26"/>
        </w:rPr>
        <w:t xml:space="preserve">Vậy tia OM không nằm giữa hai tia OA và </w:t>
      </w:r>
      <w:smartTag w:uri="urn:schemas-microsoft-com:office:smarttags" w:element="place">
        <w:r>
          <w:rPr>
            <w:szCs w:val="26"/>
          </w:rPr>
          <w:t>OB.</w:t>
        </w:r>
      </w:smartTag>
      <w:r>
        <w:rPr>
          <w:szCs w:val="26"/>
        </w:rPr>
        <w:t xml:space="preserve"> </w:t>
      </w:r>
    </w:p>
    <w:p w:rsidR="00D1255F" w:rsidRPr="00123CDB" w:rsidRDefault="00D1255F" w:rsidP="00343CA6">
      <w:pPr>
        <w:rPr>
          <w:szCs w:val="26"/>
        </w:rPr>
      </w:pPr>
      <w:r>
        <w:rPr>
          <w:szCs w:val="26"/>
        </w:rPr>
        <w:t xml:space="preserve">Do đó tia </w:t>
      </w:r>
      <w:smartTag w:uri="urn:schemas-microsoft-com:office:smarttags" w:element="place">
        <w:r>
          <w:rPr>
            <w:szCs w:val="26"/>
          </w:rPr>
          <w:t>OM</w:t>
        </w:r>
      </w:smartTag>
      <w:r>
        <w:rPr>
          <w:szCs w:val="26"/>
        </w:rPr>
        <w:t xml:space="preserve"> không phải là tia phân giác của góc </w:t>
      </w:r>
      <w:r w:rsidRPr="002D4D66">
        <w:rPr>
          <w:position w:val="-6"/>
          <w:szCs w:val="26"/>
        </w:rPr>
        <w:object w:dxaOrig="645" w:dyaOrig="375">
          <v:shape id="_x0000_i1137" type="#_x0000_t75" style="width:32.25pt;height:18.75pt" o:ole="">
            <v:imagedata r:id="rId241" o:title=""/>
          </v:shape>
          <o:OLEObject Type="Embed" ProgID="Equation.DSMT4" ShapeID="_x0000_i1137" DrawAspect="Content" ObjectID="_1623141097" r:id="rId242"/>
        </w:object>
      </w:r>
      <w:r>
        <w:rPr>
          <w:szCs w:val="26"/>
        </w:rPr>
        <w:t xml:space="preserve"> 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en-US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en-US"/>
        </w:rPr>
        <w:t>Bài 1</w:t>
      </w:r>
      <w:r>
        <w:rPr>
          <w:rFonts w:ascii="Palatino Linotype" w:hAnsi="Palatino Linotype"/>
          <w:b/>
          <w:color w:val="FF0000"/>
          <w:sz w:val="26"/>
          <w:szCs w:val="26"/>
          <w:lang w:val="en-US"/>
        </w:rPr>
        <w:t>2</w:t>
      </w:r>
      <w:r w:rsidRPr="00343CA6">
        <w:rPr>
          <w:rFonts w:ascii="Palatino Linotype" w:hAnsi="Palatino Linotype"/>
          <w:b/>
          <w:color w:val="FF0000"/>
          <w:sz w:val="26"/>
          <w:szCs w:val="26"/>
          <w:lang w:val="en-US"/>
        </w:rPr>
        <w:t>.</w:t>
      </w:r>
    </w:p>
    <w:p w:rsidR="00D1255F" w:rsidRPr="00343CA6" w:rsidRDefault="00D1255F" w:rsidP="00343CA6">
      <w:pPr>
        <w:rPr>
          <w:szCs w:val="26"/>
          <w:lang w:val="vi-VN"/>
        </w:rPr>
      </w:pPr>
      <w:r>
        <w:rPr>
          <w:lang w:val="fr-FR"/>
        </w:rPr>
        <w:t xml:space="preserve"> </w:t>
      </w:r>
      <w:r w:rsidRPr="00343CA6">
        <w:rPr>
          <w:szCs w:val="26"/>
          <w:lang w:val="vi-VN"/>
        </w:rPr>
        <w:t xml:space="preserve">Trước hết ta tính được </w:t>
      </w:r>
      <w:r w:rsidRPr="002D4D66">
        <w:rPr>
          <w:position w:val="-10"/>
          <w:szCs w:val="26"/>
          <w:lang w:val="vi-VN"/>
        </w:rPr>
        <w:object w:dxaOrig="2295" w:dyaOrig="435">
          <v:shape id="_x0000_i1138" type="#_x0000_t75" style="width:113.25pt;height:21.75pt" o:ole="">
            <v:imagedata r:id="rId243" o:title=""/>
          </v:shape>
          <o:OLEObject Type="Embed" ProgID="Equation.DSMT4" ShapeID="_x0000_i1138" DrawAspect="Content" ObjectID="_1623141098" r:id="rId244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Sau đó tính được: </w:t>
      </w:r>
      <w:r w:rsidRPr="002D4D66">
        <w:rPr>
          <w:position w:val="-10"/>
          <w:szCs w:val="26"/>
          <w:lang w:val="vi-VN"/>
        </w:rPr>
        <w:object w:dxaOrig="3675" w:dyaOrig="435">
          <v:shape id="_x0000_i1139" type="#_x0000_t75" style="width:182.25pt;height:21.75pt" o:ole="">
            <v:imagedata r:id="rId245" o:title=""/>
          </v:shape>
          <o:OLEObject Type="Embed" ProgID="Equation.DSMT4" ShapeID="_x0000_i1139" DrawAspect="Content" ObjectID="_1623141099" r:id="rId246"/>
        </w:object>
      </w:r>
      <w:r w:rsidRPr="00343CA6">
        <w:rPr>
          <w:szCs w:val="26"/>
          <w:lang w:val="vi-VN"/>
        </w:rPr>
        <w:t xml:space="preserve"> Trên nửa mặt phẳng bờ xy có </w:t>
      </w:r>
      <w:r w:rsidRPr="002D4D66">
        <w:rPr>
          <w:position w:val="-18"/>
          <w:szCs w:val="26"/>
          <w:lang w:val="vi-VN"/>
        </w:rPr>
        <w:object w:dxaOrig="2595" w:dyaOrig="495">
          <v:shape id="_x0000_i1140" type="#_x0000_t75" style="width:128.25pt;height:24.75pt" o:ole="">
            <v:imagedata r:id="rId247" o:title=""/>
          </v:shape>
          <o:OLEObject Type="Embed" ProgID="Equation.DSMT4" ShapeID="_x0000_i1140" DrawAspect="Content" ObjectID="_1623141100" r:id="rId248"/>
        </w:object>
      </w:r>
      <w:r w:rsidRPr="00343CA6">
        <w:rPr>
          <w:szCs w:val="26"/>
          <w:lang w:val="vi-VN"/>
        </w:rPr>
        <w:t xml:space="preserve"> nên tia Om nằm giữa hai tia Ox và On.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Do đó </w:t>
      </w:r>
      <w:r w:rsidRPr="002D4D66">
        <w:rPr>
          <w:position w:val="-6"/>
          <w:szCs w:val="26"/>
          <w:lang w:val="vi-VN"/>
        </w:rPr>
        <w:object w:dxaOrig="4050" w:dyaOrig="375">
          <v:shape id="_x0000_i1141" type="#_x0000_t75" style="width:200.25pt;height:18.75pt" o:ole="">
            <v:imagedata r:id="rId249" o:title=""/>
          </v:shape>
          <o:OLEObject Type="Embed" ProgID="Equation.DSMT4" ShapeID="_x0000_i1141" DrawAspect="Content" ObjectID="_1623141101" r:id="rId250"/>
        </w:object>
      </w:r>
      <w:r w:rsidRPr="00343CA6">
        <w:rPr>
          <w:szCs w:val="26"/>
          <w:lang w:val="vi-VN"/>
        </w:rPr>
        <w:t xml:space="preserve"> .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</w:rPr>
        <w:t>Bài 1</w:t>
      </w:r>
      <w:r>
        <w:rPr>
          <w:rFonts w:ascii="Palatino Linotype" w:hAnsi="Palatino Linotype"/>
          <w:b/>
          <w:color w:val="FF0000"/>
          <w:sz w:val="26"/>
          <w:szCs w:val="26"/>
          <w:lang w:val="en-US"/>
        </w:rPr>
        <w:t>3</w:t>
      </w:r>
      <w:r w:rsidRPr="00343CA6">
        <w:rPr>
          <w:rFonts w:ascii="Palatino Linotype" w:hAnsi="Palatino Linotype"/>
          <w:b/>
          <w:color w:val="FF0000"/>
          <w:sz w:val="26"/>
          <w:szCs w:val="26"/>
        </w:rPr>
        <w:t>.</w:t>
      </w:r>
    </w:p>
    <w:p w:rsidR="00D1255F" w:rsidRPr="00343CA6" w:rsidRDefault="00D1255F" w:rsidP="00343CA6">
      <w:pPr>
        <w:rPr>
          <w:szCs w:val="26"/>
          <w:lang w:val="vi-VN"/>
        </w:rPr>
      </w:pPr>
      <w:r>
        <w:rPr>
          <w:noProof/>
          <w:lang w:val="vi-VN" w:eastAsia="vi-VN"/>
        </w:rPr>
        <w:pict>
          <v:shape id="Picture 27" o:spid="_x0000_s1043" type="#_x0000_t75" style="position:absolute;margin-left:300pt;margin-top:5.85pt;width:174.25pt;height:111.8pt;z-index:251670528;visibility:visible">
            <v:imagedata r:id="rId251" o:title=""/>
            <w10:wrap type="square"/>
          </v:shape>
        </w:pict>
      </w:r>
      <w:r>
        <w:rPr>
          <w:lang w:val="fr-FR"/>
        </w:rPr>
        <w:t xml:space="preserve"> </w:t>
      </w:r>
      <w:r w:rsidRPr="00343CA6">
        <w:rPr>
          <w:szCs w:val="26"/>
          <w:lang w:val="vi-VN"/>
        </w:rPr>
        <w:t xml:space="preserve">Tia Om là tia phân giác của góc xOy nên </w:t>
      </w:r>
      <w:r w:rsidRPr="002D4D66">
        <w:rPr>
          <w:position w:val="-26"/>
          <w:szCs w:val="26"/>
          <w:lang w:val="vi-VN"/>
        </w:rPr>
        <w:object w:dxaOrig="1185" w:dyaOrig="690">
          <v:shape id="_x0000_i1142" type="#_x0000_t75" style="width:59.25pt;height:34.5pt" o:ole="">
            <v:imagedata r:id="rId252" o:title=""/>
          </v:shape>
          <o:OLEObject Type="Embed" ProgID="Equation.DSMT4" ShapeID="_x0000_i1142" DrawAspect="Content" ObjectID="_1623141102" r:id="rId253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Tia On là tia phân giác của góc </w:t>
      </w:r>
      <w:r w:rsidRPr="00123CDB">
        <w:rPr>
          <w:position w:val="-4"/>
          <w:szCs w:val="26"/>
          <w:lang w:val="vi-VN"/>
        </w:rPr>
        <w:object w:dxaOrig="480" w:dyaOrig="260">
          <v:shape id="_x0000_i1143" type="#_x0000_t75" style="width:24pt;height:13.5pt" o:ole="">
            <v:imagedata r:id="rId254" o:title=""/>
          </v:shape>
          <o:OLEObject Type="Embed" ProgID="Equation.DSMT4" ShapeID="_x0000_i1143" DrawAspect="Content" ObjectID="_1623141103" r:id="rId255"/>
        </w:object>
      </w:r>
      <w:r w:rsidRPr="00343CA6">
        <w:rPr>
          <w:szCs w:val="26"/>
          <w:lang w:val="vi-VN"/>
        </w:rPr>
        <w:t xml:space="preserve">   nên </w:t>
      </w:r>
      <w:r w:rsidRPr="002D4D66">
        <w:rPr>
          <w:position w:val="-26"/>
          <w:szCs w:val="26"/>
          <w:lang w:val="vi-VN"/>
        </w:rPr>
        <w:object w:dxaOrig="1125" w:dyaOrig="690">
          <v:shape id="_x0000_i1144" type="#_x0000_t75" style="width:56.25pt;height:34.5pt" o:ole="">
            <v:imagedata r:id="rId256" o:title=""/>
          </v:shape>
          <o:OLEObject Type="Embed" ProgID="Equation.DSMT4" ShapeID="_x0000_i1144" DrawAspect="Content" ObjectID="_1623141104" r:id="rId257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25"/>
        </w:tabs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Vì </w:t>
      </w:r>
      <w:r w:rsidRPr="002D4D66">
        <w:rPr>
          <w:position w:val="-6"/>
          <w:szCs w:val="26"/>
          <w:lang w:val="vi-VN"/>
        </w:rPr>
        <w:object w:dxaOrig="600" w:dyaOrig="300">
          <v:shape id="_x0000_i1145" type="#_x0000_t75" style="width:30pt;height:15pt" o:ole="">
            <v:imagedata r:id="rId258" o:title=""/>
          </v:shape>
          <o:OLEObject Type="Embed" ProgID="Equation.DSMT4" ShapeID="_x0000_i1145" DrawAspect="Content" ObjectID="_1623141105" r:id="rId259"/>
        </w:object>
      </w:r>
      <w:r w:rsidRPr="00343CA6">
        <w:rPr>
          <w:szCs w:val="26"/>
          <w:lang w:val="vi-VN"/>
        </w:rPr>
        <w:t xml:space="preserve"> nên </w:t>
      </w:r>
      <w:r w:rsidRPr="002D4D66">
        <w:rPr>
          <w:position w:val="-6"/>
          <w:szCs w:val="26"/>
          <w:lang w:val="vi-VN"/>
        </w:rPr>
        <w:object w:dxaOrig="1275" w:dyaOrig="375">
          <v:shape id="_x0000_i1146" type="#_x0000_t75" style="width:63.75pt;height:18.75pt" o:ole="">
            <v:imagedata r:id="rId260" o:title=""/>
          </v:shape>
          <o:OLEObject Type="Embed" ProgID="Equation.DSMT4" ShapeID="_x0000_i1146" DrawAspect="Content" ObjectID="_1623141106" r:id="rId261"/>
        </w:object>
      </w:r>
      <w:r w:rsidRPr="00343CA6">
        <w:rPr>
          <w:szCs w:val="26"/>
          <w:lang w:val="vi-VN"/>
        </w:rPr>
        <w:t xml:space="preserve"> </w:t>
      </w:r>
      <w:r w:rsidRPr="00343CA6">
        <w:rPr>
          <w:szCs w:val="26"/>
          <w:lang w:val="vi-VN"/>
        </w:rPr>
        <w:tab/>
      </w:r>
      <w:r w:rsidRPr="00343CA6">
        <w:rPr>
          <w:szCs w:val="26"/>
          <w:lang w:val="vi-VN"/>
        </w:rPr>
        <w:tab/>
      </w:r>
    </w:p>
    <w:p w:rsidR="00D1255F" w:rsidRPr="00343CA6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25"/>
        </w:tabs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Trên nửa mặt phẳng bờ chứa tia Ox có </w:t>
      </w:r>
      <w:r w:rsidRPr="002D4D66">
        <w:rPr>
          <w:position w:val="-6"/>
          <w:szCs w:val="26"/>
          <w:lang w:val="vi-VN"/>
        </w:rPr>
        <w:object w:dxaOrig="1275" w:dyaOrig="375">
          <v:shape id="_x0000_i1147" type="#_x0000_t75" style="width:63.75pt;height:18.75pt" o:ole="">
            <v:imagedata r:id="rId262" o:title=""/>
          </v:shape>
          <o:OLEObject Type="Embed" ProgID="Equation.DSMT4" ShapeID="_x0000_i1147" DrawAspect="Content" ObjectID="_1623141107" r:id="rId263"/>
        </w:object>
      </w:r>
      <w:r w:rsidRPr="00343CA6">
        <w:rPr>
          <w:szCs w:val="26"/>
          <w:lang w:val="vi-VN"/>
        </w:rPr>
        <w:t xml:space="preserve"> nên tia </w:t>
      </w:r>
      <w:r w:rsidRPr="00123CDB">
        <w:rPr>
          <w:position w:val="-4"/>
          <w:szCs w:val="26"/>
          <w:lang w:val="vi-VN"/>
        </w:rPr>
        <w:object w:dxaOrig="440" w:dyaOrig="260">
          <v:shape id="_x0000_i1148" type="#_x0000_t75" style="width:21.75pt;height:13.5pt" o:ole="">
            <v:imagedata r:id="rId264" o:title=""/>
          </v:shape>
          <o:OLEObject Type="Embed" ProgID="Equation.DSMT4" ShapeID="_x0000_i1148" DrawAspect="Content" ObjectID="_1623141108" r:id="rId265"/>
        </w:object>
      </w:r>
      <w:r w:rsidRPr="00343CA6">
        <w:rPr>
          <w:szCs w:val="26"/>
          <w:lang w:val="vi-VN"/>
        </w:rPr>
        <w:t xml:space="preserve">  nằm giữa hai tia </w:t>
      </w:r>
      <w:r w:rsidRPr="00123CDB">
        <w:rPr>
          <w:position w:val="-4"/>
          <w:szCs w:val="26"/>
          <w:lang w:val="vi-VN"/>
        </w:rPr>
        <w:object w:dxaOrig="360" w:dyaOrig="260">
          <v:shape id="_x0000_i1149" type="#_x0000_t75" style="width:18pt;height:13.5pt" o:ole="">
            <v:imagedata r:id="rId266" o:title=""/>
          </v:shape>
          <o:OLEObject Type="Embed" ProgID="Equation.DSMT4" ShapeID="_x0000_i1149" DrawAspect="Content" ObjectID="_1623141109" r:id="rId267"/>
        </w:object>
      </w:r>
      <w:r w:rsidRPr="00343CA6">
        <w:rPr>
          <w:szCs w:val="26"/>
          <w:lang w:val="vi-VN"/>
        </w:rPr>
        <w:t xml:space="preserve"> và </w:t>
      </w:r>
      <w:r w:rsidRPr="00123CDB">
        <w:rPr>
          <w:position w:val="-4"/>
          <w:szCs w:val="26"/>
          <w:lang w:val="vi-VN"/>
        </w:rPr>
        <w:object w:dxaOrig="380" w:dyaOrig="260">
          <v:shape id="_x0000_i1150" type="#_x0000_t75" style="width:18.75pt;height:13.5pt" o:ole="">
            <v:imagedata r:id="rId268" o:title=""/>
          </v:shape>
          <o:OLEObject Type="Embed" ProgID="Equation.DSMT4" ShapeID="_x0000_i1150" DrawAspect="Content" ObjectID="_1623141110" r:id="rId269"/>
        </w:object>
      </w:r>
      <w:r w:rsidRPr="00343CA6">
        <w:rPr>
          <w:szCs w:val="26"/>
          <w:lang w:val="vi-VN"/>
        </w:rPr>
        <w:t xml:space="preserve"> .</w:t>
      </w:r>
    </w:p>
    <w:p w:rsidR="00D1255F" w:rsidRPr="00343CA6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25"/>
        </w:tabs>
        <w:rPr>
          <w:szCs w:val="26"/>
          <w:lang w:val="pt-BR"/>
        </w:rPr>
      </w:pPr>
      <w:r w:rsidRPr="00343CA6">
        <w:rPr>
          <w:szCs w:val="26"/>
          <w:lang w:val="pt-BR"/>
        </w:rPr>
        <w:t xml:space="preserve">Do đó </w:t>
      </w:r>
      <w:r w:rsidRPr="002D4D66">
        <w:rPr>
          <w:position w:val="-26"/>
          <w:szCs w:val="26"/>
          <w:lang w:val="pt-BR"/>
        </w:rPr>
        <w:object w:dxaOrig="3045" w:dyaOrig="690">
          <v:shape id="_x0000_i1151" type="#_x0000_t75" style="width:150.75pt;height:34.5pt" o:ole="">
            <v:imagedata r:id="rId270" o:title=""/>
          </v:shape>
          <o:OLEObject Type="Embed" ProgID="Equation.DSMT4" ShapeID="_x0000_i1151" DrawAspect="Content" ObjectID="_1623141111" r:id="rId271"/>
        </w:object>
      </w:r>
      <w:r w:rsidRPr="00343CA6">
        <w:rPr>
          <w:szCs w:val="26"/>
          <w:lang w:val="pt-BR"/>
        </w:rPr>
        <w:t xml:space="preserve"> .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pt-BR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pt-BR"/>
        </w:rPr>
        <w:t>Bài 1</w:t>
      </w:r>
      <w:r>
        <w:rPr>
          <w:rFonts w:ascii="Palatino Linotype" w:hAnsi="Palatino Linotype"/>
          <w:b/>
          <w:color w:val="FF0000"/>
          <w:sz w:val="26"/>
          <w:szCs w:val="26"/>
          <w:lang w:val="pt-BR"/>
        </w:rPr>
        <w:t>4</w:t>
      </w:r>
      <w:r w:rsidRPr="00343CA6">
        <w:rPr>
          <w:rFonts w:ascii="Palatino Linotype" w:hAnsi="Palatino Linotype"/>
          <w:b/>
          <w:color w:val="FF0000"/>
          <w:sz w:val="26"/>
          <w:szCs w:val="26"/>
          <w:lang w:val="pt-BR"/>
        </w:rPr>
        <w:t>.</w:t>
      </w:r>
    </w:p>
    <w:p w:rsidR="00D1255F" w:rsidRDefault="00D1255F" w:rsidP="00343CA6">
      <w:pPr>
        <w:pStyle w:val="Mu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  <w:r>
        <w:rPr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Ta đặt </w:t>
      </w:r>
      <w:r w:rsidRPr="002D4D66">
        <w:rPr>
          <w:rFonts w:ascii="Times New Roman" w:eastAsia="Times New Roman" w:hAnsi="Times New Roman"/>
          <w:position w:val="-6"/>
          <w:sz w:val="26"/>
          <w:szCs w:val="26"/>
        </w:rPr>
        <w:object w:dxaOrig="1065" w:dyaOrig="375">
          <v:shape id="_x0000_i1152" type="#_x0000_t75" style="width:52.5pt;height:18.75pt" o:ole="">
            <v:imagedata r:id="rId272" o:title=""/>
          </v:shape>
          <o:OLEObject Type="Embed" ProgID="Equation.DSMT4" ShapeID="_x0000_i1152" DrawAspect="Content" ObjectID="_1623141112" r:id="rId273"/>
        </w:objec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D1255F" w:rsidRPr="00123CDB" w:rsidRDefault="00D1255F" w:rsidP="00343CA6">
      <w:pPr>
        <w:pStyle w:val="Mu"/>
        <w:numPr>
          <w:ilvl w:val="0"/>
          <w:numId w:val="0"/>
        </w:numPr>
        <w:rPr>
          <w:lang w:val="fr-FR"/>
        </w:rPr>
      </w:pPr>
      <w:r>
        <w:rPr>
          <w:noProof/>
          <w:lang w:eastAsia="vi-VN"/>
        </w:rPr>
        <w:pict>
          <v:shape id="Picture 28" o:spid="_x0000_s1044" type="#_x0000_t75" style="position:absolute;margin-left:316.25pt;margin-top:1.75pt;width:169.05pt;height:115pt;z-index:251671552;visibility:visible">
            <v:imagedata r:id="rId274" o:title=""/>
            <w10:wrap type="square"/>
          </v:shape>
        </w:pict>
      </w:r>
      <w:r>
        <w:rPr>
          <w:rFonts w:ascii="Times New Roman" w:hAnsi="Times New Roman"/>
          <w:sz w:val="26"/>
          <w:szCs w:val="26"/>
        </w:rPr>
        <w:t xml:space="preserve">Vì tia Oa là tia phân giác của góc xOb nên </w:t>
      </w:r>
      <w:r w:rsidRPr="002D4D66">
        <w:rPr>
          <w:rFonts w:ascii="Times New Roman" w:eastAsia="Times New Roman" w:hAnsi="Times New Roman"/>
          <w:position w:val="-6"/>
          <w:sz w:val="26"/>
          <w:szCs w:val="26"/>
        </w:rPr>
        <w:object w:dxaOrig="1275" w:dyaOrig="375">
          <v:shape id="_x0000_i1153" type="#_x0000_t75" style="width:63.75pt;height:18.75pt" o:ole="">
            <v:imagedata r:id="rId275" o:title=""/>
          </v:shape>
          <o:OLEObject Type="Embed" ProgID="Equation.DSMT4" ShapeID="_x0000_i1153" DrawAspect="Content" ObjectID="_1623141113" r:id="rId276"/>
        </w:objec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D1255F" w:rsidRPr="00343CA6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Vì tia Ob là tia phân giác của góc </w:t>
      </w:r>
      <w:r w:rsidRPr="00123CDB">
        <w:rPr>
          <w:position w:val="-4"/>
          <w:szCs w:val="26"/>
          <w:lang w:val="fr-FR"/>
        </w:rPr>
        <w:object w:dxaOrig="480" w:dyaOrig="260">
          <v:shape id="_x0000_i1154" type="#_x0000_t75" style="width:24pt;height:13.5pt" o:ole="">
            <v:imagedata r:id="rId277" o:title=""/>
          </v:shape>
          <o:OLEObject Type="Embed" ProgID="Equation.DSMT4" ShapeID="_x0000_i1154" DrawAspect="Content" ObjectID="_1623141114" r:id="rId278"/>
        </w:object>
      </w:r>
      <w:r w:rsidRPr="00343CA6">
        <w:rPr>
          <w:szCs w:val="26"/>
          <w:lang w:val="fr-FR"/>
        </w:rPr>
        <w:t xml:space="preserve">  </w:t>
      </w:r>
    </w:p>
    <w:p w:rsidR="00D1255F" w:rsidRPr="00343CA6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nên </w:t>
      </w:r>
      <w:r w:rsidRPr="002D4D66">
        <w:rPr>
          <w:position w:val="-10"/>
          <w:szCs w:val="26"/>
          <w:lang w:val="fr-FR"/>
        </w:rPr>
        <w:object w:dxaOrig="2445" w:dyaOrig="435">
          <v:shape id="_x0000_i1155" type="#_x0000_t75" style="width:120.75pt;height:21.75pt" o:ole="">
            <v:imagedata r:id="rId279" o:title=""/>
          </v:shape>
          <o:OLEObject Type="Embed" ProgID="Equation.DSMT4" ShapeID="_x0000_i1155" DrawAspect="Content" ObjectID="_1623141115" r:id="rId280"/>
        </w:object>
      </w:r>
    </w:p>
    <w:p w:rsidR="00D1255F" w:rsidRPr="00343CA6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Vì tia Oc là tia phân giác góc yOb nên </w:t>
      </w:r>
      <w:r w:rsidRPr="002D4D66">
        <w:rPr>
          <w:position w:val="-10"/>
          <w:szCs w:val="26"/>
          <w:lang w:val="fr-FR"/>
        </w:rPr>
        <w:object w:dxaOrig="1965" w:dyaOrig="435">
          <v:shape id="_x0000_i1156" type="#_x0000_t75" style="width:98.25pt;height:21.75pt" o:ole="">
            <v:imagedata r:id="rId281" o:title=""/>
          </v:shape>
          <o:OLEObject Type="Embed" ProgID="Equation.DSMT4" ShapeID="_x0000_i1156" DrawAspect="Content" ObjectID="_1623141116" r:id="rId282"/>
        </w:object>
      </w:r>
      <w:r w:rsidRPr="00343CA6">
        <w:rPr>
          <w:szCs w:val="26"/>
          <w:lang w:val="fr-FR"/>
        </w:rPr>
        <w:t xml:space="preserve"> </w:t>
      </w:r>
    </w:p>
    <w:p w:rsidR="00D1255F" w:rsidRPr="00343CA6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Hai góc xOc và yOc là hai góc kề bù nên: </w:t>
      </w:r>
      <w:r w:rsidRPr="002D4D66">
        <w:rPr>
          <w:position w:val="-10"/>
          <w:szCs w:val="26"/>
          <w:lang w:val="fr-FR"/>
        </w:rPr>
        <w:object w:dxaOrig="1905" w:dyaOrig="435">
          <v:shape id="_x0000_i1157" type="#_x0000_t75" style="width:94.5pt;height:21.75pt" o:ole="">
            <v:imagedata r:id="rId283" o:title=""/>
          </v:shape>
          <o:OLEObject Type="Embed" ProgID="Equation.DSMT4" ShapeID="_x0000_i1157" DrawAspect="Content" ObjectID="_1623141117" r:id="rId284"/>
        </w:object>
      </w:r>
      <w:r w:rsidRPr="00343CA6">
        <w:rPr>
          <w:szCs w:val="26"/>
          <w:lang w:val="fr-FR"/>
        </w:rPr>
        <w:t xml:space="preserve"> </w:t>
      </w:r>
    </w:p>
    <w:p w:rsidR="00D1255F" w:rsidRPr="00343CA6" w:rsidRDefault="00D1255F" w:rsidP="00343CA6">
      <w:pPr>
        <w:rPr>
          <w:szCs w:val="26"/>
          <w:lang w:val="fr-FR"/>
        </w:rPr>
      </w:pPr>
      <w:r w:rsidRPr="00343CA6">
        <w:rPr>
          <w:szCs w:val="26"/>
          <w:lang w:val="fr-FR"/>
        </w:rPr>
        <w:t xml:space="preserve">Suy ra: </w:t>
      </w:r>
      <w:r w:rsidRPr="002D4D66">
        <w:rPr>
          <w:position w:val="-6"/>
          <w:szCs w:val="26"/>
          <w:lang w:val="fr-FR"/>
        </w:rPr>
        <w:object w:dxaOrig="4800" w:dyaOrig="345">
          <v:shape id="_x0000_i1158" type="#_x0000_t75" style="width:237.75pt;height:17.25pt" o:ole="">
            <v:imagedata r:id="rId285" o:title=""/>
          </v:shape>
          <o:OLEObject Type="Embed" ProgID="Equation.DSMT4" ShapeID="_x0000_i1158" DrawAspect="Content" ObjectID="_1623141118" r:id="rId286"/>
        </w:object>
      </w:r>
      <w:r w:rsidRPr="00343CA6">
        <w:rPr>
          <w:szCs w:val="26"/>
          <w:lang w:val="fr-FR"/>
        </w:rPr>
        <w:t xml:space="preserve"> Vậy </w:t>
      </w:r>
      <w:r w:rsidRPr="002D4D66">
        <w:rPr>
          <w:position w:val="-6"/>
          <w:szCs w:val="26"/>
          <w:lang w:val="fr-FR"/>
        </w:rPr>
        <w:object w:dxaOrig="1155" w:dyaOrig="375">
          <v:shape id="_x0000_i1159" type="#_x0000_t75" style="width:57pt;height:18.75pt" o:ole="">
            <v:imagedata r:id="rId287" o:title=""/>
          </v:shape>
          <o:OLEObject Type="Embed" ProgID="Equation.DSMT4" ShapeID="_x0000_i1159" DrawAspect="Content" ObjectID="_1623141119" r:id="rId288"/>
        </w:object>
      </w:r>
      <w:r w:rsidRPr="00343CA6">
        <w:rPr>
          <w:szCs w:val="26"/>
          <w:lang w:val="fr-FR"/>
        </w:rPr>
        <w:t xml:space="preserve"> </w:t>
      </w:r>
    </w:p>
    <w:p w:rsidR="00D1255F" w:rsidRPr="00343CA6" w:rsidRDefault="00D1255F" w:rsidP="00343CA6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6"/>
          <w:szCs w:val="26"/>
          <w:lang w:val="fr-FR"/>
        </w:rPr>
      </w:pP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>Bài 1</w:t>
      </w:r>
      <w:r>
        <w:rPr>
          <w:rFonts w:ascii="Palatino Linotype" w:hAnsi="Palatino Linotype"/>
          <w:b/>
          <w:color w:val="FF0000"/>
          <w:sz w:val="26"/>
          <w:szCs w:val="26"/>
          <w:lang w:val="fr-FR"/>
        </w:rPr>
        <w:t>5</w:t>
      </w:r>
      <w:r w:rsidRPr="00343CA6">
        <w:rPr>
          <w:rFonts w:ascii="Palatino Linotype" w:hAnsi="Palatino Linotype"/>
          <w:b/>
          <w:color w:val="FF0000"/>
          <w:sz w:val="26"/>
          <w:szCs w:val="26"/>
          <w:lang w:val="fr-FR"/>
        </w:rPr>
        <w:t>.</w:t>
      </w:r>
    </w:p>
    <w:p w:rsidR="00D1255F" w:rsidRPr="00343CA6" w:rsidRDefault="00D1255F" w:rsidP="00343CA6">
      <w:pPr>
        <w:rPr>
          <w:szCs w:val="26"/>
          <w:lang w:val="vi-VN"/>
        </w:rPr>
      </w:pPr>
      <w:r>
        <w:rPr>
          <w:noProof/>
          <w:lang w:val="vi-VN" w:eastAsia="vi-VN"/>
        </w:rPr>
        <w:pict>
          <v:shape id="Picture 29" o:spid="_x0000_s1045" type="#_x0000_t75" style="position:absolute;margin-left:285.55pt;margin-top:11.8pt;width:156.65pt;height:99.3pt;z-index:251672576;visibility:visible">
            <v:imagedata r:id="rId289" o:title=""/>
            <w10:wrap type="square"/>
          </v:shape>
        </w:pict>
      </w:r>
      <w:r w:rsidRPr="00343CA6">
        <w:rPr>
          <w:szCs w:val="26"/>
          <w:lang w:val="vi-VN"/>
        </w:rPr>
        <w:t xml:space="preserve">Tia ON nằm giữa hai tia OA và OB nên </w:t>
      </w:r>
      <w:r w:rsidRPr="002D4D66">
        <w:rPr>
          <w:position w:val="-6"/>
          <w:szCs w:val="26"/>
          <w:lang w:val="vi-VN"/>
        </w:rPr>
        <w:object w:dxaOrig="2235" w:dyaOrig="375">
          <v:shape id="_x0000_i1160" type="#_x0000_t75" style="width:111pt;height:18.75pt" o:ole="">
            <v:imagedata r:id="rId290" o:title=""/>
          </v:shape>
          <o:OLEObject Type="Embed" ProgID="Equation.DSMT4" ShapeID="_x0000_i1160" DrawAspect="Content" ObjectID="_1623141120" r:id="rId291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50"/>
        </w:tabs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Suy ra: </w:t>
      </w:r>
      <w:r w:rsidRPr="002D4D66">
        <w:rPr>
          <w:position w:val="-6"/>
          <w:szCs w:val="26"/>
          <w:lang w:val="vi-VN"/>
        </w:rPr>
        <w:object w:dxaOrig="2580" w:dyaOrig="375">
          <v:shape id="_x0000_i1161" type="#_x0000_t75" style="width:129pt;height:18.75pt" o:ole="">
            <v:imagedata r:id="rId292" o:title=""/>
          </v:shape>
          <o:OLEObject Type="Embed" ProgID="Equation.DSMT4" ShapeID="_x0000_i1161" DrawAspect="Content" ObjectID="_1623141121" r:id="rId293"/>
        </w:object>
      </w:r>
      <w:r w:rsidRPr="00343CA6">
        <w:rPr>
          <w:szCs w:val="26"/>
          <w:lang w:val="vi-VN"/>
        </w:rPr>
        <w:t xml:space="preserve"> .</w:t>
      </w:r>
      <w:r w:rsidRPr="00343CA6">
        <w:rPr>
          <w:szCs w:val="26"/>
          <w:lang w:val="vi-VN"/>
        </w:rPr>
        <w:tab/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Tia OM là tia phân giác của góc </w:t>
      </w:r>
      <w:r w:rsidRPr="00123CDB">
        <w:rPr>
          <w:position w:val="-4"/>
          <w:szCs w:val="26"/>
          <w:lang w:val="vi-VN"/>
        </w:rPr>
        <w:object w:dxaOrig="620" w:dyaOrig="260">
          <v:shape id="_x0000_i1162" type="#_x0000_t75" style="width:31.5pt;height:13.5pt" o:ole="">
            <v:imagedata r:id="rId294" o:title=""/>
          </v:shape>
          <o:OLEObject Type="Embed" ProgID="Equation.DSMT4" ShapeID="_x0000_i1162" DrawAspect="Content" ObjectID="_1623141122" r:id="rId295"/>
        </w:object>
      </w:r>
      <w:r w:rsidRPr="00343CA6">
        <w:rPr>
          <w:szCs w:val="26"/>
          <w:lang w:val="vi-VN"/>
        </w:rPr>
        <w:t xml:space="preserve"> 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nên </w:t>
      </w:r>
      <w:r w:rsidRPr="002D4D66">
        <w:rPr>
          <w:position w:val="-6"/>
          <w:szCs w:val="26"/>
          <w:lang w:val="vi-VN"/>
        </w:rPr>
        <w:object w:dxaOrig="1305" w:dyaOrig="375">
          <v:shape id="_x0000_i1163" type="#_x0000_t75" style="width:64.5pt;height:18.75pt" o:ole="">
            <v:imagedata r:id="rId296" o:title=""/>
          </v:shape>
          <o:OLEObject Type="Embed" ProgID="Equation.DSMT4" ShapeID="_x0000_i1163" DrawAspect="Content" ObjectID="_1623141123" r:id="rId297"/>
        </w:object>
      </w:r>
      <w:r w:rsidRPr="00343CA6">
        <w:rPr>
          <w:szCs w:val="26"/>
          <w:lang w:val="vi-VN"/>
        </w:rPr>
        <w:t>.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Trên nửa mặt phẳng bờ chứa tia OA có </w:t>
      </w:r>
      <w:r w:rsidRPr="002D4D66">
        <w:rPr>
          <w:position w:val="-18"/>
          <w:szCs w:val="26"/>
          <w:lang w:val="vi-VN"/>
        </w:rPr>
        <w:object w:dxaOrig="2745" w:dyaOrig="495">
          <v:shape id="_x0000_i1164" type="#_x0000_t75" style="width:135.75pt;height:24.75pt" o:ole="">
            <v:imagedata r:id="rId298" o:title=""/>
          </v:shape>
          <o:OLEObject Type="Embed" ProgID="Equation.DSMT4" ShapeID="_x0000_i1164" DrawAspect="Content" ObjectID="_1623141124" r:id="rId299"/>
        </w:object>
      </w:r>
      <w:r w:rsidRPr="00343CA6">
        <w:rPr>
          <w:szCs w:val="26"/>
          <w:lang w:val="vi-VN"/>
        </w:rPr>
        <w:t xml:space="preserve"> nên tia </w:t>
      </w:r>
      <w:r w:rsidRPr="00123CDB">
        <w:rPr>
          <w:position w:val="-4"/>
          <w:szCs w:val="26"/>
          <w:lang w:val="vi-VN"/>
        </w:rPr>
        <w:object w:dxaOrig="440" w:dyaOrig="260">
          <v:shape id="_x0000_i1165" type="#_x0000_t75" style="width:21.75pt;height:13.5pt" o:ole="">
            <v:imagedata r:id="rId300" o:title=""/>
          </v:shape>
          <o:OLEObject Type="Embed" ProgID="Equation.DSMT4" ShapeID="_x0000_i1165" DrawAspect="Content" ObjectID="_1623141125" r:id="rId301"/>
        </w:object>
      </w:r>
      <w:r w:rsidRPr="00343CA6">
        <w:rPr>
          <w:szCs w:val="26"/>
          <w:lang w:val="vi-VN"/>
        </w:rPr>
        <w:t xml:space="preserve">  nằm giữa hai tia </w:t>
      </w:r>
      <w:r w:rsidRPr="00123CDB">
        <w:rPr>
          <w:position w:val="-4"/>
          <w:szCs w:val="26"/>
          <w:lang w:val="vi-VN"/>
        </w:rPr>
        <w:object w:dxaOrig="400" w:dyaOrig="260">
          <v:shape id="_x0000_i1166" type="#_x0000_t75" style="width:20.25pt;height:13.5pt" o:ole="">
            <v:imagedata r:id="rId302" o:title=""/>
          </v:shape>
          <o:OLEObject Type="Embed" ProgID="Equation.DSMT4" ShapeID="_x0000_i1166" DrawAspect="Content" ObjectID="_1623141126" r:id="rId303"/>
        </w:object>
      </w:r>
      <w:r w:rsidRPr="00343CA6">
        <w:rPr>
          <w:szCs w:val="26"/>
          <w:lang w:val="vi-VN"/>
        </w:rPr>
        <w:t xml:space="preserve"> và </w:t>
      </w:r>
      <w:r w:rsidRPr="00123CDB">
        <w:rPr>
          <w:position w:val="-4"/>
          <w:szCs w:val="26"/>
          <w:lang w:val="vi-VN"/>
        </w:rPr>
        <w:object w:dxaOrig="480" w:dyaOrig="260">
          <v:shape id="_x0000_i1167" type="#_x0000_t75" style="width:24pt;height:13.5pt" o:ole="">
            <v:imagedata r:id="rId304" o:title=""/>
          </v:shape>
          <o:OLEObject Type="Embed" ProgID="Equation.DSMT4" ShapeID="_x0000_i1167" DrawAspect="Content" ObjectID="_1623141127" r:id="rId305"/>
        </w:object>
      </w:r>
      <w:r w:rsidRPr="00343CA6">
        <w:rPr>
          <w:szCs w:val="26"/>
          <w:lang w:val="vi-VN"/>
        </w:rPr>
        <w:t xml:space="preserve"> .</w:t>
      </w:r>
    </w:p>
    <w:p w:rsidR="00D1255F" w:rsidRPr="00343CA6" w:rsidRDefault="00D1255F" w:rsidP="00343CA6">
      <w:pPr>
        <w:rPr>
          <w:szCs w:val="26"/>
          <w:lang w:val="vi-VN"/>
        </w:rPr>
      </w:pPr>
      <w:r w:rsidRPr="00343CA6">
        <w:rPr>
          <w:szCs w:val="26"/>
          <w:lang w:val="vi-VN"/>
        </w:rPr>
        <w:t xml:space="preserve">Mặt khác, </w:t>
      </w:r>
      <w:r w:rsidRPr="002D4D66">
        <w:rPr>
          <w:position w:val="-30"/>
          <w:szCs w:val="26"/>
          <w:lang w:val="vi-VN"/>
        </w:rPr>
        <w:object w:dxaOrig="3195" w:dyaOrig="750">
          <v:shape id="_x0000_i1168" type="#_x0000_t75" style="width:158.25pt;height:37.5pt" o:ole="">
            <v:imagedata r:id="rId306" o:title=""/>
          </v:shape>
          <o:OLEObject Type="Embed" ProgID="Equation.DSMT4" ShapeID="_x0000_i1168" DrawAspect="Content" ObjectID="_1623141128" r:id="rId307"/>
        </w:object>
      </w:r>
      <w:r w:rsidRPr="00343CA6">
        <w:rPr>
          <w:szCs w:val="26"/>
          <w:lang w:val="vi-VN"/>
        </w:rPr>
        <w:t xml:space="preserve"> nên tia </w:t>
      </w:r>
      <w:r w:rsidRPr="00123CDB">
        <w:rPr>
          <w:position w:val="-4"/>
          <w:szCs w:val="26"/>
          <w:lang w:val="vi-VN"/>
        </w:rPr>
        <w:object w:dxaOrig="440" w:dyaOrig="260">
          <v:shape id="_x0000_i1169" type="#_x0000_t75" style="width:21.75pt;height:13.5pt" o:ole="">
            <v:imagedata r:id="rId308" o:title=""/>
          </v:shape>
          <o:OLEObject Type="Embed" ProgID="Equation.DSMT4" ShapeID="_x0000_i1169" DrawAspect="Content" ObjectID="_1623141129" r:id="rId309"/>
        </w:object>
      </w:r>
      <w:r w:rsidRPr="00343CA6">
        <w:rPr>
          <w:szCs w:val="26"/>
          <w:lang w:val="vi-VN"/>
        </w:rPr>
        <w:t xml:space="preserve">  là tia phân giác của góc </w:t>
      </w:r>
      <w:r w:rsidRPr="00123CDB">
        <w:rPr>
          <w:position w:val="-4"/>
          <w:szCs w:val="26"/>
          <w:lang w:val="vi-VN"/>
        </w:rPr>
        <w:object w:dxaOrig="680" w:dyaOrig="260">
          <v:shape id="_x0000_i1170" type="#_x0000_t75" style="width:33.75pt;height:13.5pt" o:ole="">
            <v:imagedata r:id="rId90" o:title=""/>
          </v:shape>
          <o:OLEObject Type="Embed" ProgID="Equation.DSMT4" ShapeID="_x0000_i1170" DrawAspect="Content" ObjectID="_1623141130" r:id="rId310"/>
        </w:object>
      </w:r>
      <w:r w:rsidRPr="00343CA6">
        <w:rPr>
          <w:szCs w:val="26"/>
          <w:lang w:val="vi-VN"/>
        </w:rPr>
        <w:t xml:space="preserve"> .</w:t>
      </w:r>
    </w:p>
    <w:p w:rsidR="00D1255F" w:rsidRPr="00343CA6" w:rsidRDefault="00D1255F" w:rsidP="00F418F0">
      <w:pPr>
        <w:rPr>
          <w:rFonts w:ascii="Palatino Linotype" w:hAnsi="Palatino Linotype"/>
          <w:sz w:val="28"/>
          <w:szCs w:val="28"/>
          <w:lang w:val="vi-VN"/>
        </w:rPr>
      </w:pPr>
    </w:p>
    <w:sectPr w:rsidR="00D1255F" w:rsidRPr="00343CA6" w:rsidSect="007F7BDD">
      <w:headerReference w:type="default" r:id="rId311"/>
      <w:footerReference w:type="default" r:id="rId312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55F" w:rsidRDefault="00D1255F" w:rsidP="0051571E">
      <w:pPr>
        <w:spacing w:after="0" w:line="240" w:lineRule="auto"/>
      </w:pPr>
      <w:r>
        <w:separator/>
      </w:r>
    </w:p>
  </w:endnote>
  <w:endnote w:type="continuationSeparator" w:id="0">
    <w:p w:rsidR="00D1255F" w:rsidRDefault="00D1255F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5F" w:rsidRDefault="00D1255F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Be8IA&#10;AADaAAAADwAAAGRycy9kb3ducmV2LnhtbESPT4vCMBTE78J+h/AWvGm6y6KlGmVXWdSDiH/A66N5&#10;tsXmpTax1m9vBMHjMDO/YcbT1pSiodoVlhV89SMQxKnVBWcKDvv/XgzCeWSNpWVScCcH08lHZ4yJ&#10;tjfeUrPzmQgQdgkqyL2vEildmpNB17cVcfBOtjbog6wzqWu8Bbgp5XcUDaTBgsNCjhXNckrPu6tR&#10;kO4v/LeOT+SGs8gcF6vNXB4bpbqf7e8IhKfWv8Ov9lIr+IHnlXA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wF7wgAAANoAAAAPAAAAAAAAAAAAAAAAAJgCAABkcnMvZG93&#10;bnJldi54bWxQSwUGAAAAAAQABAD1AAAAhwMAAAAA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D1255F" w:rsidRPr="001D267B" w:rsidRDefault="00D1255F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D1255F" w:rsidRPr="00713E54" w:rsidRDefault="00D1255F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7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55F" w:rsidRDefault="00D1255F" w:rsidP="0051571E">
      <w:pPr>
        <w:spacing w:after="0" w:line="240" w:lineRule="auto"/>
      </w:pPr>
      <w:r>
        <w:separator/>
      </w:r>
    </w:p>
  </w:footnote>
  <w:footnote w:type="continuationSeparator" w:id="0">
    <w:p w:rsidR="00D1255F" w:rsidRDefault="00D1255F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5F" w:rsidRPr="006B166E" w:rsidRDefault="00D1255F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762FE3"/>
    <w:multiLevelType w:val="hybridMultilevel"/>
    <w:tmpl w:val="93ACCB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DAC3D11"/>
    <w:multiLevelType w:val="hybridMultilevel"/>
    <w:tmpl w:val="69787D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69A118BE"/>
    <w:multiLevelType w:val="hybridMultilevel"/>
    <w:tmpl w:val="4CC476C8"/>
    <w:lvl w:ilvl="0" w:tplc="471C5A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5CAF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60CF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45D9"/>
    <w:rsid w:val="000A575E"/>
    <w:rsid w:val="000A66ED"/>
    <w:rsid w:val="000A68F5"/>
    <w:rsid w:val="000A6D72"/>
    <w:rsid w:val="000A7250"/>
    <w:rsid w:val="000B18BC"/>
    <w:rsid w:val="000B3A08"/>
    <w:rsid w:val="000B7605"/>
    <w:rsid w:val="000B7B93"/>
    <w:rsid w:val="000B7E47"/>
    <w:rsid w:val="000C04DB"/>
    <w:rsid w:val="000C237D"/>
    <w:rsid w:val="000C4287"/>
    <w:rsid w:val="000C64F5"/>
    <w:rsid w:val="000D138C"/>
    <w:rsid w:val="000D3171"/>
    <w:rsid w:val="000D4266"/>
    <w:rsid w:val="000D5957"/>
    <w:rsid w:val="000E119D"/>
    <w:rsid w:val="000E2E68"/>
    <w:rsid w:val="000E3F02"/>
    <w:rsid w:val="000E5351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3CDB"/>
    <w:rsid w:val="00124811"/>
    <w:rsid w:val="00124946"/>
    <w:rsid w:val="0012546F"/>
    <w:rsid w:val="001301FE"/>
    <w:rsid w:val="00130355"/>
    <w:rsid w:val="0013437F"/>
    <w:rsid w:val="00135987"/>
    <w:rsid w:val="001368EC"/>
    <w:rsid w:val="001408DE"/>
    <w:rsid w:val="001411AB"/>
    <w:rsid w:val="001421D0"/>
    <w:rsid w:val="00143738"/>
    <w:rsid w:val="00150B70"/>
    <w:rsid w:val="001519F8"/>
    <w:rsid w:val="0015742D"/>
    <w:rsid w:val="001579B3"/>
    <w:rsid w:val="001615EE"/>
    <w:rsid w:val="00163253"/>
    <w:rsid w:val="001640C5"/>
    <w:rsid w:val="0017323B"/>
    <w:rsid w:val="001744BA"/>
    <w:rsid w:val="001755FE"/>
    <w:rsid w:val="00181D22"/>
    <w:rsid w:val="00182581"/>
    <w:rsid w:val="00183EAE"/>
    <w:rsid w:val="00184C88"/>
    <w:rsid w:val="00185041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07A6"/>
    <w:rsid w:val="001C29C3"/>
    <w:rsid w:val="001C4215"/>
    <w:rsid w:val="001C50D2"/>
    <w:rsid w:val="001C5AF8"/>
    <w:rsid w:val="001C627B"/>
    <w:rsid w:val="001D0FBA"/>
    <w:rsid w:val="001D267B"/>
    <w:rsid w:val="001D3669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264"/>
    <w:rsid w:val="0022069B"/>
    <w:rsid w:val="002206BC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335C"/>
    <w:rsid w:val="00257CB4"/>
    <w:rsid w:val="0026028B"/>
    <w:rsid w:val="00261152"/>
    <w:rsid w:val="00261E77"/>
    <w:rsid w:val="00263B3B"/>
    <w:rsid w:val="00265F23"/>
    <w:rsid w:val="0026786E"/>
    <w:rsid w:val="002738FF"/>
    <w:rsid w:val="002769D0"/>
    <w:rsid w:val="00277C92"/>
    <w:rsid w:val="002820CB"/>
    <w:rsid w:val="002838B4"/>
    <w:rsid w:val="00286FB4"/>
    <w:rsid w:val="002910B4"/>
    <w:rsid w:val="00291E74"/>
    <w:rsid w:val="00292A3D"/>
    <w:rsid w:val="00293E41"/>
    <w:rsid w:val="002955EF"/>
    <w:rsid w:val="0029793C"/>
    <w:rsid w:val="002A01A0"/>
    <w:rsid w:val="002A1BE9"/>
    <w:rsid w:val="002A76B8"/>
    <w:rsid w:val="002A7AFA"/>
    <w:rsid w:val="002B1A91"/>
    <w:rsid w:val="002B1E4D"/>
    <w:rsid w:val="002B33B5"/>
    <w:rsid w:val="002B5CE2"/>
    <w:rsid w:val="002B7024"/>
    <w:rsid w:val="002C57B6"/>
    <w:rsid w:val="002C78CC"/>
    <w:rsid w:val="002C7D27"/>
    <w:rsid w:val="002D4D66"/>
    <w:rsid w:val="002D4DFD"/>
    <w:rsid w:val="002D6AF6"/>
    <w:rsid w:val="002E1FD4"/>
    <w:rsid w:val="002E4F81"/>
    <w:rsid w:val="002E61AF"/>
    <w:rsid w:val="002E6644"/>
    <w:rsid w:val="002F303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1F7F"/>
    <w:rsid w:val="00322FC5"/>
    <w:rsid w:val="00323313"/>
    <w:rsid w:val="003251CC"/>
    <w:rsid w:val="00327A7C"/>
    <w:rsid w:val="00327EBD"/>
    <w:rsid w:val="003323C5"/>
    <w:rsid w:val="00333F32"/>
    <w:rsid w:val="003342E6"/>
    <w:rsid w:val="00334D36"/>
    <w:rsid w:val="003369AD"/>
    <w:rsid w:val="003400FF"/>
    <w:rsid w:val="0034058B"/>
    <w:rsid w:val="00343CA6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646C"/>
    <w:rsid w:val="003C75CA"/>
    <w:rsid w:val="003C7D96"/>
    <w:rsid w:val="003D0B09"/>
    <w:rsid w:val="003D49C6"/>
    <w:rsid w:val="003D589A"/>
    <w:rsid w:val="003D6A94"/>
    <w:rsid w:val="003D7148"/>
    <w:rsid w:val="003D7522"/>
    <w:rsid w:val="003D7D5D"/>
    <w:rsid w:val="003E04E4"/>
    <w:rsid w:val="003E1ED4"/>
    <w:rsid w:val="003E2CF4"/>
    <w:rsid w:val="003E3CAE"/>
    <w:rsid w:val="003E419C"/>
    <w:rsid w:val="003E5D1B"/>
    <w:rsid w:val="003F1439"/>
    <w:rsid w:val="003F16F1"/>
    <w:rsid w:val="003F2892"/>
    <w:rsid w:val="003F2DC5"/>
    <w:rsid w:val="0040026C"/>
    <w:rsid w:val="00400273"/>
    <w:rsid w:val="004002F1"/>
    <w:rsid w:val="00400470"/>
    <w:rsid w:val="00400B02"/>
    <w:rsid w:val="004014FB"/>
    <w:rsid w:val="004026F7"/>
    <w:rsid w:val="00405752"/>
    <w:rsid w:val="00405854"/>
    <w:rsid w:val="0040653B"/>
    <w:rsid w:val="00410053"/>
    <w:rsid w:val="00410F96"/>
    <w:rsid w:val="00412085"/>
    <w:rsid w:val="004127E9"/>
    <w:rsid w:val="004135CC"/>
    <w:rsid w:val="00414C68"/>
    <w:rsid w:val="004175AA"/>
    <w:rsid w:val="0042165D"/>
    <w:rsid w:val="00425F67"/>
    <w:rsid w:val="0043082A"/>
    <w:rsid w:val="00431BD4"/>
    <w:rsid w:val="00434054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6550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056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6E4"/>
    <w:rsid w:val="00524E37"/>
    <w:rsid w:val="005256F6"/>
    <w:rsid w:val="00526738"/>
    <w:rsid w:val="00532087"/>
    <w:rsid w:val="0053562C"/>
    <w:rsid w:val="00536FCA"/>
    <w:rsid w:val="00540986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83BA5"/>
    <w:rsid w:val="00592537"/>
    <w:rsid w:val="005933C9"/>
    <w:rsid w:val="005956A8"/>
    <w:rsid w:val="005A18ED"/>
    <w:rsid w:val="005A1912"/>
    <w:rsid w:val="005A54A2"/>
    <w:rsid w:val="005A645E"/>
    <w:rsid w:val="005A6D1E"/>
    <w:rsid w:val="005A6E4C"/>
    <w:rsid w:val="005B011F"/>
    <w:rsid w:val="005B0D39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E2038"/>
    <w:rsid w:val="005E22D3"/>
    <w:rsid w:val="005E2DA1"/>
    <w:rsid w:val="005E4547"/>
    <w:rsid w:val="005E588E"/>
    <w:rsid w:val="005F1809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2EEF"/>
    <w:rsid w:val="006335B2"/>
    <w:rsid w:val="00633667"/>
    <w:rsid w:val="00636400"/>
    <w:rsid w:val="00636CD8"/>
    <w:rsid w:val="00637FFA"/>
    <w:rsid w:val="00645AB3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63D0"/>
    <w:rsid w:val="00686EC4"/>
    <w:rsid w:val="00687DA1"/>
    <w:rsid w:val="0069115F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8F7"/>
    <w:rsid w:val="006A6C5E"/>
    <w:rsid w:val="006A7C44"/>
    <w:rsid w:val="006B0107"/>
    <w:rsid w:val="006B166E"/>
    <w:rsid w:val="006B30D3"/>
    <w:rsid w:val="006B40FD"/>
    <w:rsid w:val="006B4CB6"/>
    <w:rsid w:val="006C0D2A"/>
    <w:rsid w:val="006C1C45"/>
    <w:rsid w:val="006C2F1C"/>
    <w:rsid w:val="006C34E7"/>
    <w:rsid w:val="006C3B0B"/>
    <w:rsid w:val="006C3BFA"/>
    <w:rsid w:val="006C5E5E"/>
    <w:rsid w:val="006D1939"/>
    <w:rsid w:val="006D1D3A"/>
    <w:rsid w:val="006D52DA"/>
    <w:rsid w:val="006E0479"/>
    <w:rsid w:val="006E11FE"/>
    <w:rsid w:val="006E1BC0"/>
    <w:rsid w:val="006F0603"/>
    <w:rsid w:val="006F45C6"/>
    <w:rsid w:val="006F692E"/>
    <w:rsid w:val="006F6BAB"/>
    <w:rsid w:val="00701717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421E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38D9"/>
    <w:rsid w:val="007643A0"/>
    <w:rsid w:val="00764991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1D8D"/>
    <w:rsid w:val="00792898"/>
    <w:rsid w:val="00792F96"/>
    <w:rsid w:val="0079329C"/>
    <w:rsid w:val="00793BDB"/>
    <w:rsid w:val="00794A97"/>
    <w:rsid w:val="00794B2A"/>
    <w:rsid w:val="00795618"/>
    <w:rsid w:val="00796093"/>
    <w:rsid w:val="0079722E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0970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6F46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D1A"/>
    <w:rsid w:val="008169C9"/>
    <w:rsid w:val="008211F4"/>
    <w:rsid w:val="0082188D"/>
    <w:rsid w:val="0082642E"/>
    <w:rsid w:val="00826883"/>
    <w:rsid w:val="00827334"/>
    <w:rsid w:val="008304DE"/>
    <w:rsid w:val="00830AC9"/>
    <w:rsid w:val="0083138A"/>
    <w:rsid w:val="00835185"/>
    <w:rsid w:val="00835AF0"/>
    <w:rsid w:val="00836D89"/>
    <w:rsid w:val="008432C5"/>
    <w:rsid w:val="00843774"/>
    <w:rsid w:val="00847855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58EF"/>
    <w:rsid w:val="00866A62"/>
    <w:rsid w:val="00866BC2"/>
    <w:rsid w:val="00867473"/>
    <w:rsid w:val="008678F9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03B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49D4"/>
    <w:rsid w:val="008C643D"/>
    <w:rsid w:val="008D2062"/>
    <w:rsid w:val="008D544D"/>
    <w:rsid w:val="008D64F5"/>
    <w:rsid w:val="008D67C9"/>
    <w:rsid w:val="008E17CF"/>
    <w:rsid w:val="008E2837"/>
    <w:rsid w:val="008E42F0"/>
    <w:rsid w:val="008E6298"/>
    <w:rsid w:val="008F0155"/>
    <w:rsid w:val="008F1C57"/>
    <w:rsid w:val="008F422B"/>
    <w:rsid w:val="008F4B0A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37825"/>
    <w:rsid w:val="00943A0A"/>
    <w:rsid w:val="009472BC"/>
    <w:rsid w:val="00947E89"/>
    <w:rsid w:val="00950764"/>
    <w:rsid w:val="00950C1A"/>
    <w:rsid w:val="00951D20"/>
    <w:rsid w:val="00951F33"/>
    <w:rsid w:val="00952627"/>
    <w:rsid w:val="009555BB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774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A7C"/>
    <w:rsid w:val="009A5CF2"/>
    <w:rsid w:val="009A6210"/>
    <w:rsid w:val="009A7DF2"/>
    <w:rsid w:val="009A7E09"/>
    <w:rsid w:val="009B1304"/>
    <w:rsid w:val="009B25BA"/>
    <w:rsid w:val="009B2C88"/>
    <w:rsid w:val="009B54D3"/>
    <w:rsid w:val="009B6669"/>
    <w:rsid w:val="009C2050"/>
    <w:rsid w:val="009C5B89"/>
    <w:rsid w:val="009C5F41"/>
    <w:rsid w:val="009C700D"/>
    <w:rsid w:val="009C75CB"/>
    <w:rsid w:val="009D00D3"/>
    <w:rsid w:val="009D0A01"/>
    <w:rsid w:val="009D2579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3ACA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2719"/>
    <w:rsid w:val="00A44492"/>
    <w:rsid w:val="00A45592"/>
    <w:rsid w:val="00A459D1"/>
    <w:rsid w:val="00A47631"/>
    <w:rsid w:val="00A501C9"/>
    <w:rsid w:val="00A50B4A"/>
    <w:rsid w:val="00A522D5"/>
    <w:rsid w:val="00A52815"/>
    <w:rsid w:val="00A54460"/>
    <w:rsid w:val="00A54B44"/>
    <w:rsid w:val="00A55F77"/>
    <w:rsid w:val="00A56653"/>
    <w:rsid w:val="00A61027"/>
    <w:rsid w:val="00A62227"/>
    <w:rsid w:val="00A63D53"/>
    <w:rsid w:val="00A65B83"/>
    <w:rsid w:val="00A7249F"/>
    <w:rsid w:val="00A741F1"/>
    <w:rsid w:val="00A7554A"/>
    <w:rsid w:val="00A807F5"/>
    <w:rsid w:val="00A845EB"/>
    <w:rsid w:val="00A867B7"/>
    <w:rsid w:val="00A86A72"/>
    <w:rsid w:val="00A90E0E"/>
    <w:rsid w:val="00A96FC4"/>
    <w:rsid w:val="00A97A08"/>
    <w:rsid w:val="00AA0BC0"/>
    <w:rsid w:val="00AA34AA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279E"/>
    <w:rsid w:val="00AD4B99"/>
    <w:rsid w:val="00AD5F5E"/>
    <w:rsid w:val="00AD6FB0"/>
    <w:rsid w:val="00AD741C"/>
    <w:rsid w:val="00AE5CAA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8D6"/>
    <w:rsid w:val="00B44E37"/>
    <w:rsid w:val="00B453A9"/>
    <w:rsid w:val="00B467E3"/>
    <w:rsid w:val="00B502FC"/>
    <w:rsid w:val="00B56282"/>
    <w:rsid w:val="00B60771"/>
    <w:rsid w:val="00B624B6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1B5D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49A8"/>
    <w:rsid w:val="00BB5DDC"/>
    <w:rsid w:val="00BB5ED1"/>
    <w:rsid w:val="00BB6BB7"/>
    <w:rsid w:val="00BB7FCA"/>
    <w:rsid w:val="00BC0F2B"/>
    <w:rsid w:val="00BC3021"/>
    <w:rsid w:val="00BC41E0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C0133A"/>
    <w:rsid w:val="00C01E77"/>
    <w:rsid w:val="00C0266E"/>
    <w:rsid w:val="00C02FE4"/>
    <w:rsid w:val="00C03144"/>
    <w:rsid w:val="00C039E7"/>
    <w:rsid w:val="00C10A05"/>
    <w:rsid w:val="00C10DBE"/>
    <w:rsid w:val="00C11F24"/>
    <w:rsid w:val="00C12F16"/>
    <w:rsid w:val="00C13B12"/>
    <w:rsid w:val="00C16410"/>
    <w:rsid w:val="00C20607"/>
    <w:rsid w:val="00C20916"/>
    <w:rsid w:val="00C20F0F"/>
    <w:rsid w:val="00C210E3"/>
    <w:rsid w:val="00C25F0B"/>
    <w:rsid w:val="00C27C73"/>
    <w:rsid w:val="00C27DD6"/>
    <w:rsid w:val="00C3004F"/>
    <w:rsid w:val="00C3358B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3879"/>
    <w:rsid w:val="00C565DB"/>
    <w:rsid w:val="00C577DB"/>
    <w:rsid w:val="00C62F32"/>
    <w:rsid w:val="00C638EA"/>
    <w:rsid w:val="00C652CF"/>
    <w:rsid w:val="00C66993"/>
    <w:rsid w:val="00C67164"/>
    <w:rsid w:val="00C724B7"/>
    <w:rsid w:val="00C74B3B"/>
    <w:rsid w:val="00C77475"/>
    <w:rsid w:val="00C77982"/>
    <w:rsid w:val="00C81A0C"/>
    <w:rsid w:val="00C82EAF"/>
    <w:rsid w:val="00C84874"/>
    <w:rsid w:val="00C853A7"/>
    <w:rsid w:val="00C87D8C"/>
    <w:rsid w:val="00C91717"/>
    <w:rsid w:val="00C9573E"/>
    <w:rsid w:val="00C968BD"/>
    <w:rsid w:val="00C972A0"/>
    <w:rsid w:val="00CA3D0F"/>
    <w:rsid w:val="00CA69BD"/>
    <w:rsid w:val="00CA7174"/>
    <w:rsid w:val="00CA747A"/>
    <w:rsid w:val="00CB0314"/>
    <w:rsid w:val="00CB1B6F"/>
    <w:rsid w:val="00CB33D4"/>
    <w:rsid w:val="00CB423F"/>
    <w:rsid w:val="00CB54FA"/>
    <w:rsid w:val="00CB5920"/>
    <w:rsid w:val="00CB5EC7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D7488"/>
    <w:rsid w:val="00CE0713"/>
    <w:rsid w:val="00CE1A48"/>
    <w:rsid w:val="00CE2801"/>
    <w:rsid w:val="00CE4460"/>
    <w:rsid w:val="00CF1E10"/>
    <w:rsid w:val="00CF32F0"/>
    <w:rsid w:val="00CF538F"/>
    <w:rsid w:val="00CF5AF5"/>
    <w:rsid w:val="00CF5C99"/>
    <w:rsid w:val="00CF6C0E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255F"/>
    <w:rsid w:val="00D15085"/>
    <w:rsid w:val="00D20C5E"/>
    <w:rsid w:val="00D21B65"/>
    <w:rsid w:val="00D21BA1"/>
    <w:rsid w:val="00D2288D"/>
    <w:rsid w:val="00D259AC"/>
    <w:rsid w:val="00D25C1C"/>
    <w:rsid w:val="00D315C8"/>
    <w:rsid w:val="00D36C25"/>
    <w:rsid w:val="00D41EA4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36FD"/>
    <w:rsid w:val="00D85145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0CA0"/>
    <w:rsid w:val="00DD254A"/>
    <w:rsid w:val="00DD2A77"/>
    <w:rsid w:val="00DD41FE"/>
    <w:rsid w:val="00DD441C"/>
    <w:rsid w:val="00DD582B"/>
    <w:rsid w:val="00DD6846"/>
    <w:rsid w:val="00DD69FE"/>
    <w:rsid w:val="00DD7AF5"/>
    <w:rsid w:val="00DE2EE3"/>
    <w:rsid w:val="00DE3B14"/>
    <w:rsid w:val="00DF360D"/>
    <w:rsid w:val="00E00F7F"/>
    <w:rsid w:val="00E01A0B"/>
    <w:rsid w:val="00E0409E"/>
    <w:rsid w:val="00E04469"/>
    <w:rsid w:val="00E0729C"/>
    <w:rsid w:val="00E07C68"/>
    <w:rsid w:val="00E13FB3"/>
    <w:rsid w:val="00E15C23"/>
    <w:rsid w:val="00E17663"/>
    <w:rsid w:val="00E25E84"/>
    <w:rsid w:val="00E272A9"/>
    <w:rsid w:val="00E33517"/>
    <w:rsid w:val="00E35C13"/>
    <w:rsid w:val="00E36229"/>
    <w:rsid w:val="00E4008C"/>
    <w:rsid w:val="00E44670"/>
    <w:rsid w:val="00E449D5"/>
    <w:rsid w:val="00E45D06"/>
    <w:rsid w:val="00E46197"/>
    <w:rsid w:val="00E47BAE"/>
    <w:rsid w:val="00E51D0D"/>
    <w:rsid w:val="00E52276"/>
    <w:rsid w:val="00E534F5"/>
    <w:rsid w:val="00E53E16"/>
    <w:rsid w:val="00E544DD"/>
    <w:rsid w:val="00E56E22"/>
    <w:rsid w:val="00E57299"/>
    <w:rsid w:val="00E64047"/>
    <w:rsid w:val="00E64590"/>
    <w:rsid w:val="00E66669"/>
    <w:rsid w:val="00E7059D"/>
    <w:rsid w:val="00E71056"/>
    <w:rsid w:val="00E756E1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95982"/>
    <w:rsid w:val="00EA1014"/>
    <w:rsid w:val="00EA7B28"/>
    <w:rsid w:val="00EB1473"/>
    <w:rsid w:val="00EB24C8"/>
    <w:rsid w:val="00EC0B19"/>
    <w:rsid w:val="00EC3BF1"/>
    <w:rsid w:val="00EC446E"/>
    <w:rsid w:val="00EC79CE"/>
    <w:rsid w:val="00ED1005"/>
    <w:rsid w:val="00ED3046"/>
    <w:rsid w:val="00ED45A1"/>
    <w:rsid w:val="00ED4915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324FC"/>
    <w:rsid w:val="00F35A61"/>
    <w:rsid w:val="00F418F0"/>
    <w:rsid w:val="00F45EAD"/>
    <w:rsid w:val="00F46E7A"/>
    <w:rsid w:val="00F471FE"/>
    <w:rsid w:val="00F533E0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D4D66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39.bin"/><Relationship Id="rId303" Type="http://schemas.openxmlformats.org/officeDocument/2006/relationships/oleObject" Target="embeddings/oleObject14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9.wmf"/><Relationship Id="rId159" Type="http://schemas.openxmlformats.org/officeDocument/2006/relationships/image" Target="media/image80.wmf"/><Relationship Id="rId170" Type="http://schemas.openxmlformats.org/officeDocument/2006/relationships/image" Target="media/image86.wmf"/><Relationship Id="rId191" Type="http://schemas.openxmlformats.org/officeDocument/2006/relationships/image" Target="media/image97.wmf"/><Relationship Id="rId205" Type="http://schemas.openxmlformats.org/officeDocument/2006/relationships/oleObject" Target="embeddings/oleObject95.bin"/><Relationship Id="rId226" Type="http://schemas.openxmlformats.org/officeDocument/2006/relationships/image" Target="media/image116.wmf"/><Relationship Id="rId247" Type="http://schemas.openxmlformats.org/officeDocument/2006/relationships/image" Target="media/image127.wmf"/><Relationship Id="rId107" Type="http://schemas.openxmlformats.org/officeDocument/2006/relationships/oleObject" Target="embeddings/oleObject49.bin"/><Relationship Id="rId268" Type="http://schemas.openxmlformats.org/officeDocument/2006/relationships/image" Target="media/image138.wmf"/><Relationship Id="rId289" Type="http://schemas.openxmlformats.org/officeDocument/2006/relationships/image" Target="media/image149.png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5.wmf"/><Relationship Id="rId314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2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22.wmf"/><Relationship Id="rId258" Type="http://schemas.openxmlformats.org/officeDocument/2006/relationships/image" Target="media/image133.wmf"/><Relationship Id="rId279" Type="http://schemas.openxmlformats.org/officeDocument/2006/relationships/image" Target="media/image14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290" Type="http://schemas.openxmlformats.org/officeDocument/2006/relationships/image" Target="media/image150.wmf"/><Relationship Id="rId304" Type="http://schemas.openxmlformats.org/officeDocument/2006/relationships/image" Target="media/image15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89.bin"/><Relationship Id="rId206" Type="http://schemas.openxmlformats.org/officeDocument/2006/relationships/image" Target="media/image105.wmf"/><Relationship Id="rId227" Type="http://schemas.openxmlformats.org/officeDocument/2006/relationships/oleObject" Target="embeddings/oleObject105.bin"/><Relationship Id="rId248" Type="http://schemas.openxmlformats.org/officeDocument/2006/relationships/oleObject" Target="embeddings/oleObject115.bin"/><Relationship Id="rId269" Type="http://schemas.openxmlformats.org/officeDocument/2006/relationships/oleObject" Target="embeddings/oleObject12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3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3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70.wmf"/><Relationship Id="rId161" Type="http://schemas.openxmlformats.org/officeDocument/2006/relationships/image" Target="media/image81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11.wmf"/><Relationship Id="rId6" Type="http://schemas.openxmlformats.org/officeDocument/2006/relationships/endnotes" Target="endnotes.xml"/><Relationship Id="rId238" Type="http://schemas.openxmlformats.org/officeDocument/2006/relationships/oleObject" Target="embeddings/oleObject110.bin"/><Relationship Id="rId259" Type="http://schemas.openxmlformats.org/officeDocument/2006/relationships/oleObject" Target="embeddings/oleObject12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9.wmf"/><Relationship Id="rId291" Type="http://schemas.openxmlformats.org/officeDocument/2006/relationships/oleObject" Target="embeddings/oleObject135.bin"/><Relationship Id="rId305" Type="http://schemas.openxmlformats.org/officeDocument/2006/relationships/oleObject" Target="embeddings/oleObject142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6.wmf"/><Relationship Id="rId172" Type="http://schemas.openxmlformats.org/officeDocument/2006/relationships/image" Target="media/image87.wmf"/><Relationship Id="rId193" Type="http://schemas.openxmlformats.org/officeDocument/2006/relationships/image" Target="media/image98.wmf"/><Relationship Id="rId207" Type="http://schemas.openxmlformats.org/officeDocument/2006/relationships/oleObject" Target="embeddings/oleObject96.bin"/><Relationship Id="rId228" Type="http://schemas.openxmlformats.org/officeDocument/2006/relationships/image" Target="media/image117.wmf"/><Relationship Id="rId249" Type="http://schemas.openxmlformats.org/officeDocument/2006/relationships/image" Target="media/image12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34.wmf"/><Relationship Id="rId281" Type="http://schemas.openxmlformats.org/officeDocument/2006/relationships/image" Target="media/image145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141" Type="http://schemas.openxmlformats.org/officeDocument/2006/relationships/oleObject" Target="embeddings/oleObject65.bin"/><Relationship Id="rId7" Type="http://schemas.openxmlformats.org/officeDocument/2006/relationships/image" Target="media/image1.png"/><Relationship Id="rId162" Type="http://schemas.openxmlformats.org/officeDocument/2006/relationships/oleObject" Target="embeddings/oleObject75.bin"/><Relationship Id="rId183" Type="http://schemas.openxmlformats.org/officeDocument/2006/relationships/image" Target="media/image93.wmf"/><Relationship Id="rId218" Type="http://schemas.openxmlformats.org/officeDocument/2006/relationships/oleObject" Target="embeddings/oleObject101.bin"/><Relationship Id="rId239" Type="http://schemas.openxmlformats.org/officeDocument/2006/relationships/image" Target="media/image123.wmf"/><Relationship Id="rId250" Type="http://schemas.openxmlformats.org/officeDocument/2006/relationships/oleObject" Target="embeddings/oleObject116.bin"/><Relationship Id="rId271" Type="http://schemas.openxmlformats.org/officeDocument/2006/relationships/oleObject" Target="embeddings/oleObject126.bin"/><Relationship Id="rId292" Type="http://schemas.openxmlformats.org/officeDocument/2006/relationships/image" Target="media/image151.wmf"/><Relationship Id="rId306" Type="http://schemas.openxmlformats.org/officeDocument/2006/relationships/image" Target="media/image158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31" Type="http://schemas.openxmlformats.org/officeDocument/2006/relationships/image" Target="media/image65.png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1.wmf"/><Relationship Id="rId203" Type="http://schemas.openxmlformats.org/officeDocument/2006/relationships/oleObject" Target="embeddings/oleObject94.bin"/><Relationship Id="rId208" Type="http://schemas.openxmlformats.org/officeDocument/2006/relationships/image" Target="media/image106.wmf"/><Relationship Id="rId229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5.wmf"/><Relationship Id="rId240" Type="http://schemas.openxmlformats.org/officeDocument/2006/relationships/oleObject" Target="embeddings/oleObject111.bin"/><Relationship Id="rId245" Type="http://schemas.openxmlformats.org/officeDocument/2006/relationships/image" Target="media/image126.wmf"/><Relationship Id="rId261" Type="http://schemas.openxmlformats.org/officeDocument/2006/relationships/oleObject" Target="embeddings/oleObject121.bin"/><Relationship Id="rId266" Type="http://schemas.openxmlformats.org/officeDocument/2006/relationships/image" Target="media/image137.wmf"/><Relationship Id="rId287" Type="http://schemas.openxmlformats.org/officeDocument/2006/relationships/image" Target="media/image148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85.wmf"/><Relationship Id="rId282" Type="http://schemas.openxmlformats.org/officeDocument/2006/relationships/oleObject" Target="embeddings/oleObject131.bin"/><Relationship Id="rId312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1.wmf"/><Relationship Id="rId163" Type="http://schemas.openxmlformats.org/officeDocument/2006/relationships/image" Target="media/image82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6.wmf"/><Relationship Id="rId219" Type="http://schemas.openxmlformats.org/officeDocument/2006/relationships/image" Target="media/image112.wmf"/><Relationship Id="rId3" Type="http://schemas.openxmlformats.org/officeDocument/2006/relationships/settings" Target="settings.xml"/><Relationship Id="rId214" Type="http://schemas.openxmlformats.org/officeDocument/2006/relationships/oleObject" Target="embeddings/oleObject99.bin"/><Relationship Id="rId230" Type="http://schemas.openxmlformats.org/officeDocument/2006/relationships/image" Target="media/image118.wmf"/><Relationship Id="rId235" Type="http://schemas.openxmlformats.org/officeDocument/2006/relationships/oleObject" Target="embeddings/oleObject109.bin"/><Relationship Id="rId251" Type="http://schemas.openxmlformats.org/officeDocument/2006/relationships/image" Target="media/image129.png"/><Relationship Id="rId256" Type="http://schemas.openxmlformats.org/officeDocument/2006/relationships/image" Target="media/image132.wmf"/><Relationship Id="rId277" Type="http://schemas.openxmlformats.org/officeDocument/2006/relationships/image" Target="media/image143.wmf"/><Relationship Id="rId298" Type="http://schemas.openxmlformats.org/officeDocument/2006/relationships/image" Target="media/image15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3.bin"/><Relationship Id="rId272" Type="http://schemas.openxmlformats.org/officeDocument/2006/relationships/image" Target="media/image140.wmf"/><Relationship Id="rId293" Type="http://schemas.openxmlformats.org/officeDocument/2006/relationships/oleObject" Target="embeddings/oleObject136.bin"/><Relationship Id="rId302" Type="http://schemas.openxmlformats.org/officeDocument/2006/relationships/image" Target="media/image156.wmf"/><Relationship Id="rId307" Type="http://schemas.openxmlformats.org/officeDocument/2006/relationships/oleObject" Target="embeddings/oleObject1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wmf"/><Relationship Id="rId153" Type="http://schemas.openxmlformats.org/officeDocument/2006/relationships/image" Target="media/image77.wmf"/><Relationship Id="rId174" Type="http://schemas.openxmlformats.org/officeDocument/2006/relationships/image" Target="media/image88.wmf"/><Relationship Id="rId179" Type="http://schemas.openxmlformats.org/officeDocument/2006/relationships/image" Target="media/image91.wmf"/><Relationship Id="rId195" Type="http://schemas.openxmlformats.org/officeDocument/2006/relationships/image" Target="media/image99.wmf"/><Relationship Id="rId209" Type="http://schemas.openxmlformats.org/officeDocument/2006/relationships/oleObject" Target="embeddings/oleObject97.bin"/><Relationship Id="rId190" Type="http://schemas.openxmlformats.org/officeDocument/2006/relationships/oleObject" Target="embeddings/oleObject88.bin"/><Relationship Id="rId204" Type="http://schemas.openxmlformats.org/officeDocument/2006/relationships/image" Target="media/image104.wmf"/><Relationship Id="rId220" Type="http://schemas.openxmlformats.org/officeDocument/2006/relationships/oleObject" Target="embeddings/oleObject102.bin"/><Relationship Id="rId225" Type="http://schemas.openxmlformats.org/officeDocument/2006/relationships/oleObject" Target="embeddings/oleObject104.bin"/><Relationship Id="rId241" Type="http://schemas.openxmlformats.org/officeDocument/2006/relationships/image" Target="media/image124.wmf"/><Relationship Id="rId246" Type="http://schemas.openxmlformats.org/officeDocument/2006/relationships/oleObject" Target="embeddings/oleObject114.bin"/><Relationship Id="rId267" Type="http://schemas.openxmlformats.org/officeDocument/2006/relationships/oleObject" Target="embeddings/oleObject124.bin"/><Relationship Id="rId288" Type="http://schemas.openxmlformats.org/officeDocument/2006/relationships/oleObject" Target="embeddings/oleObject13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262" Type="http://schemas.openxmlformats.org/officeDocument/2006/relationships/image" Target="media/image135.wmf"/><Relationship Id="rId283" Type="http://schemas.openxmlformats.org/officeDocument/2006/relationships/image" Target="media/image146.wmf"/><Relationship Id="rId313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png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78.bin"/><Relationship Id="rId185" Type="http://schemas.openxmlformats.org/officeDocument/2006/relationships/image" Target="media/image9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3.bin"/><Relationship Id="rId210" Type="http://schemas.openxmlformats.org/officeDocument/2006/relationships/image" Target="media/image107.png"/><Relationship Id="rId215" Type="http://schemas.openxmlformats.org/officeDocument/2006/relationships/image" Target="media/image110.wmf"/><Relationship Id="rId236" Type="http://schemas.openxmlformats.org/officeDocument/2006/relationships/image" Target="media/image121.png"/><Relationship Id="rId257" Type="http://schemas.openxmlformats.org/officeDocument/2006/relationships/oleObject" Target="embeddings/oleObject119.bin"/><Relationship Id="rId278" Type="http://schemas.openxmlformats.org/officeDocument/2006/relationships/oleObject" Target="embeddings/oleObject129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07.bin"/><Relationship Id="rId252" Type="http://schemas.openxmlformats.org/officeDocument/2006/relationships/image" Target="media/image130.wmf"/><Relationship Id="rId273" Type="http://schemas.openxmlformats.org/officeDocument/2006/relationships/oleObject" Target="embeddings/oleObject127.bin"/><Relationship Id="rId294" Type="http://schemas.openxmlformats.org/officeDocument/2006/relationships/image" Target="media/image152.wmf"/><Relationship Id="rId308" Type="http://schemas.openxmlformats.org/officeDocument/2006/relationships/image" Target="media/image15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1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image" Target="media/image6.wmf"/><Relationship Id="rId221" Type="http://schemas.openxmlformats.org/officeDocument/2006/relationships/image" Target="media/image113.png"/><Relationship Id="rId242" Type="http://schemas.openxmlformats.org/officeDocument/2006/relationships/oleObject" Target="embeddings/oleObject112.bin"/><Relationship Id="rId263" Type="http://schemas.openxmlformats.org/officeDocument/2006/relationships/oleObject" Target="embeddings/oleObject122.bin"/><Relationship Id="rId284" Type="http://schemas.openxmlformats.org/officeDocument/2006/relationships/oleObject" Target="embeddings/oleObject13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2.wmf"/><Relationship Id="rId90" Type="http://schemas.openxmlformats.org/officeDocument/2006/relationships/image" Target="media/image43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6.bin"/><Relationship Id="rId211" Type="http://schemas.openxmlformats.org/officeDocument/2006/relationships/image" Target="media/image108.wmf"/><Relationship Id="rId232" Type="http://schemas.openxmlformats.org/officeDocument/2006/relationships/image" Target="media/image119.wmf"/><Relationship Id="rId253" Type="http://schemas.openxmlformats.org/officeDocument/2006/relationships/oleObject" Target="embeddings/oleObject117.bin"/><Relationship Id="rId274" Type="http://schemas.openxmlformats.org/officeDocument/2006/relationships/image" Target="media/image141.png"/><Relationship Id="rId295" Type="http://schemas.openxmlformats.org/officeDocument/2006/relationships/oleObject" Target="embeddings/oleObject137.bin"/><Relationship Id="rId309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7.wmf"/><Relationship Id="rId80" Type="http://schemas.openxmlformats.org/officeDocument/2006/relationships/image" Target="media/image38.wmf"/><Relationship Id="rId155" Type="http://schemas.openxmlformats.org/officeDocument/2006/relationships/image" Target="media/image78.wmf"/><Relationship Id="rId176" Type="http://schemas.openxmlformats.org/officeDocument/2006/relationships/image" Target="media/image89.wmf"/><Relationship Id="rId197" Type="http://schemas.openxmlformats.org/officeDocument/2006/relationships/image" Target="media/image100.wmf"/><Relationship Id="rId201" Type="http://schemas.openxmlformats.org/officeDocument/2006/relationships/image" Target="media/image102.png"/><Relationship Id="rId222" Type="http://schemas.openxmlformats.org/officeDocument/2006/relationships/image" Target="media/image114.wmf"/><Relationship Id="rId243" Type="http://schemas.openxmlformats.org/officeDocument/2006/relationships/image" Target="media/image125.wmf"/><Relationship Id="rId264" Type="http://schemas.openxmlformats.org/officeDocument/2006/relationships/image" Target="media/image136.wmf"/><Relationship Id="rId285" Type="http://schemas.openxmlformats.org/officeDocument/2006/relationships/image" Target="media/image14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png"/><Relationship Id="rId124" Type="http://schemas.openxmlformats.org/officeDocument/2006/relationships/image" Target="media/image61.png"/><Relationship Id="rId310" Type="http://schemas.openxmlformats.org/officeDocument/2006/relationships/oleObject" Target="embeddings/oleObject145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7.bin"/><Relationship Id="rId187" Type="http://schemas.openxmlformats.org/officeDocument/2006/relationships/image" Target="media/image9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8.bin"/><Relationship Id="rId233" Type="http://schemas.openxmlformats.org/officeDocument/2006/relationships/oleObject" Target="embeddings/oleObject108.bin"/><Relationship Id="rId254" Type="http://schemas.openxmlformats.org/officeDocument/2006/relationships/image" Target="media/image13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275" Type="http://schemas.openxmlformats.org/officeDocument/2006/relationships/image" Target="media/image142.wmf"/><Relationship Id="rId296" Type="http://schemas.openxmlformats.org/officeDocument/2006/relationships/image" Target="media/image153.wmf"/><Relationship Id="rId300" Type="http://schemas.openxmlformats.org/officeDocument/2006/relationships/image" Target="media/image1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2.bin"/><Relationship Id="rId198" Type="http://schemas.openxmlformats.org/officeDocument/2006/relationships/oleObject" Target="embeddings/oleObject92.bin"/><Relationship Id="rId202" Type="http://schemas.openxmlformats.org/officeDocument/2006/relationships/image" Target="media/image103.wmf"/><Relationship Id="rId223" Type="http://schemas.openxmlformats.org/officeDocument/2006/relationships/oleObject" Target="embeddings/oleObject103.bin"/><Relationship Id="rId244" Type="http://schemas.openxmlformats.org/officeDocument/2006/relationships/oleObject" Target="embeddings/oleObject11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3.bin"/><Relationship Id="rId286" Type="http://schemas.openxmlformats.org/officeDocument/2006/relationships/oleObject" Target="embeddings/oleObject133.bin"/><Relationship Id="rId50" Type="http://schemas.openxmlformats.org/officeDocument/2006/relationships/image" Target="media/image23.wmf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image" Target="media/image84.png"/><Relationship Id="rId188" Type="http://schemas.openxmlformats.org/officeDocument/2006/relationships/oleObject" Target="embeddings/oleObject87.bin"/><Relationship Id="rId311" Type="http://schemas.openxmlformats.org/officeDocument/2006/relationships/header" Target="header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png"/><Relationship Id="rId213" Type="http://schemas.openxmlformats.org/officeDocument/2006/relationships/image" Target="media/image109.wmf"/><Relationship Id="rId234" Type="http://schemas.openxmlformats.org/officeDocument/2006/relationships/image" Target="media/image12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18.bin"/><Relationship Id="rId276" Type="http://schemas.openxmlformats.org/officeDocument/2006/relationships/oleObject" Target="embeddings/oleObject128.bin"/><Relationship Id="rId297" Type="http://schemas.openxmlformats.org/officeDocument/2006/relationships/oleObject" Target="embeddings/oleObject13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8.wmf"/><Relationship Id="rId157" Type="http://schemas.openxmlformats.org/officeDocument/2006/relationships/image" Target="media/image79.wmf"/><Relationship Id="rId178" Type="http://schemas.openxmlformats.org/officeDocument/2006/relationships/image" Target="media/image90.png"/><Relationship Id="rId301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3742</TotalTime>
  <Pages>7</Pages>
  <Words>1323</Words>
  <Characters>7543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840</cp:revision>
  <cp:lastPrinted>2019-04-04T13:06:00Z</cp:lastPrinted>
  <dcterms:created xsi:type="dcterms:W3CDTF">2019-02-10T04:09:00Z</dcterms:created>
  <dcterms:modified xsi:type="dcterms:W3CDTF">2019-06-27T04:41:00Z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