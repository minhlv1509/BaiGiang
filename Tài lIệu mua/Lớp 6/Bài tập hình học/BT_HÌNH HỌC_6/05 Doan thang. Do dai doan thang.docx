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4557" w:rsidRPr="0025335C" w:rsidRDefault="00434557" w:rsidP="00A54B44">
      <w:pPr>
        <w:jc w:val="center"/>
        <w:rPr>
          <w:rFonts w:ascii="Palatino Linotype" w:hAnsi="Palatino Linotype"/>
          <w:b/>
          <w:sz w:val="28"/>
          <w:szCs w:val="28"/>
        </w:rPr>
      </w:pPr>
      <w:r w:rsidRPr="0025335C">
        <w:rPr>
          <w:rFonts w:ascii="Palatino Linotype" w:hAnsi="Palatino Linotype"/>
          <w:b/>
          <w:sz w:val="28"/>
          <w:szCs w:val="28"/>
        </w:rPr>
        <w:t>5. ĐOẠN THẲNG – ĐỘ DÀI ĐOẠN THẲNG</w:t>
      </w:r>
    </w:p>
    <w:p w:rsidR="00434557" w:rsidRPr="0025335C" w:rsidRDefault="00434557" w:rsidP="0025335C">
      <w:pPr>
        <w:ind w:left="720" w:hanging="720"/>
        <w:jc w:val="both"/>
        <w:rPr>
          <w:rFonts w:ascii="Palatino Linotype" w:hAnsi="Palatino Linotype"/>
          <w:b/>
          <w:sz w:val="28"/>
          <w:szCs w:val="28"/>
        </w:rPr>
      </w:pPr>
      <w:r w:rsidRPr="0025335C">
        <w:rPr>
          <w:rFonts w:ascii="Palatino Linotype" w:hAnsi="Palatino Linotype"/>
          <w:b/>
          <w:sz w:val="28"/>
          <w:szCs w:val="28"/>
        </w:rPr>
        <w:t>A. KIẾN THỨC CẦN NHỚ</w:t>
      </w:r>
    </w:p>
    <w:p w:rsidR="00434557" w:rsidRPr="0025335C" w:rsidRDefault="00434557" w:rsidP="0025335C">
      <w:pPr>
        <w:pStyle w:val="ListParagraph"/>
        <w:numPr>
          <w:ilvl w:val="0"/>
          <w:numId w:val="2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Đoạn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là hình gồm điểm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, điểm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và tất cả các điểm nằm giữa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25335C">
        <w:rPr>
          <w:rFonts w:ascii="Palatino Linotype" w:hAnsi="Palatino Linotype"/>
          <w:sz w:val="28"/>
          <w:szCs w:val="28"/>
          <w:lang w:val="en-GB"/>
        </w:rPr>
        <w:t>.</w:t>
      </w:r>
    </w:p>
    <w:p w:rsidR="00434557" w:rsidRPr="0025335C" w:rsidRDefault="00434557" w:rsidP="0025335C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                                                  </w:t>
      </w:r>
      <w:r w:rsidRPr="0015599F">
        <w:rPr>
          <w:rFonts w:ascii="Palatino Linotype" w:hAnsi="Palatino Linotype"/>
          <w:noProof/>
          <w:sz w:val="28"/>
          <w:szCs w:val="28"/>
          <w:lang w:eastAsia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3" o:spid="_x0000_i1025" type="#_x0000_t75" style="width:190.5pt;height:36.75pt;visibility:visible">
            <v:imagedata r:id="rId7" o:title=""/>
          </v:shape>
        </w:pict>
      </w:r>
    </w:p>
    <w:p w:rsidR="00434557" w:rsidRPr="0025335C" w:rsidRDefault="00434557" w:rsidP="0025335C">
      <w:pPr>
        <w:pStyle w:val="ListParagraph"/>
        <w:numPr>
          <w:ilvl w:val="0"/>
          <w:numId w:val="2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Khi hai đoạn thẳng </w:t>
      </w:r>
      <w:r>
        <w:rPr>
          <w:rFonts w:ascii="Palatino Linotype" w:hAnsi="Palatino Linotype"/>
          <w:sz w:val="28"/>
          <w:szCs w:val="28"/>
          <w:lang w:val="en-GB"/>
        </w:rPr>
        <w:t>(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hoặc một đoạn thẳng với một đường thẳng hoặc một đoạn thẳng với một tia</w:t>
      </w:r>
      <w:r>
        <w:rPr>
          <w:rFonts w:ascii="Palatino Linotype" w:hAnsi="Palatino Linotype"/>
          <w:sz w:val="28"/>
          <w:szCs w:val="28"/>
          <w:lang w:val="en-GB"/>
        </w:rPr>
        <w:t>)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chỉ có một điểm chung, ta nói chúng cắt nhau.</w:t>
      </w:r>
    </w:p>
    <w:p w:rsidR="00434557" w:rsidRPr="0025335C" w:rsidRDefault="00434557" w:rsidP="0025335C">
      <w:pPr>
        <w:pStyle w:val="ListParagraph"/>
        <w:numPr>
          <w:ilvl w:val="0"/>
          <w:numId w:val="2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25335C">
        <w:rPr>
          <w:rFonts w:ascii="Palatino Linotype" w:hAnsi="Palatino Linotype"/>
          <w:b/>
          <w:sz w:val="28"/>
          <w:szCs w:val="28"/>
          <w:lang w:val="en-GB"/>
        </w:rPr>
        <w:t xml:space="preserve">Nhận xét: </w:t>
      </w:r>
      <w:r w:rsidRPr="0025335C">
        <w:rPr>
          <w:rFonts w:ascii="Palatino Linotype" w:hAnsi="Palatino Linotype"/>
          <w:sz w:val="28"/>
          <w:szCs w:val="28"/>
          <w:lang w:val="en-GB"/>
        </w:rPr>
        <w:t>Mỗi đoạn thẳng có một độ dài. Độ dài đoạn thẳng là một số lớn hơn 0.</w:t>
      </w:r>
    </w:p>
    <w:p w:rsidR="00434557" w:rsidRPr="0025335C" w:rsidRDefault="00434557" w:rsidP="0025335C">
      <w:pPr>
        <w:pStyle w:val="ListParagraph"/>
        <w:numPr>
          <w:ilvl w:val="0"/>
          <w:numId w:val="2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25335C">
        <w:rPr>
          <w:rFonts w:ascii="Palatino Linotype" w:hAnsi="Palatino Linotype"/>
          <w:b/>
          <w:sz w:val="28"/>
          <w:szCs w:val="28"/>
          <w:lang w:val="en-GB"/>
        </w:rPr>
        <w:t>So sánh hai đoạn thẳng</w:t>
      </w:r>
    </w:p>
    <w:p w:rsidR="00434557" w:rsidRPr="0025335C" w:rsidRDefault="00434557" w:rsidP="0025335C">
      <w:pPr>
        <w:pStyle w:val="ListParagraph"/>
        <w:numPr>
          <w:ilvl w:val="0"/>
          <w:numId w:val="2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Nếu độ dài của hai đoạn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CD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bằng nhau thì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 = CD</w:t>
      </w:r>
      <w:r w:rsidRPr="0025335C">
        <w:rPr>
          <w:rFonts w:ascii="Palatino Linotype" w:hAnsi="Palatino Linotype"/>
          <w:sz w:val="28"/>
          <w:szCs w:val="28"/>
          <w:lang w:val="en-GB"/>
        </w:rPr>
        <w:t>.</w:t>
      </w:r>
    </w:p>
    <w:p w:rsidR="00434557" w:rsidRPr="0025335C" w:rsidRDefault="00434557" w:rsidP="0025335C">
      <w:pPr>
        <w:pStyle w:val="ListParagraph"/>
        <w:numPr>
          <w:ilvl w:val="0"/>
          <w:numId w:val="2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i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Nếu độ dài đoạn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lớn hơn độ dài đoạn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CD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thì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 &gt; CD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hay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CD &lt; AB.</w:t>
      </w:r>
    </w:p>
    <w:p w:rsidR="00434557" w:rsidRPr="0025335C" w:rsidRDefault="00434557" w:rsidP="0025335C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b/>
          <w:sz w:val="28"/>
          <w:szCs w:val="28"/>
          <w:lang w:val="en-GB"/>
        </w:rPr>
      </w:pPr>
      <w:r>
        <w:rPr>
          <w:rFonts w:ascii="Palatino Linotype" w:hAnsi="Palatino Linotype"/>
          <w:b/>
          <w:sz w:val="28"/>
          <w:szCs w:val="28"/>
          <w:lang w:val="en-GB"/>
        </w:rPr>
        <w:t xml:space="preserve">B. </w:t>
      </w:r>
      <w:r w:rsidRPr="0025335C">
        <w:rPr>
          <w:rFonts w:ascii="Palatino Linotype" w:hAnsi="Palatino Linotype"/>
          <w:b/>
          <w:sz w:val="28"/>
          <w:szCs w:val="28"/>
          <w:lang w:val="en-GB"/>
        </w:rPr>
        <w:t xml:space="preserve">BÀI TẬP </w:t>
      </w:r>
    </w:p>
    <w:p w:rsidR="00434557" w:rsidRPr="0025335C" w:rsidRDefault="00434557" w:rsidP="0025335C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25335C">
        <w:rPr>
          <w:rFonts w:ascii="Palatino Linotype" w:hAnsi="Palatino Linotype"/>
          <w:b/>
          <w:sz w:val="28"/>
          <w:szCs w:val="28"/>
          <w:lang w:val="en-GB"/>
        </w:rPr>
        <w:t xml:space="preserve">DẠNG 1. </w:t>
      </w:r>
      <w:r w:rsidRPr="0025335C">
        <w:rPr>
          <w:rFonts w:ascii="Palatino Linotype" w:hAnsi="Palatino Linotype"/>
          <w:sz w:val="28"/>
          <w:szCs w:val="28"/>
        </w:rPr>
        <w:t>NHẬN BIẾT ĐOẠN THẲNG</w:t>
      </w:r>
    </w:p>
    <w:p w:rsidR="00434557" w:rsidRPr="0025335C" w:rsidRDefault="00434557" w:rsidP="0025335C">
      <w:pPr>
        <w:pStyle w:val="ListParagraph"/>
        <w:ind w:left="0"/>
        <w:rPr>
          <w:rFonts w:ascii="Palatino Linotype" w:hAnsi="Palatino Linotype"/>
          <w:b/>
          <w:i/>
          <w:sz w:val="28"/>
          <w:szCs w:val="28"/>
          <w:lang w:val="en-GB"/>
        </w:rPr>
      </w:pPr>
      <w:r w:rsidRPr="0025335C">
        <w:rPr>
          <w:rFonts w:ascii="Palatino Linotype" w:hAnsi="Palatino Linotype"/>
          <w:b/>
          <w:i/>
          <w:sz w:val="28"/>
          <w:szCs w:val="28"/>
          <w:lang w:val="en-GB"/>
        </w:rPr>
        <w:t>Phương pháp giải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41"/>
      </w:tblGrid>
      <w:tr w:rsidR="00434557" w:rsidRPr="00503813" w:rsidTr="00503813">
        <w:tc>
          <w:tcPr>
            <w:tcW w:w="10245" w:type="dxa"/>
          </w:tcPr>
          <w:p w:rsidR="00434557" w:rsidRPr="00822397" w:rsidRDefault="00434557" w:rsidP="00503813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GB"/>
              </w:rPr>
            </w:pPr>
            <w:r w:rsidRPr="00822397">
              <w:rPr>
                <w:rFonts w:ascii="Palatino Linotype" w:hAnsi="Palatino Linotype"/>
                <w:sz w:val="28"/>
                <w:szCs w:val="28"/>
                <w:lang w:val="en-GB"/>
              </w:rPr>
              <w:t>Xác định hai điểm và tất cả những điểm nằm giữa hai điểm ấy.</w:t>
            </w:r>
          </w:p>
        </w:tc>
      </w:tr>
    </w:tbl>
    <w:p w:rsidR="00434557" w:rsidRPr="0025335C" w:rsidRDefault="00434557" w:rsidP="0025335C">
      <w:pPr>
        <w:pStyle w:val="ListParagraph"/>
        <w:ind w:left="0"/>
        <w:rPr>
          <w:rFonts w:ascii="Palatino Linotype" w:hAnsi="Palatino Linotype"/>
          <w:b/>
          <w:sz w:val="28"/>
          <w:szCs w:val="28"/>
          <w:lang w:val="en-GB"/>
        </w:rPr>
      </w:pPr>
    </w:p>
    <w:p w:rsidR="00434557" w:rsidRPr="0025335C" w:rsidRDefault="00434557" w:rsidP="0025335C">
      <w:pPr>
        <w:pStyle w:val="Mu"/>
        <w:rPr>
          <w:lang w:val="en-GB"/>
        </w:rPr>
      </w:pPr>
      <w:r w:rsidRPr="0025335C">
        <w:rPr>
          <w:lang w:val="en-GB"/>
        </w:rPr>
        <w:t xml:space="preserve">Trên đường thẳng </w:t>
      </w:r>
      <w:r w:rsidRPr="0025335C">
        <w:rPr>
          <w:i/>
          <w:lang w:val="en-GB"/>
        </w:rPr>
        <w:t>a</w:t>
      </w:r>
      <w:r w:rsidRPr="0025335C">
        <w:rPr>
          <w:lang w:val="en-GB"/>
        </w:rPr>
        <w:t xml:space="preserve"> lấy 4 điểm </w:t>
      </w:r>
      <w:r w:rsidRPr="0025335C">
        <w:rPr>
          <w:i/>
          <w:lang w:val="en-GB"/>
        </w:rPr>
        <w:t>A, B, C, D</w:t>
      </w:r>
      <w:r w:rsidRPr="0025335C">
        <w:rPr>
          <w:lang w:val="en-GB"/>
        </w:rPr>
        <w:t xml:space="preserve"> phân biệt. Hỏi có mấy đoạn thẳng? Hãy gọi tên các đoạn thẳng ấy?</w:t>
      </w:r>
    </w:p>
    <w:p w:rsidR="00434557" w:rsidRPr="0025335C" w:rsidRDefault="00434557" w:rsidP="0025335C">
      <w:pPr>
        <w:pStyle w:val="Mu"/>
        <w:rPr>
          <w:lang w:val="en-GB"/>
        </w:rPr>
      </w:pPr>
      <w:r>
        <w:rPr>
          <w:lang w:val="en-GB"/>
        </w:rPr>
        <w:t>Trê</w:t>
      </w:r>
      <w:r w:rsidRPr="0025335C">
        <w:rPr>
          <w:lang w:val="en-GB"/>
        </w:rPr>
        <w:t>n hình vẽ bên có bao nhiêu đoạn thẳng?</w:t>
      </w:r>
    </w:p>
    <w:p w:rsidR="00434557" w:rsidRPr="0025335C" w:rsidRDefault="00434557" w:rsidP="0025335C">
      <w:pPr>
        <w:pStyle w:val="Mu"/>
        <w:rPr>
          <w:b/>
          <w:lang w:val="en-GB"/>
        </w:rPr>
      </w:pPr>
      <w:r w:rsidRPr="0025335C">
        <w:rPr>
          <w:lang w:val="en-GB"/>
        </w:rPr>
        <w:t xml:space="preserve">Trên xy lấy ba điểm phân biệt </w:t>
      </w:r>
      <w:r w:rsidRPr="0025335C">
        <w:rPr>
          <w:i/>
          <w:lang w:val="en-GB"/>
        </w:rPr>
        <w:t>M, N, P</w:t>
      </w:r>
      <w:r w:rsidRPr="0025335C">
        <w:rPr>
          <w:lang w:val="en-GB"/>
        </w:rPr>
        <w:t>. Hỏi có bao nhiêu đoạn thẳng?</w:t>
      </w:r>
    </w:p>
    <w:p w:rsidR="00434557" w:rsidRPr="0025335C" w:rsidRDefault="00434557" w:rsidP="0025335C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b/>
          <w:sz w:val="28"/>
          <w:szCs w:val="28"/>
          <w:lang w:val="en-GB"/>
        </w:rPr>
        <w:t xml:space="preserve">DẠNG 2. </w:t>
      </w:r>
      <w:r w:rsidRPr="0025335C">
        <w:rPr>
          <w:rFonts w:ascii="Palatino Linotype" w:hAnsi="Palatino Linotype"/>
          <w:sz w:val="28"/>
          <w:szCs w:val="28"/>
          <w:lang w:val="en-GB"/>
        </w:rPr>
        <w:t>NHẬN BIẾT ĐOẠN THẲNG CẮT ĐOẠN THẲNG, CẮT TIA, CẮT ĐƯỜNG THẲNG.</w:t>
      </w:r>
    </w:p>
    <w:p w:rsidR="00434557" w:rsidRPr="0025335C" w:rsidRDefault="00434557" w:rsidP="0025335C">
      <w:pPr>
        <w:pStyle w:val="ListParagraph"/>
        <w:ind w:left="0"/>
        <w:rPr>
          <w:rFonts w:ascii="Palatino Linotype" w:hAnsi="Palatino Linotype"/>
          <w:b/>
          <w:i/>
          <w:sz w:val="28"/>
          <w:szCs w:val="28"/>
          <w:lang w:val="en-GB"/>
        </w:rPr>
      </w:pPr>
      <w:r w:rsidRPr="0025335C">
        <w:rPr>
          <w:rFonts w:ascii="Palatino Linotype" w:hAnsi="Palatino Linotype"/>
          <w:b/>
          <w:i/>
          <w:sz w:val="28"/>
          <w:szCs w:val="28"/>
          <w:lang w:val="en-GB"/>
        </w:rPr>
        <w:t>Phương pháp giải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21"/>
      </w:tblGrid>
      <w:tr w:rsidR="00434557" w:rsidRPr="00503813" w:rsidTr="00503813">
        <w:tc>
          <w:tcPr>
            <w:tcW w:w="10245" w:type="dxa"/>
          </w:tcPr>
          <w:p w:rsidR="00434557" w:rsidRPr="00822397" w:rsidRDefault="00434557" w:rsidP="00503813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GB"/>
              </w:rPr>
            </w:pPr>
            <w:r w:rsidRPr="00822397">
              <w:rPr>
                <w:rFonts w:ascii="Palatino Linotype" w:hAnsi="Palatino Linotype"/>
                <w:sz w:val="28"/>
                <w:szCs w:val="28"/>
                <w:lang w:val="en-GB"/>
              </w:rPr>
              <w:t>Nếu đoạn thẳng chỉ có một điểm chung với đường thẳng, tia hoặc đoạn thẳng khác th́ chúng cắt nhau.</w:t>
            </w:r>
          </w:p>
        </w:tc>
      </w:tr>
    </w:tbl>
    <w:p w:rsidR="00434557" w:rsidRPr="0025335C" w:rsidRDefault="00434557" w:rsidP="0025335C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</w:p>
    <w:p w:rsidR="00434557" w:rsidRPr="0025335C" w:rsidRDefault="00434557" w:rsidP="0025335C">
      <w:pPr>
        <w:pStyle w:val="Mu"/>
        <w:rPr>
          <w:lang w:val="en-GB"/>
        </w:rPr>
      </w:pPr>
      <w:r w:rsidRPr="0025335C">
        <w:rPr>
          <w:lang w:val="en-GB"/>
        </w:rPr>
        <w:t>Cho hình vẽ bên.</w:t>
      </w:r>
    </w:p>
    <w:p w:rsidR="00434557" w:rsidRPr="0025335C" w:rsidRDefault="00434557" w:rsidP="0025335C">
      <w:pPr>
        <w:pStyle w:val="ListParagraph"/>
        <w:numPr>
          <w:ilvl w:val="0"/>
          <w:numId w:val="24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Đường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xx’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có cắt đoạn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không?</w:t>
      </w:r>
    </w:p>
    <w:p w:rsidR="00434557" w:rsidRPr="0025335C" w:rsidRDefault="00434557" w:rsidP="0025335C">
      <w:pPr>
        <w:pStyle w:val="ListParagraph"/>
        <w:numPr>
          <w:ilvl w:val="0"/>
          <w:numId w:val="24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Trong hai tia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Ox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,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Ox’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tia nào cắt đoạn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</w:t>
      </w:r>
      <w:r w:rsidRPr="0025335C">
        <w:rPr>
          <w:rFonts w:ascii="Palatino Linotype" w:hAnsi="Palatino Linotype"/>
          <w:sz w:val="28"/>
          <w:szCs w:val="28"/>
          <w:lang w:val="en-GB"/>
        </w:rPr>
        <w:t>?</w:t>
      </w:r>
    </w:p>
    <w:p w:rsidR="00434557" w:rsidRPr="0025335C" w:rsidRDefault="00434557" w:rsidP="0025335C">
      <w:pPr>
        <w:pStyle w:val="ListParagraph"/>
        <w:numPr>
          <w:ilvl w:val="0"/>
          <w:numId w:val="24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Đường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xx’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có cắt đoạn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OA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không?</w:t>
      </w:r>
    </w:p>
    <w:p w:rsidR="00434557" w:rsidRPr="00FF1D32" w:rsidRDefault="00434557" w:rsidP="0025335C">
      <w:pPr>
        <w:pStyle w:val="ListParagraph"/>
        <w:numPr>
          <w:ilvl w:val="0"/>
          <w:numId w:val="24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FF1D32">
        <w:rPr>
          <w:rFonts w:ascii="Palatino Linotype" w:hAnsi="Palatino Linotype"/>
          <w:sz w:val="28"/>
          <w:szCs w:val="28"/>
          <w:lang w:val="pt-BR"/>
        </w:rPr>
        <w:t xml:space="preserve">Tia </w:t>
      </w:r>
      <w:r w:rsidRPr="00FF1D32">
        <w:rPr>
          <w:rFonts w:ascii="Palatino Linotype" w:hAnsi="Palatino Linotype"/>
          <w:i/>
          <w:sz w:val="28"/>
          <w:szCs w:val="28"/>
          <w:lang w:val="pt-BR"/>
        </w:rPr>
        <w:t>OB</w:t>
      </w:r>
      <w:r w:rsidRPr="00FF1D32">
        <w:rPr>
          <w:rFonts w:ascii="Palatino Linotype" w:hAnsi="Palatino Linotype"/>
          <w:sz w:val="28"/>
          <w:szCs w:val="28"/>
          <w:lang w:val="pt-BR"/>
        </w:rPr>
        <w:t xml:space="preserve"> có cắt tia </w:t>
      </w:r>
      <w:r w:rsidRPr="00FF1D32">
        <w:rPr>
          <w:rFonts w:ascii="Palatino Linotype" w:hAnsi="Palatino Linotype"/>
          <w:i/>
          <w:sz w:val="28"/>
          <w:szCs w:val="28"/>
          <w:lang w:val="pt-BR"/>
        </w:rPr>
        <w:t>MA</w:t>
      </w:r>
      <w:r w:rsidRPr="00FF1D32">
        <w:rPr>
          <w:rFonts w:ascii="Palatino Linotype" w:hAnsi="Palatino Linotype"/>
          <w:sz w:val="28"/>
          <w:szCs w:val="28"/>
          <w:lang w:val="pt-BR"/>
        </w:rPr>
        <w:t xml:space="preserve"> không?</w:t>
      </w:r>
    </w:p>
    <w:p w:rsidR="00434557" w:rsidRPr="0025335C" w:rsidRDefault="00434557" w:rsidP="0025335C">
      <w:pPr>
        <w:pStyle w:val="ListParagraph"/>
        <w:tabs>
          <w:tab w:val="left" w:pos="284"/>
        </w:tabs>
        <w:ind w:left="0"/>
        <w:jc w:val="center"/>
        <w:rPr>
          <w:rFonts w:ascii="Palatino Linotype" w:hAnsi="Palatino Linotype"/>
          <w:sz w:val="28"/>
          <w:szCs w:val="28"/>
          <w:lang w:val="en-GB"/>
        </w:rPr>
      </w:pPr>
      <w:r w:rsidRPr="0015599F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78" o:spid="_x0000_i1026" type="#_x0000_t75" style="width:263.25pt;height:121.5pt;visibility:visible">
            <v:imagedata r:id="rId8" o:title=""/>
          </v:shape>
        </w:pict>
      </w:r>
    </w:p>
    <w:p w:rsidR="00434557" w:rsidRPr="00FF1D32" w:rsidRDefault="00434557" w:rsidP="0025335C">
      <w:pPr>
        <w:pStyle w:val="Mu"/>
      </w:pPr>
      <w:r w:rsidRPr="00FF1D32">
        <w:t>Vẽ hình theo cách diễn đạt sau:</w:t>
      </w:r>
    </w:p>
    <w:p w:rsidR="00434557" w:rsidRPr="00FF1D32" w:rsidRDefault="00434557" w:rsidP="0025335C">
      <w:pPr>
        <w:pStyle w:val="ListParagraph"/>
        <w:numPr>
          <w:ilvl w:val="0"/>
          <w:numId w:val="23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FF1D32">
        <w:rPr>
          <w:rFonts w:ascii="Palatino Linotype" w:hAnsi="Palatino Linotype"/>
          <w:sz w:val="28"/>
          <w:szCs w:val="28"/>
        </w:rPr>
        <w:t xml:space="preserve">Vẽ đoạn thẳng </w:t>
      </w:r>
      <w:r w:rsidRPr="00FF1D32">
        <w:rPr>
          <w:rFonts w:ascii="Palatino Linotype" w:hAnsi="Palatino Linotype"/>
          <w:i/>
          <w:sz w:val="28"/>
          <w:szCs w:val="28"/>
        </w:rPr>
        <w:t>AB</w:t>
      </w:r>
      <w:r w:rsidRPr="00FF1D32">
        <w:rPr>
          <w:rFonts w:ascii="Palatino Linotype" w:hAnsi="Palatino Linotype"/>
          <w:sz w:val="28"/>
          <w:szCs w:val="28"/>
        </w:rPr>
        <w:t xml:space="preserve">, lấy điểm </w:t>
      </w:r>
      <w:r w:rsidRPr="00FF1D32">
        <w:rPr>
          <w:rFonts w:ascii="Palatino Linotype" w:hAnsi="Palatino Linotype"/>
          <w:i/>
          <w:sz w:val="28"/>
          <w:szCs w:val="28"/>
        </w:rPr>
        <w:t>M</w:t>
      </w:r>
      <w:r w:rsidRPr="00FF1D32">
        <w:rPr>
          <w:rFonts w:ascii="Palatino Linotype" w:hAnsi="Palatino Linotype"/>
          <w:sz w:val="28"/>
          <w:szCs w:val="28"/>
        </w:rPr>
        <w:t xml:space="preserve"> nằm giữa hai điểm </w:t>
      </w:r>
      <w:r w:rsidRPr="00FF1D32">
        <w:rPr>
          <w:rFonts w:ascii="Palatino Linotype" w:hAnsi="Palatino Linotype"/>
          <w:i/>
          <w:sz w:val="28"/>
          <w:szCs w:val="28"/>
        </w:rPr>
        <w:t>A</w:t>
      </w:r>
      <w:r w:rsidRPr="00FF1D32">
        <w:rPr>
          <w:rFonts w:ascii="Palatino Linotype" w:hAnsi="Palatino Linotype"/>
          <w:sz w:val="28"/>
          <w:szCs w:val="28"/>
        </w:rPr>
        <w:t xml:space="preserve"> và </w:t>
      </w:r>
      <w:r w:rsidRPr="00FF1D32">
        <w:rPr>
          <w:rFonts w:ascii="Palatino Linotype" w:hAnsi="Palatino Linotype"/>
          <w:i/>
          <w:sz w:val="28"/>
          <w:szCs w:val="28"/>
        </w:rPr>
        <w:t>B</w:t>
      </w:r>
      <w:r w:rsidRPr="00FF1D32">
        <w:rPr>
          <w:rFonts w:ascii="Palatino Linotype" w:hAnsi="Palatino Linotype"/>
          <w:sz w:val="28"/>
          <w:szCs w:val="28"/>
        </w:rPr>
        <w:t>.</w:t>
      </w:r>
    </w:p>
    <w:p w:rsidR="00434557" w:rsidRPr="00FF1D32" w:rsidRDefault="00434557" w:rsidP="0025335C">
      <w:pPr>
        <w:pStyle w:val="ListParagraph"/>
        <w:numPr>
          <w:ilvl w:val="0"/>
          <w:numId w:val="23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FF1D32">
        <w:rPr>
          <w:rFonts w:ascii="Palatino Linotype" w:hAnsi="Palatino Linotype"/>
          <w:sz w:val="28"/>
          <w:szCs w:val="28"/>
        </w:rPr>
        <w:t xml:space="preserve">Vẽ đường thẳng </w:t>
      </w:r>
      <w:r w:rsidRPr="00FF1D32">
        <w:rPr>
          <w:rFonts w:ascii="Palatino Linotype" w:hAnsi="Palatino Linotype"/>
          <w:i/>
          <w:sz w:val="28"/>
          <w:szCs w:val="28"/>
        </w:rPr>
        <w:t>xy</w:t>
      </w:r>
      <w:r w:rsidRPr="00FF1D32">
        <w:rPr>
          <w:rFonts w:ascii="Palatino Linotype" w:hAnsi="Palatino Linotype"/>
          <w:sz w:val="28"/>
          <w:szCs w:val="28"/>
        </w:rPr>
        <w:t xml:space="preserve"> đi qua </w:t>
      </w:r>
      <w:r w:rsidRPr="00FF1D32">
        <w:rPr>
          <w:rFonts w:ascii="Palatino Linotype" w:hAnsi="Palatino Linotype"/>
          <w:i/>
          <w:sz w:val="28"/>
          <w:szCs w:val="28"/>
        </w:rPr>
        <w:t>M</w:t>
      </w:r>
      <w:r w:rsidRPr="00FF1D32">
        <w:rPr>
          <w:rFonts w:ascii="Palatino Linotype" w:hAnsi="Palatino Linotype"/>
          <w:sz w:val="28"/>
          <w:szCs w:val="28"/>
        </w:rPr>
        <w:t xml:space="preserve"> sao cho </w:t>
      </w:r>
      <w:r w:rsidRPr="00FF1D32">
        <w:rPr>
          <w:rFonts w:ascii="Palatino Linotype" w:hAnsi="Palatino Linotype"/>
          <w:i/>
          <w:sz w:val="28"/>
          <w:szCs w:val="28"/>
        </w:rPr>
        <w:t>A, B</w:t>
      </w:r>
      <w:r w:rsidRPr="00FF1D32">
        <w:rPr>
          <w:rFonts w:ascii="Palatino Linotype" w:hAnsi="Palatino Linotype"/>
          <w:sz w:val="28"/>
          <w:szCs w:val="28"/>
        </w:rPr>
        <w:t xml:space="preserve"> không phụ thuộc </w:t>
      </w:r>
      <w:r w:rsidRPr="00FF1D32">
        <w:rPr>
          <w:rFonts w:ascii="Palatino Linotype" w:hAnsi="Palatino Linotype"/>
          <w:i/>
          <w:sz w:val="28"/>
          <w:szCs w:val="28"/>
        </w:rPr>
        <w:t>xy</w:t>
      </w:r>
      <w:r w:rsidRPr="00FF1D32">
        <w:rPr>
          <w:rFonts w:ascii="Palatino Linotype" w:hAnsi="Palatino Linotype"/>
          <w:sz w:val="28"/>
          <w:szCs w:val="28"/>
        </w:rPr>
        <w:t>.</w:t>
      </w:r>
    </w:p>
    <w:p w:rsidR="00434557" w:rsidRPr="00FF1D32" w:rsidRDefault="00434557" w:rsidP="0025335C">
      <w:pPr>
        <w:pStyle w:val="ListParagraph"/>
        <w:numPr>
          <w:ilvl w:val="0"/>
          <w:numId w:val="23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FF1D32">
        <w:rPr>
          <w:rFonts w:ascii="Palatino Linotype" w:hAnsi="Palatino Linotype"/>
          <w:sz w:val="28"/>
          <w:szCs w:val="28"/>
        </w:rPr>
        <w:t xml:space="preserve">Trên tia </w:t>
      </w:r>
      <w:r w:rsidRPr="00FF1D32">
        <w:rPr>
          <w:rFonts w:ascii="Palatino Linotype" w:hAnsi="Palatino Linotype"/>
          <w:i/>
          <w:sz w:val="28"/>
          <w:szCs w:val="28"/>
        </w:rPr>
        <w:t>Mx</w:t>
      </w:r>
      <w:r w:rsidRPr="00FF1D32">
        <w:rPr>
          <w:rFonts w:ascii="Palatino Linotype" w:hAnsi="Palatino Linotype"/>
          <w:sz w:val="28"/>
          <w:szCs w:val="28"/>
        </w:rPr>
        <w:t xml:space="preserve"> lấy điểm </w:t>
      </w:r>
      <w:r w:rsidRPr="00FF1D32">
        <w:rPr>
          <w:rFonts w:ascii="Palatino Linotype" w:hAnsi="Palatino Linotype"/>
          <w:i/>
          <w:sz w:val="28"/>
          <w:szCs w:val="28"/>
        </w:rPr>
        <w:t>C</w:t>
      </w:r>
      <w:r w:rsidRPr="00FF1D32">
        <w:rPr>
          <w:rFonts w:ascii="Palatino Linotype" w:hAnsi="Palatino Linotype"/>
          <w:sz w:val="28"/>
          <w:szCs w:val="28"/>
        </w:rPr>
        <w:t>.</w:t>
      </w:r>
    </w:p>
    <w:p w:rsidR="00434557" w:rsidRPr="00FF1D32" w:rsidRDefault="00434557" w:rsidP="0025335C">
      <w:pPr>
        <w:pStyle w:val="ListParagraph"/>
        <w:numPr>
          <w:ilvl w:val="0"/>
          <w:numId w:val="23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FF1D32">
        <w:rPr>
          <w:rFonts w:ascii="Palatino Linotype" w:hAnsi="Palatino Linotype"/>
          <w:sz w:val="28"/>
          <w:szCs w:val="28"/>
        </w:rPr>
        <w:t xml:space="preserve">Vẽ đường thẳng uv đi qua điểm điểm </w:t>
      </w:r>
      <w:r w:rsidRPr="00FF1D32">
        <w:rPr>
          <w:rFonts w:ascii="Palatino Linotype" w:hAnsi="Palatino Linotype"/>
          <w:i/>
          <w:sz w:val="28"/>
          <w:szCs w:val="28"/>
        </w:rPr>
        <w:t>C</w:t>
      </w:r>
      <w:r w:rsidRPr="00FF1D32">
        <w:rPr>
          <w:rFonts w:ascii="Palatino Linotype" w:hAnsi="Palatino Linotype"/>
          <w:sz w:val="28"/>
          <w:szCs w:val="28"/>
        </w:rPr>
        <w:t xml:space="preserve"> sao cho uv cắt đoạn thẳng </w:t>
      </w:r>
      <w:r w:rsidRPr="00FF1D32">
        <w:rPr>
          <w:rFonts w:ascii="Palatino Linotype" w:hAnsi="Palatino Linotype"/>
          <w:i/>
          <w:sz w:val="28"/>
          <w:szCs w:val="28"/>
        </w:rPr>
        <w:t>AB</w:t>
      </w:r>
      <w:r w:rsidRPr="00FF1D32">
        <w:rPr>
          <w:rFonts w:ascii="Palatino Linotype" w:hAnsi="Palatino Linotype"/>
          <w:sz w:val="28"/>
          <w:szCs w:val="28"/>
        </w:rPr>
        <w:t xml:space="preserve"> tại điểm </w:t>
      </w:r>
      <w:r w:rsidRPr="00FF1D32">
        <w:rPr>
          <w:rFonts w:ascii="Palatino Linotype" w:hAnsi="Palatino Linotype"/>
          <w:i/>
          <w:sz w:val="28"/>
          <w:szCs w:val="28"/>
        </w:rPr>
        <w:t>D</w:t>
      </w:r>
      <w:r w:rsidRPr="00FF1D32">
        <w:rPr>
          <w:rFonts w:ascii="Palatino Linotype" w:hAnsi="Palatino Linotype"/>
          <w:sz w:val="28"/>
          <w:szCs w:val="28"/>
        </w:rPr>
        <w:t xml:space="preserve"> nằm giữa hai điểm </w:t>
      </w:r>
      <w:r w:rsidRPr="00FF1D32">
        <w:rPr>
          <w:rFonts w:ascii="Palatino Linotype" w:hAnsi="Palatino Linotype"/>
          <w:i/>
          <w:sz w:val="28"/>
          <w:szCs w:val="28"/>
        </w:rPr>
        <w:t>M</w:t>
      </w:r>
      <w:r w:rsidRPr="00FF1D32">
        <w:rPr>
          <w:rFonts w:ascii="Palatino Linotype" w:hAnsi="Palatino Linotype"/>
          <w:sz w:val="28"/>
          <w:szCs w:val="28"/>
        </w:rPr>
        <w:t xml:space="preserve"> và </w:t>
      </w:r>
      <w:r w:rsidRPr="00FF1D32">
        <w:rPr>
          <w:rFonts w:ascii="Palatino Linotype" w:hAnsi="Palatino Linotype"/>
          <w:i/>
          <w:sz w:val="28"/>
          <w:szCs w:val="28"/>
        </w:rPr>
        <w:t>B</w:t>
      </w:r>
      <w:r w:rsidRPr="00FF1D32">
        <w:rPr>
          <w:rFonts w:ascii="Palatino Linotype" w:hAnsi="Palatino Linotype"/>
          <w:sz w:val="28"/>
          <w:szCs w:val="28"/>
        </w:rPr>
        <w:t>.</w:t>
      </w:r>
    </w:p>
    <w:p w:rsidR="00434557" w:rsidRPr="0025335C" w:rsidRDefault="00434557" w:rsidP="0025335C">
      <w:pPr>
        <w:pStyle w:val="Mu"/>
        <w:rPr>
          <w:b/>
          <w:lang w:val="en-GB"/>
        </w:rPr>
      </w:pPr>
      <w:r w:rsidRPr="0025335C">
        <w:rPr>
          <w:lang w:val="en-GB"/>
        </w:rPr>
        <w:t>Cho hình vẽ:</w:t>
      </w:r>
    </w:p>
    <w:p w:rsidR="00434557" w:rsidRPr="0025335C" w:rsidRDefault="00434557" w:rsidP="0025335C">
      <w:pPr>
        <w:pStyle w:val="ListParagraph"/>
        <w:numPr>
          <w:ilvl w:val="0"/>
          <w:numId w:val="31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>Hình vẽ dưới có mấy đoạn thẳng?</w:t>
      </w:r>
    </w:p>
    <w:p w:rsidR="00434557" w:rsidRPr="0025335C" w:rsidRDefault="00434557" w:rsidP="0025335C">
      <w:pPr>
        <w:pStyle w:val="ListParagraph"/>
        <w:numPr>
          <w:ilvl w:val="0"/>
          <w:numId w:val="31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>Những cặp đoạn th</w:t>
      </w:r>
      <w:r>
        <w:rPr>
          <w:rFonts w:ascii="Palatino Linotype" w:hAnsi="Palatino Linotype"/>
          <w:sz w:val="28"/>
          <w:szCs w:val="28"/>
          <w:lang w:val="en-GB"/>
        </w:rPr>
        <w:t>ẳ</w:t>
      </w:r>
      <w:r w:rsidRPr="0025335C">
        <w:rPr>
          <w:rFonts w:ascii="Palatino Linotype" w:hAnsi="Palatino Linotype"/>
          <w:sz w:val="28"/>
          <w:szCs w:val="28"/>
          <w:lang w:val="en-GB"/>
        </w:rPr>
        <w:t>ng nào không cắt nhau?</w:t>
      </w:r>
    </w:p>
    <w:p w:rsidR="00434557" w:rsidRPr="0025335C" w:rsidRDefault="00434557" w:rsidP="0025335C">
      <w:pPr>
        <w:pStyle w:val="ListParagraph"/>
        <w:numPr>
          <w:ilvl w:val="0"/>
          <w:numId w:val="31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Tia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Ox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không cắt đoạn thẳng nào?</w:t>
      </w:r>
    </w:p>
    <w:p w:rsidR="00434557" w:rsidRPr="0025335C" w:rsidRDefault="00434557" w:rsidP="0025335C">
      <w:pPr>
        <w:pStyle w:val="ListParagraph"/>
        <w:ind w:left="0"/>
        <w:jc w:val="center"/>
        <w:rPr>
          <w:rFonts w:ascii="Palatino Linotype" w:hAnsi="Palatino Linotype"/>
          <w:b/>
          <w:sz w:val="28"/>
          <w:szCs w:val="28"/>
          <w:lang w:val="en-GB"/>
        </w:rPr>
      </w:pPr>
      <w:r w:rsidRPr="0015599F">
        <w:rPr>
          <w:rFonts w:ascii="Palatino Linotype" w:hAnsi="Palatino Linotype"/>
          <w:b/>
          <w:noProof/>
          <w:sz w:val="28"/>
          <w:szCs w:val="28"/>
          <w:lang w:eastAsia="vi-VN"/>
        </w:rPr>
        <w:pict>
          <v:shape id="Picture 80" o:spid="_x0000_i1027" type="#_x0000_t75" style="width:222.75pt;height:111pt;visibility:visible">
            <v:imagedata r:id="rId9" o:title=""/>
          </v:shape>
        </w:pict>
      </w:r>
    </w:p>
    <w:p w:rsidR="00434557" w:rsidRPr="0025335C" w:rsidRDefault="00434557" w:rsidP="0025335C">
      <w:pPr>
        <w:pStyle w:val="Mu"/>
        <w:rPr>
          <w:b/>
          <w:lang w:val="en-GB"/>
        </w:rPr>
      </w:pPr>
      <w:r w:rsidRPr="0025335C">
        <w:rPr>
          <w:lang w:val="en-GB"/>
        </w:rPr>
        <w:t>Vẽ hình theo cách diễn đạt sau:</w:t>
      </w:r>
    </w:p>
    <w:p w:rsidR="00434557" w:rsidRPr="0025335C" w:rsidRDefault="00434557" w:rsidP="0025335C">
      <w:pPr>
        <w:pStyle w:val="ListParagraph"/>
        <w:numPr>
          <w:ilvl w:val="0"/>
          <w:numId w:val="32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Đoạn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không cắt đoạn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CD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nhưng đường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cắt đoạn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CD</w:t>
      </w:r>
      <w:r w:rsidRPr="0025335C">
        <w:rPr>
          <w:rFonts w:ascii="Palatino Linotype" w:hAnsi="Palatino Linotype"/>
          <w:sz w:val="28"/>
          <w:szCs w:val="28"/>
          <w:lang w:val="en-GB"/>
        </w:rPr>
        <w:t>.</w:t>
      </w:r>
    </w:p>
    <w:p w:rsidR="00434557" w:rsidRPr="0025335C" w:rsidRDefault="00434557" w:rsidP="0025335C">
      <w:pPr>
        <w:pStyle w:val="ListParagraph"/>
        <w:numPr>
          <w:ilvl w:val="0"/>
          <w:numId w:val="32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Đường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cắt đoạn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CD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đồng thời đường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CD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cắt đoạn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</w:t>
      </w:r>
      <w:r w:rsidRPr="0025335C">
        <w:rPr>
          <w:rFonts w:ascii="Palatino Linotype" w:hAnsi="Palatino Linotype"/>
          <w:sz w:val="28"/>
          <w:szCs w:val="28"/>
          <w:lang w:val="en-GB"/>
        </w:rPr>
        <w:t>.</w:t>
      </w:r>
    </w:p>
    <w:p w:rsidR="00434557" w:rsidRPr="0025335C" w:rsidRDefault="00434557" w:rsidP="0025335C">
      <w:pPr>
        <w:pStyle w:val="ListParagraph"/>
        <w:tabs>
          <w:tab w:val="left" w:pos="284"/>
        </w:tabs>
        <w:spacing w:after="0"/>
        <w:ind w:left="0"/>
        <w:rPr>
          <w:rFonts w:ascii="Palatino Linotype" w:hAnsi="Palatino Linotype"/>
          <w:b/>
          <w:sz w:val="28"/>
          <w:szCs w:val="28"/>
          <w:lang w:val="en-GB"/>
        </w:rPr>
      </w:pPr>
    </w:p>
    <w:p w:rsidR="00434557" w:rsidRPr="0025335C" w:rsidRDefault="00434557" w:rsidP="0025335C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b/>
          <w:sz w:val="28"/>
          <w:szCs w:val="28"/>
          <w:lang w:val="en-GB"/>
        </w:rPr>
        <w:t>DẠNG 3.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SỐ ĐOẠN THẲNG</w:t>
      </w:r>
    </w:p>
    <w:p w:rsidR="00434557" w:rsidRPr="0025335C" w:rsidRDefault="00434557" w:rsidP="0025335C">
      <w:pPr>
        <w:pStyle w:val="ListParagraph"/>
        <w:ind w:left="0"/>
        <w:rPr>
          <w:rFonts w:ascii="Palatino Linotype" w:hAnsi="Palatino Linotype"/>
          <w:b/>
          <w:i/>
          <w:sz w:val="28"/>
          <w:szCs w:val="28"/>
          <w:lang w:val="en-GB"/>
        </w:rPr>
      </w:pPr>
      <w:r w:rsidRPr="0025335C">
        <w:rPr>
          <w:rFonts w:ascii="Palatino Linotype" w:hAnsi="Palatino Linotype"/>
          <w:b/>
          <w:i/>
          <w:sz w:val="28"/>
          <w:szCs w:val="28"/>
          <w:lang w:val="en-GB"/>
        </w:rPr>
        <w:t>Phương pháp giải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40"/>
      </w:tblGrid>
      <w:tr w:rsidR="00434557" w:rsidRPr="00503813" w:rsidTr="00503813">
        <w:tc>
          <w:tcPr>
            <w:tcW w:w="9640" w:type="dxa"/>
          </w:tcPr>
          <w:p w:rsidR="00434557" w:rsidRPr="00822397" w:rsidRDefault="00434557" w:rsidP="00503813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GB"/>
              </w:rPr>
            </w:pPr>
            <w:r w:rsidRPr="00822397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Với n điểm cho trước ( </w:t>
            </w:r>
            <w:r w:rsidRPr="00822397">
              <w:rPr>
                <w:position w:val="-10"/>
                <w:szCs w:val="22"/>
                <w:lang w:val="en-US"/>
              </w:rPr>
              <w:object w:dxaOrig="1200" w:dyaOrig="320">
                <v:shape id="_x0000_i1028" type="#_x0000_t75" style="width:60pt;height:15.75pt" o:ole="">
                  <v:imagedata r:id="rId10" o:title=""/>
                </v:shape>
                <o:OLEObject Type="Embed" ProgID="Equation.DSMT4" ShapeID="_x0000_i1028" DrawAspect="Content" ObjectID="_1623134312" r:id="rId11"/>
              </w:object>
            </w:r>
            <w:r w:rsidRPr="00822397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), cứ qua hai điểm vẽ một đoạn thẳng, th́ số đoạn thẳng vẽ được là </w:t>
            </w:r>
            <w:r w:rsidRPr="00822397">
              <w:rPr>
                <w:position w:val="-24"/>
                <w:szCs w:val="22"/>
                <w:lang w:val="en-US"/>
              </w:rPr>
              <w:object w:dxaOrig="820" w:dyaOrig="620">
                <v:shape id="_x0000_i1029" type="#_x0000_t75" style="width:40.5pt;height:31.5pt" o:ole="">
                  <v:imagedata r:id="rId12" o:title=""/>
                </v:shape>
                <o:OLEObject Type="Embed" ProgID="Equation.DSMT4" ShapeID="_x0000_i1029" DrawAspect="Content" ObjectID="_1623134313" r:id="rId13"/>
              </w:object>
            </w:r>
            <w:r w:rsidRPr="00822397">
              <w:rPr>
                <w:rFonts w:ascii="Palatino Linotype" w:hAnsi="Palatino Linotype"/>
                <w:sz w:val="28"/>
                <w:szCs w:val="28"/>
                <w:lang w:val="en-GB"/>
              </w:rPr>
              <w:t>.</w:t>
            </w:r>
          </w:p>
        </w:tc>
      </w:tr>
    </w:tbl>
    <w:p w:rsidR="00434557" w:rsidRPr="0025335C" w:rsidRDefault="00434557" w:rsidP="0025335C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</w:p>
    <w:p w:rsidR="00434557" w:rsidRPr="00FF1D32" w:rsidRDefault="00434557" w:rsidP="0025335C">
      <w:pPr>
        <w:pStyle w:val="Mu"/>
        <w:rPr>
          <w:lang w:val="pt-BR"/>
        </w:rPr>
      </w:pPr>
      <w:r w:rsidRPr="00FF1D32">
        <w:rPr>
          <w:lang w:val="pt-BR"/>
        </w:rPr>
        <w:t>Cho n điểm phân biệt (</w:t>
      </w:r>
      <w:r w:rsidRPr="0025335C">
        <w:rPr>
          <w:position w:val="-6"/>
        </w:rPr>
        <w:object w:dxaOrig="560" w:dyaOrig="279">
          <v:shape id="_x0000_i1030" type="#_x0000_t75" style="width:27.75pt;height:13.5pt" o:ole="">
            <v:imagedata r:id="rId14" o:title=""/>
          </v:shape>
          <o:OLEObject Type="Embed" ProgID="Equation.DSMT4" ShapeID="_x0000_i1030" DrawAspect="Content" ObjectID="_1623134314" r:id="rId15"/>
        </w:object>
      </w:r>
      <w:r w:rsidRPr="00FF1D32">
        <w:rPr>
          <w:lang w:val="pt-BR"/>
        </w:rPr>
        <w:t>). Cứ qua hai điểm ta kẻ một đoạn thẳng.</w:t>
      </w:r>
    </w:p>
    <w:p w:rsidR="00434557" w:rsidRPr="00FF1D32" w:rsidRDefault="00434557" w:rsidP="0025335C">
      <w:pPr>
        <w:pStyle w:val="ListParagraph"/>
        <w:numPr>
          <w:ilvl w:val="0"/>
          <w:numId w:val="26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FF1D32">
        <w:rPr>
          <w:rFonts w:ascii="Palatino Linotype" w:hAnsi="Palatino Linotype"/>
          <w:sz w:val="28"/>
          <w:szCs w:val="28"/>
          <w:lang w:val="pt-BR"/>
        </w:rPr>
        <w:t xml:space="preserve">Nếu </w:t>
      </w:r>
      <w:r w:rsidRPr="00FF1D32">
        <w:rPr>
          <w:rFonts w:ascii="Palatino Linotype" w:hAnsi="Palatino Linotype"/>
          <w:i/>
          <w:sz w:val="28"/>
          <w:szCs w:val="28"/>
          <w:lang w:val="pt-BR"/>
        </w:rPr>
        <w:t>n</w:t>
      </w:r>
      <w:r w:rsidRPr="00FF1D32">
        <w:rPr>
          <w:rFonts w:ascii="Palatino Linotype" w:hAnsi="Palatino Linotype"/>
          <w:sz w:val="28"/>
          <w:szCs w:val="28"/>
          <w:lang w:val="pt-BR"/>
        </w:rPr>
        <w:t xml:space="preserve"> = 14 thì có bao nhiêu đoạn tạo thành?</w:t>
      </w:r>
    </w:p>
    <w:p w:rsidR="00434557" w:rsidRPr="00FF1D32" w:rsidRDefault="00434557" w:rsidP="0025335C">
      <w:pPr>
        <w:pStyle w:val="ListParagraph"/>
        <w:numPr>
          <w:ilvl w:val="0"/>
          <w:numId w:val="26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FF1D32">
        <w:rPr>
          <w:rFonts w:ascii="Palatino Linotype" w:hAnsi="Palatino Linotype"/>
          <w:sz w:val="28"/>
          <w:szCs w:val="28"/>
          <w:lang w:val="pt-BR"/>
        </w:rPr>
        <w:t xml:space="preserve">Nếu có 210 đoạn thẳng tạo thành thì </w:t>
      </w:r>
      <w:r w:rsidRPr="00FF1D32">
        <w:rPr>
          <w:rFonts w:ascii="Palatino Linotype" w:hAnsi="Palatino Linotype"/>
          <w:i/>
          <w:sz w:val="28"/>
          <w:szCs w:val="28"/>
          <w:lang w:val="pt-BR"/>
        </w:rPr>
        <w:t>n</w:t>
      </w:r>
      <w:r w:rsidRPr="00FF1D32">
        <w:rPr>
          <w:rFonts w:ascii="Palatino Linotype" w:hAnsi="Palatino Linotype"/>
          <w:sz w:val="28"/>
          <w:szCs w:val="28"/>
          <w:lang w:val="pt-BR"/>
        </w:rPr>
        <w:t xml:space="preserve"> là bao nhiêu?</w:t>
      </w:r>
    </w:p>
    <w:p w:rsidR="00434557" w:rsidRPr="0025335C" w:rsidRDefault="00434557" w:rsidP="0025335C">
      <w:pPr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b/>
          <w:sz w:val="28"/>
          <w:szCs w:val="28"/>
          <w:lang w:val="en-GB"/>
        </w:rPr>
        <w:t xml:space="preserve">DẠNG 4. </w:t>
      </w:r>
      <w:r w:rsidRPr="0025335C">
        <w:rPr>
          <w:rFonts w:ascii="Palatino Linotype" w:hAnsi="Palatino Linotype"/>
          <w:sz w:val="28"/>
          <w:szCs w:val="28"/>
          <w:lang w:val="en-GB"/>
        </w:rPr>
        <w:t>SO SÁNH ĐỘ DÀI ĐOẠN THẲNG</w:t>
      </w:r>
    </w:p>
    <w:p w:rsidR="00434557" w:rsidRPr="0025335C" w:rsidRDefault="00434557" w:rsidP="0025335C">
      <w:pPr>
        <w:rPr>
          <w:rFonts w:ascii="Palatino Linotype" w:hAnsi="Palatino Linotype"/>
          <w:b/>
          <w:i/>
          <w:sz w:val="28"/>
          <w:szCs w:val="28"/>
          <w:lang w:val="en-GB"/>
        </w:rPr>
      </w:pPr>
      <w:r w:rsidRPr="0025335C">
        <w:rPr>
          <w:rFonts w:ascii="Palatino Linotype" w:hAnsi="Palatino Linotype"/>
          <w:b/>
          <w:i/>
          <w:sz w:val="28"/>
          <w:szCs w:val="28"/>
          <w:lang w:val="en-GB"/>
        </w:rPr>
        <w:t>Phương pháp giải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21"/>
      </w:tblGrid>
      <w:tr w:rsidR="00434557" w:rsidRPr="00503813" w:rsidTr="00503813">
        <w:tc>
          <w:tcPr>
            <w:tcW w:w="10245" w:type="dxa"/>
          </w:tcPr>
          <w:p w:rsidR="00434557" w:rsidRPr="00503813" w:rsidRDefault="00434557" w:rsidP="00503813">
            <w:pPr>
              <w:spacing w:after="0" w:line="240" w:lineRule="auto"/>
              <w:rPr>
                <w:rFonts w:ascii="Palatino Linotype" w:hAnsi="Palatino Linotype"/>
                <w:sz w:val="28"/>
                <w:szCs w:val="28"/>
                <w:lang w:val="en-GB"/>
              </w:rPr>
            </w:pPr>
            <w:r w:rsidRPr="00503813">
              <w:rPr>
                <w:rFonts w:ascii="Palatino Linotype" w:hAnsi="Palatino Linotype"/>
                <w:sz w:val="28"/>
                <w:szCs w:val="28"/>
                <w:lang w:val="en-GB"/>
              </w:rPr>
              <w:t>Dùng thước thẳng để đo độ dài mỗi đoạn thẳng rồi so sánh độ dài của chúng.</w:t>
            </w:r>
          </w:p>
        </w:tc>
      </w:tr>
    </w:tbl>
    <w:p w:rsidR="00434557" w:rsidRPr="0025335C" w:rsidRDefault="00434557" w:rsidP="0025335C">
      <w:pPr>
        <w:rPr>
          <w:rFonts w:ascii="Palatino Linotype" w:hAnsi="Palatino Linotype"/>
          <w:sz w:val="28"/>
          <w:szCs w:val="28"/>
          <w:lang w:val="en-GB"/>
        </w:rPr>
      </w:pPr>
    </w:p>
    <w:p w:rsidR="00434557" w:rsidRPr="0025335C" w:rsidRDefault="00434557" w:rsidP="0025335C">
      <w:pPr>
        <w:pStyle w:val="Mu"/>
        <w:rPr>
          <w:lang w:val="en-GB"/>
        </w:rPr>
      </w:pPr>
      <w:r w:rsidRPr="0025335C">
        <w:rPr>
          <w:lang w:val="en-GB"/>
        </w:rPr>
        <w:t xml:space="preserve">Lấy 3 điểm </w:t>
      </w:r>
      <w:r w:rsidRPr="0025335C">
        <w:rPr>
          <w:i/>
          <w:lang w:val="en-GB"/>
        </w:rPr>
        <w:t>A, B, C</w:t>
      </w:r>
      <w:r w:rsidRPr="0025335C">
        <w:rPr>
          <w:lang w:val="en-GB"/>
        </w:rPr>
        <w:t xml:space="preserve"> không thẳng hàng. Vẽ 3 đoạn thẳng </w:t>
      </w:r>
      <w:r w:rsidRPr="0025335C">
        <w:rPr>
          <w:i/>
          <w:lang w:val="en-GB"/>
        </w:rPr>
        <w:t xml:space="preserve">AB, BC, CA </w:t>
      </w:r>
      <w:r w:rsidRPr="0025335C">
        <w:rPr>
          <w:lang w:val="en-GB"/>
        </w:rPr>
        <w:t>hãy đo và so sánh:</w:t>
      </w:r>
    </w:p>
    <w:p w:rsidR="00434557" w:rsidRPr="0025335C" w:rsidRDefault="00434557" w:rsidP="0025335C">
      <w:pPr>
        <w:pStyle w:val="ListParagraph"/>
        <w:numPr>
          <w:ilvl w:val="0"/>
          <w:numId w:val="28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i/>
          <w:sz w:val="28"/>
          <w:szCs w:val="28"/>
          <w:lang w:val="en-GB"/>
        </w:rPr>
        <w:t>AB + A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C và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 xml:space="preserve">BC 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                     </w:t>
      </w:r>
      <w:r>
        <w:rPr>
          <w:rFonts w:ascii="Palatino Linotype" w:hAnsi="Palatino Linotype"/>
          <w:sz w:val="28"/>
          <w:szCs w:val="28"/>
          <w:lang w:val="en-GB"/>
        </w:rPr>
        <w:t xml:space="preserve">                  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b)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 – AC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BC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( với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 xml:space="preserve">AB </w:t>
      </w:r>
      <w:r w:rsidRPr="0025335C">
        <w:rPr>
          <w:rFonts w:ascii="Palatino Linotype" w:hAnsi="Palatino Linotype"/>
          <w:sz w:val="28"/>
          <w:szCs w:val="28"/>
          <w:lang w:val="en-GB"/>
        </w:rPr>
        <w:t>&gt; AC )</w:t>
      </w:r>
    </w:p>
    <w:p w:rsidR="00434557" w:rsidRPr="0025335C" w:rsidRDefault="00434557" w:rsidP="0025335C">
      <w:pPr>
        <w:pStyle w:val="Mu"/>
        <w:jc w:val="both"/>
        <w:rPr>
          <w:b/>
          <w:lang w:val="en-GB"/>
        </w:rPr>
      </w:pPr>
      <w:r w:rsidRPr="0025335C">
        <w:rPr>
          <w:lang w:val="en-GB"/>
        </w:rPr>
        <w:t xml:space="preserve">Cho các đoạn thẳng </w:t>
      </w:r>
      <w:r w:rsidRPr="0025335C">
        <w:rPr>
          <w:i/>
          <w:lang w:val="en-GB"/>
        </w:rPr>
        <w:t>AB, CD, MN</w:t>
      </w:r>
      <w:r w:rsidRPr="0025335C">
        <w:rPr>
          <w:lang w:val="en-GB"/>
        </w:rPr>
        <w:t xml:space="preserve">. </w:t>
      </w:r>
      <w:smartTag w:uri="urn:schemas-microsoft-com:office:smarttags" w:element="place">
        <w:smartTag w:uri="urn:schemas-microsoft-com:office:smarttags" w:element="place">
          <w:r w:rsidRPr="0025335C">
            <w:rPr>
              <w:lang w:val="en-GB"/>
            </w:rPr>
            <w:t>Biết</w:t>
          </w:r>
        </w:smartTag>
        <w:r w:rsidRPr="0025335C">
          <w:rPr>
            <w:lang w:val="en-GB"/>
          </w:rPr>
          <w:t xml:space="preserve"> </w:t>
        </w:r>
        <w:smartTag w:uri="urn:schemas-microsoft-com:office:smarttags" w:element="place">
          <w:r w:rsidRPr="0025335C">
            <w:rPr>
              <w:i/>
              <w:lang w:val="en-GB"/>
            </w:rPr>
            <w:t>AB</w:t>
          </w:r>
        </w:smartTag>
      </w:smartTag>
      <w:r w:rsidRPr="0025335C">
        <w:rPr>
          <w:i/>
          <w:lang w:val="en-GB"/>
        </w:rPr>
        <w:t xml:space="preserve"> =</w:t>
      </w:r>
      <w:r w:rsidRPr="0025335C">
        <w:rPr>
          <w:lang w:val="en-GB"/>
        </w:rPr>
        <w:t xml:space="preserve"> 7cm</w:t>
      </w:r>
      <w:r w:rsidRPr="0025335C">
        <w:rPr>
          <w:i/>
          <w:lang w:val="en-GB"/>
        </w:rPr>
        <w:t>, MN =</w:t>
      </w:r>
      <w:r w:rsidRPr="0025335C">
        <w:rPr>
          <w:lang w:val="en-GB"/>
        </w:rPr>
        <w:t xml:space="preserve"> 13cm. Số đo độ dài </w:t>
      </w:r>
      <w:r w:rsidRPr="0025335C">
        <w:rPr>
          <w:i/>
          <w:lang w:val="en-GB"/>
        </w:rPr>
        <w:t>CD</w:t>
      </w:r>
      <w:r w:rsidRPr="0025335C">
        <w:rPr>
          <w:lang w:val="en-GB"/>
        </w:rPr>
        <w:t xml:space="preserve"> là một số nguyên tố, </w:t>
      </w:r>
      <w:r w:rsidRPr="0025335C">
        <w:rPr>
          <w:i/>
          <w:lang w:val="en-GB"/>
        </w:rPr>
        <w:t>AB &lt; CD, MN &gt; CD</w:t>
      </w:r>
      <w:r w:rsidRPr="0025335C">
        <w:rPr>
          <w:lang w:val="en-GB"/>
        </w:rPr>
        <w:t xml:space="preserve">. Độ dài </w:t>
      </w:r>
      <w:r w:rsidRPr="0025335C">
        <w:rPr>
          <w:i/>
          <w:lang w:val="en-GB"/>
        </w:rPr>
        <w:t>CD</w:t>
      </w:r>
      <w:r w:rsidRPr="0025335C">
        <w:rPr>
          <w:lang w:val="en-GB"/>
        </w:rPr>
        <w:t xml:space="preserve"> là bao nhiêu?</w:t>
      </w:r>
    </w:p>
    <w:p w:rsidR="00434557" w:rsidRDefault="00434557" w:rsidP="0025335C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b/>
          <w:sz w:val="28"/>
          <w:szCs w:val="28"/>
          <w:lang w:val="en-GB"/>
        </w:rPr>
      </w:pPr>
    </w:p>
    <w:p w:rsidR="00434557" w:rsidRDefault="00434557" w:rsidP="0025335C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b/>
          <w:sz w:val="28"/>
          <w:szCs w:val="28"/>
          <w:lang w:val="en-GB"/>
        </w:rPr>
      </w:pPr>
    </w:p>
    <w:p w:rsidR="00434557" w:rsidRDefault="00434557" w:rsidP="0025335C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b/>
          <w:sz w:val="28"/>
          <w:szCs w:val="28"/>
          <w:lang w:val="en-GB"/>
        </w:rPr>
      </w:pPr>
    </w:p>
    <w:p w:rsidR="00434557" w:rsidRPr="003E7E7B" w:rsidRDefault="00434557" w:rsidP="00FF1D32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FF0000"/>
          <w:sz w:val="32"/>
          <w:szCs w:val="32"/>
        </w:rPr>
      </w:pPr>
      <w:bookmarkStart w:id="0" w:name="_GoBack"/>
      <w:bookmarkEnd w:id="0"/>
      <w:r w:rsidRPr="003E7E7B">
        <w:rPr>
          <w:rFonts w:ascii="Palatino Linotype" w:hAnsi="Palatino Linotype"/>
          <w:b/>
          <w:color w:val="FF0000"/>
          <w:sz w:val="32"/>
          <w:szCs w:val="32"/>
        </w:rPr>
        <w:t>Hướng dẫn giải</w:t>
      </w:r>
    </w:p>
    <w:p w:rsidR="00434557" w:rsidRPr="0025335C" w:rsidRDefault="00434557" w:rsidP="00FF1D32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FF1D32">
        <w:rPr>
          <w:rFonts w:ascii="Palatino Linotype" w:hAnsi="Palatino Linotype"/>
          <w:b/>
          <w:sz w:val="28"/>
          <w:szCs w:val="28"/>
        </w:rPr>
        <w:t xml:space="preserve">DẠNG 1. </w:t>
      </w:r>
      <w:r w:rsidRPr="0025335C">
        <w:rPr>
          <w:rFonts w:ascii="Palatino Linotype" w:hAnsi="Palatino Linotype"/>
          <w:sz w:val="28"/>
          <w:szCs w:val="28"/>
        </w:rPr>
        <w:t>NHẬN BIẾT ĐOẠN THẲNG</w:t>
      </w:r>
    </w:p>
    <w:p w:rsidR="00434557" w:rsidRPr="00FF1D32" w:rsidRDefault="00434557" w:rsidP="00FF1D32">
      <w:pPr>
        <w:pStyle w:val="Mu"/>
        <w:numPr>
          <w:ilvl w:val="0"/>
          <w:numId w:val="0"/>
        </w:numPr>
        <w:ind w:left="-284" w:firstLine="284"/>
        <w:jc w:val="both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Bài 1</w:t>
      </w:r>
      <w:r w:rsidRPr="00FF1D32">
        <w:rPr>
          <w:b/>
          <w:color w:val="FF0000"/>
          <w:lang w:val="en-GB"/>
        </w:rPr>
        <w:t>.</w:t>
      </w:r>
    </w:p>
    <w:p w:rsidR="00434557" w:rsidRPr="0025335C" w:rsidRDefault="00434557" w:rsidP="00FF1D32">
      <w:pPr>
        <w:pStyle w:val="ListParagraph"/>
        <w:ind w:left="0"/>
        <w:jc w:val="center"/>
        <w:rPr>
          <w:rFonts w:ascii="Palatino Linotype" w:hAnsi="Palatino Linotype"/>
          <w:sz w:val="28"/>
          <w:szCs w:val="28"/>
          <w:lang w:val="en-GB"/>
        </w:rPr>
      </w:pPr>
      <w:r w:rsidRPr="0015599F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76" o:spid="_x0000_i1031" type="#_x0000_t75" style="width:216.75pt;height:48.75pt;visibility:visible">
            <v:imagedata r:id="rId16" o:title=""/>
          </v:shape>
        </w:pict>
      </w:r>
    </w:p>
    <w:p w:rsidR="00434557" w:rsidRPr="0025335C" w:rsidRDefault="00434557" w:rsidP="00FF1D32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Có tất cả 6 đoạn thẳng: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AB, AC, AD, BC, BD, CD</w:t>
      </w:r>
      <w:r w:rsidRPr="0025335C">
        <w:rPr>
          <w:rFonts w:ascii="Palatino Linotype" w:hAnsi="Palatino Linotype"/>
          <w:sz w:val="28"/>
          <w:szCs w:val="28"/>
          <w:lang w:val="en-GB"/>
        </w:rPr>
        <w:t>.</w:t>
      </w:r>
    </w:p>
    <w:p w:rsidR="00434557" w:rsidRPr="00FF1D32" w:rsidRDefault="00434557" w:rsidP="00FF1D32">
      <w:pPr>
        <w:pStyle w:val="Mu"/>
        <w:numPr>
          <w:ilvl w:val="0"/>
          <w:numId w:val="0"/>
        </w:numPr>
        <w:ind w:left="-284" w:firstLine="284"/>
        <w:jc w:val="both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Bài 2</w:t>
      </w:r>
      <w:r w:rsidRPr="00FF1D32">
        <w:rPr>
          <w:b/>
          <w:color w:val="FF0000"/>
          <w:lang w:val="en-GB"/>
        </w:rPr>
        <w:t>.</w:t>
      </w:r>
    </w:p>
    <w:p w:rsidR="00434557" w:rsidRPr="0025335C" w:rsidRDefault="00434557" w:rsidP="00FF1D32">
      <w:pPr>
        <w:pStyle w:val="ListParagraph"/>
        <w:ind w:left="0"/>
        <w:jc w:val="center"/>
        <w:rPr>
          <w:rFonts w:ascii="Palatino Linotype" w:hAnsi="Palatino Linotype"/>
          <w:sz w:val="28"/>
          <w:szCs w:val="28"/>
          <w:lang w:val="en-GB"/>
        </w:rPr>
      </w:pPr>
      <w:r w:rsidRPr="0015599F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77" o:spid="_x0000_i1032" type="#_x0000_t75" style="width:217.5pt;height:96.75pt;visibility:visible">
            <v:imagedata r:id="rId17" o:title=""/>
          </v:shape>
        </w:pict>
      </w:r>
    </w:p>
    <w:p w:rsidR="00434557" w:rsidRPr="0025335C" w:rsidRDefault="00434557" w:rsidP="00FF1D32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Có tất cả 10 đoạn thẳng, đó là: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MN, NP, PQ, QM, MO, OQ, MP, NQ</w:t>
      </w:r>
      <w:r w:rsidRPr="0025335C">
        <w:rPr>
          <w:rFonts w:ascii="Palatino Linotype" w:hAnsi="Palatino Linotype"/>
          <w:sz w:val="28"/>
          <w:szCs w:val="28"/>
          <w:lang w:val="en-GB"/>
        </w:rPr>
        <w:t>.</w:t>
      </w:r>
    </w:p>
    <w:p w:rsidR="00434557" w:rsidRPr="00FF1D32" w:rsidRDefault="00434557" w:rsidP="00133748">
      <w:pPr>
        <w:pStyle w:val="Mu"/>
        <w:numPr>
          <w:ilvl w:val="0"/>
          <w:numId w:val="0"/>
        </w:numPr>
        <w:ind w:left="-284" w:firstLine="284"/>
        <w:jc w:val="both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Bài 3</w:t>
      </w:r>
      <w:r w:rsidRPr="00FF1D32">
        <w:rPr>
          <w:b/>
          <w:color w:val="FF0000"/>
          <w:lang w:val="en-GB"/>
        </w:rPr>
        <w:t>.</w:t>
      </w:r>
    </w:p>
    <w:p w:rsidR="00434557" w:rsidRPr="0025335C" w:rsidRDefault="00434557" w:rsidP="00FF1D32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4"/>
          <w:szCs w:val="24"/>
        </w:rPr>
      </w:pP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Số đoạn thẳng là ba đoạn: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MN, NP, MP.</w:t>
      </w:r>
    </w:p>
    <w:p w:rsidR="00434557" w:rsidRPr="0025335C" w:rsidRDefault="00434557" w:rsidP="00FF1D32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</w:p>
    <w:p w:rsidR="00434557" w:rsidRPr="0025335C" w:rsidRDefault="00434557" w:rsidP="00FF1D32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b/>
          <w:sz w:val="28"/>
          <w:szCs w:val="28"/>
          <w:lang w:val="en-GB"/>
        </w:rPr>
        <w:t xml:space="preserve">DẠNG 2. </w:t>
      </w:r>
      <w:r w:rsidRPr="0025335C">
        <w:rPr>
          <w:rFonts w:ascii="Palatino Linotype" w:hAnsi="Palatino Linotype"/>
          <w:sz w:val="28"/>
          <w:szCs w:val="28"/>
          <w:lang w:val="en-GB"/>
        </w:rPr>
        <w:t>NHẬN BIẾT ĐOẠN THẲNG CẮT ĐOẠN THẲNG, CẮT TIA, CẮT ĐƯỜNG THẲNG.</w:t>
      </w:r>
    </w:p>
    <w:p w:rsidR="00434557" w:rsidRPr="00FF1D32" w:rsidRDefault="00434557" w:rsidP="00133748">
      <w:pPr>
        <w:pStyle w:val="Mu"/>
        <w:numPr>
          <w:ilvl w:val="0"/>
          <w:numId w:val="0"/>
        </w:numPr>
        <w:ind w:left="-284" w:firstLine="284"/>
        <w:jc w:val="both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Bài 4</w:t>
      </w:r>
      <w:r w:rsidRPr="00FF1D32">
        <w:rPr>
          <w:b/>
          <w:color w:val="FF0000"/>
          <w:lang w:val="en-GB"/>
        </w:rPr>
        <w:t>.</w:t>
      </w:r>
    </w:p>
    <w:p w:rsidR="00434557" w:rsidRPr="00FF1D32" w:rsidRDefault="00434557" w:rsidP="00133748">
      <w:pPr>
        <w:pStyle w:val="ListParagraph"/>
        <w:tabs>
          <w:tab w:val="left" w:pos="284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lang w:val="en-US"/>
        </w:rPr>
        <w:t xml:space="preserve">a. </w:t>
      </w:r>
      <w:r w:rsidRPr="00FF1D32">
        <w:rPr>
          <w:rFonts w:ascii="Palatino Linotype" w:hAnsi="Palatino Linotype"/>
          <w:sz w:val="28"/>
          <w:szCs w:val="28"/>
        </w:rPr>
        <w:t xml:space="preserve">Đường thẳng </w:t>
      </w:r>
      <w:r w:rsidRPr="00FF1D32">
        <w:rPr>
          <w:rFonts w:ascii="Palatino Linotype" w:hAnsi="Palatino Linotype"/>
          <w:i/>
          <w:sz w:val="28"/>
          <w:szCs w:val="28"/>
        </w:rPr>
        <w:t>xx’</w:t>
      </w:r>
      <w:r w:rsidRPr="00FF1D32">
        <w:rPr>
          <w:rFonts w:ascii="Palatino Linotype" w:hAnsi="Palatino Linotype"/>
          <w:sz w:val="28"/>
          <w:szCs w:val="28"/>
        </w:rPr>
        <w:t xml:space="preserve"> và đoạn </w:t>
      </w:r>
      <w:r w:rsidRPr="00FF1D32">
        <w:rPr>
          <w:rFonts w:ascii="Palatino Linotype" w:hAnsi="Palatino Linotype"/>
          <w:i/>
          <w:sz w:val="28"/>
          <w:szCs w:val="28"/>
        </w:rPr>
        <w:t>AB</w:t>
      </w:r>
      <w:r w:rsidRPr="00FF1D32">
        <w:rPr>
          <w:rFonts w:ascii="Palatino Linotype" w:hAnsi="Palatino Linotype"/>
          <w:sz w:val="28"/>
          <w:szCs w:val="28"/>
        </w:rPr>
        <w:t xml:space="preserve"> có điểm </w:t>
      </w:r>
      <w:r w:rsidRPr="00FF1D32">
        <w:rPr>
          <w:rFonts w:ascii="Palatino Linotype" w:hAnsi="Palatino Linotype"/>
          <w:i/>
          <w:sz w:val="28"/>
          <w:szCs w:val="28"/>
        </w:rPr>
        <w:t>M</w:t>
      </w:r>
      <w:r w:rsidRPr="00FF1D32">
        <w:rPr>
          <w:rFonts w:ascii="Palatino Linotype" w:hAnsi="Palatino Linotype"/>
          <w:sz w:val="28"/>
          <w:szCs w:val="28"/>
        </w:rPr>
        <w:t xml:space="preserve"> chung nên cắt nhau.</w:t>
      </w:r>
    </w:p>
    <w:p w:rsidR="00434557" w:rsidRPr="00FF1D32" w:rsidRDefault="00434557" w:rsidP="00133748">
      <w:pPr>
        <w:pStyle w:val="ListParagraph"/>
        <w:tabs>
          <w:tab w:val="left" w:pos="284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 w:rsidRPr="00133748">
        <w:rPr>
          <w:rFonts w:ascii="Palatino Linotype" w:hAnsi="Palatino Linotype"/>
          <w:sz w:val="28"/>
          <w:szCs w:val="28"/>
        </w:rPr>
        <w:t>b.</w:t>
      </w:r>
      <w:r w:rsidRPr="00FF1D32">
        <w:rPr>
          <w:rFonts w:ascii="Palatino Linotype" w:hAnsi="Palatino Linotype"/>
          <w:sz w:val="28"/>
          <w:szCs w:val="28"/>
        </w:rPr>
        <w:t xml:space="preserve">Điểm </w:t>
      </w:r>
      <w:r w:rsidRPr="00FF1D32">
        <w:rPr>
          <w:rFonts w:ascii="Palatino Linotype" w:hAnsi="Palatino Linotype"/>
          <w:i/>
          <w:sz w:val="28"/>
          <w:szCs w:val="28"/>
        </w:rPr>
        <w:t>M</w:t>
      </w:r>
      <w:r w:rsidRPr="00FF1D32">
        <w:rPr>
          <w:rFonts w:ascii="Palatino Linotype" w:hAnsi="Palatino Linotype"/>
          <w:sz w:val="28"/>
          <w:szCs w:val="28"/>
        </w:rPr>
        <w:t xml:space="preserve"> thuộc tia </w:t>
      </w:r>
      <w:r w:rsidRPr="00FF1D32">
        <w:rPr>
          <w:rFonts w:ascii="Palatino Linotype" w:hAnsi="Palatino Linotype"/>
          <w:i/>
          <w:sz w:val="28"/>
          <w:szCs w:val="28"/>
        </w:rPr>
        <w:t>Ox’</w:t>
      </w:r>
      <w:r w:rsidRPr="00FF1D32">
        <w:rPr>
          <w:rFonts w:ascii="Palatino Linotype" w:hAnsi="Palatino Linotype"/>
          <w:sz w:val="28"/>
          <w:szCs w:val="28"/>
        </w:rPr>
        <w:t xml:space="preserve"> và đoạn </w:t>
      </w:r>
      <w:r w:rsidRPr="00FF1D32">
        <w:rPr>
          <w:rFonts w:ascii="Palatino Linotype" w:hAnsi="Palatino Linotype"/>
          <w:i/>
          <w:sz w:val="28"/>
          <w:szCs w:val="28"/>
        </w:rPr>
        <w:t>AB</w:t>
      </w:r>
      <w:r w:rsidRPr="00FF1D32">
        <w:rPr>
          <w:rFonts w:ascii="Palatino Linotype" w:hAnsi="Palatino Linotype"/>
          <w:sz w:val="28"/>
          <w:szCs w:val="28"/>
        </w:rPr>
        <w:t xml:space="preserve"> nên tia </w:t>
      </w:r>
      <w:r w:rsidRPr="00FF1D32">
        <w:rPr>
          <w:rFonts w:ascii="Palatino Linotype" w:hAnsi="Palatino Linotype"/>
          <w:i/>
          <w:sz w:val="28"/>
          <w:szCs w:val="28"/>
        </w:rPr>
        <w:t>Ox’</w:t>
      </w:r>
      <w:r w:rsidRPr="00FF1D32">
        <w:rPr>
          <w:rFonts w:ascii="Palatino Linotype" w:hAnsi="Palatino Linotype"/>
          <w:sz w:val="28"/>
          <w:szCs w:val="28"/>
        </w:rPr>
        <w:t xml:space="preserve"> cắt đoạn </w:t>
      </w:r>
      <w:r w:rsidRPr="00FF1D32">
        <w:rPr>
          <w:rFonts w:ascii="Palatino Linotype" w:hAnsi="Palatino Linotype"/>
          <w:i/>
          <w:sz w:val="28"/>
          <w:szCs w:val="28"/>
        </w:rPr>
        <w:t>AB</w:t>
      </w:r>
      <w:r w:rsidRPr="00FF1D32">
        <w:rPr>
          <w:rFonts w:ascii="Palatino Linotype" w:hAnsi="Palatino Linotype"/>
          <w:sz w:val="28"/>
          <w:szCs w:val="28"/>
        </w:rPr>
        <w:t>.</w:t>
      </w:r>
    </w:p>
    <w:p w:rsidR="00434557" w:rsidRPr="00FF1D32" w:rsidRDefault="00434557" w:rsidP="00133748">
      <w:pPr>
        <w:pStyle w:val="ListParagraph"/>
        <w:tabs>
          <w:tab w:val="left" w:pos="284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 w:rsidRPr="00133748">
        <w:rPr>
          <w:rFonts w:ascii="Palatino Linotype" w:hAnsi="Palatino Linotype"/>
          <w:sz w:val="28"/>
          <w:szCs w:val="28"/>
        </w:rPr>
        <w:t>c.</w:t>
      </w:r>
      <w:r w:rsidRPr="00FF1D32">
        <w:rPr>
          <w:rFonts w:ascii="Palatino Linotype" w:hAnsi="Palatino Linotype"/>
          <w:sz w:val="28"/>
          <w:szCs w:val="28"/>
        </w:rPr>
        <w:t xml:space="preserve">Đường thẳng </w:t>
      </w:r>
      <w:r w:rsidRPr="00FF1D32">
        <w:rPr>
          <w:rFonts w:ascii="Palatino Linotype" w:hAnsi="Palatino Linotype"/>
          <w:i/>
          <w:sz w:val="28"/>
          <w:szCs w:val="28"/>
        </w:rPr>
        <w:t>xx’</w:t>
      </w:r>
      <w:r w:rsidRPr="00FF1D32">
        <w:rPr>
          <w:rFonts w:ascii="Palatino Linotype" w:hAnsi="Palatino Linotype"/>
          <w:sz w:val="28"/>
          <w:szCs w:val="28"/>
        </w:rPr>
        <w:t xml:space="preserve"> và đoạn thẳng </w:t>
      </w:r>
      <w:r w:rsidRPr="00FF1D32">
        <w:rPr>
          <w:rFonts w:ascii="Palatino Linotype" w:hAnsi="Palatino Linotype"/>
          <w:i/>
          <w:sz w:val="28"/>
          <w:szCs w:val="28"/>
        </w:rPr>
        <w:t>OA</w:t>
      </w:r>
      <w:r w:rsidRPr="00FF1D32">
        <w:rPr>
          <w:rFonts w:ascii="Palatino Linotype" w:hAnsi="Palatino Linotype"/>
          <w:sz w:val="28"/>
          <w:szCs w:val="28"/>
        </w:rPr>
        <w:t xml:space="preserve"> có chung điểm </w:t>
      </w:r>
      <w:r w:rsidRPr="00FF1D32">
        <w:rPr>
          <w:rFonts w:ascii="Palatino Linotype" w:hAnsi="Palatino Linotype"/>
          <w:i/>
          <w:sz w:val="28"/>
          <w:szCs w:val="28"/>
        </w:rPr>
        <w:t>O</w:t>
      </w:r>
      <w:r w:rsidRPr="00FF1D32">
        <w:rPr>
          <w:rFonts w:ascii="Palatino Linotype" w:hAnsi="Palatino Linotype"/>
          <w:sz w:val="28"/>
          <w:szCs w:val="28"/>
        </w:rPr>
        <w:t xml:space="preserve"> nên chúng cắt nhau.</w:t>
      </w:r>
    </w:p>
    <w:p w:rsidR="00434557" w:rsidRPr="00FF1D32" w:rsidRDefault="00434557" w:rsidP="00133748">
      <w:pPr>
        <w:pStyle w:val="ListParagraph"/>
        <w:tabs>
          <w:tab w:val="left" w:pos="284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 w:rsidRPr="00133748">
        <w:rPr>
          <w:rFonts w:ascii="Palatino Linotype" w:hAnsi="Palatino Linotype"/>
          <w:sz w:val="28"/>
          <w:szCs w:val="28"/>
        </w:rPr>
        <w:t>d.</w:t>
      </w:r>
      <w:r w:rsidRPr="00FF1D32">
        <w:rPr>
          <w:rFonts w:ascii="Palatino Linotype" w:hAnsi="Palatino Linotype"/>
          <w:sz w:val="28"/>
          <w:szCs w:val="28"/>
        </w:rPr>
        <w:t xml:space="preserve">Tia </w:t>
      </w:r>
      <w:r w:rsidRPr="00FF1D32">
        <w:rPr>
          <w:rFonts w:ascii="Palatino Linotype" w:hAnsi="Palatino Linotype"/>
          <w:i/>
          <w:sz w:val="28"/>
          <w:szCs w:val="28"/>
        </w:rPr>
        <w:t>OB</w:t>
      </w:r>
      <w:r w:rsidRPr="00FF1D32">
        <w:rPr>
          <w:rFonts w:ascii="Palatino Linotype" w:hAnsi="Palatino Linotype"/>
          <w:sz w:val="28"/>
          <w:szCs w:val="28"/>
        </w:rPr>
        <w:t xml:space="preserve"> và tia </w:t>
      </w:r>
      <w:r w:rsidRPr="00FF1D32">
        <w:rPr>
          <w:rFonts w:ascii="Palatino Linotype" w:hAnsi="Palatino Linotype"/>
          <w:i/>
          <w:sz w:val="28"/>
          <w:szCs w:val="28"/>
        </w:rPr>
        <w:t>MA</w:t>
      </w:r>
      <w:r w:rsidRPr="00FF1D32">
        <w:rPr>
          <w:rFonts w:ascii="Palatino Linotype" w:hAnsi="Palatino Linotype"/>
          <w:sz w:val="28"/>
          <w:szCs w:val="28"/>
        </w:rPr>
        <w:t xml:space="preserve"> không có điểm chung nên chúng không cắt nhau.</w:t>
      </w:r>
    </w:p>
    <w:p w:rsidR="00434557" w:rsidRPr="00133748" w:rsidRDefault="00434557" w:rsidP="00133748">
      <w:pPr>
        <w:pStyle w:val="Mu"/>
        <w:numPr>
          <w:ilvl w:val="0"/>
          <w:numId w:val="0"/>
        </w:numPr>
        <w:ind w:left="-284" w:firstLine="284"/>
        <w:jc w:val="both"/>
        <w:rPr>
          <w:b/>
          <w:color w:val="FF0000"/>
        </w:rPr>
      </w:pPr>
      <w:r w:rsidRPr="00133748">
        <w:rPr>
          <w:b/>
          <w:color w:val="FF0000"/>
        </w:rPr>
        <w:t xml:space="preserve">Bài </w:t>
      </w:r>
      <w:r>
        <w:rPr>
          <w:b/>
          <w:color w:val="FF0000"/>
          <w:lang w:val="en-US"/>
        </w:rPr>
        <w:t>5</w:t>
      </w:r>
      <w:r w:rsidRPr="00133748">
        <w:rPr>
          <w:b/>
          <w:color w:val="FF0000"/>
        </w:rPr>
        <w:t>.</w:t>
      </w:r>
    </w:p>
    <w:p w:rsidR="00434557" w:rsidRPr="00FF1D32" w:rsidRDefault="00434557" w:rsidP="00FF1D32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FF1D32">
        <w:rPr>
          <w:rFonts w:ascii="Palatino Linotype" w:hAnsi="Palatino Linotype"/>
          <w:sz w:val="28"/>
          <w:szCs w:val="28"/>
        </w:rPr>
        <w:t>Có thể vẽ hình như sau:</w:t>
      </w:r>
    </w:p>
    <w:p w:rsidR="00434557" w:rsidRPr="0025335C" w:rsidRDefault="00434557" w:rsidP="00FF1D32">
      <w:pPr>
        <w:pStyle w:val="ListParagraph"/>
        <w:ind w:left="0"/>
        <w:jc w:val="center"/>
        <w:rPr>
          <w:rFonts w:ascii="Palatino Linotype" w:hAnsi="Palatino Linotype"/>
          <w:sz w:val="28"/>
          <w:szCs w:val="28"/>
          <w:lang w:val="en-GB"/>
        </w:rPr>
      </w:pPr>
      <w:r w:rsidRPr="0015599F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79" o:spid="_x0000_i1033" type="#_x0000_t75" style="width:216.75pt;height:129.75pt;visibility:visible">
            <v:imagedata r:id="rId18" o:title=""/>
          </v:shape>
        </w:pict>
      </w:r>
    </w:p>
    <w:p w:rsidR="00434557" w:rsidRPr="00FF1D32" w:rsidRDefault="00434557" w:rsidP="00133748">
      <w:pPr>
        <w:pStyle w:val="Mu"/>
        <w:numPr>
          <w:ilvl w:val="0"/>
          <w:numId w:val="0"/>
        </w:numPr>
        <w:ind w:left="-284" w:firstLine="284"/>
        <w:jc w:val="both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Bài 6</w:t>
      </w:r>
      <w:r w:rsidRPr="00FF1D32">
        <w:rPr>
          <w:b/>
          <w:color w:val="FF0000"/>
          <w:lang w:val="en-GB"/>
        </w:rPr>
        <w:t>.</w:t>
      </w:r>
    </w:p>
    <w:p w:rsidR="00434557" w:rsidRPr="0025335C" w:rsidRDefault="00434557" w:rsidP="00FF1D32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a) Có 8 đoạn thẳng. Đó là các đoạn thẳng: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OA; OB; OC; OD; AB; CD; AD; CB</w:t>
      </w:r>
      <w:r>
        <w:rPr>
          <w:rFonts w:ascii="Palatino Linotype" w:hAnsi="Palatino Linotype"/>
          <w:sz w:val="28"/>
          <w:szCs w:val="28"/>
          <w:lang w:val="en-GB"/>
        </w:rPr>
        <w:t>.</w:t>
      </w:r>
    </w:p>
    <w:p w:rsidR="00434557" w:rsidRPr="0025335C" w:rsidRDefault="00434557" w:rsidP="00FF1D32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>b). Những đoạn thẳng không cắt nhau là:</w:t>
      </w:r>
    </w:p>
    <w:p w:rsidR="00434557" w:rsidRPr="0025335C" w:rsidRDefault="00434557" w:rsidP="00FF1D32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i/>
          <w:sz w:val="28"/>
          <w:szCs w:val="28"/>
          <w:lang w:val="en-GB"/>
        </w:rPr>
        <w:t>OA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BC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                     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OC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AD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                       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AD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BC</w:t>
      </w:r>
    </w:p>
    <w:p w:rsidR="00434557" w:rsidRPr="0025335C" w:rsidRDefault="00434557" w:rsidP="00FF1D32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i/>
          <w:sz w:val="28"/>
          <w:szCs w:val="28"/>
          <w:lang w:val="en-GB"/>
        </w:rPr>
        <w:t>OD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BC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                      </w:t>
      </w:r>
      <w:smartTag w:uri="urn:schemas-microsoft-com:office:smarttags" w:element="place">
        <w:r w:rsidRPr="0025335C">
          <w:rPr>
            <w:rFonts w:ascii="Palatino Linotype" w:hAnsi="Palatino Linotype"/>
            <w:i/>
            <w:sz w:val="28"/>
            <w:szCs w:val="28"/>
            <w:lang w:val="en-GB"/>
          </w:rPr>
          <w:t>OB</w:t>
        </w:r>
      </w:smartTag>
      <w:r w:rsidRPr="0025335C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AD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              </w:t>
      </w:r>
    </w:p>
    <w:p w:rsidR="00434557" w:rsidRDefault="00434557" w:rsidP="00FF1D32">
      <w:pPr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c). Tia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Ox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không cắt đoạn thẳng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BC</w:t>
      </w:r>
      <w:r w:rsidRPr="0025335C">
        <w:rPr>
          <w:rFonts w:ascii="Palatino Linotype" w:hAnsi="Palatino Linotype"/>
          <w:sz w:val="28"/>
          <w:szCs w:val="28"/>
          <w:lang w:val="en-GB"/>
        </w:rPr>
        <w:t>.</w:t>
      </w:r>
    </w:p>
    <w:p w:rsidR="00434557" w:rsidRPr="00FF1D32" w:rsidRDefault="00434557" w:rsidP="00133748">
      <w:pPr>
        <w:pStyle w:val="Mu"/>
        <w:numPr>
          <w:ilvl w:val="0"/>
          <w:numId w:val="0"/>
        </w:numPr>
        <w:ind w:left="-284" w:firstLine="284"/>
        <w:jc w:val="both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Bài 7</w:t>
      </w:r>
      <w:r w:rsidRPr="00FF1D32">
        <w:rPr>
          <w:b/>
          <w:color w:val="FF0000"/>
          <w:lang w:val="en-GB"/>
        </w:rPr>
        <w:t>.</w:t>
      </w:r>
    </w:p>
    <w:p w:rsidR="00434557" w:rsidRPr="0025335C" w:rsidRDefault="00434557" w:rsidP="00FF1D32">
      <w:pPr>
        <w:pStyle w:val="ListParagraph"/>
        <w:tabs>
          <w:tab w:val="left" w:pos="284"/>
        </w:tabs>
        <w:spacing w:after="0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>a)</w:t>
      </w:r>
    </w:p>
    <w:p w:rsidR="00434557" w:rsidRDefault="00434557" w:rsidP="00FF1D32">
      <w:pPr>
        <w:pStyle w:val="ListParagraph"/>
        <w:tabs>
          <w:tab w:val="left" w:pos="284"/>
        </w:tabs>
        <w:spacing w:after="0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  </w:t>
      </w:r>
      <w:r w:rsidRPr="0015599F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7" o:spid="_x0000_i1034" type="#_x0000_t75" style="width:171.75pt;height:66.75pt;visibility:visible">
            <v:imagedata r:id="rId19" o:title=""/>
          </v:shape>
        </w:pict>
      </w:r>
    </w:p>
    <w:p w:rsidR="00434557" w:rsidRPr="0025335C" w:rsidRDefault="00434557" w:rsidP="00FF1D32">
      <w:pPr>
        <w:pStyle w:val="ListParagraph"/>
        <w:tabs>
          <w:tab w:val="left" w:pos="284"/>
        </w:tabs>
        <w:spacing w:after="0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b) </w:t>
      </w:r>
    </w:p>
    <w:p w:rsidR="00434557" w:rsidRDefault="00434557" w:rsidP="00FF1D32">
      <w:pPr>
        <w:pStyle w:val="ListParagraph"/>
        <w:tabs>
          <w:tab w:val="left" w:pos="284"/>
        </w:tabs>
        <w:spacing w:after="0"/>
        <w:ind w:left="0"/>
        <w:rPr>
          <w:rFonts w:ascii="Palatino Linotype" w:hAnsi="Palatino Linotype"/>
          <w:b/>
          <w:sz w:val="28"/>
          <w:szCs w:val="28"/>
          <w:lang w:val="en-GB"/>
        </w:rPr>
      </w:pPr>
      <w:r w:rsidRPr="0015599F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8" o:spid="_x0000_i1035" type="#_x0000_t75" style="width:189.75pt;height:88.5pt;visibility:visible">
            <v:imagedata r:id="rId20" o:title=""/>
          </v:shape>
        </w:pict>
      </w:r>
    </w:p>
    <w:p w:rsidR="00434557" w:rsidRPr="0025335C" w:rsidRDefault="00434557" w:rsidP="00FF1D32">
      <w:pPr>
        <w:pStyle w:val="ListParagraph"/>
        <w:tabs>
          <w:tab w:val="left" w:pos="284"/>
        </w:tabs>
        <w:spacing w:after="0"/>
        <w:ind w:left="0"/>
        <w:rPr>
          <w:rFonts w:ascii="Palatino Linotype" w:hAnsi="Palatino Linotype"/>
          <w:b/>
          <w:sz w:val="28"/>
          <w:szCs w:val="28"/>
          <w:lang w:val="en-GB"/>
        </w:rPr>
      </w:pPr>
    </w:p>
    <w:p w:rsidR="00434557" w:rsidRPr="0025335C" w:rsidRDefault="00434557" w:rsidP="00FF1D32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b/>
          <w:sz w:val="28"/>
          <w:szCs w:val="28"/>
          <w:lang w:val="en-GB"/>
        </w:rPr>
        <w:t>DẠNG 3.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SỐ ĐOẠN THẲNG</w:t>
      </w:r>
    </w:p>
    <w:p w:rsidR="00434557" w:rsidRPr="00FF1D32" w:rsidRDefault="00434557" w:rsidP="00FF1D32">
      <w:pPr>
        <w:pStyle w:val="Mu"/>
        <w:numPr>
          <w:ilvl w:val="0"/>
          <w:numId w:val="0"/>
        </w:numPr>
        <w:ind w:left="-284" w:firstLine="284"/>
        <w:jc w:val="both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Bài 8</w:t>
      </w:r>
      <w:r w:rsidRPr="00FF1D32">
        <w:rPr>
          <w:b/>
          <w:color w:val="FF0000"/>
          <w:lang w:val="en-GB"/>
        </w:rPr>
        <w:t>.</w:t>
      </w:r>
    </w:p>
    <w:p w:rsidR="00434557" w:rsidRPr="0025335C" w:rsidRDefault="00434557" w:rsidP="00FF1D32">
      <w:pPr>
        <w:pStyle w:val="ListParagraph"/>
        <w:numPr>
          <w:ilvl w:val="0"/>
          <w:numId w:val="27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Với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n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= 14 thì số đoạn tạo thành là: </w:t>
      </w:r>
      <w:r w:rsidRPr="0025335C">
        <w:rPr>
          <w:position w:val="-24"/>
        </w:rPr>
        <w:object w:dxaOrig="1560" w:dyaOrig="620">
          <v:shape id="_x0000_i1036" type="#_x0000_t75" style="width:78pt;height:31.5pt" o:ole="">
            <v:imagedata r:id="rId21" o:title=""/>
          </v:shape>
          <o:OLEObject Type="Embed" ProgID="Equation.DSMT4" ShapeID="_x0000_i1036" DrawAspect="Content" ObjectID="_1623134315" r:id="rId22"/>
        </w:objec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( đoạn thẳng).</w:t>
      </w:r>
    </w:p>
    <w:p w:rsidR="00434557" w:rsidRPr="0025335C" w:rsidRDefault="00434557" w:rsidP="00FF1D32">
      <w:pPr>
        <w:pStyle w:val="ListParagraph"/>
        <w:numPr>
          <w:ilvl w:val="0"/>
          <w:numId w:val="27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Nếu có 210 đoạn thẳng tạo thành thì: </w:t>
      </w:r>
      <w:r w:rsidRPr="0025335C">
        <w:rPr>
          <w:position w:val="-24"/>
        </w:rPr>
        <w:object w:dxaOrig="1420" w:dyaOrig="620">
          <v:shape id="_x0000_i1037" type="#_x0000_t75" style="width:70.5pt;height:31.5pt" o:ole="">
            <v:imagedata r:id="rId23" o:title=""/>
          </v:shape>
          <o:OLEObject Type="Embed" ProgID="Equation.DSMT4" ShapeID="_x0000_i1037" DrawAspect="Content" ObjectID="_1623134316" r:id="rId24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25335C">
        <w:rPr>
          <w:rFonts w:ascii="Palatino Linotype" w:hAnsi="Palatino Linotype"/>
          <w:sz w:val="28"/>
          <w:szCs w:val="28"/>
          <w:lang w:val="en-GB"/>
        </w:rPr>
        <w:t>nên</w:t>
      </w:r>
    </w:p>
    <w:p w:rsidR="00434557" w:rsidRPr="0025335C" w:rsidRDefault="00434557" w:rsidP="00FF1D32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position w:val="-10"/>
        </w:rPr>
        <w:object w:dxaOrig="2160" w:dyaOrig="320">
          <v:shape id="_x0000_i1038" type="#_x0000_t75" style="width:108pt;height:15.75pt" o:ole="">
            <v:imagedata r:id="rId25" o:title=""/>
          </v:shape>
          <o:OLEObject Type="Embed" ProgID="Equation.DSMT4" ShapeID="_x0000_i1038" DrawAspect="Content" ObjectID="_1623134317" r:id="rId26"/>
        </w:objec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. Do đó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n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 xml:space="preserve">= </w:t>
      </w:r>
      <w:r>
        <w:rPr>
          <w:rFonts w:ascii="Palatino Linotype" w:hAnsi="Palatino Linotype"/>
          <w:sz w:val="28"/>
          <w:szCs w:val="28"/>
          <w:lang w:val="en-GB"/>
        </w:rPr>
        <w:t>21.</w:t>
      </w:r>
    </w:p>
    <w:p w:rsidR="00434557" w:rsidRPr="0025335C" w:rsidRDefault="00434557" w:rsidP="00FF1D32">
      <w:pPr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b/>
          <w:sz w:val="28"/>
          <w:szCs w:val="28"/>
          <w:lang w:val="en-GB"/>
        </w:rPr>
        <w:t xml:space="preserve">DẠNG 4. </w:t>
      </w:r>
      <w:r w:rsidRPr="0025335C">
        <w:rPr>
          <w:rFonts w:ascii="Palatino Linotype" w:hAnsi="Palatino Linotype"/>
          <w:sz w:val="28"/>
          <w:szCs w:val="28"/>
          <w:lang w:val="en-GB"/>
        </w:rPr>
        <w:t>SO SÁNH ĐỘ DÀI ĐOẠN THẲNG</w:t>
      </w:r>
    </w:p>
    <w:p w:rsidR="00434557" w:rsidRPr="0025335C" w:rsidRDefault="00434557" w:rsidP="00FF1D32">
      <w:pPr>
        <w:rPr>
          <w:rFonts w:ascii="Palatino Linotype" w:hAnsi="Palatino Linotype"/>
          <w:sz w:val="28"/>
          <w:szCs w:val="28"/>
          <w:lang w:val="en-GB"/>
        </w:rPr>
      </w:pPr>
    </w:p>
    <w:p w:rsidR="00434557" w:rsidRPr="00FF1D32" w:rsidRDefault="00434557" w:rsidP="00FF1D32">
      <w:pPr>
        <w:pStyle w:val="Mu"/>
        <w:numPr>
          <w:ilvl w:val="0"/>
          <w:numId w:val="0"/>
        </w:numPr>
        <w:ind w:left="-284" w:firstLine="284"/>
        <w:jc w:val="both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Bài 9</w:t>
      </w:r>
      <w:r w:rsidRPr="00FF1D32">
        <w:rPr>
          <w:b/>
          <w:color w:val="FF0000"/>
          <w:lang w:val="en-GB"/>
        </w:rPr>
        <w:t>.</w:t>
      </w:r>
    </w:p>
    <w:p w:rsidR="00434557" w:rsidRPr="0025335C" w:rsidRDefault="00434557" w:rsidP="00FF1D32">
      <w:pPr>
        <w:pStyle w:val="ListParagraph"/>
        <w:ind w:left="0"/>
        <w:jc w:val="center"/>
        <w:rPr>
          <w:rFonts w:ascii="Palatino Linotype" w:hAnsi="Palatino Linotype"/>
          <w:i/>
          <w:sz w:val="28"/>
          <w:szCs w:val="28"/>
          <w:lang w:val="en-GB"/>
        </w:rPr>
      </w:pPr>
      <w:r w:rsidRPr="0015599F">
        <w:rPr>
          <w:rFonts w:ascii="Palatino Linotype" w:hAnsi="Palatino Linotype"/>
          <w:i/>
          <w:noProof/>
          <w:sz w:val="28"/>
          <w:szCs w:val="28"/>
          <w:lang w:eastAsia="vi-VN"/>
        </w:rPr>
        <w:pict>
          <v:shape id="Picture 4" o:spid="_x0000_i1039" type="#_x0000_t75" style="width:145.5pt;height:94.5pt;visibility:visible">
            <v:imagedata r:id="rId27" o:title=""/>
          </v:shape>
        </w:pict>
      </w:r>
    </w:p>
    <w:p w:rsidR="00434557" w:rsidRPr="0025335C" w:rsidRDefault="00434557" w:rsidP="00FF1D32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>Ta có:</w:t>
      </w:r>
    </w:p>
    <w:p w:rsidR="00434557" w:rsidRPr="0025335C" w:rsidRDefault="00434557" w:rsidP="00FF1D32">
      <w:pPr>
        <w:pStyle w:val="ListParagraph"/>
        <w:numPr>
          <w:ilvl w:val="0"/>
          <w:numId w:val="29"/>
        </w:numPr>
        <w:tabs>
          <w:tab w:val="left" w:pos="284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i/>
          <w:sz w:val="28"/>
          <w:szCs w:val="28"/>
          <w:lang w:val="en-GB"/>
        </w:rPr>
        <w:t>AB + AC &gt; BC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                                                     b)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 – AC &lt; BC</w:t>
      </w:r>
    </w:p>
    <w:p w:rsidR="00434557" w:rsidRPr="00FF1D32" w:rsidRDefault="00434557" w:rsidP="00FF1D32">
      <w:pPr>
        <w:pStyle w:val="Mu"/>
        <w:numPr>
          <w:ilvl w:val="0"/>
          <w:numId w:val="0"/>
        </w:numPr>
        <w:ind w:left="-284" w:firstLine="284"/>
        <w:jc w:val="both"/>
        <w:rPr>
          <w:b/>
          <w:color w:val="FF0000"/>
          <w:lang w:val="en-GB"/>
        </w:rPr>
      </w:pPr>
      <w:r w:rsidRPr="00FF1D32">
        <w:rPr>
          <w:b/>
          <w:color w:val="FF0000"/>
          <w:lang w:val="en-GB"/>
        </w:rPr>
        <w:t>Bài 10.</w:t>
      </w:r>
    </w:p>
    <w:p w:rsidR="00434557" w:rsidRDefault="00434557" w:rsidP="00FF1D32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  <w:lang w:val="en-GB"/>
        </w:rPr>
      </w:pPr>
      <w:r w:rsidRPr="0025335C">
        <w:rPr>
          <w:rFonts w:ascii="Palatino Linotype" w:hAnsi="Palatino Linotype"/>
          <w:sz w:val="28"/>
          <w:szCs w:val="28"/>
          <w:lang w:val="en-GB"/>
        </w:rPr>
        <w:t xml:space="preserve">Ta có;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AB &lt; CD &lt; MN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nên 7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&lt; CD &lt;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13 mà độ dài đoạn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>CD</w:t>
      </w:r>
      <w:r w:rsidRPr="0025335C">
        <w:rPr>
          <w:rFonts w:ascii="Palatino Linotype" w:hAnsi="Palatino Linotype"/>
          <w:sz w:val="28"/>
          <w:szCs w:val="28"/>
          <w:lang w:val="en-GB"/>
        </w:rPr>
        <w:t xml:space="preserve"> có số đo là số nguyên tố suy ra </w:t>
      </w:r>
      <w:r w:rsidRPr="0025335C">
        <w:rPr>
          <w:rFonts w:ascii="Palatino Linotype" w:hAnsi="Palatino Linotype"/>
          <w:i/>
          <w:sz w:val="28"/>
          <w:szCs w:val="28"/>
          <w:lang w:val="en-GB"/>
        </w:rPr>
        <w:t xml:space="preserve">CD = </w:t>
      </w:r>
      <w:r w:rsidRPr="0025335C">
        <w:rPr>
          <w:rFonts w:ascii="Palatino Linotype" w:hAnsi="Palatino Linotype"/>
          <w:sz w:val="28"/>
          <w:szCs w:val="28"/>
          <w:lang w:val="en-GB"/>
        </w:rPr>
        <w:t>11cm.</w:t>
      </w:r>
    </w:p>
    <w:p w:rsidR="00434557" w:rsidRPr="00FF1D32" w:rsidRDefault="00434557" w:rsidP="00A54B44">
      <w:pPr>
        <w:ind w:left="720" w:hanging="720"/>
        <w:jc w:val="both"/>
        <w:rPr>
          <w:rFonts w:ascii="Palatino Linotype" w:hAnsi="Palatino Linotype"/>
          <w:b/>
          <w:sz w:val="28"/>
          <w:szCs w:val="28"/>
          <w:lang w:val="en-GB"/>
        </w:rPr>
      </w:pPr>
    </w:p>
    <w:sectPr w:rsidR="00434557" w:rsidRPr="00FF1D32" w:rsidSect="007F7BDD">
      <w:headerReference w:type="default" r:id="rId28"/>
      <w:footerReference w:type="default" r:id="rId29"/>
      <w:pgSz w:w="12240" w:h="15840" w:code="1"/>
      <w:pgMar w:top="1134" w:right="1134" w:bottom="1134" w:left="1701" w:header="567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557" w:rsidRDefault="00434557" w:rsidP="0051571E">
      <w:pPr>
        <w:spacing w:after="0" w:line="240" w:lineRule="auto"/>
      </w:pPr>
      <w:r>
        <w:separator/>
      </w:r>
    </w:p>
  </w:endnote>
  <w:endnote w:type="continuationSeparator" w:id="0">
    <w:p w:rsidR="00434557" w:rsidRDefault="00434557" w:rsidP="005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3"/>
    <w:family w:val="roman"/>
    <w:pitch w:val="variable"/>
    <w:sig w:usb0="E00003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557" w:rsidRDefault="00434557">
    <w:pPr>
      <w:pStyle w:val="Footer"/>
    </w:pPr>
    <w:r>
      <w:rPr>
        <w:noProof/>
        <w:lang w:val="vi-VN" w:eastAsia="vi-VN"/>
      </w:rPr>
      <w:pict>
        <v:group id="Group 37" o:spid="_x0000_s2050" style="position:absolute;margin-left:1276.9pt;margin-top:746.6pt;width:470.05pt;height:25.2pt;z-index:251657728;mso-wrap-distance-left:0;mso-wrap-distance-right:0;mso-position-horizontal:right;mso-position-horizontal-relative:margin;mso-position-vertical-relative:page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">
          <v:rect id="Rectangle 38" o:spid="_x0000_s2051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Ci478A&#10;AADaAAAADwAAAGRycy9kb3ducmV2LnhtbERPy6rCMBDdC/5DGMGdpt6FSjWKDy5eFyI+wO3QjG2x&#10;mdQm1t6/N4Lgajic50znjSlETZXLLSsY9CMQxInVOacKzqff3hiE88gaC8uk4J8czGft1hRjbZ98&#10;oProUxFC2MWoIPO+jKV0SUYGXd+WxIG72sqgD7BKpa7wGcJNIX+iaCgN5hwaMixplVFyOz6MguR0&#10;5+VufCU3WkXmstnu1/JSK9XtNIsJCE+N/4o/7j8d5sP7lfeVs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UKLjvwAAANoAAAAPAAAAAAAAAAAAAAAAAJgCAABkcnMvZG93bnJl&#10;di54bWxQSwUGAAAAAAQABAD1AAAAhAMAAAAA&#10;" fillcolor="#c5e0b3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p w:rsidR="00434557" w:rsidRPr="001D267B" w:rsidRDefault="00434557" w:rsidP="006B166E">
                  <w:pPr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</w:pPr>
                  <w:r w:rsidRPr="001D267B"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  <w:t xml:space="preserve">Tài liệu Toán 6 – THCS – SP thuộc gói “Mầm Xanh”  </w:t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sym w:font="Wingdings 2" w:char="F027"/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t xml:space="preserve"> 0986 915 960</w:t>
                  </w: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vi-VN" w:eastAsia="vi-VN"/>
      </w:rPr>
      <w:pict>
        <v:rect id="Rectangle 40" o:spid="_x0000_s2053" style="position:absolute;margin-left:556.05pt;margin-top:747.35pt;width:36pt;height:25.2pt;z-index:251656704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" fillcolor="#ed7d31" strokecolor="#70ad47" strokeweight="1pt">
          <v:textbox>
            <w:txbxContent>
              <w:p w:rsidR="00434557" w:rsidRPr="00713E54" w:rsidRDefault="00434557">
                <w:pPr>
                  <w:jc w:val="right"/>
                  <w:rPr>
                    <w:color w:val="FFFF00"/>
                    <w:sz w:val="28"/>
                    <w:szCs w:val="28"/>
                  </w:rPr>
                </w:pPr>
                <w:r w:rsidRPr="00713E54">
                  <w:rPr>
                    <w:color w:val="FFFF00"/>
                    <w:sz w:val="28"/>
                    <w:szCs w:val="28"/>
                  </w:rPr>
                  <w:fldChar w:fldCharType="begin"/>
                </w:r>
                <w:r w:rsidRPr="00713E54">
                  <w:rPr>
                    <w:color w:val="FFFF00"/>
                    <w:sz w:val="28"/>
                    <w:szCs w:val="28"/>
                  </w:rPr>
                  <w:instrText xml:space="preserve"> PAGE   \* MERGEFORMAT </w:instrTex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00"/>
                    <w:sz w:val="28"/>
                    <w:szCs w:val="28"/>
                  </w:rPr>
                  <w:t>3</w: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557" w:rsidRDefault="00434557" w:rsidP="0051571E">
      <w:pPr>
        <w:spacing w:after="0" w:line="240" w:lineRule="auto"/>
      </w:pPr>
      <w:r>
        <w:separator/>
      </w:r>
    </w:p>
  </w:footnote>
  <w:footnote w:type="continuationSeparator" w:id="0">
    <w:p w:rsidR="00434557" w:rsidRDefault="00434557" w:rsidP="0051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557" w:rsidRPr="006B166E" w:rsidRDefault="00434557" w:rsidP="00D051D1">
    <w:pPr>
      <w:pStyle w:val="Header"/>
      <w:tabs>
        <w:tab w:val="left" w:pos="7552"/>
      </w:tabs>
      <w:jc w:val="center"/>
      <w:rPr>
        <w:rFonts w:ascii="Palatino Linotype" w:hAnsi="Palatino Linotype"/>
        <w:b/>
        <w:color w:val="4472C4"/>
      </w:rPr>
    </w:pPr>
    <w:r>
      <w:rPr>
        <w:noProof/>
        <w:lang w:val="vi-VN" w:eastAsia="vi-VN"/>
      </w:rPr>
      <w:pict>
        <v:line id="Straight Connector 3" o:spid="_x0000_s2049" style="position:absolute;left:0;text-align:left;z-index:251658752;visibility:visible" from="-20.25pt,17.7pt" to="49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4WuAEAAMMDAAAOAAAAZHJzL2Uyb0RvYy54bWysU8GOEzEMvSPxD1HudNpdqKp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" strokecolor="#5b9bd5" strokeweight=".5pt">
          <v:stroke joinstyle="miter"/>
        </v:line>
      </w:pict>
    </w:r>
    <w:r w:rsidRPr="006B166E">
      <w:rPr>
        <w:rFonts w:ascii="Palatino Linotype" w:hAnsi="Palatino Linotype"/>
        <w:b/>
        <w:color w:val="4472C4"/>
      </w:rPr>
      <w:t>Từ cơ bản tới nâng cao Toán 6</w:t>
    </w:r>
    <w:r>
      <w:rPr>
        <w:rFonts w:ascii="Palatino Linotype" w:hAnsi="Palatino Linotype"/>
        <w:b/>
        <w:color w:val="4472C4"/>
      </w:rPr>
      <w:tab/>
      <w:t xml:space="preserve">                                                  Lưu hành nội bộ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4D59"/>
    <w:multiLevelType w:val="hybridMultilevel"/>
    <w:tmpl w:val="DEE45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30E71BB"/>
    <w:multiLevelType w:val="hybridMultilevel"/>
    <w:tmpl w:val="E6FC191A"/>
    <w:lvl w:ilvl="0" w:tplc="D15E90F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71335D"/>
    <w:multiLevelType w:val="hybridMultilevel"/>
    <w:tmpl w:val="20549BEE"/>
    <w:lvl w:ilvl="0" w:tplc="37365EAA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">
    <w:nsid w:val="05542850"/>
    <w:multiLevelType w:val="hybridMultilevel"/>
    <w:tmpl w:val="15E448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C943F2E"/>
    <w:multiLevelType w:val="hybridMultilevel"/>
    <w:tmpl w:val="1D76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2456F"/>
    <w:multiLevelType w:val="hybridMultilevel"/>
    <w:tmpl w:val="E26CF6DC"/>
    <w:lvl w:ilvl="0" w:tplc="6598D8E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F306179"/>
    <w:multiLevelType w:val="hybridMultilevel"/>
    <w:tmpl w:val="A830D804"/>
    <w:lvl w:ilvl="0" w:tplc="C5FCD9EA">
      <w:start w:val="1"/>
      <w:numFmt w:val="decimal"/>
      <w:pStyle w:val="Mu"/>
      <w:lvlText w:val="Bài %1."/>
      <w:lvlJc w:val="left"/>
      <w:pPr>
        <w:ind w:left="720" w:hanging="360"/>
      </w:pPr>
      <w:rPr>
        <w:rFonts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70C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6F159E"/>
    <w:multiLevelType w:val="hybridMultilevel"/>
    <w:tmpl w:val="6C4E5B32"/>
    <w:lvl w:ilvl="0" w:tplc="B02AAEE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1207395F"/>
    <w:multiLevelType w:val="hybridMultilevel"/>
    <w:tmpl w:val="DA9AED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21904EE"/>
    <w:multiLevelType w:val="hybridMultilevel"/>
    <w:tmpl w:val="A1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DD67C5"/>
    <w:multiLevelType w:val="hybridMultilevel"/>
    <w:tmpl w:val="895035A0"/>
    <w:lvl w:ilvl="0" w:tplc="F5347B8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6904BC3"/>
    <w:multiLevelType w:val="hybridMultilevel"/>
    <w:tmpl w:val="81F63A42"/>
    <w:lvl w:ilvl="0" w:tplc="4230B83C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2">
    <w:nsid w:val="16DF1AE9"/>
    <w:multiLevelType w:val="hybridMultilevel"/>
    <w:tmpl w:val="E8A805AC"/>
    <w:lvl w:ilvl="0" w:tplc="5FF48FE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19AF00EE"/>
    <w:multiLevelType w:val="hybridMultilevel"/>
    <w:tmpl w:val="6F160CF2"/>
    <w:lvl w:ilvl="0" w:tplc="DE307EA8">
      <w:start w:val="1"/>
      <w:numFmt w:val="lowerLetter"/>
      <w:lvlText w:val="%1)"/>
      <w:lvlJc w:val="left"/>
      <w:pPr>
        <w:ind w:left="22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  <w:rPr>
        <w:rFonts w:cs="Times New Roman"/>
      </w:rPr>
    </w:lvl>
  </w:abstractNum>
  <w:abstractNum w:abstractNumId="14">
    <w:nsid w:val="1EEB47A4"/>
    <w:multiLevelType w:val="hybridMultilevel"/>
    <w:tmpl w:val="0C5692FA"/>
    <w:lvl w:ilvl="0" w:tplc="7DE41D5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1FD4486D"/>
    <w:multiLevelType w:val="hybridMultilevel"/>
    <w:tmpl w:val="C7A22A48"/>
    <w:lvl w:ilvl="0" w:tplc="95DCAC1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2AC15747"/>
    <w:multiLevelType w:val="hybridMultilevel"/>
    <w:tmpl w:val="1AB8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D50073A"/>
    <w:multiLevelType w:val="hybridMultilevel"/>
    <w:tmpl w:val="D2D6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C159BB"/>
    <w:multiLevelType w:val="hybridMultilevel"/>
    <w:tmpl w:val="4AA628EE"/>
    <w:lvl w:ilvl="0" w:tplc="074642D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386B149A"/>
    <w:multiLevelType w:val="hybridMultilevel"/>
    <w:tmpl w:val="3000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45074"/>
    <w:multiLevelType w:val="hybridMultilevel"/>
    <w:tmpl w:val="E3BE6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A7260C7"/>
    <w:multiLevelType w:val="hybridMultilevel"/>
    <w:tmpl w:val="0D40B08E"/>
    <w:lvl w:ilvl="0" w:tplc="BAA61FB0">
      <w:start w:val="1"/>
      <w:numFmt w:val="decimal"/>
      <w:pStyle w:val="bi"/>
      <w:lvlText w:val="Bài tập %1.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C5A0C78"/>
    <w:multiLevelType w:val="hybridMultilevel"/>
    <w:tmpl w:val="079C31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03F6766"/>
    <w:multiLevelType w:val="hybridMultilevel"/>
    <w:tmpl w:val="07743B34"/>
    <w:lvl w:ilvl="0" w:tplc="0C126736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4049014C"/>
    <w:multiLevelType w:val="hybridMultilevel"/>
    <w:tmpl w:val="3F7248C2"/>
    <w:lvl w:ilvl="0" w:tplc="F73451AA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>
    <w:nsid w:val="444A0AF3"/>
    <w:multiLevelType w:val="hybridMultilevel"/>
    <w:tmpl w:val="4BD246D8"/>
    <w:lvl w:ilvl="0" w:tplc="90F44E24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6">
    <w:nsid w:val="49447980"/>
    <w:multiLevelType w:val="hybridMultilevel"/>
    <w:tmpl w:val="5DDC21A2"/>
    <w:lvl w:ilvl="0" w:tplc="88B4053E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7">
    <w:nsid w:val="51393456"/>
    <w:multiLevelType w:val="hybridMultilevel"/>
    <w:tmpl w:val="DBE43338"/>
    <w:lvl w:ilvl="0" w:tplc="075EFDB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2F0625"/>
    <w:multiLevelType w:val="hybridMultilevel"/>
    <w:tmpl w:val="8752B85C"/>
    <w:lvl w:ilvl="0" w:tplc="86BAFAA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6375657"/>
    <w:multiLevelType w:val="hybridMultilevel"/>
    <w:tmpl w:val="80E2E4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C844844"/>
    <w:multiLevelType w:val="hybridMultilevel"/>
    <w:tmpl w:val="F0A6B60A"/>
    <w:lvl w:ilvl="0" w:tplc="13BA3A10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1">
    <w:nsid w:val="6F33460A"/>
    <w:multiLevelType w:val="hybridMultilevel"/>
    <w:tmpl w:val="6AF01B2E"/>
    <w:lvl w:ilvl="0" w:tplc="765AE42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>
    <w:nsid w:val="7536635C"/>
    <w:multiLevelType w:val="hybridMultilevel"/>
    <w:tmpl w:val="1F5C63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C7615CE"/>
    <w:multiLevelType w:val="hybridMultilevel"/>
    <w:tmpl w:val="1B586154"/>
    <w:lvl w:ilvl="0" w:tplc="068C681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>
    <w:nsid w:val="7D9B0A20"/>
    <w:multiLevelType w:val="hybridMultilevel"/>
    <w:tmpl w:val="01BCC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6"/>
  </w:num>
  <w:num w:numId="3">
    <w:abstractNumId w:val="17"/>
  </w:num>
  <w:num w:numId="4">
    <w:abstractNumId w:val="8"/>
  </w:num>
  <w:num w:numId="5">
    <w:abstractNumId w:val="13"/>
  </w:num>
  <w:num w:numId="6">
    <w:abstractNumId w:val="9"/>
  </w:num>
  <w:num w:numId="7">
    <w:abstractNumId w:val="4"/>
  </w:num>
  <w:num w:numId="8">
    <w:abstractNumId w:val="29"/>
  </w:num>
  <w:num w:numId="9">
    <w:abstractNumId w:val="14"/>
  </w:num>
  <w:num w:numId="10">
    <w:abstractNumId w:val="1"/>
  </w:num>
  <w:num w:numId="11">
    <w:abstractNumId w:val="23"/>
  </w:num>
  <w:num w:numId="12">
    <w:abstractNumId w:val="15"/>
  </w:num>
  <w:num w:numId="13">
    <w:abstractNumId w:val="25"/>
  </w:num>
  <w:num w:numId="14">
    <w:abstractNumId w:val="5"/>
  </w:num>
  <w:num w:numId="15">
    <w:abstractNumId w:val="19"/>
  </w:num>
  <w:num w:numId="16">
    <w:abstractNumId w:val="12"/>
  </w:num>
  <w:num w:numId="17">
    <w:abstractNumId w:val="28"/>
  </w:num>
  <w:num w:numId="18">
    <w:abstractNumId w:val="24"/>
  </w:num>
  <w:num w:numId="19">
    <w:abstractNumId w:val="2"/>
  </w:num>
  <w:num w:numId="20">
    <w:abstractNumId w:val="16"/>
  </w:num>
  <w:num w:numId="21">
    <w:abstractNumId w:val="18"/>
  </w:num>
  <w:num w:numId="22">
    <w:abstractNumId w:val="7"/>
  </w:num>
  <w:num w:numId="23">
    <w:abstractNumId w:val="27"/>
  </w:num>
  <w:num w:numId="24">
    <w:abstractNumId w:val="34"/>
  </w:num>
  <w:num w:numId="25">
    <w:abstractNumId w:val="22"/>
  </w:num>
  <w:num w:numId="26">
    <w:abstractNumId w:val="20"/>
  </w:num>
  <w:num w:numId="27">
    <w:abstractNumId w:val="31"/>
  </w:num>
  <w:num w:numId="28">
    <w:abstractNumId w:val="0"/>
  </w:num>
  <w:num w:numId="29">
    <w:abstractNumId w:val="10"/>
  </w:num>
  <w:num w:numId="30">
    <w:abstractNumId w:val="33"/>
  </w:num>
  <w:num w:numId="31">
    <w:abstractNumId w:val="26"/>
  </w:num>
  <w:num w:numId="32">
    <w:abstractNumId w:val="30"/>
  </w:num>
  <w:num w:numId="33">
    <w:abstractNumId w:val="11"/>
  </w:num>
  <w:num w:numId="34">
    <w:abstractNumId w:val="3"/>
  </w:num>
  <w:num w:numId="35">
    <w:abstractNumId w:val="3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E30"/>
    <w:rsid w:val="00000132"/>
    <w:rsid w:val="0000470B"/>
    <w:rsid w:val="000054D0"/>
    <w:rsid w:val="00006326"/>
    <w:rsid w:val="00010DD7"/>
    <w:rsid w:val="00010F04"/>
    <w:rsid w:val="00011C6B"/>
    <w:rsid w:val="00015B63"/>
    <w:rsid w:val="000239BD"/>
    <w:rsid w:val="00023BAB"/>
    <w:rsid w:val="00026282"/>
    <w:rsid w:val="000320C7"/>
    <w:rsid w:val="00033DCD"/>
    <w:rsid w:val="00036665"/>
    <w:rsid w:val="00037A44"/>
    <w:rsid w:val="0004036B"/>
    <w:rsid w:val="000407E1"/>
    <w:rsid w:val="00050B24"/>
    <w:rsid w:val="00051955"/>
    <w:rsid w:val="00061BB9"/>
    <w:rsid w:val="0006298D"/>
    <w:rsid w:val="00066C00"/>
    <w:rsid w:val="00076165"/>
    <w:rsid w:val="00077EAE"/>
    <w:rsid w:val="00081FA7"/>
    <w:rsid w:val="0008687D"/>
    <w:rsid w:val="000909A6"/>
    <w:rsid w:val="00094A60"/>
    <w:rsid w:val="00095BD5"/>
    <w:rsid w:val="00096837"/>
    <w:rsid w:val="000A10C4"/>
    <w:rsid w:val="000A14D8"/>
    <w:rsid w:val="000A43CD"/>
    <w:rsid w:val="000A575E"/>
    <w:rsid w:val="000A66ED"/>
    <w:rsid w:val="000A68F5"/>
    <w:rsid w:val="000A6D72"/>
    <w:rsid w:val="000A7250"/>
    <w:rsid w:val="000B18BC"/>
    <w:rsid w:val="000B3A08"/>
    <w:rsid w:val="000B7605"/>
    <w:rsid w:val="000B7B93"/>
    <w:rsid w:val="000B7E47"/>
    <w:rsid w:val="000C04DB"/>
    <w:rsid w:val="000C237D"/>
    <w:rsid w:val="000C4287"/>
    <w:rsid w:val="000C64F5"/>
    <w:rsid w:val="000D138C"/>
    <w:rsid w:val="000D3171"/>
    <w:rsid w:val="000D4266"/>
    <w:rsid w:val="000D5957"/>
    <w:rsid w:val="000E119D"/>
    <w:rsid w:val="000E2E68"/>
    <w:rsid w:val="000E3F02"/>
    <w:rsid w:val="000E5480"/>
    <w:rsid w:val="000F04A1"/>
    <w:rsid w:val="000F30CC"/>
    <w:rsid w:val="000F3958"/>
    <w:rsid w:val="000F5FA8"/>
    <w:rsid w:val="000F6E9D"/>
    <w:rsid w:val="000F76CC"/>
    <w:rsid w:val="00100525"/>
    <w:rsid w:val="001054C3"/>
    <w:rsid w:val="00106627"/>
    <w:rsid w:val="00111469"/>
    <w:rsid w:val="00111C5F"/>
    <w:rsid w:val="00111E53"/>
    <w:rsid w:val="0011221D"/>
    <w:rsid w:val="001130E5"/>
    <w:rsid w:val="0011340D"/>
    <w:rsid w:val="001140FB"/>
    <w:rsid w:val="00114F79"/>
    <w:rsid w:val="001201A6"/>
    <w:rsid w:val="0012148A"/>
    <w:rsid w:val="00122C9C"/>
    <w:rsid w:val="00124811"/>
    <w:rsid w:val="00124946"/>
    <w:rsid w:val="0012546F"/>
    <w:rsid w:val="001301FE"/>
    <w:rsid w:val="00130355"/>
    <w:rsid w:val="00133748"/>
    <w:rsid w:val="0013437F"/>
    <w:rsid w:val="00135987"/>
    <w:rsid w:val="001368EC"/>
    <w:rsid w:val="001408DE"/>
    <w:rsid w:val="001411AB"/>
    <w:rsid w:val="001421D0"/>
    <w:rsid w:val="00143738"/>
    <w:rsid w:val="00150B70"/>
    <w:rsid w:val="0015599F"/>
    <w:rsid w:val="001579B3"/>
    <w:rsid w:val="001615EE"/>
    <w:rsid w:val="00163253"/>
    <w:rsid w:val="001640C5"/>
    <w:rsid w:val="0017323B"/>
    <w:rsid w:val="001744BA"/>
    <w:rsid w:val="001755FE"/>
    <w:rsid w:val="00181D22"/>
    <w:rsid w:val="00182581"/>
    <w:rsid w:val="00183EAE"/>
    <w:rsid w:val="00184C88"/>
    <w:rsid w:val="00185041"/>
    <w:rsid w:val="00186A80"/>
    <w:rsid w:val="0018791A"/>
    <w:rsid w:val="00191489"/>
    <w:rsid w:val="00194A29"/>
    <w:rsid w:val="00194B32"/>
    <w:rsid w:val="001962A8"/>
    <w:rsid w:val="001A0072"/>
    <w:rsid w:val="001A0C74"/>
    <w:rsid w:val="001A0E5E"/>
    <w:rsid w:val="001A127E"/>
    <w:rsid w:val="001A18AD"/>
    <w:rsid w:val="001A3710"/>
    <w:rsid w:val="001A3AC4"/>
    <w:rsid w:val="001B3286"/>
    <w:rsid w:val="001B7DE0"/>
    <w:rsid w:val="001C0532"/>
    <w:rsid w:val="001C29C3"/>
    <w:rsid w:val="001C4215"/>
    <w:rsid w:val="001C50D2"/>
    <w:rsid w:val="001C5AF8"/>
    <w:rsid w:val="001C627B"/>
    <w:rsid w:val="001D0FBA"/>
    <w:rsid w:val="001D267B"/>
    <w:rsid w:val="001D48CF"/>
    <w:rsid w:val="001D4CB6"/>
    <w:rsid w:val="001D5555"/>
    <w:rsid w:val="001D6A36"/>
    <w:rsid w:val="001D7BE7"/>
    <w:rsid w:val="001E4479"/>
    <w:rsid w:val="001E5AA5"/>
    <w:rsid w:val="001E6D14"/>
    <w:rsid w:val="001F0264"/>
    <w:rsid w:val="001F122A"/>
    <w:rsid w:val="001F157D"/>
    <w:rsid w:val="001F1DAD"/>
    <w:rsid w:val="001F2719"/>
    <w:rsid w:val="001F2BE4"/>
    <w:rsid w:val="001F6050"/>
    <w:rsid w:val="00200438"/>
    <w:rsid w:val="00200ECD"/>
    <w:rsid w:val="002014FB"/>
    <w:rsid w:val="0020484E"/>
    <w:rsid w:val="00205D2B"/>
    <w:rsid w:val="00205E7E"/>
    <w:rsid w:val="00211D42"/>
    <w:rsid w:val="00213219"/>
    <w:rsid w:val="00215F9B"/>
    <w:rsid w:val="0022069B"/>
    <w:rsid w:val="002206BC"/>
    <w:rsid w:val="00220A22"/>
    <w:rsid w:val="002212A4"/>
    <w:rsid w:val="00221C23"/>
    <w:rsid w:val="00222048"/>
    <w:rsid w:val="0022310C"/>
    <w:rsid w:val="00224994"/>
    <w:rsid w:val="00230880"/>
    <w:rsid w:val="00234347"/>
    <w:rsid w:val="00236D9A"/>
    <w:rsid w:val="0023711F"/>
    <w:rsid w:val="00237F27"/>
    <w:rsid w:val="00241918"/>
    <w:rsid w:val="002426FB"/>
    <w:rsid w:val="002447E1"/>
    <w:rsid w:val="00250ED0"/>
    <w:rsid w:val="00251D1E"/>
    <w:rsid w:val="0025335C"/>
    <w:rsid w:val="00257CB4"/>
    <w:rsid w:val="0026028B"/>
    <w:rsid w:val="00261152"/>
    <w:rsid w:val="00261E77"/>
    <w:rsid w:val="00263B3B"/>
    <w:rsid w:val="00265F23"/>
    <w:rsid w:val="0026786E"/>
    <w:rsid w:val="002769D0"/>
    <w:rsid w:val="00277C92"/>
    <w:rsid w:val="002820CB"/>
    <w:rsid w:val="002838B4"/>
    <w:rsid w:val="00286FB4"/>
    <w:rsid w:val="002910B4"/>
    <w:rsid w:val="00291E74"/>
    <w:rsid w:val="00292A3D"/>
    <w:rsid w:val="00293E41"/>
    <w:rsid w:val="002955EF"/>
    <w:rsid w:val="0029793C"/>
    <w:rsid w:val="002A01A0"/>
    <w:rsid w:val="002A1BE9"/>
    <w:rsid w:val="002A7AFA"/>
    <w:rsid w:val="002B1A91"/>
    <w:rsid w:val="002B1E4D"/>
    <w:rsid w:val="002B33B5"/>
    <w:rsid w:val="002B5CE2"/>
    <w:rsid w:val="002B7024"/>
    <w:rsid w:val="002C57B6"/>
    <w:rsid w:val="002C78CC"/>
    <w:rsid w:val="002C7D27"/>
    <w:rsid w:val="002D4DFD"/>
    <w:rsid w:val="002D6AF6"/>
    <w:rsid w:val="002E1FD4"/>
    <w:rsid w:val="002E4F81"/>
    <w:rsid w:val="002E6644"/>
    <w:rsid w:val="002F3039"/>
    <w:rsid w:val="002F47B9"/>
    <w:rsid w:val="002F52C5"/>
    <w:rsid w:val="002F5B3D"/>
    <w:rsid w:val="002F7559"/>
    <w:rsid w:val="003009E7"/>
    <w:rsid w:val="00301105"/>
    <w:rsid w:val="00301491"/>
    <w:rsid w:val="003029F8"/>
    <w:rsid w:val="0030335C"/>
    <w:rsid w:val="0030353D"/>
    <w:rsid w:val="003039AE"/>
    <w:rsid w:val="003040DC"/>
    <w:rsid w:val="00304239"/>
    <w:rsid w:val="00304309"/>
    <w:rsid w:val="003044F8"/>
    <w:rsid w:val="00307D19"/>
    <w:rsid w:val="00310F9B"/>
    <w:rsid w:val="003116C1"/>
    <w:rsid w:val="003119BD"/>
    <w:rsid w:val="00314227"/>
    <w:rsid w:val="00316270"/>
    <w:rsid w:val="00316941"/>
    <w:rsid w:val="0031700E"/>
    <w:rsid w:val="00322FC5"/>
    <w:rsid w:val="00323313"/>
    <w:rsid w:val="003251CC"/>
    <w:rsid w:val="00327A7C"/>
    <w:rsid w:val="00327EBD"/>
    <w:rsid w:val="003323C5"/>
    <w:rsid w:val="00333F32"/>
    <w:rsid w:val="003342E6"/>
    <w:rsid w:val="003369AD"/>
    <w:rsid w:val="003400FF"/>
    <w:rsid w:val="0034058B"/>
    <w:rsid w:val="00345641"/>
    <w:rsid w:val="00346414"/>
    <w:rsid w:val="00346DC2"/>
    <w:rsid w:val="003473BC"/>
    <w:rsid w:val="0035230A"/>
    <w:rsid w:val="00352B26"/>
    <w:rsid w:val="00361E79"/>
    <w:rsid w:val="00363D7E"/>
    <w:rsid w:val="00372945"/>
    <w:rsid w:val="00372C36"/>
    <w:rsid w:val="00373EC4"/>
    <w:rsid w:val="00373EF9"/>
    <w:rsid w:val="003751CB"/>
    <w:rsid w:val="00375FF8"/>
    <w:rsid w:val="00376857"/>
    <w:rsid w:val="00383057"/>
    <w:rsid w:val="00383735"/>
    <w:rsid w:val="00385794"/>
    <w:rsid w:val="00386109"/>
    <w:rsid w:val="00386A50"/>
    <w:rsid w:val="003906E3"/>
    <w:rsid w:val="003931F6"/>
    <w:rsid w:val="00393685"/>
    <w:rsid w:val="00395324"/>
    <w:rsid w:val="003A0E30"/>
    <w:rsid w:val="003A404F"/>
    <w:rsid w:val="003A582C"/>
    <w:rsid w:val="003A74D0"/>
    <w:rsid w:val="003A75B3"/>
    <w:rsid w:val="003A7777"/>
    <w:rsid w:val="003B0C24"/>
    <w:rsid w:val="003B1CD3"/>
    <w:rsid w:val="003B25EE"/>
    <w:rsid w:val="003B27E3"/>
    <w:rsid w:val="003B4117"/>
    <w:rsid w:val="003B4337"/>
    <w:rsid w:val="003B5168"/>
    <w:rsid w:val="003B77D6"/>
    <w:rsid w:val="003C0DC4"/>
    <w:rsid w:val="003C162F"/>
    <w:rsid w:val="003C2282"/>
    <w:rsid w:val="003C3CF6"/>
    <w:rsid w:val="003C3CFD"/>
    <w:rsid w:val="003C5999"/>
    <w:rsid w:val="003C5C66"/>
    <w:rsid w:val="003C5C97"/>
    <w:rsid w:val="003C75CA"/>
    <w:rsid w:val="003C7D96"/>
    <w:rsid w:val="003D0B09"/>
    <w:rsid w:val="003D49C6"/>
    <w:rsid w:val="003D589A"/>
    <w:rsid w:val="003D6A94"/>
    <w:rsid w:val="003D7148"/>
    <w:rsid w:val="003D7522"/>
    <w:rsid w:val="003D7D5D"/>
    <w:rsid w:val="003E04E4"/>
    <w:rsid w:val="003E1ED4"/>
    <w:rsid w:val="003E2CF4"/>
    <w:rsid w:val="003E3CAE"/>
    <w:rsid w:val="003E419C"/>
    <w:rsid w:val="003E5D1B"/>
    <w:rsid w:val="003E7E7B"/>
    <w:rsid w:val="003F1439"/>
    <w:rsid w:val="003F16F1"/>
    <w:rsid w:val="003F2892"/>
    <w:rsid w:val="003F2DC5"/>
    <w:rsid w:val="0040026C"/>
    <w:rsid w:val="00400273"/>
    <w:rsid w:val="00400470"/>
    <w:rsid w:val="00400B02"/>
    <w:rsid w:val="004014FB"/>
    <w:rsid w:val="004026F7"/>
    <w:rsid w:val="00405752"/>
    <w:rsid w:val="00405854"/>
    <w:rsid w:val="0040653B"/>
    <w:rsid w:val="00410053"/>
    <w:rsid w:val="00410F96"/>
    <w:rsid w:val="00412085"/>
    <w:rsid w:val="004127E9"/>
    <w:rsid w:val="004135CC"/>
    <w:rsid w:val="00414C68"/>
    <w:rsid w:val="004175AA"/>
    <w:rsid w:val="0042165D"/>
    <w:rsid w:val="00425F67"/>
    <w:rsid w:val="0043082A"/>
    <w:rsid w:val="00431BD4"/>
    <w:rsid w:val="00434054"/>
    <w:rsid w:val="00434557"/>
    <w:rsid w:val="0043641A"/>
    <w:rsid w:val="00436688"/>
    <w:rsid w:val="0044036F"/>
    <w:rsid w:val="004433DA"/>
    <w:rsid w:val="00444AA5"/>
    <w:rsid w:val="00446421"/>
    <w:rsid w:val="0044728C"/>
    <w:rsid w:val="00452F1D"/>
    <w:rsid w:val="00453EFA"/>
    <w:rsid w:val="0045468C"/>
    <w:rsid w:val="00456AE3"/>
    <w:rsid w:val="0046247A"/>
    <w:rsid w:val="00471C9E"/>
    <w:rsid w:val="00471DD4"/>
    <w:rsid w:val="0047255C"/>
    <w:rsid w:val="004736DD"/>
    <w:rsid w:val="00473AD7"/>
    <w:rsid w:val="00474DCF"/>
    <w:rsid w:val="0047590D"/>
    <w:rsid w:val="00476CA2"/>
    <w:rsid w:val="004776FC"/>
    <w:rsid w:val="00481122"/>
    <w:rsid w:val="0048268C"/>
    <w:rsid w:val="00491537"/>
    <w:rsid w:val="00492C95"/>
    <w:rsid w:val="00496261"/>
    <w:rsid w:val="00496B8B"/>
    <w:rsid w:val="00496FD4"/>
    <w:rsid w:val="004A0547"/>
    <w:rsid w:val="004A1823"/>
    <w:rsid w:val="004A38BD"/>
    <w:rsid w:val="004A4E40"/>
    <w:rsid w:val="004A4F6B"/>
    <w:rsid w:val="004B2739"/>
    <w:rsid w:val="004B5196"/>
    <w:rsid w:val="004B52D9"/>
    <w:rsid w:val="004B7780"/>
    <w:rsid w:val="004C01AB"/>
    <w:rsid w:val="004C4C32"/>
    <w:rsid w:val="004C7D74"/>
    <w:rsid w:val="004D0537"/>
    <w:rsid w:val="004D08EA"/>
    <w:rsid w:val="004D21AC"/>
    <w:rsid w:val="004D2827"/>
    <w:rsid w:val="004D28E8"/>
    <w:rsid w:val="004D2E30"/>
    <w:rsid w:val="004D349B"/>
    <w:rsid w:val="004D63B1"/>
    <w:rsid w:val="004D6BE8"/>
    <w:rsid w:val="004D708C"/>
    <w:rsid w:val="004E1C7E"/>
    <w:rsid w:val="004E2BFC"/>
    <w:rsid w:val="004E5B0C"/>
    <w:rsid w:val="004E5FFD"/>
    <w:rsid w:val="004E7AA7"/>
    <w:rsid w:val="004F0AF0"/>
    <w:rsid w:val="004F2BFB"/>
    <w:rsid w:val="004F3977"/>
    <w:rsid w:val="004F4CBB"/>
    <w:rsid w:val="004F5239"/>
    <w:rsid w:val="004F7A27"/>
    <w:rsid w:val="00503813"/>
    <w:rsid w:val="0050661E"/>
    <w:rsid w:val="0051038A"/>
    <w:rsid w:val="00512B4C"/>
    <w:rsid w:val="00512C4E"/>
    <w:rsid w:val="0051317F"/>
    <w:rsid w:val="00514251"/>
    <w:rsid w:val="00514B72"/>
    <w:rsid w:val="0051571E"/>
    <w:rsid w:val="00520C7C"/>
    <w:rsid w:val="005214C2"/>
    <w:rsid w:val="00522774"/>
    <w:rsid w:val="005242FC"/>
    <w:rsid w:val="00524E37"/>
    <w:rsid w:val="005256F6"/>
    <w:rsid w:val="00526738"/>
    <w:rsid w:val="00532087"/>
    <w:rsid w:val="0053562C"/>
    <w:rsid w:val="00536FCA"/>
    <w:rsid w:val="00540C93"/>
    <w:rsid w:val="00541245"/>
    <w:rsid w:val="00545573"/>
    <w:rsid w:val="0054563A"/>
    <w:rsid w:val="00547DE0"/>
    <w:rsid w:val="005511A7"/>
    <w:rsid w:val="00552A7C"/>
    <w:rsid w:val="00553CE5"/>
    <w:rsid w:val="00554483"/>
    <w:rsid w:val="00555F2E"/>
    <w:rsid w:val="00556910"/>
    <w:rsid w:val="005608B5"/>
    <w:rsid w:val="0057356D"/>
    <w:rsid w:val="00573796"/>
    <w:rsid w:val="005772BE"/>
    <w:rsid w:val="00580D74"/>
    <w:rsid w:val="00581FB1"/>
    <w:rsid w:val="00582C06"/>
    <w:rsid w:val="00583430"/>
    <w:rsid w:val="005839E8"/>
    <w:rsid w:val="00592537"/>
    <w:rsid w:val="005933C9"/>
    <w:rsid w:val="005956A8"/>
    <w:rsid w:val="005A18ED"/>
    <w:rsid w:val="005A54A2"/>
    <w:rsid w:val="005A645E"/>
    <w:rsid w:val="005A6D1E"/>
    <w:rsid w:val="005A6E4C"/>
    <w:rsid w:val="005B011F"/>
    <w:rsid w:val="005B2637"/>
    <w:rsid w:val="005B525A"/>
    <w:rsid w:val="005B61FA"/>
    <w:rsid w:val="005B66AF"/>
    <w:rsid w:val="005C0A1F"/>
    <w:rsid w:val="005C3834"/>
    <w:rsid w:val="005C5DC2"/>
    <w:rsid w:val="005C6004"/>
    <w:rsid w:val="005C634D"/>
    <w:rsid w:val="005C7021"/>
    <w:rsid w:val="005D1577"/>
    <w:rsid w:val="005E2038"/>
    <w:rsid w:val="005E22D3"/>
    <w:rsid w:val="005E2DA1"/>
    <w:rsid w:val="005E4547"/>
    <w:rsid w:val="005F1809"/>
    <w:rsid w:val="005F77EB"/>
    <w:rsid w:val="00604088"/>
    <w:rsid w:val="0060478E"/>
    <w:rsid w:val="00613E53"/>
    <w:rsid w:val="00615305"/>
    <w:rsid w:val="0062082D"/>
    <w:rsid w:val="00620DDD"/>
    <w:rsid w:val="006213AF"/>
    <w:rsid w:val="006224A2"/>
    <w:rsid w:val="00625DA9"/>
    <w:rsid w:val="00632EEF"/>
    <w:rsid w:val="006335B2"/>
    <w:rsid w:val="00633667"/>
    <w:rsid w:val="00636400"/>
    <w:rsid w:val="00636CD8"/>
    <w:rsid w:val="00637FFA"/>
    <w:rsid w:val="00645AB3"/>
    <w:rsid w:val="00650F22"/>
    <w:rsid w:val="006512DB"/>
    <w:rsid w:val="00653386"/>
    <w:rsid w:val="006544E6"/>
    <w:rsid w:val="00654CD8"/>
    <w:rsid w:val="00656BB5"/>
    <w:rsid w:val="00657578"/>
    <w:rsid w:val="006615C1"/>
    <w:rsid w:val="00661697"/>
    <w:rsid w:val="00666D1B"/>
    <w:rsid w:val="00666D3F"/>
    <w:rsid w:val="00671FC6"/>
    <w:rsid w:val="00672352"/>
    <w:rsid w:val="0067305E"/>
    <w:rsid w:val="0067364C"/>
    <w:rsid w:val="006863D0"/>
    <w:rsid w:val="00686EC4"/>
    <w:rsid w:val="00687DA1"/>
    <w:rsid w:val="006914B6"/>
    <w:rsid w:val="006918EA"/>
    <w:rsid w:val="00694CDE"/>
    <w:rsid w:val="006964BA"/>
    <w:rsid w:val="006977A9"/>
    <w:rsid w:val="006A2709"/>
    <w:rsid w:val="006A27D9"/>
    <w:rsid w:val="006A44E3"/>
    <w:rsid w:val="006A4B3B"/>
    <w:rsid w:val="006A68F7"/>
    <w:rsid w:val="006A6C5E"/>
    <w:rsid w:val="006A7C44"/>
    <w:rsid w:val="006B0107"/>
    <w:rsid w:val="006B166E"/>
    <w:rsid w:val="006B40FD"/>
    <w:rsid w:val="006B4CB6"/>
    <w:rsid w:val="006C0D2A"/>
    <w:rsid w:val="006C1C45"/>
    <w:rsid w:val="006C2F1C"/>
    <w:rsid w:val="006C34E7"/>
    <w:rsid w:val="006C3BFA"/>
    <w:rsid w:val="006C5E5E"/>
    <w:rsid w:val="006D1939"/>
    <w:rsid w:val="006D52DA"/>
    <w:rsid w:val="006E0479"/>
    <w:rsid w:val="006E11FE"/>
    <w:rsid w:val="006E1BC0"/>
    <w:rsid w:val="006F0603"/>
    <w:rsid w:val="006F45C6"/>
    <w:rsid w:val="006F692E"/>
    <w:rsid w:val="006F6BAB"/>
    <w:rsid w:val="00702096"/>
    <w:rsid w:val="0070360D"/>
    <w:rsid w:val="00703FE3"/>
    <w:rsid w:val="007068B3"/>
    <w:rsid w:val="00707FC4"/>
    <w:rsid w:val="00712458"/>
    <w:rsid w:val="00713E54"/>
    <w:rsid w:val="00717653"/>
    <w:rsid w:val="0072047F"/>
    <w:rsid w:val="00720F87"/>
    <w:rsid w:val="0072111D"/>
    <w:rsid w:val="00721230"/>
    <w:rsid w:val="00722F4C"/>
    <w:rsid w:val="00723B20"/>
    <w:rsid w:val="0072691B"/>
    <w:rsid w:val="007270C1"/>
    <w:rsid w:val="00730040"/>
    <w:rsid w:val="00732825"/>
    <w:rsid w:val="00732B73"/>
    <w:rsid w:val="00732C61"/>
    <w:rsid w:val="00734D62"/>
    <w:rsid w:val="00734FA0"/>
    <w:rsid w:val="00737A7F"/>
    <w:rsid w:val="00742D1C"/>
    <w:rsid w:val="0074358F"/>
    <w:rsid w:val="00747D18"/>
    <w:rsid w:val="00750092"/>
    <w:rsid w:val="0075657C"/>
    <w:rsid w:val="00760D2E"/>
    <w:rsid w:val="007632B0"/>
    <w:rsid w:val="007643A0"/>
    <w:rsid w:val="00765F2B"/>
    <w:rsid w:val="00766A79"/>
    <w:rsid w:val="00767935"/>
    <w:rsid w:val="007735DB"/>
    <w:rsid w:val="0077380A"/>
    <w:rsid w:val="0077424A"/>
    <w:rsid w:val="00776780"/>
    <w:rsid w:val="00776A73"/>
    <w:rsid w:val="007816EA"/>
    <w:rsid w:val="00781F3C"/>
    <w:rsid w:val="007857EA"/>
    <w:rsid w:val="0078793C"/>
    <w:rsid w:val="00791966"/>
    <w:rsid w:val="00791D8D"/>
    <w:rsid w:val="00792898"/>
    <w:rsid w:val="00792F96"/>
    <w:rsid w:val="0079329C"/>
    <w:rsid w:val="00794A97"/>
    <w:rsid w:val="00794B2A"/>
    <w:rsid w:val="00795618"/>
    <w:rsid w:val="00796093"/>
    <w:rsid w:val="0079722E"/>
    <w:rsid w:val="00797799"/>
    <w:rsid w:val="007A0080"/>
    <w:rsid w:val="007A03CC"/>
    <w:rsid w:val="007A4145"/>
    <w:rsid w:val="007A430D"/>
    <w:rsid w:val="007A52F6"/>
    <w:rsid w:val="007B1B71"/>
    <w:rsid w:val="007B39E5"/>
    <w:rsid w:val="007B3C22"/>
    <w:rsid w:val="007B7AFE"/>
    <w:rsid w:val="007C1E21"/>
    <w:rsid w:val="007C24F0"/>
    <w:rsid w:val="007C5C9F"/>
    <w:rsid w:val="007C70F8"/>
    <w:rsid w:val="007C78A9"/>
    <w:rsid w:val="007C7A9C"/>
    <w:rsid w:val="007D1477"/>
    <w:rsid w:val="007D170A"/>
    <w:rsid w:val="007D53CE"/>
    <w:rsid w:val="007D7D50"/>
    <w:rsid w:val="007E0FA1"/>
    <w:rsid w:val="007E2FAF"/>
    <w:rsid w:val="007E463C"/>
    <w:rsid w:val="007E5827"/>
    <w:rsid w:val="007F1710"/>
    <w:rsid w:val="007F1D4C"/>
    <w:rsid w:val="007F209B"/>
    <w:rsid w:val="007F2B82"/>
    <w:rsid w:val="007F2D34"/>
    <w:rsid w:val="007F39AA"/>
    <w:rsid w:val="007F4938"/>
    <w:rsid w:val="007F5A43"/>
    <w:rsid w:val="007F7BDD"/>
    <w:rsid w:val="00802CCF"/>
    <w:rsid w:val="00803486"/>
    <w:rsid w:val="00804EDA"/>
    <w:rsid w:val="008124E9"/>
    <w:rsid w:val="00813D1A"/>
    <w:rsid w:val="008169C9"/>
    <w:rsid w:val="008211F4"/>
    <w:rsid w:val="0082188D"/>
    <w:rsid w:val="00822397"/>
    <w:rsid w:val="0082642E"/>
    <w:rsid w:val="00826883"/>
    <w:rsid w:val="00827334"/>
    <w:rsid w:val="008304DE"/>
    <w:rsid w:val="00830AC9"/>
    <w:rsid w:val="0083138A"/>
    <w:rsid w:val="00835185"/>
    <w:rsid w:val="00835AF0"/>
    <w:rsid w:val="00836D89"/>
    <w:rsid w:val="008432C5"/>
    <w:rsid w:val="00843774"/>
    <w:rsid w:val="0085041E"/>
    <w:rsid w:val="00851DE6"/>
    <w:rsid w:val="00857453"/>
    <w:rsid w:val="00860597"/>
    <w:rsid w:val="00861426"/>
    <w:rsid w:val="008617E6"/>
    <w:rsid w:val="008629B0"/>
    <w:rsid w:val="00862A8E"/>
    <w:rsid w:val="008658EE"/>
    <w:rsid w:val="00866A62"/>
    <w:rsid w:val="00866BC2"/>
    <w:rsid w:val="00867473"/>
    <w:rsid w:val="00871799"/>
    <w:rsid w:val="00872E13"/>
    <w:rsid w:val="00873722"/>
    <w:rsid w:val="00873839"/>
    <w:rsid w:val="00874F58"/>
    <w:rsid w:val="0087727B"/>
    <w:rsid w:val="00883225"/>
    <w:rsid w:val="00883544"/>
    <w:rsid w:val="0088367C"/>
    <w:rsid w:val="008840EB"/>
    <w:rsid w:val="0088726E"/>
    <w:rsid w:val="00894901"/>
    <w:rsid w:val="0089582E"/>
    <w:rsid w:val="008A2C3B"/>
    <w:rsid w:val="008A384A"/>
    <w:rsid w:val="008A477D"/>
    <w:rsid w:val="008A496C"/>
    <w:rsid w:val="008B0664"/>
    <w:rsid w:val="008B0A74"/>
    <w:rsid w:val="008B3AEF"/>
    <w:rsid w:val="008B3FDF"/>
    <w:rsid w:val="008B43C3"/>
    <w:rsid w:val="008B5F05"/>
    <w:rsid w:val="008C1C51"/>
    <w:rsid w:val="008C4349"/>
    <w:rsid w:val="008C48F8"/>
    <w:rsid w:val="008C643D"/>
    <w:rsid w:val="008D2062"/>
    <w:rsid w:val="008D544D"/>
    <w:rsid w:val="008D64F5"/>
    <w:rsid w:val="008D67C9"/>
    <w:rsid w:val="008E0922"/>
    <w:rsid w:val="008E17CF"/>
    <w:rsid w:val="008E2837"/>
    <w:rsid w:val="008E42F0"/>
    <w:rsid w:val="008E6298"/>
    <w:rsid w:val="008F0155"/>
    <w:rsid w:val="008F1C57"/>
    <w:rsid w:val="008F422B"/>
    <w:rsid w:val="008F4B0A"/>
    <w:rsid w:val="008F5B4A"/>
    <w:rsid w:val="008F5C54"/>
    <w:rsid w:val="008F6A35"/>
    <w:rsid w:val="008F78E3"/>
    <w:rsid w:val="0090021D"/>
    <w:rsid w:val="00903711"/>
    <w:rsid w:val="00903F35"/>
    <w:rsid w:val="00905640"/>
    <w:rsid w:val="00905682"/>
    <w:rsid w:val="00906317"/>
    <w:rsid w:val="0090795A"/>
    <w:rsid w:val="009124F9"/>
    <w:rsid w:val="009226BF"/>
    <w:rsid w:val="009226CA"/>
    <w:rsid w:val="0092288F"/>
    <w:rsid w:val="009270C1"/>
    <w:rsid w:val="009278F2"/>
    <w:rsid w:val="00930467"/>
    <w:rsid w:val="0093108D"/>
    <w:rsid w:val="00931BEB"/>
    <w:rsid w:val="00931D1A"/>
    <w:rsid w:val="00931EDA"/>
    <w:rsid w:val="009339E2"/>
    <w:rsid w:val="00935E7B"/>
    <w:rsid w:val="00937782"/>
    <w:rsid w:val="00943A0A"/>
    <w:rsid w:val="009472BC"/>
    <w:rsid w:val="00947E89"/>
    <w:rsid w:val="00950764"/>
    <w:rsid w:val="00950C1A"/>
    <w:rsid w:val="00951D20"/>
    <w:rsid w:val="00951F33"/>
    <w:rsid w:val="00952627"/>
    <w:rsid w:val="009571A3"/>
    <w:rsid w:val="00961099"/>
    <w:rsid w:val="009621AA"/>
    <w:rsid w:val="009630E4"/>
    <w:rsid w:val="009642B8"/>
    <w:rsid w:val="00966C4E"/>
    <w:rsid w:val="00967248"/>
    <w:rsid w:val="00970977"/>
    <w:rsid w:val="00970A93"/>
    <w:rsid w:val="009736B5"/>
    <w:rsid w:val="00975AD7"/>
    <w:rsid w:val="00981B80"/>
    <w:rsid w:val="00990BD4"/>
    <w:rsid w:val="00990D80"/>
    <w:rsid w:val="009911FE"/>
    <w:rsid w:val="00992E46"/>
    <w:rsid w:val="00994227"/>
    <w:rsid w:val="00995DAB"/>
    <w:rsid w:val="00996096"/>
    <w:rsid w:val="00997715"/>
    <w:rsid w:val="009A1276"/>
    <w:rsid w:val="009A32B2"/>
    <w:rsid w:val="009A433B"/>
    <w:rsid w:val="009A50E3"/>
    <w:rsid w:val="009A5501"/>
    <w:rsid w:val="009A5CF2"/>
    <w:rsid w:val="009A6210"/>
    <w:rsid w:val="009A7DF2"/>
    <w:rsid w:val="009A7E09"/>
    <w:rsid w:val="009B1304"/>
    <w:rsid w:val="009B2C88"/>
    <w:rsid w:val="009B54D3"/>
    <w:rsid w:val="009C2050"/>
    <w:rsid w:val="009C5B89"/>
    <w:rsid w:val="009C5F41"/>
    <w:rsid w:val="009C700D"/>
    <w:rsid w:val="009C75CB"/>
    <w:rsid w:val="009D00D3"/>
    <w:rsid w:val="009D0A01"/>
    <w:rsid w:val="009D2579"/>
    <w:rsid w:val="009E4DBA"/>
    <w:rsid w:val="009E51C3"/>
    <w:rsid w:val="009E7757"/>
    <w:rsid w:val="009E7A93"/>
    <w:rsid w:val="009F0644"/>
    <w:rsid w:val="009F1585"/>
    <w:rsid w:val="009F1F64"/>
    <w:rsid w:val="009F5F9E"/>
    <w:rsid w:val="009F6203"/>
    <w:rsid w:val="009F6542"/>
    <w:rsid w:val="00A01B3E"/>
    <w:rsid w:val="00A02038"/>
    <w:rsid w:val="00A03A48"/>
    <w:rsid w:val="00A05EAE"/>
    <w:rsid w:val="00A07E96"/>
    <w:rsid w:val="00A16E96"/>
    <w:rsid w:val="00A203EF"/>
    <w:rsid w:val="00A20E35"/>
    <w:rsid w:val="00A2253D"/>
    <w:rsid w:val="00A22F08"/>
    <w:rsid w:val="00A231E9"/>
    <w:rsid w:val="00A27774"/>
    <w:rsid w:val="00A34B27"/>
    <w:rsid w:val="00A37373"/>
    <w:rsid w:val="00A374FD"/>
    <w:rsid w:val="00A44492"/>
    <w:rsid w:val="00A45592"/>
    <w:rsid w:val="00A459D1"/>
    <w:rsid w:val="00A47631"/>
    <w:rsid w:val="00A501C9"/>
    <w:rsid w:val="00A50B4A"/>
    <w:rsid w:val="00A522D5"/>
    <w:rsid w:val="00A52815"/>
    <w:rsid w:val="00A54B44"/>
    <w:rsid w:val="00A55F77"/>
    <w:rsid w:val="00A56653"/>
    <w:rsid w:val="00A61027"/>
    <w:rsid w:val="00A62227"/>
    <w:rsid w:val="00A63D53"/>
    <w:rsid w:val="00A65B83"/>
    <w:rsid w:val="00A7249F"/>
    <w:rsid w:val="00A7554A"/>
    <w:rsid w:val="00A807F5"/>
    <w:rsid w:val="00A845EB"/>
    <w:rsid w:val="00A86A72"/>
    <w:rsid w:val="00A90E0E"/>
    <w:rsid w:val="00A96FC4"/>
    <w:rsid w:val="00A97A08"/>
    <w:rsid w:val="00AA0BC0"/>
    <w:rsid w:val="00AA34AA"/>
    <w:rsid w:val="00AA55B6"/>
    <w:rsid w:val="00AA590D"/>
    <w:rsid w:val="00AA66C3"/>
    <w:rsid w:val="00AB307D"/>
    <w:rsid w:val="00AB5946"/>
    <w:rsid w:val="00AB7A88"/>
    <w:rsid w:val="00AC06CA"/>
    <w:rsid w:val="00AC2123"/>
    <w:rsid w:val="00AC356A"/>
    <w:rsid w:val="00AC4ACB"/>
    <w:rsid w:val="00AC4C9E"/>
    <w:rsid w:val="00AD027E"/>
    <w:rsid w:val="00AD03BB"/>
    <w:rsid w:val="00AD11E7"/>
    <w:rsid w:val="00AD279E"/>
    <w:rsid w:val="00AD4B99"/>
    <w:rsid w:val="00AD5F5E"/>
    <w:rsid w:val="00AD6FB0"/>
    <w:rsid w:val="00AD741C"/>
    <w:rsid w:val="00AF2CCE"/>
    <w:rsid w:val="00AF4567"/>
    <w:rsid w:val="00AF55B0"/>
    <w:rsid w:val="00AF57C4"/>
    <w:rsid w:val="00AF5F31"/>
    <w:rsid w:val="00B007BE"/>
    <w:rsid w:val="00B011C3"/>
    <w:rsid w:val="00B031FB"/>
    <w:rsid w:val="00B04707"/>
    <w:rsid w:val="00B04B34"/>
    <w:rsid w:val="00B06B7A"/>
    <w:rsid w:val="00B10AB1"/>
    <w:rsid w:val="00B1159A"/>
    <w:rsid w:val="00B20CCF"/>
    <w:rsid w:val="00B215CB"/>
    <w:rsid w:val="00B230F4"/>
    <w:rsid w:val="00B2533F"/>
    <w:rsid w:val="00B275D2"/>
    <w:rsid w:val="00B27A65"/>
    <w:rsid w:val="00B3217F"/>
    <w:rsid w:val="00B326B8"/>
    <w:rsid w:val="00B3301A"/>
    <w:rsid w:val="00B335C2"/>
    <w:rsid w:val="00B35E49"/>
    <w:rsid w:val="00B375BB"/>
    <w:rsid w:val="00B418D6"/>
    <w:rsid w:val="00B44E37"/>
    <w:rsid w:val="00B453A9"/>
    <w:rsid w:val="00B467E3"/>
    <w:rsid w:val="00B502FC"/>
    <w:rsid w:val="00B56282"/>
    <w:rsid w:val="00B60771"/>
    <w:rsid w:val="00B64E10"/>
    <w:rsid w:val="00B651B9"/>
    <w:rsid w:val="00B676DC"/>
    <w:rsid w:val="00B70500"/>
    <w:rsid w:val="00B7311D"/>
    <w:rsid w:val="00B74814"/>
    <w:rsid w:val="00B75521"/>
    <w:rsid w:val="00B80EA2"/>
    <w:rsid w:val="00B85DE0"/>
    <w:rsid w:val="00B91866"/>
    <w:rsid w:val="00B91B5D"/>
    <w:rsid w:val="00B92415"/>
    <w:rsid w:val="00B9254E"/>
    <w:rsid w:val="00B93FA6"/>
    <w:rsid w:val="00B95BF6"/>
    <w:rsid w:val="00B95F7D"/>
    <w:rsid w:val="00B96282"/>
    <w:rsid w:val="00B96471"/>
    <w:rsid w:val="00B9786A"/>
    <w:rsid w:val="00BA1127"/>
    <w:rsid w:val="00BA2910"/>
    <w:rsid w:val="00BA2A09"/>
    <w:rsid w:val="00BA6942"/>
    <w:rsid w:val="00BA7FE0"/>
    <w:rsid w:val="00BB186C"/>
    <w:rsid w:val="00BB49A8"/>
    <w:rsid w:val="00BB5DDC"/>
    <w:rsid w:val="00BB5ED1"/>
    <w:rsid w:val="00BB6BB7"/>
    <w:rsid w:val="00BB7FCA"/>
    <w:rsid w:val="00BC0F2B"/>
    <w:rsid w:val="00BC3021"/>
    <w:rsid w:val="00BC41E0"/>
    <w:rsid w:val="00BC4F91"/>
    <w:rsid w:val="00BC63B2"/>
    <w:rsid w:val="00BD0337"/>
    <w:rsid w:val="00BD36C3"/>
    <w:rsid w:val="00BD591E"/>
    <w:rsid w:val="00BD6FAD"/>
    <w:rsid w:val="00BD7906"/>
    <w:rsid w:val="00BE19B7"/>
    <w:rsid w:val="00BE3AAF"/>
    <w:rsid w:val="00BE5D38"/>
    <w:rsid w:val="00BF3065"/>
    <w:rsid w:val="00BF39E6"/>
    <w:rsid w:val="00BF40B5"/>
    <w:rsid w:val="00C0133A"/>
    <w:rsid w:val="00C01E77"/>
    <w:rsid w:val="00C0266E"/>
    <w:rsid w:val="00C02FE4"/>
    <w:rsid w:val="00C03144"/>
    <w:rsid w:val="00C039E7"/>
    <w:rsid w:val="00C10A05"/>
    <w:rsid w:val="00C10DBE"/>
    <w:rsid w:val="00C11F24"/>
    <w:rsid w:val="00C12F16"/>
    <w:rsid w:val="00C13B12"/>
    <w:rsid w:val="00C20607"/>
    <w:rsid w:val="00C20F0F"/>
    <w:rsid w:val="00C210E3"/>
    <w:rsid w:val="00C25F0B"/>
    <w:rsid w:val="00C27C73"/>
    <w:rsid w:val="00C27DD6"/>
    <w:rsid w:val="00C3004F"/>
    <w:rsid w:val="00C3358B"/>
    <w:rsid w:val="00C35D1F"/>
    <w:rsid w:val="00C37BFF"/>
    <w:rsid w:val="00C40443"/>
    <w:rsid w:val="00C42BE1"/>
    <w:rsid w:val="00C44482"/>
    <w:rsid w:val="00C444F9"/>
    <w:rsid w:val="00C4455C"/>
    <w:rsid w:val="00C45439"/>
    <w:rsid w:val="00C47D61"/>
    <w:rsid w:val="00C52ED9"/>
    <w:rsid w:val="00C53879"/>
    <w:rsid w:val="00C565DB"/>
    <w:rsid w:val="00C577DB"/>
    <w:rsid w:val="00C62F32"/>
    <w:rsid w:val="00C638EA"/>
    <w:rsid w:val="00C652CF"/>
    <w:rsid w:val="00C66993"/>
    <w:rsid w:val="00C67164"/>
    <w:rsid w:val="00C724B7"/>
    <w:rsid w:val="00C74B3B"/>
    <w:rsid w:val="00C77475"/>
    <w:rsid w:val="00C77982"/>
    <w:rsid w:val="00C81A0C"/>
    <w:rsid w:val="00C82EAF"/>
    <w:rsid w:val="00C84874"/>
    <w:rsid w:val="00C87D8C"/>
    <w:rsid w:val="00C91717"/>
    <w:rsid w:val="00C9573E"/>
    <w:rsid w:val="00C968BD"/>
    <w:rsid w:val="00C972A0"/>
    <w:rsid w:val="00CA3D0F"/>
    <w:rsid w:val="00CA69BD"/>
    <w:rsid w:val="00CA747A"/>
    <w:rsid w:val="00CB0314"/>
    <w:rsid w:val="00CB1B6F"/>
    <w:rsid w:val="00CB33D4"/>
    <w:rsid w:val="00CB423F"/>
    <w:rsid w:val="00CB4CA5"/>
    <w:rsid w:val="00CB54FA"/>
    <w:rsid w:val="00CB5920"/>
    <w:rsid w:val="00CB68CB"/>
    <w:rsid w:val="00CC4407"/>
    <w:rsid w:val="00CC452B"/>
    <w:rsid w:val="00CC5459"/>
    <w:rsid w:val="00CC5E88"/>
    <w:rsid w:val="00CC68BE"/>
    <w:rsid w:val="00CD1A1A"/>
    <w:rsid w:val="00CD2B7D"/>
    <w:rsid w:val="00CD35C0"/>
    <w:rsid w:val="00CD6D64"/>
    <w:rsid w:val="00CD7100"/>
    <w:rsid w:val="00CD73E0"/>
    <w:rsid w:val="00CE0713"/>
    <w:rsid w:val="00CE1A48"/>
    <w:rsid w:val="00CE2801"/>
    <w:rsid w:val="00CE4460"/>
    <w:rsid w:val="00CF32F0"/>
    <w:rsid w:val="00CF538F"/>
    <w:rsid w:val="00CF5AF5"/>
    <w:rsid w:val="00CF5C99"/>
    <w:rsid w:val="00D00C33"/>
    <w:rsid w:val="00D01224"/>
    <w:rsid w:val="00D01C91"/>
    <w:rsid w:val="00D02E0C"/>
    <w:rsid w:val="00D03B5D"/>
    <w:rsid w:val="00D04A4C"/>
    <w:rsid w:val="00D051D1"/>
    <w:rsid w:val="00D10328"/>
    <w:rsid w:val="00D11871"/>
    <w:rsid w:val="00D15085"/>
    <w:rsid w:val="00D20C5E"/>
    <w:rsid w:val="00D21B65"/>
    <w:rsid w:val="00D21BA1"/>
    <w:rsid w:val="00D2288D"/>
    <w:rsid w:val="00D259AC"/>
    <w:rsid w:val="00D25C1C"/>
    <w:rsid w:val="00D315C8"/>
    <w:rsid w:val="00D36C25"/>
    <w:rsid w:val="00D41EA4"/>
    <w:rsid w:val="00D42F8C"/>
    <w:rsid w:val="00D43C62"/>
    <w:rsid w:val="00D44D95"/>
    <w:rsid w:val="00D46A1E"/>
    <w:rsid w:val="00D47580"/>
    <w:rsid w:val="00D50319"/>
    <w:rsid w:val="00D5065B"/>
    <w:rsid w:val="00D50CD4"/>
    <w:rsid w:val="00D53116"/>
    <w:rsid w:val="00D64954"/>
    <w:rsid w:val="00D64F3E"/>
    <w:rsid w:val="00D650AB"/>
    <w:rsid w:val="00D65FF1"/>
    <w:rsid w:val="00D674EC"/>
    <w:rsid w:val="00D72204"/>
    <w:rsid w:val="00D7316F"/>
    <w:rsid w:val="00D7352F"/>
    <w:rsid w:val="00D7559F"/>
    <w:rsid w:val="00D75DE7"/>
    <w:rsid w:val="00D81BE3"/>
    <w:rsid w:val="00D81DEE"/>
    <w:rsid w:val="00D87DCB"/>
    <w:rsid w:val="00D9151C"/>
    <w:rsid w:val="00D916B9"/>
    <w:rsid w:val="00D916F8"/>
    <w:rsid w:val="00D92D4F"/>
    <w:rsid w:val="00D93183"/>
    <w:rsid w:val="00D95780"/>
    <w:rsid w:val="00D97A0A"/>
    <w:rsid w:val="00DA15D7"/>
    <w:rsid w:val="00DA162C"/>
    <w:rsid w:val="00DA291A"/>
    <w:rsid w:val="00DA367E"/>
    <w:rsid w:val="00DA6077"/>
    <w:rsid w:val="00DA629B"/>
    <w:rsid w:val="00DA7399"/>
    <w:rsid w:val="00DB0062"/>
    <w:rsid w:val="00DB7AE5"/>
    <w:rsid w:val="00DC6C26"/>
    <w:rsid w:val="00DC784F"/>
    <w:rsid w:val="00DC7F0B"/>
    <w:rsid w:val="00DD0BFB"/>
    <w:rsid w:val="00DD254A"/>
    <w:rsid w:val="00DD2A77"/>
    <w:rsid w:val="00DD41FE"/>
    <w:rsid w:val="00DD441C"/>
    <w:rsid w:val="00DD582B"/>
    <w:rsid w:val="00DD6846"/>
    <w:rsid w:val="00DD69FE"/>
    <w:rsid w:val="00DE2EE3"/>
    <w:rsid w:val="00DE3B14"/>
    <w:rsid w:val="00DF360D"/>
    <w:rsid w:val="00E00F7F"/>
    <w:rsid w:val="00E01A0B"/>
    <w:rsid w:val="00E0409E"/>
    <w:rsid w:val="00E04469"/>
    <w:rsid w:val="00E0729C"/>
    <w:rsid w:val="00E07C68"/>
    <w:rsid w:val="00E13FB3"/>
    <w:rsid w:val="00E15C23"/>
    <w:rsid w:val="00E17663"/>
    <w:rsid w:val="00E25E84"/>
    <w:rsid w:val="00E272A9"/>
    <w:rsid w:val="00E33517"/>
    <w:rsid w:val="00E33BAE"/>
    <w:rsid w:val="00E35C13"/>
    <w:rsid w:val="00E36229"/>
    <w:rsid w:val="00E4008C"/>
    <w:rsid w:val="00E44670"/>
    <w:rsid w:val="00E45D06"/>
    <w:rsid w:val="00E46197"/>
    <w:rsid w:val="00E47BAE"/>
    <w:rsid w:val="00E51D0D"/>
    <w:rsid w:val="00E52276"/>
    <w:rsid w:val="00E534F5"/>
    <w:rsid w:val="00E53E16"/>
    <w:rsid w:val="00E544DD"/>
    <w:rsid w:val="00E56E22"/>
    <w:rsid w:val="00E57299"/>
    <w:rsid w:val="00E64047"/>
    <w:rsid w:val="00E64590"/>
    <w:rsid w:val="00E66669"/>
    <w:rsid w:val="00E7059D"/>
    <w:rsid w:val="00E71056"/>
    <w:rsid w:val="00E756E1"/>
    <w:rsid w:val="00E77D46"/>
    <w:rsid w:val="00E813C5"/>
    <w:rsid w:val="00E83735"/>
    <w:rsid w:val="00E83F8F"/>
    <w:rsid w:val="00E8565B"/>
    <w:rsid w:val="00E87109"/>
    <w:rsid w:val="00E873F1"/>
    <w:rsid w:val="00E87A1D"/>
    <w:rsid w:val="00E92791"/>
    <w:rsid w:val="00E92E7A"/>
    <w:rsid w:val="00E95982"/>
    <w:rsid w:val="00EA1014"/>
    <w:rsid w:val="00EA7B28"/>
    <w:rsid w:val="00EB1473"/>
    <w:rsid w:val="00EB24C8"/>
    <w:rsid w:val="00EC0B19"/>
    <w:rsid w:val="00EC3BF1"/>
    <w:rsid w:val="00EC446E"/>
    <w:rsid w:val="00EC79CE"/>
    <w:rsid w:val="00ED1005"/>
    <w:rsid w:val="00ED3046"/>
    <w:rsid w:val="00ED45A1"/>
    <w:rsid w:val="00ED5348"/>
    <w:rsid w:val="00EE081B"/>
    <w:rsid w:val="00EE2FBB"/>
    <w:rsid w:val="00EE3297"/>
    <w:rsid w:val="00EE3467"/>
    <w:rsid w:val="00EE376B"/>
    <w:rsid w:val="00EE3D69"/>
    <w:rsid w:val="00EE3E8F"/>
    <w:rsid w:val="00EE4A71"/>
    <w:rsid w:val="00EE535E"/>
    <w:rsid w:val="00EF0D36"/>
    <w:rsid w:val="00EF4369"/>
    <w:rsid w:val="00EF6B77"/>
    <w:rsid w:val="00EF7160"/>
    <w:rsid w:val="00F03461"/>
    <w:rsid w:val="00F03577"/>
    <w:rsid w:val="00F05D3B"/>
    <w:rsid w:val="00F07174"/>
    <w:rsid w:val="00F12544"/>
    <w:rsid w:val="00F12C3E"/>
    <w:rsid w:val="00F1679F"/>
    <w:rsid w:val="00F2061F"/>
    <w:rsid w:val="00F222D2"/>
    <w:rsid w:val="00F324FC"/>
    <w:rsid w:val="00F35A61"/>
    <w:rsid w:val="00F45EAD"/>
    <w:rsid w:val="00F46E7A"/>
    <w:rsid w:val="00F471FE"/>
    <w:rsid w:val="00F540F4"/>
    <w:rsid w:val="00F57E49"/>
    <w:rsid w:val="00F62E58"/>
    <w:rsid w:val="00F63588"/>
    <w:rsid w:val="00F63FFF"/>
    <w:rsid w:val="00F677B2"/>
    <w:rsid w:val="00F704F4"/>
    <w:rsid w:val="00F71373"/>
    <w:rsid w:val="00F72723"/>
    <w:rsid w:val="00F74567"/>
    <w:rsid w:val="00F749C5"/>
    <w:rsid w:val="00F9172F"/>
    <w:rsid w:val="00F93B48"/>
    <w:rsid w:val="00F9618E"/>
    <w:rsid w:val="00F96A74"/>
    <w:rsid w:val="00F97545"/>
    <w:rsid w:val="00F97CA6"/>
    <w:rsid w:val="00FA5C57"/>
    <w:rsid w:val="00FB2CAE"/>
    <w:rsid w:val="00FB3A64"/>
    <w:rsid w:val="00FB3DE9"/>
    <w:rsid w:val="00FC1228"/>
    <w:rsid w:val="00FC2D77"/>
    <w:rsid w:val="00FC34B8"/>
    <w:rsid w:val="00FC51ED"/>
    <w:rsid w:val="00FD70C8"/>
    <w:rsid w:val="00FE0058"/>
    <w:rsid w:val="00FE0E8D"/>
    <w:rsid w:val="00FE48D8"/>
    <w:rsid w:val="00FE78A3"/>
    <w:rsid w:val="00FF06AF"/>
    <w:rsid w:val="00FF1D32"/>
    <w:rsid w:val="00FF2605"/>
    <w:rsid w:val="00FF3FBC"/>
    <w:rsid w:val="00FF4497"/>
    <w:rsid w:val="00FF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E0922"/>
    <w:pPr>
      <w:spacing w:after="160" w:line="259" w:lineRule="auto"/>
    </w:pPr>
    <w:rPr>
      <w:sz w:val="26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6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C99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36C3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36C3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F5C99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81DEE"/>
    <w:pPr>
      <w:spacing w:after="200" w:line="276" w:lineRule="auto"/>
      <w:ind w:left="720"/>
      <w:contextualSpacing/>
    </w:pPr>
    <w:rPr>
      <w:rFonts w:ascii="Arial" w:eastAsia="Times New Roman" w:hAnsi="Arial"/>
      <w:sz w:val="22"/>
      <w:lang w:val="vi-VN"/>
    </w:rPr>
  </w:style>
  <w:style w:type="character" w:customStyle="1" w:styleId="ListParagraphChar">
    <w:name w:val="List Paragraph Char"/>
    <w:link w:val="ListParagraph"/>
    <w:uiPriority w:val="99"/>
    <w:locked/>
    <w:rsid w:val="00D81DEE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57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571E"/>
    <w:rPr>
      <w:rFonts w:cs="Times New Roman"/>
    </w:rPr>
  </w:style>
  <w:style w:type="table" w:styleId="TableGrid">
    <w:name w:val="Table Grid"/>
    <w:basedOn w:val="TableNormal"/>
    <w:uiPriority w:val="99"/>
    <w:rsid w:val="0089490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B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1F"/>
    <w:rPr>
      <w:rFonts w:ascii="Segoe UI" w:hAnsi="Segoe UI" w:cs="Segoe UI"/>
      <w:sz w:val="18"/>
      <w:szCs w:val="18"/>
    </w:rPr>
  </w:style>
  <w:style w:type="table" w:customStyle="1" w:styleId="PlainTable3">
    <w:name w:val="Plain Table 3"/>
    <w:uiPriority w:val="99"/>
    <w:rsid w:val="001F122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EB24C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172F"/>
    <w:pPr>
      <w:numPr>
        <w:ilvl w:val="1"/>
      </w:numPr>
      <w:spacing w:after="200" w:line="276" w:lineRule="auto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172F"/>
    <w:rPr>
      <w:rFonts w:ascii="Calibri Light" w:hAnsi="Calibri Light" w:cs="Times New Roman"/>
      <w:i/>
      <w:iCs/>
      <w:color w:val="5B9BD5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140FB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1140F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140FB"/>
    <w:pPr>
      <w:spacing w:after="100"/>
      <w:ind w:left="260"/>
    </w:pPr>
  </w:style>
  <w:style w:type="character" w:styleId="Hyperlink">
    <w:name w:val="Hyperlink"/>
    <w:basedOn w:val="DefaultParagraphFont"/>
    <w:uiPriority w:val="99"/>
    <w:rsid w:val="001140F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rsid w:val="00A20E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B418D6"/>
    <w:pPr>
      <w:tabs>
        <w:tab w:val="center" w:pos="4680"/>
        <w:tab w:val="right" w:pos="9360"/>
      </w:tabs>
      <w:jc w:val="both"/>
    </w:pPr>
    <w:rPr>
      <w:noProof/>
      <w:position w:val="-6"/>
      <w:szCs w:val="26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B418D6"/>
    <w:rPr>
      <w:rFonts w:cs="Times New Roman"/>
      <w:noProof/>
      <w:position w:val="-6"/>
      <w:sz w:val="26"/>
      <w:szCs w:val="26"/>
    </w:rPr>
  </w:style>
  <w:style w:type="paragraph" w:styleId="TOC3">
    <w:name w:val="toc 3"/>
    <w:basedOn w:val="Normal"/>
    <w:next w:val="Normal"/>
    <w:autoRedefine/>
    <w:uiPriority w:val="99"/>
    <w:rsid w:val="001201A6"/>
    <w:pPr>
      <w:spacing w:after="100"/>
      <w:ind w:left="520"/>
    </w:pPr>
  </w:style>
  <w:style w:type="character" w:styleId="Strong">
    <w:name w:val="Strong"/>
    <w:basedOn w:val="DefaultParagraphFont"/>
    <w:uiPriority w:val="99"/>
    <w:qFormat/>
    <w:rsid w:val="0048112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191489"/>
    <w:rPr>
      <w:rFonts w:cs="Times New Roman"/>
      <w:color w:val="954F72"/>
      <w:u w:val="single"/>
    </w:rPr>
  </w:style>
  <w:style w:type="table" w:customStyle="1" w:styleId="PlainTable4">
    <w:name w:val="Plain Table 4"/>
    <w:uiPriority w:val="99"/>
    <w:rsid w:val="00D50CD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">
    <w:name w:val="Đề bài"/>
    <w:basedOn w:val="ListParagraph"/>
    <w:link w:val="biChar"/>
    <w:uiPriority w:val="99"/>
    <w:rsid w:val="00BB186C"/>
    <w:pPr>
      <w:numPr>
        <w:numId w:val="1"/>
      </w:numPr>
      <w:ind w:hanging="720"/>
    </w:pPr>
    <w:rPr>
      <w:rFonts w:ascii="Palatino Linotype" w:hAnsi="Palatino Linotype"/>
      <w:sz w:val="28"/>
      <w:szCs w:val="28"/>
    </w:rPr>
  </w:style>
  <w:style w:type="character" w:customStyle="1" w:styleId="biChar">
    <w:name w:val="Đề bài Char"/>
    <w:basedOn w:val="ListParagraphChar"/>
    <w:link w:val="bi"/>
    <w:uiPriority w:val="99"/>
    <w:locked/>
    <w:rsid w:val="00BB186C"/>
    <w:rPr>
      <w:rFonts w:ascii="Palatino Linotype" w:hAnsi="Palatino Linotype" w:cs="Times New Roman"/>
      <w:sz w:val="28"/>
      <w:szCs w:val="28"/>
    </w:rPr>
  </w:style>
  <w:style w:type="paragraph" w:styleId="NoSpacing">
    <w:name w:val="No Spacing"/>
    <w:uiPriority w:val="99"/>
    <w:qFormat/>
    <w:rsid w:val="00D916B9"/>
    <w:rPr>
      <w:sz w:val="24"/>
      <w:lang w:val="en-US" w:eastAsia="en-US"/>
    </w:rPr>
  </w:style>
  <w:style w:type="paragraph" w:customStyle="1" w:styleId="ABCH0">
    <w:name w:val="ABC_H0"/>
    <w:basedOn w:val="Heading1"/>
    <w:next w:val="Normal"/>
    <w:link w:val="ABCH0Char"/>
    <w:uiPriority w:val="99"/>
    <w:rsid w:val="004B2739"/>
    <w:pPr>
      <w:spacing w:before="120" w:after="120" w:line="300" w:lineRule="auto"/>
      <w:jc w:val="center"/>
    </w:pPr>
    <w:rPr>
      <w:rFonts w:ascii="Times New Roman" w:eastAsia="Calibri" w:hAnsi="Times New Roman"/>
      <w:b/>
      <w:color w:val="C45911"/>
      <w:sz w:val="36"/>
      <w:lang w:val="de-DE"/>
    </w:rPr>
  </w:style>
  <w:style w:type="character" w:customStyle="1" w:styleId="ABCH0Char">
    <w:name w:val="ABC_H0 Char"/>
    <w:basedOn w:val="DefaultParagraphFont"/>
    <w:link w:val="ABCH0"/>
    <w:uiPriority w:val="99"/>
    <w:locked/>
    <w:rsid w:val="004B2739"/>
    <w:rPr>
      <w:rFonts w:cs="Times New Roman"/>
      <w:b/>
      <w:color w:val="C45911"/>
      <w:sz w:val="32"/>
      <w:szCs w:val="32"/>
      <w:lang w:val="de-DE"/>
    </w:rPr>
  </w:style>
  <w:style w:type="paragraph" w:customStyle="1" w:styleId="Mu">
    <w:name w:val="Mẫu"/>
    <w:basedOn w:val="ListParagraph"/>
    <w:link w:val="MuChar"/>
    <w:uiPriority w:val="99"/>
    <w:rsid w:val="00C972A0"/>
    <w:pPr>
      <w:numPr>
        <w:numId w:val="2"/>
      </w:numPr>
      <w:tabs>
        <w:tab w:val="left" w:pos="0"/>
      </w:tabs>
      <w:ind w:left="0" w:hanging="284"/>
    </w:pPr>
    <w:rPr>
      <w:rFonts w:ascii="Palatino Linotype" w:hAnsi="Palatino Linotype"/>
      <w:sz w:val="28"/>
      <w:szCs w:val="28"/>
    </w:rPr>
  </w:style>
  <w:style w:type="character" w:customStyle="1" w:styleId="MuChar">
    <w:name w:val="Mẫu Char"/>
    <w:basedOn w:val="ListParagraphChar"/>
    <w:link w:val="Mu"/>
    <w:uiPriority w:val="99"/>
    <w:locked/>
    <w:rsid w:val="00C972A0"/>
    <w:rPr>
      <w:rFonts w:ascii="Palatino Linotype" w:hAnsi="Palatino Linotype" w:cs="Times New Roman"/>
      <w:sz w:val="28"/>
      <w:szCs w:val="28"/>
    </w:rPr>
  </w:style>
  <w:style w:type="paragraph" w:customStyle="1" w:styleId="MTDisplayEquation2">
    <w:name w:val="MTDisplayEquation2"/>
    <w:basedOn w:val="Normal"/>
    <w:next w:val="Normal"/>
    <w:uiPriority w:val="99"/>
    <w:rsid w:val="007816EA"/>
    <w:pPr>
      <w:tabs>
        <w:tab w:val="center" w:pos="4520"/>
        <w:tab w:val="right" w:pos="9020"/>
      </w:tabs>
      <w:spacing w:before="60" w:after="60" w:line="240" w:lineRule="auto"/>
      <w:jc w:val="both"/>
    </w:pPr>
    <w:rPr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rsid w:val="00795618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95618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795618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1615EE"/>
    <w:rPr>
      <w:rFonts w:cs="Times New Roman"/>
      <w:i/>
      <w:iCs/>
    </w:rPr>
  </w:style>
  <w:style w:type="table" w:customStyle="1" w:styleId="TableGridLight1">
    <w:name w:val="Table Grid Light1"/>
    <w:uiPriority w:val="99"/>
    <w:rsid w:val="00CD6D64"/>
    <w:rPr>
      <w:rFonts w:ascii="Calibri" w:hAnsi="Calibri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nchun4dong">
    <w:name w:val="đáp án chuẩn 4 dong"/>
    <w:basedOn w:val="Normal"/>
    <w:link w:val="pnchun4dongChar"/>
    <w:uiPriority w:val="99"/>
    <w:rsid w:val="00130355"/>
    <w:pPr>
      <w:tabs>
        <w:tab w:val="left" w:pos="851"/>
        <w:tab w:val="left" w:pos="3119"/>
        <w:tab w:val="left" w:pos="5387"/>
        <w:tab w:val="left" w:pos="7655"/>
      </w:tabs>
      <w:spacing w:line="276" w:lineRule="auto"/>
      <w:ind w:left="426" w:hanging="426"/>
    </w:pPr>
    <w:rPr>
      <w:rFonts w:ascii="Calibri Light" w:hAnsi="Calibri Light" w:cs="Calibri Light"/>
      <w:szCs w:val="26"/>
      <w:lang w:val="vi-VN"/>
    </w:rPr>
  </w:style>
  <w:style w:type="character" w:customStyle="1" w:styleId="pnchun4dongChar">
    <w:name w:val="đáp án chuẩn 4 dong Char"/>
    <w:basedOn w:val="DefaultParagraphFont"/>
    <w:link w:val="pnchun4dong"/>
    <w:uiPriority w:val="99"/>
    <w:locked/>
    <w:rsid w:val="00130355"/>
    <w:rPr>
      <w:rFonts w:ascii="Calibri Light" w:hAnsi="Calibri Light" w:cs="Calibri Light"/>
      <w:sz w:val="26"/>
      <w:szCs w:val="26"/>
      <w:lang w:val="vi-VN"/>
    </w:rPr>
  </w:style>
  <w:style w:type="character" w:customStyle="1" w:styleId="5yl5">
    <w:name w:val="_5yl5"/>
    <w:basedOn w:val="DefaultParagraphFont"/>
    <w:uiPriority w:val="99"/>
    <w:rsid w:val="002955E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4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9.emf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1.emf"/><Relationship Id="rId12" Type="http://schemas.openxmlformats.org/officeDocument/2006/relationships/image" Target="media/image5.wmf"/><Relationship Id="rId17" Type="http://schemas.openxmlformats.org/officeDocument/2006/relationships/image" Target="media/image8.emf"/><Relationship Id="rId25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wmf"/><Relationship Id="rId28" Type="http://schemas.openxmlformats.org/officeDocument/2006/relationships/header" Target="header1.xml"/><Relationship Id="rId10" Type="http://schemas.openxmlformats.org/officeDocument/2006/relationships/image" Target="media/image4.wmf"/><Relationship Id="rId19" Type="http://schemas.openxmlformats.org/officeDocument/2006/relationships/image" Target="media/image10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wmf"/><Relationship Id="rId22" Type="http://schemas.openxmlformats.org/officeDocument/2006/relationships/oleObject" Target="embeddings/oleObject4.bin"/><Relationship Id="rId27" Type="http://schemas.openxmlformats.org/officeDocument/2006/relationships/image" Target="media/image15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3528</TotalTime>
  <Pages>6</Pages>
  <Words>597</Words>
  <Characters>3405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 Loi</cp:lastModifiedBy>
  <cp:revision>796</cp:revision>
  <cp:lastPrinted>2019-04-04T13:06:00Z</cp:lastPrinted>
  <dcterms:created xsi:type="dcterms:W3CDTF">2019-02-10T04:09:00Z</dcterms:created>
  <dcterms:modified xsi:type="dcterms:W3CDTF">2019-06-27T02:52:00Z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