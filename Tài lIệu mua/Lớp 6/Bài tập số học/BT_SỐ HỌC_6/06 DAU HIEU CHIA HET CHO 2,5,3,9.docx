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5F" w:rsidRPr="00812FAA" w:rsidRDefault="0003385F" w:rsidP="00812FAA">
      <w:pPr>
        <w:jc w:val="center"/>
        <w:rPr>
          <w:rFonts w:ascii="Palatino Linotype" w:hAnsi="Palatino Linotype"/>
          <w:b/>
          <w:sz w:val="28"/>
          <w:szCs w:val="28"/>
        </w:rPr>
      </w:pPr>
      <w:r w:rsidRPr="00812FAA">
        <w:rPr>
          <w:rFonts w:ascii="Palatino Linotype" w:hAnsi="Palatino Linotype"/>
          <w:b/>
          <w:sz w:val="28"/>
          <w:szCs w:val="28"/>
        </w:rPr>
        <w:t>DẤU HIỆU CHIA HẾT CHO 2; 5; 3; 9</w:t>
      </w:r>
    </w:p>
    <w:p w:rsidR="0003385F" w:rsidRPr="000E3F02" w:rsidRDefault="0003385F" w:rsidP="00251D1E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b/>
          <w:sz w:val="28"/>
          <w:szCs w:val="28"/>
        </w:rPr>
      </w:pPr>
      <w:r w:rsidRPr="000E3F02">
        <w:rPr>
          <w:rFonts w:ascii="Palatino Linotype" w:hAnsi="Palatino Linotype"/>
          <w:b/>
          <w:sz w:val="28"/>
          <w:szCs w:val="28"/>
        </w:rPr>
        <w:t>1. Dấu hiệu chia hết cho 2</w:t>
      </w:r>
    </w:p>
    <w:p w:rsidR="0003385F" w:rsidRPr="000E3F02" w:rsidRDefault="0003385F" w:rsidP="00251D1E">
      <w:pPr>
        <w:tabs>
          <w:tab w:val="left" w:pos="0"/>
        </w:tabs>
        <w:spacing w:before="60" w:after="60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Các số có chữ số tận cùng là chữ số chẵn thì chia hết cho 2 và chỉ những số đó mới chia hết cho 2</w:t>
      </w:r>
    </w:p>
    <w:p w:rsidR="0003385F" w:rsidRPr="000E3F02" w:rsidRDefault="0003385F" w:rsidP="00251D1E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b/>
          <w:sz w:val="28"/>
          <w:szCs w:val="28"/>
        </w:rPr>
      </w:pPr>
      <w:r w:rsidRPr="000E3F02">
        <w:rPr>
          <w:rFonts w:ascii="Palatino Linotype" w:hAnsi="Palatino Linotype"/>
          <w:b/>
          <w:sz w:val="28"/>
          <w:szCs w:val="28"/>
        </w:rPr>
        <w:t>2. Dấu hiệu chia hết cho 5</w:t>
      </w:r>
    </w:p>
    <w:p w:rsidR="0003385F" w:rsidRPr="000E3F02" w:rsidRDefault="0003385F" w:rsidP="00251D1E">
      <w:pPr>
        <w:tabs>
          <w:tab w:val="left" w:pos="0"/>
        </w:tabs>
        <w:spacing w:before="60" w:after="60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Các số có chữ số tận cùng là 0 hoặc 5 thì chia hết cho 5 và chỉ những số đó mới chia hết cho 5</w:t>
      </w:r>
    </w:p>
    <w:p w:rsidR="0003385F" w:rsidRPr="000E3F02" w:rsidRDefault="0003385F" w:rsidP="00251D1E">
      <w:pPr>
        <w:tabs>
          <w:tab w:val="left" w:pos="851"/>
        </w:tabs>
        <w:contextualSpacing/>
        <w:rPr>
          <w:rFonts w:ascii="Palatino Linotype" w:hAnsi="Palatino Linotype"/>
          <w:b/>
          <w:sz w:val="28"/>
          <w:szCs w:val="28"/>
        </w:rPr>
      </w:pPr>
      <w:r w:rsidRPr="000E3F02">
        <w:rPr>
          <w:rFonts w:ascii="Palatino Linotype" w:hAnsi="Palatino Linotype"/>
          <w:b/>
          <w:sz w:val="28"/>
          <w:szCs w:val="28"/>
        </w:rPr>
        <w:t>3. Dấu hiệu chia hết cho 3</w:t>
      </w:r>
    </w:p>
    <w:p w:rsidR="0003385F" w:rsidRPr="000E3F02" w:rsidRDefault="0003385F" w:rsidP="00251D1E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Các số có tổng các chữ số chia hết cho 3 thì chia hết cho 3 và chỉ những số đó mới chia hết cho 3.</w:t>
      </w:r>
    </w:p>
    <w:p w:rsidR="0003385F" w:rsidRPr="000E3F02" w:rsidRDefault="0003385F" w:rsidP="00251D1E">
      <w:pPr>
        <w:tabs>
          <w:tab w:val="left" w:pos="851"/>
        </w:tabs>
        <w:contextualSpacing/>
        <w:rPr>
          <w:rFonts w:ascii="Palatino Linotype" w:hAnsi="Palatino Linotype"/>
          <w:b/>
          <w:sz w:val="28"/>
          <w:szCs w:val="28"/>
        </w:rPr>
      </w:pPr>
      <w:r w:rsidRPr="000E3F02">
        <w:rPr>
          <w:rFonts w:ascii="Palatino Linotype" w:hAnsi="Palatino Linotype"/>
          <w:b/>
          <w:sz w:val="28"/>
          <w:szCs w:val="28"/>
        </w:rPr>
        <w:t>4. Dấu hiệu chia hết cho 9</w:t>
      </w:r>
    </w:p>
    <w:p w:rsidR="0003385F" w:rsidRPr="000E3F02" w:rsidRDefault="0003385F" w:rsidP="00251D1E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Các số có tổng các chữ số chia hết cho 9 thì chia hết cho 9 và chỉ những số đó mới chia hết cho 9.</w:t>
      </w:r>
    </w:p>
    <w:p w:rsidR="0003385F" w:rsidRPr="000E3F02" w:rsidRDefault="0003385F" w:rsidP="00AD6FB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b/>
          <w:sz w:val="28"/>
          <w:szCs w:val="28"/>
        </w:rPr>
      </w:pPr>
      <w:r w:rsidRPr="000E3F02">
        <w:rPr>
          <w:rFonts w:ascii="Palatino Linotype" w:hAnsi="Palatino Linotype"/>
          <w:b/>
          <w:sz w:val="28"/>
          <w:szCs w:val="28"/>
        </w:rPr>
        <w:t>5. Chú ý</w:t>
      </w:r>
    </w:p>
    <w:p w:rsidR="0003385F" w:rsidRPr="000E3F02" w:rsidRDefault="0003385F" w:rsidP="00AD6FB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- Các số chia hết cho cả 2 và 5 là các số có chữ số tận cùng là 0.</w:t>
      </w:r>
    </w:p>
    <w:p w:rsidR="0003385F" w:rsidRPr="000E3F02" w:rsidRDefault="0003385F" w:rsidP="00AD6FB0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- Một số chia hết cho 9 thì cũng chia hết cho 3.</w:t>
      </w:r>
    </w:p>
    <w:p w:rsidR="0003385F" w:rsidRPr="000E3F02" w:rsidRDefault="0003385F" w:rsidP="00251D1E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- Một số chia hết cho 3 có thể không chia hết cho 9.</w:t>
      </w:r>
    </w:p>
    <w:p w:rsidR="0003385F" w:rsidRPr="000E3F02" w:rsidRDefault="0003385F" w:rsidP="00251D1E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</w:p>
    <w:p w:rsidR="0003385F" w:rsidRPr="000E3F02" w:rsidRDefault="0003385F" w:rsidP="002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before="60" w:after="60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noProof/>
          <w:position w:val="-6"/>
          <w:sz w:val="28"/>
          <w:szCs w:val="28"/>
        </w:rPr>
        <w:tab/>
      </w:r>
      <w:r w:rsidRPr="000E3F02">
        <w:rPr>
          <w:rFonts w:ascii="Palatino Linotype" w:eastAsia="Times New Roman" w:hAnsi="Palatino Linotype"/>
          <w:noProof/>
          <w:position w:val="-4"/>
          <w:sz w:val="28"/>
          <w:szCs w:val="28"/>
        </w:rPr>
        <w:object w:dxaOrig="4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2.75pt" o:ole="">
            <v:imagedata r:id="rId7" o:title=""/>
          </v:shape>
          <o:OLEObject Type="Embed" ProgID="Equation.DSMT4" ShapeID="_x0000_i1025" DrawAspect="Content" ObjectID="_1623040772" r:id="rId8"/>
        </w:object>
      </w:r>
      <w:r w:rsidRPr="000E3F02"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 xml:space="preserve">khi và chỉ khi a có chữ số tận cùng là </w:t>
      </w:r>
      <w:r w:rsidRPr="000E3F02">
        <w:rPr>
          <w:rFonts w:ascii="Palatino Linotype" w:hAnsi="Palatino Linotype"/>
          <w:position w:val="-10"/>
          <w:sz w:val="28"/>
          <w:szCs w:val="28"/>
        </w:rPr>
        <w:object w:dxaOrig="999" w:dyaOrig="320">
          <v:shape id="_x0000_i1026" type="#_x0000_t75" style="width:50.25pt;height:15.75pt" o:ole="">
            <v:imagedata r:id="rId9" o:title=""/>
          </v:shape>
          <o:OLEObject Type="Embed" ProgID="Equation.DSMT4" ShapeID="_x0000_i1026" DrawAspect="Content" ObjectID="_1623040773" r:id="rId10"/>
        </w:object>
      </w:r>
    </w:p>
    <w:p w:rsidR="0003385F" w:rsidRPr="000E3F02" w:rsidRDefault="0003385F" w:rsidP="002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before="60" w:after="60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noProof/>
          <w:position w:val="-6"/>
          <w:sz w:val="28"/>
          <w:szCs w:val="28"/>
        </w:rPr>
        <w:tab/>
      </w:r>
      <w:r w:rsidRPr="000E3F02">
        <w:rPr>
          <w:rFonts w:ascii="Palatino Linotype" w:eastAsia="Times New Roman" w:hAnsi="Palatino Linotype"/>
          <w:noProof/>
          <w:position w:val="-4"/>
          <w:sz w:val="28"/>
          <w:szCs w:val="28"/>
        </w:rPr>
        <w:object w:dxaOrig="420" w:dyaOrig="260">
          <v:shape id="_x0000_i1027" type="#_x0000_t75" style="width:21pt;height:12.75pt" o:ole="">
            <v:imagedata r:id="rId11" o:title=""/>
          </v:shape>
          <o:OLEObject Type="Embed" ProgID="Equation.DSMT4" ShapeID="_x0000_i1027" DrawAspect="Content" ObjectID="_1623040774" r:id="rId12"/>
        </w:object>
      </w:r>
      <w:r w:rsidRPr="000E3F02"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>khi và chỉ khi a có chữ số tận cùng là 0; 5</w:t>
      </w:r>
    </w:p>
    <w:p w:rsidR="0003385F" w:rsidRPr="000E3F02" w:rsidRDefault="0003385F" w:rsidP="002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before="60" w:after="60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noProof/>
          <w:position w:val="-6"/>
          <w:sz w:val="28"/>
          <w:szCs w:val="28"/>
        </w:rPr>
        <w:tab/>
      </w:r>
      <w:r w:rsidRPr="000E3F02">
        <w:rPr>
          <w:rFonts w:ascii="Palatino Linotype" w:eastAsia="Times New Roman" w:hAnsi="Palatino Linotype"/>
          <w:noProof/>
          <w:position w:val="-4"/>
          <w:sz w:val="28"/>
          <w:szCs w:val="28"/>
        </w:rPr>
        <w:object w:dxaOrig="420" w:dyaOrig="260">
          <v:shape id="_x0000_i1028" type="#_x0000_t75" style="width:21pt;height:12.75pt" o:ole="">
            <v:imagedata r:id="rId13" o:title=""/>
          </v:shape>
          <o:OLEObject Type="Embed" ProgID="Equation.DSMT4" ShapeID="_x0000_i1028" DrawAspect="Content" ObjectID="_1623040775" r:id="rId14"/>
        </w:object>
      </w:r>
      <w:r w:rsidRPr="000E3F02"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 xml:space="preserve">khi và chỉ khi tổng các chữ số của a chia hết cho 3. </w:t>
      </w:r>
    </w:p>
    <w:p w:rsidR="0003385F" w:rsidRPr="000E3F02" w:rsidRDefault="0003385F" w:rsidP="0025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before="60" w:after="60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noProof/>
          <w:position w:val="-6"/>
          <w:sz w:val="28"/>
          <w:szCs w:val="28"/>
        </w:rPr>
        <w:tab/>
      </w:r>
      <w:r w:rsidRPr="000E3F02">
        <w:rPr>
          <w:rFonts w:ascii="Palatino Linotype" w:eastAsia="Times New Roman" w:hAnsi="Palatino Linotype"/>
          <w:noProof/>
          <w:position w:val="-4"/>
          <w:sz w:val="28"/>
          <w:szCs w:val="28"/>
        </w:rPr>
        <w:object w:dxaOrig="420" w:dyaOrig="260">
          <v:shape id="_x0000_i1029" type="#_x0000_t75" style="width:21pt;height:12.75pt" o:ole="">
            <v:imagedata r:id="rId15" o:title=""/>
          </v:shape>
          <o:OLEObject Type="Embed" ProgID="Equation.DSMT4" ShapeID="_x0000_i1029" DrawAspect="Content" ObjectID="_1623040776" r:id="rId16"/>
        </w:object>
      </w:r>
      <w:r w:rsidRPr="000E3F02">
        <w:rPr>
          <w:rFonts w:ascii="Palatino Linotype" w:hAnsi="Palatino Linotype"/>
          <w:noProof/>
          <w:position w:val="-6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 xml:space="preserve">khi và chỉ khi tổng các chữ số của a chia hết cho 9. </w:t>
      </w:r>
    </w:p>
    <w:p w:rsidR="0003385F" w:rsidRPr="000E3F02" w:rsidRDefault="0003385F" w:rsidP="0072691B">
      <w:pPr>
        <w:rPr>
          <w:rFonts w:ascii="Palatino Linotype" w:hAnsi="Palatino Linotype"/>
          <w:sz w:val="28"/>
          <w:szCs w:val="28"/>
        </w:rPr>
      </w:pPr>
    </w:p>
    <w:p w:rsidR="0003385F" w:rsidRPr="000E3F02" w:rsidRDefault="0003385F" w:rsidP="00251D1E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b/>
          <w:sz w:val="28"/>
          <w:szCs w:val="28"/>
        </w:rPr>
        <w:t>DẠNG 1</w:t>
      </w:r>
      <w:r w:rsidRPr="000E3F02">
        <w:rPr>
          <w:rFonts w:ascii="Palatino Linotype" w:hAnsi="Palatino Linotype"/>
          <w:sz w:val="28"/>
          <w:szCs w:val="28"/>
        </w:rPr>
        <w:t>. NHẬN BIẾT MỘT SỐ CHIA HẾT CHO 2, CHO 3, CHO 5, CHO 9</w:t>
      </w:r>
    </w:p>
    <w:p w:rsidR="0003385F" w:rsidRPr="000E3F02" w:rsidRDefault="0003385F" w:rsidP="00251D1E">
      <w:pPr>
        <w:tabs>
          <w:tab w:val="left" w:pos="426"/>
        </w:tabs>
        <w:contextualSpacing/>
        <w:rPr>
          <w:rFonts w:ascii="Palatino Linotype" w:hAnsi="Palatino Linotype"/>
          <w:b/>
          <w:i/>
          <w:sz w:val="28"/>
          <w:szCs w:val="28"/>
        </w:rPr>
      </w:pPr>
      <w:r w:rsidRPr="000E3F02">
        <w:rPr>
          <w:rFonts w:ascii="Palatino Linotype" w:hAnsi="Palatino Linotype"/>
          <w:b/>
          <w:i/>
          <w:sz w:val="28"/>
          <w:szCs w:val="28"/>
        </w:rPr>
        <w:t xml:space="preserve">Phương pháp giải: </w:t>
      </w:r>
    </w:p>
    <w:p w:rsidR="0003385F" w:rsidRPr="000E3F02" w:rsidRDefault="0003385F" w:rsidP="00251D1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Sử dụng các dấu hiệu chia hết cho 2, cho 3, cho 5, cho 9.</w:t>
      </w:r>
    </w:p>
    <w:p w:rsidR="0003385F" w:rsidRPr="000E3F02" w:rsidRDefault="0003385F" w:rsidP="00251D1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Sử dụng các dấu hiệu chia hết cho tổng, hiệu, tích.</w:t>
      </w:r>
    </w:p>
    <w:p w:rsidR="0003385F" w:rsidRPr="000E3F02" w:rsidRDefault="0003385F" w:rsidP="00251D1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Lưu ý thêm: một số chia hết cho 9 thì chia hết cho 3 nhưng ngược lại, một số chia hết cho 3 thì chưa chắc chia hết cho 9.</w:t>
      </w:r>
    </w:p>
    <w:p w:rsidR="0003385F" w:rsidRPr="000E3F02" w:rsidRDefault="0003385F" w:rsidP="00251D1E">
      <w:pPr>
        <w:pStyle w:val="Mu"/>
      </w:pPr>
      <w:r w:rsidRPr="000E3F02">
        <w:t>Trong các số sau, số nào chia hết cho 2, số nào chia hết cho 5?</w:t>
      </w:r>
    </w:p>
    <w:p w:rsidR="0003385F" w:rsidRPr="000E3F02" w:rsidRDefault="0003385F" w:rsidP="00251D1E">
      <w:pPr>
        <w:pStyle w:val="Mu"/>
        <w:numPr>
          <w:ilvl w:val="0"/>
          <w:numId w:val="0"/>
        </w:numPr>
      </w:pPr>
      <w:r w:rsidRPr="000E3F02">
        <w:t>483; 572; 330; 615; 298</w:t>
      </w:r>
    </w:p>
    <w:p w:rsidR="0003385F" w:rsidRPr="000E3F02" w:rsidRDefault="0003385F" w:rsidP="00251D1E">
      <w:pPr>
        <w:pStyle w:val="Mu"/>
      </w:pPr>
      <w:r w:rsidRPr="000E3F02">
        <w:t>Trong các số sau: 120; 235; 476; 250; 423; 261; 735; 122; 357</w:t>
      </w:r>
    </w:p>
    <w:p w:rsidR="0003385F" w:rsidRPr="000E3F02" w:rsidRDefault="0003385F" w:rsidP="00251D1E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a) Số nào chia hết cho 2?</w:t>
      </w:r>
    </w:p>
    <w:p w:rsidR="0003385F" w:rsidRPr="000E3F02" w:rsidRDefault="0003385F" w:rsidP="00251D1E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b) Số nào chia hết cho 5?</w:t>
      </w:r>
    </w:p>
    <w:p w:rsidR="0003385F" w:rsidRPr="000E3F02" w:rsidRDefault="0003385F" w:rsidP="00251D1E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c) Số nào chia hết cho 2 nhưng không chia hết cho 5?</w:t>
      </w:r>
    </w:p>
    <w:p w:rsidR="0003385F" w:rsidRPr="000E3F02" w:rsidRDefault="0003385F" w:rsidP="00251D1E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d) Số nào chia hết cho cả 2 và 5?</w:t>
      </w:r>
    </w:p>
    <w:p w:rsidR="0003385F" w:rsidRPr="000E3F02" w:rsidRDefault="0003385F" w:rsidP="00251D1E">
      <w:pPr>
        <w:pStyle w:val="Mu"/>
      </w:pPr>
      <w:r w:rsidRPr="000E3F02">
        <w:t>Trong các số sau, số nào chia hết cho 3, số nào chia hết cho 9?</w:t>
      </w:r>
    </w:p>
    <w:p w:rsidR="0003385F" w:rsidRPr="000E3F02" w:rsidRDefault="0003385F" w:rsidP="00251D1E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>233; 169; 111; 450; 846.</w:t>
      </w:r>
    </w:p>
    <w:p w:rsidR="0003385F" w:rsidRPr="000E3F02" w:rsidRDefault="0003385F" w:rsidP="00352B26">
      <w:pPr>
        <w:pStyle w:val="Mu"/>
      </w:pPr>
      <w:r w:rsidRPr="000E3F02">
        <w:t>Trong các chữ số sau:</w:t>
      </w:r>
      <w:r w:rsidRPr="000E3F02">
        <w:rPr>
          <w:position w:val="-10"/>
        </w:rPr>
        <w:object w:dxaOrig="3840" w:dyaOrig="320">
          <v:shape id="_x0000_i1030" type="#_x0000_t75" style="width:192pt;height:15.75pt" o:ole="">
            <v:imagedata r:id="rId17" o:title=""/>
          </v:shape>
          <o:OLEObject Type="Embed" ProgID="Equation.DSMT4" ShapeID="_x0000_i1030" DrawAspect="Content" ObjectID="_1623040777" r:id="rId18"/>
        </w:object>
      </w:r>
      <w:r w:rsidRPr="000E3F02">
        <w:t xml:space="preserve"> </w:t>
      </w:r>
    </w:p>
    <w:p w:rsidR="0003385F" w:rsidRPr="000E3F02" w:rsidRDefault="0003385F" w:rsidP="00352B26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ab/>
        <w:t>a) Số nào chia hết cho 3?</w:t>
      </w:r>
    </w:p>
    <w:p w:rsidR="0003385F" w:rsidRPr="000E3F02" w:rsidRDefault="0003385F" w:rsidP="00352B26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ab/>
        <w:t>b) Số nào chia hết cho 9?</w:t>
      </w:r>
    </w:p>
    <w:p w:rsidR="0003385F" w:rsidRPr="000E3F02" w:rsidRDefault="0003385F" w:rsidP="00352B26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ab/>
        <w:t>c) Số nào chia hết cho cả 3 và 9?</w:t>
      </w:r>
    </w:p>
    <w:p w:rsidR="0003385F" w:rsidRPr="000E3F02" w:rsidRDefault="0003385F" w:rsidP="00492C95">
      <w:pPr>
        <w:pStyle w:val="Mu"/>
      </w:pPr>
      <w:r w:rsidRPr="000E3F02">
        <w:t>Xét các tổng (hiệu) sau có chia hết cho 2 không, có chia hết cho 5 không?</w:t>
      </w:r>
    </w:p>
    <w:p w:rsidR="0003385F" w:rsidRPr="000E3F02" w:rsidRDefault="0003385F" w:rsidP="00492C95">
      <w:pPr>
        <w:spacing w:before="120" w:after="0"/>
        <w:ind w:left="567" w:hanging="567"/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position w:val="-28"/>
          <w:sz w:val="28"/>
          <w:szCs w:val="28"/>
        </w:rPr>
        <w:object w:dxaOrig="1939" w:dyaOrig="680">
          <v:shape id="_x0000_i1031" type="#_x0000_t75" style="width:96.75pt;height:33.75pt" o:ole="">
            <v:imagedata r:id="rId19" o:title=""/>
          </v:shape>
          <o:OLEObject Type="Embed" ProgID="Equation.DSMT4" ShapeID="_x0000_i1031" DrawAspect="Content" ObjectID="_1623040778" r:id="rId20"/>
        </w:object>
      </w:r>
      <w:r w:rsidRPr="000E3F02">
        <w:rPr>
          <w:rFonts w:ascii="Palatino Linotype" w:hAnsi="Palatino Linotype"/>
          <w:sz w:val="28"/>
          <w:szCs w:val="28"/>
        </w:rPr>
        <w:t xml:space="preserve">                                               </w:t>
      </w:r>
      <w:r w:rsidRPr="000E3F02">
        <w:rPr>
          <w:rFonts w:ascii="Palatino Linotype" w:hAnsi="Palatino Linotype"/>
          <w:position w:val="-28"/>
          <w:sz w:val="28"/>
          <w:szCs w:val="28"/>
        </w:rPr>
        <w:object w:dxaOrig="2020" w:dyaOrig="680">
          <v:shape id="_x0000_i1032" type="#_x0000_t75" style="width:101.25pt;height:33.75pt" o:ole="">
            <v:imagedata r:id="rId21" o:title=""/>
          </v:shape>
          <o:OLEObject Type="Embed" ProgID="Equation.DSMT4" ShapeID="_x0000_i1032" DrawAspect="Content" ObjectID="_1623040779" r:id="rId22"/>
        </w:object>
      </w:r>
    </w:p>
    <w:p w:rsidR="0003385F" w:rsidRPr="000E3F02" w:rsidRDefault="0003385F" w:rsidP="001C29C3">
      <w:pPr>
        <w:pStyle w:val="Mu"/>
      </w:pPr>
      <w:r w:rsidRPr="000E3F02">
        <w:t>Xét các tổng (hiệu) sau có chia hết cho 3 không, có chia hết cho 9 không?</w:t>
      </w:r>
    </w:p>
    <w:p w:rsidR="0003385F" w:rsidRPr="000E3F02" w:rsidRDefault="0003385F" w:rsidP="001C29C3">
      <w:pPr>
        <w:tabs>
          <w:tab w:val="left" w:pos="851"/>
          <w:tab w:val="left" w:pos="5103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ab/>
        <w:t>a)</w:t>
      </w:r>
      <w:r w:rsidRPr="000E3F02">
        <w:rPr>
          <w:rFonts w:ascii="Palatino Linotype" w:hAnsi="Palatino Linotype"/>
          <w:position w:val="-10"/>
          <w:sz w:val="28"/>
          <w:szCs w:val="28"/>
        </w:rPr>
        <w:object w:dxaOrig="1219" w:dyaOrig="320">
          <v:shape id="_x0000_i1033" type="#_x0000_t75" style="width:61.5pt;height:15.75pt" o:ole="">
            <v:imagedata r:id="rId23" o:title=""/>
          </v:shape>
          <o:OLEObject Type="Embed" ProgID="Equation.DSMT4" ShapeID="_x0000_i1033" DrawAspect="Content" ObjectID="_1623040780" r:id="rId24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ab/>
        <w:t>b)</w:t>
      </w:r>
      <w:r w:rsidRPr="000E3F02">
        <w:rPr>
          <w:rFonts w:ascii="Palatino Linotype" w:hAnsi="Palatino Linotype"/>
          <w:position w:val="-10"/>
          <w:sz w:val="28"/>
          <w:szCs w:val="28"/>
        </w:rPr>
        <w:object w:dxaOrig="1320" w:dyaOrig="320">
          <v:shape id="_x0000_i1034" type="#_x0000_t75" style="width:65.25pt;height:15.75pt" o:ole="">
            <v:imagedata r:id="rId25" o:title=""/>
          </v:shape>
          <o:OLEObject Type="Embed" ProgID="Equation.DSMT4" ShapeID="_x0000_i1034" DrawAspect="Content" ObjectID="_1623040781" r:id="rId26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</w:p>
    <w:p w:rsidR="0003385F" w:rsidRPr="000E3F02" w:rsidRDefault="0003385F" w:rsidP="001C29C3">
      <w:pPr>
        <w:tabs>
          <w:tab w:val="left" w:pos="851"/>
          <w:tab w:val="left" w:pos="5103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ab/>
        <w:t>c)</w:t>
      </w:r>
      <w:r w:rsidRPr="000E3F02">
        <w:rPr>
          <w:rFonts w:ascii="Palatino Linotype" w:hAnsi="Palatino Linotype"/>
          <w:position w:val="-10"/>
          <w:sz w:val="28"/>
          <w:szCs w:val="28"/>
        </w:rPr>
        <w:object w:dxaOrig="1660" w:dyaOrig="320">
          <v:shape id="_x0000_i1035" type="#_x0000_t75" style="width:82.5pt;height:15.75pt" o:ole="">
            <v:imagedata r:id="rId27" o:title=""/>
          </v:shape>
          <o:OLEObject Type="Embed" ProgID="Equation.DSMT4" ShapeID="_x0000_i1035" DrawAspect="Content" ObjectID="_1623040782" r:id="rId28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ab/>
        <w:t>d)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1980" w:dyaOrig="279">
          <v:shape id="_x0000_i1036" type="#_x0000_t75" style="width:98.25pt;height:14.25pt" o:ole="">
            <v:imagedata r:id="rId29" o:title=""/>
          </v:shape>
          <o:OLEObject Type="Embed" ProgID="Equation.DSMT4" ShapeID="_x0000_i1036" DrawAspect="Content" ObjectID="_1623040783" r:id="rId30"/>
        </w:object>
      </w:r>
      <w:r w:rsidRPr="000E3F02">
        <w:rPr>
          <w:rFonts w:ascii="Palatino Linotype" w:hAnsi="Palatino Linotype"/>
          <w:sz w:val="28"/>
          <w:szCs w:val="28"/>
        </w:rPr>
        <w:t xml:space="preserve">  </w:t>
      </w:r>
    </w:p>
    <w:p w:rsidR="0003385F" w:rsidRDefault="0003385F" w:rsidP="00D259AC">
      <w:pPr>
        <w:pStyle w:val="Mu"/>
      </w:pPr>
      <w:r>
        <w:t>Nhà bạn An có nuôi 3 đàn vịt chăn thả trên 3 cánh đồng khác nhau. Số vịt trong đàn là 99; 109 và 134 con. Bạn An nói nếu đem tất cả số vịt đó nhốt đều vào 3 chuồng hoặc 9 chuồng thì không thừa con nào. Theo em, bạn An có làm được việc đó không?</w:t>
      </w:r>
    </w:p>
    <w:p w:rsidR="0003385F" w:rsidRPr="000E3F02" w:rsidRDefault="0003385F" w:rsidP="000E3F02">
      <w:pPr>
        <w:pStyle w:val="Mu"/>
      </w:pPr>
      <w:r w:rsidRPr="000E3F02">
        <w:t xml:space="preserve">Có bao nhiêu số tự nhiên </w:t>
      </w:r>
      <w:r w:rsidRPr="000E3F02">
        <w:rPr>
          <w:i/>
        </w:rPr>
        <w:t>m</w:t>
      </w:r>
      <w:r w:rsidRPr="000E3F02">
        <w:t xml:space="preserve"> thỏa mãn</w:t>
      </w:r>
    </w:p>
    <w:p w:rsidR="0003385F" w:rsidRPr="000E3F02" w:rsidRDefault="0003385F" w:rsidP="000E3F02">
      <w:pPr>
        <w:tabs>
          <w:tab w:val="left" w:pos="567"/>
        </w:tabs>
        <w:spacing w:before="120" w:after="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a) Chia hết cho 2 và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1380" w:dyaOrig="279">
          <v:shape id="_x0000_i1037" type="#_x0000_t75" style="width:69.75pt;height:14.25pt" o:ole="">
            <v:imagedata r:id="rId31" o:title=""/>
          </v:shape>
          <o:OLEObject Type="Embed" ProgID="Equation.DSMT4" ShapeID="_x0000_i1037" DrawAspect="Content" ObjectID="_1623040784" r:id="rId32"/>
        </w:object>
      </w:r>
    </w:p>
    <w:p w:rsidR="0003385F" w:rsidRPr="000E3F02" w:rsidRDefault="0003385F" w:rsidP="000E3F02">
      <w:pPr>
        <w:tabs>
          <w:tab w:val="left" w:pos="567"/>
        </w:tabs>
        <w:spacing w:before="120" w:after="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b) Chia hết cho 5 và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1380" w:dyaOrig="279">
          <v:shape id="_x0000_i1038" type="#_x0000_t75" style="width:69.75pt;height:14.25pt" o:ole="">
            <v:imagedata r:id="rId33" o:title=""/>
          </v:shape>
          <o:OLEObject Type="Embed" ProgID="Equation.DSMT4" ShapeID="_x0000_i1038" DrawAspect="Content" ObjectID="_1623040785" r:id="rId34"/>
        </w:object>
      </w:r>
    </w:p>
    <w:p w:rsidR="0003385F" w:rsidRPr="000E3F02" w:rsidRDefault="0003385F" w:rsidP="000E3F02">
      <w:pPr>
        <w:tabs>
          <w:tab w:val="left" w:pos="567"/>
        </w:tabs>
        <w:spacing w:before="120" w:after="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c) Vừa chia hết cho 2, vừa chia hết cho 5 và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1380" w:dyaOrig="279">
          <v:shape id="_x0000_i1039" type="#_x0000_t75" style="width:69.75pt;height:14.25pt" o:ole="">
            <v:imagedata r:id="rId35" o:title=""/>
          </v:shape>
          <o:OLEObject Type="Embed" ProgID="Equation.DSMT4" ShapeID="_x0000_i1039" DrawAspect="Content" ObjectID="_1623040786" r:id="rId36"/>
        </w:object>
      </w:r>
    </w:p>
    <w:p w:rsidR="0003385F" w:rsidRPr="000E3F02" w:rsidRDefault="0003385F" w:rsidP="00251D1E">
      <w:pPr>
        <w:pStyle w:val="Mu"/>
        <w:rPr>
          <w:lang w:val="fr-FR"/>
        </w:rPr>
      </w:pPr>
      <w:r w:rsidRPr="000E3F02">
        <w:rPr>
          <w:lang w:val="fr-FR"/>
        </w:rPr>
        <w:t>Có bao nhiêu số tự nhiên chia hết cho 3 mà mỗi số đều có hai chữ số?</w:t>
      </w:r>
    </w:p>
    <w:p w:rsidR="0003385F" w:rsidRPr="000E3F02" w:rsidRDefault="0003385F" w:rsidP="00251D1E">
      <w:pPr>
        <w:pStyle w:val="Mu"/>
        <w:rPr>
          <w:lang w:val="fr-FR"/>
        </w:rPr>
      </w:pPr>
      <w:r w:rsidRPr="000E3F02">
        <w:rPr>
          <w:lang w:val="fr-FR"/>
        </w:rPr>
        <w:t>Trong dãy số 1; 2; 3; 4;…199 có bao nhiêu số lẻ chia hết cho 9?</w:t>
      </w:r>
    </w:p>
    <w:p w:rsidR="0003385F" w:rsidRPr="000E3F02" w:rsidRDefault="0003385F" w:rsidP="00307D19">
      <w:pPr>
        <w:pStyle w:val="Mu"/>
      </w:pPr>
      <w:r w:rsidRPr="000E3F02">
        <w:t xml:space="preserve">Chứng tỏ rằng: </w:t>
      </w:r>
    </w:p>
    <w:p w:rsidR="0003385F" w:rsidRPr="000E3F02" w:rsidRDefault="0003385F" w:rsidP="00251D1E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a, 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840" w:dyaOrig="340">
          <v:shape id="_x0000_i1040" type="#_x0000_t75" style="width:42pt;height:18.75pt" o:ole="">
            <v:imagedata r:id="rId37" o:title=""/>
          </v:shape>
          <o:OLEObject Type="Embed" ProgID="Equation.DSMT4" ShapeID="_x0000_i1040" DrawAspect="Content" ObjectID="_1623040787" r:id="rId38"/>
        </w:object>
      </w:r>
      <w:r w:rsidRPr="000E3F02">
        <w:rPr>
          <w:rFonts w:ascii="Palatino Linotype" w:hAnsi="Palatino Linotype"/>
          <w:sz w:val="28"/>
          <w:szCs w:val="28"/>
        </w:rPr>
        <w:t xml:space="preserve"> chia hết cho 3 và 5;</w:t>
      </w:r>
    </w:p>
    <w:p w:rsidR="0003385F" w:rsidRPr="000E3F02" w:rsidRDefault="0003385F" w:rsidP="00251D1E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b, 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760" w:dyaOrig="340">
          <v:shape id="_x0000_i1041" type="#_x0000_t75" style="width:38.25pt;height:18.75pt" o:ole="">
            <v:imagedata r:id="rId39" o:title=""/>
          </v:shape>
          <o:OLEObject Type="Embed" ProgID="Equation.DSMT4" ShapeID="_x0000_i1041" DrawAspect="Content" ObjectID="_1623040788" r:id="rId40"/>
        </w:object>
      </w:r>
      <w:r w:rsidRPr="000E3F02">
        <w:rPr>
          <w:rFonts w:ascii="Palatino Linotype" w:hAnsi="Palatino Linotype"/>
          <w:sz w:val="28"/>
          <w:szCs w:val="28"/>
        </w:rPr>
        <w:t xml:space="preserve"> chia hết cho 2 và 9 (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820" w:dyaOrig="300">
          <v:shape id="_x0000_i1042" type="#_x0000_t75" style="width:43.5pt;height:12pt" o:ole="">
            <v:imagedata r:id="rId41" o:title=""/>
          </v:shape>
          <o:OLEObject Type="Embed" ProgID="Equation.DSMT4" ShapeID="_x0000_i1042" DrawAspect="Content" ObjectID="_1623040789" r:id="rId42"/>
        </w:object>
      </w:r>
      <w:r w:rsidRPr="000E3F02">
        <w:rPr>
          <w:rFonts w:ascii="Palatino Linotype" w:hAnsi="Palatino Linotype"/>
          <w:sz w:val="28"/>
          <w:szCs w:val="28"/>
        </w:rPr>
        <w:t>).</w:t>
      </w:r>
    </w:p>
    <w:p w:rsidR="0003385F" w:rsidRDefault="0003385F" w:rsidP="00FB2CAE">
      <w:pPr>
        <w:pStyle w:val="Mu"/>
      </w:pPr>
      <w:r w:rsidRPr="009629DC">
        <w:t xml:space="preserve">Chứng tỏ rằng số </w:t>
      </w:r>
      <w:r w:rsidRPr="009629DC">
        <w:rPr>
          <w:position w:val="-6"/>
        </w:rPr>
        <w:object w:dxaOrig="840" w:dyaOrig="340">
          <v:shape id="_x0000_i1043" type="#_x0000_t75" style="width:42pt;height:16.5pt" o:ole="">
            <v:imagedata r:id="rId43" o:title=""/>
          </v:shape>
          <o:OLEObject Type="Embed" ProgID="Equation.DSMT4" ShapeID="_x0000_i1043" DrawAspect="Content" ObjectID="_1623040790" r:id="rId44"/>
        </w:object>
      </w:r>
      <w:r w:rsidRPr="009629DC">
        <w:t xml:space="preserve"> vừa chia hết cho 3 vừa chia hết cho 5.</w:t>
      </w:r>
    </w:p>
    <w:p w:rsidR="0003385F" w:rsidRPr="00D84367" w:rsidRDefault="0003385F" w:rsidP="00307D19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b/>
          <w:sz w:val="28"/>
          <w:szCs w:val="28"/>
          <w:lang w:val="vi-VN"/>
        </w:rPr>
        <w:t xml:space="preserve">DẠNG 2. </w:t>
      </w:r>
      <w:r w:rsidRPr="00D84367">
        <w:rPr>
          <w:rFonts w:ascii="Palatino Linotype" w:hAnsi="Palatino Linotype"/>
          <w:sz w:val="28"/>
          <w:szCs w:val="28"/>
          <w:lang w:val="vi-VN"/>
        </w:rPr>
        <w:t>VIẾT CÁC SỐ CHIA HẾT CHO 2, CHO 5, CHO 3, CHO 9 TỪ CÁC SỐ HOẶC CÁC CHỮ SỐ CHO TRƯỚC</w:t>
      </w:r>
    </w:p>
    <w:p w:rsidR="0003385F" w:rsidRPr="00D84367" w:rsidRDefault="0003385F" w:rsidP="00307D19">
      <w:pPr>
        <w:tabs>
          <w:tab w:val="left" w:pos="426"/>
        </w:tabs>
        <w:contextualSpacing/>
        <w:rPr>
          <w:rFonts w:ascii="Palatino Linotype" w:hAnsi="Palatino Linotype"/>
          <w:b/>
          <w:i/>
          <w:sz w:val="28"/>
          <w:szCs w:val="28"/>
          <w:lang w:val="vi-VN"/>
        </w:rPr>
      </w:pPr>
      <w:r w:rsidRPr="00D84367">
        <w:rPr>
          <w:rFonts w:ascii="Palatino Linotype" w:hAnsi="Palatino Linotype"/>
          <w:b/>
          <w:i/>
          <w:sz w:val="28"/>
          <w:szCs w:val="28"/>
          <w:lang w:val="vi-VN"/>
        </w:rPr>
        <w:t>Phương pháp giải</w:t>
      </w:r>
    </w:p>
    <w:p w:rsidR="0003385F" w:rsidRPr="00D84367" w:rsidRDefault="0003385F" w:rsidP="00307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Sử dụng các dấu hiệu chia hết cho 2, cho 3 cho 5 và cho 9.</w:t>
      </w:r>
    </w:p>
    <w:p w:rsidR="0003385F" w:rsidRPr="00D84367" w:rsidRDefault="0003385F" w:rsidP="00307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Chú ý rằng các số đồng thời chia hết cho 2 và 5 thì có chữ số tận cùng là 0.</w:t>
      </w:r>
    </w:p>
    <w:p w:rsidR="0003385F" w:rsidRPr="000E3F02" w:rsidRDefault="0003385F" w:rsidP="001B7DE0">
      <w:pPr>
        <w:pStyle w:val="Mu"/>
      </w:pPr>
      <w:r w:rsidRPr="000E3F02">
        <w:t xml:space="preserve">Điền số thích hợp vào dấu * để số </w:t>
      </w:r>
      <w:r w:rsidRPr="000E3F02">
        <w:rPr>
          <w:position w:val="-6"/>
        </w:rPr>
        <w:object w:dxaOrig="440" w:dyaOrig="340">
          <v:shape id="_x0000_i1044" type="#_x0000_t75" style="width:21pt;height:16.5pt" o:ole="">
            <v:imagedata r:id="rId45" o:title=""/>
          </v:shape>
          <o:OLEObject Type="Embed" ProgID="Equation.DSMT4" ShapeID="_x0000_i1044" DrawAspect="Content" ObjectID="_1623040791" r:id="rId46"/>
        </w:object>
      </w:r>
    </w:p>
    <w:p w:rsidR="0003385F" w:rsidRPr="000E3F02" w:rsidRDefault="0003385F" w:rsidP="001B7DE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a) Chia hết cho 2</w:t>
      </w:r>
    </w:p>
    <w:p w:rsidR="0003385F" w:rsidRPr="000E3F02" w:rsidRDefault="0003385F" w:rsidP="001B7DE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b) Chia hết cho 5</w:t>
      </w:r>
    </w:p>
    <w:p w:rsidR="0003385F" w:rsidRPr="000E3F02" w:rsidRDefault="0003385F" w:rsidP="001B7DE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c) Chia hết cho cả 2 và 5</w:t>
      </w:r>
    </w:p>
    <w:p w:rsidR="0003385F" w:rsidRPr="000E3F02" w:rsidRDefault="0003385F" w:rsidP="00803486">
      <w:pPr>
        <w:pStyle w:val="Mu"/>
      </w:pPr>
      <w:r w:rsidRPr="000E3F02">
        <w:t xml:space="preserve">Điền chữ số vào * để được số có 3 chữ số </w:t>
      </w:r>
      <w:r w:rsidRPr="000E3F02">
        <w:rPr>
          <w:position w:val="-6"/>
        </w:rPr>
        <w:object w:dxaOrig="859" w:dyaOrig="340">
          <v:shape id="_x0000_i1045" type="#_x0000_t75" style="width:42.75pt;height:16.5pt" o:ole="">
            <v:imagedata r:id="rId47" o:title=""/>
          </v:shape>
          <o:OLEObject Type="Embed" ProgID="Equation.DSMT4" ShapeID="_x0000_i1045" DrawAspect="Content" ObjectID="_1623040792" r:id="rId48"/>
        </w:object>
      </w:r>
      <w:r w:rsidRPr="000E3F02">
        <w:t xml:space="preserve"> thỏa mãn điều kiện</w:t>
      </w:r>
    </w:p>
    <w:p w:rsidR="0003385F" w:rsidRPr="00D84367" w:rsidRDefault="0003385F" w:rsidP="00803486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>a) N chia hết cho 2</w:t>
      </w:r>
    </w:p>
    <w:p w:rsidR="0003385F" w:rsidRPr="00D84367" w:rsidRDefault="0003385F" w:rsidP="00803486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>b) N chia hết cho 5</w:t>
      </w:r>
    </w:p>
    <w:p w:rsidR="0003385F" w:rsidRPr="00D84367" w:rsidRDefault="0003385F" w:rsidP="00803486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 xml:space="preserve">c) N chia hết cho cả 2 và 5 </w:t>
      </w:r>
    </w:p>
    <w:p w:rsidR="0003385F" w:rsidRPr="00D84367" w:rsidRDefault="0003385F" w:rsidP="00307D19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D84367">
        <w:rPr>
          <w:rFonts w:ascii="Palatino Linotype" w:hAnsi="Palatino Linotype"/>
          <w:sz w:val="28"/>
          <w:szCs w:val="28"/>
        </w:rPr>
        <w:t xml:space="preserve">Điền số thích hợp vào dấu * trong số </w:t>
      </w:r>
      <w:r w:rsidRPr="00D84367">
        <w:rPr>
          <w:rFonts w:ascii="Palatino Linotype" w:hAnsi="Palatino Linotype"/>
          <w:position w:val="-6"/>
          <w:sz w:val="28"/>
          <w:szCs w:val="28"/>
        </w:rPr>
        <w:object w:dxaOrig="460" w:dyaOrig="360">
          <v:shape id="_x0000_i1046" type="#_x0000_t75" style="width:20.25pt;height:20.25pt" o:ole="">
            <v:imagedata r:id="rId49" o:title=""/>
          </v:shape>
          <o:OLEObject Type="Embed" ProgID="Equation.DSMT4" ShapeID="_x0000_i1046" DrawAspect="Content" ObjectID="_1623040793" r:id="rId50"/>
        </w:object>
      </w:r>
      <w:r w:rsidRPr="00D84367">
        <w:rPr>
          <w:rFonts w:ascii="Palatino Linotype" w:hAnsi="Palatino Linotype"/>
          <w:sz w:val="28"/>
          <w:szCs w:val="28"/>
        </w:rPr>
        <w:t xml:space="preserve"> để được một số chia hết cho 5 và 9?</w:t>
      </w:r>
    </w:p>
    <w:p w:rsidR="0003385F" w:rsidRPr="000E3F02" w:rsidRDefault="0003385F" w:rsidP="00307D19">
      <w:pPr>
        <w:pStyle w:val="Mu"/>
        <w:rPr>
          <w:lang w:val="fr-FR"/>
        </w:rPr>
      </w:pPr>
      <w:r w:rsidRPr="000E3F02">
        <w:rPr>
          <w:lang w:val="fr-FR"/>
        </w:rPr>
        <w:t>Dùng ba trong bốn chữ số 7; 2; 0; 1 ghép thành các số tự nhiên có ba chữ số khác nhau sao cho số đó chia hết cho 2 và 3?</w:t>
      </w:r>
    </w:p>
    <w:p w:rsidR="0003385F" w:rsidRPr="000E3F02" w:rsidRDefault="0003385F" w:rsidP="00307D19">
      <w:pPr>
        <w:pStyle w:val="Mu"/>
      </w:pPr>
      <w:r w:rsidRPr="000E3F02">
        <w:t>Với bốn chữ số 0; 1; 3; 5 có thể lập được bao nhiêu số có bốn chữ số khác nhau, mà mỗi số chia hết cho cả 2; 3; 5 và 9?</w:t>
      </w:r>
    </w:p>
    <w:p w:rsidR="0003385F" w:rsidRPr="000E3F02" w:rsidRDefault="0003385F" w:rsidP="00307D19">
      <w:pPr>
        <w:pStyle w:val="Mu"/>
      </w:pPr>
      <w:r w:rsidRPr="000E3F02">
        <w:t xml:space="preserve">Tìm số </w:t>
      </w:r>
      <w:r w:rsidRPr="000E3F02">
        <w:rPr>
          <w:position w:val="-4"/>
        </w:rPr>
        <w:object w:dxaOrig="300" w:dyaOrig="360">
          <v:shape id="_x0000_i1047" type="#_x0000_t75" style="width:15.75pt;height:18.75pt" o:ole="">
            <v:imagedata r:id="rId51" o:title=""/>
          </v:shape>
          <o:OLEObject Type="Embed" ProgID="Equation.DSMT4" ShapeID="_x0000_i1047" DrawAspect="Content" ObjectID="_1623040794" r:id="rId52"/>
        </w:object>
      </w:r>
      <w:r w:rsidRPr="000E3F02">
        <w:t xml:space="preserve">  để số </w:t>
      </w:r>
      <w:r w:rsidRPr="000E3F02">
        <w:rPr>
          <w:position w:val="-6"/>
        </w:rPr>
        <w:object w:dxaOrig="540" w:dyaOrig="380">
          <v:shape id="_x0000_i1048" type="#_x0000_t75" style="width:27pt;height:18.75pt" o:ole="">
            <v:imagedata r:id="rId53" o:title=""/>
          </v:shape>
          <o:OLEObject Type="Embed" ProgID="Equation.DSMT4" ShapeID="_x0000_i1048" DrawAspect="Content" ObjectID="_1623040795" r:id="rId54"/>
        </w:object>
      </w:r>
      <w:r w:rsidRPr="000E3F02">
        <w:t xml:space="preserve"> :</w:t>
      </w:r>
    </w:p>
    <w:p w:rsidR="0003385F" w:rsidRPr="000E3F02" w:rsidRDefault="0003385F" w:rsidP="00307D19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a, Chia hết cho 2; 3 và 5.</w:t>
      </w:r>
    </w:p>
    <w:p w:rsidR="0003385F" w:rsidRPr="000E3F02" w:rsidRDefault="0003385F" w:rsidP="00307D19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b, Chia hết cho 3 và 5 nhưng không chia hết cho 2.</w:t>
      </w:r>
    </w:p>
    <w:p w:rsidR="0003385F" w:rsidRPr="009629DC" w:rsidRDefault="0003385F" w:rsidP="00FB2CAE">
      <w:pPr>
        <w:pStyle w:val="Mu"/>
      </w:pPr>
      <w:r w:rsidRPr="009629DC">
        <w:t xml:space="preserve">Cho số </w:t>
      </w:r>
      <w:r w:rsidRPr="009629DC">
        <w:rPr>
          <w:position w:val="-6"/>
        </w:rPr>
        <w:object w:dxaOrig="859" w:dyaOrig="360">
          <v:shape id="_x0000_i1049" type="#_x0000_t75" style="width:43.5pt;height:16.5pt" o:ole="">
            <v:imagedata r:id="rId55" o:title=""/>
          </v:shape>
          <o:OLEObject Type="Embed" ProgID="Equation.DSMT4" ShapeID="_x0000_i1049" DrawAspect="Content" ObjectID="_1623040796" r:id="rId56"/>
        </w:object>
      </w:r>
      <w:r w:rsidRPr="009629DC">
        <w:t xml:space="preserve"> và </w:t>
      </w:r>
      <w:r w:rsidRPr="009629DC">
        <w:rPr>
          <w:position w:val="-10"/>
        </w:rPr>
        <w:object w:dxaOrig="840" w:dyaOrig="420">
          <v:shape id="_x0000_i1050" type="#_x0000_t75" style="width:42.75pt;height:23.25pt" o:ole="">
            <v:imagedata r:id="rId57" o:title=""/>
          </v:shape>
          <o:OLEObject Type="Embed" ProgID="Equation.DSMT4" ShapeID="_x0000_i1050" DrawAspect="Content" ObjectID="_1623040797" r:id="rId58"/>
        </w:object>
      </w:r>
      <w:r w:rsidRPr="009629DC">
        <w:t xml:space="preserve"> .</w:t>
      </w:r>
    </w:p>
    <w:p w:rsidR="0003385F" w:rsidRPr="00D84367" w:rsidRDefault="0003385F" w:rsidP="00FB2CAE">
      <w:pPr>
        <w:tabs>
          <w:tab w:val="left" w:pos="426"/>
        </w:tabs>
        <w:contextualSpacing/>
        <w:rPr>
          <w:rFonts w:ascii="Palatino Linotype" w:hAnsi="Palatino Linotype"/>
          <w:lang w:val="vi-VN"/>
        </w:rPr>
      </w:pPr>
      <w:r w:rsidRPr="00D84367">
        <w:rPr>
          <w:rFonts w:ascii="Palatino Linotype" w:hAnsi="Palatino Linotype"/>
          <w:lang w:val="vi-VN"/>
        </w:rPr>
        <w:t>a, Tìm x và y biết rằng cả a và b đều chia hết cho 2 và 5.</w:t>
      </w:r>
    </w:p>
    <w:p w:rsidR="0003385F" w:rsidRPr="00D84367" w:rsidRDefault="0003385F" w:rsidP="00FB2CAE">
      <w:pPr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 xml:space="preserve">b, Tìm x và y biết rằng </w:t>
      </w:r>
      <w:r w:rsidRPr="00FB2CAE">
        <w:rPr>
          <w:rFonts w:ascii="Palatino Linotype" w:hAnsi="Palatino Linotype"/>
          <w:position w:val="-12"/>
          <w:sz w:val="28"/>
          <w:szCs w:val="28"/>
          <w:lang w:val="vi-VN"/>
        </w:rPr>
        <w:object w:dxaOrig="960" w:dyaOrig="360">
          <v:shape id="_x0000_i1051" type="#_x0000_t75" style="width:45.75pt;height:16.5pt" o:ole="">
            <v:imagedata r:id="rId59" o:title=""/>
          </v:shape>
          <o:OLEObject Type="Embed" ProgID="Equation.DSMT4" ShapeID="_x0000_i1051" DrawAspect="Content" ObjectID="_1623040798" r:id="rId60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.</w:t>
      </w:r>
    </w:p>
    <w:p w:rsidR="0003385F" w:rsidRPr="00474DCF" w:rsidRDefault="0003385F" w:rsidP="0047590D">
      <w:pPr>
        <w:pStyle w:val="Mu"/>
      </w:pPr>
      <w:r w:rsidRPr="00474DCF">
        <w:t>Dùng ba trong bốn chữ số 0; 1; 4; 5 ghép thành các số tự nhiên có ba chữ số sao cho:</w:t>
      </w:r>
    </w:p>
    <w:p w:rsidR="0003385F" w:rsidRPr="00474DCF" w:rsidRDefault="0003385F" w:rsidP="0047590D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474DCF">
        <w:rPr>
          <w:rFonts w:ascii="Palatino Linotype" w:hAnsi="Palatino Linotype"/>
          <w:sz w:val="28"/>
          <w:szCs w:val="28"/>
        </w:rPr>
        <w:t>a, Chia hết cho 3 nhưng không chia hết cho 9;</w:t>
      </w:r>
    </w:p>
    <w:p w:rsidR="0003385F" w:rsidRPr="00474DCF" w:rsidRDefault="0003385F" w:rsidP="0047590D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474DCF">
        <w:rPr>
          <w:rFonts w:ascii="Palatino Linotype" w:hAnsi="Palatino Linotype"/>
          <w:sz w:val="28"/>
          <w:szCs w:val="28"/>
        </w:rPr>
        <w:t>b, Vừa chia hết cho 5 vừa chia hết cho 9.</w:t>
      </w:r>
    </w:p>
    <w:p w:rsidR="0003385F" w:rsidRPr="00D84367" w:rsidRDefault="0003385F" w:rsidP="0072691B">
      <w:pPr>
        <w:rPr>
          <w:rFonts w:ascii="Palatino Linotype" w:hAnsi="Palatino Linotype"/>
          <w:sz w:val="28"/>
          <w:szCs w:val="28"/>
          <w:lang w:val="vi-VN"/>
        </w:rPr>
      </w:pPr>
    </w:p>
    <w:p w:rsidR="0003385F" w:rsidRPr="00D84367" w:rsidRDefault="0003385F" w:rsidP="002014FB">
      <w:pPr>
        <w:tabs>
          <w:tab w:val="left" w:pos="426"/>
        </w:tabs>
        <w:contextualSpacing/>
        <w:rPr>
          <w:rFonts w:ascii="Palatino Linotype" w:hAnsi="Palatino Linotype"/>
          <w:color w:val="FF0000"/>
          <w:sz w:val="28"/>
          <w:szCs w:val="28"/>
          <w:lang w:val="vi-VN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vi-VN"/>
        </w:rPr>
        <w:t xml:space="preserve">DẠNG 3. </w:t>
      </w:r>
      <w:r w:rsidRPr="00D84367">
        <w:rPr>
          <w:rFonts w:ascii="Palatino Linotype" w:hAnsi="Palatino Linotype"/>
          <w:color w:val="FF0000"/>
          <w:sz w:val="28"/>
          <w:szCs w:val="28"/>
          <w:lang w:val="vi-VN"/>
        </w:rPr>
        <w:t>TÌM SỐ DƯ TRONG PHÉP CHIA MÀ KHÔNG THỰC HIỆN PHÉP CHIA ĐÓ.</w:t>
      </w:r>
    </w:p>
    <w:p w:rsidR="0003385F" w:rsidRPr="00D84367" w:rsidRDefault="0003385F" w:rsidP="002014FB">
      <w:pPr>
        <w:tabs>
          <w:tab w:val="left" w:pos="426"/>
        </w:tabs>
        <w:contextualSpacing/>
        <w:rPr>
          <w:rFonts w:ascii="Palatino Linotype" w:hAnsi="Palatino Linotype"/>
          <w:b/>
          <w:i/>
          <w:sz w:val="28"/>
          <w:szCs w:val="28"/>
          <w:lang w:val="vi-VN"/>
        </w:rPr>
      </w:pPr>
      <w:r w:rsidRPr="00D84367">
        <w:rPr>
          <w:rFonts w:ascii="Palatino Linotype" w:hAnsi="Palatino Linotype"/>
          <w:b/>
          <w:i/>
          <w:sz w:val="28"/>
          <w:szCs w:val="28"/>
          <w:lang w:val="vi-VN"/>
        </w:rPr>
        <w:t>Phương pháp giải</w:t>
      </w:r>
    </w:p>
    <w:p w:rsidR="0003385F" w:rsidRPr="00D84367" w:rsidRDefault="0003385F" w:rsidP="0020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Sử dụng tính chất: nếu tổng các chữ số của một số chia cho 9 dư r thì khi chia số đó cho 9 cũng dư r.</w:t>
      </w:r>
    </w:p>
    <w:p w:rsidR="0003385F" w:rsidRPr="00D84367" w:rsidRDefault="0003385F" w:rsidP="0020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Đối với phép chia cho 3 cũng vậy.</w:t>
      </w:r>
    </w:p>
    <w:p w:rsidR="0003385F" w:rsidRPr="000E3F02" w:rsidRDefault="0003385F" w:rsidP="002014FB">
      <w:pPr>
        <w:pStyle w:val="Mu"/>
      </w:pPr>
      <w:r w:rsidRPr="000E3F02">
        <w:t>Tìm số dư khi chia mỗi số sau cho 9,cho 3:</w:t>
      </w:r>
    </w:p>
    <w:p w:rsidR="0003385F" w:rsidRPr="000E3F02" w:rsidRDefault="0003385F" w:rsidP="002014FB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365; 5420; 10…0 (9 chữ số 0)</w:t>
      </w:r>
    </w:p>
    <w:p w:rsidR="0003385F" w:rsidRPr="000E3F02" w:rsidRDefault="0003385F" w:rsidP="002014FB">
      <w:pPr>
        <w:pStyle w:val="Mu"/>
      </w:pPr>
      <w:r w:rsidRPr="000E3F02">
        <w:t xml:space="preserve">Cho số </w:t>
      </w:r>
      <w:r w:rsidRPr="000E3F02">
        <w:rPr>
          <w:position w:val="-6"/>
        </w:rPr>
        <w:object w:dxaOrig="1500" w:dyaOrig="279">
          <v:shape id="_x0000_i1052" type="#_x0000_t75" style="width:1in;height:12pt" o:ole="">
            <v:imagedata r:id="rId61" o:title=""/>
          </v:shape>
          <o:OLEObject Type="Embed" ProgID="Equation.DSMT4" ShapeID="_x0000_i1052" DrawAspect="Content" ObjectID="_1623040799" r:id="rId62"/>
        </w:object>
      </w:r>
      <w:r w:rsidRPr="000E3F02">
        <w:t xml:space="preserve"> . Tìm số dư trong phép chia </w:t>
      </w:r>
      <w:r w:rsidRPr="000E3F02">
        <w:rPr>
          <w:position w:val="-6"/>
        </w:rPr>
        <w:object w:dxaOrig="480" w:dyaOrig="279">
          <v:shape id="_x0000_i1053" type="#_x0000_t75" style="width:20.25pt;height:12pt" o:ole="">
            <v:imagedata r:id="rId63" o:title=""/>
          </v:shape>
          <o:OLEObject Type="Embed" ProgID="Equation.DSMT4" ShapeID="_x0000_i1053" DrawAspect="Content" ObjectID="_1623040800" r:id="rId64"/>
        </w:object>
      </w:r>
      <w:r w:rsidRPr="000E3F02">
        <w:t xml:space="preserve"> .</w:t>
      </w:r>
    </w:p>
    <w:p w:rsidR="0003385F" w:rsidRPr="000E3F02" w:rsidRDefault="0003385F" w:rsidP="000E3F02">
      <w:pPr>
        <w:pStyle w:val="Mu"/>
      </w:pPr>
      <w:r w:rsidRPr="000E3F02">
        <w:t xml:space="preserve">Cho </w:t>
      </w:r>
      <w:r w:rsidRPr="000E3F02">
        <w:rPr>
          <w:position w:val="-12"/>
        </w:rPr>
        <w:object w:dxaOrig="380" w:dyaOrig="360">
          <v:shape id="_x0000_i1054" type="#_x0000_t75" style="width:17.25pt;height:16.5pt" o:ole="">
            <v:imagedata r:id="rId65" o:title=""/>
          </v:shape>
          <o:OLEObject Type="Embed" ProgID="Equation.DSMT4" ShapeID="_x0000_i1054" DrawAspect="Content" ObjectID="_1623040801" r:id="rId66"/>
        </w:object>
      </w:r>
      <w:r w:rsidRPr="000E3F02">
        <w:t xml:space="preserve">  là tập hợp các số tự nhiên chia hết cho 3;</w:t>
      </w:r>
    </w:p>
    <w:p w:rsidR="0003385F" w:rsidRPr="00D84367" w:rsidRDefault="0003385F" w:rsidP="002014FB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ab/>
      </w:r>
      <w:r w:rsidRPr="000E3F02">
        <w:rPr>
          <w:rFonts w:ascii="Palatino Linotype" w:hAnsi="Palatino Linotype"/>
          <w:position w:val="-12"/>
          <w:sz w:val="28"/>
          <w:szCs w:val="28"/>
          <w:lang w:val="pt-BR"/>
        </w:rPr>
        <w:object w:dxaOrig="400" w:dyaOrig="360">
          <v:shape id="_x0000_i1055" type="#_x0000_t75" style="width:20.25pt;height:16.5pt" o:ole="">
            <v:imagedata r:id="rId67" o:title=""/>
          </v:shape>
          <o:OLEObject Type="Embed" ProgID="Equation.DSMT4" ShapeID="_x0000_i1055" DrawAspect="Content" ObjectID="_1623040802" r:id="rId68"/>
        </w:object>
      </w:r>
      <w:r w:rsidRPr="00D84367">
        <w:rPr>
          <w:rFonts w:ascii="Palatino Linotype" w:hAnsi="Palatino Linotype"/>
          <w:sz w:val="28"/>
          <w:szCs w:val="28"/>
          <w:lang w:val="pt-BR"/>
        </w:rPr>
        <w:t xml:space="preserve"> là tập các số tự nhiên chia cho 3 dư 1;</w:t>
      </w:r>
    </w:p>
    <w:p w:rsidR="0003385F" w:rsidRPr="00D84367" w:rsidRDefault="0003385F" w:rsidP="002014FB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ab/>
      </w:r>
      <w:r w:rsidRPr="000E3F02">
        <w:rPr>
          <w:rFonts w:ascii="Palatino Linotype" w:hAnsi="Palatino Linotype"/>
          <w:position w:val="-12"/>
          <w:sz w:val="28"/>
          <w:szCs w:val="28"/>
          <w:lang w:val="pt-BR"/>
        </w:rPr>
        <w:object w:dxaOrig="400" w:dyaOrig="360">
          <v:shape id="_x0000_i1056" type="#_x0000_t75" style="width:20.25pt;height:16.5pt" o:ole="">
            <v:imagedata r:id="rId69" o:title=""/>
          </v:shape>
          <o:OLEObject Type="Embed" ProgID="Equation.DSMT4" ShapeID="_x0000_i1056" DrawAspect="Content" ObjectID="_1623040803" r:id="rId70"/>
        </w:object>
      </w:r>
      <w:r w:rsidRPr="00D84367">
        <w:rPr>
          <w:rFonts w:ascii="Palatino Linotype" w:hAnsi="Palatino Linotype"/>
          <w:sz w:val="28"/>
          <w:szCs w:val="28"/>
          <w:lang w:val="pt-BR"/>
        </w:rPr>
        <w:t xml:space="preserve"> là tập hợp các số tự nhiên chia 3 dư 2;</w:t>
      </w:r>
    </w:p>
    <w:p w:rsidR="0003385F" w:rsidRPr="00D84367" w:rsidRDefault="0003385F" w:rsidP="00AD11E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>Khi đó khẳng định nào sau đây đúng?</w:t>
      </w:r>
    </w:p>
    <w:p w:rsidR="0003385F" w:rsidRPr="00D84367" w:rsidRDefault="0003385F" w:rsidP="00AD11E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 xml:space="preserve">A. </w:t>
      </w:r>
      <w:r w:rsidRPr="009A426F">
        <w:rPr>
          <w:position w:val="-14"/>
          <w:lang w:val="pt-BR"/>
        </w:rPr>
        <w:object w:dxaOrig="999" w:dyaOrig="400">
          <v:shape id="_x0000_i1057" type="#_x0000_t75" style="width:49.5pt;height:18.75pt" o:ole="">
            <v:imagedata r:id="rId71" o:title=""/>
          </v:shape>
          <o:OLEObject Type="Embed" ProgID="Equation.DSMT4" ShapeID="_x0000_i1057" DrawAspect="Content" ObjectID="_1623040804" r:id="rId72"/>
        </w:object>
      </w:r>
      <w:r w:rsidRPr="00D84367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03385F" w:rsidRPr="00D84367" w:rsidRDefault="0003385F" w:rsidP="004F397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noProof/>
          <w:sz w:val="28"/>
          <w:szCs w:val="28"/>
          <w:lang w:val="pt-BR"/>
        </w:rPr>
        <w:t xml:space="preserve">B. </w:t>
      </w:r>
      <w:r w:rsidRPr="004F3977">
        <w:rPr>
          <w:position w:val="-14"/>
          <w:lang w:val="pt-BR"/>
        </w:rPr>
        <w:object w:dxaOrig="999" w:dyaOrig="400">
          <v:shape id="_x0000_i1058" type="#_x0000_t75" style="width:49.5pt;height:18.75pt" o:ole="">
            <v:imagedata r:id="rId73" o:title=""/>
          </v:shape>
          <o:OLEObject Type="Embed" ProgID="Equation.DSMT4" ShapeID="_x0000_i1058" DrawAspect="Content" ObjectID="_1623040805" r:id="rId74"/>
        </w:object>
      </w:r>
      <w:r w:rsidRPr="00D84367">
        <w:rPr>
          <w:rFonts w:ascii="Palatino Linotype" w:hAnsi="Palatino Linotype"/>
          <w:sz w:val="28"/>
          <w:szCs w:val="28"/>
          <w:lang w:val="pt-BR"/>
        </w:rPr>
        <w:t xml:space="preserve">   </w:t>
      </w:r>
    </w:p>
    <w:p w:rsidR="0003385F" w:rsidRPr="00D84367" w:rsidRDefault="0003385F" w:rsidP="004F397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 xml:space="preserve">C. </w:t>
      </w:r>
      <w:r w:rsidRPr="000E3F02">
        <w:rPr>
          <w:rFonts w:ascii="Palatino Linotype" w:hAnsi="Palatino Linotype"/>
          <w:position w:val="-12"/>
          <w:sz w:val="28"/>
          <w:szCs w:val="28"/>
          <w:lang w:val="pt-BR"/>
        </w:rPr>
        <w:object w:dxaOrig="1140" w:dyaOrig="360">
          <v:shape id="_x0000_i1059" type="#_x0000_t75" style="width:57pt;height:16.5pt" o:ole="">
            <v:imagedata r:id="rId75" o:title=""/>
          </v:shape>
          <o:OLEObject Type="Embed" ProgID="Equation.DSMT4" ShapeID="_x0000_i1059" DrawAspect="Content" ObjectID="_1623040806" r:id="rId76"/>
        </w:object>
      </w:r>
      <w:r w:rsidRPr="00D84367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03385F" w:rsidRPr="00AD11E7" w:rsidRDefault="0003385F" w:rsidP="00AD11E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noProof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D. </w:t>
      </w:r>
      <w:r w:rsidRPr="00AD11E7">
        <w:rPr>
          <w:rFonts w:ascii="Palatino Linotype" w:hAnsi="Palatino Linotype"/>
          <w:sz w:val="28"/>
          <w:szCs w:val="28"/>
        </w:rPr>
        <w:t>Cả (A), (B), (C) đều sai.</w:t>
      </w:r>
    </w:p>
    <w:p w:rsidR="0003385F" w:rsidRDefault="0003385F" w:rsidP="00D84367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03385F" w:rsidRDefault="0003385F" w:rsidP="00D84367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03385F" w:rsidRDefault="0003385F" w:rsidP="00D84367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</w:rPr>
        <w:t>HƯỚNG DẪN GIẢI</w:t>
      </w:r>
    </w:p>
    <w:p w:rsidR="0003385F" w:rsidRPr="000E3F02" w:rsidRDefault="0003385F" w:rsidP="00D84367">
      <w:pPr>
        <w:tabs>
          <w:tab w:val="left" w:pos="426"/>
        </w:tabs>
        <w:ind w:hanging="360"/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b/>
          <w:sz w:val="28"/>
          <w:szCs w:val="28"/>
        </w:rPr>
        <w:t>DẠNG 1</w:t>
      </w:r>
      <w:r w:rsidRPr="000E3F02">
        <w:rPr>
          <w:rFonts w:ascii="Palatino Linotype" w:hAnsi="Palatino Linotype"/>
          <w:sz w:val="28"/>
          <w:szCs w:val="28"/>
        </w:rPr>
        <w:t>. NHẬN BIẾT MỘT SỐ CHIA HẾT CHO 2, CHO 3, CHO 5, CHO 9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1.</w:t>
      </w:r>
    </w:p>
    <w:p w:rsidR="0003385F" w:rsidRPr="000E3F02" w:rsidRDefault="0003385F" w:rsidP="00D84367">
      <w:pPr>
        <w:pStyle w:val="ListParagraph"/>
        <w:numPr>
          <w:ilvl w:val="0"/>
          <w:numId w:val="3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Các số chia hết cho 2 là: 572; 330; 298</w:t>
      </w:r>
    </w:p>
    <w:p w:rsidR="0003385F" w:rsidRPr="000E3F02" w:rsidRDefault="0003385F" w:rsidP="00D84367">
      <w:pPr>
        <w:pStyle w:val="ListParagraph"/>
        <w:numPr>
          <w:ilvl w:val="0"/>
          <w:numId w:val="3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Các số chia hết cho 5 là: 330; 615.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a) Số chia hết cho 2 là 120; 476; 250; 122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b) Số chia hết cho 5 là: 120; 235; 250; 735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c) Số chia hết cho 2 nhưng không chia hết cho 5 là 476; 122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d) Số chia hết cho cả 2 và 5 là 120; 250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3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 xml:space="preserve">Ta có: </w:t>
      </w:r>
      <w:r w:rsidRPr="000E3F02">
        <w:rPr>
          <w:rFonts w:ascii="Palatino Linotype" w:hAnsi="Palatino Linotype"/>
          <w:position w:val="-8"/>
          <w:sz w:val="28"/>
          <w:szCs w:val="28"/>
          <w:lang w:val="vi-VN"/>
        </w:rPr>
        <w:object w:dxaOrig="1560" w:dyaOrig="360">
          <v:shape id="_x0000_i1060" type="#_x0000_t75" style="width:78pt;height:18.75pt" o:ole="">
            <v:imagedata r:id="rId77" o:title=""/>
          </v:shape>
          <o:OLEObject Type="Embed" ProgID="Equation.DSMT4" ShapeID="_x0000_i1060" DrawAspect="Content" ObjectID="_1623040807" r:id="rId78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nên </w:t>
      </w:r>
      <w:r w:rsidRPr="000E3F02">
        <w:rPr>
          <w:rFonts w:ascii="Palatino Linotype" w:hAnsi="Palatino Linotype"/>
          <w:position w:val="-8"/>
          <w:sz w:val="28"/>
          <w:szCs w:val="28"/>
          <w:lang w:val="vi-VN"/>
        </w:rPr>
        <w:object w:dxaOrig="740" w:dyaOrig="360">
          <v:shape id="_x0000_i1061" type="#_x0000_t75" style="width:36.75pt;height:18.75pt" o:ole="">
            <v:imagedata r:id="rId79" o:title=""/>
          </v:shape>
          <o:OLEObject Type="Embed" ProgID="Equation.DSMT4" ShapeID="_x0000_i1061" DrawAspect="Content" ObjectID="_1623040808" r:id="rId80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và </w:t>
      </w:r>
      <w:r w:rsidRPr="000E3F02">
        <w:rPr>
          <w:rFonts w:ascii="Palatino Linotype" w:hAnsi="Palatino Linotype"/>
          <w:position w:val="-8"/>
          <w:sz w:val="28"/>
          <w:szCs w:val="28"/>
          <w:lang w:val="vi-VN"/>
        </w:rPr>
        <w:object w:dxaOrig="740" w:dyaOrig="360">
          <v:shape id="_x0000_i1062" type="#_x0000_t75" style="width:36.75pt;height:18.75pt" o:ole="">
            <v:imagedata r:id="rId81" o:title=""/>
          </v:shape>
          <o:OLEObject Type="Embed" ProgID="Equation.DSMT4" ShapeID="_x0000_i1062" DrawAspect="Content" ObjectID="_1623040809" r:id="rId82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.</w:t>
      </w:r>
    </w:p>
    <w:p w:rsidR="0003385F" w:rsidRPr="000E3F02" w:rsidRDefault="0003385F" w:rsidP="00D84367">
      <w:pPr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ab/>
      </w:r>
      <w:r w:rsidRPr="000E3F02">
        <w:rPr>
          <w:rFonts w:ascii="Palatino Linotype" w:hAnsi="Palatino Linotype"/>
          <w:position w:val="-8"/>
          <w:sz w:val="28"/>
          <w:szCs w:val="28"/>
          <w:lang w:val="fr-FR"/>
        </w:rPr>
        <w:object w:dxaOrig="1660" w:dyaOrig="360">
          <v:shape id="_x0000_i1063" type="#_x0000_t75" style="width:83.25pt;height:18.75pt" o:ole="">
            <v:imagedata r:id="rId83" o:title=""/>
          </v:shape>
          <o:OLEObject Type="Embed" ProgID="Equation.DSMT4" ShapeID="_x0000_i1063" DrawAspect="Content" ObjectID="_1623040810" r:id="rId84"/>
        </w:object>
      </w:r>
      <w:r w:rsidRPr="000E3F02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nên </w:t>
      </w:r>
      <w:r w:rsidRPr="000E3F02">
        <w:rPr>
          <w:rFonts w:ascii="Palatino Linotype" w:hAnsi="Palatino Linotype"/>
          <w:position w:val="-8"/>
          <w:sz w:val="28"/>
          <w:szCs w:val="28"/>
          <w:lang w:val="fr-FR"/>
        </w:rPr>
        <w:object w:dxaOrig="720" w:dyaOrig="360">
          <v:shape id="_x0000_i1064" type="#_x0000_t75" style="width:36pt;height:18.75pt" o:ole="">
            <v:imagedata r:id="rId85" o:title=""/>
          </v:shape>
          <o:OLEObject Type="Embed" ProgID="Equation.DSMT4" ShapeID="_x0000_i1064" DrawAspect="Content" ObjectID="_1623040811" r:id="rId86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0E3F02">
        <w:rPr>
          <w:rFonts w:ascii="Palatino Linotype" w:hAnsi="Palatino Linotype"/>
          <w:position w:val="-8"/>
          <w:sz w:val="28"/>
          <w:szCs w:val="28"/>
          <w:lang w:val="fr-FR"/>
        </w:rPr>
        <w:object w:dxaOrig="720" w:dyaOrig="360">
          <v:shape id="_x0000_i1065" type="#_x0000_t75" style="width:36pt;height:18.75pt" o:ole="">
            <v:imagedata r:id="rId87" o:title=""/>
          </v:shape>
          <o:OLEObject Type="Embed" ProgID="Equation.DSMT4" ShapeID="_x0000_i1065" DrawAspect="Content" ObjectID="_1623040812" r:id="rId88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.</w:t>
      </w:r>
    </w:p>
    <w:p w:rsidR="0003385F" w:rsidRPr="000E3F02" w:rsidRDefault="0003385F" w:rsidP="00D84367">
      <w:pPr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ab/>
      </w:r>
      <w:r w:rsidRPr="000E3F02">
        <w:rPr>
          <w:rFonts w:ascii="Palatino Linotype" w:hAnsi="Palatino Linotype"/>
          <w:position w:val="-6"/>
          <w:sz w:val="28"/>
          <w:szCs w:val="28"/>
          <w:lang w:val="fr-FR"/>
        </w:rPr>
        <w:object w:dxaOrig="1380" w:dyaOrig="300">
          <v:shape id="_x0000_i1066" type="#_x0000_t75" style="width:69pt;height:15pt" o:ole="">
            <v:imagedata r:id="rId89" o:title=""/>
          </v:shape>
          <o:OLEObject Type="Embed" ProgID="Equation.DSMT4" ShapeID="_x0000_i1066" DrawAspect="Content" ObjectID="_1623040813" r:id="rId90"/>
        </w:object>
      </w:r>
      <w:r w:rsidRPr="00D84367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nhưng không chia hết cho 9 nên </w:t>
      </w:r>
      <w:r w:rsidRPr="000E3F02">
        <w:rPr>
          <w:rFonts w:ascii="Palatino Linotype" w:hAnsi="Palatino Linotype"/>
          <w:position w:val="-6"/>
          <w:sz w:val="28"/>
          <w:szCs w:val="28"/>
          <w:lang w:val="fr-FR"/>
        </w:rPr>
        <w:object w:dxaOrig="639" w:dyaOrig="300">
          <v:shape id="_x0000_i1067" type="#_x0000_t75" style="width:31.5pt;height:15pt" o:ole="">
            <v:imagedata r:id="rId91" o:title=""/>
          </v:shape>
          <o:OLEObject Type="Embed" ProgID="Equation.DSMT4" ShapeID="_x0000_i1067" DrawAspect="Content" ObjectID="_1623040814" r:id="rId92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nhưng </w:t>
      </w:r>
      <w:r w:rsidRPr="000E3F02">
        <w:rPr>
          <w:rFonts w:ascii="Palatino Linotype" w:hAnsi="Palatino Linotype"/>
          <w:position w:val="-8"/>
          <w:sz w:val="28"/>
          <w:szCs w:val="28"/>
          <w:lang w:val="fr-FR"/>
        </w:rPr>
        <w:object w:dxaOrig="700" w:dyaOrig="360">
          <v:shape id="_x0000_i1068" type="#_x0000_t75" style="width:35.25pt;height:18.75pt" o:ole="">
            <v:imagedata r:id="rId93" o:title=""/>
          </v:shape>
          <o:OLEObject Type="Embed" ProgID="Equation.DSMT4" ShapeID="_x0000_i1068" DrawAspect="Content" ObjectID="_1623040815" r:id="rId94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ab/>
      </w:r>
      <w:r w:rsidRPr="000E3F02">
        <w:rPr>
          <w:rFonts w:ascii="Palatino Linotype" w:hAnsi="Palatino Linotype"/>
          <w:sz w:val="28"/>
          <w:szCs w:val="28"/>
          <w:lang w:val="vi-VN"/>
        </w:rPr>
        <w:tab/>
      </w:r>
      <w:r w:rsidRPr="000E3F02">
        <w:rPr>
          <w:rFonts w:ascii="Palatino Linotype" w:hAnsi="Palatino Linotype"/>
          <w:position w:val="-6"/>
          <w:sz w:val="28"/>
          <w:szCs w:val="28"/>
          <w:lang w:val="vi-VN"/>
        </w:rPr>
        <w:object w:dxaOrig="1540" w:dyaOrig="300">
          <v:shape id="_x0000_i1069" type="#_x0000_t75" style="width:76.5pt;height:15pt" o:ole="">
            <v:imagedata r:id="rId95" o:title=""/>
          </v:shape>
          <o:OLEObject Type="Embed" ProgID="Equation.DSMT4" ShapeID="_x0000_i1069" DrawAspect="Content" ObjectID="_1623040816" r:id="rId96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nên </w:t>
      </w:r>
      <w:r w:rsidRPr="000E3F02">
        <w:rPr>
          <w:rFonts w:ascii="Palatino Linotype" w:hAnsi="Palatino Linotype"/>
          <w:position w:val="-4"/>
          <w:sz w:val="28"/>
          <w:szCs w:val="28"/>
          <w:lang w:val="fr-FR"/>
        </w:rPr>
        <w:object w:dxaOrig="660" w:dyaOrig="260">
          <v:shape id="_x0000_i1070" type="#_x0000_t75" style="width:33.75pt;height:12.75pt" o:ole="">
            <v:imagedata r:id="rId97" o:title=""/>
          </v:shape>
          <o:OLEObject Type="Embed" ProgID="Equation.DSMT4" ShapeID="_x0000_i1070" DrawAspect="Content" ObjectID="_1623040817" r:id="rId98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0E3F02">
        <w:rPr>
          <w:rFonts w:ascii="Palatino Linotype" w:hAnsi="Palatino Linotype"/>
          <w:position w:val="-4"/>
          <w:sz w:val="28"/>
          <w:szCs w:val="28"/>
          <w:lang w:val="fr-FR"/>
        </w:rPr>
        <w:object w:dxaOrig="720" w:dyaOrig="260">
          <v:shape id="_x0000_i1071" type="#_x0000_t75" style="width:36pt;height:12.75pt" o:ole="">
            <v:imagedata r:id="rId99" o:title=""/>
          </v:shape>
          <o:OLEObject Type="Embed" ProgID="Equation.DSMT4" ShapeID="_x0000_i1071" DrawAspect="Content" ObjectID="_1623040818" r:id="rId100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ab/>
      </w:r>
      <w:r w:rsidRPr="000E3F02">
        <w:rPr>
          <w:rFonts w:ascii="Palatino Linotype" w:hAnsi="Palatino Linotype"/>
          <w:sz w:val="28"/>
          <w:szCs w:val="28"/>
          <w:lang w:val="vi-VN"/>
        </w:rPr>
        <w:tab/>
      </w:r>
      <w:r w:rsidRPr="000E3F02">
        <w:rPr>
          <w:rFonts w:ascii="Palatino Linotype" w:hAnsi="Palatino Linotype"/>
          <w:position w:val="-6"/>
          <w:sz w:val="28"/>
          <w:szCs w:val="28"/>
          <w:lang w:val="vi-VN"/>
        </w:rPr>
        <w:object w:dxaOrig="1640" w:dyaOrig="300">
          <v:shape id="_x0000_i1072" type="#_x0000_t75" style="width:82.5pt;height:15pt" o:ole="">
            <v:imagedata r:id="rId101" o:title=""/>
          </v:shape>
          <o:OLEObject Type="Embed" ProgID="Equation.DSMT4" ShapeID="_x0000_i1072" DrawAspect="Content" ObjectID="_1623040819" r:id="rId102"/>
        </w:object>
      </w:r>
      <w:r w:rsidRPr="000E3F02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nên </w:t>
      </w:r>
      <w:r w:rsidRPr="000E3F02">
        <w:rPr>
          <w:rFonts w:ascii="Palatino Linotype" w:hAnsi="Palatino Linotype"/>
          <w:position w:val="-6"/>
          <w:sz w:val="28"/>
          <w:szCs w:val="28"/>
          <w:lang w:val="vi-VN"/>
        </w:rPr>
        <w:object w:dxaOrig="680" w:dyaOrig="300">
          <v:shape id="_x0000_i1073" type="#_x0000_t75" style="width:33.75pt;height:15pt" o:ole="">
            <v:imagedata r:id="rId103" o:title=""/>
          </v:shape>
          <o:OLEObject Type="Embed" ProgID="Equation.DSMT4" ShapeID="_x0000_i1073" DrawAspect="Content" ObjectID="_1623040820" r:id="rId104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0E3F02">
        <w:rPr>
          <w:rFonts w:ascii="Palatino Linotype" w:hAnsi="Palatino Linotype"/>
          <w:position w:val="-6"/>
          <w:sz w:val="28"/>
          <w:szCs w:val="28"/>
          <w:lang w:val="vi-VN"/>
        </w:rPr>
        <w:object w:dxaOrig="660" w:dyaOrig="300">
          <v:shape id="_x0000_i1074" type="#_x0000_t75" style="width:31.5pt;height:15pt" o:ole="">
            <v:imagedata r:id="rId105" o:title=""/>
          </v:shape>
          <o:OLEObject Type="Embed" ProgID="Equation.DSMT4" ShapeID="_x0000_i1074" DrawAspect="Content" ObjectID="_1623040821" r:id="rId106"/>
        </w:objec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>Vậy các số chia hết cho 3 là 111; 450; 846; các số chia hết cho 9 là 450; 846.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4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 a) Số chia hết cho 3 là 372;  261; 7371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b) Số chia hết cho 9 là: 7371; 261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c) Số chia hết cho cả 3 và 9: 7371; 261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(Số chia hết cho 9 thì chia hết cho 3)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5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a) A chia hết cho 2, không chia hết cho 5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b) B chia hết cho 5 (t/c chia hết của tổng) nhưng không chia hết cho 2 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c) C chia hết cho 2 và 5 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d) D không chia hết cho 2; không chia hết cho 5.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6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a) A chia hết cho 3 nhưng không chia hết cho 9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b) B chia hết cho 3 và 9</w:t>
      </w:r>
    </w:p>
    <w:p w:rsidR="0003385F" w:rsidRPr="000E3F02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c) C chia hết cho 3 và 9</w:t>
      </w:r>
    </w:p>
    <w:p w:rsidR="0003385F" w:rsidRDefault="0003385F" w:rsidP="00D84367">
      <w:pPr>
        <w:tabs>
          <w:tab w:val="left" w:pos="851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d) D không chia hết cho 3, cũng không chia hết cho 9.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7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Default="0003385F" w:rsidP="00D84367">
      <w:pPr>
        <w:pStyle w:val="Mu"/>
        <w:numPr>
          <w:ilvl w:val="0"/>
          <w:numId w:val="0"/>
        </w:numPr>
      </w:pPr>
      <w:r>
        <w:t xml:space="preserve">Tất cả số vịt có là: </w:t>
      </w:r>
      <w:r w:rsidRPr="00D259AC">
        <w:rPr>
          <w:position w:val="-6"/>
        </w:rPr>
        <w:object w:dxaOrig="2260" w:dyaOrig="279">
          <v:shape id="_x0000_i1075" type="#_x0000_t75" style="width:113.25pt;height:14.25pt" o:ole="">
            <v:imagedata r:id="rId107" o:title=""/>
          </v:shape>
          <o:OLEObject Type="Embed" ProgID="Equation.DSMT4" ShapeID="_x0000_i1075" DrawAspect="Content" ObjectID="_1623040822" r:id="rId108"/>
        </w:object>
      </w:r>
      <w:r>
        <w:t xml:space="preserve"> (con)</w:t>
      </w:r>
    </w:p>
    <w:p w:rsidR="0003385F" w:rsidRDefault="0003385F" w:rsidP="00D84367">
      <w:pPr>
        <w:pStyle w:val="Mu"/>
        <w:numPr>
          <w:ilvl w:val="0"/>
          <w:numId w:val="0"/>
        </w:numPr>
      </w:pPr>
      <w:r>
        <w:t xml:space="preserve">Ta có </w:t>
      </w:r>
      <w:r w:rsidRPr="00D259AC">
        <w:rPr>
          <w:position w:val="-6"/>
        </w:rPr>
        <w:object w:dxaOrig="1440" w:dyaOrig="279">
          <v:shape id="_x0000_i1076" type="#_x0000_t75" style="width:1in;height:14.25pt" o:ole="">
            <v:imagedata r:id="rId109" o:title=""/>
          </v:shape>
          <o:OLEObject Type="Embed" ProgID="Equation.DSMT4" ShapeID="_x0000_i1076" DrawAspect="Content" ObjectID="_1623040823" r:id="rId110"/>
        </w:object>
      </w:r>
      <w:r>
        <w:t xml:space="preserve"> nên </w:t>
      </w:r>
      <w:r w:rsidRPr="00D259AC">
        <w:rPr>
          <w:position w:val="-18"/>
        </w:rPr>
        <w:object w:dxaOrig="1340" w:dyaOrig="400">
          <v:shape id="_x0000_i1077" type="#_x0000_t75" style="width:66.75pt;height:19.5pt" o:ole="">
            <v:imagedata r:id="rId111" o:title=""/>
          </v:shape>
          <o:OLEObject Type="Embed" ProgID="Equation.DSMT4" ShapeID="_x0000_i1077" DrawAspect="Content" ObjectID="_1623040824" r:id="rId112"/>
        </w:object>
      </w:r>
      <w:r>
        <w:t xml:space="preserve"> .</w:t>
      </w:r>
    </w:p>
    <w:p w:rsidR="0003385F" w:rsidRPr="000E3F02" w:rsidRDefault="0003385F" w:rsidP="00D84367">
      <w:pPr>
        <w:pStyle w:val="Mu"/>
        <w:numPr>
          <w:ilvl w:val="0"/>
          <w:numId w:val="0"/>
        </w:numPr>
      </w:pPr>
      <w:r>
        <w:t>Vậy bạn An có thể đem tất cả số vịt đó nhốt đều vào 3 chuồng hoặc 9 chuồng thì không thừa con nào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8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D84367" w:rsidRDefault="0003385F" w:rsidP="00D84367">
      <w:pPr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 a) Ta có </w:t>
      </w:r>
      <w:r w:rsidRPr="000E3F02">
        <w:rPr>
          <w:rFonts w:ascii="Palatino Linotype" w:hAnsi="Palatino Linotype"/>
          <w:position w:val="-16"/>
          <w:sz w:val="28"/>
          <w:szCs w:val="28"/>
          <w:lang w:val="es-ES"/>
        </w:rPr>
        <w:object w:dxaOrig="2240" w:dyaOrig="440">
          <v:shape id="_x0000_i1078" type="#_x0000_t75" style="width:111.75pt;height:21pt" o:ole="">
            <v:imagedata r:id="rId113" o:title=""/>
          </v:shape>
          <o:OLEObject Type="Embed" ProgID="Equation.DSMT4" ShapeID="_x0000_i1078" DrawAspect="Content" ObjectID="_1623040825" r:id="rId114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</w:t>
      </w:r>
    </w:p>
    <w:p w:rsidR="0003385F" w:rsidRPr="00D84367" w:rsidRDefault="0003385F" w:rsidP="00D84367">
      <w:pPr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Số phần tử của tập hợp trên là </w:t>
      </w:r>
      <w:r w:rsidRPr="000E3F02">
        <w:rPr>
          <w:rFonts w:ascii="Palatino Linotype" w:hAnsi="Palatino Linotype"/>
          <w:position w:val="-24"/>
          <w:sz w:val="28"/>
          <w:szCs w:val="28"/>
          <w:lang w:val="es-ES"/>
        </w:rPr>
        <w:object w:dxaOrig="2000" w:dyaOrig="660">
          <v:shape id="_x0000_i1079" type="#_x0000_t75" style="width:99.75pt;height:33.75pt" o:ole="">
            <v:imagedata r:id="rId115" o:title=""/>
          </v:shape>
          <o:OLEObject Type="Embed" ProgID="Equation.DSMT4" ShapeID="_x0000_i1079" DrawAspect="Content" ObjectID="_1623040826" r:id="rId116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. Vậy có 10 số tự nhiên thỏa mãn đề toán.</w:t>
      </w:r>
    </w:p>
    <w:p w:rsidR="0003385F" w:rsidRPr="00D84367" w:rsidRDefault="0003385F" w:rsidP="00D84367">
      <w:pPr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b) Ta có </w:t>
      </w:r>
      <w:r w:rsidRPr="000E3F02">
        <w:rPr>
          <w:rFonts w:ascii="Palatino Linotype" w:hAnsi="Palatino Linotype"/>
          <w:position w:val="-16"/>
          <w:sz w:val="28"/>
          <w:szCs w:val="28"/>
          <w:lang w:val="es-ES"/>
        </w:rPr>
        <w:object w:dxaOrig="2240" w:dyaOrig="440">
          <v:shape id="_x0000_i1080" type="#_x0000_t75" style="width:111.75pt;height:21pt" o:ole="">
            <v:imagedata r:id="rId117" o:title=""/>
          </v:shape>
          <o:OLEObject Type="Embed" ProgID="Equation.DSMT4" ShapeID="_x0000_i1080" DrawAspect="Content" ObjectID="_1623040827" r:id="rId118"/>
        </w:object>
      </w:r>
    </w:p>
    <w:p w:rsidR="0003385F" w:rsidRPr="00D84367" w:rsidRDefault="0003385F" w:rsidP="00D84367">
      <w:pPr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Số phần tử của tập hợp trên là </w:t>
      </w:r>
      <w:r w:rsidRPr="000E3F02">
        <w:rPr>
          <w:rFonts w:ascii="Palatino Linotype" w:hAnsi="Palatino Linotype"/>
          <w:position w:val="-24"/>
          <w:sz w:val="28"/>
          <w:szCs w:val="28"/>
          <w:lang w:val="es-ES"/>
        </w:rPr>
        <w:object w:dxaOrig="1900" w:dyaOrig="660">
          <v:shape id="_x0000_i1081" type="#_x0000_t75" style="width:95.25pt;height:33.75pt" o:ole="">
            <v:imagedata r:id="rId119" o:title=""/>
          </v:shape>
          <o:OLEObject Type="Embed" ProgID="Equation.DSMT4" ShapeID="_x0000_i1081" DrawAspect="Content" ObjectID="_1623040828" r:id="rId120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. Vậy có 5 số tự nhiên thỏa mãn đề toán.</w:t>
      </w:r>
    </w:p>
    <w:p w:rsidR="0003385F" w:rsidRPr="00D84367" w:rsidRDefault="0003385F" w:rsidP="00D84367">
      <w:pPr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c) Số tự nhiên cần tìm có tận cùng là 0. Vậy </w:t>
      </w:r>
      <w:r w:rsidRPr="000E3F02">
        <w:rPr>
          <w:rFonts w:ascii="Palatino Linotype" w:hAnsi="Palatino Linotype"/>
          <w:position w:val="-16"/>
          <w:sz w:val="28"/>
          <w:szCs w:val="28"/>
          <w:lang w:val="es-ES"/>
        </w:rPr>
        <w:object w:dxaOrig="1540" w:dyaOrig="440">
          <v:shape id="_x0000_i1082" type="#_x0000_t75" style="width:76.5pt;height:21pt" o:ole="">
            <v:imagedata r:id="rId121" o:title=""/>
          </v:shape>
          <o:OLEObject Type="Embed" ProgID="Equation.DSMT4" ShapeID="_x0000_i1082" DrawAspect="Content" ObjectID="_1623040829" r:id="rId122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hay có 2 giá trị của m thỏa mãn đề toán.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Bài 9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>Các số chia hết cho 3 mà mỗi số có hai chữ số là: 12; 15; 18; 21; …99.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 xml:space="preserve">Số các số hạng của dãy là: </w:t>
      </w:r>
      <w:r w:rsidRPr="000E3F02">
        <w:rPr>
          <w:rFonts w:ascii="Palatino Linotype" w:hAnsi="Palatino Linotype"/>
          <w:position w:val="-14"/>
          <w:sz w:val="28"/>
          <w:szCs w:val="28"/>
          <w:lang w:val="fr-FR"/>
        </w:rPr>
        <w:object w:dxaOrig="2100" w:dyaOrig="400">
          <v:shape id="_x0000_i1083" type="#_x0000_t75" style="width:108pt;height:20.25pt" o:ole="">
            <v:imagedata r:id="rId123" o:title=""/>
          </v:shape>
          <o:OLEObject Type="Embed" ProgID="Equation.DSMT4" ShapeID="_x0000_i1083" DrawAspect="Content" ObjectID="_1623040830" r:id="rId124"/>
        </w:object>
      </w:r>
      <w:r w:rsidRPr="000E3F02">
        <w:rPr>
          <w:rFonts w:ascii="Palatino Linotype" w:hAnsi="Palatino Linotype"/>
          <w:sz w:val="28"/>
          <w:szCs w:val="28"/>
          <w:lang w:val="fr-FR"/>
        </w:rPr>
        <w:t xml:space="preserve"> (số).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0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Các số lẻ chia hết cho 9  trong dãy là: 9; 27; 45;…;189.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Số các số hạng của dãy là: </w:t>
      </w:r>
      <w:r w:rsidRPr="000E3F02">
        <w:rPr>
          <w:rFonts w:ascii="Palatino Linotype" w:hAnsi="Palatino Linotype"/>
          <w:position w:val="-14"/>
          <w:sz w:val="28"/>
          <w:szCs w:val="28"/>
        </w:rPr>
        <w:object w:dxaOrig="2160" w:dyaOrig="400">
          <v:shape id="_x0000_i1084" type="#_x0000_t75" style="width:108pt;height:20.25pt" o:ole="">
            <v:imagedata r:id="rId125" o:title=""/>
          </v:shape>
          <o:OLEObject Type="Embed" ProgID="Equation.DSMT4" ShapeID="_x0000_i1084" DrawAspect="Content" ObjectID="_1623040831" r:id="rId126"/>
        </w:object>
      </w:r>
      <w:r w:rsidRPr="000E3F02">
        <w:rPr>
          <w:rFonts w:ascii="Palatino Linotype" w:hAnsi="Palatino Linotype"/>
          <w:sz w:val="28"/>
          <w:szCs w:val="28"/>
        </w:rPr>
        <w:t xml:space="preserve"> (số).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1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a, Ta có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3019" w:dyaOrig="340">
          <v:shape id="_x0000_i1085" type="#_x0000_t75" style="width:149.25pt;height:18.75pt" o:ole="">
            <v:imagedata r:id="rId127" o:title=""/>
          </v:shape>
          <o:OLEObject Type="Embed" ProgID="Equation.DSMT4" ShapeID="_x0000_i1085" DrawAspect="Content" ObjectID="_1623040832" r:id="rId128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Số này có chữ số tận cùng là 5 nên chia hết cho 5.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Số này có tổng các chữ số là 6 nên chia hết cho 3.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b, Ta có: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2880" w:dyaOrig="340">
          <v:shape id="_x0000_i1086" type="#_x0000_t75" style="width:2in;height:18.75pt" o:ole="">
            <v:imagedata r:id="rId129" o:title=""/>
          </v:shape>
          <o:OLEObject Type="Embed" ProgID="Equation.DSMT4" ShapeID="_x0000_i1086" DrawAspect="Content" ObjectID="_1623040833" r:id="rId130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vì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820" w:dyaOrig="300">
          <v:shape id="_x0000_i1087" type="#_x0000_t75" style="width:43.5pt;height:12pt" o:ole="">
            <v:imagedata r:id="rId131" o:title=""/>
          </v:shape>
          <o:OLEObject Type="Embed" ProgID="Equation.DSMT4" ShapeID="_x0000_i1087" DrawAspect="Content" ObjectID="_1623040834" r:id="rId132"/>
        </w:object>
      </w:r>
      <w:r w:rsidRPr="000E3F02">
        <w:rPr>
          <w:rFonts w:ascii="Palatino Linotype" w:hAnsi="Palatino Linotype"/>
          <w:sz w:val="28"/>
          <w:szCs w:val="28"/>
        </w:rPr>
        <w:t xml:space="preserve"> nên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620" w:dyaOrig="279">
          <v:shape id="_x0000_i1088" type="#_x0000_t75" style="width:27.75pt;height:12pt" o:ole="">
            <v:imagedata r:id="rId133" o:title=""/>
          </v:shape>
          <o:OLEObject Type="Embed" ProgID="Equation.DSMT4" ShapeID="_x0000_i1088" DrawAspect="Content" ObjectID="_1623040835" r:id="rId134"/>
        </w:object>
      </w:r>
      <w:r w:rsidRPr="000E3F02">
        <w:rPr>
          <w:rFonts w:ascii="Palatino Linotype" w:hAnsi="Palatino Linotype"/>
          <w:sz w:val="28"/>
          <w:szCs w:val="28"/>
        </w:rPr>
        <w:t xml:space="preserve"> có chữ số tận cùng là 8 nên chia hết cho 2.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Số này cũng chia hết cho 9 vì tổng các chữ số là 9.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Default="0003385F" w:rsidP="00D84367">
      <w:pPr>
        <w:pStyle w:val="Mu"/>
        <w:numPr>
          <w:ilvl w:val="0"/>
          <w:numId w:val="0"/>
        </w:numPr>
      </w:pPr>
      <w:r>
        <w:t xml:space="preserve"> </w:t>
      </w:r>
      <w:r w:rsidRPr="009629DC">
        <w:rPr>
          <w:position w:val="-6"/>
        </w:rPr>
        <w:object w:dxaOrig="3159" w:dyaOrig="340">
          <v:shape id="_x0000_i1089" type="#_x0000_t75" style="width:158.25pt;height:16.5pt" o:ole="">
            <v:imagedata r:id="rId135" o:title=""/>
          </v:shape>
          <o:OLEObject Type="Embed" ProgID="Equation.DSMT4" ShapeID="_x0000_i1089" DrawAspect="Content" ObjectID="_1623040836" r:id="rId136"/>
        </w:object>
      </w:r>
    </w:p>
    <w:p w:rsidR="0003385F" w:rsidRDefault="0003385F" w:rsidP="00D84367">
      <w:pPr>
        <w:pStyle w:val="Mu"/>
        <w:numPr>
          <w:ilvl w:val="0"/>
          <w:numId w:val="0"/>
        </w:numPr>
      </w:pPr>
      <w:r>
        <w:t xml:space="preserve">Số đó có tổng các chữ số là </w:t>
      </w:r>
      <w:r w:rsidRPr="00FB2CAE">
        <w:rPr>
          <w:position w:val="-6"/>
        </w:rPr>
        <w:object w:dxaOrig="2540" w:dyaOrig="279">
          <v:shape id="_x0000_i1090" type="#_x0000_t75" style="width:126.75pt;height:14.25pt" o:ole="">
            <v:imagedata r:id="rId137" o:title=""/>
          </v:shape>
          <o:OLEObject Type="Embed" ProgID="Equation.DSMT4" ShapeID="_x0000_i1090" DrawAspect="Content" ObjectID="_1623040837" r:id="rId138"/>
        </w:object>
      </w:r>
      <w:r>
        <w:t xml:space="preserve"> nên chia hết cho 3.</w:t>
      </w:r>
    </w:p>
    <w:p w:rsidR="0003385F" w:rsidRPr="000E3F02" w:rsidRDefault="0003385F" w:rsidP="00D84367">
      <w:pPr>
        <w:pStyle w:val="Mu"/>
        <w:numPr>
          <w:ilvl w:val="0"/>
          <w:numId w:val="0"/>
        </w:numPr>
      </w:pPr>
      <w:r>
        <w:t>Số đó có tận cùng là 5 nên chia hết cho 5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b/>
          <w:sz w:val="28"/>
          <w:szCs w:val="28"/>
          <w:lang w:val="vi-VN"/>
        </w:rPr>
        <w:t xml:space="preserve">DẠNG 2. </w:t>
      </w:r>
      <w:r w:rsidRPr="00D84367">
        <w:rPr>
          <w:rFonts w:ascii="Palatino Linotype" w:hAnsi="Palatino Linotype"/>
          <w:sz w:val="28"/>
          <w:szCs w:val="28"/>
          <w:lang w:val="vi-VN"/>
        </w:rPr>
        <w:t>VIẾT CÁC SỐ CHIA HẾT CHO 2, CHO 5, CHO 3, CHO 9 TỪ CÁC SỐ HOẶC CÁC CHỮ SỐ CHO TRƯỚC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3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 a) 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680" w:dyaOrig="340">
          <v:shape id="_x0000_i1091" type="#_x0000_t75" style="width:33.75pt;height:16.5pt" o:ole="">
            <v:imagedata r:id="rId139" o:title=""/>
          </v:shape>
          <o:OLEObject Type="Embed" ProgID="Equation.DSMT4" ShapeID="_x0000_i1091" DrawAspect="Content" ObjectID="_1623040838" r:id="rId140"/>
        </w:object>
      </w:r>
      <w:r w:rsidRPr="000E3F02">
        <w:rPr>
          <w:rFonts w:ascii="Palatino Linotype" w:hAnsi="Palatino Linotype"/>
          <w:sz w:val="28"/>
          <w:szCs w:val="28"/>
        </w:rPr>
        <w:t xml:space="preserve"> nên </w:t>
      </w:r>
      <w:r w:rsidRPr="000E3F02">
        <w:rPr>
          <w:rFonts w:ascii="Palatino Linotype" w:hAnsi="Palatino Linotype"/>
          <w:position w:val="-14"/>
          <w:sz w:val="28"/>
          <w:szCs w:val="28"/>
        </w:rPr>
        <w:object w:dxaOrig="1620" w:dyaOrig="400">
          <v:shape id="_x0000_i1092" type="#_x0000_t75" style="width:87.75pt;height:20.25pt" o:ole="">
            <v:imagedata r:id="rId141" o:title=""/>
          </v:shape>
          <o:OLEObject Type="Embed" ProgID="Equation.DSMT4" ShapeID="_x0000_i1092" DrawAspect="Content" ObjectID="_1623040839" r:id="rId142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b) 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660" w:dyaOrig="340">
          <v:shape id="_x0000_i1093" type="#_x0000_t75" style="width:32.25pt;height:16.5pt" o:ole="">
            <v:imagedata r:id="rId143" o:title=""/>
          </v:shape>
          <o:OLEObject Type="Embed" ProgID="Equation.DSMT4" ShapeID="_x0000_i1093" DrawAspect="Content" ObjectID="_1623040840" r:id="rId144"/>
        </w:object>
      </w:r>
      <w:r w:rsidRPr="000E3F02">
        <w:rPr>
          <w:rFonts w:ascii="Palatino Linotype" w:hAnsi="Palatino Linotype"/>
          <w:sz w:val="28"/>
          <w:szCs w:val="28"/>
        </w:rPr>
        <w:t xml:space="preserve"> nên  </w:t>
      </w:r>
      <w:r w:rsidRPr="000E3F02">
        <w:rPr>
          <w:rFonts w:ascii="Palatino Linotype" w:hAnsi="Palatino Linotype"/>
          <w:position w:val="-16"/>
          <w:sz w:val="28"/>
          <w:szCs w:val="28"/>
        </w:rPr>
        <w:object w:dxaOrig="980" w:dyaOrig="440">
          <v:shape id="_x0000_i1094" type="#_x0000_t75" style="width:53.25pt;height:22.5pt" o:ole="">
            <v:imagedata r:id="rId145" o:title=""/>
          </v:shape>
          <o:OLEObject Type="Embed" ProgID="Equation.DSMT4" ShapeID="_x0000_i1094" DrawAspect="Content" ObjectID="_1623040841" r:id="rId146"/>
        </w:object>
      </w:r>
      <w:r w:rsidRPr="000E3F02">
        <w:rPr>
          <w:rFonts w:ascii="Palatino Linotype" w:hAnsi="Palatino Linotype"/>
          <w:sz w:val="28"/>
          <w:szCs w:val="28"/>
        </w:rPr>
        <w:tab/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c) 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440" w:dyaOrig="340">
          <v:shape id="_x0000_i1095" type="#_x0000_t75" style="width:21pt;height:16.5pt" o:ole="">
            <v:imagedata r:id="rId147" o:title=""/>
          </v:shape>
          <o:OLEObject Type="Embed" ProgID="Equation.DSMT4" ShapeID="_x0000_i1095" DrawAspect="Content" ObjectID="_1623040842" r:id="rId148"/>
        </w:object>
      </w:r>
      <w:r w:rsidRPr="000E3F02">
        <w:rPr>
          <w:rFonts w:ascii="Palatino Linotype" w:hAnsi="Palatino Linotype"/>
          <w:sz w:val="28"/>
          <w:szCs w:val="28"/>
        </w:rPr>
        <w:t xml:space="preserve">chia hết cho cả 2 và 5 thì </w:t>
      </w:r>
      <w:r w:rsidRPr="000E3F02">
        <w:rPr>
          <w:rFonts w:ascii="Palatino Linotype" w:hAnsi="Palatino Linotype"/>
          <w:position w:val="-16"/>
          <w:sz w:val="28"/>
          <w:szCs w:val="28"/>
        </w:rPr>
        <w:object w:dxaOrig="800" w:dyaOrig="440">
          <v:shape id="_x0000_i1096" type="#_x0000_t75" style="width:39.75pt;height:21pt" o:ole="">
            <v:imagedata r:id="rId149" o:title=""/>
          </v:shape>
          <o:OLEObject Type="Embed" ProgID="Equation.DSMT4" ShapeID="_x0000_i1096" DrawAspect="Content" ObjectID="_1623040843" r:id="rId150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pt-BR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4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 a) Do tận cùng của N là 5 nên N không chia hết cho 2. Vậy </w:t>
      </w:r>
      <w:r w:rsidRPr="000E3F02">
        <w:rPr>
          <w:rFonts w:ascii="Palatino Linotype" w:hAnsi="Palatino Linotype"/>
          <w:position w:val="-4"/>
          <w:sz w:val="28"/>
          <w:szCs w:val="28"/>
        </w:rPr>
        <w:object w:dxaOrig="680" w:dyaOrig="260">
          <v:shape id="_x0000_i1097" type="#_x0000_t75" style="width:33.75pt;height:12.75pt" o:ole="">
            <v:imagedata r:id="rId151" o:title=""/>
          </v:shape>
          <o:OLEObject Type="Embed" ProgID="Equation.DSMT4" ShapeID="_x0000_i1097" DrawAspect="Content" ObjectID="_1623040844" r:id="rId152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b) N có tận cụng là 5 nên </w:t>
      </w:r>
      <w:r w:rsidRPr="000E3F02">
        <w:rPr>
          <w:rFonts w:ascii="Palatino Linotype" w:hAnsi="Palatino Linotype"/>
          <w:position w:val="-16"/>
          <w:sz w:val="28"/>
          <w:szCs w:val="28"/>
        </w:rPr>
        <w:object w:dxaOrig="2340" w:dyaOrig="440">
          <v:shape id="_x0000_i1098" type="#_x0000_t75" style="width:115.5pt;height:21pt" o:ole="">
            <v:imagedata r:id="rId153" o:title=""/>
          </v:shape>
          <o:OLEObject Type="Embed" ProgID="Equation.DSMT4" ShapeID="_x0000_i1098" DrawAspect="Content" ObjectID="_1623040845" r:id="rId154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c) N có tận cùng là 5 nên không chia hết cho 2. Vậy không có giá trị nào của * để N chia hết cho cả 2 và 5.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5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680" w:dyaOrig="360">
          <v:shape id="_x0000_i1099" type="#_x0000_t75" style="width:33.75pt;height:18.75pt" o:ole="">
            <v:imagedata r:id="rId155" o:title=""/>
          </v:shape>
          <o:OLEObject Type="Embed" ProgID="Equation.DSMT4" ShapeID="_x0000_i1099" DrawAspect="Content" ObjectID="_1623040846" r:id="rId156"/>
        </w:object>
      </w:r>
      <w:r w:rsidRPr="000E3F02">
        <w:rPr>
          <w:rFonts w:ascii="Palatino Linotype" w:hAnsi="Palatino Linotype"/>
          <w:sz w:val="28"/>
          <w:szCs w:val="28"/>
        </w:rPr>
        <w:t xml:space="preserve"> nên </w:t>
      </w:r>
      <w:r w:rsidRPr="000E3F02">
        <w:rPr>
          <w:rFonts w:ascii="Palatino Linotype" w:hAnsi="Palatino Linotype"/>
          <w:position w:val="-14"/>
          <w:sz w:val="28"/>
          <w:szCs w:val="28"/>
        </w:rPr>
        <w:object w:dxaOrig="960" w:dyaOrig="400">
          <v:shape id="_x0000_i1100" type="#_x0000_t75" style="width:51pt;height:20.25pt" o:ole="">
            <v:imagedata r:id="rId157" o:title=""/>
          </v:shape>
          <o:OLEObject Type="Embed" ProgID="Equation.DSMT4" ShapeID="_x0000_i1100" DrawAspect="Content" ObjectID="_1623040847" r:id="rId158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  <w:t>(1)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680" w:dyaOrig="360">
          <v:shape id="_x0000_i1101" type="#_x0000_t75" style="width:33.75pt;height:18.75pt" o:ole="">
            <v:imagedata r:id="rId159" o:title=""/>
          </v:shape>
          <o:OLEObject Type="Embed" ProgID="Equation.DSMT4" ShapeID="_x0000_i1101" DrawAspect="Content" ObjectID="_1623040848" r:id="rId160"/>
        </w:object>
      </w:r>
      <w:r w:rsidRPr="000E3F02">
        <w:rPr>
          <w:rFonts w:ascii="Palatino Linotype" w:hAnsi="Palatino Linotype"/>
          <w:sz w:val="28"/>
          <w:szCs w:val="28"/>
        </w:rPr>
        <w:t xml:space="preserve"> nên </w:t>
      </w:r>
      <w:r w:rsidRPr="000E3F02">
        <w:rPr>
          <w:rFonts w:ascii="Palatino Linotype" w:hAnsi="Palatino Linotype"/>
          <w:position w:val="-14"/>
          <w:sz w:val="28"/>
          <w:szCs w:val="28"/>
        </w:rPr>
        <w:object w:dxaOrig="1260" w:dyaOrig="400">
          <v:shape id="_x0000_i1102" type="#_x0000_t75" style="width:64.5pt;height:20.25pt" o:ole="">
            <v:imagedata r:id="rId161" o:title=""/>
          </v:shape>
          <o:OLEObject Type="Embed" ProgID="Equation.DSMT4" ShapeID="_x0000_i1102" DrawAspect="Content" ObjectID="_1623040849" r:id="rId162"/>
        </w:object>
      </w:r>
      <w:r w:rsidRPr="000E3F02">
        <w:rPr>
          <w:rFonts w:ascii="Palatino Linotype" w:hAnsi="Palatino Linotype"/>
          <w:sz w:val="28"/>
          <w:szCs w:val="28"/>
        </w:rPr>
        <w:t xml:space="preserve"> hay </w:t>
      </w:r>
      <w:r w:rsidRPr="000E3F02">
        <w:rPr>
          <w:rFonts w:ascii="Palatino Linotype" w:hAnsi="Palatino Linotype"/>
          <w:position w:val="-14"/>
          <w:sz w:val="28"/>
          <w:szCs w:val="28"/>
        </w:rPr>
        <w:object w:dxaOrig="960" w:dyaOrig="400">
          <v:shape id="_x0000_i1103" type="#_x0000_t75" style="width:51pt;height:20.25pt" o:ole="">
            <v:imagedata r:id="rId163" o:title=""/>
          </v:shape>
          <o:OLEObject Type="Embed" ProgID="Equation.DSMT4" ShapeID="_x0000_i1103" DrawAspect="Content" ObjectID="_1623040850" r:id="rId164"/>
        </w:object>
      </w:r>
      <w:r w:rsidRPr="000E3F02">
        <w:rPr>
          <w:rFonts w:ascii="Palatino Linotype" w:hAnsi="Palatino Linotype"/>
          <w:sz w:val="28"/>
          <w:szCs w:val="28"/>
        </w:rPr>
        <w:t xml:space="preserve"> </w:t>
      </w:r>
      <w:r w:rsidRPr="000E3F02">
        <w:rPr>
          <w:rFonts w:ascii="Palatino Linotype" w:hAnsi="Palatino Linotype"/>
          <w:sz w:val="28"/>
          <w:szCs w:val="28"/>
        </w:rPr>
        <w:tab/>
      </w:r>
      <w:r w:rsidRPr="000E3F02">
        <w:rPr>
          <w:rFonts w:ascii="Palatino Linotype" w:hAnsi="Palatino Linotype"/>
          <w:sz w:val="28"/>
          <w:szCs w:val="28"/>
        </w:rPr>
        <w:tab/>
        <w:t>(2)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>Từ (1) và (2) suy ra * là chữ số 5.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fr-FR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fr-FR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fr-FR"/>
        </w:rPr>
        <w:t>6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fr-FR"/>
        </w:rPr>
        <w:t>.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Số đó chia hết cho 3 nên phải có tổng các chữ số chia hết cho 3. Ta chọn được ba chữ số là 2; 1;0 hoặc 7; 2; 0.</w:t>
      </w:r>
    </w:p>
    <w:p w:rsidR="0003385F" w:rsidRPr="000E3F02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Số đó chia hết cho 2 nên phải có tận cùng là 0 hoặc 2.</w:t>
      </w:r>
    </w:p>
    <w:p w:rsidR="0003385F" w:rsidRPr="000E3F02" w:rsidRDefault="0003385F" w:rsidP="00D84367">
      <w:pPr>
        <w:pStyle w:val="ListParagraph"/>
        <w:numPr>
          <w:ilvl w:val="0"/>
          <w:numId w:val="3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Nếu số đó có tận cùng là 0 thì ta có bốn số là: 120; 210; 270; 720.</w:t>
      </w:r>
    </w:p>
    <w:p w:rsidR="0003385F" w:rsidRPr="000E3F02" w:rsidRDefault="0003385F" w:rsidP="00D84367">
      <w:pPr>
        <w:pStyle w:val="ListParagraph"/>
        <w:numPr>
          <w:ilvl w:val="0"/>
          <w:numId w:val="3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Nếu số đó có tận cùng là 2 thì ta có hai số là 102; 702.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7</w:t>
      </w:r>
      <w:r w:rsidRPr="00D84367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 xml:space="preserve">Ta thấy </w:t>
      </w:r>
      <w:r w:rsidRPr="000E3F02">
        <w:rPr>
          <w:rFonts w:ascii="Palatino Linotype" w:hAnsi="Palatino Linotype"/>
          <w:position w:val="-6"/>
          <w:sz w:val="28"/>
          <w:szCs w:val="28"/>
          <w:lang w:val="vi-VN"/>
        </w:rPr>
        <w:object w:dxaOrig="1840" w:dyaOrig="300">
          <v:shape id="_x0000_i1104" type="#_x0000_t75" style="width:90.75pt;height:15pt" o:ole="">
            <v:imagedata r:id="rId165" o:title=""/>
          </v:shape>
          <o:OLEObject Type="Embed" ProgID="Equation.DSMT4" ShapeID="_x0000_i1104" DrawAspect="Content" ObjectID="_1623040851" r:id="rId166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nên số có bốn chữ số 0; 1; 3; 5 luôn chia hết cho 3 và 9.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Số lập được phải chia hết cho 2 và 5 nên phải có chữ số tận cùng là 0.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3F02">
        <w:rPr>
          <w:rFonts w:ascii="Palatino Linotype" w:hAnsi="Palatino Linotype"/>
          <w:sz w:val="28"/>
          <w:szCs w:val="28"/>
          <w:lang w:val="fr-FR"/>
        </w:rPr>
        <w:t>Các số đó là: 1350; 1530; 3150; 3510; 5130; 5310.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8</w:t>
      </w:r>
      <w:r w:rsidRPr="00D84367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a, Số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600" w:dyaOrig="360">
          <v:shape id="_x0000_i1105" type="#_x0000_t75" style="width:30pt;height:18.75pt" o:ole="">
            <v:imagedata r:id="rId167" o:title=""/>
          </v:shape>
          <o:OLEObject Type="Embed" ProgID="Equation.DSMT4" ShapeID="_x0000_i1105" DrawAspect="Content" ObjectID="_1623040852" r:id="rId168"/>
        </w:object>
      </w:r>
      <w:r w:rsidRPr="000E3F02">
        <w:rPr>
          <w:rFonts w:ascii="Palatino Linotype" w:hAnsi="Palatino Linotype"/>
          <w:sz w:val="28"/>
          <w:szCs w:val="28"/>
        </w:rPr>
        <w:t xml:space="preserve"> chia hết cho 2 và 5 nên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580" w:dyaOrig="300">
          <v:shape id="_x0000_i1106" type="#_x0000_t75" style="width:27.75pt;height:12pt" o:ole="">
            <v:imagedata r:id="rId169" o:title=""/>
          </v:shape>
          <o:OLEObject Type="Embed" ProgID="Equation.DSMT4" ShapeID="_x0000_i1106" DrawAspect="Content" ObjectID="_1623040853" r:id="rId170"/>
        </w:object>
      </w:r>
      <w:r w:rsidRPr="000E3F02">
        <w:rPr>
          <w:rFonts w:ascii="Palatino Linotype" w:hAnsi="Palatino Linotype"/>
          <w:sz w:val="28"/>
          <w:szCs w:val="28"/>
        </w:rPr>
        <w:t xml:space="preserve"> 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Số này còn chia hết cho 3 nên </w:t>
      </w:r>
      <w:r w:rsidRPr="000E3F02">
        <w:rPr>
          <w:rFonts w:ascii="Palatino Linotype" w:hAnsi="Palatino Linotype"/>
          <w:position w:val="-14"/>
          <w:sz w:val="28"/>
          <w:szCs w:val="28"/>
          <w:lang w:val="es-ES"/>
        </w:rPr>
        <w:object w:dxaOrig="1719" w:dyaOrig="400">
          <v:shape id="_x0000_i1107" type="#_x0000_t75" style="width:84.75pt;height:20.25pt" o:ole="">
            <v:imagedata r:id="rId171" o:title=""/>
          </v:shape>
          <o:OLEObject Type="Embed" ProgID="Equation.DSMT4" ShapeID="_x0000_i1107" DrawAspect="Content" ObjectID="_1623040854" r:id="rId172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hay </w:t>
      </w:r>
      <w:r w:rsidRPr="000E3F02">
        <w:rPr>
          <w:rFonts w:ascii="Palatino Linotype" w:hAnsi="Palatino Linotype"/>
          <w:position w:val="-10"/>
          <w:sz w:val="28"/>
          <w:szCs w:val="28"/>
          <w:lang w:val="es-ES"/>
        </w:rPr>
        <w:object w:dxaOrig="1060" w:dyaOrig="340">
          <v:shape id="_x0000_i1108" type="#_x0000_t75" style="width:51.75pt;height:12pt" o:ole="">
            <v:imagedata r:id="rId173" o:title=""/>
          </v:shape>
          <o:OLEObject Type="Embed" ProgID="Equation.DSMT4" ShapeID="_x0000_i1108" DrawAspect="Content" ObjectID="_1623040855" r:id="rId174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, suy ra </w:t>
      </w:r>
      <w:r w:rsidRPr="000E3F02">
        <w:rPr>
          <w:rFonts w:ascii="Palatino Linotype" w:hAnsi="Palatino Linotype"/>
          <w:position w:val="-14"/>
          <w:sz w:val="28"/>
          <w:szCs w:val="28"/>
          <w:lang w:val="es-ES"/>
        </w:rPr>
        <w:object w:dxaOrig="1219" w:dyaOrig="400">
          <v:shape id="_x0000_i1109" type="#_x0000_t75" style="width:60pt;height:20.25pt" o:ole="">
            <v:imagedata r:id="rId175" o:title=""/>
          </v:shape>
          <o:OLEObject Type="Embed" ProgID="Equation.DSMT4" ShapeID="_x0000_i1109" DrawAspect="Content" ObjectID="_1623040856" r:id="rId176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Vậy </w:t>
      </w:r>
      <w:r w:rsidRPr="000E3F02">
        <w:rPr>
          <w:rFonts w:ascii="Palatino Linotype" w:hAnsi="Palatino Linotype"/>
          <w:position w:val="-14"/>
          <w:sz w:val="28"/>
          <w:szCs w:val="28"/>
          <w:lang w:val="es-ES"/>
        </w:rPr>
        <w:object w:dxaOrig="1740" w:dyaOrig="440">
          <v:shape id="_x0000_i1110" type="#_x0000_t75" style="width:83.25pt;height:20.25pt" o:ole="">
            <v:imagedata r:id="rId177" o:title=""/>
          </v:shape>
          <o:OLEObject Type="Embed" ProgID="Equation.DSMT4" ShapeID="_x0000_i1110" DrawAspect="Content" ObjectID="_1623040857" r:id="rId178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b, Số </w:t>
      </w:r>
      <w:r w:rsidRPr="000E3F02">
        <w:rPr>
          <w:rFonts w:ascii="Palatino Linotype" w:hAnsi="Palatino Linotype"/>
          <w:position w:val="-6"/>
          <w:sz w:val="28"/>
          <w:szCs w:val="28"/>
          <w:lang w:val="es-ES"/>
        </w:rPr>
        <w:object w:dxaOrig="600" w:dyaOrig="360">
          <v:shape id="_x0000_i1111" type="#_x0000_t75" style="width:30pt;height:18.75pt" o:ole="">
            <v:imagedata r:id="rId179" o:title=""/>
          </v:shape>
          <o:OLEObject Type="Embed" ProgID="Equation.DSMT4" ShapeID="_x0000_i1111" DrawAspect="Content" ObjectID="_1623040858" r:id="rId180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chia hết cho 5 nhưng không chia hết cho 2 nên </w:t>
      </w:r>
      <w:r w:rsidRPr="000E3F02">
        <w:rPr>
          <w:rFonts w:ascii="Palatino Linotype" w:hAnsi="Palatino Linotype"/>
          <w:position w:val="-6"/>
          <w:sz w:val="28"/>
          <w:szCs w:val="28"/>
          <w:lang w:val="es-ES"/>
        </w:rPr>
        <w:object w:dxaOrig="580" w:dyaOrig="300">
          <v:shape id="_x0000_i1112" type="#_x0000_t75" style="width:27.75pt;height:12pt" o:ole="">
            <v:imagedata r:id="rId181" o:title=""/>
          </v:shape>
          <o:OLEObject Type="Embed" ProgID="Equation.DSMT4" ShapeID="_x0000_i1112" DrawAspect="Content" ObjectID="_1623040859" r:id="rId182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es-ES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Mặt khác số này chia hết cho 3 nên </w:t>
      </w:r>
      <w:r w:rsidRPr="000E3F02">
        <w:rPr>
          <w:rFonts w:ascii="Palatino Linotype" w:hAnsi="Palatino Linotype"/>
          <w:position w:val="-14"/>
          <w:sz w:val="28"/>
          <w:szCs w:val="28"/>
          <w:lang w:val="es-ES"/>
        </w:rPr>
        <w:object w:dxaOrig="1719" w:dyaOrig="400">
          <v:shape id="_x0000_i1113" type="#_x0000_t75" style="width:84.75pt;height:20.25pt" o:ole="">
            <v:imagedata r:id="rId183" o:title=""/>
          </v:shape>
          <o:OLEObject Type="Embed" ProgID="Equation.DSMT4" ShapeID="_x0000_i1113" DrawAspect="Content" ObjectID="_1623040860" r:id="rId184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hay </w:t>
      </w:r>
      <w:r w:rsidRPr="000E3F02">
        <w:rPr>
          <w:rFonts w:ascii="Palatino Linotype" w:hAnsi="Palatino Linotype"/>
          <w:position w:val="-14"/>
          <w:sz w:val="28"/>
          <w:szCs w:val="28"/>
          <w:lang w:val="es-ES"/>
        </w:rPr>
        <w:object w:dxaOrig="1100" w:dyaOrig="400">
          <v:shape id="_x0000_i1114" type="#_x0000_t75" style="width:59.25pt;height:20.25pt" o:ole="">
            <v:imagedata r:id="rId185" o:title=""/>
          </v:shape>
          <o:OLEObject Type="Embed" ProgID="Equation.DSMT4" ShapeID="_x0000_i1114" DrawAspect="Content" ObjectID="_1623040861" r:id="rId186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suy ra </w:t>
      </w:r>
      <w:r w:rsidRPr="000E3F02">
        <w:rPr>
          <w:rFonts w:ascii="Palatino Linotype" w:hAnsi="Palatino Linotype"/>
          <w:position w:val="-14"/>
          <w:sz w:val="28"/>
          <w:szCs w:val="28"/>
          <w:lang w:val="es-ES"/>
        </w:rPr>
        <w:object w:dxaOrig="1420" w:dyaOrig="400">
          <v:shape id="_x0000_i1115" type="#_x0000_t75" style="width:1in;height:20.25pt" o:ole="">
            <v:imagedata r:id="rId187" o:title=""/>
          </v:shape>
          <o:OLEObject Type="Embed" ProgID="Equation.DSMT4" ShapeID="_x0000_i1115" DrawAspect="Content" ObjectID="_1623040862" r:id="rId188"/>
        </w:object>
      </w:r>
      <w:r w:rsidRPr="00D84367">
        <w:rPr>
          <w:rFonts w:ascii="Palatino Linotype" w:hAnsi="Palatino Linotype"/>
          <w:sz w:val="28"/>
          <w:szCs w:val="28"/>
          <w:lang w:val="es-ES"/>
        </w:rPr>
        <w:t xml:space="preserve"> </w:t>
      </w:r>
    </w:p>
    <w:p w:rsidR="0003385F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es-ES"/>
        </w:rPr>
        <w:t xml:space="preserve">Vậy </w:t>
      </w:r>
      <w:r w:rsidRPr="000E3F02">
        <w:rPr>
          <w:rFonts w:ascii="Palatino Linotype" w:hAnsi="Palatino Linotype"/>
          <w:position w:val="-14"/>
          <w:sz w:val="28"/>
          <w:szCs w:val="28"/>
          <w:lang w:val="es-ES"/>
        </w:rPr>
        <w:object w:dxaOrig="2060" w:dyaOrig="440">
          <v:shape id="_x0000_i1116" type="#_x0000_t75" style="width:99.75pt;height:20.25pt" o:ole="">
            <v:imagedata r:id="rId189" o:title=""/>
          </v:shape>
          <o:OLEObject Type="Embed" ProgID="Equation.DSMT4" ShapeID="_x0000_i1116" DrawAspect="Content" ObjectID="_1623040863" r:id="rId190"/>
        </w:object>
      </w:r>
      <w:r w:rsidRPr="000E3F02">
        <w:rPr>
          <w:rFonts w:ascii="Palatino Linotype" w:hAnsi="Palatino Linotype"/>
          <w:sz w:val="28"/>
          <w:szCs w:val="28"/>
          <w:lang w:val="vi-VN"/>
        </w:rPr>
        <w:t>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D84367">
        <w:rPr>
          <w:rFonts w:ascii="Palatino Linotype" w:hAnsi="Palatino Linotype"/>
          <w:b/>
          <w:color w:val="FF0000"/>
          <w:sz w:val="28"/>
          <w:szCs w:val="28"/>
          <w:lang w:val="es-E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9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 xml:space="preserve"> a) a và b đều chia hết cho 2 và 5 nên b phải có tận cùng là 0 nên </w:t>
      </w:r>
      <w:r w:rsidRPr="00FB2CAE">
        <w:rPr>
          <w:rFonts w:ascii="Palatino Linotype" w:hAnsi="Palatino Linotype"/>
          <w:position w:val="-10"/>
          <w:sz w:val="28"/>
          <w:szCs w:val="28"/>
          <w:lang w:val="vi-VN"/>
        </w:rPr>
        <w:object w:dxaOrig="639" w:dyaOrig="300">
          <v:shape id="_x0000_i1117" type="#_x0000_t75" style="width:31.5pt;height:15pt" o:ole="">
            <v:imagedata r:id="rId191" o:title=""/>
          </v:shape>
          <o:OLEObject Type="Embed" ProgID="Equation.DSMT4" ShapeID="_x0000_i1117" DrawAspect="Content" ObjectID="_1623040864" r:id="rId192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03385F" w:rsidRPr="00D84367" w:rsidRDefault="0003385F" w:rsidP="00D84367">
      <w:pPr>
        <w:tabs>
          <w:tab w:val="left" w:pos="426"/>
        </w:tabs>
        <w:contextualSpacing/>
        <w:rPr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 xml:space="preserve">do </w:t>
      </w:r>
      <w:r w:rsidRPr="000F6E9D">
        <w:rPr>
          <w:rFonts w:ascii="Palatino Linotype" w:hAnsi="Palatino Linotype"/>
          <w:position w:val="-4"/>
          <w:sz w:val="28"/>
          <w:szCs w:val="28"/>
          <w:lang w:val="vi-VN"/>
        </w:rPr>
        <w:object w:dxaOrig="200" w:dyaOrig="200">
          <v:shape id="_x0000_i1118" type="#_x0000_t75" style="width:10.5pt;height:10.5pt" o:ole="">
            <v:imagedata r:id="rId193" o:title=""/>
          </v:shape>
          <o:OLEObject Type="Embed" ProgID="Equation.DSMT4" ShapeID="_x0000_i1118" DrawAspect="Content" ObjectID="_1623040865" r:id="rId194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 có tận cùng bằng 0 nên </w:t>
      </w:r>
      <w:r w:rsidRPr="009629DC">
        <w:rPr>
          <w:position w:val="-14"/>
          <w:lang w:val="vi-VN"/>
        </w:rPr>
        <w:object w:dxaOrig="1460" w:dyaOrig="400">
          <v:shape id="_x0000_i1119" type="#_x0000_t75" style="width:71.25pt;height:21.75pt" o:ole="">
            <v:imagedata r:id="rId195" o:title=""/>
          </v:shape>
          <o:OLEObject Type="Embed" ProgID="Equation.DSMT4" ShapeID="_x0000_i1119" DrawAspect="Content" ObjectID="_1623040866" r:id="rId196"/>
        </w:object>
      </w:r>
    </w:p>
    <w:p w:rsidR="0003385F" w:rsidRPr="00D84367" w:rsidRDefault="0003385F" w:rsidP="00D84367">
      <w:pPr>
        <w:tabs>
          <w:tab w:val="left" w:pos="426"/>
        </w:tabs>
        <w:contextualSpacing/>
        <w:rPr>
          <w:lang w:val="vi-VN"/>
        </w:rPr>
      </w:pPr>
      <w:r w:rsidRPr="00D84367">
        <w:rPr>
          <w:lang w:val="vi-VN"/>
        </w:rPr>
        <w:t xml:space="preserve">b) Ta có </w:t>
      </w:r>
      <w:r w:rsidRPr="000F6E9D">
        <w:rPr>
          <w:position w:val="-10"/>
          <w:lang w:val="vi-VN"/>
        </w:rPr>
        <w:object w:dxaOrig="1860" w:dyaOrig="320">
          <v:shape id="_x0000_i1120" type="#_x0000_t75" style="width:93pt;height:15.75pt" o:ole="">
            <v:imagedata r:id="rId197" o:title=""/>
          </v:shape>
          <o:OLEObject Type="Embed" ProgID="Equation.DSMT4" ShapeID="_x0000_i1120" DrawAspect="Content" ObjectID="_1623040867" r:id="rId198"/>
        </w:object>
      </w:r>
      <w:r w:rsidRPr="00D84367">
        <w:rPr>
          <w:lang w:val="vi-VN"/>
        </w:rPr>
        <w:t xml:space="preserve"> nên để b chia hết cho 9 thì </w:t>
      </w:r>
      <w:r w:rsidRPr="000F6E9D">
        <w:rPr>
          <w:position w:val="-10"/>
          <w:lang w:val="vi-VN"/>
        </w:rPr>
        <w:object w:dxaOrig="620" w:dyaOrig="320">
          <v:shape id="_x0000_i1121" type="#_x0000_t75" style="width:30.75pt;height:15.75pt" o:ole="">
            <v:imagedata r:id="rId199" o:title=""/>
          </v:shape>
          <o:OLEObject Type="Embed" ProgID="Equation.DSMT4" ShapeID="_x0000_i1121" DrawAspect="Content" ObjectID="_1623040868" r:id="rId200"/>
        </w:object>
      </w:r>
      <w:r w:rsidRPr="00D84367">
        <w:rPr>
          <w:lang w:val="vi-VN"/>
        </w:rPr>
        <w:t xml:space="preserve"> 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lang w:val="vi-VN"/>
        </w:rPr>
        <w:t xml:space="preserve">Ta có </w:t>
      </w:r>
      <w:r w:rsidRPr="000F6E9D">
        <w:rPr>
          <w:position w:val="-6"/>
          <w:lang w:val="vi-VN"/>
        </w:rPr>
        <w:object w:dxaOrig="1880" w:dyaOrig="279">
          <v:shape id="_x0000_i1122" type="#_x0000_t75" style="width:93pt;height:14.25pt" o:ole="">
            <v:imagedata r:id="rId201" o:title=""/>
          </v:shape>
          <o:OLEObject Type="Embed" ProgID="Equation.DSMT4" ShapeID="_x0000_i1122" DrawAspect="Content" ObjectID="_1623040869" r:id="rId202"/>
        </w:object>
      </w:r>
      <w:r w:rsidRPr="00D84367">
        <w:rPr>
          <w:lang w:val="vi-VN"/>
        </w:rPr>
        <w:t xml:space="preserve"> . Để </w:t>
      </w:r>
      <w:r w:rsidRPr="000F6E9D">
        <w:rPr>
          <w:position w:val="-4"/>
          <w:lang w:val="vi-VN"/>
        </w:rPr>
        <w:object w:dxaOrig="420" w:dyaOrig="260">
          <v:shape id="_x0000_i1123" type="#_x0000_t75" style="width:21pt;height:12.75pt" o:ole="">
            <v:imagedata r:id="rId203" o:title=""/>
          </v:shape>
          <o:OLEObject Type="Embed" ProgID="Equation.DSMT4" ShapeID="_x0000_i1123" DrawAspect="Content" ObjectID="_1623040870" r:id="rId204"/>
        </w:object>
      </w:r>
      <w:r w:rsidRPr="00D84367">
        <w:rPr>
          <w:lang w:val="vi-VN"/>
        </w:rPr>
        <w:t xml:space="preserve"> thì </w:t>
      </w:r>
      <w:r w:rsidRPr="000F6E9D">
        <w:rPr>
          <w:position w:val="-4"/>
          <w:lang w:val="vi-VN"/>
        </w:rPr>
        <w:object w:dxaOrig="440" w:dyaOrig="260">
          <v:shape id="_x0000_i1124" type="#_x0000_t75" style="width:21pt;height:12.75pt" o:ole="">
            <v:imagedata r:id="rId205" o:title=""/>
          </v:shape>
          <o:OLEObject Type="Embed" ProgID="Equation.DSMT4" ShapeID="_x0000_i1124" DrawAspect="Content" ObjectID="_1623040871" r:id="rId206"/>
        </w:object>
      </w:r>
      <w:r w:rsidRPr="00D84367">
        <w:rPr>
          <w:lang w:val="vi-VN"/>
        </w:rPr>
        <w:t xml:space="preserve"> 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20</w:t>
      </w:r>
      <w:r w:rsidRPr="00D84367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03385F" w:rsidRPr="00474DCF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474DCF">
        <w:rPr>
          <w:rFonts w:ascii="Palatino Linotype" w:hAnsi="Palatino Linotype"/>
          <w:sz w:val="28"/>
          <w:szCs w:val="28"/>
        </w:rPr>
        <w:t xml:space="preserve">a) Ta có </w:t>
      </w:r>
      <w:r w:rsidRPr="00474DCF">
        <w:rPr>
          <w:rFonts w:ascii="Palatino Linotype" w:hAnsi="Palatino Linotype"/>
          <w:position w:val="-6"/>
          <w:sz w:val="28"/>
          <w:szCs w:val="28"/>
        </w:rPr>
        <w:object w:dxaOrig="1660" w:dyaOrig="279">
          <v:shape id="_x0000_i1125" type="#_x0000_t75" style="width:83.25pt;height:14.25pt" o:ole="">
            <v:imagedata r:id="rId207" o:title=""/>
          </v:shape>
          <o:OLEObject Type="Embed" ProgID="Equation.DSMT4" ShapeID="_x0000_i1125" DrawAspect="Content" ObjectID="_1623040872" r:id="rId208"/>
        </w:object>
      </w:r>
      <w:r w:rsidRPr="00474DCF">
        <w:rPr>
          <w:rFonts w:ascii="Palatino Linotype" w:hAnsi="Palatino Linotype"/>
          <w:sz w:val="28"/>
          <w:szCs w:val="28"/>
        </w:rPr>
        <w:t xml:space="preserve"> và </w:t>
      </w:r>
      <w:r w:rsidRPr="00474DCF">
        <w:rPr>
          <w:rFonts w:ascii="Palatino Linotype" w:hAnsi="Palatino Linotype"/>
          <w:position w:val="-6"/>
          <w:sz w:val="28"/>
          <w:szCs w:val="28"/>
        </w:rPr>
        <w:object w:dxaOrig="1680" w:dyaOrig="279">
          <v:shape id="_x0000_i1126" type="#_x0000_t75" style="width:84pt;height:14.25pt" o:ole="">
            <v:imagedata r:id="rId209" o:title=""/>
          </v:shape>
          <o:OLEObject Type="Embed" ProgID="Equation.DSMT4" ShapeID="_x0000_i1126" DrawAspect="Content" ObjectID="_1623040873" r:id="rId210"/>
        </w:object>
      </w:r>
      <w:r w:rsidRPr="00474DCF">
        <w:rPr>
          <w:rFonts w:ascii="Palatino Linotype" w:hAnsi="Palatino Linotype"/>
          <w:sz w:val="28"/>
          <w:szCs w:val="28"/>
        </w:rPr>
        <w:t xml:space="preserve"> nên các số tự nhiên có 3 chữ số chia hết cho 3 mà không chia hết cho 9 phải là 3 chữ số 0; 1; 5</w:t>
      </w:r>
    </w:p>
    <w:p w:rsidR="0003385F" w:rsidRPr="00474DCF" w:rsidRDefault="0003385F" w:rsidP="00D8436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474DCF">
        <w:rPr>
          <w:rFonts w:ascii="Palatino Linotype" w:hAnsi="Palatino Linotype"/>
          <w:sz w:val="28"/>
          <w:szCs w:val="28"/>
        </w:rPr>
        <w:t>Từ đó ta lập được các số cần tìm là 105; 150; 501; 510.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b) Các số có 3 chữ số chia hết cho 9 phải được ghép từ 3 chữ số 0, 4, 5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Do số cần tìm chia hết cho 5 nên tận cùng là 0 hoặc 5. Vậy các số cần tìm là 405; 450; 540.</w:t>
      </w:r>
    </w:p>
    <w:p w:rsidR="0003385F" w:rsidRPr="00D84367" w:rsidRDefault="0003385F" w:rsidP="00D84367">
      <w:pPr>
        <w:rPr>
          <w:rFonts w:ascii="Palatino Linotype" w:hAnsi="Palatino Linotype"/>
          <w:sz w:val="28"/>
          <w:szCs w:val="28"/>
          <w:lang w:val="vi-VN"/>
        </w:rPr>
      </w:pP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b/>
          <w:sz w:val="28"/>
          <w:szCs w:val="28"/>
          <w:lang w:val="vi-VN"/>
        </w:rPr>
        <w:t xml:space="preserve">DẠNG 3. </w:t>
      </w:r>
      <w:r w:rsidRPr="00D84367">
        <w:rPr>
          <w:rFonts w:ascii="Palatino Linotype" w:hAnsi="Palatino Linotype"/>
          <w:sz w:val="28"/>
          <w:szCs w:val="28"/>
          <w:lang w:val="vi-VN"/>
        </w:rPr>
        <w:t>TÌM SỐ DƯ TRONG PHÉP CHIA MÀ KHÔNG THỰC HIỆN PHÉP CHIA ĐÓ.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21</w:t>
      </w:r>
      <w:r w:rsidRPr="00D84367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03385F" w:rsidRPr="000E3F02" w:rsidRDefault="0003385F" w:rsidP="00D84367">
      <w:pPr>
        <w:pStyle w:val="ListParagraph"/>
        <w:numPr>
          <w:ilvl w:val="0"/>
          <w:numId w:val="3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Xét số 365 có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1400" w:dyaOrig="279">
          <v:shape id="_x0000_i1127" type="#_x0000_t75" style="width:71.25pt;height:12pt" o:ole="">
            <v:imagedata r:id="rId211" o:title=""/>
          </v:shape>
          <o:OLEObject Type="Embed" ProgID="Equation.DSMT4" ShapeID="_x0000_i1127" DrawAspect="Content" ObjectID="_1623040874" r:id="rId212"/>
        </w:object>
      </w:r>
      <w:r w:rsidRPr="000E3F02">
        <w:rPr>
          <w:rFonts w:ascii="Palatino Linotype" w:hAnsi="Palatino Linotype"/>
          <w:sz w:val="28"/>
          <w:szCs w:val="28"/>
        </w:rPr>
        <w:t xml:space="preserve"> . </w:t>
      </w:r>
    </w:p>
    <w:p w:rsidR="0003385F" w:rsidRPr="000E3F02" w:rsidRDefault="0003385F" w:rsidP="00D84367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Số 14 chia 9  thì dư 5 nên 365 chia 9 thì dư 5.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 Số 14 chia 3 dư 2 nên số 365 chia 3 dư 2.</w:t>
      </w:r>
    </w:p>
    <w:p w:rsidR="0003385F" w:rsidRPr="000E3F02" w:rsidRDefault="0003385F" w:rsidP="00D84367">
      <w:pPr>
        <w:pStyle w:val="ListParagraph"/>
        <w:numPr>
          <w:ilvl w:val="0"/>
          <w:numId w:val="3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 xml:space="preserve">Xét số 5420 có </w:t>
      </w:r>
      <w:r w:rsidRPr="000E3F02">
        <w:rPr>
          <w:rFonts w:ascii="Palatino Linotype" w:hAnsi="Palatino Linotype"/>
          <w:position w:val="-6"/>
          <w:sz w:val="28"/>
          <w:szCs w:val="28"/>
        </w:rPr>
        <w:object w:dxaOrig="1760" w:dyaOrig="279">
          <v:shape id="_x0000_i1128" type="#_x0000_t75" style="width:84.75pt;height:12pt" o:ole="">
            <v:imagedata r:id="rId213" o:title=""/>
          </v:shape>
          <o:OLEObject Type="Embed" ProgID="Equation.DSMT4" ShapeID="_x0000_i1128" DrawAspect="Content" ObjectID="_1623040875" r:id="rId214"/>
        </w:object>
      </w:r>
      <w:r w:rsidRPr="000E3F02">
        <w:rPr>
          <w:rFonts w:ascii="Palatino Linotype" w:hAnsi="Palatino Linotype"/>
          <w:sz w:val="28"/>
          <w:szCs w:val="28"/>
        </w:rPr>
        <w:t xml:space="preserve"> .</w:t>
      </w:r>
    </w:p>
    <w:p w:rsidR="0003385F" w:rsidRPr="000E3F02" w:rsidRDefault="0003385F" w:rsidP="00D84367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Số 11 chia 9 dư 2, chia 3 cũng dư 2 nên số 5420 chia cho 9, cho 3 đều dư 2.</w:t>
      </w:r>
    </w:p>
    <w:p w:rsidR="0003385F" w:rsidRPr="000E3F02" w:rsidRDefault="0003385F" w:rsidP="00D84367">
      <w:pPr>
        <w:pStyle w:val="ListParagraph"/>
        <w:numPr>
          <w:ilvl w:val="0"/>
          <w:numId w:val="37"/>
        </w:numPr>
        <w:tabs>
          <w:tab w:val="left" w:pos="426"/>
        </w:tabs>
        <w:spacing w:after="0"/>
        <w:ind w:left="0" w:right="-93" w:firstLine="0"/>
        <w:rPr>
          <w:rFonts w:ascii="Palatino Linotype" w:hAnsi="Palatino Linotype"/>
          <w:sz w:val="28"/>
          <w:szCs w:val="28"/>
        </w:rPr>
      </w:pPr>
      <w:r w:rsidRPr="000E3F02">
        <w:rPr>
          <w:rFonts w:ascii="Palatino Linotype" w:hAnsi="Palatino Linotype"/>
          <w:sz w:val="28"/>
          <w:szCs w:val="28"/>
        </w:rPr>
        <w:t>Xét số 10…0 (9 chữ số 0) có tổng các chữ số là 1 nên số đó chia 9 dư 1, chia 3 cũng dư 1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22</w:t>
      </w:r>
      <w:r w:rsidRPr="00D84367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 xml:space="preserve">Ta có: </w:t>
      </w:r>
      <w:r w:rsidRPr="000E3F02">
        <w:rPr>
          <w:rFonts w:ascii="Palatino Linotype" w:hAnsi="Palatino Linotype"/>
          <w:position w:val="-6"/>
          <w:sz w:val="28"/>
          <w:szCs w:val="28"/>
          <w:lang w:val="vi-VN"/>
        </w:rPr>
        <w:object w:dxaOrig="2520" w:dyaOrig="279">
          <v:shape id="_x0000_i1129" type="#_x0000_t75" style="width:129.75pt;height:12pt" o:ole="">
            <v:imagedata r:id="rId215" o:title=""/>
          </v:shape>
          <o:OLEObject Type="Embed" ProgID="Equation.DSMT4" ShapeID="_x0000_i1129" DrawAspect="Content" ObjectID="_1623040876" r:id="rId216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>Số 33 có tổng các chữ số là 6, chia cho 9 dư 6.</w:t>
      </w:r>
    </w:p>
    <w:p w:rsidR="0003385F" w:rsidRPr="00D84367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pt-BR"/>
        </w:rPr>
      </w:pPr>
      <w:r w:rsidRPr="00D84367">
        <w:rPr>
          <w:rFonts w:ascii="Palatino Linotype" w:hAnsi="Palatino Linotype"/>
          <w:sz w:val="28"/>
          <w:szCs w:val="28"/>
          <w:lang w:val="pt-BR"/>
        </w:rPr>
        <w:t>Vậy a chia cho 9 dư 6.</w:t>
      </w:r>
    </w:p>
    <w:p w:rsidR="0003385F" w:rsidRPr="00D84367" w:rsidRDefault="0003385F" w:rsidP="00D84367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 w:rsidRPr="00D84367">
        <w:rPr>
          <w:rFonts w:ascii="Palatino Linotype" w:hAnsi="Palatino Linotype"/>
          <w:b/>
          <w:color w:val="FF0000"/>
          <w:sz w:val="28"/>
          <w:szCs w:val="28"/>
          <w:lang w:val="pt-BR"/>
        </w:rPr>
        <w:t>23</w:t>
      </w:r>
      <w:r w:rsidRPr="00D84367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03385F" w:rsidRPr="000E3F02" w:rsidRDefault="0003385F" w:rsidP="00D84367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vi-VN"/>
        </w:rPr>
      </w:pPr>
      <w:r w:rsidRPr="00D84367">
        <w:rPr>
          <w:rFonts w:ascii="Palatino Linotype" w:hAnsi="Palatino Linotype"/>
          <w:sz w:val="28"/>
          <w:szCs w:val="28"/>
          <w:lang w:val="vi-VN"/>
        </w:rPr>
        <w:t xml:space="preserve">Số 436 có tổng các chữ số là 13. Số 13 chia 3 dư 1 nên 436 chia cho 3 dư 1. Vậy </w:t>
      </w:r>
      <w:r w:rsidRPr="000E3F02">
        <w:rPr>
          <w:rFonts w:ascii="Palatino Linotype" w:hAnsi="Palatino Linotype"/>
          <w:position w:val="-12"/>
          <w:sz w:val="28"/>
          <w:szCs w:val="28"/>
          <w:lang w:val="vi-VN"/>
        </w:rPr>
        <w:object w:dxaOrig="1040" w:dyaOrig="360">
          <v:shape id="_x0000_i1130" type="#_x0000_t75" style="width:51pt;height:16.5pt" o:ole="">
            <v:imagedata r:id="rId217" o:title=""/>
          </v:shape>
          <o:OLEObject Type="Embed" ProgID="Equation.DSMT4" ShapeID="_x0000_i1130" DrawAspect="Content" ObjectID="_1623040877" r:id="rId218"/>
        </w:object>
      </w:r>
      <w:r w:rsidRPr="00D84367">
        <w:rPr>
          <w:rFonts w:ascii="Palatino Linotype" w:hAnsi="Palatino Linotype"/>
          <w:sz w:val="28"/>
          <w:szCs w:val="28"/>
          <w:lang w:val="vi-VN"/>
        </w:rPr>
        <w:t xml:space="preserve"> , do đó (B) đúng. </w:t>
      </w:r>
      <w:r w:rsidRPr="000E3F02">
        <w:rPr>
          <w:rFonts w:ascii="Palatino Linotype" w:hAnsi="Palatino Linotype"/>
          <w:sz w:val="28"/>
          <w:szCs w:val="28"/>
        </w:rPr>
        <w:t>Chọn (B).</w:t>
      </w:r>
    </w:p>
    <w:p w:rsidR="0003385F" w:rsidRPr="000E3F02" w:rsidRDefault="0003385F" w:rsidP="00D84367">
      <w:pPr>
        <w:rPr>
          <w:rFonts w:ascii="Palatino Linotype" w:hAnsi="Palatino Linotype"/>
          <w:sz w:val="28"/>
          <w:szCs w:val="28"/>
        </w:rPr>
      </w:pPr>
    </w:p>
    <w:p w:rsidR="0003385F" w:rsidRPr="00D84367" w:rsidRDefault="0003385F" w:rsidP="00D84367">
      <w:pPr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sectPr w:rsidR="0003385F" w:rsidRPr="00D84367" w:rsidSect="00FE48D8">
      <w:headerReference w:type="default" r:id="rId219"/>
      <w:footerReference w:type="default" r:id="rId220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85F" w:rsidRDefault="0003385F" w:rsidP="0051571E">
      <w:pPr>
        <w:spacing w:after="0" w:line="240" w:lineRule="auto"/>
      </w:pPr>
      <w:r>
        <w:separator/>
      </w:r>
    </w:p>
  </w:endnote>
  <w:endnote w:type="continuationSeparator" w:id="0">
    <w:p w:rsidR="0003385F" w:rsidRDefault="0003385F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5F" w:rsidRDefault="0003385F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2cAA&#10;AADbAAAADwAAAGRycy9kb3ducmV2LnhtbERPy4rCMBTdC/5DuII7TR1BpdMooyI6CxF1wO2luX0w&#10;zU2nibX+vVkMuDycd7LqTCVaalxpWcFkHIEgTq0uOVfwc92NFiCcR9ZYWSYFT3KwWvZ7CcbaPvhM&#10;7cXnIoSwi1FB4X0dS+nSggy6sa2JA5fZxqAPsMmlbvARwk0lP6JoJg2WHBoKrGlTUPp7uRsF6fWP&#10;18dFRm6+icxt/33aylur1HDQfX2C8NT5t/jffdAKpmFs+B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xQ2cAAAADbAAAADwAAAAAAAAAAAAAAAACYAgAAZHJzL2Rvd25y&#10;ZXYueG1sUEsFBgAAAAAEAAQA9QAAAIUDAAAAAA==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03385F" w:rsidRPr="001D267B" w:rsidRDefault="0003385F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03385F" w:rsidRPr="00713E54" w:rsidRDefault="0003385F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5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85F" w:rsidRDefault="0003385F" w:rsidP="0051571E">
      <w:pPr>
        <w:spacing w:after="0" w:line="240" w:lineRule="auto"/>
      </w:pPr>
      <w:r>
        <w:separator/>
      </w:r>
    </w:p>
  </w:footnote>
  <w:footnote w:type="continuationSeparator" w:id="0">
    <w:p w:rsidR="0003385F" w:rsidRDefault="0003385F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5F" w:rsidRPr="006B166E" w:rsidRDefault="0003385F" w:rsidP="004A38BD">
    <w:pPr>
      <w:pStyle w:val="Header"/>
      <w:tabs>
        <w:tab w:val="left" w:pos="7552"/>
      </w:tabs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3F8"/>
    <w:multiLevelType w:val="hybridMultilevel"/>
    <w:tmpl w:val="D8BE8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4D2D9C"/>
    <w:multiLevelType w:val="hybridMultilevel"/>
    <w:tmpl w:val="F8FE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D73813"/>
    <w:multiLevelType w:val="hybridMultilevel"/>
    <w:tmpl w:val="DC20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F4A1A"/>
    <w:multiLevelType w:val="hybridMultilevel"/>
    <w:tmpl w:val="713A526A"/>
    <w:lvl w:ilvl="0" w:tplc="5258657A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F52443"/>
    <w:multiLevelType w:val="hybridMultilevel"/>
    <w:tmpl w:val="6938036E"/>
    <w:lvl w:ilvl="0" w:tplc="D1CC22EC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F1543D7"/>
    <w:multiLevelType w:val="hybridMultilevel"/>
    <w:tmpl w:val="52F88916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6">
    <w:nsid w:val="0F306179"/>
    <w:multiLevelType w:val="hybridMultilevel"/>
    <w:tmpl w:val="869A4B36"/>
    <w:lvl w:ilvl="0" w:tplc="D20822E4">
      <w:start w:val="1"/>
      <w:numFmt w:val="decimal"/>
      <w:pStyle w:val="Mu"/>
      <w:lvlText w:val="Bài %1."/>
      <w:lvlJc w:val="left"/>
      <w:pPr>
        <w:ind w:left="36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0B0330"/>
    <w:multiLevelType w:val="hybridMultilevel"/>
    <w:tmpl w:val="D45691EC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8">
    <w:nsid w:val="110E0692"/>
    <w:multiLevelType w:val="hybridMultilevel"/>
    <w:tmpl w:val="1F7AF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20E5F20"/>
    <w:multiLevelType w:val="hybridMultilevel"/>
    <w:tmpl w:val="A97C71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19FB77CB"/>
    <w:multiLevelType w:val="hybridMultilevel"/>
    <w:tmpl w:val="F8C674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35073A1"/>
    <w:multiLevelType w:val="hybridMultilevel"/>
    <w:tmpl w:val="23A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A74BD"/>
    <w:multiLevelType w:val="hybridMultilevel"/>
    <w:tmpl w:val="CEB23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FE68A5"/>
    <w:multiLevelType w:val="hybridMultilevel"/>
    <w:tmpl w:val="36F83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0EB6709"/>
    <w:multiLevelType w:val="hybridMultilevel"/>
    <w:tmpl w:val="D8BE8A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866B08"/>
    <w:multiLevelType w:val="hybridMultilevel"/>
    <w:tmpl w:val="E6166740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7">
    <w:nsid w:val="3D117BE5"/>
    <w:multiLevelType w:val="hybridMultilevel"/>
    <w:tmpl w:val="8424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E42679"/>
    <w:multiLevelType w:val="hybridMultilevel"/>
    <w:tmpl w:val="D45691EC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9">
    <w:nsid w:val="439C7D26"/>
    <w:multiLevelType w:val="hybridMultilevel"/>
    <w:tmpl w:val="52F88916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20">
    <w:nsid w:val="43EC7084"/>
    <w:multiLevelType w:val="hybridMultilevel"/>
    <w:tmpl w:val="7BD07F5A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490346"/>
    <w:multiLevelType w:val="hybridMultilevel"/>
    <w:tmpl w:val="32E60B5C"/>
    <w:lvl w:ilvl="0" w:tplc="433A725C">
      <w:start w:val="1"/>
      <w:numFmt w:val="decimal"/>
      <w:lvlText w:val="Ví dụ %1."/>
      <w:lvlJc w:val="left"/>
      <w:pPr>
        <w:ind w:left="720" w:hanging="360"/>
      </w:pPr>
      <w:rPr>
        <w:rFonts w:cs="Times New Roman" w:hint="default"/>
        <w:b/>
        <w:i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AF02735"/>
    <w:multiLevelType w:val="hybridMultilevel"/>
    <w:tmpl w:val="7182209E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AE5A5DEC">
      <w:start w:val="1"/>
      <w:numFmt w:val="decimal"/>
      <w:lvlText w:val="%2."/>
      <w:lvlJc w:val="left"/>
      <w:pPr>
        <w:ind w:left="2463" w:hanging="390"/>
      </w:pPr>
      <w:rPr>
        <w:rFonts w:cs="Times New Roman" w:hint="default"/>
        <w:b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23">
    <w:nsid w:val="4BCB7313"/>
    <w:multiLevelType w:val="hybridMultilevel"/>
    <w:tmpl w:val="11183144"/>
    <w:lvl w:ilvl="0" w:tplc="56461B78">
      <w:start w:val="1"/>
      <w:numFmt w:val="decimal"/>
      <w:lvlText w:val="Ví dụ %1."/>
      <w:lvlJc w:val="left"/>
      <w:pPr>
        <w:ind w:left="720" w:hanging="360"/>
      </w:pPr>
      <w:rPr>
        <w:rFonts w:ascii="Palatino Linotype" w:hAnsi="Palatino Linotype" w:cs="Times New Roman" w:hint="default"/>
        <w:b/>
        <w:bCs w:val="0"/>
        <w:i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sz w:val="28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DE62D32"/>
    <w:multiLevelType w:val="hybridMultilevel"/>
    <w:tmpl w:val="CF4C1576"/>
    <w:lvl w:ilvl="0" w:tplc="C86446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FBD560F"/>
    <w:multiLevelType w:val="hybridMultilevel"/>
    <w:tmpl w:val="995E24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FD61320"/>
    <w:multiLevelType w:val="hybridMultilevel"/>
    <w:tmpl w:val="DE74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509FF"/>
    <w:multiLevelType w:val="hybridMultilevel"/>
    <w:tmpl w:val="66984454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28">
    <w:nsid w:val="5FE2297C"/>
    <w:multiLevelType w:val="hybridMultilevel"/>
    <w:tmpl w:val="9E384DD2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29">
    <w:nsid w:val="63493185"/>
    <w:multiLevelType w:val="hybridMultilevel"/>
    <w:tmpl w:val="D14E2FCC"/>
    <w:lvl w:ilvl="0" w:tplc="21869970">
      <w:start w:val="1"/>
      <w:numFmt w:val="decimal"/>
      <w:lvlText w:val="Ví dụ %1."/>
      <w:lvlJc w:val="left"/>
      <w:pPr>
        <w:ind w:left="720" w:hanging="360"/>
      </w:pPr>
      <w:rPr>
        <w:rFonts w:cs="Times New Roman" w:hint="default"/>
        <w:b/>
        <w:i/>
      </w:rPr>
    </w:lvl>
    <w:lvl w:ilvl="1" w:tplc="042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EA87F37"/>
    <w:multiLevelType w:val="hybridMultilevel"/>
    <w:tmpl w:val="6FBE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6A5723"/>
    <w:multiLevelType w:val="hybridMultilevel"/>
    <w:tmpl w:val="28D02A4E"/>
    <w:lvl w:ilvl="0" w:tplc="DB725CAC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0FC39E2"/>
    <w:multiLevelType w:val="hybridMultilevel"/>
    <w:tmpl w:val="6A6057D4"/>
    <w:lvl w:ilvl="0" w:tplc="EB8CE93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5796627"/>
    <w:multiLevelType w:val="hybridMultilevel"/>
    <w:tmpl w:val="70224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183498"/>
    <w:multiLevelType w:val="hybridMultilevel"/>
    <w:tmpl w:val="B0843ACA"/>
    <w:lvl w:ilvl="0" w:tplc="64FED22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A3E6427"/>
    <w:multiLevelType w:val="hybridMultilevel"/>
    <w:tmpl w:val="F3CA1116"/>
    <w:lvl w:ilvl="0" w:tplc="042A000F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36">
    <w:nsid w:val="7AD46667"/>
    <w:multiLevelType w:val="hybridMultilevel"/>
    <w:tmpl w:val="C2F000E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2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D9B0072"/>
    <w:multiLevelType w:val="hybridMultilevel"/>
    <w:tmpl w:val="8708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5822D5"/>
    <w:multiLevelType w:val="hybridMultilevel"/>
    <w:tmpl w:val="9E384DD2"/>
    <w:lvl w:ilvl="0" w:tplc="042A0017">
      <w:start w:val="1"/>
      <w:numFmt w:val="lowerLetter"/>
      <w:lvlText w:val="%1)"/>
      <w:lvlJc w:val="left"/>
      <w:pPr>
        <w:ind w:left="1713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num w:numId="1">
    <w:abstractNumId w:val="15"/>
  </w:num>
  <w:num w:numId="2">
    <w:abstractNumId w:val="25"/>
  </w:num>
  <w:num w:numId="3">
    <w:abstractNumId w:val="33"/>
  </w:num>
  <w:num w:numId="4">
    <w:abstractNumId w:val="8"/>
  </w:num>
  <w:num w:numId="5">
    <w:abstractNumId w:val="35"/>
  </w:num>
  <w:num w:numId="6">
    <w:abstractNumId w:val="20"/>
  </w:num>
  <w:num w:numId="7">
    <w:abstractNumId w:val="29"/>
  </w:num>
  <w:num w:numId="8">
    <w:abstractNumId w:val="16"/>
  </w:num>
  <w:num w:numId="9">
    <w:abstractNumId w:val="19"/>
  </w:num>
  <w:num w:numId="10">
    <w:abstractNumId w:val="5"/>
  </w:num>
  <w:num w:numId="11">
    <w:abstractNumId w:val="36"/>
  </w:num>
  <w:num w:numId="12">
    <w:abstractNumId w:val="4"/>
  </w:num>
  <w:num w:numId="13">
    <w:abstractNumId w:val="28"/>
  </w:num>
  <w:num w:numId="14">
    <w:abstractNumId w:val="22"/>
  </w:num>
  <w:num w:numId="15">
    <w:abstractNumId w:val="24"/>
  </w:num>
  <w:num w:numId="16">
    <w:abstractNumId w:val="31"/>
  </w:num>
  <w:num w:numId="17">
    <w:abstractNumId w:val="10"/>
  </w:num>
  <w:num w:numId="18">
    <w:abstractNumId w:val="9"/>
  </w:num>
  <w:num w:numId="19">
    <w:abstractNumId w:val="13"/>
  </w:num>
  <w:num w:numId="20">
    <w:abstractNumId w:val="21"/>
  </w:num>
  <w:num w:numId="21">
    <w:abstractNumId w:val="27"/>
  </w:num>
  <w:num w:numId="22">
    <w:abstractNumId w:val="7"/>
  </w:num>
  <w:num w:numId="23">
    <w:abstractNumId w:val="18"/>
  </w:num>
  <w:num w:numId="24">
    <w:abstractNumId w:val="38"/>
  </w:num>
  <w:num w:numId="25">
    <w:abstractNumId w:val="2"/>
  </w:num>
  <w:num w:numId="26">
    <w:abstractNumId w:val="14"/>
  </w:num>
  <w:num w:numId="27">
    <w:abstractNumId w:val="0"/>
  </w:num>
  <w:num w:numId="28">
    <w:abstractNumId w:val="34"/>
  </w:num>
  <w:num w:numId="29">
    <w:abstractNumId w:val="30"/>
  </w:num>
  <w:num w:numId="30">
    <w:abstractNumId w:val="23"/>
  </w:num>
  <w:num w:numId="31">
    <w:abstractNumId w:val="6"/>
  </w:num>
  <w:num w:numId="32">
    <w:abstractNumId w:val="26"/>
  </w:num>
  <w:num w:numId="33">
    <w:abstractNumId w:val="37"/>
  </w:num>
  <w:num w:numId="34">
    <w:abstractNumId w:val="12"/>
  </w:num>
  <w:num w:numId="35">
    <w:abstractNumId w:val="1"/>
  </w:num>
  <w:num w:numId="36">
    <w:abstractNumId w:val="17"/>
  </w:num>
  <w:num w:numId="37">
    <w:abstractNumId w:val="11"/>
  </w:num>
  <w:num w:numId="38">
    <w:abstractNumId w:val="3"/>
  </w:num>
  <w:num w:numId="39">
    <w:abstractNumId w:val="3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239BD"/>
    <w:rsid w:val="00023BAB"/>
    <w:rsid w:val="000320C7"/>
    <w:rsid w:val="0003385F"/>
    <w:rsid w:val="00033DCD"/>
    <w:rsid w:val="00037A44"/>
    <w:rsid w:val="0004036B"/>
    <w:rsid w:val="000407E1"/>
    <w:rsid w:val="00050B24"/>
    <w:rsid w:val="0006298D"/>
    <w:rsid w:val="00066C00"/>
    <w:rsid w:val="00081FA7"/>
    <w:rsid w:val="0008687D"/>
    <w:rsid w:val="00094A60"/>
    <w:rsid w:val="000A10C4"/>
    <w:rsid w:val="000A66ED"/>
    <w:rsid w:val="000A6D72"/>
    <w:rsid w:val="000B3A08"/>
    <w:rsid w:val="000B7B93"/>
    <w:rsid w:val="000C4287"/>
    <w:rsid w:val="000D3171"/>
    <w:rsid w:val="000D5957"/>
    <w:rsid w:val="000E3F02"/>
    <w:rsid w:val="000F30CC"/>
    <w:rsid w:val="000F6E9D"/>
    <w:rsid w:val="00106627"/>
    <w:rsid w:val="00111C5F"/>
    <w:rsid w:val="00111E53"/>
    <w:rsid w:val="0011221D"/>
    <w:rsid w:val="001140FB"/>
    <w:rsid w:val="001201A6"/>
    <w:rsid w:val="00122C9C"/>
    <w:rsid w:val="0013437F"/>
    <w:rsid w:val="001408DE"/>
    <w:rsid w:val="001411AB"/>
    <w:rsid w:val="001421D0"/>
    <w:rsid w:val="001640C5"/>
    <w:rsid w:val="0017323B"/>
    <w:rsid w:val="00181D22"/>
    <w:rsid w:val="00184C88"/>
    <w:rsid w:val="00191489"/>
    <w:rsid w:val="00194A29"/>
    <w:rsid w:val="001962A8"/>
    <w:rsid w:val="001A0072"/>
    <w:rsid w:val="001A0E5E"/>
    <w:rsid w:val="001A127E"/>
    <w:rsid w:val="001A3710"/>
    <w:rsid w:val="001B3286"/>
    <w:rsid w:val="001B7DE0"/>
    <w:rsid w:val="001C29C3"/>
    <w:rsid w:val="001C627B"/>
    <w:rsid w:val="001D0FBA"/>
    <w:rsid w:val="001D267B"/>
    <w:rsid w:val="001D48CF"/>
    <w:rsid w:val="001D6A36"/>
    <w:rsid w:val="001D7BE7"/>
    <w:rsid w:val="001F122A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5F9B"/>
    <w:rsid w:val="00220A22"/>
    <w:rsid w:val="00221C23"/>
    <w:rsid w:val="00222048"/>
    <w:rsid w:val="0022310C"/>
    <w:rsid w:val="0023711F"/>
    <w:rsid w:val="00241918"/>
    <w:rsid w:val="002426FB"/>
    <w:rsid w:val="00251D1E"/>
    <w:rsid w:val="00257CB4"/>
    <w:rsid w:val="0026786E"/>
    <w:rsid w:val="002769D0"/>
    <w:rsid w:val="002838B4"/>
    <w:rsid w:val="0029793C"/>
    <w:rsid w:val="002A01A0"/>
    <w:rsid w:val="002B1A91"/>
    <w:rsid w:val="002B1E4D"/>
    <w:rsid w:val="002B33B5"/>
    <w:rsid w:val="002B5CE2"/>
    <w:rsid w:val="002B7024"/>
    <w:rsid w:val="002D4DFD"/>
    <w:rsid w:val="002D6AF6"/>
    <w:rsid w:val="002E44E3"/>
    <w:rsid w:val="002E4F81"/>
    <w:rsid w:val="003009E7"/>
    <w:rsid w:val="00301491"/>
    <w:rsid w:val="003039AE"/>
    <w:rsid w:val="003040DC"/>
    <w:rsid w:val="00304239"/>
    <w:rsid w:val="003044F8"/>
    <w:rsid w:val="00307D19"/>
    <w:rsid w:val="003119BD"/>
    <w:rsid w:val="0031700E"/>
    <w:rsid w:val="00322FC5"/>
    <w:rsid w:val="00327A7C"/>
    <w:rsid w:val="003342E6"/>
    <w:rsid w:val="003369AD"/>
    <w:rsid w:val="003400FF"/>
    <w:rsid w:val="0034058B"/>
    <w:rsid w:val="0035230A"/>
    <w:rsid w:val="00352B26"/>
    <w:rsid w:val="00361E79"/>
    <w:rsid w:val="00372945"/>
    <w:rsid w:val="00373EC4"/>
    <w:rsid w:val="00375FF8"/>
    <w:rsid w:val="00376857"/>
    <w:rsid w:val="00383735"/>
    <w:rsid w:val="00386109"/>
    <w:rsid w:val="003906E3"/>
    <w:rsid w:val="003A582C"/>
    <w:rsid w:val="003A74D0"/>
    <w:rsid w:val="003B25EE"/>
    <w:rsid w:val="003B27E3"/>
    <w:rsid w:val="003B4117"/>
    <w:rsid w:val="003B5168"/>
    <w:rsid w:val="003C0DC4"/>
    <w:rsid w:val="003C3CF6"/>
    <w:rsid w:val="003C5999"/>
    <w:rsid w:val="003C5C66"/>
    <w:rsid w:val="003C7D96"/>
    <w:rsid w:val="003E3CAE"/>
    <w:rsid w:val="003F1439"/>
    <w:rsid w:val="003F16F1"/>
    <w:rsid w:val="00400273"/>
    <w:rsid w:val="004014FB"/>
    <w:rsid w:val="00405752"/>
    <w:rsid w:val="00410F96"/>
    <w:rsid w:val="00436688"/>
    <w:rsid w:val="0044036F"/>
    <w:rsid w:val="0044728C"/>
    <w:rsid w:val="00453EFA"/>
    <w:rsid w:val="0045468C"/>
    <w:rsid w:val="004736DD"/>
    <w:rsid w:val="00473AD7"/>
    <w:rsid w:val="00474DCF"/>
    <w:rsid w:val="0047590D"/>
    <w:rsid w:val="00481122"/>
    <w:rsid w:val="0048268C"/>
    <w:rsid w:val="00492C95"/>
    <w:rsid w:val="004A1823"/>
    <w:rsid w:val="004A38BD"/>
    <w:rsid w:val="004A4F6B"/>
    <w:rsid w:val="004B2739"/>
    <w:rsid w:val="004B7780"/>
    <w:rsid w:val="004C01AB"/>
    <w:rsid w:val="004C4C32"/>
    <w:rsid w:val="004C7D74"/>
    <w:rsid w:val="004D21AC"/>
    <w:rsid w:val="004D2E30"/>
    <w:rsid w:val="004D63B1"/>
    <w:rsid w:val="004D6BE8"/>
    <w:rsid w:val="004D708C"/>
    <w:rsid w:val="004E1C7E"/>
    <w:rsid w:val="004E2BFC"/>
    <w:rsid w:val="004E5FFD"/>
    <w:rsid w:val="004E7AA7"/>
    <w:rsid w:val="004F0AF0"/>
    <w:rsid w:val="004F3977"/>
    <w:rsid w:val="004F4CBB"/>
    <w:rsid w:val="0051038A"/>
    <w:rsid w:val="00514251"/>
    <w:rsid w:val="0051571E"/>
    <w:rsid w:val="00522774"/>
    <w:rsid w:val="005242FC"/>
    <w:rsid w:val="005256F6"/>
    <w:rsid w:val="00532087"/>
    <w:rsid w:val="00541245"/>
    <w:rsid w:val="00545573"/>
    <w:rsid w:val="005511A7"/>
    <w:rsid w:val="00552A7C"/>
    <w:rsid w:val="00555F2E"/>
    <w:rsid w:val="00556910"/>
    <w:rsid w:val="005608B5"/>
    <w:rsid w:val="00573796"/>
    <w:rsid w:val="00580D74"/>
    <w:rsid w:val="00581FB1"/>
    <w:rsid w:val="00582C06"/>
    <w:rsid w:val="005933C9"/>
    <w:rsid w:val="005A54A2"/>
    <w:rsid w:val="005A645E"/>
    <w:rsid w:val="005A6D1E"/>
    <w:rsid w:val="005B011F"/>
    <w:rsid w:val="005B2637"/>
    <w:rsid w:val="005B525A"/>
    <w:rsid w:val="005C0A1F"/>
    <w:rsid w:val="005C3834"/>
    <w:rsid w:val="005C6004"/>
    <w:rsid w:val="005F77EB"/>
    <w:rsid w:val="00604088"/>
    <w:rsid w:val="00613E53"/>
    <w:rsid w:val="00615305"/>
    <w:rsid w:val="0062082D"/>
    <w:rsid w:val="00620DDD"/>
    <w:rsid w:val="00625DA9"/>
    <w:rsid w:val="006335B2"/>
    <w:rsid w:val="00633667"/>
    <w:rsid w:val="00636400"/>
    <w:rsid w:val="00636CD8"/>
    <w:rsid w:val="00653386"/>
    <w:rsid w:val="00657578"/>
    <w:rsid w:val="00661697"/>
    <w:rsid w:val="00671FC6"/>
    <w:rsid w:val="00672352"/>
    <w:rsid w:val="0067364C"/>
    <w:rsid w:val="006863D0"/>
    <w:rsid w:val="00687DA1"/>
    <w:rsid w:val="00694CDE"/>
    <w:rsid w:val="006964BA"/>
    <w:rsid w:val="006977A9"/>
    <w:rsid w:val="006A2709"/>
    <w:rsid w:val="006A44E3"/>
    <w:rsid w:val="006A6C5E"/>
    <w:rsid w:val="006A7C44"/>
    <w:rsid w:val="006B0107"/>
    <w:rsid w:val="006B166E"/>
    <w:rsid w:val="006B40FD"/>
    <w:rsid w:val="006C2F1C"/>
    <w:rsid w:val="006E11FE"/>
    <w:rsid w:val="006F0603"/>
    <w:rsid w:val="006F6BAB"/>
    <w:rsid w:val="00702096"/>
    <w:rsid w:val="0070360D"/>
    <w:rsid w:val="00703FE3"/>
    <w:rsid w:val="00712458"/>
    <w:rsid w:val="00713E54"/>
    <w:rsid w:val="00717653"/>
    <w:rsid w:val="0072111D"/>
    <w:rsid w:val="0072691B"/>
    <w:rsid w:val="00730040"/>
    <w:rsid w:val="00732825"/>
    <w:rsid w:val="00734D62"/>
    <w:rsid w:val="00734FA0"/>
    <w:rsid w:val="007632B0"/>
    <w:rsid w:val="00766A79"/>
    <w:rsid w:val="0077424A"/>
    <w:rsid w:val="00776A73"/>
    <w:rsid w:val="007857EA"/>
    <w:rsid w:val="00791966"/>
    <w:rsid w:val="00792F96"/>
    <w:rsid w:val="0079329C"/>
    <w:rsid w:val="007A0080"/>
    <w:rsid w:val="007A430D"/>
    <w:rsid w:val="007A52F6"/>
    <w:rsid w:val="007B7AFE"/>
    <w:rsid w:val="007D53CE"/>
    <w:rsid w:val="007E0FA1"/>
    <w:rsid w:val="007E2FAF"/>
    <w:rsid w:val="007E463C"/>
    <w:rsid w:val="007E5827"/>
    <w:rsid w:val="007F209B"/>
    <w:rsid w:val="007F2B82"/>
    <w:rsid w:val="007F2D34"/>
    <w:rsid w:val="007F4938"/>
    <w:rsid w:val="007F5A43"/>
    <w:rsid w:val="00802CCF"/>
    <w:rsid w:val="00803486"/>
    <w:rsid w:val="008124E9"/>
    <w:rsid w:val="00812FAA"/>
    <w:rsid w:val="0082188D"/>
    <w:rsid w:val="0082642E"/>
    <w:rsid w:val="00827334"/>
    <w:rsid w:val="008304DE"/>
    <w:rsid w:val="00835AF0"/>
    <w:rsid w:val="00836D89"/>
    <w:rsid w:val="008432C5"/>
    <w:rsid w:val="00843774"/>
    <w:rsid w:val="00851DE6"/>
    <w:rsid w:val="00857453"/>
    <w:rsid w:val="008658EE"/>
    <w:rsid w:val="00866A62"/>
    <w:rsid w:val="00873839"/>
    <w:rsid w:val="0087727B"/>
    <w:rsid w:val="00894901"/>
    <w:rsid w:val="008A477D"/>
    <w:rsid w:val="008B5F05"/>
    <w:rsid w:val="008C1C51"/>
    <w:rsid w:val="008C4349"/>
    <w:rsid w:val="008C48F8"/>
    <w:rsid w:val="008D2062"/>
    <w:rsid w:val="008F0155"/>
    <w:rsid w:val="008F422B"/>
    <w:rsid w:val="008F4B0A"/>
    <w:rsid w:val="0090021D"/>
    <w:rsid w:val="00905640"/>
    <w:rsid w:val="009124F9"/>
    <w:rsid w:val="009226BF"/>
    <w:rsid w:val="009226CA"/>
    <w:rsid w:val="0092288F"/>
    <w:rsid w:val="009270C1"/>
    <w:rsid w:val="0093108D"/>
    <w:rsid w:val="00931BEB"/>
    <w:rsid w:val="00931D1A"/>
    <w:rsid w:val="00943A0A"/>
    <w:rsid w:val="009472BC"/>
    <w:rsid w:val="00947E89"/>
    <w:rsid w:val="00950C1A"/>
    <w:rsid w:val="00951D20"/>
    <w:rsid w:val="00952627"/>
    <w:rsid w:val="00961099"/>
    <w:rsid w:val="009629DC"/>
    <w:rsid w:val="009630E4"/>
    <w:rsid w:val="00967248"/>
    <w:rsid w:val="00970977"/>
    <w:rsid w:val="009736B5"/>
    <w:rsid w:val="009911FE"/>
    <w:rsid w:val="00997715"/>
    <w:rsid w:val="009A426F"/>
    <w:rsid w:val="009A433B"/>
    <w:rsid w:val="009A7DF2"/>
    <w:rsid w:val="009A7E09"/>
    <w:rsid w:val="009B2C88"/>
    <w:rsid w:val="009C5B89"/>
    <w:rsid w:val="009C5F41"/>
    <w:rsid w:val="009D0A01"/>
    <w:rsid w:val="009F0644"/>
    <w:rsid w:val="009F6203"/>
    <w:rsid w:val="00A03A48"/>
    <w:rsid w:val="00A20E35"/>
    <w:rsid w:val="00A2253D"/>
    <w:rsid w:val="00A34B27"/>
    <w:rsid w:val="00A374FD"/>
    <w:rsid w:val="00A44492"/>
    <w:rsid w:val="00A459D1"/>
    <w:rsid w:val="00A47631"/>
    <w:rsid w:val="00A501C9"/>
    <w:rsid w:val="00A63D53"/>
    <w:rsid w:val="00A65B83"/>
    <w:rsid w:val="00A96FC4"/>
    <w:rsid w:val="00AA55B6"/>
    <w:rsid w:val="00AA590D"/>
    <w:rsid w:val="00AC2123"/>
    <w:rsid w:val="00AD03BB"/>
    <w:rsid w:val="00AD11E7"/>
    <w:rsid w:val="00AD6FB0"/>
    <w:rsid w:val="00AF57C4"/>
    <w:rsid w:val="00B007BE"/>
    <w:rsid w:val="00B04707"/>
    <w:rsid w:val="00B10AB1"/>
    <w:rsid w:val="00B215CB"/>
    <w:rsid w:val="00B2533F"/>
    <w:rsid w:val="00B275D2"/>
    <w:rsid w:val="00B27A65"/>
    <w:rsid w:val="00B3217F"/>
    <w:rsid w:val="00B326B8"/>
    <w:rsid w:val="00B3301A"/>
    <w:rsid w:val="00B375BB"/>
    <w:rsid w:val="00B418D6"/>
    <w:rsid w:val="00B44E37"/>
    <w:rsid w:val="00B56282"/>
    <w:rsid w:val="00B60771"/>
    <w:rsid w:val="00B676DC"/>
    <w:rsid w:val="00B7311D"/>
    <w:rsid w:val="00B85DE0"/>
    <w:rsid w:val="00B91866"/>
    <w:rsid w:val="00B95F7D"/>
    <w:rsid w:val="00B96282"/>
    <w:rsid w:val="00B9786A"/>
    <w:rsid w:val="00BA6942"/>
    <w:rsid w:val="00BB186C"/>
    <w:rsid w:val="00BB5DDC"/>
    <w:rsid w:val="00BB5ED1"/>
    <w:rsid w:val="00BD0337"/>
    <w:rsid w:val="00BD36C3"/>
    <w:rsid w:val="00BD7906"/>
    <w:rsid w:val="00BE3AAF"/>
    <w:rsid w:val="00BF3065"/>
    <w:rsid w:val="00BF40B5"/>
    <w:rsid w:val="00C02FE4"/>
    <w:rsid w:val="00C10A05"/>
    <w:rsid w:val="00C10DBE"/>
    <w:rsid w:val="00C12F16"/>
    <w:rsid w:val="00C20607"/>
    <w:rsid w:val="00C20F0F"/>
    <w:rsid w:val="00C27C73"/>
    <w:rsid w:val="00C3004F"/>
    <w:rsid w:val="00C35D1F"/>
    <w:rsid w:val="00C37BFF"/>
    <w:rsid w:val="00C42BE1"/>
    <w:rsid w:val="00C44482"/>
    <w:rsid w:val="00C444F9"/>
    <w:rsid w:val="00C4455C"/>
    <w:rsid w:val="00C47D61"/>
    <w:rsid w:val="00C52ED9"/>
    <w:rsid w:val="00C565DB"/>
    <w:rsid w:val="00C577DB"/>
    <w:rsid w:val="00C652CF"/>
    <w:rsid w:val="00C67164"/>
    <w:rsid w:val="00C81A0C"/>
    <w:rsid w:val="00C9573E"/>
    <w:rsid w:val="00C968BD"/>
    <w:rsid w:val="00CA3D0F"/>
    <w:rsid w:val="00CB0314"/>
    <w:rsid w:val="00CB1B6F"/>
    <w:rsid w:val="00CB33D4"/>
    <w:rsid w:val="00CB54FA"/>
    <w:rsid w:val="00CB5920"/>
    <w:rsid w:val="00CB68CB"/>
    <w:rsid w:val="00CC4407"/>
    <w:rsid w:val="00CD1A1A"/>
    <w:rsid w:val="00CD73E0"/>
    <w:rsid w:val="00CE0713"/>
    <w:rsid w:val="00CF32F0"/>
    <w:rsid w:val="00CF5AF5"/>
    <w:rsid w:val="00CF5C99"/>
    <w:rsid w:val="00D00C33"/>
    <w:rsid w:val="00D03B5D"/>
    <w:rsid w:val="00D10328"/>
    <w:rsid w:val="00D21B65"/>
    <w:rsid w:val="00D2288D"/>
    <w:rsid w:val="00D259AC"/>
    <w:rsid w:val="00D44D95"/>
    <w:rsid w:val="00D46A1E"/>
    <w:rsid w:val="00D47580"/>
    <w:rsid w:val="00D50319"/>
    <w:rsid w:val="00D50CD4"/>
    <w:rsid w:val="00D650AB"/>
    <w:rsid w:val="00D674EC"/>
    <w:rsid w:val="00D72204"/>
    <w:rsid w:val="00D7559F"/>
    <w:rsid w:val="00D81DEE"/>
    <w:rsid w:val="00D84367"/>
    <w:rsid w:val="00D86921"/>
    <w:rsid w:val="00D916B9"/>
    <w:rsid w:val="00D92D4F"/>
    <w:rsid w:val="00D95780"/>
    <w:rsid w:val="00DA367E"/>
    <w:rsid w:val="00DA629B"/>
    <w:rsid w:val="00DA7399"/>
    <w:rsid w:val="00DB0062"/>
    <w:rsid w:val="00DB7AE5"/>
    <w:rsid w:val="00DC784F"/>
    <w:rsid w:val="00DD254A"/>
    <w:rsid w:val="00DD2A77"/>
    <w:rsid w:val="00DD582B"/>
    <w:rsid w:val="00DD69FE"/>
    <w:rsid w:val="00DF360D"/>
    <w:rsid w:val="00E17722"/>
    <w:rsid w:val="00E25E84"/>
    <w:rsid w:val="00E272A9"/>
    <w:rsid w:val="00E33517"/>
    <w:rsid w:val="00E35C13"/>
    <w:rsid w:val="00E36229"/>
    <w:rsid w:val="00E4008C"/>
    <w:rsid w:val="00E47BAE"/>
    <w:rsid w:val="00E56E22"/>
    <w:rsid w:val="00E57299"/>
    <w:rsid w:val="00E64047"/>
    <w:rsid w:val="00E77D46"/>
    <w:rsid w:val="00E813C5"/>
    <w:rsid w:val="00E83735"/>
    <w:rsid w:val="00E87A1D"/>
    <w:rsid w:val="00EA1014"/>
    <w:rsid w:val="00EA7B28"/>
    <w:rsid w:val="00EB24C8"/>
    <w:rsid w:val="00EC79CE"/>
    <w:rsid w:val="00ED45A1"/>
    <w:rsid w:val="00EE2FBB"/>
    <w:rsid w:val="00EE3297"/>
    <w:rsid w:val="00EE4A71"/>
    <w:rsid w:val="00EE535E"/>
    <w:rsid w:val="00EF0D36"/>
    <w:rsid w:val="00EF7160"/>
    <w:rsid w:val="00F03577"/>
    <w:rsid w:val="00F05D3B"/>
    <w:rsid w:val="00F12544"/>
    <w:rsid w:val="00F12C3E"/>
    <w:rsid w:val="00F324FC"/>
    <w:rsid w:val="00F46E7A"/>
    <w:rsid w:val="00F62E58"/>
    <w:rsid w:val="00F63588"/>
    <w:rsid w:val="00F71373"/>
    <w:rsid w:val="00F72723"/>
    <w:rsid w:val="00F74567"/>
    <w:rsid w:val="00F749C5"/>
    <w:rsid w:val="00F9172F"/>
    <w:rsid w:val="00F93B48"/>
    <w:rsid w:val="00F9618E"/>
    <w:rsid w:val="00F97545"/>
    <w:rsid w:val="00F97CA6"/>
    <w:rsid w:val="00FA5C57"/>
    <w:rsid w:val="00FB2CAE"/>
    <w:rsid w:val="00FC51ED"/>
    <w:rsid w:val="00FE0E8D"/>
    <w:rsid w:val="00FE48D8"/>
    <w:rsid w:val="00FF2605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17722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8124E9"/>
    <w:pPr>
      <w:numPr>
        <w:numId w:val="31"/>
      </w:numPr>
      <w:tabs>
        <w:tab w:val="left" w:pos="0"/>
      </w:tabs>
      <w:ind w:left="0" w:hanging="993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8124E9"/>
    <w:rPr>
      <w:rFonts w:ascii="Palatino Linotype" w:hAnsi="Palatino Linotype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3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0.bin"/><Relationship Id="rId216" Type="http://schemas.openxmlformats.org/officeDocument/2006/relationships/oleObject" Target="embeddings/oleObject105.bin"/><Relationship Id="rId211" Type="http://schemas.openxmlformats.org/officeDocument/2006/relationships/image" Target="media/image10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01" Type="http://schemas.openxmlformats.org/officeDocument/2006/relationships/image" Target="media/image98.wmf"/><Relationship Id="rId222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1613</TotalTime>
  <Pages>9</Pages>
  <Words>1651</Words>
  <Characters>9415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224</cp:revision>
  <cp:lastPrinted>2019-03-09T15:35:00Z</cp:lastPrinted>
  <dcterms:created xsi:type="dcterms:W3CDTF">2019-02-10T04:09:00Z</dcterms:created>
  <dcterms:modified xsi:type="dcterms:W3CDTF">2019-06-26T00:51:00Z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