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3D05" w:rsidRPr="005233E5" w:rsidRDefault="00E43D05" w:rsidP="00D34972">
      <w:pPr>
        <w:pStyle w:val="ListParagraph"/>
        <w:spacing w:after="0"/>
        <w:ind w:left="0"/>
        <w:jc w:val="center"/>
        <w:rPr>
          <w:rFonts w:ascii="Palatino Linotype" w:hAnsi="Palatino Linotype"/>
          <w:b/>
          <w:sz w:val="28"/>
          <w:szCs w:val="28"/>
        </w:rPr>
      </w:pPr>
      <w:r w:rsidRPr="005233E5">
        <w:rPr>
          <w:rFonts w:ascii="Palatino Linotype" w:hAnsi="Palatino Linotype"/>
          <w:b/>
          <w:sz w:val="28"/>
          <w:szCs w:val="28"/>
        </w:rPr>
        <w:t>BA BÀI TOÁN VỀ PHÂN SỐ</w:t>
      </w:r>
    </w:p>
    <w:p w:rsidR="00E43D05" w:rsidRPr="005233E5" w:rsidRDefault="00E43D05" w:rsidP="00D34972">
      <w:pPr>
        <w:pStyle w:val="ListParagraph"/>
        <w:spacing w:after="0"/>
        <w:ind w:left="0"/>
        <w:jc w:val="both"/>
        <w:rPr>
          <w:rFonts w:ascii="Palatino Linotype" w:hAnsi="Palatino Linotype"/>
          <w:b/>
          <w:sz w:val="28"/>
          <w:szCs w:val="28"/>
        </w:rPr>
      </w:pPr>
    </w:p>
    <w:p w:rsidR="00E43D05" w:rsidRPr="005233E5" w:rsidRDefault="00E43D05" w:rsidP="00D34972">
      <w:pPr>
        <w:pStyle w:val="ListParagraph"/>
        <w:spacing w:after="0"/>
        <w:ind w:left="0"/>
        <w:jc w:val="both"/>
        <w:rPr>
          <w:rFonts w:ascii="Palatino Linotype" w:hAnsi="Palatino Linotype"/>
          <w:b/>
          <w:sz w:val="28"/>
          <w:szCs w:val="28"/>
        </w:rPr>
      </w:pPr>
      <w:r w:rsidRPr="005233E5">
        <w:rPr>
          <w:rFonts w:ascii="Palatino Linotype" w:hAnsi="Palatino Linotype"/>
          <w:b/>
          <w:sz w:val="28"/>
          <w:szCs w:val="28"/>
        </w:rPr>
        <w:t>A. KIẾN THỨC CẦN NHỚ</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Ta thường gặp ba bài toán cơ bản sau đây về phân số:</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b/>
          <w:sz w:val="28"/>
          <w:szCs w:val="28"/>
        </w:rPr>
        <w:t>Bài toán 1.</w:t>
      </w:r>
      <w:r w:rsidRPr="005233E5">
        <w:rPr>
          <w:rFonts w:ascii="Palatino Linotype" w:hAnsi="Palatino Linotype"/>
          <w:sz w:val="28"/>
          <w:szCs w:val="28"/>
        </w:rPr>
        <w:t xml:space="preserve"> Tìm giá trị phân số cửa một số cho trước</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Muốn tìm </w:t>
      </w:r>
      <w:r w:rsidRPr="005233E5">
        <w:rPr>
          <w:rFonts w:ascii="Palatino Linotype" w:hAnsi="Palatino Linotype"/>
          <w:position w:val="-26"/>
          <w:sz w:val="28"/>
          <w:szCs w:val="28"/>
        </w:rPr>
        <w:object w:dxaOrig="3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33pt" o:ole="">
            <v:imagedata r:id="rId7" o:title=""/>
          </v:shape>
          <o:OLEObject Type="Embed" ProgID="Equation.DSMT4" ShapeID="_x0000_i1025" DrawAspect="Content" ObjectID="_1623132181" r:id="rId8"/>
        </w:object>
      </w:r>
      <w:r w:rsidRPr="005233E5">
        <w:rPr>
          <w:rFonts w:ascii="Palatino Linotype" w:hAnsi="Palatino Linotype"/>
          <w:sz w:val="28"/>
          <w:szCs w:val="28"/>
        </w:rPr>
        <w:t xml:space="preserve"> của số </w:t>
      </w:r>
      <w:r w:rsidRPr="005233E5">
        <w:rPr>
          <w:rFonts w:ascii="Palatino Linotype" w:hAnsi="Palatino Linotype"/>
          <w:position w:val="-6"/>
          <w:sz w:val="28"/>
          <w:szCs w:val="28"/>
        </w:rPr>
        <w:object w:dxaOrig="220" w:dyaOrig="279">
          <v:shape id="_x0000_i1026" type="#_x0000_t75" style="width:11.25pt;height:14.25pt" o:ole="">
            <v:imagedata r:id="rId9" o:title=""/>
          </v:shape>
          <o:OLEObject Type="Embed" ProgID="Equation.DSMT4" ShapeID="_x0000_i1026" DrawAspect="Content" ObjectID="_1623132182" r:id="rId10"/>
        </w:object>
      </w:r>
      <w:r w:rsidRPr="005233E5">
        <w:rPr>
          <w:rFonts w:ascii="Palatino Linotype" w:hAnsi="Palatino Linotype"/>
          <w:sz w:val="28"/>
          <w:szCs w:val="28"/>
        </w:rPr>
        <w:t xml:space="preserve"> cho trước, ta tính  </w:t>
      </w:r>
      <w:r w:rsidRPr="005233E5">
        <w:rPr>
          <w:rFonts w:ascii="Palatino Linotype" w:hAnsi="Palatino Linotype"/>
          <w:position w:val="-26"/>
          <w:sz w:val="28"/>
          <w:szCs w:val="28"/>
        </w:rPr>
        <w:object w:dxaOrig="2240" w:dyaOrig="680">
          <v:shape id="_x0000_i1027" type="#_x0000_t75" style="width:111.75pt;height:33pt" o:ole="">
            <v:imagedata r:id="rId11" o:title=""/>
          </v:shape>
          <o:OLEObject Type="Embed" ProgID="Equation.DSMT4" ShapeID="_x0000_i1027" DrawAspect="Content" ObjectID="_1623132183" r:id="rId12"/>
        </w:object>
      </w:r>
      <w:r w:rsidRPr="005233E5">
        <w:rPr>
          <w:rFonts w:ascii="Palatino Linotype" w:hAnsi="Palatino Linotype"/>
          <w:sz w:val="28"/>
          <w:szCs w:val="28"/>
        </w:rPr>
        <w:t xml:space="preserve"> </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b/>
          <w:sz w:val="28"/>
          <w:szCs w:val="28"/>
        </w:rPr>
        <w:t>Bài toán 2.</w:t>
      </w:r>
      <w:r w:rsidRPr="005233E5">
        <w:rPr>
          <w:rFonts w:ascii="Palatino Linotype" w:hAnsi="Palatino Linotype"/>
          <w:sz w:val="28"/>
          <w:szCs w:val="28"/>
        </w:rPr>
        <w:t xml:space="preserve"> Tìm một số biết giá trị một phân số của nó.</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Muốn tìm một số biết </w:t>
      </w:r>
      <w:r w:rsidRPr="005233E5">
        <w:rPr>
          <w:rFonts w:ascii="Palatino Linotype" w:hAnsi="Palatino Linotype"/>
          <w:position w:val="-26"/>
          <w:sz w:val="28"/>
          <w:szCs w:val="28"/>
        </w:rPr>
        <w:object w:dxaOrig="300" w:dyaOrig="680">
          <v:shape id="_x0000_i1028" type="#_x0000_t75" style="width:15pt;height:33pt" o:ole="">
            <v:imagedata r:id="rId13" o:title=""/>
          </v:shape>
          <o:OLEObject Type="Embed" ProgID="Equation.DSMT4" ShapeID="_x0000_i1028" DrawAspect="Content" ObjectID="_1623132184" r:id="rId14"/>
        </w:object>
      </w:r>
      <w:r w:rsidRPr="005233E5">
        <w:rPr>
          <w:rFonts w:ascii="Palatino Linotype" w:hAnsi="Palatino Linotype"/>
          <w:sz w:val="28"/>
          <w:szCs w:val="28"/>
        </w:rPr>
        <w:t xml:space="preserve"> của nó bằng a, ta tính a : </w:t>
      </w:r>
      <w:r w:rsidRPr="005233E5">
        <w:rPr>
          <w:rFonts w:ascii="Palatino Linotype" w:hAnsi="Palatino Linotype"/>
          <w:position w:val="-26"/>
          <w:sz w:val="28"/>
          <w:szCs w:val="28"/>
        </w:rPr>
        <w:object w:dxaOrig="1560" w:dyaOrig="680">
          <v:shape id="_x0000_i1029" type="#_x0000_t75" style="width:77.25pt;height:33pt" o:ole="">
            <v:imagedata r:id="rId15" o:title=""/>
          </v:shape>
          <o:OLEObject Type="Embed" ProgID="Equation.DSMT4" ShapeID="_x0000_i1029" DrawAspect="Content" ObjectID="_1623132185" r:id="rId16"/>
        </w:object>
      </w:r>
      <w:r w:rsidRPr="005233E5">
        <w:rPr>
          <w:rFonts w:ascii="Palatino Linotype" w:hAnsi="Palatino Linotype"/>
          <w:sz w:val="28"/>
          <w:szCs w:val="28"/>
        </w:rPr>
        <w:t xml:space="preserve"> </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b/>
          <w:sz w:val="28"/>
          <w:szCs w:val="28"/>
        </w:rPr>
        <w:t>Bài toán 3:</w:t>
      </w:r>
      <w:r w:rsidRPr="005233E5">
        <w:rPr>
          <w:rFonts w:ascii="Palatino Linotype" w:hAnsi="Palatino Linotype"/>
          <w:sz w:val="28"/>
          <w:szCs w:val="28"/>
        </w:rPr>
        <w:t xml:space="preserve"> Tìm tỉ số của hai số.</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Muốn tìm tỉ số của hai số a và b ( </w:t>
      </w:r>
      <w:r w:rsidRPr="005233E5">
        <w:rPr>
          <w:rFonts w:ascii="Palatino Linotype" w:hAnsi="Palatino Linotype"/>
          <w:position w:val="-4"/>
          <w:sz w:val="28"/>
          <w:szCs w:val="28"/>
        </w:rPr>
        <w:object w:dxaOrig="800" w:dyaOrig="260">
          <v:shape id="_x0000_i1030" type="#_x0000_t75" style="width:39.75pt;height:13.5pt" o:ole="">
            <v:imagedata r:id="rId17" o:title=""/>
          </v:shape>
          <o:OLEObject Type="Embed" ProgID="Equation.DSMT4" ShapeID="_x0000_i1030" DrawAspect="Content" ObjectID="_1623132186" r:id="rId18"/>
        </w:object>
      </w:r>
      <w:r w:rsidRPr="005233E5">
        <w:rPr>
          <w:rFonts w:ascii="Palatino Linotype" w:hAnsi="Palatino Linotype"/>
          <w:sz w:val="28"/>
          <w:szCs w:val="28"/>
        </w:rPr>
        <w:t xml:space="preserve"> ) ta tìm thương của hai số ấy</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position w:val="-26"/>
          <w:sz w:val="28"/>
          <w:szCs w:val="28"/>
        </w:rPr>
        <w:object w:dxaOrig="1760" w:dyaOrig="680">
          <v:shape id="_x0000_i1031" type="#_x0000_t75" style="width:87pt;height:33pt" o:ole="">
            <v:imagedata r:id="rId19" o:title=""/>
          </v:shape>
          <o:OLEObject Type="Embed" ProgID="Equation.DSMT4" ShapeID="_x0000_i1031" DrawAspect="Content" ObjectID="_1623132187" r:id="rId20"/>
        </w:object>
      </w:r>
      <w:r w:rsidRPr="005233E5">
        <w:rPr>
          <w:rFonts w:ascii="Palatino Linotype" w:hAnsi="Palatino Linotype"/>
          <w:sz w:val="28"/>
          <w:szCs w:val="28"/>
        </w:rPr>
        <w:t xml:space="preserve"> </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Lưu ý: Ba bài toán cơ bản về phân số cũng là ba bài toán cơ bản về phần trắm vì phần trăm chỉ là dạng đặc biệt của phân số.</w:t>
      </w:r>
    </w:p>
    <w:p w:rsidR="00E43D05" w:rsidRPr="005233E5" w:rsidRDefault="00E43D05" w:rsidP="00D34972">
      <w:pPr>
        <w:pStyle w:val="ListParagraph"/>
        <w:numPr>
          <w:ilvl w:val="0"/>
          <w:numId w:val="28"/>
        </w:numPr>
        <w:spacing w:after="0"/>
        <w:ind w:left="0" w:firstLine="0"/>
        <w:jc w:val="both"/>
        <w:rPr>
          <w:rFonts w:ascii="Palatino Linotype" w:hAnsi="Palatino Linotype"/>
          <w:sz w:val="28"/>
          <w:szCs w:val="28"/>
        </w:rPr>
      </w:pPr>
      <w:r w:rsidRPr="005233E5">
        <w:rPr>
          <w:rFonts w:ascii="Palatino Linotype" w:hAnsi="Palatino Linotype"/>
          <w:sz w:val="28"/>
          <w:szCs w:val="28"/>
        </w:rPr>
        <w:t>Trong thực hành, ta thường dung tỉ số dưới dạng tỉ số phần trăn với kí hiệu %.</w:t>
      </w: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Muốn tìm tỉ số phần tram của hai số a và b, ta nhân a với 100 rồi chia cho b và viết kí hiệu % vào kết quả: </w:t>
      </w:r>
      <w:r w:rsidRPr="005233E5">
        <w:rPr>
          <w:rFonts w:ascii="Palatino Linotype" w:hAnsi="Palatino Linotype"/>
          <w:position w:val="-26"/>
          <w:sz w:val="28"/>
          <w:szCs w:val="28"/>
        </w:rPr>
        <w:object w:dxaOrig="980" w:dyaOrig="680">
          <v:shape id="_x0000_i1032" type="#_x0000_t75" style="width:48.75pt;height:33pt" o:ole="">
            <v:imagedata r:id="rId21" o:title=""/>
          </v:shape>
          <o:OLEObject Type="Embed" ProgID="Equation.DSMT4" ShapeID="_x0000_i1032" DrawAspect="Content" ObjectID="_1623132188" r:id="rId22"/>
        </w:object>
      </w:r>
      <w:r w:rsidRPr="005233E5">
        <w:rPr>
          <w:rFonts w:ascii="Palatino Linotype" w:hAnsi="Palatino Linotype"/>
          <w:sz w:val="28"/>
          <w:szCs w:val="28"/>
        </w:rPr>
        <w:t xml:space="preserve"> </w:t>
      </w:r>
    </w:p>
    <w:p w:rsidR="00E43D05" w:rsidRPr="005233E5" w:rsidRDefault="00E43D05" w:rsidP="00D34972">
      <w:pPr>
        <w:pStyle w:val="ListParagraph"/>
        <w:numPr>
          <w:ilvl w:val="0"/>
          <w:numId w:val="28"/>
        </w:numPr>
        <w:spacing w:after="0"/>
        <w:ind w:left="0" w:firstLine="0"/>
        <w:jc w:val="both"/>
        <w:rPr>
          <w:rFonts w:ascii="Palatino Linotype" w:hAnsi="Palatino Linotype"/>
          <w:sz w:val="28"/>
          <w:szCs w:val="28"/>
        </w:rPr>
      </w:pPr>
      <w:r w:rsidRPr="005233E5">
        <w:rPr>
          <w:rFonts w:ascii="Palatino Linotype" w:hAnsi="Palatino Linotype"/>
          <w:sz w:val="28"/>
          <w:szCs w:val="28"/>
        </w:rPr>
        <w:t xml:space="preserve">Tỉ lệ xích </w:t>
      </w:r>
      <w:r w:rsidRPr="007C5604">
        <w:rPr>
          <w:rFonts w:ascii="Palatino Linotype" w:hAnsi="Palatino Linotype"/>
          <w:sz w:val="28"/>
          <w:szCs w:val="28"/>
        </w:rPr>
        <w:fldChar w:fldCharType="begin"/>
      </w:r>
      <w:r w:rsidRPr="007C5604">
        <w:rPr>
          <w:rFonts w:ascii="Palatino Linotype" w:hAnsi="Palatino Linotype"/>
          <w:sz w:val="28"/>
          <w:szCs w:val="28"/>
        </w:rPr>
        <w:instrText xml:space="preserve"> QUOTE </w:instrText>
      </w:r>
      <w:r w:rsidRPr="007C5604">
        <w:pict>
          <v:shape id="_x0000_i1033" type="#_x0000_t75" style="width:340.5pt;height:38.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isplayBackgroundShape/&gt;&lt;w:doNotEmbedSystemFonts/&gt;&lt;w:hideGrammaticalError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D2E30&quot;/&gt;&lt;wsp:rsid wsp:val=&quot;00000132&quot;/&gt;&lt;wsp:rsid wsp:val=&quot;0000470B&quot;/&gt;&lt;wsp:rsid wsp:val=&quot;000054D0&quot;/&gt;&lt;wsp:rsid wsp:val=&quot;00006326&quot;/&gt;&lt;wsp:rsid wsp:val=&quot;00010DD7&quot;/&gt;&lt;wsp:rsid wsp:val=&quot;00010F04&quot;/&gt;&lt;wsp:rsid wsp:val=&quot;00011C6B&quot;/&gt;&lt;wsp:rsid wsp:val=&quot;00015B63&quot;/&gt;&lt;wsp:rsid wsp:val=&quot;000239BD&quot;/&gt;&lt;wsp:rsid wsp:val=&quot;00023BAB&quot;/&gt;&lt;wsp:rsid wsp:val=&quot;00026282&quot;/&gt;&lt;wsp:rsid wsp:val=&quot;000320C7&quot;/&gt;&lt;wsp:rsid wsp:val=&quot;00033DCD&quot;/&gt;&lt;wsp:rsid wsp:val=&quot;00036665&quot;/&gt;&lt;wsp:rsid wsp:val=&quot;00037A44&quot;/&gt;&lt;wsp:rsid wsp:val=&quot;0004036B&quot;/&gt;&lt;wsp:rsid wsp:val=&quot;000407E1&quot;/&gt;&lt;wsp:rsid wsp:val=&quot;00050B24&quot;/&gt;&lt;wsp:rsid wsp:val=&quot;00051955&quot;/&gt;&lt;wsp:rsid wsp:val=&quot;00061BB9&quot;/&gt;&lt;wsp:rsid wsp:val=&quot;0006298D&quot;/&gt;&lt;wsp:rsid wsp:val=&quot;00066C00&quot;/&gt;&lt;wsp:rsid wsp:val=&quot;00076165&quot;/&gt;&lt;wsp:rsid wsp:val=&quot;00077EAE&quot;/&gt;&lt;wsp:rsid wsp:val=&quot;00081FA7&quot;/&gt;&lt;wsp:rsid wsp:val=&quot;0008687D&quot;/&gt;&lt;wsp:rsid wsp:val=&quot;000909A6&quot;/&gt;&lt;wsp:rsid wsp:val=&quot;00094A60&quot;/&gt;&lt;wsp:rsid wsp:val=&quot;00095BD5&quot;/&gt;&lt;wsp:rsid wsp:val=&quot;00096837&quot;/&gt;&lt;wsp:rsid wsp:val=&quot;000A10C4&quot;/&gt;&lt;wsp:rsid wsp:val=&quot;000A14D8&quot;/&gt;&lt;wsp:rsid wsp:val=&quot;000A43CD&quot;/&gt;&lt;wsp:rsid wsp:val=&quot;000A575E&quot;/&gt;&lt;wsp:rsid wsp:val=&quot;000A66ED&quot;/&gt;&lt;wsp:rsid wsp:val=&quot;000A68F5&quot;/&gt;&lt;wsp:rsid wsp:val=&quot;000A6D72&quot;/&gt;&lt;wsp:rsid wsp:val=&quot;000A7250&quot;/&gt;&lt;wsp:rsid wsp:val=&quot;000B18BC&quot;/&gt;&lt;wsp:rsid wsp:val=&quot;000B3093&quot;/&gt;&lt;wsp:rsid wsp:val=&quot;000B3A08&quot;/&gt;&lt;wsp:rsid wsp:val=&quot;000B7605&quot;/&gt;&lt;wsp:rsid wsp:val=&quot;000B7B93&quot;/&gt;&lt;wsp:rsid wsp:val=&quot;000B7E47&quot;/&gt;&lt;wsp:rsid wsp:val=&quot;000C04DB&quot;/&gt;&lt;wsp:rsid wsp:val=&quot;000C237D&quot;/&gt;&lt;wsp:rsid wsp:val=&quot;000C4287&quot;/&gt;&lt;wsp:rsid wsp:val=&quot;000C64F5&quot;/&gt;&lt;wsp:rsid wsp:val=&quot;000D138C&quot;/&gt;&lt;wsp:rsid wsp:val=&quot;000D3171&quot;/&gt;&lt;wsp:rsid wsp:val=&quot;000D4266&quot;/&gt;&lt;wsp:rsid wsp:val=&quot;000D5957&quot;/&gt;&lt;wsp:rsid wsp:val=&quot;000E119D&quot;/&gt;&lt;wsp:rsid wsp:val=&quot;000E2E68&quot;/&gt;&lt;wsp:rsid wsp:val=&quot;000E3F02&quot;/&gt;&lt;wsp:rsid wsp:val=&quot;000E5480&quot;/&gt;&lt;wsp:rsid wsp:val=&quot;000F04A1&quot;/&gt;&lt;wsp:rsid wsp:val=&quot;000F30CC&quot;/&gt;&lt;wsp:rsid wsp:val=&quot;000F3958&quot;/&gt;&lt;wsp:rsid wsp:val=&quot;000F5FA8&quot;/&gt;&lt;wsp:rsid wsp:val=&quot;000F6E9D&quot;/&gt;&lt;wsp:rsid wsp:val=&quot;000F76CC&quot;/&gt;&lt;wsp:rsid wsp:val=&quot;00100525&quot;/&gt;&lt;wsp:rsid wsp:val=&quot;001054C3&quot;/&gt;&lt;wsp:rsid wsp:val=&quot;00106627&quot;/&gt;&lt;wsp:rsid wsp:val=&quot;00111469&quot;/&gt;&lt;wsp:rsid wsp:val=&quot;00111C5F&quot;/&gt;&lt;wsp:rsid wsp:val=&quot;00111E53&quot;/&gt;&lt;wsp:rsid wsp:val=&quot;0011221D&quot;/&gt;&lt;wsp:rsid wsp:val=&quot;001130E5&quot;/&gt;&lt;wsp:rsid wsp:val=&quot;0011340D&quot;/&gt;&lt;wsp:rsid wsp:val=&quot;001140FB&quot;/&gt;&lt;wsp:rsid wsp:val=&quot;00114F79&quot;/&gt;&lt;wsp:rsid wsp:val=&quot;001201A6&quot;/&gt;&lt;wsp:rsid wsp:val=&quot;0012148A&quot;/&gt;&lt;wsp:rsid wsp:val=&quot;00122C9C&quot;/&gt;&lt;wsp:rsid wsp:val=&quot;00124811&quot;/&gt;&lt;wsp:rsid wsp:val=&quot;00124946&quot;/&gt;&lt;wsp:rsid wsp:val=&quot;0012546F&quot;/&gt;&lt;wsp:rsid wsp:val=&quot;001301FE&quot;/&gt;&lt;wsp:rsid wsp:val=&quot;00130355&quot;/&gt;&lt;wsp:rsid wsp:val=&quot;0013437F&quot;/&gt;&lt;wsp:rsid wsp:val=&quot;00134CCC&quot;/&gt;&lt;wsp:rsid wsp:val=&quot;00135987&quot;/&gt;&lt;wsp:rsid wsp:val=&quot;001368EC&quot;/&gt;&lt;wsp:rsid wsp:val=&quot;001408DE&quot;/&gt;&lt;wsp:rsid wsp:val=&quot;001411AB&quot;/&gt;&lt;wsp:rsid wsp:val=&quot;001421D0&quot;/&gt;&lt;wsp:rsid wsp:val=&quot;00143738&quot;/&gt;&lt;wsp:rsid wsp:val=&quot;00150B70&quot;/&gt;&lt;wsp:rsid wsp:val=&quot;001579B3&quot;/&gt;&lt;wsp:rsid wsp:val=&quot;001615EE&quot;/&gt;&lt;wsp:rsid wsp:val=&quot;00163253&quot;/&gt;&lt;wsp:rsid wsp:val=&quot;001640C5&quot;/&gt;&lt;wsp:rsid wsp:val=&quot;0017323B&quot;/&gt;&lt;wsp:rsid wsp:val=&quot;001744BA&quot;/&gt;&lt;wsp:rsid wsp:val=&quot;00181D22&quot;/&gt;&lt;wsp:rsid wsp:val=&quot;00182581&quot;/&gt;&lt;wsp:rsid wsp:val=&quot;00183EAE&quot;/&gt;&lt;wsp:rsid wsp:val=&quot;00184C88&quot;/&gt;&lt;wsp:rsid wsp:val=&quot;00185041&quot;/&gt;&lt;wsp:rsid wsp:val=&quot;0018791A&quot;/&gt;&lt;wsp:rsid wsp:val=&quot;00191489&quot;/&gt;&lt;wsp:rsid wsp:val=&quot;00194A29&quot;/&gt;&lt;wsp:rsid wsp:val=&quot;00194B32&quot;/&gt;&lt;wsp:rsid wsp:val=&quot;001962A8&quot;/&gt;&lt;wsp:rsid wsp:val=&quot;001A0072&quot;/&gt;&lt;wsp:rsid wsp:val=&quot;001A0C74&quot;/&gt;&lt;wsp:rsid wsp:val=&quot;001A0E5E&quot;/&gt;&lt;wsp:rsid wsp:val=&quot;001A127E&quot;/&gt;&lt;wsp:rsid wsp:val=&quot;001A18AD&quot;/&gt;&lt;wsp:rsid wsp:val=&quot;001A3710&quot;/&gt;&lt;wsp:rsid wsp:val=&quot;001A3AC4&quot;/&gt;&lt;wsp:rsid wsp:val=&quot;001B1FCC&quot;/&gt;&lt;wsp:rsid wsp:val=&quot;001B3286&quot;/&gt;&lt;wsp:rsid wsp:val=&quot;001B7DE0&quot;/&gt;&lt;wsp:rsid wsp:val=&quot;001C0532&quot;/&gt;&lt;wsp:rsid wsp:val=&quot;001C29C3&quot;/&gt;&lt;wsp:rsid wsp:val=&quot;001C5AF8&quot;/&gt;&lt;wsp:rsid wsp:val=&quot;001C627B&quot;/&gt;&lt;wsp:rsid wsp:val=&quot;001D0FBA&quot;/&gt;&lt;wsp:rsid wsp:val=&quot;001D267B&quot;/&gt;&lt;wsp:rsid wsp:val=&quot;001D48CF&quot;/&gt;&lt;wsp:rsid wsp:val=&quot;001D4CB6&quot;/&gt;&lt;wsp:rsid wsp:val=&quot;001D5555&quot;/&gt;&lt;wsp:rsid wsp:val=&quot;001D5931&quot;/&gt;&lt;wsp:rsid wsp:val=&quot;001D6A36&quot;/&gt;&lt;wsp:rsid wsp:val=&quot;001D7BE7&quot;/&gt;&lt;wsp:rsid wsp:val=&quot;001E4479&quot;/&gt;&lt;wsp:rsid wsp:val=&quot;001E5AA5&quot;/&gt;&lt;wsp:rsid wsp:val=&quot;001E6D14&quot;/&gt;&lt;wsp:rsid wsp:val=&quot;001F0264&quot;/&gt;&lt;wsp:rsid wsp:val=&quot;001F122A&quot;/&gt;&lt;wsp:rsid wsp:val=&quot;001F157D&quot;/&gt;&lt;wsp:rsid wsp:val=&quot;001F1DAD&quot;/&gt;&lt;wsp:rsid wsp:val=&quot;001F2719&quot;/&gt;&lt;wsp:rsid wsp:val=&quot;001F2BE4&quot;/&gt;&lt;wsp:rsid wsp:val=&quot;001F6050&quot;/&gt;&lt;wsp:rsid wsp:val=&quot;002002D0&quot;/&gt;&lt;wsp:rsid wsp:val=&quot;00200438&quot;/&gt;&lt;wsp:rsid wsp:val=&quot;00200ECD&quot;/&gt;&lt;wsp:rsid wsp:val=&quot;002014FB&quot;/&gt;&lt;wsp:rsid wsp:val=&quot;0020484E&quot;/&gt;&lt;wsp:rsid wsp:val=&quot;00205D2B&quot;/&gt;&lt;wsp:rsid wsp:val=&quot;00205E7E&quot;/&gt;&lt;wsp:rsid wsp:val=&quot;00211D42&quot;/&gt;&lt;wsp:rsid wsp:val=&quot;00215F9B&quot;/&gt;&lt;wsp:rsid wsp:val=&quot;0022069B&quot;/&gt;&lt;wsp:rsid wsp:val=&quot;00220A22&quot;/&gt;&lt;wsp:rsid wsp:val=&quot;002212A4&quot;/&gt;&lt;wsp:rsid wsp:val=&quot;00221C23&quot;/&gt;&lt;wsp:rsid wsp:val=&quot;00222048&quot;/&gt;&lt;wsp:rsid wsp:val=&quot;0022310C&quot;/&gt;&lt;wsp:rsid wsp:val=&quot;00224994&quot;/&gt;&lt;wsp:rsid wsp:val=&quot;00230880&quot;/&gt;&lt;wsp:rsid wsp:val=&quot;00233C3A&quot;/&gt;&lt;wsp:rsid wsp:val=&quot;00234347&quot;/&gt;&lt;wsp:rsid wsp:val=&quot;00236D9A&quot;/&gt;&lt;wsp:rsid wsp:val=&quot;0023711F&quot;/&gt;&lt;wsp:rsid wsp:val=&quot;00237F27&quot;/&gt;&lt;wsp:rsid wsp:val=&quot;00241918&quot;/&gt;&lt;wsp:rsid wsp:val=&quot;002426FB&quot;/&gt;&lt;wsp:rsid wsp:val=&quot;00244128&quot;/&gt;&lt;wsp:rsid wsp:val=&quot;002447E1&quot;/&gt;&lt;wsp:rsid wsp:val=&quot;00250ED0&quot;/&gt;&lt;wsp:rsid wsp:val=&quot;00251D1E&quot;/&gt;&lt;wsp:rsid wsp:val=&quot;00257CB4&quot;/&gt;&lt;wsp:rsid wsp:val=&quot;0026028B&quot;/&gt;&lt;wsp:rsid wsp:val=&quot;00261152&quot;/&gt;&lt;wsp:rsid wsp:val=&quot;00261E77&quot;/&gt;&lt;wsp:rsid wsp:val=&quot;00263B3B&quot;/&gt;&lt;wsp:rsid wsp:val=&quot;00265F23&quot;/&gt;&lt;wsp:rsid wsp:val=&quot;0026786E&quot;/&gt;&lt;wsp:rsid wsp:val=&quot;002769D0&quot;/&gt;&lt;wsp:rsid wsp:val=&quot;00277C92&quot;/&gt;&lt;wsp:rsid wsp:val=&quot;002820CB&quot;/&gt;&lt;wsp:rsid wsp:val=&quot;002838B4&quot;/&gt;&lt;wsp:rsid wsp:val=&quot;002863F9&quot;/&gt;&lt;wsp:rsid wsp:val=&quot;00286FB4&quot;/&gt;&lt;wsp:rsid wsp:val=&quot;002910B4&quot;/&gt;&lt;wsp:rsid wsp:val=&quot;00291E74&quot;/&gt;&lt;wsp:rsid wsp:val=&quot;00293E41&quot;/&gt;&lt;wsp:rsid wsp:val=&quot;002955EF&quot;/&gt;&lt;wsp:rsid wsp:val=&quot;0029793C&quot;/&gt;&lt;wsp:rsid wsp:val=&quot;002A01A0&quot;/&gt;&lt;wsp:rsid wsp:val=&quot;002A1BE9&quot;/&gt;&lt;wsp:rsid wsp:val=&quot;002A7AFA&quot;/&gt;&lt;wsp:rsid wsp:val=&quot;002B1A91&quot;/&gt;&lt;wsp:rsid wsp:val=&quot;002B1E4D&quot;/&gt;&lt;wsp:rsid wsp:val=&quot;002B33B5&quot;/&gt;&lt;wsp:rsid wsp:val=&quot;002B5CE2&quot;/&gt;&lt;wsp:rsid wsp:val=&quot;002B7024&quot;/&gt;&lt;wsp:rsid wsp:val=&quot;002C57B6&quot;/&gt;&lt;wsp:rsid wsp:val=&quot;002C78CC&quot;/&gt;&lt;wsp:rsid wsp:val=&quot;002C7D27&quot;/&gt;&lt;wsp:rsid wsp:val=&quot;002D4DFD&quot;/&gt;&lt;wsp:rsid wsp:val=&quot;002D6AF6&quot;/&gt;&lt;wsp:rsid wsp:val=&quot;002E1FD4&quot;/&gt;&lt;wsp:rsid wsp:val=&quot;002E4F81&quot;/&gt;&lt;wsp:rsid wsp:val=&quot;002E6644&quot;/&gt;&lt;wsp:rsid wsp:val=&quot;002F3039&quot;/&gt;&lt;wsp:rsid wsp:val=&quot;002F47B9&quot;/&gt;&lt;wsp:rsid wsp:val=&quot;002F52C5&quot;/&gt;&lt;wsp:rsid wsp:val=&quot;002F5B3D&quot;/&gt;&lt;wsp:rsid wsp:val=&quot;002F7559&quot;/&gt;&lt;wsp:rsid wsp:val=&quot;003009E7&quot;/&gt;&lt;wsp:rsid wsp:val=&quot;00301105&quot;/&gt;&lt;wsp:rsid wsp:val=&quot;00301491&quot;/&gt;&lt;wsp:rsid wsp:val=&quot;003029F8&quot;/&gt;&lt;wsp:rsid wsp:val=&quot;0030335C&quot;/&gt;&lt;wsp:rsid wsp:val=&quot;0030353D&quot;/&gt;&lt;wsp:rsid wsp:val=&quot;003039AE&quot;/&gt;&lt;wsp:rsid wsp:val=&quot;003040DC&quot;/&gt;&lt;wsp:rsid wsp:val=&quot;00304239&quot;/&gt;&lt;wsp:rsid wsp:val=&quot;00304309&quot;/&gt;&lt;wsp:rsid wsp:val=&quot;003044F8&quot;/&gt;&lt;wsp:rsid wsp:val=&quot;00304DE3&quot;/&gt;&lt;wsp:rsid wsp:val=&quot;00307D19&quot;/&gt;&lt;wsp:rsid wsp:val=&quot;00310F9B&quot;/&gt;&lt;wsp:rsid wsp:val=&quot;003116C1&quot;/&gt;&lt;wsp:rsid wsp:val=&quot;003119BD&quot;/&gt;&lt;wsp:rsid wsp:val=&quot;00316270&quot;/&gt;&lt;wsp:rsid wsp:val=&quot;00316941&quot;/&gt;&lt;wsp:rsid wsp:val=&quot;00316E7C&quot;/&gt;&lt;wsp:rsid wsp:val=&quot;0031700E&quot;/&gt;&lt;wsp:rsid wsp:val=&quot;00322FC5&quot;/&gt;&lt;wsp:rsid wsp:val=&quot;00323313&quot;/&gt;&lt;wsp:rsid wsp:val=&quot;003251CC&quot;/&gt;&lt;wsp:rsid wsp:val=&quot;00327A7C&quot;/&gt;&lt;wsp:rsid wsp:val=&quot;00327EBD&quot;/&gt;&lt;wsp:rsid wsp:val=&quot;00331859&quot;/&gt;&lt;wsp:rsid wsp:val=&quot;003323C5&quot;/&gt;&lt;wsp:rsid wsp:val=&quot;00333F32&quot;/&gt;&lt;wsp:rsid wsp:val=&quot;003342E6&quot;/&gt;&lt;wsp:rsid wsp:val=&quot;003369AD&quot;/&gt;&lt;wsp:rsid wsp:val=&quot;003400FF&quot;/&gt;&lt;wsp:rsid wsp:val=&quot;0034058B&quot;/&gt;&lt;wsp:rsid wsp:val=&quot;00345641&quot;/&gt;&lt;wsp:rsid wsp:val=&quot;00346414&quot;/&gt;&lt;wsp:rsid wsp:val=&quot;00346DC2&quot;/&gt;&lt;wsp:rsid wsp:val=&quot;003473BC&quot;/&gt;&lt;wsp:rsid wsp:val=&quot;0035230A&quot;/&gt;&lt;wsp:rsid wsp:val=&quot;00352B26&quot;/&gt;&lt;wsp:rsid wsp:val=&quot;00361E79&quot;/&gt;&lt;wsp:rsid wsp:val=&quot;00363D7E&quot;/&gt;&lt;wsp:rsid wsp:val=&quot;00365192&quot;/&gt;&lt;wsp:rsid wsp:val=&quot;00372945&quot;/&gt;&lt;wsp:rsid wsp:val=&quot;00372C36&quot;/&gt;&lt;wsp:rsid wsp:val=&quot;00373EC4&quot;/&gt;&lt;wsp:rsid wsp:val=&quot;00373EF9&quot;/&gt;&lt;wsp:rsid wsp:val=&quot;003751CB&quot;/&gt;&lt;wsp:rsid wsp:val=&quot;00375FF8&quot;/&gt;&lt;wsp:rsid wsp:val=&quot;00376857&quot;/&gt;&lt;wsp:rsid wsp:val=&quot;00383057&quot;/&gt;&lt;wsp:rsid wsp:val=&quot;00383735&quot;/&gt;&lt;wsp:rsid wsp:val=&quot;00385794&quot;/&gt;&lt;wsp:rsid wsp:val=&quot;00386109&quot;/&gt;&lt;wsp:rsid wsp:val=&quot;00386A50&quot;/&gt;&lt;wsp:rsid wsp:val=&quot;003906E3&quot;/&gt;&lt;wsp:rsid wsp:val=&quot;003931F6&quot;/&gt;&lt;wsp:rsid wsp:val=&quot;00393685&quot;/&gt;&lt;wsp:rsid wsp:val=&quot;00395324&quot;/&gt;&lt;wsp:rsid wsp:val=&quot;003A0E30&quot;/&gt;&lt;wsp:rsid wsp:val=&quot;003A404F&quot;/&gt;&lt;wsp:rsid wsp:val=&quot;003A582C&quot;/&gt;&lt;wsp:rsid wsp:val=&quot;003A74D0&quot;/&gt;&lt;wsp:rsid wsp:val=&quot;003A75B3&quot;/&gt;&lt;wsp:rsid wsp:val=&quot;003A7777&quot;/&gt;&lt;wsp:rsid wsp:val=&quot;003B0C24&quot;/&gt;&lt;wsp:rsid wsp:val=&quot;003B1CD3&quot;/&gt;&lt;wsp:rsid wsp:val=&quot;003B25EE&quot;/&gt;&lt;wsp:rsid wsp:val=&quot;003B27E3&quot;/&gt;&lt;wsp:rsid wsp:val=&quot;003B4117&quot;/&gt;&lt;wsp:rsid wsp:val=&quot;003B4337&quot;/&gt;&lt;wsp:rsid wsp:val=&quot;003B5168&quot;/&gt;&lt;wsp:rsid wsp:val=&quot;003B77D6&quot;/&gt;&lt;wsp:rsid wsp:val=&quot;003C0DC4&quot;/&gt;&lt;wsp:rsid wsp:val=&quot;003C162F&quot;/&gt;&lt;wsp:rsid wsp:val=&quot;003C2282&quot;/&gt;&lt;wsp:rsid wsp:val=&quot;003C3CF6&quot;/&gt;&lt;wsp:rsid wsp:val=&quot;003C3CFD&quot;/&gt;&lt;wsp:rsid wsp:val=&quot;003C5999&quot;/&gt;&lt;wsp:rsid wsp:val=&quot;003C5C66&quot;/&gt;&lt;wsp:rsid wsp:val=&quot;003C5C97&quot;/&gt;&lt;wsp:rsid wsp:val=&quot;003C75CA&quot;/&gt;&lt;wsp:rsid wsp:val=&quot;003C7D96&quot;/&gt;&lt;wsp:rsid wsp:val=&quot;003D0B09&quot;/&gt;&lt;wsp:rsid wsp:val=&quot;003D45CC&quot;/&gt;&lt;wsp:rsid wsp:val=&quot;003D49C6&quot;/&gt;&lt;wsp:rsid wsp:val=&quot;003D589A&quot;/&gt;&lt;wsp:rsid wsp:val=&quot;003D6A94&quot;/&gt;&lt;wsp:rsid wsp:val=&quot;003D7148&quot;/&gt;&lt;wsp:rsid wsp:val=&quot;003D7522&quot;/&gt;&lt;wsp:rsid wsp:val=&quot;003E04E4&quot;/&gt;&lt;wsp:rsid wsp:val=&quot;003E1ED4&quot;/&gt;&lt;wsp:rsid wsp:val=&quot;003E2CF4&quot;/&gt;&lt;wsp:rsid wsp:val=&quot;003E3CAE&quot;/&gt;&lt;wsp:rsid wsp:val=&quot;003E5D1B&quot;/&gt;&lt;wsp:rsid wsp:val=&quot;003F1439&quot;/&gt;&lt;wsp:rsid wsp:val=&quot;003F16F1&quot;/&gt;&lt;wsp:rsid wsp:val=&quot;003F2892&quot;/&gt;&lt;wsp:rsid wsp:val=&quot;003F2DC5&quot;/&gt;&lt;wsp:rsid wsp:val=&quot;003F66B0&quot;/&gt;&lt;wsp:rsid wsp:val=&quot;0040026C&quot;/&gt;&lt;wsp:rsid wsp:val=&quot;00400273&quot;/&gt;&lt;wsp:rsid wsp:val=&quot;00400470&quot;/&gt;&lt;wsp:rsid wsp:val=&quot;004014FB&quot;/&gt;&lt;wsp:rsid wsp:val=&quot;004026F7&quot;/&gt;&lt;wsp:rsid wsp:val=&quot;00405752&quot;/&gt;&lt;wsp:rsid wsp:val=&quot;00405854&quot;/&gt;&lt;wsp:rsid wsp:val=&quot;0040653B&quot;/&gt;&lt;wsp:rsid wsp:val=&quot;00410053&quot;/&gt;&lt;wsp:rsid wsp:val=&quot;00412085&quot;/&gt;&lt;wsp:rsid wsp:val=&quot;004127E9&quot;/&gt;&lt;wsp:rsid wsp:val=&quot;004135CC&quot;/&gt;&lt;wsp:rsid wsp:val=&quot;00415DE2&quot;/&gt;&lt;wsp:rsid wsp:val=&quot;004175AA&quot;/&gt;&lt;wsp:rsid wsp:val=&quot;0042165D&quot;/&gt;&lt;wsp:rsid wsp:val=&quot;00425F67&quot;/&gt;&lt;wsp:rsid wsp:val=&quot;0043082A&quot;/&gt;&lt;wsp:rsid wsp:val=&quot;00431BD4&quot;/&gt;&lt;wsp:rsid wsp:val=&quot;00434054&quot;/&gt;&lt;wsp:rsid wsp:val=&quot;0043641A&quot;/&gt;&lt;wsp:rsid wsp:val=&quot;00436688&quot;/&gt;&lt;wsp:rsid wsp:val=&quot;0044036F&quot;/&gt;&lt;wsp:rsid wsp:val=&quot;004433DA&quot;/&gt;&lt;wsp:rsid wsp:val=&quot;00444AA5&quot;/&gt;&lt;wsp:rsid wsp:val=&quot;00446421&quot;/&gt;&lt;wsp:rsid wsp:val=&quot;0044728C&quot;/&gt;&lt;wsp:rsid wsp:val=&quot;00452F1D&quot;/&gt;&lt;wsp:rsid wsp:val=&quot;00453EFA&quot;/&gt;&lt;wsp:rsid wsp:val=&quot;0045468C&quot;/&gt;&lt;wsp:rsid wsp:val=&quot;00456AE3&quot;/&gt;&lt;wsp:rsid wsp:val=&quot;00471C9E&quot;/&gt;&lt;wsp:rsid wsp:val=&quot;00471DD4&quot;/&gt;&lt;wsp:rsid wsp:val=&quot;0047255C&quot;/&gt;&lt;wsp:rsid wsp:val=&quot;004736DD&quot;/&gt;&lt;wsp:rsid wsp:val=&quot;00473AD7&quot;/&gt;&lt;wsp:rsid wsp:val=&quot;00474DCF&quot;/&gt;&lt;wsp:rsid wsp:val=&quot;0047590D&quot;/&gt;&lt;wsp:rsid wsp:val=&quot;00476CA2&quot;/&gt;&lt;wsp:rsid wsp:val=&quot;004776FC&quot;/&gt;&lt;wsp:rsid wsp:val=&quot;00481122&quot;/&gt;&lt;wsp:rsid wsp:val=&quot;0048268C&quot;/&gt;&lt;wsp:rsid wsp:val=&quot;00491537&quot;/&gt;&lt;wsp:rsid wsp:val=&quot;00492C95&quot;/&gt;&lt;wsp:rsid wsp:val=&quot;00496261&quot;/&gt;&lt;wsp:rsid wsp:val=&quot;00496B8B&quot;/&gt;&lt;wsp:rsid wsp:val=&quot;00496FD4&quot;/&gt;&lt;wsp:rsid wsp:val=&quot;004A0547&quot;/&gt;&lt;wsp:rsid wsp:val=&quot;004A1823&quot;/&gt;&lt;wsp:rsid wsp:val=&quot;004A38BD&quot;/&gt;&lt;wsp:rsid wsp:val=&quot;004A4E40&quot;/&gt;&lt;wsp:rsid wsp:val=&quot;004A4F6B&quot;/&gt;&lt;wsp:rsid wsp:val=&quot;004B2739&quot;/&gt;&lt;wsp:rsid wsp:val=&quot;004B5196&quot;/&gt;&lt;wsp:rsid wsp:val=&quot;004B52D9&quot;/&gt;&lt;wsp:rsid wsp:val=&quot;004B7780&quot;/&gt;&lt;wsp:rsid wsp:val=&quot;004C01AB&quot;/&gt;&lt;wsp:rsid wsp:val=&quot;004C1A3D&quot;/&gt;&lt;wsp:rsid wsp:val=&quot;004C4C32&quot;/&gt;&lt;wsp:rsid wsp:val=&quot;004C7D74&quot;/&gt;&lt;wsp:rsid wsp:val=&quot;004D0040&quot;/&gt;&lt;wsp:rsid wsp:val=&quot;004D0537&quot;/&gt;&lt;wsp:rsid wsp:val=&quot;004D08EA&quot;/&gt;&lt;wsp:rsid wsp:val=&quot;004D21AC&quot;/&gt;&lt;wsp:rsid wsp:val=&quot;004D28E8&quot;/&gt;&lt;wsp:rsid wsp:val=&quot;004D2E30&quot;/&gt;&lt;wsp:rsid wsp:val=&quot;004D349B&quot;/&gt;&lt;wsp:rsid wsp:val=&quot;004D63B1&quot;/&gt;&lt;wsp:rsid wsp:val=&quot;004D6BE8&quot;/&gt;&lt;wsp:rsid wsp:val=&quot;004D708C&quot;/&gt;&lt;wsp:rsid wsp:val=&quot;004E1C7E&quot;/&gt;&lt;wsp:rsid wsp:val=&quot;004E2BFC&quot;/&gt;&lt;wsp:rsid wsp:val=&quot;004E5B0C&quot;/&gt;&lt;wsp:rsid wsp:val=&quot;004E5FFD&quot;/&gt;&lt;wsp:rsid wsp:val=&quot;004E7AA7&quot;/&gt;&lt;wsp:rsid wsp:val=&quot;004F0AF0&quot;/&gt;&lt;wsp:rsid wsp:val=&quot;004F2BFB&quot;/&gt;&lt;wsp:rsid wsp:val=&quot;004F3977&quot;/&gt;&lt;wsp:rsid wsp:val=&quot;004F4CBB&quot;/&gt;&lt;wsp:rsid wsp:val=&quot;004F5239&quot;/&gt;&lt;wsp:rsid wsp:val=&quot;004F7A27&quot;/&gt;&lt;wsp:rsid wsp:val=&quot;0050661E&quot;/&gt;&lt;wsp:rsid wsp:val=&quot;0051038A&quot;/&gt;&lt;wsp:rsid wsp:val=&quot;00512B4C&quot;/&gt;&lt;wsp:rsid wsp:val=&quot;00512C4E&quot;/&gt;&lt;wsp:rsid wsp:val=&quot;0051317F&quot;/&gt;&lt;wsp:rsid wsp:val=&quot;00513B08&quot;/&gt;&lt;wsp:rsid wsp:val=&quot;00514251&quot;/&gt;&lt;wsp:rsid wsp:val=&quot;00514B72&quot;/&gt;&lt;wsp:rsid wsp:val=&quot;0051571E&quot;/&gt;&lt;wsp:rsid wsp:val=&quot;00520C7C&quot;/&gt;&lt;wsp:rsid wsp:val=&quot;005214C2&quot;/&gt;&lt;wsp:rsid wsp:val=&quot;00522774&quot;/&gt;&lt;wsp:rsid wsp:val=&quot;005233E5&quot;/&gt;&lt;wsp:rsid wsp:val=&quot;005242FC&quot;/&gt;&lt;wsp:rsid wsp:val=&quot;00524E37&quot;/&gt;&lt;wsp:rsid wsp:val=&quot;005256F6&quot;/&gt;&lt;wsp:rsid wsp:val=&quot;00526738&quot;/&gt;&lt;wsp:rsid wsp:val=&quot;00532087&quot;/&gt;&lt;wsp:rsid wsp:val=&quot;0053562C&quot;/&gt;&lt;wsp:rsid wsp:val=&quot;00536FCA&quot;/&gt;&lt;wsp:rsid wsp:val=&quot;00540C93&quot;/&gt;&lt;wsp:rsid wsp:val=&quot;00541245&quot;/&gt;&lt;wsp:rsid wsp:val=&quot;00545573&quot;/&gt;&lt;wsp:rsid wsp:val=&quot;0054563A&quot;/&gt;&lt;wsp:rsid wsp:val=&quot;00547DE0&quot;/&gt;&lt;wsp:rsid wsp:val=&quot;005511A7&quot;/&gt;&lt;wsp:rsid wsp:val=&quot;00552A7C&quot;/&gt;&lt;wsp:rsid wsp:val=&quot;00552ED0&quot;/&gt;&lt;wsp:rsid wsp:val=&quot;00553CE5&quot;/&gt;&lt;wsp:rsid wsp:val=&quot;00554483&quot;/&gt;&lt;wsp:rsid wsp:val=&quot;00555F2E&quot;/&gt;&lt;wsp:rsid wsp:val=&quot;00556910&quot;/&gt;&lt;wsp:rsid wsp:val=&quot;005608B5&quot;/&gt;&lt;wsp:rsid wsp:val=&quot;0057356D&quot;/&gt;&lt;wsp:rsid wsp:val=&quot;00573796&quot;/&gt;&lt;wsp:rsid wsp:val=&quot;005772BE&quot;/&gt;&lt;wsp:rsid wsp:val=&quot;00580D74&quot;/&gt;&lt;wsp:rsid wsp:val=&quot;00581FB1&quot;/&gt;&lt;wsp:rsid wsp:val=&quot;00582C06&quot;/&gt;&lt;wsp:rsid wsp:val=&quot;00583430&quot;/&gt;&lt;wsp:rsid wsp:val=&quot;005839E8&quot;/&gt;&lt;wsp:rsid wsp:val=&quot;00592537&quot;/&gt;&lt;wsp:rsid wsp:val=&quot;005933C9&quot;/&gt;&lt;wsp:rsid wsp:val=&quot;005956A8&quot;/&gt;&lt;wsp:rsid wsp:val=&quot;005A18ED&quot;/&gt;&lt;wsp:rsid wsp:val=&quot;005A54A2&quot;/&gt;&lt;wsp:rsid wsp:val=&quot;005A645E&quot;/&gt;&lt;wsp:rsid wsp:val=&quot;005A6D1E&quot;/&gt;&lt;wsp:rsid wsp:val=&quot;005A6E4C&quot;/&gt;&lt;wsp:rsid wsp:val=&quot;005B011F&quot;/&gt;&lt;wsp:rsid wsp:val=&quot;005B2637&quot;/&gt;&lt;wsp:rsid wsp:val=&quot;005B525A&quot;/&gt;&lt;wsp:rsid wsp:val=&quot;005B61FA&quot;/&gt;&lt;wsp:rsid wsp:val=&quot;005B66AF&quot;/&gt;&lt;wsp:rsid wsp:val=&quot;005C0A1F&quot;/&gt;&lt;wsp:rsid wsp:val=&quot;005C3834&quot;/&gt;&lt;wsp:rsid wsp:val=&quot;005C5DC2&quot;/&gt;&lt;wsp:rsid wsp:val=&quot;005C6004&quot;/&gt;&lt;wsp:rsid wsp:val=&quot;005C634D&quot;/&gt;&lt;wsp:rsid wsp:val=&quot;005C7021&quot;/&gt;&lt;wsp:rsid wsp:val=&quot;005D1577&quot;/&gt;&lt;wsp:rsid wsp:val=&quot;005E2038&quot;/&gt;&lt;wsp:rsid wsp:val=&quot;005E22D3&quot;/&gt;&lt;wsp:rsid wsp:val=&quot;005E2DA1&quot;/&gt;&lt;wsp:rsid wsp:val=&quot;005E4547&quot;/&gt;&lt;wsp:rsid wsp:val=&quot;005F77EB&quot;/&gt;&lt;wsp:rsid wsp:val=&quot;00604088&quot;/&gt;&lt;wsp:rsid wsp:val=&quot;0060478E&quot;/&gt;&lt;wsp:rsid wsp:val=&quot;00613E53&quot;/&gt;&lt;wsp:rsid wsp:val=&quot;00615305&quot;/&gt;&lt;wsp:rsid wsp:val=&quot;0062082D&quot;/&gt;&lt;wsp:rsid wsp:val=&quot;00620DDD&quot;/&gt;&lt;wsp:rsid wsp:val=&quot;006213AF&quot;/&gt;&lt;wsp:rsid wsp:val=&quot;006224A2&quot;/&gt;&lt;wsp:rsid wsp:val=&quot;00625DA9&quot;/&gt;&lt;wsp:rsid wsp:val=&quot;00633001&quot;/&gt;&lt;wsp:rsid wsp:val=&quot;006335B2&quot;/&gt;&lt;wsp:rsid wsp:val=&quot;00633667&quot;/&gt;&lt;wsp:rsid wsp:val=&quot;0063413A&quot;/&gt;&lt;wsp:rsid wsp:val=&quot;00636400&quot;/&gt;&lt;wsp:rsid wsp:val=&quot;00636CD8&quot;/&gt;&lt;wsp:rsid wsp:val=&quot;00637FFA&quot;/&gt;&lt;wsp:rsid wsp:val=&quot;00645AB3&quot;/&gt;&lt;wsp:rsid wsp:val=&quot;00650F22&quot;/&gt;&lt;wsp:rsid wsp:val=&quot;006512DB&quot;/&gt;&lt;wsp:rsid wsp:val=&quot;00653386&quot;/&gt;&lt;wsp:rsid wsp:val=&quot;006544E6&quot;/&gt;&lt;wsp:rsid wsp:val=&quot;00654CD8&quot;/&gt;&lt;wsp:rsid wsp:val=&quot;00656BB5&quot;/&gt;&lt;wsp:rsid wsp:val=&quot;00657578&quot;/&gt;&lt;wsp:rsid wsp:val=&quot;006615C1&quot;/&gt;&lt;wsp:rsid wsp:val=&quot;00661697&quot;/&gt;&lt;wsp:rsid wsp:val=&quot;00666D1B&quot;/&gt;&lt;wsp:rsid wsp:val=&quot;00666D3F&quot;/&gt;&lt;wsp:rsid wsp:val=&quot;00671FC6&quot;/&gt;&lt;wsp:rsid wsp:val=&quot;00672352&quot;/&gt;&lt;wsp:rsid wsp:val=&quot;0067305E&quot;/&gt;&lt;wsp:rsid wsp:val=&quot;0067364C&quot;/&gt;&lt;wsp:rsid wsp:val=&quot;006863D0&quot;/&gt;&lt;wsp:rsid wsp:val=&quot;00686EC4&quot;/&gt;&lt;wsp:rsid wsp:val=&quot;00687DA1&quot;/&gt;&lt;wsp:rsid wsp:val=&quot;006914B6&quot;/&gt;&lt;wsp:rsid wsp:val=&quot;006918EA&quot;/&gt;&lt;wsp:rsid wsp:val=&quot;00694CDE&quot;/&gt;&lt;wsp:rsid wsp:val=&quot;006964BA&quot;/&gt;&lt;wsp:rsid wsp:val=&quot;006977A9&quot;/&gt;&lt;wsp:rsid wsp:val=&quot;006A2709&quot;/&gt;&lt;wsp:rsid wsp:val=&quot;006A27D9&quot;/&gt;&lt;wsp:rsid wsp:val=&quot;006A44E3&quot;/&gt;&lt;wsp:rsid wsp:val=&quot;006A4B3B&quot;/&gt;&lt;wsp:rsid wsp:val=&quot;006A68F7&quot;/&gt;&lt;wsp:rsid wsp:val=&quot;006A6C5E&quot;/&gt;&lt;wsp:rsid wsp:val=&quot;006A7C44&quot;/&gt;&lt;wsp:rsid wsp:val=&quot;006B0107&quot;/&gt;&lt;wsp:rsid wsp:val=&quot;006B166E&quot;/&gt;&lt;wsp:rsid wsp:val=&quot;006B2C36&quot;/&gt;&lt;wsp:rsid wsp:val=&quot;006B40FD&quot;/&gt;&lt;wsp:rsid wsp:val=&quot;006B4CB6&quot;/&gt;&lt;wsp:rsid wsp:val=&quot;006C0D2A&quot;/&gt;&lt;wsp:rsid wsp:val=&quot;006C1C45&quot;/&gt;&lt;wsp:rsid wsp:val=&quot;006C2F1C&quot;/&gt;&lt;wsp:rsid wsp:val=&quot;006C34E7&quot;/&gt;&lt;wsp:rsid wsp:val=&quot;006C3BFA&quot;/&gt;&lt;wsp:rsid wsp:val=&quot;006C5E5E&quot;/&gt;&lt;wsp:rsid wsp:val=&quot;006D1939&quot;/&gt;&lt;wsp:rsid wsp:val=&quot;006D52DA&quot;/&gt;&lt;wsp:rsid wsp:val=&quot;006E00D6&quot;/&gt;&lt;wsp:rsid wsp:val=&quot;006E0479&quot;/&gt;&lt;wsp:rsid wsp:val=&quot;006E11FE&quot;/&gt;&lt;wsp:rsid wsp:val=&quot;006E1BC0&quot;/&gt;&lt;wsp:rsid wsp:val=&quot;006F0603&quot;/&gt;&lt;wsp:rsid wsp:val=&quot;006F45C6&quot;/&gt;&lt;wsp:rsid wsp:val=&quot;006F692E&quot;/&gt;&lt;wsp:rsid wsp:val=&quot;006F6BAB&quot;/&gt;&lt;wsp:rsid wsp:val=&quot;00702096&quot;/&gt;&lt;wsp:rsid wsp:val=&quot;0070360D&quot;/&gt;&lt;wsp:rsid wsp:val=&quot;00703FE3&quot;/&gt;&lt;wsp:rsid wsp:val=&quot;007068B3&quot;/&gt;&lt;wsp:rsid wsp:val=&quot;00707FC4&quot;/&gt;&lt;wsp:rsid wsp:val=&quot;00712458&quot;/&gt;&lt;wsp:rsid wsp:val=&quot;00713E54&quot;/&gt;&lt;wsp:rsid wsp:val=&quot;00717653&quot;/&gt;&lt;wsp:rsid wsp:val=&quot;0072047F&quot;/&gt;&lt;wsp:rsid wsp:val=&quot;00720F87&quot;/&gt;&lt;wsp:rsid wsp:val=&quot;0072111D&quot;/&gt;&lt;wsp:rsid wsp:val=&quot;00721230&quot;/&gt;&lt;wsp:rsid wsp:val=&quot;00722F4C&quot;/&gt;&lt;wsp:rsid wsp:val=&quot;00723B20&quot;/&gt;&lt;wsp:rsid wsp:val=&quot;0072691B&quot;/&gt;&lt;wsp:rsid wsp:val=&quot;007270C1&quot;/&gt;&lt;wsp:rsid wsp:val=&quot;00730040&quot;/&gt;&lt;wsp:rsid wsp:val=&quot;00732825&quot;/&gt;&lt;wsp:rsid wsp:val=&quot;00732C61&quot;/&gt;&lt;wsp:rsid wsp:val=&quot;00734D62&quot;/&gt;&lt;wsp:rsid wsp:val=&quot;00734FA0&quot;/&gt;&lt;wsp:rsid wsp:val=&quot;00735E09&quot;/&gt;&lt;wsp:rsid wsp:val=&quot;00737A7F&quot;/&gt;&lt;wsp:rsid wsp:val=&quot;00742D1C&quot;/&gt;&lt;wsp:rsid wsp:val=&quot;0074358F&quot;/&gt;&lt;wsp:rsid wsp:val=&quot;00747D18&quot;/&gt;&lt;wsp:rsid wsp:val=&quot;00750092&quot;/&gt;&lt;wsp:rsid wsp:val=&quot;0075657C&quot;/&gt;&lt;wsp:rsid wsp:val=&quot;00760D2E&quot;/&gt;&lt;wsp:rsid wsp:val=&quot;007632B0&quot;/&gt;&lt;wsp:rsid wsp:val=&quot;00765F2B&quot;/&gt;&lt;wsp:rsid wsp:val=&quot;00766A79&quot;/&gt;&lt;wsp:rsid wsp:val=&quot;00767935&quot;/&gt;&lt;wsp:rsid wsp:val=&quot;0077380A&quot;/&gt;&lt;wsp:rsid wsp:val=&quot;0077424A&quot;/&gt;&lt;wsp:rsid wsp:val=&quot;00776780&quot;/&gt;&lt;wsp:rsid wsp:val=&quot;00776A73&quot;/&gt;&lt;wsp:rsid wsp:val=&quot;007816EA&quot;/&gt;&lt;wsp:rsid wsp:val=&quot;00781F3C&quot;/&gt;&lt;wsp:rsid wsp:val=&quot;007857EA&quot;/&gt;&lt;wsp:rsid wsp:val=&quot;0078793C&quot;/&gt;&lt;wsp:rsid wsp:val=&quot;00791966&quot;/&gt;&lt;wsp:rsid wsp:val=&quot;00792898&quot;/&gt;&lt;wsp:rsid wsp:val=&quot;00792F96&quot;/&gt;&lt;wsp:rsid wsp:val=&quot;0079329C&quot;/&gt;&lt;wsp:rsid wsp:val=&quot;00794A97&quot;/&gt;&lt;wsp:rsid wsp:val=&quot;00794B2A&quot;/&gt;&lt;wsp:rsid wsp:val=&quot;00795618&quot;/&gt;&lt;wsp:rsid wsp:val=&quot;00796093&quot;/&gt;&lt;wsp:rsid wsp:val=&quot;00797799&quot;/&gt;&lt;wsp:rsid wsp:val=&quot;007A0080&quot;/&gt;&lt;wsp:rsid wsp:val=&quot;007A03CC&quot;/&gt;&lt;wsp:rsid wsp:val=&quot;007A4145&quot;/&gt;&lt;wsp:rsid wsp:val=&quot;007A430D&quot;/&gt;&lt;wsp:rsid wsp:val=&quot;007A52F6&quot;/&gt;&lt;wsp:rsid wsp:val=&quot;007B1B71&quot;/&gt;&lt;wsp:rsid wsp:val=&quot;007B39E5&quot;/&gt;&lt;wsp:rsid wsp:val=&quot;007B3C22&quot;/&gt;&lt;wsp:rsid wsp:val=&quot;007B7AFE&quot;/&gt;&lt;wsp:rsid wsp:val=&quot;007C1E21&quot;/&gt;&lt;wsp:rsid wsp:val=&quot;007C24F0&quot;/&gt;&lt;wsp:rsid wsp:val=&quot;007C5C9F&quot;/&gt;&lt;wsp:rsid wsp:val=&quot;007C70F8&quot;/&gt;&lt;wsp:rsid wsp:val=&quot;007C78A9&quot;/&gt;&lt;wsp:rsid wsp:val=&quot;007C7A9C&quot;/&gt;&lt;wsp:rsid wsp:val=&quot;007D1477&quot;/&gt;&lt;wsp:rsid wsp:val=&quot;007D170A&quot;/&gt;&lt;wsp:rsid wsp:val=&quot;007D53CE&quot;/&gt;&lt;wsp:rsid wsp:val=&quot;007D5BAE&quot;/&gt;&lt;wsp:rsid wsp:val=&quot;007D7D50&quot;/&gt;&lt;wsp:rsid wsp:val=&quot;007E0FA1&quot;/&gt;&lt;wsp:rsid wsp:val=&quot;007E2FAF&quot;/&gt;&lt;wsp:rsid wsp:val=&quot;007E463C&quot;/&gt;&lt;wsp:rsid wsp:val=&quot;007E5827&quot;/&gt;&lt;wsp:rsid wsp:val=&quot;007F1710&quot;/&gt;&lt;wsp:rsid wsp:val=&quot;007F1D4C&quot;/&gt;&lt;wsp:rsid wsp:val=&quot;007F209B&quot;/&gt;&lt;wsp:rsid wsp:val=&quot;007F2B82&quot;/&gt;&lt;wsp:rsid wsp:val=&quot;007F2D34&quot;/&gt;&lt;wsp:rsid wsp:val=&quot;007F39AA&quot;/&gt;&lt;wsp:rsid wsp:val=&quot;007F4938&quot;/&gt;&lt;wsp:rsid wsp:val=&quot;007F5A43&quot;/&gt;&lt;wsp:rsid wsp:val=&quot;007F7BDD&quot;/&gt;&lt;wsp:rsid wsp:val=&quot;00802CCF&quot;/&gt;&lt;wsp:rsid wsp:val=&quot;00803486&quot;/&gt;&lt;wsp:rsid wsp:val=&quot;00804EDA&quot;/&gt;&lt;wsp:rsid wsp:val=&quot;008124E9&quot;/&gt;&lt;wsp:rsid wsp:val=&quot;00813D1A&quot;/&gt;&lt;wsp:rsid wsp:val=&quot;008169C9&quot;/&gt;&lt;wsp:rsid wsp:val=&quot;008211F4&quot;/&gt;&lt;wsp:rsid wsp:val=&quot;0082188D&quot;/&gt;&lt;wsp:rsid wsp:val=&quot;0082642E&quot;/&gt;&lt;wsp:rsid wsp:val=&quot;00826883&quot;/&gt;&lt;wsp:rsid wsp:val=&quot;00827334&quot;/&gt;&lt;wsp:rsid wsp:val=&quot;008304DE&quot;/&gt;&lt;wsp:rsid wsp:val=&quot;00830AC9&quot;/&gt;&lt;wsp:rsid wsp:val=&quot;0083138A&quot;/&gt;&lt;wsp:rsid wsp:val=&quot;0083180D&quot;/&gt;&lt;wsp:rsid wsp:val=&quot;00835185&quot;/&gt;&lt;wsp:rsid wsp:val=&quot;00835AF0&quot;/&gt;&lt;wsp:rsid wsp:val=&quot;00836D89&quot;/&gt;&lt;wsp:rsid wsp:val=&quot;008432C5&quot;/&gt;&lt;wsp:rsid wsp:val=&quot;00843774&quot;/&gt;&lt;wsp:rsid wsp:val=&quot;0085041E&quot;/&gt;&lt;wsp:rsid wsp:val=&quot;00851DE6&quot;/&gt;&lt;wsp:rsid wsp:val=&quot;00857453&quot;/&gt;&lt;wsp:rsid wsp:val=&quot;00860597&quot;/&gt;&lt;wsp:rsid wsp:val=&quot;00861426&quot;/&gt;&lt;wsp:rsid wsp:val=&quot;008617E6&quot;/&gt;&lt;wsp:rsid wsp:val=&quot;008629B0&quot;/&gt;&lt;wsp:rsid wsp:val=&quot;00862A8E&quot;/&gt;&lt;wsp:rsid wsp:val=&quot;008658EE&quot;/&gt;&lt;wsp:rsid wsp:val=&quot;00866A62&quot;/&gt;&lt;wsp:rsid wsp:val=&quot;00866BC2&quot;/&gt;&lt;wsp:rsid wsp:val=&quot;00867473&quot;/&gt;&lt;wsp:rsid wsp:val=&quot;00871799&quot;/&gt;&lt;wsp:rsid wsp:val=&quot;00872E13&quot;/&gt;&lt;wsp:rsid wsp:val=&quot;00873722&quot;/&gt;&lt;wsp:rsid wsp:val=&quot;00873839&quot;/&gt;&lt;wsp:rsid wsp:val=&quot;00874F58&quot;/&gt;&lt;wsp:rsid wsp:val=&quot;0087727B&quot;/&gt;&lt;wsp:rsid wsp:val=&quot;00883225&quot;/&gt;&lt;wsp:rsid wsp:val=&quot;00883544&quot;/&gt;&lt;wsp:rsid wsp:val=&quot;0088367C&quot;/&gt;&lt;wsp:rsid wsp:val=&quot;00883C99&quot;/&gt;&lt;wsp:rsid wsp:val=&quot;008840EB&quot;/&gt;&lt;wsp:rsid wsp:val=&quot;0088726E&quot;/&gt;&lt;wsp:rsid wsp:val=&quot;008904CB&quot;/&gt;&lt;wsp:rsid wsp:val=&quot;00894901&quot;/&gt;&lt;wsp:rsid wsp:val=&quot;0089582E&quot;/&gt;&lt;wsp:rsid wsp:val=&quot;008A0592&quot;/&gt;&lt;wsp:rsid wsp:val=&quot;008A2C3B&quot;/&gt;&lt;wsp:rsid wsp:val=&quot;008A384A&quot;/&gt;&lt;wsp:rsid wsp:val=&quot;008A455C&quot;/&gt;&lt;wsp:rsid wsp:val=&quot;008A477D&quot;/&gt;&lt;wsp:rsid wsp:val=&quot;008A496C&quot;/&gt;&lt;wsp:rsid wsp:val=&quot;008B0664&quot;/&gt;&lt;wsp:rsid wsp:val=&quot;008B0A74&quot;/&gt;&lt;wsp:rsid wsp:val=&quot;008B3AEF&quot;/&gt;&lt;wsp:rsid wsp:val=&quot;008B3FDF&quot;/&gt;&lt;wsp:rsid wsp:val=&quot;008B43C3&quot;/&gt;&lt;wsp:rsid wsp:val=&quot;008B5F05&quot;/&gt;&lt;wsp:rsid wsp:val=&quot;008C1C51&quot;/&gt;&lt;wsp:rsid wsp:val=&quot;008C4349&quot;/&gt;&lt;wsp:rsid wsp:val=&quot;008C48F8&quot;/&gt;&lt;wsp:rsid wsp:val=&quot;008C643D&quot;/&gt;&lt;wsp:rsid wsp:val=&quot;008D06FE&quot;/&gt;&lt;wsp:rsid wsp:val=&quot;008D2062&quot;/&gt;&lt;wsp:rsid wsp:val=&quot;008D544D&quot;/&gt;&lt;wsp:rsid wsp:val=&quot;008D64F5&quot;/&gt;&lt;wsp:rsid wsp:val=&quot;008D67C9&quot;/&gt;&lt;wsp:rsid wsp:val=&quot;008E17CF&quot;/&gt;&lt;wsp:rsid wsp:val=&quot;008E2837&quot;/&gt;&lt;wsp:rsid wsp:val=&quot;008E4058&quot;/&gt;&lt;wsp:rsid wsp:val=&quot;008E42F0&quot;/&gt;&lt;wsp:rsid wsp:val=&quot;008E6298&quot;/&gt;&lt;wsp:rsid wsp:val=&quot;008F0155&quot;/&gt;&lt;wsp:rsid wsp:val=&quot;008F1C57&quot;/&gt;&lt;wsp:rsid wsp:val=&quot;008F2923&quot;/&gt;&lt;wsp:rsid wsp:val=&quot;008F422B&quot;/&gt;&lt;wsp:rsid wsp:val=&quot;008F4B0A&quot;/&gt;&lt;wsp:rsid wsp:val=&quot;008F5B4A&quot;/&gt;&lt;wsp:rsid wsp:val=&quot;008F5C54&quot;/&gt;&lt;wsp:rsid wsp:val=&quot;008F6A35&quot;/&gt;&lt;wsp:rsid wsp:val=&quot;008F714E&quot;/&gt;&lt;wsp:rsid wsp:val=&quot;008F78E3&quot;/&gt;&lt;wsp:rsid wsp:val=&quot;0090021D&quot;/&gt;&lt;wsp:rsid wsp:val=&quot;00903711&quot;/&gt;&lt;wsp:rsid wsp:val=&quot;00903F35&quot;/&gt;&lt;wsp:rsid wsp:val=&quot;00905640&quot;/&gt;&lt;wsp:rsid wsp:val=&quot;00905682&quot;/&gt;&lt;wsp:rsid wsp:val=&quot;00906317&quot;/&gt;&lt;wsp:rsid wsp:val=&quot;0090795A&quot;/&gt;&lt;wsp:rsid wsp:val=&quot;009124F9&quot;/&gt;&lt;wsp:rsid wsp:val=&quot;00920269&quot;/&gt;&lt;wsp:rsid wsp:val=&quot;009226BF&quot;/&gt;&lt;wsp:rsid wsp:val=&quot;009226CA&quot;/&gt;&lt;wsp:rsid wsp:val=&quot;0092288F&quot;/&gt;&lt;wsp:rsid wsp:val=&quot;009270C1&quot;/&gt;&lt;wsp:rsid wsp:val=&quot;009278F2&quot;/&gt;&lt;wsp:rsid wsp:val=&quot;0093108D&quot;/&gt;&lt;wsp:rsid wsp:val=&quot;00931BEB&quot;/&gt;&lt;wsp:rsid wsp:val=&quot;00931D1A&quot;/&gt;&lt;wsp:rsid wsp:val=&quot;00931EDA&quot;/&gt;&lt;wsp:rsid wsp:val=&quot;009339E2&quot;/&gt;&lt;wsp:rsid wsp:val=&quot;00935E7B&quot;/&gt;&lt;wsp:rsid wsp:val=&quot;00937782&quot;/&gt;&lt;wsp:rsid wsp:val=&quot;00943A0A&quot;/&gt;&lt;wsp:rsid wsp:val=&quot;009472BC&quot;/&gt;&lt;wsp:rsid wsp:val=&quot;00947E89&quot;/&gt;&lt;wsp:rsid wsp:val=&quot;00950764&quot;/&gt;&lt;wsp:rsid wsp:val=&quot;00950C1A&quot;/&gt;&lt;wsp:rsid wsp:val=&quot;0095141D&quot;/&gt;&lt;wsp:rsid wsp:val=&quot;00951D20&quot;/&gt;&lt;wsp:rsid wsp:val=&quot;00951F33&quot;/&gt;&lt;wsp:rsid wsp:val=&quot;00952627&quot;/&gt;&lt;wsp:rsid wsp:val=&quot;009571A3&quot;/&gt;&lt;wsp:rsid wsp:val=&quot;00961099&quot;/&gt;&lt;wsp:rsid wsp:val=&quot;009621AA&quot;/&gt;&lt;wsp:rsid wsp:val=&quot;009630E4&quot;/&gt;&lt;wsp:rsid wsp:val=&quot;009642B8&quot;/&gt;&lt;wsp:rsid wsp:val=&quot;00966C4E&quot;/&gt;&lt;wsp:rsid wsp:val=&quot;00967248&quot;/&gt;&lt;wsp:rsid wsp:val=&quot;00970977&quot;/&gt;&lt;wsp:rsid wsp:val=&quot;00970A93&quot;/&gt;&lt;wsp:rsid wsp:val=&quot;009736B5&quot;/&gt;&lt;wsp:rsid wsp:val=&quot;00975AD7&quot;/&gt;&lt;wsp:rsid wsp:val=&quot;00981B80&quot;/&gt;&lt;wsp:rsid wsp:val=&quot;00985827&quot;/&gt;&lt;wsp:rsid wsp:val=&quot;00990BD4&quot;/&gt;&lt;wsp:rsid wsp:val=&quot;00990D80&quot;/&gt;&lt;wsp:rsid wsp:val=&quot;009911FE&quot;/&gt;&lt;wsp:rsid wsp:val=&quot;00992E46&quot;/&gt;&lt;wsp:rsid wsp:val=&quot;00994227&quot;/&gt;&lt;wsp:rsid wsp:val=&quot;00995DAB&quot;/&gt;&lt;wsp:rsid wsp:val=&quot;00996096&quot;/&gt;&lt;wsp:rsid wsp:val=&quot;00997715&quot;/&gt;&lt;wsp:rsid wsp:val=&quot;009A1276&quot;/&gt;&lt;wsp:rsid wsp:val=&quot;009A32B2&quot;/&gt;&lt;wsp:rsid wsp:val=&quot;009A433B&quot;/&gt;&lt;wsp:rsid wsp:val=&quot;009A50E3&quot;/&gt;&lt;wsp:rsid wsp:val=&quot;009A5501&quot;/&gt;&lt;wsp:rsid wsp:val=&quot;009A5CF2&quot;/&gt;&lt;wsp:rsid wsp:val=&quot;009A6210&quot;/&gt;&lt;wsp:rsid wsp:val=&quot;009A7DF2&quot;/&gt;&lt;wsp:rsid wsp:val=&quot;009A7E09&quot;/&gt;&lt;wsp:rsid wsp:val=&quot;009B1304&quot;/&gt;&lt;wsp:rsid wsp:val=&quot;009B2C88&quot;/&gt;&lt;wsp:rsid wsp:val=&quot;009B54D3&quot;/&gt;&lt;wsp:rsid wsp:val=&quot;009C2050&quot;/&gt;&lt;wsp:rsid wsp:val=&quot;009C5B89&quot;/&gt;&lt;wsp:rsid wsp:val=&quot;009C5F41&quot;/&gt;&lt;wsp:rsid wsp:val=&quot;009C700D&quot;/&gt;&lt;wsp:rsid wsp:val=&quot;009C75CB&quot;/&gt;&lt;wsp:rsid wsp:val=&quot;009D00D3&quot;/&gt;&lt;wsp:rsid wsp:val=&quot;009D0A01&quot;/&gt;&lt;wsp:rsid wsp:val=&quot;009D2579&quot;/&gt;&lt;wsp:rsid wsp:val=&quot;009E4DBA&quot;/&gt;&lt;wsp:rsid wsp:val=&quot;009E51C3&quot;/&gt;&lt;wsp:rsid wsp:val=&quot;009E7757&quot;/&gt;&lt;wsp:rsid wsp:val=&quot;009E7A93&quot;/&gt;&lt;wsp:rsid wsp:val=&quot;009F0644&quot;/&gt;&lt;wsp:rsid wsp:val=&quot;009F1585&quot;/&gt;&lt;wsp:rsid wsp:val=&quot;009F1F64&quot;/&gt;&lt;wsp:rsid wsp:val=&quot;009F3DD8&quot;/&gt;&lt;wsp:rsid wsp:val=&quot;009F5F9E&quot;/&gt;&lt;wsp:rsid wsp:val=&quot;009F6203&quot;/&gt;&lt;wsp:rsid wsp:val=&quot;009F6542&quot;/&gt;&lt;wsp:rsid wsp:val=&quot;00A01B3E&quot;/&gt;&lt;wsp:rsid wsp:val=&quot;00A02038&quot;/&gt;&lt;wsp:rsid wsp:val=&quot;00A03A48&quot;/&gt;&lt;wsp:rsid wsp:val=&quot;00A05EAE&quot;/&gt;&lt;wsp:rsid wsp:val=&quot;00A07E96&quot;/&gt;&lt;wsp:rsid wsp:val=&quot;00A16E96&quot;/&gt;&lt;wsp:rsid wsp:val=&quot;00A203EF&quot;/&gt;&lt;wsp:rsid wsp:val=&quot;00A20E35&quot;/&gt;&lt;wsp:rsid wsp:val=&quot;00A2253D&quot;/&gt;&lt;wsp:rsid wsp:val=&quot;00A22F08&quot;/&gt;&lt;wsp:rsid wsp:val=&quot;00A231E9&quot;/&gt;&lt;wsp:rsid wsp:val=&quot;00A27774&quot;/&gt;&lt;wsp:rsid wsp:val=&quot;00A34B27&quot;/&gt;&lt;wsp:rsid wsp:val=&quot;00A37373&quot;/&gt;&lt;wsp:rsid wsp:val=&quot;00A374FD&quot;/&gt;&lt;wsp:rsid wsp:val=&quot;00A44492&quot;/&gt;&lt;wsp:rsid wsp:val=&quot;00A45592&quot;/&gt;&lt;wsp:rsid wsp:val=&quot;00A459D1&quot;/&gt;&lt;wsp:rsid wsp:val=&quot;00A47631&quot;/&gt;&lt;wsp:rsid wsp:val=&quot;00A501C9&quot;/&gt;&lt;wsp:rsid wsp:val=&quot;00A50B4A&quot;/&gt;&lt;wsp:rsid wsp:val=&quot;00A522D5&quot;/&gt;&lt;wsp:rsid wsp:val=&quot;00A52815&quot;/&gt;&lt;wsp:rsid wsp:val=&quot;00A55F77&quot;/&gt;&lt;wsp:rsid wsp:val=&quot;00A56653&quot;/&gt;&lt;wsp:rsid wsp:val=&quot;00A61027&quot;/&gt;&lt;wsp:rsid wsp:val=&quot;00A62227&quot;/&gt;&lt;wsp:rsid wsp:val=&quot;00A63D53&quot;/&gt;&lt;wsp:rsid wsp:val=&quot;00A65B83&quot;/&gt;&lt;wsp:rsid wsp:val=&quot;00A7249F&quot;/&gt;&lt;wsp:rsid wsp:val=&quot;00A7554A&quot;/&gt;&lt;wsp:rsid wsp:val=&quot;00A807F5&quot;/&gt;&lt;wsp:rsid wsp:val=&quot;00A83ADE&quot;/&gt;&lt;wsp:rsid wsp:val=&quot;00A845EB&quot;/&gt;&lt;wsp:rsid wsp:val=&quot;00A86A72&quot;/&gt;&lt;wsp:rsid wsp:val=&quot;00A90E0E&quot;/&gt;&lt;wsp:rsid wsp:val=&quot;00A96FC4&quot;/&gt;&lt;wsp:rsid wsp:val=&quot;00A97A08&quot;/&gt;&lt;wsp:rsid wsp:val=&quot;00AA0BC0&quot;/&gt;&lt;wsp:rsid wsp:val=&quot;00AA34AA&quot;/&gt;&lt;wsp:rsid wsp:val=&quot;00AA55B6&quot;/&gt;&lt;wsp:rsid wsp:val=&quot;00AA590D&quot;/&gt;&lt;wsp:rsid wsp:val=&quot;00AA66C3&quot;/&gt;&lt;wsp:rsid wsp:val=&quot;00AB307D&quot;/&gt;&lt;wsp:rsid wsp:val=&quot;00AB7A88&quot;/&gt;&lt;wsp:rsid wsp:val=&quot;00AC06CA&quot;/&gt;&lt;wsp:rsid wsp:val=&quot;00AC2123&quot;/&gt;&lt;wsp:rsid wsp:val=&quot;00AC356A&quot;/&gt;&lt;wsp:rsid wsp:val=&quot;00AC4ACB&quot;/&gt;&lt;wsp:rsid wsp:val=&quot;00AC4C9E&quot;/&gt;&lt;wsp:rsid wsp:val=&quot;00AD027E&quot;/&gt;&lt;wsp:rsid wsp:val=&quot;00AD03BB&quot;/&gt;&lt;wsp:rsid wsp:val=&quot;00AD11E7&quot;/&gt;&lt;wsp:rsid wsp:val=&quot;00AD279E&quot;/&gt;&lt;wsp:rsid wsp:val=&quot;00AD4B99&quot;/&gt;&lt;wsp:rsid wsp:val=&quot;00AD5F5E&quot;/&gt;&lt;wsp:rsid wsp:val=&quot;00AD6FB0&quot;/&gt;&lt;wsp:rsid wsp:val=&quot;00AD741C&quot;/&gt;&lt;wsp:rsid wsp:val=&quot;00AE43EC&quot;/&gt;&lt;wsp:rsid wsp:val=&quot;00AF2CCE&quot;/&gt;&lt;wsp:rsid wsp:val=&quot;00AF4567&quot;/&gt;&lt;wsp:rsid wsp:val=&quot;00AF55B0&quot;/&gt;&lt;wsp:rsid wsp:val=&quot;00AF57C4&quot;/&gt;&lt;wsp:rsid wsp:val=&quot;00AF5F31&quot;/&gt;&lt;wsp:rsid wsp:val=&quot;00B007BE&quot;/&gt;&lt;wsp:rsid wsp:val=&quot;00B011C3&quot;/&gt;&lt;wsp:rsid wsp:val=&quot;00B02875&quot;/&gt;&lt;wsp:rsid wsp:val=&quot;00B031FB&quot;/&gt;&lt;wsp:rsid wsp:val=&quot;00B04707&quot;/&gt;&lt;wsp:rsid wsp:val=&quot;00B04B34&quot;/&gt;&lt;wsp:rsid wsp:val=&quot;00B06B7A&quot;/&gt;&lt;wsp:rsid wsp:val=&quot;00B10AB1&quot;/&gt;&lt;wsp:rsid wsp:val=&quot;00B1159A&quot;/&gt;&lt;wsp:rsid wsp:val=&quot;00B12AA8&quot;/&gt;&lt;wsp:rsid wsp:val=&quot;00B20CCF&quot;/&gt;&lt;wsp:rsid wsp:val=&quot;00B215CB&quot;/&gt;&lt;wsp:rsid wsp:val=&quot;00B230F4&quot;/&gt;&lt;wsp:rsid wsp:val=&quot;00B2533F&quot;/&gt;&lt;wsp:rsid wsp:val=&quot;00B275D2&quot;/&gt;&lt;wsp:rsid wsp:val=&quot;00B27A65&quot;/&gt;&lt;wsp:rsid wsp:val=&quot;00B3217F&quot;/&gt;&lt;wsp:rsid wsp:val=&quot;00B326B8&quot;/&gt;&lt;wsp:rsid wsp:val=&quot;00B3301A&quot;/&gt;&lt;wsp:rsid wsp:val=&quot;00B335C2&quot;/&gt;&lt;wsp:rsid wsp:val=&quot;00B35E49&quot;/&gt;&lt;wsp:rsid wsp:val=&quot;00B375BB&quot;/&gt;&lt;wsp:rsid wsp:val=&quot;00B418D6&quot;/&gt;&lt;wsp:rsid wsp:val=&quot;00B44E37&quot;/&gt;&lt;wsp:rsid wsp:val=&quot;00B453A9&quot;/&gt;&lt;wsp:rsid wsp:val=&quot;00B467E3&quot;/&gt;&lt;wsp:rsid wsp:val=&quot;00B47160&quot;/&gt;&lt;wsp:rsid wsp:val=&quot;00B502FC&quot;/&gt;&lt;wsp:rsid wsp:val=&quot;00B56282&quot;/&gt;&lt;wsp:rsid wsp:val=&quot;00B60771&quot;/&gt;&lt;wsp:rsid wsp:val=&quot;00B64E10&quot;/&gt;&lt;wsp:rsid wsp:val=&quot;00B651B9&quot;/&gt;&lt;wsp:rsid wsp:val=&quot;00B676DC&quot;/&gt;&lt;wsp:rsid wsp:val=&quot;00B70500&quot;/&gt;&lt;wsp:rsid wsp:val=&quot;00B7311D&quot;/&gt;&lt;wsp:rsid wsp:val=&quot;00B732E4&quot;/&gt;&lt;wsp:rsid wsp:val=&quot;00B74814&quot;/&gt;&lt;wsp:rsid wsp:val=&quot;00B75521&quot;/&gt;&lt;wsp:rsid wsp:val=&quot;00B80EA2&quot;/&gt;&lt;wsp:rsid wsp:val=&quot;00B85DE0&quot;/&gt;&lt;wsp:rsid wsp:val=&quot;00B91866&quot;/&gt;&lt;wsp:rsid wsp:val=&quot;00B92415&quot;/&gt;&lt;wsp:rsid wsp:val=&quot;00B9254E&quot;/&gt;&lt;wsp:rsid wsp:val=&quot;00B93FA6&quot;/&gt;&lt;wsp:rsid wsp:val=&quot;00B95BF6&quot;/&gt;&lt;wsp:rsid wsp:val=&quot;00B95F7D&quot;/&gt;&lt;wsp:rsid wsp:val=&quot;00B96282&quot;/&gt;&lt;wsp:rsid wsp:val=&quot;00B96471&quot;/&gt;&lt;wsp:rsid wsp:val=&quot;00B9786A&quot;/&gt;&lt;wsp:rsid wsp:val=&quot;00BA1127&quot;/&gt;&lt;wsp:rsid wsp:val=&quot;00BA2910&quot;/&gt;&lt;wsp:rsid wsp:val=&quot;00BA2A09&quot;/&gt;&lt;wsp:rsid wsp:val=&quot;00BA6942&quot;/&gt;&lt;wsp:rsid wsp:val=&quot;00BA7FE0&quot;/&gt;&lt;wsp:rsid wsp:val=&quot;00BB186C&quot;/&gt;&lt;wsp:rsid wsp:val=&quot;00BB5DDC&quot;/&gt;&lt;wsp:rsid wsp:val=&quot;00BB5ED1&quot;/&gt;&lt;wsp:rsid wsp:val=&quot;00BB7FCA&quot;/&gt;&lt;wsp:rsid wsp:val=&quot;00BC0F2B&quot;/&gt;&lt;wsp:rsid wsp:val=&quot;00BC3021&quot;/&gt;&lt;wsp:rsid wsp:val=&quot;00BC41E0&quot;/&gt;&lt;wsp:rsid wsp:val=&quot;00BC4F91&quot;/&gt;&lt;wsp:rsid wsp:val=&quot;00BC63B2&quot;/&gt;&lt;wsp:rsid wsp:val=&quot;00BD0337&quot;/&gt;&lt;wsp:rsid wsp:val=&quot;00BD36C3&quot;/&gt;&lt;wsp:rsid wsp:val=&quot;00BD591E&quot;/&gt;&lt;wsp:rsid wsp:val=&quot;00BD6FAD&quot;/&gt;&lt;wsp:rsid wsp:val=&quot;00BD7906&quot;/&gt;&lt;wsp:rsid wsp:val=&quot;00BE0785&quot;/&gt;&lt;wsp:rsid wsp:val=&quot;00BE19B7&quot;/&gt;&lt;wsp:rsid wsp:val=&quot;00BE3AAF&quot;/&gt;&lt;wsp:rsid wsp:val=&quot;00BE5D38&quot;/&gt;&lt;wsp:rsid wsp:val=&quot;00BF3065&quot;/&gt;&lt;wsp:rsid wsp:val=&quot;00BF39E6&quot;/&gt;&lt;wsp:rsid wsp:val=&quot;00BF40B5&quot;/&gt;&lt;wsp:rsid wsp:val=&quot;00C003D5&quot;/&gt;&lt;wsp:rsid wsp:val=&quot;00C0133A&quot;/&gt;&lt;wsp:rsid wsp:val=&quot;00C01E77&quot;/&gt;&lt;wsp:rsid wsp:val=&quot;00C0266E&quot;/&gt;&lt;wsp:rsid wsp:val=&quot;00C02FE4&quot;/&gt;&lt;wsp:rsid wsp:val=&quot;00C039E7&quot;/&gt;&lt;wsp:rsid wsp:val=&quot;00C10A05&quot;/&gt;&lt;wsp:rsid wsp:val=&quot;00C10DBE&quot;/&gt;&lt;wsp:rsid wsp:val=&quot;00C12F16&quot;/&gt;&lt;wsp:rsid wsp:val=&quot;00C13B12&quot;/&gt;&lt;wsp:rsid wsp:val=&quot;00C20607&quot;/&gt;&lt;wsp:rsid wsp:val=&quot;00C20F0F&quot;/&gt;&lt;wsp:rsid wsp:val=&quot;00C210E3&quot;/&gt;&lt;wsp:rsid wsp:val=&quot;00C27C73&quot;/&gt;&lt;wsp:rsid wsp:val=&quot;00C27DD6&quot;/&gt;&lt;wsp:rsid wsp:val=&quot;00C3004F&quot;/&gt;&lt;wsp:rsid wsp:val=&quot;00C3358B&quot;/&gt;&lt;wsp:rsid wsp:val=&quot;00C35D1F&quot;/&gt;&lt;wsp:rsid wsp:val=&quot;00C37BFF&quot;/&gt;&lt;wsp:rsid wsp:val=&quot;00C42BE1&quot;/&gt;&lt;wsp:rsid wsp:val=&quot;00C42EEE&quot;/&gt;&lt;wsp:rsid wsp:val=&quot;00C44482&quot;/&gt;&lt;wsp:rsid wsp:val=&quot;00C444F9&quot;/&gt;&lt;wsp:rsid wsp:val=&quot;00C4455C&quot;/&gt;&lt;wsp:rsid wsp:val=&quot;00C45439&quot;/&gt;&lt;wsp:rsid wsp:val=&quot;00C47D61&quot;/&gt;&lt;wsp:rsid wsp:val=&quot;00C52ED9&quot;/&gt;&lt;wsp:rsid wsp:val=&quot;00C565DB&quot;/&gt;&lt;wsp:rsid wsp:val=&quot;00C577DB&quot;/&gt;&lt;wsp:rsid wsp:val=&quot;00C62F32&quot;/&gt;&lt;wsp:rsid wsp:val=&quot;00C638EA&quot;/&gt;&lt;wsp:rsid wsp:val=&quot;00C652CF&quot;/&gt;&lt;wsp:rsid wsp:val=&quot;00C66428&quot;/&gt;&lt;wsp:rsid wsp:val=&quot;00C66993&quot;/&gt;&lt;wsp:rsid wsp:val=&quot;00C67164&quot;/&gt;&lt;wsp:rsid wsp:val=&quot;00C724B7&quot;/&gt;&lt;wsp:rsid wsp:val=&quot;00C74B3B&quot;/&gt;&lt;wsp:rsid wsp:val=&quot;00C76484&quot;/&gt;&lt;wsp:rsid wsp:val=&quot;00C77475&quot;/&gt;&lt;wsp:rsid wsp:val=&quot;00C77982&quot;/&gt;&lt;wsp:rsid wsp:val=&quot;00C81A0C&quot;/&gt;&lt;wsp:rsid wsp:val=&quot;00C82EAF&quot;/&gt;&lt;wsp:rsid wsp:val=&quot;00C84874&quot;/&gt;&lt;wsp:rsid wsp:val=&quot;00C87D8C&quot;/&gt;&lt;wsp:rsid wsp:val=&quot;00C91717&quot;/&gt;&lt;wsp:rsid wsp:val=&quot;00C9573E&quot;/&gt;&lt;wsp:rsid wsp:val=&quot;00C968BD&quot;/&gt;&lt;wsp:rsid wsp:val=&quot;00C972A0&quot;/&gt;&lt;wsp:rsid wsp:val=&quot;00CA3D0F&quot;/&gt;&lt;wsp:rsid wsp:val=&quot;00CA69BD&quot;/&gt;&lt;wsp:rsid wsp:val=&quot;00CA747A&quot;/&gt;&lt;wsp:rsid wsp:val=&quot;00CB0314&quot;/&gt;&lt;wsp:rsid wsp:val=&quot;00CB1B6F&quot;/&gt;&lt;wsp:rsid wsp:val=&quot;00CB33D4&quot;/&gt;&lt;wsp:rsid wsp:val=&quot;00CB423F&quot;/&gt;&lt;wsp:rsid wsp:val=&quot;00CB54FA&quot;/&gt;&lt;wsp:rsid wsp:val=&quot;00CB5920&quot;/&gt;&lt;wsp:rsid wsp:val=&quot;00CB68CB&quot;/&gt;&lt;wsp:rsid wsp:val=&quot;00CC4407&quot;/&gt;&lt;wsp:rsid wsp:val=&quot;00CC452B&quot;/&gt;&lt;wsp:rsid wsp:val=&quot;00CC5459&quot;/&gt;&lt;wsp:rsid wsp:val=&quot;00CC5E88&quot;/&gt;&lt;wsp:rsid wsp:val=&quot;00CC68BE&quot;/&gt;&lt;wsp:rsid wsp:val=&quot;00CD004C&quot;/&gt;&lt;wsp:rsid wsp:val=&quot;00CD1A1A&quot;/&gt;&lt;wsp:rsid wsp:val=&quot;00CD2B7D&quot;/&gt;&lt;wsp:rsid wsp:val=&quot;00CD35C0&quot;/&gt;&lt;wsp:rsid wsp:val=&quot;00CD4FC2&quot;/&gt;&lt;wsp:rsid wsp:val=&quot;00CD6D64&quot;/&gt;&lt;wsp:rsid wsp:val=&quot;00CD7100&quot;/&gt;&lt;wsp:rsid wsp:val=&quot;00CD73E0&quot;/&gt;&lt;wsp:rsid wsp:val=&quot;00CE0713&quot;/&gt;&lt;wsp:rsid wsp:val=&quot;00CE1A48&quot;/&gt;&lt;wsp:rsid wsp:val=&quot;00CE2801&quot;/&gt;&lt;wsp:rsid wsp:val=&quot;00CE4460&quot;/&gt;&lt;wsp:rsid wsp:val=&quot;00CF32F0&quot;/&gt;&lt;wsp:rsid wsp:val=&quot;00CF538F&quot;/&gt;&lt;wsp:rsid wsp:val=&quot;00CF5AF5&quot;/&gt;&lt;wsp:rsid wsp:val=&quot;00CF5C99&quot;/&gt;&lt;wsp:rsid wsp:val=&quot;00D00C33&quot;/&gt;&lt;wsp:rsid wsp:val=&quot;00D01224&quot;/&gt;&lt;wsp:rsid wsp:val=&quot;00D01C91&quot;/&gt;&lt;wsp:rsid wsp:val=&quot;00D02E0C&quot;/&gt;&lt;wsp:rsid wsp:val=&quot;00D03B5D&quot;/&gt;&lt;wsp:rsid wsp:val=&quot;00D04A4C&quot;/&gt;&lt;wsp:rsid wsp:val=&quot;00D051D1&quot;/&gt;&lt;wsp:rsid wsp:val=&quot;00D10328&quot;/&gt;&lt;wsp:rsid wsp:val=&quot;00D11871&quot;/&gt;&lt;wsp:rsid wsp:val=&quot;00D15085&quot;/&gt;&lt;wsp:rsid wsp:val=&quot;00D20C5E&quot;/&gt;&lt;wsp:rsid wsp:val=&quot;00D21B65&quot;/&gt;&lt;wsp:rsid wsp:val=&quot;00D21BA1&quot;/&gt;&lt;wsp:rsid wsp:val=&quot;00D2288D&quot;/&gt;&lt;wsp:rsid wsp:val=&quot;00D259AC&quot;/&gt;&lt;wsp:rsid wsp:val=&quot;00D25C1C&quot;/&gt;&lt;wsp:rsid wsp:val=&quot;00D315C8&quot;/&gt;&lt;wsp:rsid wsp:val=&quot;00D34972&quot;/&gt;&lt;wsp:rsid wsp:val=&quot;00D36C25&quot;/&gt;&lt;wsp:rsid wsp:val=&quot;00D42F8C&quot;/&gt;&lt;wsp:rsid wsp:val=&quot;00D43C62&quot;/&gt;&lt;wsp:rsid wsp:val=&quot;00D44D95&quot;/&gt;&lt;wsp:rsid wsp:val=&quot;00D46A1E&quot;/&gt;&lt;wsp:rsid wsp:val=&quot;00D47580&quot;/&gt;&lt;wsp:rsid wsp:val=&quot;00D50319&quot;/&gt;&lt;wsp:rsid wsp:val=&quot;00D5065B&quot;/&gt;&lt;wsp:rsid wsp:val=&quot;00D50CD4&quot;/&gt;&lt;wsp:rsid wsp:val=&quot;00D53116&quot;/&gt;&lt;wsp:rsid wsp:val=&quot;00D64954&quot;/&gt;&lt;wsp:rsid wsp:val=&quot;00D64F3E&quot;/&gt;&lt;wsp:rsid wsp:val=&quot;00D650AB&quot;/&gt;&lt;wsp:rsid wsp:val=&quot;00D65FF1&quot;/&gt;&lt;wsp:rsid wsp:val=&quot;00D674EC&quot;/&gt;&lt;wsp:rsid wsp:val=&quot;00D72204&quot;/&gt;&lt;wsp:rsid wsp:val=&quot;00D729B8&quot;/&gt;&lt;wsp:rsid wsp:val=&quot;00D7316F&quot;/&gt;&lt;wsp:rsid wsp:val=&quot;00D7352F&quot;/&gt;&lt;wsp:rsid wsp:val=&quot;00D7559F&quot;/&gt;&lt;wsp:rsid wsp:val=&quot;00D75DE7&quot;/&gt;&lt;wsp:rsid wsp:val=&quot;00D81BE3&quot;/&gt;&lt;wsp:rsid wsp:val=&quot;00D81DEE&quot;/&gt;&lt;wsp:rsid wsp:val=&quot;00D87DCB&quot;/&gt;&lt;wsp:rsid wsp:val=&quot;00D9111E&quot;/&gt;&lt;wsp:rsid wsp:val=&quot;00D9151C&quot;/&gt;&lt;wsp:rsid wsp:val=&quot;00D916B9&quot;/&gt;&lt;wsp:rsid wsp:val=&quot;00D916F8&quot;/&gt;&lt;wsp:rsid wsp:val=&quot;00D92D4F&quot;/&gt;&lt;wsp:rsid wsp:val=&quot;00D93183&quot;/&gt;&lt;wsp:rsid wsp:val=&quot;00D95780&quot;/&gt;&lt;wsp:rsid wsp:val=&quot;00D97A0A&quot;/&gt;&lt;wsp:rsid wsp:val=&quot;00DA15D7&quot;/&gt;&lt;wsp:rsid wsp:val=&quot;00DA162C&quot;/&gt;&lt;wsp:rsid wsp:val=&quot;00DA291A&quot;/&gt;&lt;wsp:rsid wsp:val=&quot;00DA367E&quot;/&gt;&lt;wsp:rsid wsp:val=&quot;00DA6077&quot;/&gt;&lt;wsp:rsid wsp:val=&quot;00DA629B&quot;/&gt;&lt;wsp:rsid wsp:val=&quot;00DA7399&quot;/&gt;&lt;wsp:rsid wsp:val=&quot;00DB0062&quot;/&gt;&lt;wsp:rsid wsp:val=&quot;00DB7AE5&quot;/&gt;&lt;wsp:rsid wsp:val=&quot;00DC6C26&quot;/&gt;&lt;wsp:rsid wsp:val=&quot;00DC784F&quot;/&gt;&lt;wsp:rsid wsp:val=&quot;00DC7F0B&quot;/&gt;&lt;wsp:rsid wsp:val=&quot;00DD0BFB&quot;/&gt;&lt;wsp:rsid wsp:val=&quot;00DD254A&quot;/&gt;&lt;wsp:rsid wsp:val=&quot;00DD2A77&quot;/&gt;&lt;wsp:rsid wsp:val=&quot;00DD41FE&quot;/&gt;&lt;wsp:rsid wsp:val=&quot;00DD441C&quot;/&gt;&lt;wsp:rsid wsp:val=&quot;00DD582B&quot;/&gt;&lt;wsp:rsid wsp:val=&quot;00DD6846&quot;/&gt;&lt;wsp:rsid wsp:val=&quot;00DD69FE&quot;/&gt;&lt;wsp:rsid wsp:val=&quot;00DE2EE3&quot;/&gt;&lt;wsp:rsid wsp:val=&quot;00DE3B14&quot;/&gt;&lt;wsp:rsid wsp:val=&quot;00DF11F2&quot;/&gt;&lt;wsp:rsid wsp:val=&quot;00DF360D&quot;/&gt;&lt;wsp:rsid wsp:val=&quot;00E00F7F&quot;/&gt;&lt;wsp:rsid wsp:val=&quot;00E01A0B&quot;/&gt;&lt;wsp:rsid wsp:val=&quot;00E0409E&quot;/&gt;&lt;wsp:rsid wsp:val=&quot;00E04469&quot;/&gt;&lt;wsp:rsid wsp:val=&quot;00E0729C&quot;/&gt;&lt;wsp:rsid wsp:val=&quot;00E07C68&quot;/&gt;&lt;wsp:rsid wsp:val=&quot;00E13FB3&quot;/&gt;&lt;wsp:rsid wsp:val=&quot;00E15C23&quot;/&gt;&lt;wsp:rsid wsp:val=&quot;00E17663&quot;/&gt;&lt;wsp:rsid wsp:val=&quot;00E25E84&quot;/&gt;&lt;wsp:rsid wsp:val=&quot;00E272A9&quot;/&gt;&lt;wsp:rsid wsp:val=&quot;00E33517&quot;/&gt;&lt;wsp:rsid wsp:val=&quot;00E35C13&quot;/&gt;&lt;wsp:rsid wsp:val=&quot;00E36229&quot;/&gt;&lt;wsp:rsid wsp:val=&quot;00E4008C&quot;/&gt;&lt;wsp:rsid wsp:val=&quot;00E44670&quot;/&gt;&lt;wsp:rsid wsp:val=&quot;00E45D06&quot;/&gt;&lt;wsp:rsid wsp:val=&quot;00E46197&quot;/&gt;&lt;wsp:rsid wsp:val=&quot;00E47BAE&quot;/&gt;&lt;wsp:rsid wsp:val=&quot;00E51D0D&quot;/&gt;&lt;wsp:rsid wsp:val=&quot;00E52276&quot;/&gt;&lt;wsp:rsid wsp:val=&quot;00E534F5&quot;/&gt;&lt;wsp:rsid wsp:val=&quot;00E53E16&quot;/&gt;&lt;wsp:rsid wsp:val=&quot;00E544DD&quot;/&gt;&lt;wsp:rsid wsp:val=&quot;00E56E22&quot;/&gt;&lt;wsp:rsid wsp:val=&quot;00E57299&quot;/&gt;&lt;wsp:rsid wsp:val=&quot;00E64047&quot;/&gt;&lt;wsp:rsid wsp:val=&quot;00E64590&quot;/&gt;&lt;wsp:rsid wsp:val=&quot;00E66669&quot;/&gt;&lt;wsp:rsid wsp:val=&quot;00E7059D&quot;/&gt;&lt;wsp:rsid wsp:val=&quot;00E71056&quot;/&gt;&lt;wsp:rsid wsp:val=&quot;00E77D46&quot;/&gt;&lt;wsp:rsid wsp:val=&quot;00E813C5&quot;/&gt;&lt;wsp:rsid wsp:val=&quot;00E83735&quot;/&gt;&lt;wsp:rsid wsp:val=&quot;00E83F8F&quot;/&gt;&lt;wsp:rsid wsp:val=&quot;00E8565B&quot;/&gt;&lt;wsp:rsid wsp:val=&quot;00E87109&quot;/&gt;&lt;wsp:rsid wsp:val=&quot;00E873F1&quot;/&gt;&lt;wsp:rsid wsp:val=&quot;00E87A1D&quot;/&gt;&lt;wsp:rsid wsp:val=&quot;00E92791&quot;/&gt;&lt;wsp:rsid wsp:val=&quot;00E92E7A&quot;/&gt;&lt;wsp:rsid wsp:val=&quot;00EA1014&quot;/&gt;&lt;wsp:rsid wsp:val=&quot;00EA7B28&quot;/&gt;&lt;wsp:rsid wsp:val=&quot;00EB24C8&quot;/&gt;&lt;wsp:rsid wsp:val=&quot;00EC0B19&quot;/&gt;&lt;wsp:rsid wsp:val=&quot;00EC3BF1&quot;/&gt;&lt;wsp:rsid wsp:val=&quot;00EC79CE&quot;/&gt;&lt;wsp:rsid wsp:val=&quot;00ED1005&quot;/&gt;&lt;wsp:rsid wsp:val=&quot;00ED3046&quot;/&gt;&lt;wsp:rsid wsp:val=&quot;00ED45A1&quot;/&gt;&lt;wsp:rsid wsp:val=&quot;00ED5348&quot;/&gt;&lt;wsp:rsid wsp:val=&quot;00EE081B&quot;/&gt;&lt;wsp:rsid wsp:val=&quot;00EE2FBB&quot;/&gt;&lt;wsp:rsid wsp:val=&quot;00EE3297&quot;/&gt;&lt;wsp:rsid wsp:val=&quot;00EE3467&quot;/&gt;&lt;wsp:rsid wsp:val=&quot;00EE376B&quot;/&gt;&lt;wsp:rsid wsp:val=&quot;00EE3D69&quot;/&gt;&lt;wsp:rsid wsp:val=&quot;00EE3E8F&quot;/&gt;&lt;wsp:rsid wsp:val=&quot;00EE4A71&quot;/&gt;&lt;wsp:rsid wsp:val=&quot;00EE535E&quot;/&gt;&lt;wsp:rsid wsp:val=&quot;00EF0D36&quot;/&gt;&lt;wsp:rsid wsp:val=&quot;00EF22CB&quot;/&gt;&lt;wsp:rsid wsp:val=&quot;00EF4369&quot;/&gt;&lt;wsp:rsid wsp:val=&quot;00EF6B77&quot;/&gt;&lt;wsp:rsid wsp:val=&quot;00EF7160&quot;/&gt;&lt;wsp:rsid wsp:val=&quot;00F03461&quot;/&gt;&lt;wsp:rsid wsp:val=&quot;00F03577&quot;/&gt;&lt;wsp:rsid wsp:val=&quot;00F05D3B&quot;/&gt;&lt;wsp:rsid wsp:val=&quot;00F07174&quot;/&gt;&lt;wsp:rsid wsp:val=&quot;00F12544&quot;/&gt;&lt;wsp:rsid wsp:val=&quot;00F12C3E&quot;/&gt;&lt;wsp:rsid wsp:val=&quot;00F1679F&quot;/&gt;&lt;wsp:rsid wsp:val=&quot;00F2061F&quot;/&gt;&lt;wsp:rsid wsp:val=&quot;00F222D2&quot;/&gt;&lt;wsp:rsid wsp:val=&quot;00F324FC&quot;/&gt;&lt;wsp:rsid wsp:val=&quot;00F35A61&quot;/&gt;&lt;wsp:rsid wsp:val=&quot;00F45EAD&quot;/&gt;&lt;wsp:rsid wsp:val=&quot;00F46E7A&quot;/&gt;&lt;wsp:rsid wsp:val=&quot;00F471FE&quot;/&gt;&lt;wsp:rsid wsp:val=&quot;00F540F4&quot;/&gt;&lt;wsp:rsid wsp:val=&quot;00F57E49&quot;/&gt;&lt;wsp:rsid wsp:val=&quot;00F62E58&quot;/&gt;&lt;wsp:rsid wsp:val=&quot;00F63588&quot;/&gt;&lt;wsp:rsid wsp:val=&quot;00F63FFF&quot;/&gt;&lt;wsp:rsid wsp:val=&quot;00F677B2&quot;/&gt;&lt;wsp:rsid wsp:val=&quot;00F704F4&quot;/&gt;&lt;wsp:rsid wsp:val=&quot;00F71373&quot;/&gt;&lt;wsp:rsid wsp:val=&quot;00F72723&quot;/&gt;&lt;wsp:rsid wsp:val=&quot;00F74567&quot;/&gt;&lt;wsp:rsid wsp:val=&quot;00F749C5&quot;/&gt;&lt;wsp:rsid wsp:val=&quot;00F7597B&quot;/&gt;&lt;wsp:rsid wsp:val=&quot;00F9172F&quot;/&gt;&lt;wsp:rsid wsp:val=&quot;00F93B48&quot;/&gt;&lt;wsp:rsid wsp:val=&quot;00F9618E&quot;/&gt;&lt;wsp:rsid wsp:val=&quot;00F96A74&quot;/&gt;&lt;wsp:rsid wsp:val=&quot;00F97545&quot;/&gt;&lt;wsp:rsid wsp:val=&quot;00F97CA6&quot;/&gt;&lt;wsp:rsid wsp:val=&quot;00FA5C57&quot;/&gt;&lt;wsp:rsid wsp:val=&quot;00FB2CAE&quot;/&gt;&lt;wsp:rsid wsp:val=&quot;00FB3A64&quot;/&gt;&lt;wsp:rsid wsp:val=&quot;00FB3DE9&quot;/&gt;&lt;wsp:rsid wsp:val=&quot;00FC07C1&quot;/&gt;&lt;wsp:rsid wsp:val=&quot;00FC1228&quot;/&gt;&lt;wsp:rsid wsp:val=&quot;00FC2D77&quot;/&gt;&lt;wsp:rsid wsp:val=&quot;00FC34B8&quot;/&gt;&lt;wsp:rsid wsp:val=&quot;00FC51ED&quot;/&gt;&lt;wsp:rsid wsp:val=&quot;00FD70C8&quot;/&gt;&lt;wsp:rsid wsp:val=&quot;00FE0058&quot;/&gt;&lt;wsp:rsid wsp:val=&quot;00FE0E8D&quot;/&gt;&lt;wsp:rsid wsp:val=&quot;00FE48D8&quot;/&gt;&lt;wsp:rsid wsp:val=&quot;00FE78A3&quot;/&gt;&lt;wsp:rsid wsp:val=&quot;00FF06AF&quot;/&gt;&lt;wsp:rsid wsp:val=&quot;00FF2605&quot;/&gt;&lt;wsp:rsid wsp:val=&quot;00FF3FBC&quot;/&gt;&lt;wsp:rsid wsp:val=&quot;00FF4497&quot;/&gt;&lt;wsp:rsid wsp:val=&quot;00FF7E76&quot;/&gt;&lt;/wsp:rsids&gt;&lt;/w:docPr&gt;&lt;w:body&gt;&lt;w:p wsp:rsidR=&quot;00000000&quot; wsp:rsidRDefault=&quot;00D729B8&quot;&gt;&lt;m:oMathPara&gt;&lt;m:oMath&gt;&lt;m:r&gt;&lt;m:rPr&gt;&lt;m:sty m:val=&quot;p&quot;/&gt;&lt;/m:rPr&gt;&lt;w:rPr&gt;&lt;w:rFonts w:ascii=&quot;Cambria Math&quot; w:h-ansi=&quot;Cambria Math&quot;/&gt;&lt;wx:font wx:val=&quot;Cambria Math&quot;/&gt;&lt;w:sz w:val=&quot;28&quot;/&gt;&lt;w:sz-cs w:val=&quot;28&quot;/&gt;&lt;/w:rPr&gt;&lt;m:t&gt;=&lt;/m:t&gt;&lt;/m:r&gt;&lt;m:f&gt;&lt;m:fPr&gt;&lt;m:ctrlPr&gt;&lt;w:rPr&gt;&lt;w:rFonts w:ascii=&quot;Cambria Math&quot; w:h-ansi=&quot;Cambria Math&quot;/&gt;&lt;wx:font wx:val=&quot;Cambria Math&quot;/&gt;&lt;w:sz w:val=&quot;28&quot;/&gt;&lt;w:sz-cs w:val=&quot;28&quot;/&gt;&lt;/w:rPr&gt;&lt;/m:ctrlPr&gt;&lt;/m:fPr&gt;&lt;m:num&gt;&lt;m:r&gt;&lt;m:rPr&gt;&lt;m:sty m:val=&quot;p&quot;/&gt;&lt;/m:rPr&gt;&lt;w:rPr&gt;&lt;w:rFonts w:ascii=&quot;Cambria Math&quot; w:h-ansi=&quot;Cambria Math&quot;/&gt;&lt;wx:font wx:val=&quot;Cambria Math&quot;/&gt;&lt;w:sz w:val=&quot;28&quot;/&gt;&lt;w:sz-cs w:val=&quot;28&quot;/&gt;&lt;/w:rPr&gt;&lt;m:t&gt;Khoáº£ng cĂ¡ch giá»¯a hai Ä‘iá»ƒm trĂªn báº£n Ä‘á»“&lt;/m:t&gt;&lt;/m:r&gt;&lt;/m:num&gt;&lt;m:den&gt;&lt;m:r&gt;&lt;m:rPr&gt;&lt;m:sty m:val=&quot;p&quot;/&gt;&lt;/m:rPr&gt;&lt;w:rPr&gt;&lt;w:rFonts w:ascii=&quot;Cambria Math&quot; w:h-ansi=&quot;Cambria Math&quot;/&gt;&lt;wx:font wx:val=&quot;Cambria Math&quot;/&gt;&lt;w:sz w:val=&quot;28&quot;/&gt;&lt;w:sz-cs w:val=&quot;28&quot;/&gt;&lt;/w:rPr&gt;&lt;m:t&gt;Khoáº£ng cĂ¡ch giá»¯a hai Ä‘iá»ƒm tÆ°Æ¡ng á»©ng trĂªn thá»±c táº¿&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7C5604">
        <w:rPr>
          <w:rFonts w:ascii="Palatino Linotype" w:hAnsi="Palatino Linotype"/>
          <w:sz w:val="28"/>
          <w:szCs w:val="28"/>
        </w:rPr>
        <w:instrText xml:space="preserve"> </w:instrText>
      </w:r>
      <w:r w:rsidRPr="007C5604">
        <w:rPr>
          <w:rFonts w:ascii="Palatino Linotype" w:hAnsi="Palatino Linotype"/>
          <w:sz w:val="28"/>
          <w:szCs w:val="28"/>
        </w:rPr>
        <w:fldChar w:fldCharType="separate"/>
      </w:r>
      <w:r w:rsidRPr="007C5604">
        <w:pict>
          <v:shape id="_x0000_i1034" type="#_x0000_t75" style="width:340.5pt;height:38.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isplayBackgroundShape/&gt;&lt;w:doNotEmbedSystemFonts/&gt;&lt;w:hideGrammaticalError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D2E30&quot;/&gt;&lt;wsp:rsid wsp:val=&quot;00000132&quot;/&gt;&lt;wsp:rsid wsp:val=&quot;0000470B&quot;/&gt;&lt;wsp:rsid wsp:val=&quot;000054D0&quot;/&gt;&lt;wsp:rsid wsp:val=&quot;00006326&quot;/&gt;&lt;wsp:rsid wsp:val=&quot;00010DD7&quot;/&gt;&lt;wsp:rsid wsp:val=&quot;00010F04&quot;/&gt;&lt;wsp:rsid wsp:val=&quot;00011C6B&quot;/&gt;&lt;wsp:rsid wsp:val=&quot;00015B63&quot;/&gt;&lt;wsp:rsid wsp:val=&quot;000239BD&quot;/&gt;&lt;wsp:rsid wsp:val=&quot;00023BAB&quot;/&gt;&lt;wsp:rsid wsp:val=&quot;00026282&quot;/&gt;&lt;wsp:rsid wsp:val=&quot;000320C7&quot;/&gt;&lt;wsp:rsid wsp:val=&quot;00033DCD&quot;/&gt;&lt;wsp:rsid wsp:val=&quot;00036665&quot;/&gt;&lt;wsp:rsid wsp:val=&quot;00037A44&quot;/&gt;&lt;wsp:rsid wsp:val=&quot;0004036B&quot;/&gt;&lt;wsp:rsid wsp:val=&quot;000407E1&quot;/&gt;&lt;wsp:rsid wsp:val=&quot;00050B24&quot;/&gt;&lt;wsp:rsid wsp:val=&quot;00051955&quot;/&gt;&lt;wsp:rsid wsp:val=&quot;00061BB9&quot;/&gt;&lt;wsp:rsid wsp:val=&quot;0006298D&quot;/&gt;&lt;wsp:rsid wsp:val=&quot;00066C00&quot;/&gt;&lt;wsp:rsid wsp:val=&quot;00076165&quot;/&gt;&lt;wsp:rsid wsp:val=&quot;00077EAE&quot;/&gt;&lt;wsp:rsid wsp:val=&quot;00081FA7&quot;/&gt;&lt;wsp:rsid wsp:val=&quot;0008687D&quot;/&gt;&lt;wsp:rsid wsp:val=&quot;000909A6&quot;/&gt;&lt;wsp:rsid wsp:val=&quot;00094A60&quot;/&gt;&lt;wsp:rsid wsp:val=&quot;00095BD5&quot;/&gt;&lt;wsp:rsid wsp:val=&quot;00096837&quot;/&gt;&lt;wsp:rsid wsp:val=&quot;000A10C4&quot;/&gt;&lt;wsp:rsid wsp:val=&quot;000A14D8&quot;/&gt;&lt;wsp:rsid wsp:val=&quot;000A43CD&quot;/&gt;&lt;wsp:rsid wsp:val=&quot;000A575E&quot;/&gt;&lt;wsp:rsid wsp:val=&quot;000A66ED&quot;/&gt;&lt;wsp:rsid wsp:val=&quot;000A68F5&quot;/&gt;&lt;wsp:rsid wsp:val=&quot;000A6D72&quot;/&gt;&lt;wsp:rsid wsp:val=&quot;000A7250&quot;/&gt;&lt;wsp:rsid wsp:val=&quot;000B18BC&quot;/&gt;&lt;wsp:rsid wsp:val=&quot;000B3093&quot;/&gt;&lt;wsp:rsid wsp:val=&quot;000B3A08&quot;/&gt;&lt;wsp:rsid wsp:val=&quot;000B7605&quot;/&gt;&lt;wsp:rsid wsp:val=&quot;000B7B93&quot;/&gt;&lt;wsp:rsid wsp:val=&quot;000B7E47&quot;/&gt;&lt;wsp:rsid wsp:val=&quot;000C04DB&quot;/&gt;&lt;wsp:rsid wsp:val=&quot;000C237D&quot;/&gt;&lt;wsp:rsid wsp:val=&quot;000C4287&quot;/&gt;&lt;wsp:rsid wsp:val=&quot;000C64F5&quot;/&gt;&lt;wsp:rsid wsp:val=&quot;000D138C&quot;/&gt;&lt;wsp:rsid wsp:val=&quot;000D3171&quot;/&gt;&lt;wsp:rsid wsp:val=&quot;000D4266&quot;/&gt;&lt;wsp:rsid wsp:val=&quot;000D5957&quot;/&gt;&lt;wsp:rsid wsp:val=&quot;000E119D&quot;/&gt;&lt;wsp:rsid wsp:val=&quot;000E2E68&quot;/&gt;&lt;wsp:rsid wsp:val=&quot;000E3F02&quot;/&gt;&lt;wsp:rsid wsp:val=&quot;000E5480&quot;/&gt;&lt;wsp:rsid wsp:val=&quot;000F04A1&quot;/&gt;&lt;wsp:rsid wsp:val=&quot;000F30CC&quot;/&gt;&lt;wsp:rsid wsp:val=&quot;000F3958&quot;/&gt;&lt;wsp:rsid wsp:val=&quot;000F5FA8&quot;/&gt;&lt;wsp:rsid wsp:val=&quot;000F6E9D&quot;/&gt;&lt;wsp:rsid wsp:val=&quot;000F76CC&quot;/&gt;&lt;wsp:rsid wsp:val=&quot;00100525&quot;/&gt;&lt;wsp:rsid wsp:val=&quot;001054C3&quot;/&gt;&lt;wsp:rsid wsp:val=&quot;00106627&quot;/&gt;&lt;wsp:rsid wsp:val=&quot;00111469&quot;/&gt;&lt;wsp:rsid wsp:val=&quot;00111C5F&quot;/&gt;&lt;wsp:rsid wsp:val=&quot;00111E53&quot;/&gt;&lt;wsp:rsid wsp:val=&quot;0011221D&quot;/&gt;&lt;wsp:rsid wsp:val=&quot;001130E5&quot;/&gt;&lt;wsp:rsid wsp:val=&quot;0011340D&quot;/&gt;&lt;wsp:rsid wsp:val=&quot;001140FB&quot;/&gt;&lt;wsp:rsid wsp:val=&quot;00114F79&quot;/&gt;&lt;wsp:rsid wsp:val=&quot;001201A6&quot;/&gt;&lt;wsp:rsid wsp:val=&quot;0012148A&quot;/&gt;&lt;wsp:rsid wsp:val=&quot;00122C9C&quot;/&gt;&lt;wsp:rsid wsp:val=&quot;00124811&quot;/&gt;&lt;wsp:rsid wsp:val=&quot;00124946&quot;/&gt;&lt;wsp:rsid wsp:val=&quot;0012546F&quot;/&gt;&lt;wsp:rsid wsp:val=&quot;001301FE&quot;/&gt;&lt;wsp:rsid wsp:val=&quot;00130355&quot;/&gt;&lt;wsp:rsid wsp:val=&quot;0013437F&quot;/&gt;&lt;wsp:rsid wsp:val=&quot;00134CCC&quot;/&gt;&lt;wsp:rsid wsp:val=&quot;00135987&quot;/&gt;&lt;wsp:rsid wsp:val=&quot;001368EC&quot;/&gt;&lt;wsp:rsid wsp:val=&quot;001408DE&quot;/&gt;&lt;wsp:rsid wsp:val=&quot;001411AB&quot;/&gt;&lt;wsp:rsid wsp:val=&quot;001421D0&quot;/&gt;&lt;wsp:rsid wsp:val=&quot;00143738&quot;/&gt;&lt;wsp:rsid wsp:val=&quot;00150B70&quot;/&gt;&lt;wsp:rsid wsp:val=&quot;001579B3&quot;/&gt;&lt;wsp:rsid wsp:val=&quot;001615EE&quot;/&gt;&lt;wsp:rsid wsp:val=&quot;00163253&quot;/&gt;&lt;wsp:rsid wsp:val=&quot;001640C5&quot;/&gt;&lt;wsp:rsid wsp:val=&quot;0017323B&quot;/&gt;&lt;wsp:rsid wsp:val=&quot;001744BA&quot;/&gt;&lt;wsp:rsid wsp:val=&quot;00181D22&quot;/&gt;&lt;wsp:rsid wsp:val=&quot;00182581&quot;/&gt;&lt;wsp:rsid wsp:val=&quot;00183EAE&quot;/&gt;&lt;wsp:rsid wsp:val=&quot;00184C88&quot;/&gt;&lt;wsp:rsid wsp:val=&quot;00185041&quot;/&gt;&lt;wsp:rsid wsp:val=&quot;0018791A&quot;/&gt;&lt;wsp:rsid wsp:val=&quot;00191489&quot;/&gt;&lt;wsp:rsid wsp:val=&quot;00194A29&quot;/&gt;&lt;wsp:rsid wsp:val=&quot;00194B32&quot;/&gt;&lt;wsp:rsid wsp:val=&quot;001962A8&quot;/&gt;&lt;wsp:rsid wsp:val=&quot;001A0072&quot;/&gt;&lt;wsp:rsid wsp:val=&quot;001A0C74&quot;/&gt;&lt;wsp:rsid wsp:val=&quot;001A0E5E&quot;/&gt;&lt;wsp:rsid wsp:val=&quot;001A127E&quot;/&gt;&lt;wsp:rsid wsp:val=&quot;001A18AD&quot;/&gt;&lt;wsp:rsid wsp:val=&quot;001A3710&quot;/&gt;&lt;wsp:rsid wsp:val=&quot;001A3AC4&quot;/&gt;&lt;wsp:rsid wsp:val=&quot;001B1FCC&quot;/&gt;&lt;wsp:rsid wsp:val=&quot;001B3286&quot;/&gt;&lt;wsp:rsid wsp:val=&quot;001B7DE0&quot;/&gt;&lt;wsp:rsid wsp:val=&quot;001C0532&quot;/&gt;&lt;wsp:rsid wsp:val=&quot;001C29C3&quot;/&gt;&lt;wsp:rsid wsp:val=&quot;001C5AF8&quot;/&gt;&lt;wsp:rsid wsp:val=&quot;001C627B&quot;/&gt;&lt;wsp:rsid wsp:val=&quot;001D0FBA&quot;/&gt;&lt;wsp:rsid wsp:val=&quot;001D267B&quot;/&gt;&lt;wsp:rsid wsp:val=&quot;001D48CF&quot;/&gt;&lt;wsp:rsid wsp:val=&quot;001D4CB6&quot;/&gt;&lt;wsp:rsid wsp:val=&quot;001D5555&quot;/&gt;&lt;wsp:rsid wsp:val=&quot;001D5931&quot;/&gt;&lt;wsp:rsid wsp:val=&quot;001D6A36&quot;/&gt;&lt;wsp:rsid wsp:val=&quot;001D7BE7&quot;/&gt;&lt;wsp:rsid wsp:val=&quot;001E4479&quot;/&gt;&lt;wsp:rsid wsp:val=&quot;001E5AA5&quot;/&gt;&lt;wsp:rsid wsp:val=&quot;001E6D14&quot;/&gt;&lt;wsp:rsid wsp:val=&quot;001F0264&quot;/&gt;&lt;wsp:rsid wsp:val=&quot;001F122A&quot;/&gt;&lt;wsp:rsid wsp:val=&quot;001F157D&quot;/&gt;&lt;wsp:rsid wsp:val=&quot;001F1DAD&quot;/&gt;&lt;wsp:rsid wsp:val=&quot;001F2719&quot;/&gt;&lt;wsp:rsid wsp:val=&quot;001F2BE4&quot;/&gt;&lt;wsp:rsid wsp:val=&quot;001F6050&quot;/&gt;&lt;wsp:rsid wsp:val=&quot;002002D0&quot;/&gt;&lt;wsp:rsid wsp:val=&quot;00200438&quot;/&gt;&lt;wsp:rsid wsp:val=&quot;00200ECD&quot;/&gt;&lt;wsp:rsid wsp:val=&quot;002014FB&quot;/&gt;&lt;wsp:rsid wsp:val=&quot;0020484E&quot;/&gt;&lt;wsp:rsid wsp:val=&quot;00205D2B&quot;/&gt;&lt;wsp:rsid wsp:val=&quot;00205E7E&quot;/&gt;&lt;wsp:rsid wsp:val=&quot;00211D42&quot;/&gt;&lt;wsp:rsid wsp:val=&quot;00215F9B&quot;/&gt;&lt;wsp:rsid wsp:val=&quot;0022069B&quot;/&gt;&lt;wsp:rsid wsp:val=&quot;00220A22&quot;/&gt;&lt;wsp:rsid wsp:val=&quot;002212A4&quot;/&gt;&lt;wsp:rsid wsp:val=&quot;00221C23&quot;/&gt;&lt;wsp:rsid wsp:val=&quot;00222048&quot;/&gt;&lt;wsp:rsid wsp:val=&quot;0022310C&quot;/&gt;&lt;wsp:rsid wsp:val=&quot;00224994&quot;/&gt;&lt;wsp:rsid wsp:val=&quot;00230880&quot;/&gt;&lt;wsp:rsid wsp:val=&quot;00233C3A&quot;/&gt;&lt;wsp:rsid wsp:val=&quot;00234347&quot;/&gt;&lt;wsp:rsid wsp:val=&quot;00236D9A&quot;/&gt;&lt;wsp:rsid wsp:val=&quot;0023711F&quot;/&gt;&lt;wsp:rsid wsp:val=&quot;00237F27&quot;/&gt;&lt;wsp:rsid wsp:val=&quot;00241918&quot;/&gt;&lt;wsp:rsid wsp:val=&quot;002426FB&quot;/&gt;&lt;wsp:rsid wsp:val=&quot;00244128&quot;/&gt;&lt;wsp:rsid wsp:val=&quot;002447E1&quot;/&gt;&lt;wsp:rsid wsp:val=&quot;00250ED0&quot;/&gt;&lt;wsp:rsid wsp:val=&quot;00251D1E&quot;/&gt;&lt;wsp:rsid wsp:val=&quot;00257CB4&quot;/&gt;&lt;wsp:rsid wsp:val=&quot;0026028B&quot;/&gt;&lt;wsp:rsid wsp:val=&quot;00261152&quot;/&gt;&lt;wsp:rsid wsp:val=&quot;00261E77&quot;/&gt;&lt;wsp:rsid wsp:val=&quot;00263B3B&quot;/&gt;&lt;wsp:rsid wsp:val=&quot;00265F23&quot;/&gt;&lt;wsp:rsid wsp:val=&quot;0026786E&quot;/&gt;&lt;wsp:rsid wsp:val=&quot;002769D0&quot;/&gt;&lt;wsp:rsid wsp:val=&quot;00277C92&quot;/&gt;&lt;wsp:rsid wsp:val=&quot;002820CB&quot;/&gt;&lt;wsp:rsid wsp:val=&quot;002838B4&quot;/&gt;&lt;wsp:rsid wsp:val=&quot;002863F9&quot;/&gt;&lt;wsp:rsid wsp:val=&quot;00286FB4&quot;/&gt;&lt;wsp:rsid wsp:val=&quot;002910B4&quot;/&gt;&lt;wsp:rsid wsp:val=&quot;00291E74&quot;/&gt;&lt;wsp:rsid wsp:val=&quot;00293E41&quot;/&gt;&lt;wsp:rsid wsp:val=&quot;002955EF&quot;/&gt;&lt;wsp:rsid wsp:val=&quot;0029793C&quot;/&gt;&lt;wsp:rsid wsp:val=&quot;002A01A0&quot;/&gt;&lt;wsp:rsid wsp:val=&quot;002A1BE9&quot;/&gt;&lt;wsp:rsid wsp:val=&quot;002A7AFA&quot;/&gt;&lt;wsp:rsid wsp:val=&quot;002B1A91&quot;/&gt;&lt;wsp:rsid wsp:val=&quot;002B1E4D&quot;/&gt;&lt;wsp:rsid wsp:val=&quot;002B33B5&quot;/&gt;&lt;wsp:rsid wsp:val=&quot;002B5CE2&quot;/&gt;&lt;wsp:rsid wsp:val=&quot;002B7024&quot;/&gt;&lt;wsp:rsid wsp:val=&quot;002C57B6&quot;/&gt;&lt;wsp:rsid wsp:val=&quot;002C78CC&quot;/&gt;&lt;wsp:rsid wsp:val=&quot;002C7D27&quot;/&gt;&lt;wsp:rsid wsp:val=&quot;002D4DFD&quot;/&gt;&lt;wsp:rsid wsp:val=&quot;002D6AF6&quot;/&gt;&lt;wsp:rsid wsp:val=&quot;002E1FD4&quot;/&gt;&lt;wsp:rsid wsp:val=&quot;002E4F81&quot;/&gt;&lt;wsp:rsid wsp:val=&quot;002E6644&quot;/&gt;&lt;wsp:rsid wsp:val=&quot;002F3039&quot;/&gt;&lt;wsp:rsid wsp:val=&quot;002F47B9&quot;/&gt;&lt;wsp:rsid wsp:val=&quot;002F52C5&quot;/&gt;&lt;wsp:rsid wsp:val=&quot;002F5B3D&quot;/&gt;&lt;wsp:rsid wsp:val=&quot;002F7559&quot;/&gt;&lt;wsp:rsid wsp:val=&quot;003009E7&quot;/&gt;&lt;wsp:rsid wsp:val=&quot;00301105&quot;/&gt;&lt;wsp:rsid wsp:val=&quot;00301491&quot;/&gt;&lt;wsp:rsid wsp:val=&quot;003029F8&quot;/&gt;&lt;wsp:rsid wsp:val=&quot;0030335C&quot;/&gt;&lt;wsp:rsid wsp:val=&quot;0030353D&quot;/&gt;&lt;wsp:rsid wsp:val=&quot;003039AE&quot;/&gt;&lt;wsp:rsid wsp:val=&quot;003040DC&quot;/&gt;&lt;wsp:rsid wsp:val=&quot;00304239&quot;/&gt;&lt;wsp:rsid wsp:val=&quot;00304309&quot;/&gt;&lt;wsp:rsid wsp:val=&quot;003044F8&quot;/&gt;&lt;wsp:rsid wsp:val=&quot;00304DE3&quot;/&gt;&lt;wsp:rsid wsp:val=&quot;00307D19&quot;/&gt;&lt;wsp:rsid wsp:val=&quot;00310F9B&quot;/&gt;&lt;wsp:rsid wsp:val=&quot;003116C1&quot;/&gt;&lt;wsp:rsid wsp:val=&quot;003119BD&quot;/&gt;&lt;wsp:rsid wsp:val=&quot;00316270&quot;/&gt;&lt;wsp:rsid wsp:val=&quot;00316941&quot;/&gt;&lt;wsp:rsid wsp:val=&quot;00316E7C&quot;/&gt;&lt;wsp:rsid wsp:val=&quot;0031700E&quot;/&gt;&lt;wsp:rsid wsp:val=&quot;00322FC5&quot;/&gt;&lt;wsp:rsid wsp:val=&quot;00323313&quot;/&gt;&lt;wsp:rsid wsp:val=&quot;003251CC&quot;/&gt;&lt;wsp:rsid wsp:val=&quot;00327A7C&quot;/&gt;&lt;wsp:rsid wsp:val=&quot;00327EBD&quot;/&gt;&lt;wsp:rsid wsp:val=&quot;00331859&quot;/&gt;&lt;wsp:rsid wsp:val=&quot;003323C5&quot;/&gt;&lt;wsp:rsid wsp:val=&quot;00333F32&quot;/&gt;&lt;wsp:rsid wsp:val=&quot;003342E6&quot;/&gt;&lt;wsp:rsid wsp:val=&quot;003369AD&quot;/&gt;&lt;wsp:rsid wsp:val=&quot;003400FF&quot;/&gt;&lt;wsp:rsid wsp:val=&quot;0034058B&quot;/&gt;&lt;wsp:rsid wsp:val=&quot;00345641&quot;/&gt;&lt;wsp:rsid wsp:val=&quot;00346414&quot;/&gt;&lt;wsp:rsid wsp:val=&quot;00346DC2&quot;/&gt;&lt;wsp:rsid wsp:val=&quot;003473BC&quot;/&gt;&lt;wsp:rsid wsp:val=&quot;0035230A&quot;/&gt;&lt;wsp:rsid wsp:val=&quot;00352B26&quot;/&gt;&lt;wsp:rsid wsp:val=&quot;00361E79&quot;/&gt;&lt;wsp:rsid wsp:val=&quot;00363D7E&quot;/&gt;&lt;wsp:rsid wsp:val=&quot;00365192&quot;/&gt;&lt;wsp:rsid wsp:val=&quot;00372945&quot;/&gt;&lt;wsp:rsid wsp:val=&quot;00372C36&quot;/&gt;&lt;wsp:rsid wsp:val=&quot;00373EC4&quot;/&gt;&lt;wsp:rsid wsp:val=&quot;00373EF9&quot;/&gt;&lt;wsp:rsid wsp:val=&quot;003751CB&quot;/&gt;&lt;wsp:rsid wsp:val=&quot;00375FF8&quot;/&gt;&lt;wsp:rsid wsp:val=&quot;00376857&quot;/&gt;&lt;wsp:rsid wsp:val=&quot;00383057&quot;/&gt;&lt;wsp:rsid wsp:val=&quot;00383735&quot;/&gt;&lt;wsp:rsid wsp:val=&quot;00385794&quot;/&gt;&lt;wsp:rsid wsp:val=&quot;00386109&quot;/&gt;&lt;wsp:rsid wsp:val=&quot;00386A50&quot;/&gt;&lt;wsp:rsid wsp:val=&quot;003906E3&quot;/&gt;&lt;wsp:rsid wsp:val=&quot;003931F6&quot;/&gt;&lt;wsp:rsid wsp:val=&quot;00393685&quot;/&gt;&lt;wsp:rsid wsp:val=&quot;00395324&quot;/&gt;&lt;wsp:rsid wsp:val=&quot;003A0E30&quot;/&gt;&lt;wsp:rsid wsp:val=&quot;003A404F&quot;/&gt;&lt;wsp:rsid wsp:val=&quot;003A582C&quot;/&gt;&lt;wsp:rsid wsp:val=&quot;003A74D0&quot;/&gt;&lt;wsp:rsid wsp:val=&quot;003A75B3&quot;/&gt;&lt;wsp:rsid wsp:val=&quot;003A7777&quot;/&gt;&lt;wsp:rsid wsp:val=&quot;003B0C24&quot;/&gt;&lt;wsp:rsid wsp:val=&quot;003B1CD3&quot;/&gt;&lt;wsp:rsid wsp:val=&quot;003B25EE&quot;/&gt;&lt;wsp:rsid wsp:val=&quot;003B27E3&quot;/&gt;&lt;wsp:rsid wsp:val=&quot;003B4117&quot;/&gt;&lt;wsp:rsid wsp:val=&quot;003B4337&quot;/&gt;&lt;wsp:rsid wsp:val=&quot;003B5168&quot;/&gt;&lt;wsp:rsid wsp:val=&quot;003B77D6&quot;/&gt;&lt;wsp:rsid wsp:val=&quot;003C0DC4&quot;/&gt;&lt;wsp:rsid wsp:val=&quot;003C162F&quot;/&gt;&lt;wsp:rsid wsp:val=&quot;003C2282&quot;/&gt;&lt;wsp:rsid wsp:val=&quot;003C3CF6&quot;/&gt;&lt;wsp:rsid wsp:val=&quot;003C3CFD&quot;/&gt;&lt;wsp:rsid wsp:val=&quot;003C5999&quot;/&gt;&lt;wsp:rsid wsp:val=&quot;003C5C66&quot;/&gt;&lt;wsp:rsid wsp:val=&quot;003C5C97&quot;/&gt;&lt;wsp:rsid wsp:val=&quot;003C75CA&quot;/&gt;&lt;wsp:rsid wsp:val=&quot;003C7D96&quot;/&gt;&lt;wsp:rsid wsp:val=&quot;003D0B09&quot;/&gt;&lt;wsp:rsid wsp:val=&quot;003D45CC&quot;/&gt;&lt;wsp:rsid wsp:val=&quot;003D49C6&quot;/&gt;&lt;wsp:rsid wsp:val=&quot;003D589A&quot;/&gt;&lt;wsp:rsid wsp:val=&quot;003D6A94&quot;/&gt;&lt;wsp:rsid wsp:val=&quot;003D7148&quot;/&gt;&lt;wsp:rsid wsp:val=&quot;003D7522&quot;/&gt;&lt;wsp:rsid wsp:val=&quot;003E04E4&quot;/&gt;&lt;wsp:rsid wsp:val=&quot;003E1ED4&quot;/&gt;&lt;wsp:rsid wsp:val=&quot;003E2CF4&quot;/&gt;&lt;wsp:rsid wsp:val=&quot;003E3CAE&quot;/&gt;&lt;wsp:rsid wsp:val=&quot;003E5D1B&quot;/&gt;&lt;wsp:rsid wsp:val=&quot;003F1439&quot;/&gt;&lt;wsp:rsid wsp:val=&quot;003F16F1&quot;/&gt;&lt;wsp:rsid wsp:val=&quot;003F2892&quot;/&gt;&lt;wsp:rsid wsp:val=&quot;003F2DC5&quot;/&gt;&lt;wsp:rsid wsp:val=&quot;003F66B0&quot;/&gt;&lt;wsp:rsid wsp:val=&quot;0040026C&quot;/&gt;&lt;wsp:rsid wsp:val=&quot;00400273&quot;/&gt;&lt;wsp:rsid wsp:val=&quot;00400470&quot;/&gt;&lt;wsp:rsid wsp:val=&quot;004014FB&quot;/&gt;&lt;wsp:rsid wsp:val=&quot;004026F7&quot;/&gt;&lt;wsp:rsid wsp:val=&quot;00405752&quot;/&gt;&lt;wsp:rsid wsp:val=&quot;00405854&quot;/&gt;&lt;wsp:rsid wsp:val=&quot;0040653B&quot;/&gt;&lt;wsp:rsid wsp:val=&quot;00410053&quot;/&gt;&lt;wsp:rsid wsp:val=&quot;00412085&quot;/&gt;&lt;wsp:rsid wsp:val=&quot;004127E9&quot;/&gt;&lt;wsp:rsid wsp:val=&quot;004135CC&quot;/&gt;&lt;wsp:rsid wsp:val=&quot;00415DE2&quot;/&gt;&lt;wsp:rsid wsp:val=&quot;004175AA&quot;/&gt;&lt;wsp:rsid wsp:val=&quot;0042165D&quot;/&gt;&lt;wsp:rsid wsp:val=&quot;00425F67&quot;/&gt;&lt;wsp:rsid wsp:val=&quot;0043082A&quot;/&gt;&lt;wsp:rsid wsp:val=&quot;00431BD4&quot;/&gt;&lt;wsp:rsid wsp:val=&quot;00434054&quot;/&gt;&lt;wsp:rsid wsp:val=&quot;0043641A&quot;/&gt;&lt;wsp:rsid wsp:val=&quot;00436688&quot;/&gt;&lt;wsp:rsid wsp:val=&quot;0044036F&quot;/&gt;&lt;wsp:rsid wsp:val=&quot;004433DA&quot;/&gt;&lt;wsp:rsid wsp:val=&quot;00444AA5&quot;/&gt;&lt;wsp:rsid wsp:val=&quot;00446421&quot;/&gt;&lt;wsp:rsid wsp:val=&quot;0044728C&quot;/&gt;&lt;wsp:rsid wsp:val=&quot;00452F1D&quot;/&gt;&lt;wsp:rsid wsp:val=&quot;00453EFA&quot;/&gt;&lt;wsp:rsid wsp:val=&quot;0045468C&quot;/&gt;&lt;wsp:rsid wsp:val=&quot;00456AE3&quot;/&gt;&lt;wsp:rsid wsp:val=&quot;00471C9E&quot;/&gt;&lt;wsp:rsid wsp:val=&quot;00471DD4&quot;/&gt;&lt;wsp:rsid wsp:val=&quot;0047255C&quot;/&gt;&lt;wsp:rsid wsp:val=&quot;004736DD&quot;/&gt;&lt;wsp:rsid wsp:val=&quot;00473AD7&quot;/&gt;&lt;wsp:rsid wsp:val=&quot;00474DCF&quot;/&gt;&lt;wsp:rsid wsp:val=&quot;0047590D&quot;/&gt;&lt;wsp:rsid wsp:val=&quot;00476CA2&quot;/&gt;&lt;wsp:rsid wsp:val=&quot;004776FC&quot;/&gt;&lt;wsp:rsid wsp:val=&quot;00481122&quot;/&gt;&lt;wsp:rsid wsp:val=&quot;0048268C&quot;/&gt;&lt;wsp:rsid wsp:val=&quot;00491537&quot;/&gt;&lt;wsp:rsid wsp:val=&quot;00492C95&quot;/&gt;&lt;wsp:rsid wsp:val=&quot;00496261&quot;/&gt;&lt;wsp:rsid wsp:val=&quot;00496B8B&quot;/&gt;&lt;wsp:rsid wsp:val=&quot;00496FD4&quot;/&gt;&lt;wsp:rsid wsp:val=&quot;004A0547&quot;/&gt;&lt;wsp:rsid wsp:val=&quot;004A1823&quot;/&gt;&lt;wsp:rsid wsp:val=&quot;004A38BD&quot;/&gt;&lt;wsp:rsid wsp:val=&quot;004A4E40&quot;/&gt;&lt;wsp:rsid wsp:val=&quot;004A4F6B&quot;/&gt;&lt;wsp:rsid wsp:val=&quot;004B2739&quot;/&gt;&lt;wsp:rsid wsp:val=&quot;004B5196&quot;/&gt;&lt;wsp:rsid wsp:val=&quot;004B52D9&quot;/&gt;&lt;wsp:rsid wsp:val=&quot;004B7780&quot;/&gt;&lt;wsp:rsid wsp:val=&quot;004C01AB&quot;/&gt;&lt;wsp:rsid wsp:val=&quot;004C1A3D&quot;/&gt;&lt;wsp:rsid wsp:val=&quot;004C4C32&quot;/&gt;&lt;wsp:rsid wsp:val=&quot;004C7D74&quot;/&gt;&lt;wsp:rsid wsp:val=&quot;004D0040&quot;/&gt;&lt;wsp:rsid wsp:val=&quot;004D0537&quot;/&gt;&lt;wsp:rsid wsp:val=&quot;004D08EA&quot;/&gt;&lt;wsp:rsid wsp:val=&quot;004D21AC&quot;/&gt;&lt;wsp:rsid wsp:val=&quot;004D28E8&quot;/&gt;&lt;wsp:rsid wsp:val=&quot;004D2E30&quot;/&gt;&lt;wsp:rsid wsp:val=&quot;004D349B&quot;/&gt;&lt;wsp:rsid wsp:val=&quot;004D63B1&quot;/&gt;&lt;wsp:rsid wsp:val=&quot;004D6BE8&quot;/&gt;&lt;wsp:rsid wsp:val=&quot;004D708C&quot;/&gt;&lt;wsp:rsid wsp:val=&quot;004E1C7E&quot;/&gt;&lt;wsp:rsid wsp:val=&quot;004E2BFC&quot;/&gt;&lt;wsp:rsid wsp:val=&quot;004E5B0C&quot;/&gt;&lt;wsp:rsid wsp:val=&quot;004E5FFD&quot;/&gt;&lt;wsp:rsid wsp:val=&quot;004E7AA7&quot;/&gt;&lt;wsp:rsid wsp:val=&quot;004F0AF0&quot;/&gt;&lt;wsp:rsid wsp:val=&quot;004F2BFB&quot;/&gt;&lt;wsp:rsid wsp:val=&quot;004F3977&quot;/&gt;&lt;wsp:rsid wsp:val=&quot;004F4CBB&quot;/&gt;&lt;wsp:rsid wsp:val=&quot;004F5239&quot;/&gt;&lt;wsp:rsid wsp:val=&quot;004F7A27&quot;/&gt;&lt;wsp:rsid wsp:val=&quot;0050661E&quot;/&gt;&lt;wsp:rsid wsp:val=&quot;0051038A&quot;/&gt;&lt;wsp:rsid wsp:val=&quot;00512B4C&quot;/&gt;&lt;wsp:rsid wsp:val=&quot;00512C4E&quot;/&gt;&lt;wsp:rsid wsp:val=&quot;0051317F&quot;/&gt;&lt;wsp:rsid wsp:val=&quot;00513B08&quot;/&gt;&lt;wsp:rsid wsp:val=&quot;00514251&quot;/&gt;&lt;wsp:rsid wsp:val=&quot;00514B72&quot;/&gt;&lt;wsp:rsid wsp:val=&quot;0051571E&quot;/&gt;&lt;wsp:rsid wsp:val=&quot;00520C7C&quot;/&gt;&lt;wsp:rsid wsp:val=&quot;005214C2&quot;/&gt;&lt;wsp:rsid wsp:val=&quot;00522774&quot;/&gt;&lt;wsp:rsid wsp:val=&quot;005233E5&quot;/&gt;&lt;wsp:rsid wsp:val=&quot;005242FC&quot;/&gt;&lt;wsp:rsid wsp:val=&quot;00524E37&quot;/&gt;&lt;wsp:rsid wsp:val=&quot;005256F6&quot;/&gt;&lt;wsp:rsid wsp:val=&quot;00526738&quot;/&gt;&lt;wsp:rsid wsp:val=&quot;00532087&quot;/&gt;&lt;wsp:rsid wsp:val=&quot;0053562C&quot;/&gt;&lt;wsp:rsid wsp:val=&quot;00536FCA&quot;/&gt;&lt;wsp:rsid wsp:val=&quot;00540C93&quot;/&gt;&lt;wsp:rsid wsp:val=&quot;00541245&quot;/&gt;&lt;wsp:rsid wsp:val=&quot;00545573&quot;/&gt;&lt;wsp:rsid wsp:val=&quot;0054563A&quot;/&gt;&lt;wsp:rsid wsp:val=&quot;00547DE0&quot;/&gt;&lt;wsp:rsid wsp:val=&quot;005511A7&quot;/&gt;&lt;wsp:rsid wsp:val=&quot;00552A7C&quot;/&gt;&lt;wsp:rsid wsp:val=&quot;00552ED0&quot;/&gt;&lt;wsp:rsid wsp:val=&quot;00553CE5&quot;/&gt;&lt;wsp:rsid wsp:val=&quot;00554483&quot;/&gt;&lt;wsp:rsid wsp:val=&quot;00555F2E&quot;/&gt;&lt;wsp:rsid wsp:val=&quot;00556910&quot;/&gt;&lt;wsp:rsid wsp:val=&quot;005608B5&quot;/&gt;&lt;wsp:rsid wsp:val=&quot;0057356D&quot;/&gt;&lt;wsp:rsid wsp:val=&quot;00573796&quot;/&gt;&lt;wsp:rsid wsp:val=&quot;005772BE&quot;/&gt;&lt;wsp:rsid wsp:val=&quot;00580D74&quot;/&gt;&lt;wsp:rsid wsp:val=&quot;00581FB1&quot;/&gt;&lt;wsp:rsid wsp:val=&quot;00582C06&quot;/&gt;&lt;wsp:rsid wsp:val=&quot;00583430&quot;/&gt;&lt;wsp:rsid wsp:val=&quot;005839E8&quot;/&gt;&lt;wsp:rsid wsp:val=&quot;00592537&quot;/&gt;&lt;wsp:rsid wsp:val=&quot;005933C9&quot;/&gt;&lt;wsp:rsid wsp:val=&quot;005956A8&quot;/&gt;&lt;wsp:rsid wsp:val=&quot;005A18ED&quot;/&gt;&lt;wsp:rsid wsp:val=&quot;005A54A2&quot;/&gt;&lt;wsp:rsid wsp:val=&quot;005A645E&quot;/&gt;&lt;wsp:rsid wsp:val=&quot;005A6D1E&quot;/&gt;&lt;wsp:rsid wsp:val=&quot;005A6E4C&quot;/&gt;&lt;wsp:rsid wsp:val=&quot;005B011F&quot;/&gt;&lt;wsp:rsid wsp:val=&quot;005B2637&quot;/&gt;&lt;wsp:rsid wsp:val=&quot;005B525A&quot;/&gt;&lt;wsp:rsid wsp:val=&quot;005B61FA&quot;/&gt;&lt;wsp:rsid wsp:val=&quot;005B66AF&quot;/&gt;&lt;wsp:rsid wsp:val=&quot;005C0A1F&quot;/&gt;&lt;wsp:rsid wsp:val=&quot;005C3834&quot;/&gt;&lt;wsp:rsid wsp:val=&quot;005C5DC2&quot;/&gt;&lt;wsp:rsid wsp:val=&quot;005C6004&quot;/&gt;&lt;wsp:rsid wsp:val=&quot;005C634D&quot;/&gt;&lt;wsp:rsid wsp:val=&quot;005C7021&quot;/&gt;&lt;wsp:rsid wsp:val=&quot;005D1577&quot;/&gt;&lt;wsp:rsid wsp:val=&quot;005E2038&quot;/&gt;&lt;wsp:rsid wsp:val=&quot;005E22D3&quot;/&gt;&lt;wsp:rsid wsp:val=&quot;005E2DA1&quot;/&gt;&lt;wsp:rsid wsp:val=&quot;005E4547&quot;/&gt;&lt;wsp:rsid wsp:val=&quot;005F77EB&quot;/&gt;&lt;wsp:rsid wsp:val=&quot;00604088&quot;/&gt;&lt;wsp:rsid wsp:val=&quot;0060478E&quot;/&gt;&lt;wsp:rsid wsp:val=&quot;00613E53&quot;/&gt;&lt;wsp:rsid wsp:val=&quot;00615305&quot;/&gt;&lt;wsp:rsid wsp:val=&quot;0062082D&quot;/&gt;&lt;wsp:rsid wsp:val=&quot;00620DDD&quot;/&gt;&lt;wsp:rsid wsp:val=&quot;006213AF&quot;/&gt;&lt;wsp:rsid wsp:val=&quot;006224A2&quot;/&gt;&lt;wsp:rsid wsp:val=&quot;00625DA9&quot;/&gt;&lt;wsp:rsid wsp:val=&quot;00633001&quot;/&gt;&lt;wsp:rsid wsp:val=&quot;006335B2&quot;/&gt;&lt;wsp:rsid wsp:val=&quot;00633667&quot;/&gt;&lt;wsp:rsid wsp:val=&quot;0063413A&quot;/&gt;&lt;wsp:rsid wsp:val=&quot;00636400&quot;/&gt;&lt;wsp:rsid wsp:val=&quot;00636CD8&quot;/&gt;&lt;wsp:rsid wsp:val=&quot;00637FFA&quot;/&gt;&lt;wsp:rsid wsp:val=&quot;00645AB3&quot;/&gt;&lt;wsp:rsid wsp:val=&quot;00650F22&quot;/&gt;&lt;wsp:rsid wsp:val=&quot;006512DB&quot;/&gt;&lt;wsp:rsid wsp:val=&quot;00653386&quot;/&gt;&lt;wsp:rsid wsp:val=&quot;006544E6&quot;/&gt;&lt;wsp:rsid wsp:val=&quot;00654CD8&quot;/&gt;&lt;wsp:rsid wsp:val=&quot;00656BB5&quot;/&gt;&lt;wsp:rsid wsp:val=&quot;00657578&quot;/&gt;&lt;wsp:rsid wsp:val=&quot;006615C1&quot;/&gt;&lt;wsp:rsid wsp:val=&quot;00661697&quot;/&gt;&lt;wsp:rsid wsp:val=&quot;00666D1B&quot;/&gt;&lt;wsp:rsid wsp:val=&quot;00666D3F&quot;/&gt;&lt;wsp:rsid wsp:val=&quot;00671FC6&quot;/&gt;&lt;wsp:rsid wsp:val=&quot;00672352&quot;/&gt;&lt;wsp:rsid wsp:val=&quot;0067305E&quot;/&gt;&lt;wsp:rsid wsp:val=&quot;0067364C&quot;/&gt;&lt;wsp:rsid wsp:val=&quot;006863D0&quot;/&gt;&lt;wsp:rsid wsp:val=&quot;00686EC4&quot;/&gt;&lt;wsp:rsid wsp:val=&quot;00687DA1&quot;/&gt;&lt;wsp:rsid wsp:val=&quot;006914B6&quot;/&gt;&lt;wsp:rsid wsp:val=&quot;006918EA&quot;/&gt;&lt;wsp:rsid wsp:val=&quot;00694CDE&quot;/&gt;&lt;wsp:rsid wsp:val=&quot;006964BA&quot;/&gt;&lt;wsp:rsid wsp:val=&quot;006977A9&quot;/&gt;&lt;wsp:rsid wsp:val=&quot;006A2709&quot;/&gt;&lt;wsp:rsid wsp:val=&quot;006A27D9&quot;/&gt;&lt;wsp:rsid wsp:val=&quot;006A44E3&quot;/&gt;&lt;wsp:rsid wsp:val=&quot;006A4B3B&quot;/&gt;&lt;wsp:rsid wsp:val=&quot;006A68F7&quot;/&gt;&lt;wsp:rsid wsp:val=&quot;006A6C5E&quot;/&gt;&lt;wsp:rsid wsp:val=&quot;006A7C44&quot;/&gt;&lt;wsp:rsid wsp:val=&quot;006B0107&quot;/&gt;&lt;wsp:rsid wsp:val=&quot;006B166E&quot;/&gt;&lt;wsp:rsid wsp:val=&quot;006B2C36&quot;/&gt;&lt;wsp:rsid wsp:val=&quot;006B40FD&quot;/&gt;&lt;wsp:rsid wsp:val=&quot;006B4CB6&quot;/&gt;&lt;wsp:rsid wsp:val=&quot;006C0D2A&quot;/&gt;&lt;wsp:rsid wsp:val=&quot;006C1C45&quot;/&gt;&lt;wsp:rsid wsp:val=&quot;006C2F1C&quot;/&gt;&lt;wsp:rsid wsp:val=&quot;006C34E7&quot;/&gt;&lt;wsp:rsid wsp:val=&quot;006C3BFA&quot;/&gt;&lt;wsp:rsid wsp:val=&quot;006C5E5E&quot;/&gt;&lt;wsp:rsid wsp:val=&quot;006D1939&quot;/&gt;&lt;wsp:rsid wsp:val=&quot;006D52DA&quot;/&gt;&lt;wsp:rsid wsp:val=&quot;006E00D6&quot;/&gt;&lt;wsp:rsid wsp:val=&quot;006E0479&quot;/&gt;&lt;wsp:rsid wsp:val=&quot;006E11FE&quot;/&gt;&lt;wsp:rsid wsp:val=&quot;006E1BC0&quot;/&gt;&lt;wsp:rsid wsp:val=&quot;006F0603&quot;/&gt;&lt;wsp:rsid wsp:val=&quot;006F45C6&quot;/&gt;&lt;wsp:rsid wsp:val=&quot;006F692E&quot;/&gt;&lt;wsp:rsid wsp:val=&quot;006F6BAB&quot;/&gt;&lt;wsp:rsid wsp:val=&quot;00702096&quot;/&gt;&lt;wsp:rsid wsp:val=&quot;0070360D&quot;/&gt;&lt;wsp:rsid wsp:val=&quot;00703FE3&quot;/&gt;&lt;wsp:rsid wsp:val=&quot;007068B3&quot;/&gt;&lt;wsp:rsid wsp:val=&quot;00707FC4&quot;/&gt;&lt;wsp:rsid wsp:val=&quot;00712458&quot;/&gt;&lt;wsp:rsid wsp:val=&quot;00713E54&quot;/&gt;&lt;wsp:rsid wsp:val=&quot;00717653&quot;/&gt;&lt;wsp:rsid wsp:val=&quot;0072047F&quot;/&gt;&lt;wsp:rsid wsp:val=&quot;00720F87&quot;/&gt;&lt;wsp:rsid wsp:val=&quot;0072111D&quot;/&gt;&lt;wsp:rsid wsp:val=&quot;00721230&quot;/&gt;&lt;wsp:rsid wsp:val=&quot;00722F4C&quot;/&gt;&lt;wsp:rsid wsp:val=&quot;00723B20&quot;/&gt;&lt;wsp:rsid wsp:val=&quot;0072691B&quot;/&gt;&lt;wsp:rsid wsp:val=&quot;007270C1&quot;/&gt;&lt;wsp:rsid wsp:val=&quot;00730040&quot;/&gt;&lt;wsp:rsid wsp:val=&quot;00732825&quot;/&gt;&lt;wsp:rsid wsp:val=&quot;00732C61&quot;/&gt;&lt;wsp:rsid wsp:val=&quot;00734D62&quot;/&gt;&lt;wsp:rsid wsp:val=&quot;00734FA0&quot;/&gt;&lt;wsp:rsid wsp:val=&quot;00735E09&quot;/&gt;&lt;wsp:rsid wsp:val=&quot;00737A7F&quot;/&gt;&lt;wsp:rsid wsp:val=&quot;00742D1C&quot;/&gt;&lt;wsp:rsid wsp:val=&quot;0074358F&quot;/&gt;&lt;wsp:rsid wsp:val=&quot;00747D18&quot;/&gt;&lt;wsp:rsid wsp:val=&quot;00750092&quot;/&gt;&lt;wsp:rsid wsp:val=&quot;0075657C&quot;/&gt;&lt;wsp:rsid wsp:val=&quot;00760D2E&quot;/&gt;&lt;wsp:rsid wsp:val=&quot;007632B0&quot;/&gt;&lt;wsp:rsid wsp:val=&quot;00765F2B&quot;/&gt;&lt;wsp:rsid wsp:val=&quot;00766A79&quot;/&gt;&lt;wsp:rsid wsp:val=&quot;00767935&quot;/&gt;&lt;wsp:rsid wsp:val=&quot;0077380A&quot;/&gt;&lt;wsp:rsid wsp:val=&quot;0077424A&quot;/&gt;&lt;wsp:rsid wsp:val=&quot;00776780&quot;/&gt;&lt;wsp:rsid wsp:val=&quot;00776A73&quot;/&gt;&lt;wsp:rsid wsp:val=&quot;007816EA&quot;/&gt;&lt;wsp:rsid wsp:val=&quot;00781F3C&quot;/&gt;&lt;wsp:rsid wsp:val=&quot;007857EA&quot;/&gt;&lt;wsp:rsid wsp:val=&quot;0078793C&quot;/&gt;&lt;wsp:rsid wsp:val=&quot;00791966&quot;/&gt;&lt;wsp:rsid wsp:val=&quot;00792898&quot;/&gt;&lt;wsp:rsid wsp:val=&quot;00792F96&quot;/&gt;&lt;wsp:rsid wsp:val=&quot;0079329C&quot;/&gt;&lt;wsp:rsid wsp:val=&quot;00794A97&quot;/&gt;&lt;wsp:rsid wsp:val=&quot;00794B2A&quot;/&gt;&lt;wsp:rsid wsp:val=&quot;00795618&quot;/&gt;&lt;wsp:rsid wsp:val=&quot;00796093&quot;/&gt;&lt;wsp:rsid wsp:val=&quot;00797799&quot;/&gt;&lt;wsp:rsid wsp:val=&quot;007A0080&quot;/&gt;&lt;wsp:rsid wsp:val=&quot;007A03CC&quot;/&gt;&lt;wsp:rsid wsp:val=&quot;007A4145&quot;/&gt;&lt;wsp:rsid wsp:val=&quot;007A430D&quot;/&gt;&lt;wsp:rsid wsp:val=&quot;007A52F6&quot;/&gt;&lt;wsp:rsid wsp:val=&quot;007B1B71&quot;/&gt;&lt;wsp:rsid wsp:val=&quot;007B39E5&quot;/&gt;&lt;wsp:rsid wsp:val=&quot;007B3C22&quot;/&gt;&lt;wsp:rsid wsp:val=&quot;007B7AFE&quot;/&gt;&lt;wsp:rsid wsp:val=&quot;007C1E21&quot;/&gt;&lt;wsp:rsid wsp:val=&quot;007C24F0&quot;/&gt;&lt;wsp:rsid wsp:val=&quot;007C5C9F&quot;/&gt;&lt;wsp:rsid wsp:val=&quot;007C70F8&quot;/&gt;&lt;wsp:rsid wsp:val=&quot;007C78A9&quot;/&gt;&lt;wsp:rsid wsp:val=&quot;007C7A9C&quot;/&gt;&lt;wsp:rsid wsp:val=&quot;007D1477&quot;/&gt;&lt;wsp:rsid wsp:val=&quot;007D170A&quot;/&gt;&lt;wsp:rsid wsp:val=&quot;007D53CE&quot;/&gt;&lt;wsp:rsid wsp:val=&quot;007D5BAE&quot;/&gt;&lt;wsp:rsid wsp:val=&quot;007D7D50&quot;/&gt;&lt;wsp:rsid wsp:val=&quot;007E0FA1&quot;/&gt;&lt;wsp:rsid wsp:val=&quot;007E2FAF&quot;/&gt;&lt;wsp:rsid wsp:val=&quot;007E463C&quot;/&gt;&lt;wsp:rsid wsp:val=&quot;007E5827&quot;/&gt;&lt;wsp:rsid wsp:val=&quot;007F1710&quot;/&gt;&lt;wsp:rsid wsp:val=&quot;007F1D4C&quot;/&gt;&lt;wsp:rsid wsp:val=&quot;007F209B&quot;/&gt;&lt;wsp:rsid wsp:val=&quot;007F2B82&quot;/&gt;&lt;wsp:rsid wsp:val=&quot;007F2D34&quot;/&gt;&lt;wsp:rsid wsp:val=&quot;007F39AA&quot;/&gt;&lt;wsp:rsid wsp:val=&quot;007F4938&quot;/&gt;&lt;wsp:rsid wsp:val=&quot;007F5A43&quot;/&gt;&lt;wsp:rsid wsp:val=&quot;007F7BDD&quot;/&gt;&lt;wsp:rsid wsp:val=&quot;00802CCF&quot;/&gt;&lt;wsp:rsid wsp:val=&quot;00803486&quot;/&gt;&lt;wsp:rsid wsp:val=&quot;00804EDA&quot;/&gt;&lt;wsp:rsid wsp:val=&quot;008124E9&quot;/&gt;&lt;wsp:rsid wsp:val=&quot;00813D1A&quot;/&gt;&lt;wsp:rsid wsp:val=&quot;008169C9&quot;/&gt;&lt;wsp:rsid wsp:val=&quot;008211F4&quot;/&gt;&lt;wsp:rsid wsp:val=&quot;0082188D&quot;/&gt;&lt;wsp:rsid wsp:val=&quot;0082642E&quot;/&gt;&lt;wsp:rsid wsp:val=&quot;00826883&quot;/&gt;&lt;wsp:rsid wsp:val=&quot;00827334&quot;/&gt;&lt;wsp:rsid wsp:val=&quot;008304DE&quot;/&gt;&lt;wsp:rsid wsp:val=&quot;00830AC9&quot;/&gt;&lt;wsp:rsid wsp:val=&quot;0083138A&quot;/&gt;&lt;wsp:rsid wsp:val=&quot;0083180D&quot;/&gt;&lt;wsp:rsid wsp:val=&quot;00835185&quot;/&gt;&lt;wsp:rsid wsp:val=&quot;00835AF0&quot;/&gt;&lt;wsp:rsid wsp:val=&quot;00836D89&quot;/&gt;&lt;wsp:rsid wsp:val=&quot;008432C5&quot;/&gt;&lt;wsp:rsid wsp:val=&quot;00843774&quot;/&gt;&lt;wsp:rsid wsp:val=&quot;0085041E&quot;/&gt;&lt;wsp:rsid wsp:val=&quot;00851DE6&quot;/&gt;&lt;wsp:rsid wsp:val=&quot;00857453&quot;/&gt;&lt;wsp:rsid wsp:val=&quot;00860597&quot;/&gt;&lt;wsp:rsid wsp:val=&quot;00861426&quot;/&gt;&lt;wsp:rsid wsp:val=&quot;008617E6&quot;/&gt;&lt;wsp:rsid wsp:val=&quot;008629B0&quot;/&gt;&lt;wsp:rsid wsp:val=&quot;00862A8E&quot;/&gt;&lt;wsp:rsid wsp:val=&quot;008658EE&quot;/&gt;&lt;wsp:rsid wsp:val=&quot;00866A62&quot;/&gt;&lt;wsp:rsid wsp:val=&quot;00866BC2&quot;/&gt;&lt;wsp:rsid wsp:val=&quot;00867473&quot;/&gt;&lt;wsp:rsid wsp:val=&quot;00871799&quot;/&gt;&lt;wsp:rsid wsp:val=&quot;00872E13&quot;/&gt;&lt;wsp:rsid wsp:val=&quot;00873722&quot;/&gt;&lt;wsp:rsid wsp:val=&quot;00873839&quot;/&gt;&lt;wsp:rsid wsp:val=&quot;00874F58&quot;/&gt;&lt;wsp:rsid wsp:val=&quot;0087727B&quot;/&gt;&lt;wsp:rsid wsp:val=&quot;00883225&quot;/&gt;&lt;wsp:rsid wsp:val=&quot;00883544&quot;/&gt;&lt;wsp:rsid wsp:val=&quot;0088367C&quot;/&gt;&lt;wsp:rsid wsp:val=&quot;00883C99&quot;/&gt;&lt;wsp:rsid wsp:val=&quot;008840EB&quot;/&gt;&lt;wsp:rsid wsp:val=&quot;0088726E&quot;/&gt;&lt;wsp:rsid wsp:val=&quot;008904CB&quot;/&gt;&lt;wsp:rsid wsp:val=&quot;00894901&quot;/&gt;&lt;wsp:rsid wsp:val=&quot;0089582E&quot;/&gt;&lt;wsp:rsid wsp:val=&quot;008A0592&quot;/&gt;&lt;wsp:rsid wsp:val=&quot;008A2C3B&quot;/&gt;&lt;wsp:rsid wsp:val=&quot;008A384A&quot;/&gt;&lt;wsp:rsid wsp:val=&quot;008A455C&quot;/&gt;&lt;wsp:rsid wsp:val=&quot;008A477D&quot;/&gt;&lt;wsp:rsid wsp:val=&quot;008A496C&quot;/&gt;&lt;wsp:rsid wsp:val=&quot;008B0664&quot;/&gt;&lt;wsp:rsid wsp:val=&quot;008B0A74&quot;/&gt;&lt;wsp:rsid wsp:val=&quot;008B3AEF&quot;/&gt;&lt;wsp:rsid wsp:val=&quot;008B3FDF&quot;/&gt;&lt;wsp:rsid wsp:val=&quot;008B43C3&quot;/&gt;&lt;wsp:rsid wsp:val=&quot;008B5F05&quot;/&gt;&lt;wsp:rsid wsp:val=&quot;008C1C51&quot;/&gt;&lt;wsp:rsid wsp:val=&quot;008C4349&quot;/&gt;&lt;wsp:rsid wsp:val=&quot;008C48F8&quot;/&gt;&lt;wsp:rsid wsp:val=&quot;008C643D&quot;/&gt;&lt;wsp:rsid wsp:val=&quot;008D06FE&quot;/&gt;&lt;wsp:rsid wsp:val=&quot;008D2062&quot;/&gt;&lt;wsp:rsid wsp:val=&quot;008D544D&quot;/&gt;&lt;wsp:rsid wsp:val=&quot;008D64F5&quot;/&gt;&lt;wsp:rsid wsp:val=&quot;008D67C9&quot;/&gt;&lt;wsp:rsid wsp:val=&quot;008E17CF&quot;/&gt;&lt;wsp:rsid wsp:val=&quot;008E2837&quot;/&gt;&lt;wsp:rsid wsp:val=&quot;008E4058&quot;/&gt;&lt;wsp:rsid wsp:val=&quot;008E42F0&quot;/&gt;&lt;wsp:rsid wsp:val=&quot;008E6298&quot;/&gt;&lt;wsp:rsid wsp:val=&quot;008F0155&quot;/&gt;&lt;wsp:rsid wsp:val=&quot;008F1C57&quot;/&gt;&lt;wsp:rsid wsp:val=&quot;008F2923&quot;/&gt;&lt;wsp:rsid wsp:val=&quot;008F422B&quot;/&gt;&lt;wsp:rsid wsp:val=&quot;008F4B0A&quot;/&gt;&lt;wsp:rsid wsp:val=&quot;008F5B4A&quot;/&gt;&lt;wsp:rsid wsp:val=&quot;008F5C54&quot;/&gt;&lt;wsp:rsid wsp:val=&quot;008F6A35&quot;/&gt;&lt;wsp:rsid wsp:val=&quot;008F714E&quot;/&gt;&lt;wsp:rsid wsp:val=&quot;008F78E3&quot;/&gt;&lt;wsp:rsid wsp:val=&quot;0090021D&quot;/&gt;&lt;wsp:rsid wsp:val=&quot;00903711&quot;/&gt;&lt;wsp:rsid wsp:val=&quot;00903F35&quot;/&gt;&lt;wsp:rsid wsp:val=&quot;00905640&quot;/&gt;&lt;wsp:rsid wsp:val=&quot;00905682&quot;/&gt;&lt;wsp:rsid wsp:val=&quot;00906317&quot;/&gt;&lt;wsp:rsid wsp:val=&quot;0090795A&quot;/&gt;&lt;wsp:rsid wsp:val=&quot;009124F9&quot;/&gt;&lt;wsp:rsid wsp:val=&quot;00920269&quot;/&gt;&lt;wsp:rsid wsp:val=&quot;009226BF&quot;/&gt;&lt;wsp:rsid wsp:val=&quot;009226CA&quot;/&gt;&lt;wsp:rsid wsp:val=&quot;0092288F&quot;/&gt;&lt;wsp:rsid wsp:val=&quot;009270C1&quot;/&gt;&lt;wsp:rsid wsp:val=&quot;009278F2&quot;/&gt;&lt;wsp:rsid wsp:val=&quot;0093108D&quot;/&gt;&lt;wsp:rsid wsp:val=&quot;00931BEB&quot;/&gt;&lt;wsp:rsid wsp:val=&quot;00931D1A&quot;/&gt;&lt;wsp:rsid wsp:val=&quot;00931EDA&quot;/&gt;&lt;wsp:rsid wsp:val=&quot;009339E2&quot;/&gt;&lt;wsp:rsid wsp:val=&quot;00935E7B&quot;/&gt;&lt;wsp:rsid wsp:val=&quot;00937782&quot;/&gt;&lt;wsp:rsid wsp:val=&quot;00943A0A&quot;/&gt;&lt;wsp:rsid wsp:val=&quot;009472BC&quot;/&gt;&lt;wsp:rsid wsp:val=&quot;00947E89&quot;/&gt;&lt;wsp:rsid wsp:val=&quot;00950764&quot;/&gt;&lt;wsp:rsid wsp:val=&quot;00950C1A&quot;/&gt;&lt;wsp:rsid wsp:val=&quot;0095141D&quot;/&gt;&lt;wsp:rsid wsp:val=&quot;00951D20&quot;/&gt;&lt;wsp:rsid wsp:val=&quot;00951F33&quot;/&gt;&lt;wsp:rsid wsp:val=&quot;00952627&quot;/&gt;&lt;wsp:rsid wsp:val=&quot;009571A3&quot;/&gt;&lt;wsp:rsid wsp:val=&quot;00961099&quot;/&gt;&lt;wsp:rsid wsp:val=&quot;009621AA&quot;/&gt;&lt;wsp:rsid wsp:val=&quot;009630E4&quot;/&gt;&lt;wsp:rsid wsp:val=&quot;009642B8&quot;/&gt;&lt;wsp:rsid wsp:val=&quot;00966C4E&quot;/&gt;&lt;wsp:rsid wsp:val=&quot;00967248&quot;/&gt;&lt;wsp:rsid wsp:val=&quot;00970977&quot;/&gt;&lt;wsp:rsid wsp:val=&quot;00970A93&quot;/&gt;&lt;wsp:rsid wsp:val=&quot;009736B5&quot;/&gt;&lt;wsp:rsid wsp:val=&quot;00975AD7&quot;/&gt;&lt;wsp:rsid wsp:val=&quot;00981B80&quot;/&gt;&lt;wsp:rsid wsp:val=&quot;00985827&quot;/&gt;&lt;wsp:rsid wsp:val=&quot;00990BD4&quot;/&gt;&lt;wsp:rsid wsp:val=&quot;00990D80&quot;/&gt;&lt;wsp:rsid wsp:val=&quot;009911FE&quot;/&gt;&lt;wsp:rsid wsp:val=&quot;00992E46&quot;/&gt;&lt;wsp:rsid wsp:val=&quot;00994227&quot;/&gt;&lt;wsp:rsid wsp:val=&quot;00995DAB&quot;/&gt;&lt;wsp:rsid wsp:val=&quot;00996096&quot;/&gt;&lt;wsp:rsid wsp:val=&quot;00997715&quot;/&gt;&lt;wsp:rsid wsp:val=&quot;009A1276&quot;/&gt;&lt;wsp:rsid wsp:val=&quot;009A32B2&quot;/&gt;&lt;wsp:rsid wsp:val=&quot;009A433B&quot;/&gt;&lt;wsp:rsid wsp:val=&quot;009A50E3&quot;/&gt;&lt;wsp:rsid wsp:val=&quot;009A5501&quot;/&gt;&lt;wsp:rsid wsp:val=&quot;009A5CF2&quot;/&gt;&lt;wsp:rsid wsp:val=&quot;009A6210&quot;/&gt;&lt;wsp:rsid wsp:val=&quot;009A7DF2&quot;/&gt;&lt;wsp:rsid wsp:val=&quot;009A7E09&quot;/&gt;&lt;wsp:rsid wsp:val=&quot;009B1304&quot;/&gt;&lt;wsp:rsid wsp:val=&quot;009B2C88&quot;/&gt;&lt;wsp:rsid wsp:val=&quot;009B54D3&quot;/&gt;&lt;wsp:rsid wsp:val=&quot;009C2050&quot;/&gt;&lt;wsp:rsid wsp:val=&quot;009C5B89&quot;/&gt;&lt;wsp:rsid wsp:val=&quot;009C5F41&quot;/&gt;&lt;wsp:rsid wsp:val=&quot;009C700D&quot;/&gt;&lt;wsp:rsid wsp:val=&quot;009C75CB&quot;/&gt;&lt;wsp:rsid wsp:val=&quot;009D00D3&quot;/&gt;&lt;wsp:rsid wsp:val=&quot;009D0A01&quot;/&gt;&lt;wsp:rsid wsp:val=&quot;009D2579&quot;/&gt;&lt;wsp:rsid wsp:val=&quot;009E4DBA&quot;/&gt;&lt;wsp:rsid wsp:val=&quot;009E51C3&quot;/&gt;&lt;wsp:rsid wsp:val=&quot;009E7757&quot;/&gt;&lt;wsp:rsid wsp:val=&quot;009E7A93&quot;/&gt;&lt;wsp:rsid wsp:val=&quot;009F0644&quot;/&gt;&lt;wsp:rsid wsp:val=&quot;009F1585&quot;/&gt;&lt;wsp:rsid wsp:val=&quot;009F1F64&quot;/&gt;&lt;wsp:rsid wsp:val=&quot;009F3DD8&quot;/&gt;&lt;wsp:rsid wsp:val=&quot;009F5F9E&quot;/&gt;&lt;wsp:rsid wsp:val=&quot;009F6203&quot;/&gt;&lt;wsp:rsid wsp:val=&quot;009F6542&quot;/&gt;&lt;wsp:rsid wsp:val=&quot;00A01B3E&quot;/&gt;&lt;wsp:rsid wsp:val=&quot;00A02038&quot;/&gt;&lt;wsp:rsid wsp:val=&quot;00A03A48&quot;/&gt;&lt;wsp:rsid wsp:val=&quot;00A05EAE&quot;/&gt;&lt;wsp:rsid wsp:val=&quot;00A07E96&quot;/&gt;&lt;wsp:rsid wsp:val=&quot;00A16E96&quot;/&gt;&lt;wsp:rsid wsp:val=&quot;00A203EF&quot;/&gt;&lt;wsp:rsid wsp:val=&quot;00A20E35&quot;/&gt;&lt;wsp:rsid wsp:val=&quot;00A2253D&quot;/&gt;&lt;wsp:rsid wsp:val=&quot;00A22F08&quot;/&gt;&lt;wsp:rsid wsp:val=&quot;00A231E9&quot;/&gt;&lt;wsp:rsid wsp:val=&quot;00A27774&quot;/&gt;&lt;wsp:rsid wsp:val=&quot;00A34B27&quot;/&gt;&lt;wsp:rsid wsp:val=&quot;00A37373&quot;/&gt;&lt;wsp:rsid wsp:val=&quot;00A374FD&quot;/&gt;&lt;wsp:rsid wsp:val=&quot;00A44492&quot;/&gt;&lt;wsp:rsid wsp:val=&quot;00A45592&quot;/&gt;&lt;wsp:rsid wsp:val=&quot;00A459D1&quot;/&gt;&lt;wsp:rsid wsp:val=&quot;00A47631&quot;/&gt;&lt;wsp:rsid wsp:val=&quot;00A501C9&quot;/&gt;&lt;wsp:rsid wsp:val=&quot;00A50B4A&quot;/&gt;&lt;wsp:rsid wsp:val=&quot;00A522D5&quot;/&gt;&lt;wsp:rsid wsp:val=&quot;00A52815&quot;/&gt;&lt;wsp:rsid wsp:val=&quot;00A55F77&quot;/&gt;&lt;wsp:rsid wsp:val=&quot;00A56653&quot;/&gt;&lt;wsp:rsid wsp:val=&quot;00A61027&quot;/&gt;&lt;wsp:rsid wsp:val=&quot;00A62227&quot;/&gt;&lt;wsp:rsid wsp:val=&quot;00A63D53&quot;/&gt;&lt;wsp:rsid wsp:val=&quot;00A65B83&quot;/&gt;&lt;wsp:rsid wsp:val=&quot;00A7249F&quot;/&gt;&lt;wsp:rsid wsp:val=&quot;00A7554A&quot;/&gt;&lt;wsp:rsid wsp:val=&quot;00A807F5&quot;/&gt;&lt;wsp:rsid wsp:val=&quot;00A83ADE&quot;/&gt;&lt;wsp:rsid wsp:val=&quot;00A845EB&quot;/&gt;&lt;wsp:rsid wsp:val=&quot;00A86A72&quot;/&gt;&lt;wsp:rsid wsp:val=&quot;00A90E0E&quot;/&gt;&lt;wsp:rsid wsp:val=&quot;00A96FC4&quot;/&gt;&lt;wsp:rsid wsp:val=&quot;00A97A08&quot;/&gt;&lt;wsp:rsid wsp:val=&quot;00AA0BC0&quot;/&gt;&lt;wsp:rsid wsp:val=&quot;00AA34AA&quot;/&gt;&lt;wsp:rsid wsp:val=&quot;00AA55B6&quot;/&gt;&lt;wsp:rsid wsp:val=&quot;00AA590D&quot;/&gt;&lt;wsp:rsid wsp:val=&quot;00AA66C3&quot;/&gt;&lt;wsp:rsid wsp:val=&quot;00AB307D&quot;/&gt;&lt;wsp:rsid wsp:val=&quot;00AB7A88&quot;/&gt;&lt;wsp:rsid wsp:val=&quot;00AC06CA&quot;/&gt;&lt;wsp:rsid wsp:val=&quot;00AC2123&quot;/&gt;&lt;wsp:rsid wsp:val=&quot;00AC356A&quot;/&gt;&lt;wsp:rsid wsp:val=&quot;00AC4ACB&quot;/&gt;&lt;wsp:rsid wsp:val=&quot;00AC4C9E&quot;/&gt;&lt;wsp:rsid wsp:val=&quot;00AD027E&quot;/&gt;&lt;wsp:rsid wsp:val=&quot;00AD03BB&quot;/&gt;&lt;wsp:rsid wsp:val=&quot;00AD11E7&quot;/&gt;&lt;wsp:rsid wsp:val=&quot;00AD279E&quot;/&gt;&lt;wsp:rsid wsp:val=&quot;00AD4B99&quot;/&gt;&lt;wsp:rsid wsp:val=&quot;00AD5F5E&quot;/&gt;&lt;wsp:rsid wsp:val=&quot;00AD6FB0&quot;/&gt;&lt;wsp:rsid wsp:val=&quot;00AD741C&quot;/&gt;&lt;wsp:rsid wsp:val=&quot;00AE43EC&quot;/&gt;&lt;wsp:rsid wsp:val=&quot;00AF2CCE&quot;/&gt;&lt;wsp:rsid wsp:val=&quot;00AF4567&quot;/&gt;&lt;wsp:rsid wsp:val=&quot;00AF55B0&quot;/&gt;&lt;wsp:rsid wsp:val=&quot;00AF57C4&quot;/&gt;&lt;wsp:rsid wsp:val=&quot;00AF5F31&quot;/&gt;&lt;wsp:rsid wsp:val=&quot;00B007BE&quot;/&gt;&lt;wsp:rsid wsp:val=&quot;00B011C3&quot;/&gt;&lt;wsp:rsid wsp:val=&quot;00B02875&quot;/&gt;&lt;wsp:rsid wsp:val=&quot;00B031FB&quot;/&gt;&lt;wsp:rsid wsp:val=&quot;00B04707&quot;/&gt;&lt;wsp:rsid wsp:val=&quot;00B04B34&quot;/&gt;&lt;wsp:rsid wsp:val=&quot;00B06B7A&quot;/&gt;&lt;wsp:rsid wsp:val=&quot;00B10AB1&quot;/&gt;&lt;wsp:rsid wsp:val=&quot;00B1159A&quot;/&gt;&lt;wsp:rsid wsp:val=&quot;00B12AA8&quot;/&gt;&lt;wsp:rsid wsp:val=&quot;00B20CCF&quot;/&gt;&lt;wsp:rsid wsp:val=&quot;00B215CB&quot;/&gt;&lt;wsp:rsid wsp:val=&quot;00B230F4&quot;/&gt;&lt;wsp:rsid wsp:val=&quot;00B2533F&quot;/&gt;&lt;wsp:rsid wsp:val=&quot;00B275D2&quot;/&gt;&lt;wsp:rsid wsp:val=&quot;00B27A65&quot;/&gt;&lt;wsp:rsid wsp:val=&quot;00B3217F&quot;/&gt;&lt;wsp:rsid wsp:val=&quot;00B326B8&quot;/&gt;&lt;wsp:rsid wsp:val=&quot;00B3301A&quot;/&gt;&lt;wsp:rsid wsp:val=&quot;00B335C2&quot;/&gt;&lt;wsp:rsid wsp:val=&quot;00B35E49&quot;/&gt;&lt;wsp:rsid wsp:val=&quot;00B375BB&quot;/&gt;&lt;wsp:rsid wsp:val=&quot;00B418D6&quot;/&gt;&lt;wsp:rsid wsp:val=&quot;00B44E37&quot;/&gt;&lt;wsp:rsid wsp:val=&quot;00B453A9&quot;/&gt;&lt;wsp:rsid wsp:val=&quot;00B467E3&quot;/&gt;&lt;wsp:rsid wsp:val=&quot;00B47160&quot;/&gt;&lt;wsp:rsid wsp:val=&quot;00B502FC&quot;/&gt;&lt;wsp:rsid wsp:val=&quot;00B56282&quot;/&gt;&lt;wsp:rsid wsp:val=&quot;00B60771&quot;/&gt;&lt;wsp:rsid wsp:val=&quot;00B64E10&quot;/&gt;&lt;wsp:rsid wsp:val=&quot;00B651B9&quot;/&gt;&lt;wsp:rsid wsp:val=&quot;00B676DC&quot;/&gt;&lt;wsp:rsid wsp:val=&quot;00B70500&quot;/&gt;&lt;wsp:rsid wsp:val=&quot;00B7311D&quot;/&gt;&lt;wsp:rsid wsp:val=&quot;00B732E4&quot;/&gt;&lt;wsp:rsid wsp:val=&quot;00B74814&quot;/&gt;&lt;wsp:rsid wsp:val=&quot;00B75521&quot;/&gt;&lt;wsp:rsid wsp:val=&quot;00B80EA2&quot;/&gt;&lt;wsp:rsid wsp:val=&quot;00B85DE0&quot;/&gt;&lt;wsp:rsid wsp:val=&quot;00B91866&quot;/&gt;&lt;wsp:rsid wsp:val=&quot;00B92415&quot;/&gt;&lt;wsp:rsid wsp:val=&quot;00B9254E&quot;/&gt;&lt;wsp:rsid wsp:val=&quot;00B93FA6&quot;/&gt;&lt;wsp:rsid wsp:val=&quot;00B95BF6&quot;/&gt;&lt;wsp:rsid wsp:val=&quot;00B95F7D&quot;/&gt;&lt;wsp:rsid wsp:val=&quot;00B96282&quot;/&gt;&lt;wsp:rsid wsp:val=&quot;00B96471&quot;/&gt;&lt;wsp:rsid wsp:val=&quot;00B9786A&quot;/&gt;&lt;wsp:rsid wsp:val=&quot;00BA1127&quot;/&gt;&lt;wsp:rsid wsp:val=&quot;00BA2910&quot;/&gt;&lt;wsp:rsid wsp:val=&quot;00BA2A09&quot;/&gt;&lt;wsp:rsid wsp:val=&quot;00BA6942&quot;/&gt;&lt;wsp:rsid wsp:val=&quot;00BA7FE0&quot;/&gt;&lt;wsp:rsid wsp:val=&quot;00BB186C&quot;/&gt;&lt;wsp:rsid wsp:val=&quot;00BB5DDC&quot;/&gt;&lt;wsp:rsid wsp:val=&quot;00BB5ED1&quot;/&gt;&lt;wsp:rsid wsp:val=&quot;00BB7FCA&quot;/&gt;&lt;wsp:rsid wsp:val=&quot;00BC0F2B&quot;/&gt;&lt;wsp:rsid wsp:val=&quot;00BC3021&quot;/&gt;&lt;wsp:rsid wsp:val=&quot;00BC41E0&quot;/&gt;&lt;wsp:rsid wsp:val=&quot;00BC4F91&quot;/&gt;&lt;wsp:rsid wsp:val=&quot;00BC63B2&quot;/&gt;&lt;wsp:rsid wsp:val=&quot;00BD0337&quot;/&gt;&lt;wsp:rsid wsp:val=&quot;00BD36C3&quot;/&gt;&lt;wsp:rsid wsp:val=&quot;00BD591E&quot;/&gt;&lt;wsp:rsid wsp:val=&quot;00BD6FAD&quot;/&gt;&lt;wsp:rsid wsp:val=&quot;00BD7906&quot;/&gt;&lt;wsp:rsid wsp:val=&quot;00BE0785&quot;/&gt;&lt;wsp:rsid wsp:val=&quot;00BE19B7&quot;/&gt;&lt;wsp:rsid wsp:val=&quot;00BE3AAF&quot;/&gt;&lt;wsp:rsid wsp:val=&quot;00BE5D38&quot;/&gt;&lt;wsp:rsid wsp:val=&quot;00BF3065&quot;/&gt;&lt;wsp:rsid wsp:val=&quot;00BF39E6&quot;/&gt;&lt;wsp:rsid wsp:val=&quot;00BF40B5&quot;/&gt;&lt;wsp:rsid wsp:val=&quot;00C003D5&quot;/&gt;&lt;wsp:rsid wsp:val=&quot;00C0133A&quot;/&gt;&lt;wsp:rsid wsp:val=&quot;00C01E77&quot;/&gt;&lt;wsp:rsid wsp:val=&quot;00C0266E&quot;/&gt;&lt;wsp:rsid wsp:val=&quot;00C02FE4&quot;/&gt;&lt;wsp:rsid wsp:val=&quot;00C039E7&quot;/&gt;&lt;wsp:rsid wsp:val=&quot;00C10A05&quot;/&gt;&lt;wsp:rsid wsp:val=&quot;00C10DBE&quot;/&gt;&lt;wsp:rsid wsp:val=&quot;00C12F16&quot;/&gt;&lt;wsp:rsid wsp:val=&quot;00C13B12&quot;/&gt;&lt;wsp:rsid wsp:val=&quot;00C20607&quot;/&gt;&lt;wsp:rsid wsp:val=&quot;00C20F0F&quot;/&gt;&lt;wsp:rsid wsp:val=&quot;00C210E3&quot;/&gt;&lt;wsp:rsid wsp:val=&quot;00C27C73&quot;/&gt;&lt;wsp:rsid wsp:val=&quot;00C27DD6&quot;/&gt;&lt;wsp:rsid wsp:val=&quot;00C3004F&quot;/&gt;&lt;wsp:rsid wsp:val=&quot;00C3358B&quot;/&gt;&lt;wsp:rsid wsp:val=&quot;00C35D1F&quot;/&gt;&lt;wsp:rsid wsp:val=&quot;00C37BFF&quot;/&gt;&lt;wsp:rsid wsp:val=&quot;00C42BE1&quot;/&gt;&lt;wsp:rsid wsp:val=&quot;00C42EEE&quot;/&gt;&lt;wsp:rsid wsp:val=&quot;00C44482&quot;/&gt;&lt;wsp:rsid wsp:val=&quot;00C444F9&quot;/&gt;&lt;wsp:rsid wsp:val=&quot;00C4455C&quot;/&gt;&lt;wsp:rsid wsp:val=&quot;00C45439&quot;/&gt;&lt;wsp:rsid wsp:val=&quot;00C47D61&quot;/&gt;&lt;wsp:rsid wsp:val=&quot;00C52ED9&quot;/&gt;&lt;wsp:rsid wsp:val=&quot;00C565DB&quot;/&gt;&lt;wsp:rsid wsp:val=&quot;00C577DB&quot;/&gt;&lt;wsp:rsid wsp:val=&quot;00C62F32&quot;/&gt;&lt;wsp:rsid wsp:val=&quot;00C638EA&quot;/&gt;&lt;wsp:rsid wsp:val=&quot;00C652CF&quot;/&gt;&lt;wsp:rsid wsp:val=&quot;00C66428&quot;/&gt;&lt;wsp:rsid wsp:val=&quot;00C66993&quot;/&gt;&lt;wsp:rsid wsp:val=&quot;00C67164&quot;/&gt;&lt;wsp:rsid wsp:val=&quot;00C724B7&quot;/&gt;&lt;wsp:rsid wsp:val=&quot;00C74B3B&quot;/&gt;&lt;wsp:rsid wsp:val=&quot;00C76484&quot;/&gt;&lt;wsp:rsid wsp:val=&quot;00C77475&quot;/&gt;&lt;wsp:rsid wsp:val=&quot;00C77982&quot;/&gt;&lt;wsp:rsid wsp:val=&quot;00C81A0C&quot;/&gt;&lt;wsp:rsid wsp:val=&quot;00C82EAF&quot;/&gt;&lt;wsp:rsid wsp:val=&quot;00C84874&quot;/&gt;&lt;wsp:rsid wsp:val=&quot;00C87D8C&quot;/&gt;&lt;wsp:rsid wsp:val=&quot;00C91717&quot;/&gt;&lt;wsp:rsid wsp:val=&quot;00C9573E&quot;/&gt;&lt;wsp:rsid wsp:val=&quot;00C968BD&quot;/&gt;&lt;wsp:rsid wsp:val=&quot;00C972A0&quot;/&gt;&lt;wsp:rsid wsp:val=&quot;00CA3D0F&quot;/&gt;&lt;wsp:rsid wsp:val=&quot;00CA69BD&quot;/&gt;&lt;wsp:rsid wsp:val=&quot;00CA747A&quot;/&gt;&lt;wsp:rsid wsp:val=&quot;00CB0314&quot;/&gt;&lt;wsp:rsid wsp:val=&quot;00CB1B6F&quot;/&gt;&lt;wsp:rsid wsp:val=&quot;00CB33D4&quot;/&gt;&lt;wsp:rsid wsp:val=&quot;00CB423F&quot;/&gt;&lt;wsp:rsid wsp:val=&quot;00CB54FA&quot;/&gt;&lt;wsp:rsid wsp:val=&quot;00CB5920&quot;/&gt;&lt;wsp:rsid wsp:val=&quot;00CB68CB&quot;/&gt;&lt;wsp:rsid wsp:val=&quot;00CC4407&quot;/&gt;&lt;wsp:rsid wsp:val=&quot;00CC452B&quot;/&gt;&lt;wsp:rsid wsp:val=&quot;00CC5459&quot;/&gt;&lt;wsp:rsid wsp:val=&quot;00CC5E88&quot;/&gt;&lt;wsp:rsid wsp:val=&quot;00CC68BE&quot;/&gt;&lt;wsp:rsid wsp:val=&quot;00CD004C&quot;/&gt;&lt;wsp:rsid wsp:val=&quot;00CD1A1A&quot;/&gt;&lt;wsp:rsid wsp:val=&quot;00CD2B7D&quot;/&gt;&lt;wsp:rsid wsp:val=&quot;00CD35C0&quot;/&gt;&lt;wsp:rsid wsp:val=&quot;00CD4FC2&quot;/&gt;&lt;wsp:rsid wsp:val=&quot;00CD6D64&quot;/&gt;&lt;wsp:rsid wsp:val=&quot;00CD7100&quot;/&gt;&lt;wsp:rsid wsp:val=&quot;00CD73E0&quot;/&gt;&lt;wsp:rsid wsp:val=&quot;00CE0713&quot;/&gt;&lt;wsp:rsid wsp:val=&quot;00CE1A48&quot;/&gt;&lt;wsp:rsid wsp:val=&quot;00CE2801&quot;/&gt;&lt;wsp:rsid wsp:val=&quot;00CE4460&quot;/&gt;&lt;wsp:rsid wsp:val=&quot;00CF32F0&quot;/&gt;&lt;wsp:rsid wsp:val=&quot;00CF538F&quot;/&gt;&lt;wsp:rsid wsp:val=&quot;00CF5AF5&quot;/&gt;&lt;wsp:rsid wsp:val=&quot;00CF5C99&quot;/&gt;&lt;wsp:rsid wsp:val=&quot;00D00C33&quot;/&gt;&lt;wsp:rsid wsp:val=&quot;00D01224&quot;/&gt;&lt;wsp:rsid wsp:val=&quot;00D01C91&quot;/&gt;&lt;wsp:rsid wsp:val=&quot;00D02E0C&quot;/&gt;&lt;wsp:rsid wsp:val=&quot;00D03B5D&quot;/&gt;&lt;wsp:rsid wsp:val=&quot;00D04A4C&quot;/&gt;&lt;wsp:rsid wsp:val=&quot;00D051D1&quot;/&gt;&lt;wsp:rsid wsp:val=&quot;00D10328&quot;/&gt;&lt;wsp:rsid wsp:val=&quot;00D11871&quot;/&gt;&lt;wsp:rsid wsp:val=&quot;00D15085&quot;/&gt;&lt;wsp:rsid wsp:val=&quot;00D20C5E&quot;/&gt;&lt;wsp:rsid wsp:val=&quot;00D21B65&quot;/&gt;&lt;wsp:rsid wsp:val=&quot;00D21BA1&quot;/&gt;&lt;wsp:rsid wsp:val=&quot;00D2288D&quot;/&gt;&lt;wsp:rsid wsp:val=&quot;00D259AC&quot;/&gt;&lt;wsp:rsid wsp:val=&quot;00D25C1C&quot;/&gt;&lt;wsp:rsid wsp:val=&quot;00D315C8&quot;/&gt;&lt;wsp:rsid wsp:val=&quot;00D34972&quot;/&gt;&lt;wsp:rsid wsp:val=&quot;00D36C25&quot;/&gt;&lt;wsp:rsid wsp:val=&quot;00D42F8C&quot;/&gt;&lt;wsp:rsid wsp:val=&quot;00D43C62&quot;/&gt;&lt;wsp:rsid wsp:val=&quot;00D44D95&quot;/&gt;&lt;wsp:rsid wsp:val=&quot;00D46A1E&quot;/&gt;&lt;wsp:rsid wsp:val=&quot;00D47580&quot;/&gt;&lt;wsp:rsid wsp:val=&quot;00D50319&quot;/&gt;&lt;wsp:rsid wsp:val=&quot;00D5065B&quot;/&gt;&lt;wsp:rsid wsp:val=&quot;00D50CD4&quot;/&gt;&lt;wsp:rsid wsp:val=&quot;00D53116&quot;/&gt;&lt;wsp:rsid wsp:val=&quot;00D64954&quot;/&gt;&lt;wsp:rsid wsp:val=&quot;00D64F3E&quot;/&gt;&lt;wsp:rsid wsp:val=&quot;00D650AB&quot;/&gt;&lt;wsp:rsid wsp:val=&quot;00D65FF1&quot;/&gt;&lt;wsp:rsid wsp:val=&quot;00D674EC&quot;/&gt;&lt;wsp:rsid wsp:val=&quot;00D72204&quot;/&gt;&lt;wsp:rsid wsp:val=&quot;00D729B8&quot;/&gt;&lt;wsp:rsid wsp:val=&quot;00D7316F&quot;/&gt;&lt;wsp:rsid wsp:val=&quot;00D7352F&quot;/&gt;&lt;wsp:rsid wsp:val=&quot;00D7559F&quot;/&gt;&lt;wsp:rsid wsp:val=&quot;00D75DE7&quot;/&gt;&lt;wsp:rsid wsp:val=&quot;00D81BE3&quot;/&gt;&lt;wsp:rsid wsp:val=&quot;00D81DEE&quot;/&gt;&lt;wsp:rsid wsp:val=&quot;00D87DCB&quot;/&gt;&lt;wsp:rsid wsp:val=&quot;00D9111E&quot;/&gt;&lt;wsp:rsid wsp:val=&quot;00D9151C&quot;/&gt;&lt;wsp:rsid wsp:val=&quot;00D916B9&quot;/&gt;&lt;wsp:rsid wsp:val=&quot;00D916F8&quot;/&gt;&lt;wsp:rsid wsp:val=&quot;00D92D4F&quot;/&gt;&lt;wsp:rsid wsp:val=&quot;00D93183&quot;/&gt;&lt;wsp:rsid wsp:val=&quot;00D95780&quot;/&gt;&lt;wsp:rsid wsp:val=&quot;00D97A0A&quot;/&gt;&lt;wsp:rsid wsp:val=&quot;00DA15D7&quot;/&gt;&lt;wsp:rsid wsp:val=&quot;00DA162C&quot;/&gt;&lt;wsp:rsid wsp:val=&quot;00DA291A&quot;/&gt;&lt;wsp:rsid wsp:val=&quot;00DA367E&quot;/&gt;&lt;wsp:rsid wsp:val=&quot;00DA6077&quot;/&gt;&lt;wsp:rsid wsp:val=&quot;00DA629B&quot;/&gt;&lt;wsp:rsid wsp:val=&quot;00DA7399&quot;/&gt;&lt;wsp:rsid wsp:val=&quot;00DB0062&quot;/&gt;&lt;wsp:rsid wsp:val=&quot;00DB7AE5&quot;/&gt;&lt;wsp:rsid wsp:val=&quot;00DC6C26&quot;/&gt;&lt;wsp:rsid wsp:val=&quot;00DC784F&quot;/&gt;&lt;wsp:rsid wsp:val=&quot;00DC7F0B&quot;/&gt;&lt;wsp:rsid wsp:val=&quot;00DD0BFB&quot;/&gt;&lt;wsp:rsid wsp:val=&quot;00DD254A&quot;/&gt;&lt;wsp:rsid wsp:val=&quot;00DD2A77&quot;/&gt;&lt;wsp:rsid wsp:val=&quot;00DD41FE&quot;/&gt;&lt;wsp:rsid wsp:val=&quot;00DD441C&quot;/&gt;&lt;wsp:rsid wsp:val=&quot;00DD582B&quot;/&gt;&lt;wsp:rsid wsp:val=&quot;00DD6846&quot;/&gt;&lt;wsp:rsid wsp:val=&quot;00DD69FE&quot;/&gt;&lt;wsp:rsid wsp:val=&quot;00DE2EE3&quot;/&gt;&lt;wsp:rsid wsp:val=&quot;00DE3B14&quot;/&gt;&lt;wsp:rsid wsp:val=&quot;00DF11F2&quot;/&gt;&lt;wsp:rsid wsp:val=&quot;00DF360D&quot;/&gt;&lt;wsp:rsid wsp:val=&quot;00E00F7F&quot;/&gt;&lt;wsp:rsid wsp:val=&quot;00E01A0B&quot;/&gt;&lt;wsp:rsid wsp:val=&quot;00E0409E&quot;/&gt;&lt;wsp:rsid wsp:val=&quot;00E04469&quot;/&gt;&lt;wsp:rsid wsp:val=&quot;00E0729C&quot;/&gt;&lt;wsp:rsid wsp:val=&quot;00E07C68&quot;/&gt;&lt;wsp:rsid wsp:val=&quot;00E13FB3&quot;/&gt;&lt;wsp:rsid wsp:val=&quot;00E15C23&quot;/&gt;&lt;wsp:rsid wsp:val=&quot;00E17663&quot;/&gt;&lt;wsp:rsid wsp:val=&quot;00E25E84&quot;/&gt;&lt;wsp:rsid wsp:val=&quot;00E272A9&quot;/&gt;&lt;wsp:rsid wsp:val=&quot;00E33517&quot;/&gt;&lt;wsp:rsid wsp:val=&quot;00E35C13&quot;/&gt;&lt;wsp:rsid wsp:val=&quot;00E36229&quot;/&gt;&lt;wsp:rsid wsp:val=&quot;00E4008C&quot;/&gt;&lt;wsp:rsid wsp:val=&quot;00E44670&quot;/&gt;&lt;wsp:rsid wsp:val=&quot;00E45D06&quot;/&gt;&lt;wsp:rsid wsp:val=&quot;00E46197&quot;/&gt;&lt;wsp:rsid wsp:val=&quot;00E47BAE&quot;/&gt;&lt;wsp:rsid wsp:val=&quot;00E51D0D&quot;/&gt;&lt;wsp:rsid wsp:val=&quot;00E52276&quot;/&gt;&lt;wsp:rsid wsp:val=&quot;00E534F5&quot;/&gt;&lt;wsp:rsid wsp:val=&quot;00E53E16&quot;/&gt;&lt;wsp:rsid wsp:val=&quot;00E544DD&quot;/&gt;&lt;wsp:rsid wsp:val=&quot;00E56E22&quot;/&gt;&lt;wsp:rsid wsp:val=&quot;00E57299&quot;/&gt;&lt;wsp:rsid wsp:val=&quot;00E64047&quot;/&gt;&lt;wsp:rsid wsp:val=&quot;00E64590&quot;/&gt;&lt;wsp:rsid wsp:val=&quot;00E66669&quot;/&gt;&lt;wsp:rsid wsp:val=&quot;00E7059D&quot;/&gt;&lt;wsp:rsid wsp:val=&quot;00E71056&quot;/&gt;&lt;wsp:rsid wsp:val=&quot;00E77D46&quot;/&gt;&lt;wsp:rsid wsp:val=&quot;00E813C5&quot;/&gt;&lt;wsp:rsid wsp:val=&quot;00E83735&quot;/&gt;&lt;wsp:rsid wsp:val=&quot;00E83F8F&quot;/&gt;&lt;wsp:rsid wsp:val=&quot;00E8565B&quot;/&gt;&lt;wsp:rsid wsp:val=&quot;00E87109&quot;/&gt;&lt;wsp:rsid wsp:val=&quot;00E873F1&quot;/&gt;&lt;wsp:rsid wsp:val=&quot;00E87A1D&quot;/&gt;&lt;wsp:rsid wsp:val=&quot;00E92791&quot;/&gt;&lt;wsp:rsid wsp:val=&quot;00E92E7A&quot;/&gt;&lt;wsp:rsid wsp:val=&quot;00EA1014&quot;/&gt;&lt;wsp:rsid wsp:val=&quot;00EA7B28&quot;/&gt;&lt;wsp:rsid wsp:val=&quot;00EB24C8&quot;/&gt;&lt;wsp:rsid wsp:val=&quot;00EC0B19&quot;/&gt;&lt;wsp:rsid wsp:val=&quot;00EC3BF1&quot;/&gt;&lt;wsp:rsid wsp:val=&quot;00EC79CE&quot;/&gt;&lt;wsp:rsid wsp:val=&quot;00ED1005&quot;/&gt;&lt;wsp:rsid wsp:val=&quot;00ED3046&quot;/&gt;&lt;wsp:rsid wsp:val=&quot;00ED45A1&quot;/&gt;&lt;wsp:rsid wsp:val=&quot;00ED5348&quot;/&gt;&lt;wsp:rsid wsp:val=&quot;00EE081B&quot;/&gt;&lt;wsp:rsid wsp:val=&quot;00EE2FBB&quot;/&gt;&lt;wsp:rsid wsp:val=&quot;00EE3297&quot;/&gt;&lt;wsp:rsid wsp:val=&quot;00EE3467&quot;/&gt;&lt;wsp:rsid wsp:val=&quot;00EE376B&quot;/&gt;&lt;wsp:rsid wsp:val=&quot;00EE3D69&quot;/&gt;&lt;wsp:rsid wsp:val=&quot;00EE3E8F&quot;/&gt;&lt;wsp:rsid wsp:val=&quot;00EE4A71&quot;/&gt;&lt;wsp:rsid wsp:val=&quot;00EE535E&quot;/&gt;&lt;wsp:rsid wsp:val=&quot;00EF0D36&quot;/&gt;&lt;wsp:rsid wsp:val=&quot;00EF22CB&quot;/&gt;&lt;wsp:rsid wsp:val=&quot;00EF4369&quot;/&gt;&lt;wsp:rsid wsp:val=&quot;00EF6B77&quot;/&gt;&lt;wsp:rsid wsp:val=&quot;00EF7160&quot;/&gt;&lt;wsp:rsid wsp:val=&quot;00F03461&quot;/&gt;&lt;wsp:rsid wsp:val=&quot;00F03577&quot;/&gt;&lt;wsp:rsid wsp:val=&quot;00F05D3B&quot;/&gt;&lt;wsp:rsid wsp:val=&quot;00F07174&quot;/&gt;&lt;wsp:rsid wsp:val=&quot;00F12544&quot;/&gt;&lt;wsp:rsid wsp:val=&quot;00F12C3E&quot;/&gt;&lt;wsp:rsid wsp:val=&quot;00F1679F&quot;/&gt;&lt;wsp:rsid wsp:val=&quot;00F2061F&quot;/&gt;&lt;wsp:rsid wsp:val=&quot;00F222D2&quot;/&gt;&lt;wsp:rsid wsp:val=&quot;00F324FC&quot;/&gt;&lt;wsp:rsid wsp:val=&quot;00F35A61&quot;/&gt;&lt;wsp:rsid wsp:val=&quot;00F45EAD&quot;/&gt;&lt;wsp:rsid wsp:val=&quot;00F46E7A&quot;/&gt;&lt;wsp:rsid wsp:val=&quot;00F471FE&quot;/&gt;&lt;wsp:rsid wsp:val=&quot;00F540F4&quot;/&gt;&lt;wsp:rsid wsp:val=&quot;00F57E49&quot;/&gt;&lt;wsp:rsid wsp:val=&quot;00F62E58&quot;/&gt;&lt;wsp:rsid wsp:val=&quot;00F63588&quot;/&gt;&lt;wsp:rsid wsp:val=&quot;00F63FFF&quot;/&gt;&lt;wsp:rsid wsp:val=&quot;00F677B2&quot;/&gt;&lt;wsp:rsid wsp:val=&quot;00F704F4&quot;/&gt;&lt;wsp:rsid wsp:val=&quot;00F71373&quot;/&gt;&lt;wsp:rsid wsp:val=&quot;00F72723&quot;/&gt;&lt;wsp:rsid wsp:val=&quot;00F74567&quot;/&gt;&lt;wsp:rsid wsp:val=&quot;00F749C5&quot;/&gt;&lt;wsp:rsid wsp:val=&quot;00F7597B&quot;/&gt;&lt;wsp:rsid wsp:val=&quot;00F9172F&quot;/&gt;&lt;wsp:rsid wsp:val=&quot;00F93B48&quot;/&gt;&lt;wsp:rsid wsp:val=&quot;00F9618E&quot;/&gt;&lt;wsp:rsid wsp:val=&quot;00F96A74&quot;/&gt;&lt;wsp:rsid wsp:val=&quot;00F97545&quot;/&gt;&lt;wsp:rsid wsp:val=&quot;00F97CA6&quot;/&gt;&lt;wsp:rsid wsp:val=&quot;00FA5C57&quot;/&gt;&lt;wsp:rsid wsp:val=&quot;00FB2CAE&quot;/&gt;&lt;wsp:rsid wsp:val=&quot;00FB3A64&quot;/&gt;&lt;wsp:rsid wsp:val=&quot;00FB3DE9&quot;/&gt;&lt;wsp:rsid wsp:val=&quot;00FC07C1&quot;/&gt;&lt;wsp:rsid wsp:val=&quot;00FC1228&quot;/&gt;&lt;wsp:rsid wsp:val=&quot;00FC2D77&quot;/&gt;&lt;wsp:rsid wsp:val=&quot;00FC34B8&quot;/&gt;&lt;wsp:rsid wsp:val=&quot;00FC51ED&quot;/&gt;&lt;wsp:rsid wsp:val=&quot;00FD70C8&quot;/&gt;&lt;wsp:rsid wsp:val=&quot;00FE0058&quot;/&gt;&lt;wsp:rsid wsp:val=&quot;00FE0E8D&quot;/&gt;&lt;wsp:rsid wsp:val=&quot;00FE48D8&quot;/&gt;&lt;wsp:rsid wsp:val=&quot;00FE78A3&quot;/&gt;&lt;wsp:rsid wsp:val=&quot;00FF06AF&quot;/&gt;&lt;wsp:rsid wsp:val=&quot;00FF2605&quot;/&gt;&lt;wsp:rsid wsp:val=&quot;00FF3FBC&quot;/&gt;&lt;wsp:rsid wsp:val=&quot;00FF4497&quot;/&gt;&lt;wsp:rsid wsp:val=&quot;00FF7E76&quot;/&gt;&lt;/wsp:rsids&gt;&lt;/w:docPr&gt;&lt;w:body&gt;&lt;w:p wsp:rsidR=&quot;00000000&quot; wsp:rsidRDefault=&quot;00D729B8&quot;&gt;&lt;m:oMathPara&gt;&lt;m:oMath&gt;&lt;m:r&gt;&lt;m:rPr&gt;&lt;m:sty m:val=&quot;p&quot;/&gt;&lt;/m:rPr&gt;&lt;w:rPr&gt;&lt;w:rFonts w:ascii=&quot;Cambria Math&quot; w:h-ansi=&quot;Cambria Math&quot;/&gt;&lt;wx:font wx:val=&quot;Cambria Math&quot;/&gt;&lt;w:sz w:val=&quot;28&quot;/&gt;&lt;w:sz-cs w:val=&quot;28&quot;/&gt;&lt;/w:rPr&gt;&lt;m:t&gt;=&lt;/m:t&gt;&lt;/m:r&gt;&lt;m:f&gt;&lt;m:fPr&gt;&lt;m:ctrlPr&gt;&lt;w:rPr&gt;&lt;w:rFonts w:ascii=&quot;Cambria Math&quot; w:h-ansi=&quot;Cambria Math&quot;/&gt;&lt;wx:font wx:val=&quot;Cambria Math&quot;/&gt;&lt;w:sz w:val=&quot;28&quot;/&gt;&lt;w:sz-cs w:val=&quot;28&quot;/&gt;&lt;/w:rPr&gt;&lt;/m:ctrlPr&gt;&lt;/m:fPr&gt;&lt;m:num&gt;&lt;m:r&gt;&lt;m:rPr&gt;&lt;m:sty m:val=&quot;p&quot;/&gt;&lt;/m:rPr&gt;&lt;w:rPr&gt;&lt;w:rFonts w:ascii=&quot;Cambria Math&quot; w:h-ansi=&quot;Cambria Math&quot;/&gt;&lt;wx:font wx:val=&quot;Cambria Math&quot;/&gt;&lt;w:sz w:val=&quot;28&quot;/&gt;&lt;w:sz-cs w:val=&quot;28&quot;/&gt;&lt;/w:rPr&gt;&lt;m:t&gt;Khoáº£ng cĂ¡ch giá»¯a hai Ä‘iá»ƒm trĂªn báº£n Ä‘á»“&lt;/m:t&gt;&lt;/m:r&gt;&lt;/m:num&gt;&lt;m:den&gt;&lt;m:r&gt;&lt;m:rPr&gt;&lt;m:sty m:val=&quot;p&quot;/&gt;&lt;/m:rPr&gt;&lt;w:rPr&gt;&lt;w:rFonts w:ascii=&quot;Cambria Math&quot; w:h-ansi=&quot;Cambria Math&quot;/&gt;&lt;wx:font wx:val=&quot;Cambria Math&quot;/&gt;&lt;w:sz w:val=&quot;28&quot;/&gt;&lt;w:sz-cs w:val=&quot;28&quot;/&gt;&lt;/w:rPr&gt;&lt;m:t&gt;Khoáº£ng cĂ¡ch giá»¯a hai Ä‘iá»ƒm tÆ°Æ¡ng á»©ng trĂªn thá»±c táº¿&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7C5604">
        <w:rPr>
          <w:rFonts w:ascii="Palatino Linotype" w:hAnsi="Palatino Linotype"/>
          <w:sz w:val="28"/>
          <w:szCs w:val="28"/>
        </w:rPr>
        <w:fldChar w:fldCharType="end"/>
      </w:r>
    </w:p>
    <w:p w:rsidR="00E43D05" w:rsidRPr="005233E5" w:rsidRDefault="00E43D05" w:rsidP="00D34972">
      <w:pPr>
        <w:pStyle w:val="ListParagraph"/>
        <w:spacing w:after="0"/>
        <w:ind w:left="0"/>
        <w:jc w:val="both"/>
        <w:rPr>
          <w:rFonts w:ascii="Palatino Linotype" w:hAnsi="Palatino Linotype"/>
          <w:sz w:val="28"/>
          <w:szCs w:val="28"/>
        </w:rPr>
      </w:pPr>
    </w:p>
    <w:p w:rsidR="00E43D05" w:rsidRPr="005233E5" w:rsidRDefault="00E43D05" w:rsidP="00D34972">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(hai khoảng cách có cùng đơn vị đo)</w:t>
      </w:r>
    </w:p>
    <w:p w:rsidR="00E43D05" w:rsidRPr="005233E5" w:rsidRDefault="00E43D05" w:rsidP="00D34972">
      <w:pPr>
        <w:pStyle w:val="ListParagraph"/>
        <w:spacing w:after="0"/>
        <w:ind w:left="0"/>
        <w:jc w:val="both"/>
        <w:rPr>
          <w:rFonts w:ascii="Palatino Linotype" w:hAnsi="Palatino Linotype"/>
          <w:sz w:val="28"/>
          <w:szCs w:val="28"/>
        </w:rPr>
      </w:pPr>
    </w:p>
    <w:p w:rsidR="00E43D05" w:rsidRPr="005233E5" w:rsidRDefault="00E43D05" w:rsidP="00D34972">
      <w:pPr>
        <w:pStyle w:val="ListParagraph"/>
        <w:spacing w:after="0"/>
        <w:ind w:left="0"/>
        <w:jc w:val="both"/>
        <w:rPr>
          <w:rFonts w:ascii="Palatino Linotype" w:hAnsi="Palatino Linotype"/>
          <w:b/>
          <w:sz w:val="28"/>
          <w:szCs w:val="28"/>
        </w:rPr>
      </w:pPr>
      <w:r w:rsidRPr="005233E5">
        <w:rPr>
          <w:rFonts w:ascii="Palatino Linotype" w:hAnsi="Palatino Linotype"/>
          <w:b/>
          <w:sz w:val="28"/>
          <w:szCs w:val="28"/>
        </w:rPr>
        <w:t>BÀI TẬP</w:t>
      </w:r>
    </w:p>
    <w:p w:rsidR="00E43D05" w:rsidRPr="005233E5" w:rsidRDefault="00E43D05" w:rsidP="00D34972">
      <w:pPr>
        <w:pStyle w:val="ListParagraph"/>
        <w:spacing w:after="0"/>
        <w:ind w:left="0"/>
        <w:jc w:val="both"/>
        <w:rPr>
          <w:rFonts w:ascii="Palatino Linotype" w:hAnsi="Palatino Linotype"/>
          <w:b/>
          <w:sz w:val="28"/>
          <w:szCs w:val="28"/>
        </w:rPr>
      </w:pPr>
    </w:p>
    <w:p w:rsidR="00E43D05" w:rsidRPr="005233E5" w:rsidRDefault="00E43D05" w:rsidP="00D34972">
      <w:pPr>
        <w:pStyle w:val="Mu"/>
      </w:pPr>
      <w:r w:rsidRPr="005233E5">
        <w:t xml:space="preserve">Khối 6 của một trường có 300 học sinh trong đó có 40% là học sinh giỏi. Trong số học sinh giỏi đó, số nữ sinh chiếm </w:t>
      </w:r>
      <w:r w:rsidRPr="005233E5">
        <w:rPr>
          <w:position w:val="-26"/>
        </w:rPr>
        <w:object w:dxaOrig="240" w:dyaOrig="680">
          <v:shape id="_x0000_i1035" type="#_x0000_t75" style="width:12.75pt;height:33pt" o:ole="">
            <v:imagedata r:id="rId24" o:title=""/>
          </v:shape>
          <o:OLEObject Type="Embed" ProgID="Equation.DSMT4" ShapeID="_x0000_i1035" DrawAspect="Content" ObjectID="_1623132189" r:id="rId25"/>
        </w:object>
      </w:r>
      <w:r w:rsidRPr="005233E5">
        <w:t xml:space="preserve"> . Tính số học sinh nữ của khối 6 đạt loại giỏi.</w:t>
      </w:r>
    </w:p>
    <w:p w:rsidR="00E43D05" w:rsidRPr="005233E5" w:rsidRDefault="00E43D05" w:rsidP="00D34972">
      <w:pPr>
        <w:pStyle w:val="Mu"/>
      </w:pPr>
      <w:r w:rsidRPr="005233E5">
        <w:t xml:space="preserve">Số sách ở ngăn A bằng </w:t>
      </w:r>
      <w:r w:rsidRPr="005233E5">
        <w:rPr>
          <w:position w:val="-26"/>
        </w:rPr>
        <w:object w:dxaOrig="240" w:dyaOrig="680">
          <v:shape id="_x0000_i1036" type="#_x0000_t75" style="width:12.75pt;height:33pt" o:ole="">
            <v:imagedata r:id="rId26" o:title=""/>
          </v:shape>
          <o:OLEObject Type="Embed" ProgID="Equation.DSMT4" ShapeID="_x0000_i1036" DrawAspect="Content" ObjectID="_1623132190" r:id="rId27"/>
        </w:object>
      </w:r>
      <w:r w:rsidRPr="005233E5">
        <w:t xml:space="preserve"> số sách ở ngăn B. Nếu chuyển 3 quyển từ ngăn A sang ngăn B thì số sách ở ngăn A bằng </w:t>
      </w:r>
      <w:r w:rsidRPr="005233E5">
        <w:rPr>
          <w:position w:val="-26"/>
        </w:rPr>
        <w:object w:dxaOrig="240" w:dyaOrig="680">
          <v:shape id="_x0000_i1037" type="#_x0000_t75" style="width:12.75pt;height:33pt" o:ole="">
            <v:imagedata r:id="rId28" o:title=""/>
          </v:shape>
          <o:OLEObject Type="Embed" ProgID="Equation.DSMT4" ShapeID="_x0000_i1037" DrawAspect="Content" ObjectID="_1623132191" r:id="rId29"/>
        </w:object>
      </w:r>
      <w:r w:rsidRPr="005233E5">
        <w:t xml:space="preserve"> số sách ở ngăn B. Tìm số sách ở mỗi ngăn.</w:t>
      </w:r>
    </w:p>
    <w:p w:rsidR="00E43D05" w:rsidRPr="005233E5" w:rsidRDefault="00E43D05" w:rsidP="00D34972">
      <w:pPr>
        <w:pStyle w:val="Mu"/>
      </w:pPr>
      <w:r w:rsidRPr="005233E5">
        <w:t>Tìm số tự nhiên có hai chữ số sao cho tỉ số giữa số đó với tổng các chữ số của nó là lớn nhất.</w:t>
      </w:r>
    </w:p>
    <w:p w:rsidR="00E43D05" w:rsidRPr="005233E5" w:rsidRDefault="00E43D05" w:rsidP="00D34972">
      <w:pPr>
        <w:pStyle w:val="Mu"/>
        <w:rPr>
          <w:lang w:val="fr-FR"/>
        </w:rPr>
      </w:pPr>
      <w:r w:rsidRPr="005233E5">
        <w:rPr>
          <w:lang w:val="fr-FR"/>
        </w:rPr>
        <w:t>Giá hàng hạ 20%. Hỏi với cùng một số tiền có thể mua thêm bao nhiêu phần trăm hàng?</w:t>
      </w:r>
    </w:p>
    <w:p w:rsidR="00E43D05" w:rsidRPr="005233E5" w:rsidRDefault="00E43D05" w:rsidP="00D34972">
      <w:pPr>
        <w:pStyle w:val="Mu"/>
      </w:pPr>
      <w:r w:rsidRPr="005233E5">
        <w:t xml:space="preserve">Trong một trường học số học sinh nữ bằng </w:t>
      </w:r>
      <w:r w:rsidRPr="005233E5">
        <w:rPr>
          <w:position w:val="-24"/>
        </w:rPr>
        <w:object w:dxaOrig="220" w:dyaOrig="660">
          <v:shape id="_x0000_i1038" type="#_x0000_t75" style="width:11.25pt;height:32.25pt" o:ole="">
            <v:imagedata r:id="rId30" o:title=""/>
          </v:shape>
          <o:OLEObject Type="Embed" ProgID="Equation.DSMT4" ShapeID="_x0000_i1038" DrawAspect="Content" ObjectID="_1623132192" r:id="rId31"/>
        </w:object>
      </w:r>
      <w:r w:rsidRPr="005233E5">
        <w:t xml:space="preserve"> số học sinh nam.</w:t>
      </w:r>
    </w:p>
    <w:p w:rsidR="00E43D05" w:rsidRPr="005233E5" w:rsidRDefault="00E43D05" w:rsidP="00D34972">
      <w:pPr>
        <w:pStyle w:val="Mu"/>
        <w:numPr>
          <w:ilvl w:val="0"/>
          <w:numId w:val="0"/>
        </w:numPr>
      </w:pPr>
      <w:r w:rsidRPr="005233E5">
        <w:t>a) Tính xem số HS nữ bằng mấy phần số HS toàn trường.</w:t>
      </w:r>
    </w:p>
    <w:p w:rsidR="00E43D05" w:rsidRPr="005233E5" w:rsidRDefault="00E43D05" w:rsidP="00D34972">
      <w:pPr>
        <w:pStyle w:val="Mu"/>
        <w:numPr>
          <w:ilvl w:val="0"/>
          <w:numId w:val="0"/>
        </w:numPr>
      </w:pPr>
      <w:r w:rsidRPr="005233E5">
        <w:t>b) Nếu số HS toàn trường là 1210 em thì trường đó có bao nhiêu HS trai, HS gái?</w:t>
      </w:r>
    </w:p>
    <w:p w:rsidR="00E43D05" w:rsidRPr="005233E5" w:rsidRDefault="00E43D05" w:rsidP="002002D0">
      <w:pPr>
        <w:pStyle w:val="Mu"/>
      </w:pPr>
      <w:r w:rsidRPr="005233E5">
        <w:t xml:space="preserve">Một miếng đất hình chữ nhật dài 220m, chiều rộng bằng </w:t>
      </w:r>
      <w:r w:rsidRPr="00883C99">
        <w:rPr>
          <w:position w:val="-24"/>
        </w:rPr>
        <w:object w:dxaOrig="240" w:dyaOrig="660">
          <v:shape id="_x0000_i1039" type="#_x0000_t75" style="width:12pt;height:32.25pt" o:ole="">
            <v:imagedata r:id="rId32" o:title=""/>
          </v:shape>
          <o:OLEObject Type="Embed" ProgID="Equation.DSMT4" ShapeID="_x0000_i1039" DrawAspect="Content" ObjectID="_1623132193" r:id="rId33"/>
        </w:object>
      </w:r>
      <w:r>
        <w:t xml:space="preserve"> </w:t>
      </w:r>
      <w:r w:rsidRPr="005233E5">
        <w:t>chiều lài. Ngườ</w:t>
      </w:r>
      <w:r>
        <w:t>i ta trồ</w:t>
      </w:r>
      <w:r w:rsidRPr="005233E5">
        <w:t>ng cây xung quanh miếng đất, biết rằng cây nọ cách cây kia 5m và 4 góc có 4 cây. Hỏi cần tất cả bao nhiêu cây?</w:t>
      </w:r>
    </w:p>
    <w:p w:rsidR="00E43D05" w:rsidRPr="005233E5" w:rsidRDefault="00E43D05" w:rsidP="008A0592">
      <w:pPr>
        <w:pStyle w:val="Mu"/>
      </w:pPr>
      <w:r w:rsidRPr="005233E5">
        <w:t xml:space="preserve">Ba lớp 6 có 102 học sinh. Số HS lớp A bằng </w:t>
      </w:r>
      <w:r w:rsidRPr="005233E5">
        <w:rPr>
          <w:position w:val="-24"/>
        </w:rPr>
        <w:object w:dxaOrig="240" w:dyaOrig="660">
          <v:shape id="_x0000_i1040" type="#_x0000_t75" style="width:12.75pt;height:32.25pt" o:ole="">
            <v:imagedata r:id="rId34" o:title=""/>
          </v:shape>
          <o:OLEObject Type="Embed" ProgID="Equation.DSMT4" ShapeID="_x0000_i1040" DrawAspect="Content" ObjectID="_1623132194" r:id="rId35"/>
        </w:object>
      </w:r>
      <w:r w:rsidRPr="005233E5">
        <w:t xml:space="preserve"> số HS lớp B. Số HS lớp C bằng </w:t>
      </w:r>
      <w:r w:rsidRPr="005233E5">
        <w:rPr>
          <w:position w:val="-24"/>
        </w:rPr>
        <w:object w:dxaOrig="340" w:dyaOrig="660">
          <v:shape id="_x0000_i1041" type="#_x0000_t75" style="width:16.5pt;height:32.25pt" o:ole="">
            <v:imagedata r:id="rId36" o:title=""/>
          </v:shape>
          <o:OLEObject Type="Embed" ProgID="Equation.DSMT4" ShapeID="_x0000_i1041" DrawAspect="Content" ObjectID="_1623132195" r:id="rId37"/>
        </w:object>
      </w:r>
      <w:r w:rsidRPr="005233E5">
        <w:t xml:space="preserve"> số HS lớp A. Hỏi mỗi lớp có bao nhiêu học sinh?</w:t>
      </w:r>
    </w:p>
    <w:p w:rsidR="00E43D05" w:rsidRPr="005233E5" w:rsidRDefault="00E43D05" w:rsidP="000B3093">
      <w:pPr>
        <w:pStyle w:val="Mu"/>
        <w:rPr>
          <w:lang w:val="fr-FR"/>
        </w:rPr>
      </w:pPr>
      <w:r w:rsidRPr="005233E5">
        <w:rPr>
          <w:lang w:val="fr-FR"/>
        </w:rPr>
        <w:t xml:space="preserve">Hiệu của hai số là 16. Tìm hai số ấy biết rằng </w:t>
      </w:r>
      <w:r w:rsidRPr="005233E5">
        <w:rPr>
          <w:position w:val="-26"/>
          <w:lang w:val="fr-FR"/>
        </w:rPr>
        <w:object w:dxaOrig="360" w:dyaOrig="680">
          <v:shape id="_x0000_i1042" type="#_x0000_t75" style="width:18pt;height:33pt" o:ole="">
            <v:imagedata r:id="rId38" o:title=""/>
          </v:shape>
          <o:OLEObject Type="Embed" ProgID="Equation.DSMT4" ShapeID="_x0000_i1042" DrawAspect="Content" ObjectID="_1623132196" r:id="rId39"/>
        </w:object>
      </w:r>
      <w:r w:rsidRPr="005233E5">
        <w:rPr>
          <w:lang w:val="fr-FR"/>
        </w:rPr>
        <w:t xml:space="preserve"> số thứ nhất bằng </w:t>
      </w:r>
      <w:r w:rsidRPr="005233E5">
        <w:rPr>
          <w:position w:val="-26"/>
          <w:lang w:val="fr-FR"/>
        </w:rPr>
        <w:object w:dxaOrig="340" w:dyaOrig="680">
          <v:shape id="_x0000_i1043" type="#_x0000_t75" style="width:17.25pt;height:33pt" o:ole="">
            <v:imagedata r:id="rId40" o:title=""/>
          </v:shape>
          <o:OLEObject Type="Embed" ProgID="Equation.DSMT4" ShapeID="_x0000_i1043" DrawAspect="Content" ObjectID="_1623132197" r:id="rId41"/>
        </w:object>
      </w:r>
      <w:r w:rsidRPr="005233E5">
        <w:rPr>
          <w:lang w:val="fr-FR"/>
        </w:rPr>
        <w:t xml:space="preserve"> số thứ hai.</w:t>
      </w:r>
    </w:p>
    <w:p w:rsidR="00E43D05" w:rsidRPr="005233E5" w:rsidRDefault="00E43D05" w:rsidP="001B1FCC">
      <w:pPr>
        <w:pStyle w:val="Mu"/>
        <w:rPr>
          <w:lang w:val="fr-FR"/>
        </w:rPr>
      </w:pPr>
      <w:r w:rsidRPr="005233E5">
        <w:rPr>
          <w:lang w:val="fr-FR"/>
        </w:rPr>
        <w:t xml:space="preserve">Tìm hai số biết rằng </w:t>
      </w:r>
      <w:r w:rsidRPr="005233E5">
        <w:rPr>
          <w:position w:val="-26"/>
          <w:lang w:val="fr-FR"/>
        </w:rPr>
        <w:object w:dxaOrig="320" w:dyaOrig="680">
          <v:shape id="_x0000_i1044" type="#_x0000_t75" style="width:15.75pt;height:33pt" o:ole="">
            <v:imagedata r:id="rId42" o:title=""/>
          </v:shape>
          <o:OLEObject Type="Embed" ProgID="Equation.DSMT4" ShapeID="_x0000_i1044" DrawAspect="Content" ObjectID="_1623132198" r:id="rId43"/>
        </w:object>
      </w:r>
      <w:r w:rsidRPr="005233E5">
        <w:rPr>
          <w:lang w:val="fr-FR"/>
        </w:rPr>
        <w:t xml:space="preserve"> số thứ nhất bằng </w:t>
      </w:r>
      <w:r w:rsidRPr="005233E5">
        <w:rPr>
          <w:position w:val="-26"/>
          <w:lang w:val="fr-FR"/>
        </w:rPr>
        <w:object w:dxaOrig="240" w:dyaOrig="680">
          <v:shape id="_x0000_i1045" type="#_x0000_t75" style="width:12.75pt;height:33pt" o:ole="">
            <v:imagedata r:id="rId44" o:title=""/>
          </v:shape>
          <o:OLEObject Type="Embed" ProgID="Equation.DSMT4" ShapeID="_x0000_i1045" DrawAspect="Content" ObjectID="_1623132199" r:id="rId45"/>
        </w:object>
      </w:r>
      <w:r w:rsidRPr="005233E5">
        <w:rPr>
          <w:lang w:val="fr-FR"/>
        </w:rPr>
        <w:t xml:space="preserve"> số thứ hai và tổng của chúng bằng 172.</w:t>
      </w:r>
    </w:p>
    <w:p w:rsidR="00E43D05" w:rsidRPr="005233E5" w:rsidRDefault="00E43D05" w:rsidP="00D9111E">
      <w:pPr>
        <w:pStyle w:val="Mu"/>
        <w:rPr>
          <w:lang w:val="fr-FR"/>
        </w:rPr>
      </w:pPr>
      <w:r w:rsidRPr="005233E5">
        <w:rPr>
          <w:lang w:val="fr-FR"/>
        </w:rPr>
        <w:t xml:space="preserve">Tìm hai số biết rằng tổng và tỉ số của hai số đó đều bằng </w:t>
      </w:r>
      <w:r w:rsidRPr="005233E5">
        <w:rPr>
          <w:position w:val="-26"/>
          <w:lang w:val="fr-FR"/>
        </w:rPr>
        <w:object w:dxaOrig="499" w:dyaOrig="680">
          <v:shape id="_x0000_i1046" type="#_x0000_t75" style="width:24.75pt;height:33pt" o:ole="">
            <v:imagedata r:id="rId46" o:title=""/>
          </v:shape>
          <o:OLEObject Type="Embed" ProgID="Equation.DSMT4" ShapeID="_x0000_i1046" DrawAspect="Content" ObjectID="_1623132200" r:id="rId47"/>
        </w:object>
      </w:r>
      <w:r w:rsidRPr="005233E5">
        <w:rPr>
          <w:lang w:val="fr-FR"/>
        </w:rPr>
        <w:t xml:space="preserve"> .</w:t>
      </w:r>
    </w:p>
    <w:p w:rsidR="00E43D05" w:rsidRPr="005233E5" w:rsidRDefault="00E43D05" w:rsidP="00D9111E">
      <w:pPr>
        <w:pStyle w:val="Mu"/>
        <w:rPr>
          <w:lang w:val="fr-FR"/>
        </w:rPr>
      </w:pPr>
      <w:r w:rsidRPr="005233E5">
        <w:rPr>
          <w:lang w:val="fr-FR"/>
        </w:rPr>
        <w:t xml:space="preserve">Một số bớt đi 36 thì bằng </w:t>
      </w:r>
      <w:r w:rsidRPr="005233E5">
        <w:rPr>
          <w:position w:val="-26"/>
          <w:lang w:val="fr-FR"/>
        </w:rPr>
        <w:object w:dxaOrig="240" w:dyaOrig="680">
          <v:shape id="_x0000_i1047" type="#_x0000_t75" style="width:12.75pt;height:33pt" o:ole="">
            <v:imagedata r:id="rId48" o:title=""/>
          </v:shape>
          <o:OLEObject Type="Embed" ProgID="Equation.DSMT4" ShapeID="_x0000_i1047" DrawAspect="Content" ObjectID="_1623132201" r:id="rId49"/>
        </w:object>
      </w:r>
      <w:r w:rsidRPr="005233E5">
        <w:rPr>
          <w:lang w:val="fr-FR"/>
        </w:rPr>
        <w:t xml:space="preserve"> số đó. Hãy tìm số đó.</w:t>
      </w:r>
    </w:p>
    <w:p w:rsidR="00E43D05" w:rsidRPr="005233E5" w:rsidRDefault="00E43D05" w:rsidP="00D9111E">
      <w:pPr>
        <w:pStyle w:val="Mu"/>
        <w:rPr>
          <w:lang w:val="fr-FR"/>
        </w:rPr>
      </w:pPr>
      <w:r w:rsidRPr="005233E5">
        <w:rPr>
          <w:lang w:val="fr-FR"/>
        </w:rPr>
        <w:t xml:space="preserve">Ở lớp 6A, số học sinh giỏi học kì I bằng </w:t>
      </w:r>
      <w:r w:rsidRPr="005233E5">
        <w:rPr>
          <w:position w:val="-26"/>
          <w:lang w:val="fr-FR"/>
        </w:rPr>
        <w:object w:dxaOrig="240" w:dyaOrig="680">
          <v:shape id="_x0000_i1048" type="#_x0000_t75" style="width:12.75pt;height:33pt" o:ole="">
            <v:imagedata r:id="rId50" o:title=""/>
          </v:shape>
          <o:OLEObject Type="Embed" ProgID="Equation.DSMT4" ShapeID="_x0000_i1048" DrawAspect="Content" ObjectID="_1623132202" r:id="rId51"/>
        </w:object>
      </w:r>
      <w:r w:rsidRPr="005233E5">
        <w:rPr>
          <w:lang w:val="fr-FR"/>
        </w:rPr>
        <w:t xml:space="preserve"> số còn lại. Cuối năm có thêm 5 học sinh đạt loại giỏi nên số học sinh giởi bằng </w:t>
      </w:r>
      <w:r w:rsidRPr="005233E5">
        <w:rPr>
          <w:position w:val="-26"/>
          <w:lang w:val="fr-FR"/>
        </w:rPr>
        <w:object w:dxaOrig="240" w:dyaOrig="680">
          <v:shape id="_x0000_i1049" type="#_x0000_t75" style="width:12.75pt;height:33pt" o:ole="">
            <v:imagedata r:id="rId52" o:title=""/>
          </v:shape>
          <o:OLEObject Type="Embed" ProgID="Equation.DSMT4" ShapeID="_x0000_i1049" DrawAspect="Content" ObjectID="_1623132203" r:id="rId53"/>
        </w:object>
      </w:r>
      <w:r w:rsidRPr="005233E5">
        <w:rPr>
          <w:lang w:val="fr-FR"/>
        </w:rPr>
        <w:t xml:space="preserve"> số còn lại. Tính số học sinh của lớp 6A.</w:t>
      </w:r>
    </w:p>
    <w:p w:rsidR="00E43D05" w:rsidRPr="005233E5" w:rsidRDefault="00E43D05" w:rsidP="00C003D5">
      <w:pPr>
        <w:pStyle w:val="Mu"/>
        <w:rPr>
          <w:lang w:val="fr-FR"/>
        </w:rPr>
      </w:pPr>
      <w:r w:rsidRPr="005233E5">
        <w:rPr>
          <w:lang w:val="fr-FR"/>
        </w:rPr>
        <w:t xml:space="preserve">Số thỏ ở chuồng A bằng </w:t>
      </w:r>
      <w:r w:rsidRPr="005233E5">
        <w:rPr>
          <w:position w:val="-26"/>
          <w:lang w:val="fr-FR"/>
        </w:rPr>
        <w:object w:dxaOrig="240" w:dyaOrig="680">
          <v:shape id="_x0000_i1050" type="#_x0000_t75" style="width:12.75pt;height:33pt" o:ole="">
            <v:imagedata r:id="rId54" o:title=""/>
          </v:shape>
          <o:OLEObject Type="Embed" ProgID="Equation.DSMT4" ShapeID="_x0000_i1050" DrawAspect="Content" ObjectID="_1623132204" r:id="rId55"/>
        </w:object>
      </w:r>
      <w:r w:rsidRPr="005233E5">
        <w:rPr>
          <w:lang w:val="fr-FR"/>
        </w:rPr>
        <w:t xml:space="preserve"> số thỏ ở cả hai chuồng A và B. Sau khi bán 3 con ở chuồng A thì số thỏ ở chuồng A bằng </w:t>
      </w:r>
      <w:r w:rsidRPr="005233E5">
        <w:rPr>
          <w:position w:val="-26"/>
          <w:lang w:val="fr-FR"/>
        </w:rPr>
        <w:object w:dxaOrig="220" w:dyaOrig="680">
          <v:shape id="_x0000_i1051" type="#_x0000_t75" style="width:11.25pt;height:33pt" o:ole="">
            <v:imagedata r:id="rId56" o:title=""/>
          </v:shape>
          <o:OLEObject Type="Embed" ProgID="Equation.DSMT4" ShapeID="_x0000_i1051" DrawAspect="Content" ObjectID="_1623132205" r:id="rId57"/>
        </w:object>
      </w:r>
      <w:r w:rsidRPr="005233E5">
        <w:rPr>
          <w:lang w:val="fr-FR"/>
        </w:rPr>
        <w:t xml:space="preserve"> tổng số thỏ ở cả hai chuồng lúc đó. Tính số thỏ lúc đầu ở chuồng A.</w:t>
      </w:r>
    </w:p>
    <w:p w:rsidR="00E43D05" w:rsidRPr="005233E5" w:rsidRDefault="00E43D05" w:rsidP="00C003D5">
      <w:pPr>
        <w:pStyle w:val="Mu"/>
        <w:jc w:val="both"/>
        <w:rPr>
          <w:lang w:val="fr-FR"/>
        </w:rPr>
      </w:pPr>
      <w:r w:rsidRPr="005233E5">
        <w:rPr>
          <w:lang w:val="fr-FR"/>
        </w:rPr>
        <w:t xml:space="preserve">Bạn Thu đọc một cuốn sách trong 4 ngày. Ngày thứ nhất Thu đọc được </w:t>
      </w:r>
      <w:r w:rsidRPr="005233E5">
        <w:rPr>
          <w:position w:val="-26"/>
          <w:lang w:val="fr-FR"/>
        </w:rPr>
        <w:object w:dxaOrig="240" w:dyaOrig="680">
          <v:shape id="_x0000_i1052" type="#_x0000_t75" style="width:12.75pt;height:33pt" o:ole="">
            <v:imagedata r:id="rId58" o:title=""/>
          </v:shape>
          <o:OLEObject Type="Embed" ProgID="Equation.DSMT4" ShapeID="_x0000_i1052" DrawAspect="Content" ObjectID="_1623132206" r:id="rId59"/>
        </w:object>
      </w:r>
      <w:r w:rsidRPr="005233E5">
        <w:rPr>
          <w:lang w:val="fr-FR"/>
        </w:rPr>
        <w:t xml:space="preserve"> cuốn sách và 10 trang. Ngày thứ hai, Thu đọc được </w:t>
      </w:r>
      <w:r w:rsidRPr="005233E5">
        <w:rPr>
          <w:position w:val="-26"/>
          <w:lang w:val="fr-FR"/>
        </w:rPr>
        <w:object w:dxaOrig="240" w:dyaOrig="680">
          <v:shape id="_x0000_i1053" type="#_x0000_t75" style="width:12.75pt;height:33pt" o:ole="">
            <v:imagedata r:id="rId60" o:title=""/>
          </v:shape>
          <o:OLEObject Type="Embed" ProgID="Equation.DSMT4" ShapeID="_x0000_i1053" DrawAspect="Content" ObjectID="_1623132207" r:id="rId61"/>
        </w:object>
      </w:r>
      <w:r w:rsidRPr="005233E5">
        <w:rPr>
          <w:lang w:val="fr-FR"/>
        </w:rPr>
        <w:t xml:space="preserve"> số trang còn lại và 10 trang. Ngày thứ ba, Thu đọc được </w:t>
      </w:r>
      <w:r w:rsidRPr="005233E5">
        <w:rPr>
          <w:position w:val="-26"/>
          <w:lang w:val="fr-FR"/>
        </w:rPr>
        <w:object w:dxaOrig="240" w:dyaOrig="680">
          <v:shape id="_x0000_i1054" type="#_x0000_t75" style="width:12.75pt;height:33pt" o:ole="">
            <v:imagedata r:id="rId62" o:title=""/>
          </v:shape>
          <o:OLEObject Type="Embed" ProgID="Equation.DSMT4" ShapeID="_x0000_i1054" DrawAspect="Content" ObjectID="_1623132208" r:id="rId63"/>
        </w:object>
      </w:r>
      <w:r w:rsidRPr="005233E5">
        <w:rPr>
          <w:lang w:val="fr-FR"/>
        </w:rPr>
        <w:t xml:space="preserve"> số trang còn lại và 10 trang. Ngày thứ tư, Thu đọc được </w:t>
      </w:r>
      <w:r w:rsidRPr="005233E5">
        <w:rPr>
          <w:position w:val="-26"/>
          <w:lang w:val="fr-FR"/>
        </w:rPr>
        <w:object w:dxaOrig="240" w:dyaOrig="680">
          <v:shape id="_x0000_i1055" type="#_x0000_t75" style="width:12.75pt;height:33pt" o:ole="">
            <v:imagedata r:id="rId64" o:title=""/>
          </v:shape>
          <o:OLEObject Type="Embed" ProgID="Equation.DSMT4" ShapeID="_x0000_i1055" DrawAspect="Content" ObjectID="_1623132209" r:id="rId65"/>
        </w:object>
      </w:r>
      <w:r w:rsidRPr="005233E5">
        <w:rPr>
          <w:lang w:val="fr-FR"/>
        </w:rPr>
        <w:t xml:space="preserve"> số trang còn lại và 10 trang cuối. Hỏi cuốn sách Thu đã đọc có bao nhiêu trang?</w:t>
      </w:r>
    </w:p>
    <w:p w:rsidR="00E43D05" w:rsidRPr="005233E5" w:rsidRDefault="00E43D05" w:rsidP="00C003D5">
      <w:pPr>
        <w:pStyle w:val="Mu"/>
        <w:rPr>
          <w:lang w:val="fr-FR"/>
        </w:rPr>
      </w:pPr>
      <w:r w:rsidRPr="005233E5">
        <w:rPr>
          <w:lang w:val="fr-FR"/>
        </w:rPr>
        <w:t xml:space="preserve">Một cửa hàng bán một tấm vải trong 4 ngày. Ngày thứ nhất bán </w:t>
      </w:r>
      <w:r w:rsidRPr="005233E5">
        <w:rPr>
          <w:position w:val="-26"/>
          <w:lang w:val="fr-FR"/>
        </w:rPr>
        <w:object w:dxaOrig="240" w:dyaOrig="680">
          <v:shape id="_x0000_i1056" type="#_x0000_t75" style="width:12.75pt;height:33pt" o:ole="">
            <v:imagedata r:id="rId66" o:title=""/>
          </v:shape>
          <o:OLEObject Type="Embed" ProgID="Equation.DSMT4" ShapeID="_x0000_i1056" DrawAspect="Content" ObjectID="_1623132210" r:id="rId67"/>
        </w:object>
      </w:r>
      <w:r w:rsidRPr="005233E5">
        <w:rPr>
          <w:lang w:val="fr-FR"/>
        </w:rPr>
        <w:t xml:space="preserve"> tấm vải và 5m; ngày thứ hai bán 20% số còn lại và 10m; ngày thứ ba bán 25% số còn lại và 9m; ngày thứ tư bán </w:t>
      </w:r>
      <w:r w:rsidRPr="005233E5">
        <w:rPr>
          <w:position w:val="-26"/>
          <w:lang w:val="fr-FR"/>
        </w:rPr>
        <w:object w:dxaOrig="220" w:dyaOrig="680">
          <v:shape id="_x0000_i1057" type="#_x0000_t75" style="width:11.25pt;height:33pt" o:ole="">
            <v:imagedata r:id="rId68" o:title=""/>
          </v:shape>
          <o:OLEObject Type="Embed" ProgID="Equation.DSMT4" ShapeID="_x0000_i1057" DrawAspect="Content" ObjectID="_1623132211" r:id="rId69"/>
        </w:object>
      </w:r>
      <w:r w:rsidRPr="005233E5">
        <w:rPr>
          <w:lang w:val="fr-FR"/>
        </w:rPr>
        <w:t xml:space="preserve"> số còn lại. Cuối cùng còn 13m. Tính chiều dài của tấm vải?</w:t>
      </w:r>
    </w:p>
    <w:p w:rsidR="00E43D05" w:rsidRPr="005233E5" w:rsidRDefault="00E43D05" w:rsidP="00C003D5">
      <w:pPr>
        <w:pStyle w:val="Mu"/>
        <w:rPr>
          <w:lang w:val="fr-FR"/>
        </w:rPr>
      </w:pPr>
      <w:r w:rsidRPr="005233E5">
        <w:rPr>
          <w:lang w:val="fr-FR"/>
        </w:rPr>
        <w:t>Một cô thư kí có thể đánh máy xong một tài liệu trong 5 giờ 20 phút. Một cô khác đánh máy xong tài liệu ấy trong 4 giờ 40 phút. Nếu cùng làm, cả hai cô đánh được 90 trang. Hỏi mỗi cô đánh được bao nhiêu trang?</w:t>
      </w:r>
    </w:p>
    <w:p w:rsidR="00E43D05" w:rsidRPr="005233E5" w:rsidRDefault="00E43D05" w:rsidP="00C003D5">
      <w:pPr>
        <w:pStyle w:val="Mu"/>
        <w:rPr>
          <w:lang w:val="fr-FR"/>
        </w:rPr>
      </w:pPr>
      <w:r w:rsidRPr="005233E5">
        <w:rPr>
          <w:lang w:val="fr-FR"/>
        </w:rPr>
        <w:t>Hai máy cày cùng làm việc trong 16 giờ thì cày xong một thửa ruộng. Nếu hai máy cày cùng làm việc trong 12 giờ trên thửa ruộng ấy thì phần ruộng còn lại, máy cày thứ hai phải làm việc trong vòng 6 giờ mới xong. Hỏi nếu làm việc một mình thì mỗi máy cày phải cần một thời gian bao lâu để cày xong thửa ruộng ấy?</w:t>
      </w:r>
    </w:p>
    <w:p w:rsidR="00E43D05" w:rsidRPr="005233E5" w:rsidRDefault="00E43D05" w:rsidP="00C003D5">
      <w:pPr>
        <w:pStyle w:val="Mu"/>
        <w:rPr>
          <w:lang w:val="fr-FR"/>
        </w:rPr>
      </w:pPr>
      <w:r w:rsidRPr="005233E5">
        <w:rPr>
          <w:lang w:val="fr-FR"/>
        </w:rPr>
        <w:t xml:space="preserve">Một công việc được giao cho hai người. Người thứ nhất có thể hoàn thành công việc đó trong </w:t>
      </w:r>
      <w:r w:rsidRPr="005233E5">
        <w:rPr>
          <w:position w:val="-26"/>
          <w:lang w:val="fr-FR"/>
        </w:rPr>
        <w:object w:dxaOrig="240" w:dyaOrig="680">
          <v:shape id="_x0000_i1058" type="#_x0000_t75" style="width:12.75pt;height:33pt" o:ole="">
            <v:imagedata r:id="rId70" o:title=""/>
          </v:shape>
          <o:OLEObject Type="Embed" ProgID="Equation.DSMT4" ShapeID="_x0000_i1058" DrawAspect="Content" ObjectID="_1623132212" r:id="rId71"/>
        </w:object>
      </w:r>
      <w:r w:rsidRPr="005233E5">
        <w:rPr>
          <w:lang w:val="fr-FR"/>
        </w:rPr>
        <w:t xml:space="preserve"> giờ. Lúc đầu người thứ nhất làm sau 8 phút 40 giây người thứ hai cùng làm, thì sau đó </w:t>
      </w:r>
      <w:r w:rsidRPr="005233E5">
        <w:rPr>
          <w:position w:val="-26"/>
          <w:lang w:val="fr-FR"/>
        </w:rPr>
        <w:object w:dxaOrig="360" w:dyaOrig="680">
          <v:shape id="_x0000_i1059" type="#_x0000_t75" style="width:18pt;height:33pt" o:ole="">
            <v:imagedata r:id="rId72" o:title=""/>
          </v:shape>
          <o:OLEObject Type="Embed" ProgID="Equation.DSMT4" ShapeID="_x0000_i1059" DrawAspect="Content" ObjectID="_1623132213" r:id="rId73"/>
        </w:object>
      </w:r>
      <w:r w:rsidRPr="005233E5">
        <w:rPr>
          <w:lang w:val="fr-FR"/>
        </w:rPr>
        <w:t xml:space="preserve"> giờ sẽ hoàn thành công việc. Hỏi người thứ hai làm một mình bao lâu thì xong công việc?</w:t>
      </w:r>
    </w:p>
    <w:p w:rsidR="00E43D05" w:rsidRPr="005233E5" w:rsidRDefault="00E43D05" w:rsidP="00C003D5">
      <w:pPr>
        <w:pStyle w:val="Mu"/>
        <w:rPr>
          <w:lang w:val="fr-FR"/>
        </w:rPr>
      </w:pPr>
      <w:r w:rsidRPr="005233E5">
        <w:rPr>
          <w:lang w:val="fr-FR"/>
        </w:rPr>
        <w:t>Một ô tô đi từ A lúc 8 giờ. Đến 9 giờ, một ô tô khác cũng đi từ A. Xe thứ nhất đến B lúc 2 giờ chiều. Xe thứ hai đến B sớm hơn xe thứ nhất nửa giờ. Hỏi xe thứ hai đuổi kịp xe thứ nhất ở chỗ cách A bao nhiêu kilomet, nếu vận tốc của nó lớn hơn vận tốc xe thứ nhất 20km/h.</w:t>
      </w:r>
    </w:p>
    <w:p w:rsidR="00E43D05" w:rsidRPr="005233E5" w:rsidRDefault="00E43D05" w:rsidP="00C003D5">
      <w:pPr>
        <w:pStyle w:val="Mu"/>
        <w:rPr>
          <w:lang w:val="fr-FR"/>
        </w:rPr>
      </w:pPr>
      <w:r w:rsidRPr="005233E5">
        <w:rPr>
          <w:lang w:val="fr-FR"/>
        </w:rPr>
        <w:t>Hai xe lửa đi từ A đến B mất 2 giờ 48 phút và 4 giờ 40 phút. Tính khoảng cách AB biết rằng vận tốc xe thứ nhất hơn vận tốc xe thứ hai là 26km/h.</w:t>
      </w:r>
    </w:p>
    <w:p w:rsidR="00E43D05" w:rsidRPr="005233E5" w:rsidRDefault="00E43D05" w:rsidP="00C003D5">
      <w:pPr>
        <w:pStyle w:val="Mu"/>
        <w:jc w:val="both"/>
        <w:rPr>
          <w:lang w:val="fr-FR"/>
        </w:rPr>
      </w:pPr>
      <w:r w:rsidRPr="005233E5">
        <w:rPr>
          <w:lang w:val="fr-FR"/>
        </w:rPr>
        <w:t>Khối lượng công việc tăng 80% nhưng năng suất lao động chỉ tăng 20%. Hỏi phải tăng số công nhân thêm bao nhiêu phần tram để hoàn thành công việc?</w:t>
      </w:r>
    </w:p>
    <w:p w:rsidR="00E43D05" w:rsidRPr="005233E5" w:rsidRDefault="00E43D05" w:rsidP="00C003D5">
      <w:pPr>
        <w:pStyle w:val="Mu"/>
        <w:rPr>
          <w:lang w:val="fr-FR"/>
        </w:rPr>
      </w:pPr>
      <w:r w:rsidRPr="005233E5">
        <w:rPr>
          <w:lang w:val="fr-FR"/>
        </w:rPr>
        <w:t>Lượng nước trong cỏ tươi là 60%, trong cỏ khô là 15%. Hỏi một tấn cỏ tươi cho bao nhiêu cỏ khô?</w:t>
      </w:r>
    </w:p>
    <w:p w:rsidR="00E43D05" w:rsidRPr="005233E5" w:rsidRDefault="00E43D05" w:rsidP="00C003D5">
      <w:pPr>
        <w:pStyle w:val="Mu"/>
        <w:rPr>
          <w:lang w:val="fr-FR"/>
        </w:rPr>
      </w:pPr>
      <w:r w:rsidRPr="005233E5">
        <w:rPr>
          <w:lang w:val="fr-FR"/>
        </w:rPr>
        <w:t>Số hộp sữa loại một ít hơn loại hai là 12,5% nhưng lượng sữa trong mỗi hộp lại nhiều hơn 8%. Hỏi lượng sữa tổng cộng của loại nào ít hơn và ít hơn bao nhiêu phần trăm?</w:t>
      </w:r>
    </w:p>
    <w:p w:rsidR="00E43D05" w:rsidRPr="005233E5" w:rsidRDefault="00E43D05" w:rsidP="00C003D5">
      <w:pPr>
        <w:pStyle w:val="Mu"/>
        <w:rPr>
          <w:lang w:val="fr-FR"/>
        </w:rPr>
      </w:pPr>
      <w:r w:rsidRPr="005233E5">
        <w:rPr>
          <w:lang w:val="fr-FR"/>
        </w:rPr>
        <w:t>Tính tuổi hai anh em, biết 62,5% tuổi anh lớn hơn 75% tuổi em là 2 tuổi và 50% tuổi anh hơn 37,5% tuổi em là 7 tuổi.</w:t>
      </w:r>
    </w:p>
    <w:p w:rsidR="00E43D05" w:rsidRPr="005233E5" w:rsidRDefault="00E43D05" w:rsidP="0083180D">
      <w:pPr>
        <w:pStyle w:val="Mu"/>
        <w:rPr>
          <w:lang w:val="fr-FR"/>
        </w:rPr>
      </w:pPr>
      <w:r w:rsidRPr="005233E5">
        <w:rPr>
          <w:lang w:val="fr-FR"/>
        </w:rPr>
        <w:t>Trong số học sinh tham gia lao động buổi sáng có 40% học sinh là lớp 6, 36% là học sinh lớp 7, số còn lại là học sinh lớp 8. Buổi chiều số học sinh lớp 6 giảm 75%, số học sinh lớp 7 tăng 37,5%, số học sinh lớp 8 tăng 75%. Hỏi số học sinh tham gia lao động buổi chiều thay đổi thế nào so với số học sinh lao động ở buổi sáng.</w:t>
      </w:r>
    </w:p>
    <w:p w:rsidR="00E43D05" w:rsidRPr="005233E5" w:rsidRDefault="00E43D05" w:rsidP="00C42EEE">
      <w:pPr>
        <w:pStyle w:val="Mu"/>
      </w:pPr>
      <w:r w:rsidRPr="005233E5">
        <w:t>Nhà em có 60 kg gạo đựng trong hai thùng. Nếu lấy 25% số gạo của thùng thứ nhất chuyển sang thùng thứ hai thì số gạo của hai thùng bằng nhau. Hỏi số gạo của mỗi thùng là bao nhiêu kg?</w:t>
      </w:r>
    </w:p>
    <w:p w:rsidR="00E43D05" w:rsidRPr="005233E5" w:rsidRDefault="00E43D05" w:rsidP="005233E5">
      <w:pPr>
        <w:pStyle w:val="Mu"/>
      </w:pPr>
      <w:r w:rsidRPr="005233E5">
        <w:t>Một đội máy cày ngày thứ nhất cày được 50% ánh đồng và thêm 3 ha nữa. Ngày thứ hai cày được 25% phần còn lại của cánh đồng và 9 ha cuối cùng. Hỏi diện tích cánh đồng đó là bao nhiêu ha?</w:t>
      </w:r>
    </w:p>
    <w:p w:rsidR="00E43D05" w:rsidRPr="005233E5" w:rsidRDefault="00E43D05" w:rsidP="005233E5">
      <w:pPr>
        <w:pStyle w:val="Mu"/>
      </w:pPr>
      <w:r w:rsidRPr="005233E5">
        <w:t>Nước biển chưa 6% muối (về khối lượng). Hỏi phải thêm bao nhiêu kg nước thường vào 50 kg nước biển để cho hỗn hợp có 3% muối?</w:t>
      </w:r>
    </w:p>
    <w:p w:rsidR="00E43D05" w:rsidRPr="005233E5" w:rsidRDefault="00E43D05" w:rsidP="005233E5">
      <w:pPr>
        <w:pStyle w:val="Mu"/>
      </w:pPr>
      <w:r w:rsidRPr="005233E5">
        <w:t xml:space="preserve">a) Tìm hai số, biết tỉ số của chúng bằng </w:t>
      </w:r>
      <w:r w:rsidRPr="005233E5">
        <w:rPr>
          <w:position w:val="-6"/>
        </w:rPr>
        <w:object w:dxaOrig="400" w:dyaOrig="279">
          <v:shape id="_x0000_i1060" type="#_x0000_t75" style="width:19.5pt;height:13.5pt" o:ole="">
            <v:imagedata r:id="rId74" o:title=""/>
          </v:shape>
          <o:OLEObject Type="Embed" ProgID="Equation.DSMT4" ShapeID="_x0000_i1060" DrawAspect="Content" ObjectID="_1623132214" r:id="rId75"/>
        </w:object>
      </w:r>
      <w:r w:rsidRPr="005233E5">
        <w:t xml:space="preserve"> và tích của chúng bằng </w:t>
      </w:r>
      <w:r w:rsidRPr="005233E5">
        <w:rPr>
          <w:position w:val="-6"/>
        </w:rPr>
        <w:object w:dxaOrig="480" w:dyaOrig="279">
          <v:shape id="_x0000_i1061" type="#_x0000_t75" style="width:24pt;height:13.5pt" o:ole="">
            <v:imagedata r:id="rId76" o:title=""/>
          </v:shape>
          <o:OLEObject Type="Embed" ProgID="Equation.DSMT4" ShapeID="_x0000_i1061" DrawAspect="Content" ObjectID="_1623132215" r:id="rId77"/>
        </w:object>
      </w:r>
    </w:p>
    <w:p w:rsidR="00E43D05" w:rsidRPr="002424FB" w:rsidRDefault="00E43D05" w:rsidP="005233E5">
      <w:pPr>
        <w:tabs>
          <w:tab w:val="left" w:pos="540"/>
          <w:tab w:val="left" w:pos="1440"/>
          <w:tab w:val="left" w:pos="2970"/>
          <w:tab w:val="left" w:pos="5760"/>
          <w:tab w:val="left" w:pos="8550"/>
        </w:tabs>
        <w:rPr>
          <w:rFonts w:ascii="Palatino Linotype" w:hAnsi="Palatino Linotype"/>
          <w:color w:val="000000"/>
          <w:sz w:val="28"/>
          <w:szCs w:val="28"/>
          <w:lang w:val="vi-VN"/>
        </w:rPr>
      </w:pPr>
      <w:r w:rsidRPr="002424FB">
        <w:rPr>
          <w:rFonts w:ascii="Palatino Linotype" w:hAnsi="Palatino Linotype"/>
          <w:color w:val="000000"/>
          <w:sz w:val="28"/>
          <w:szCs w:val="28"/>
          <w:lang w:val="vi-VN"/>
        </w:rPr>
        <w:t xml:space="preserve">b) Tìm hai số, biết tỉ số của chúng bằng </w:t>
      </w:r>
      <w:r w:rsidRPr="005233E5">
        <w:rPr>
          <w:rFonts w:ascii="Palatino Linotype" w:hAnsi="Palatino Linotype"/>
          <w:color w:val="000000"/>
          <w:position w:val="-6"/>
          <w:sz w:val="28"/>
          <w:szCs w:val="28"/>
          <w:lang w:val="vi-VN"/>
        </w:rPr>
        <w:object w:dxaOrig="440" w:dyaOrig="279">
          <v:shape id="_x0000_i1062" type="#_x0000_t75" style="width:22.5pt;height:13.5pt" o:ole="">
            <v:imagedata r:id="rId78" o:title=""/>
          </v:shape>
          <o:OLEObject Type="Embed" ProgID="Equation.DSMT4" ShapeID="_x0000_i1062" DrawAspect="Content" ObjectID="_1623132216" r:id="rId79"/>
        </w:object>
      </w:r>
      <w:r w:rsidRPr="002424FB">
        <w:rPr>
          <w:rFonts w:ascii="Palatino Linotype" w:hAnsi="Palatino Linotype"/>
          <w:color w:val="000000"/>
          <w:sz w:val="28"/>
          <w:szCs w:val="28"/>
          <w:lang w:val="vi-VN"/>
        </w:rPr>
        <w:t xml:space="preserve"> và tích của chúng bằng </w:t>
      </w:r>
      <w:r w:rsidRPr="005233E5">
        <w:rPr>
          <w:rFonts w:ascii="Palatino Linotype" w:hAnsi="Palatino Linotype"/>
          <w:color w:val="000000"/>
          <w:position w:val="-6"/>
          <w:sz w:val="28"/>
          <w:szCs w:val="28"/>
          <w:lang w:val="vi-VN"/>
        </w:rPr>
        <w:object w:dxaOrig="460" w:dyaOrig="279">
          <v:shape id="_x0000_i1063" type="#_x0000_t75" style="width:22.5pt;height:13.5pt" o:ole="">
            <v:imagedata r:id="rId80" o:title=""/>
          </v:shape>
          <o:OLEObject Type="Embed" ProgID="Equation.DSMT4" ShapeID="_x0000_i1063" DrawAspect="Content" ObjectID="_1623132217" r:id="rId81"/>
        </w:object>
      </w:r>
    </w:p>
    <w:p w:rsidR="00E43D05" w:rsidRPr="005233E5" w:rsidRDefault="00E43D05" w:rsidP="0083180D">
      <w:pPr>
        <w:pStyle w:val="Mu"/>
        <w:rPr>
          <w:lang w:val="fr-FR"/>
        </w:rPr>
      </w:pPr>
      <w:r w:rsidRPr="005233E5">
        <w:rPr>
          <w:lang w:val="fr-FR"/>
        </w:rPr>
        <w:t xml:space="preserve">Trên bản đồ có tỉ lệ xích 1:1000, một khu đất hình chữ nhật có diện tích là </w:t>
      </w:r>
      <w:r w:rsidRPr="005233E5">
        <w:rPr>
          <w:position w:val="-6"/>
          <w:lang w:val="fr-FR"/>
        </w:rPr>
        <w:object w:dxaOrig="720" w:dyaOrig="340">
          <v:shape id="_x0000_i1064" type="#_x0000_t75" style="width:36pt;height:17.25pt" o:ole="">
            <v:imagedata r:id="rId82" o:title=""/>
          </v:shape>
          <o:OLEObject Type="Embed" ProgID="Equation.DSMT4" ShapeID="_x0000_i1064" DrawAspect="Content" ObjectID="_1623132218" r:id="rId83"/>
        </w:object>
      </w:r>
      <w:r w:rsidRPr="005233E5">
        <w:rPr>
          <w:lang w:val="fr-FR"/>
        </w:rPr>
        <w:t xml:space="preserve"> </w:t>
      </w:r>
    </w:p>
    <w:p w:rsidR="00E43D05" w:rsidRPr="00BF06E2" w:rsidRDefault="00E43D05" w:rsidP="00BF06E2">
      <w:pPr>
        <w:pStyle w:val="ListParagraph"/>
        <w:spacing w:after="0"/>
        <w:ind w:left="0"/>
        <w:jc w:val="both"/>
        <w:rPr>
          <w:rFonts w:ascii="Palatino Linotype" w:hAnsi="Palatino Linotype"/>
          <w:sz w:val="28"/>
          <w:szCs w:val="28"/>
          <w:lang w:val="fr-FR"/>
        </w:rPr>
      </w:pPr>
      <w:r w:rsidRPr="005233E5">
        <w:rPr>
          <w:rFonts w:ascii="Palatino Linotype" w:hAnsi="Palatino Linotype"/>
          <w:sz w:val="28"/>
          <w:szCs w:val="28"/>
          <w:lang w:val="fr-FR"/>
        </w:rPr>
        <w:t>Hỏi trên thực thế, khu đất đó có diện tích thực tế là bao nhiêu mét vuông?</w:t>
      </w:r>
    </w:p>
    <w:p w:rsidR="00E43D05" w:rsidRPr="002424FB" w:rsidRDefault="00E43D05" w:rsidP="00D34972">
      <w:pPr>
        <w:rPr>
          <w:rFonts w:ascii="Palatino Linotype" w:hAnsi="Palatino Linotype"/>
          <w:sz w:val="28"/>
          <w:szCs w:val="28"/>
          <w:lang w:val="fr-FR"/>
        </w:rPr>
      </w:pPr>
    </w:p>
    <w:p w:rsidR="00E43D05" w:rsidRPr="005233E5" w:rsidRDefault="00E43D05" w:rsidP="005233E5">
      <w:pPr>
        <w:pStyle w:val="Mu"/>
      </w:pPr>
      <w:r w:rsidRPr="005233E5">
        <w:t>Trên một bản đồ có tỉ lệ xích là 1: 500000. Hãy tìm:</w:t>
      </w:r>
    </w:p>
    <w:p w:rsidR="00E43D05" w:rsidRPr="005233E5" w:rsidRDefault="00E43D05" w:rsidP="005233E5">
      <w:pPr>
        <w:pStyle w:val="Mu"/>
        <w:numPr>
          <w:ilvl w:val="0"/>
          <w:numId w:val="0"/>
        </w:numPr>
      </w:pPr>
      <w:r w:rsidRPr="005233E5">
        <w:t>a) Khoảng cách trên thực tế của hai điểm trên bản đồ cách nhau 125 milimet.</w:t>
      </w:r>
    </w:p>
    <w:p w:rsidR="00E43D05" w:rsidRPr="005233E5" w:rsidRDefault="00E43D05" w:rsidP="005233E5">
      <w:pPr>
        <w:pStyle w:val="Mu"/>
        <w:numPr>
          <w:ilvl w:val="0"/>
          <w:numId w:val="0"/>
        </w:numPr>
      </w:pPr>
      <w:r w:rsidRPr="005233E5">
        <w:t>b) Khoảng cách trên bản đồ của hai thành phố cách nhau 350 km (trên thực tế).</w:t>
      </w: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p>
    <w:p w:rsidR="00E43D05" w:rsidRDefault="00E43D05" w:rsidP="002424FB">
      <w:pPr>
        <w:jc w:val="center"/>
        <w:rPr>
          <w:rFonts w:ascii="Palatino Linotype" w:hAnsi="Palatino Linotype"/>
          <w:b/>
          <w:color w:val="FF0000"/>
          <w:sz w:val="28"/>
          <w:szCs w:val="28"/>
        </w:rPr>
      </w:pPr>
      <w:r w:rsidRPr="002424FB">
        <w:rPr>
          <w:rFonts w:ascii="Palatino Linotype" w:hAnsi="Palatino Linotype"/>
          <w:b/>
          <w:color w:val="FF0000"/>
          <w:sz w:val="28"/>
          <w:szCs w:val="28"/>
        </w:rPr>
        <w:t>HƯỚNG DẪN GIẢI</w:t>
      </w:r>
    </w:p>
    <w:p w:rsidR="00E43D05" w:rsidRPr="005233E5" w:rsidRDefault="00E43D05" w:rsidP="002424FB">
      <w:pPr>
        <w:pStyle w:val="ListParagraph"/>
        <w:spacing w:after="0"/>
        <w:ind w:left="0"/>
        <w:jc w:val="both"/>
        <w:rPr>
          <w:rFonts w:ascii="Palatino Linotype" w:hAnsi="Palatino Linotype"/>
          <w:sz w:val="28"/>
          <w:szCs w:val="28"/>
        </w:rPr>
      </w:pPr>
      <w:r w:rsidRPr="002424FB">
        <w:rPr>
          <w:rFonts w:ascii="Palatino Linotype" w:hAnsi="Palatino Linotype"/>
          <w:b/>
          <w:color w:val="FF0000"/>
          <w:sz w:val="28"/>
          <w:szCs w:val="28"/>
          <w:lang w:val="en-US"/>
        </w:rPr>
        <w:t>Bài 1.</w:t>
      </w:r>
      <w:r w:rsidRPr="002424FB">
        <w:rPr>
          <w:rFonts w:ascii="Palatino Linotype" w:hAnsi="Palatino Linotype"/>
          <w:sz w:val="28"/>
          <w:szCs w:val="28"/>
        </w:rPr>
        <w:t xml:space="preserve"> </w:t>
      </w:r>
      <w:r w:rsidRPr="005233E5">
        <w:rPr>
          <w:rFonts w:ascii="Palatino Linotype" w:hAnsi="Palatino Linotype"/>
          <w:sz w:val="28"/>
          <w:szCs w:val="28"/>
        </w:rPr>
        <w:t xml:space="preserve">Số học sinh giỏi của khối 6 là: </w:t>
      </w:r>
      <w:r w:rsidRPr="005233E5">
        <w:rPr>
          <w:rFonts w:ascii="Palatino Linotype" w:hAnsi="Palatino Linotype"/>
          <w:position w:val="-6"/>
          <w:sz w:val="28"/>
          <w:szCs w:val="28"/>
        </w:rPr>
        <w:object w:dxaOrig="1600" w:dyaOrig="279">
          <v:shape id="_x0000_i1065" type="#_x0000_t75" style="width:80.25pt;height:14.25pt" o:ole="">
            <v:imagedata r:id="rId84" o:title=""/>
          </v:shape>
          <o:OLEObject Type="Embed" ProgID="Equation.DSMT4" ShapeID="_x0000_i1065" DrawAspect="Content" ObjectID="_1623132219" r:id="rId85"/>
        </w:object>
      </w:r>
      <w:r w:rsidRPr="005233E5">
        <w:rPr>
          <w:rFonts w:ascii="Palatino Linotype" w:hAnsi="Palatino Linotype"/>
          <w:sz w:val="28"/>
          <w:szCs w:val="28"/>
        </w:rPr>
        <w:t xml:space="preserve"> ( học sinh).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Số học sinh nữ của khối 6 đạt loại giỏi là: 120.</w:t>
      </w:r>
      <w:r w:rsidRPr="005233E5">
        <w:rPr>
          <w:rFonts w:ascii="Palatino Linotype" w:hAnsi="Palatino Linotype"/>
          <w:position w:val="-26"/>
          <w:sz w:val="28"/>
          <w:szCs w:val="28"/>
        </w:rPr>
        <w:object w:dxaOrig="240" w:dyaOrig="680">
          <v:shape id="_x0000_i1066" type="#_x0000_t75" style="width:12.75pt;height:33pt" o:ole="">
            <v:imagedata r:id="rId86" o:title=""/>
          </v:shape>
          <o:OLEObject Type="Embed" ProgID="Equation.DSMT4" ShapeID="_x0000_i1066" DrawAspect="Content" ObjectID="_1623132220" r:id="rId87"/>
        </w:object>
      </w:r>
      <w:r w:rsidRPr="005233E5">
        <w:rPr>
          <w:rFonts w:ascii="Palatino Linotype" w:hAnsi="Palatino Linotype"/>
          <w:sz w:val="28"/>
          <w:szCs w:val="28"/>
        </w:rPr>
        <w:t xml:space="preserve"> = 80 ( học sinh).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i/>
          <w:sz w:val="28"/>
          <w:szCs w:val="28"/>
        </w:rPr>
        <w:t>Nhận xét:</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Có thể nhận xét rằng số nữ sinh đạt loại giởi bằng </w:t>
      </w:r>
      <w:r w:rsidRPr="005233E5">
        <w:rPr>
          <w:rFonts w:ascii="Palatino Linotype" w:hAnsi="Palatino Linotype"/>
          <w:position w:val="-26"/>
          <w:sz w:val="28"/>
          <w:szCs w:val="28"/>
        </w:rPr>
        <w:object w:dxaOrig="240" w:dyaOrig="680">
          <v:shape id="_x0000_i1067" type="#_x0000_t75" style="width:12.75pt;height:33pt" o:ole="">
            <v:imagedata r:id="rId88" o:title=""/>
          </v:shape>
          <o:OLEObject Type="Embed" ProgID="Equation.DSMT4" ShapeID="_x0000_i1067" DrawAspect="Content" ObjectID="_1623132221" r:id="rId89"/>
        </w:object>
      </w:r>
      <w:r w:rsidRPr="005233E5">
        <w:rPr>
          <w:rFonts w:ascii="Palatino Linotype" w:hAnsi="Palatino Linotype"/>
          <w:sz w:val="28"/>
          <w:szCs w:val="28"/>
        </w:rPr>
        <w:t xml:space="preserve"> của 40% số học sinh khối 6 tức là bằng 40% . </w:t>
      </w:r>
      <w:r w:rsidRPr="005233E5">
        <w:rPr>
          <w:rFonts w:ascii="Palatino Linotype" w:hAnsi="Palatino Linotype"/>
          <w:position w:val="-26"/>
          <w:sz w:val="28"/>
          <w:szCs w:val="28"/>
        </w:rPr>
        <w:object w:dxaOrig="240" w:dyaOrig="680">
          <v:shape id="_x0000_i1068" type="#_x0000_t75" style="width:12.75pt;height:33pt" o:ole="">
            <v:imagedata r:id="rId90" o:title=""/>
          </v:shape>
          <o:OLEObject Type="Embed" ProgID="Equation.DSMT4" ShapeID="_x0000_i1068" DrawAspect="Content" ObjectID="_1623132222" r:id="rId91"/>
        </w:object>
      </w:r>
      <w:r w:rsidRPr="005233E5">
        <w:rPr>
          <w:rFonts w:ascii="Palatino Linotype" w:hAnsi="Palatino Linotype"/>
          <w:sz w:val="28"/>
          <w:szCs w:val="28"/>
        </w:rPr>
        <w:t xml:space="preserve"> = </w:t>
      </w:r>
      <w:r w:rsidRPr="005233E5">
        <w:rPr>
          <w:rFonts w:ascii="Palatino Linotype" w:hAnsi="Palatino Linotype"/>
          <w:position w:val="-26"/>
          <w:sz w:val="28"/>
          <w:szCs w:val="28"/>
        </w:rPr>
        <w:object w:dxaOrig="340" w:dyaOrig="680">
          <v:shape id="_x0000_i1069" type="#_x0000_t75" style="width:17.25pt;height:33pt" o:ole="">
            <v:imagedata r:id="rId92" o:title=""/>
          </v:shape>
          <o:OLEObject Type="Embed" ProgID="Equation.DSMT4" ShapeID="_x0000_i1069" DrawAspect="Content" ObjectID="_1623132223" r:id="rId93"/>
        </w:object>
      </w:r>
      <w:r w:rsidRPr="005233E5">
        <w:rPr>
          <w:rFonts w:ascii="Palatino Linotype" w:hAnsi="Palatino Linotype"/>
          <w:sz w:val="28"/>
          <w:szCs w:val="28"/>
        </w:rPr>
        <w:t xml:space="preserve"> số học sinh khối 6. Vậy số nữ đạt laoij giỏi là: 300. </w:t>
      </w:r>
      <w:r w:rsidRPr="005233E5">
        <w:rPr>
          <w:rFonts w:ascii="Palatino Linotype" w:hAnsi="Palatino Linotype"/>
          <w:position w:val="-26"/>
          <w:sz w:val="28"/>
          <w:szCs w:val="28"/>
        </w:rPr>
        <w:object w:dxaOrig="340" w:dyaOrig="680">
          <v:shape id="_x0000_i1070" type="#_x0000_t75" style="width:17.25pt;height:33pt" o:ole="">
            <v:imagedata r:id="rId94" o:title=""/>
          </v:shape>
          <o:OLEObject Type="Embed" ProgID="Equation.DSMT4" ShapeID="_x0000_i1070" DrawAspect="Content" ObjectID="_1623132224" r:id="rId95"/>
        </w:object>
      </w:r>
      <w:r w:rsidRPr="005233E5">
        <w:rPr>
          <w:rFonts w:ascii="Palatino Linotype" w:hAnsi="Palatino Linotype"/>
          <w:sz w:val="28"/>
          <w:szCs w:val="28"/>
        </w:rPr>
        <w:t xml:space="preserve"> = 80 (học sinh).</w:t>
      </w:r>
    </w:p>
    <w:p w:rsidR="00E43D05" w:rsidRPr="005233E5" w:rsidRDefault="00E43D05" w:rsidP="002424FB">
      <w:pPr>
        <w:pStyle w:val="ListParagraph"/>
        <w:spacing w:after="0"/>
        <w:ind w:left="0"/>
        <w:jc w:val="both"/>
        <w:rPr>
          <w:rFonts w:ascii="Palatino Linotype" w:hAnsi="Palatino Linotype"/>
          <w:sz w:val="28"/>
          <w:szCs w:val="28"/>
        </w:rPr>
      </w:pPr>
      <w:r w:rsidRPr="002424FB">
        <w:rPr>
          <w:rFonts w:ascii="Palatino Linotype" w:hAnsi="Palatino Linotype"/>
          <w:b/>
          <w:color w:val="FF0000"/>
          <w:sz w:val="28"/>
          <w:szCs w:val="28"/>
        </w:rPr>
        <w:t xml:space="preserve">Bài </w:t>
      </w:r>
      <w:r>
        <w:rPr>
          <w:rFonts w:ascii="Palatino Linotype" w:hAnsi="Palatino Linotype"/>
          <w:b/>
          <w:color w:val="FF0000"/>
          <w:sz w:val="28"/>
          <w:szCs w:val="28"/>
          <w:lang w:val="en-US"/>
        </w:rPr>
        <w:t>2</w:t>
      </w:r>
      <w:r w:rsidRPr="002424FB">
        <w:rPr>
          <w:rFonts w:ascii="Palatino Linotype" w:hAnsi="Palatino Linotype"/>
          <w:b/>
          <w:color w:val="FF0000"/>
          <w:sz w:val="28"/>
          <w:szCs w:val="28"/>
        </w:rPr>
        <w:t>.</w:t>
      </w:r>
      <w:r w:rsidRPr="002424FB">
        <w:rPr>
          <w:rFonts w:ascii="Palatino Linotype" w:hAnsi="Palatino Linotype"/>
          <w:sz w:val="28"/>
          <w:szCs w:val="28"/>
        </w:rPr>
        <w:t xml:space="preserve"> </w:t>
      </w:r>
      <w:r w:rsidRPr="005233E5">
        <w:rPr>
          <w:rFonts w:ascii="Palatino Linotype" w:hAnsi="Palatino Linotype"/>
          <w:sz w:val="28"/>
          <w:szCs w:val="28"/>
        </w:rPr>
        <w:t>Tổng số sách ở hai ngăn không đổi khi ta chuyển 3 quyển từ ngăn A sang ngăn B.</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Lúc đầu, số sách ở ngăn A bằng </w:t>
      </w:r>
      <w:r w:rsidRPr="005233E5">
        <w:rPr>
          <w:rFonts w:ascii="Palatino Linotype" w:hAnsi="Palatino Linotype"/>
          <w:position w:val="-26"/>
          <w:sz w:val="28"/>
          <w:szCs w:val="28"/>
        </w:rPr>
        <w:object w:dxaOrig="1040" w:dyaOrig="680">
          <v:shape id="_x0000_i1071" type="#_x0000_t75" style="width:51pt;height:33pt" o:ole="">
            <v:imagedata r:id="rId96" o:title=""/>
          </v:shape>
          <o:OLEObject Type="Embed" ProgID="Equation.DSMT4" ShapeID="_x0000_i1071" DrawAspect="Content" ObjectID="_1623132225" r:id="rId97"/>
        </w:object>
      </w:r>
      <w:r w:rsidRPr="005233E5">
        <w:rPr>
          <w:rFonts w:ascii="Palatino Linotype" w:hAnsi="Palatino Linotype"/>
          <w:sz w:val="28"/>
          <w:szCs w:val="28"/>
        </w:rPr>
        <w:t xml:space="preserve"> (tổng số sách), lúc sau bằng </w:t>
      </w:r>
      <w:r w:rsidRPr="005233E5">
        <w:rPr>
          <w:rFonts w:ascii="Palatino Linotype" w:hAnsi="Palatino Linotype"/>
          <w:position w:val="-26"/>
          <w:sz w:val="28"/>
          <w:szCs w:val="28"/>
        </w:rPr>
        <w:object w:dxaOrig="1140" w:dyaOrig="680">
          <v:shape id="_x0000_i1072" type="#_x0000_t75" style="width:56.25pt;height:33pt" o:ole="">
            <v:imagedata r:id="rId98" o:title=""/>
          </v:shape>
          <o:OLEObject Type="Embed" ProgID="Equation.DSMT4" ShapeID="_x0000_i1072" DrawAspect="Content" ObjectID="_1623132226" r:id="rId99"/>
        </w:object>
      </w:r>
      <w:r w:rsidRPr="005233E5">
        <w:rPr>
          <w:rFonts w:ascii="Palatino Linotype" w:hAnsi="Palatino Linotype"/>
          <w:sz w:val="28"/>
          <w:szCs w:val="28"/>
        </w:rPr>
        <w:t xml:space="preserve"> (tổng số sách).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3 quyển chính là: </w:t>
      </w:r>
      <w:r w:rsidRPr="005233E5">
        <w:rPr>
          <w:rFonts w:ascii="Palatino Linotype" w:hAnsi="Palatino Linotype"/>
          <w:position w:val="-26"/>
          <w:sz w:val="28"/>
          <w:szCs w:val="28"/>
        </w:rPr>
        <w:object w:dxaOrig="1280" w:dyaOrig="680">
          <v:shape id="_x0000_i1073" type="#_x0000_t75" style="width:63.75pt;height:33pt" o:ole="">
            <v:imagedata r:id="rId100" o:title=""/>
          </v:shape>
          <o:OLEObject Type="Embed" ProgID="Equation.DSMT4" ShapeID="_x0000_i1073" DrawAspect="Content" ObjectID="_1623132227" r:id="rId101"/>
        </w:object>
      </w:r>
      <w:r w:rsidRPr="005233E5">
        <w:rPr>
          <w:rFonts w:ascii="Palatino Linotype" w:hAnsi="Palatino Linotype"/>
          <w:sz w:val="28"/>
          <w:szCs w:val="28"/>
        </w:rPr>
        <w:t xml:space="preserve"> (tổng số sách).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Vậy tổng số sách ở hai ngăn là: </w:t>
      </w:r>
      <w:r w:rsidRPr="005233E5">
        <w:rPr>
          <w:rFonts w:ascii="Palatino Linotype" w:hAnsi="Palatino Linotype"/>
          <w:position w:val="-26"/>
          <w:sz w:val="28"/>
          <w:szCs w:val="28"/>
        </w:rPr>
        <w:object w:dxaOrig="1120" w:dyaOrig="680">
          <v:shape id="_x0000_i1074" type="#_x0000_t75" style="width:56.25pt;height:33pt" o:ole="">
            <v:imagedata r:id="rId102" o:title=""/>
          </v:shape>
          <o:OLEObject Type="Embed" ProgID="Equation.DSMT4" ShapeID="_x0000_i1074" DrawAspect="Content" ObjectID="_1623132228" r:id="rId103"/>
        </w:object>
      </w:r>
      <w:r w:rsidRPr="005233E5">
        <w:rPr>
          <w:rFonts w:ascii="Palatino Linotype" w:hAnsi="Palatino Linotype"/>
          <w:sz w:val="28"/>
          <w:szCs w:val="28"/>
        </w:rPr>
        <w:t xml:space="preserve"> (quyển).</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Ngăn A có: </w:t>
      </w:r>
      <w:r w:rsidRPr="005233E5">
        <w:rPr>
          <w:rFonts w:ascii="Palatino Linotype" w:hAnsi="Palatino Linotype"/>
          <w:position w:val="-26"/>
          <w:sz w:val="28"/>
          <w:szCs w:val="28"/>
        </w:rPr>
        <w:object w:dxaOrig="1080" w:dyaOrig="680">
          <v:shape id="_x0000_i1075" type="#_x0000_t75" style="width:54pt;height:33pt" o:ole="">
            <v:imagedata r:id="rId104" o:title=""/>
          </v:shape>
          <o:OLEObject Type="Embed" ProgID="Equation.DSMT4" ShapeID="_x0000_i1075" DrawAspect="Content" ObjectID="_1623132229" r:id="rId105"/>
        </w:object>
      </w:r>
      <w:r w:rsidRPr="005233E5">
        <w:rPr>
          <w:rFonts w:ascii="Palatino Linotype" w:hAnsi="Palatino Linotype"/>
          <w:sz w:val="28"/>
          <w:szCs w:val="28"/>
        </w:rPr>
        <w:t xml:space="preserve"> (quyển)</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Ngăn B có: 30 – 12 = 18 ( quyển).</w:t>
      </w:r>
    </w:p>
    <w:p w:rsidR="00E43D05" w:rsidRPr="005233E5" w:rsidRDefault="00E43D05" w:rsidP="002424FB">
      <w:pPr>
        <w:pStyle w:val="ListParagraph"/>
        <w:spacing w:after="0"/>
        <w:ind w:left="0"/>
        <w:jc w:val="both"/>
        <w:rPr>
          <w:rFonts w:ascii="Palatino Linotype" w:hAnsi="Palatino Linotype"/>
          <w:i/>
          <w:sz w:val="28"/>
          <w:szCs w:val="28"/>
        </w:rPr>
      </w:pPr>
      <w:r w:rsidRPr="005233E5">
        <w:rPr>
          <w:rFonts w:ascii="Palatino Linotype" w:hAnsi="Palatino Linotype"/>
          <w:i/>
          <w:sz w:val="28"/>
          <w:szCs w:val="28"/>
        </w:rPr>
        <w:t>Nhận xét:</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Khi giải bài toán này, ta đã dựa trên nhận xét quan trọng sau đây: tổng số sách ở hai ngăn không đổi khi chuyển ba quyển sách từ ngăn A sang ngăn B. Căn cứ vào đó, ta đã lập tỉ số giữa số sách cửa ngăn A và tổng số sách trước và sau khi chuyển. Có thể dung sơ đồ để thấy rõ hơn:</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Ngăn A </w:t>
      </w:r>
      <w:r w:rsidRPr="007C5604">
        <w:rPr>
          <w:rFonts w:ascii="Palatino Linotype" w:hAnsi="Palatino Linotype"/>
          <w:noProof/>
          <w:sz w:val="28"/>
          <w:szCs w:val="28"/>
          <w:lang w:eastAsia="vi-VN"/>
        </w:rPr>
        <w:pict>
          <v:shape id="Picture 1" o:spid="_x0000_i1076" type="#_x0000_t75" style="width:57pt;height:17.25pt;visibility:visible">
            <v:imagedata r:id="rId106" o:title=""/>
          </v:shape>
        </w:pic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Ngăn B</w:t>
      </w:r>
      <w:r w:rsidRPr="007C5604">
        <w:rPr>
          <w:rFonts w:ascii="Palatino Linotype" w:hAnsi="Palatino Linotype"/>
          <w:noProof/>
          <w:sz w:val="28"/>
          <w:szCs w:val="28"/>
          <w:lang w:eastAsia="vi-VN"/>
        </w:rPr>
        <w:pict>
          <v:shape id="Picture 2" o:spid="_x0000_i1077" type="#_x0000_t75" style="width:87pt;height:18pt;visibility:visible">
            <v:imagedata r:id="rId107" o:title=""/>
          </v:shape>
        </w:pic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b/>
          <w:sz w:val="28"/>
          <w:szCs w:val="28"/>
        </w:rPr>
        <w:t xml:space="preserve"> </w:t>
      </w:r>
      <w:r w:rsidRPr="005233E5">
        <w:rPr>
          <w:rFonts w:ascii="Palatino Linotype" w:hAnsi="Palatino Linotype"/>
          <w:sz w:val="28"/>
          <w:szCs w:val="28"/>
        </w:rPr>
        <w:t xml:space="preserve">Lúc đầu số sách ngăn A bằng </w:t>
      </w:r>
      <w:r w:rsidRPr="005233E5">
        <w:rPr>
          <w:rFonts w:ascii="Palatino Linotype" w:hAnsi="Palatino Linotype"/>
          <w:position w:val="-26"/>
          <w:sz w:val="28"/>
          <w:szCs w:val="28"/>
        </w:rPr>
        <w:object w:dxaOrig="240" w:dyaOrig="680">
          <v:shape id="_x0000_i1078" type="#_x0000_t75" style="width:12.75pt;height:33pt" o:ole="">
            <v:imagedata r:id="rId108" o:title=""/>
          </v:shape>
          <o:OLEObject Type="Embed" ProgID="Equation.DSMT4" ShapeID="_x0000_i1078" DrawAspect="Content" ObjectID="_1623132230" r:id="rId109"/>
        </w:object>
      </w:r>
      <w:r w:rsidRPr="005233E5">
        <w:rPr>
          <w:rFonts w:ascii="Palatino Linotype" w:hAnsi="Palatino Linotype"/>
          <w:sz w:val="28"/>
          <w:szCs w:val="28"/>
        </w:rPr>
        <w:t xml:space="preserve"> tổng số sách</w:t>
      </w:r>
    </w:p>
    <w:p w:rsidR="00E43D05" w:rsidRPr="005233E5" w:rsidRDefault="00E43D05" w:rsidP="002424FB">
      <w:pPr>
        <w:pStyle w:val="ListParagraph"/>
        <w:spacing w:after="0"/>
        <w:ind w:left="0"/>
        <w:jc w:val="both"/>
        <w:rPr>
          <w:rFonts w:ascii="Palatino Linotype" w:hAnsi="Palatino Linotype"/>
          <w:sz w:val="28"/>
          <w:szCs w:val="28"/>
        </w:rPr>
      </w:pPr>
      <w:r>
        <w:rPr>
          <w:noProof/>
          <w:lang w:eastAsia="vi-VN"/>
        </w:rPr>
        <w:pict>
          <v:shape id="Picture 4" o:spid="_x0000_s1031" type="#_x0000_t75" style="position:absolute;left:0;text-align:left;margin-left:84.4pt;margin-top:3.35pt;width:115.8pt;height:45.2pt;z-index:251658240;visibility:visible" wrapcoords="-140 0 -140 21240 21600 21240 21600 0 -140 0">
            <v:imagedata r:id="rId110" o:title=""/>
            <w10:wrap type="through"/>
          </v:shape>
        </w:pic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Ngăn A</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Ngăn B</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Lúc sau số sách ngăn A bằng </w:t>
      </w:r>
      <w:r w:rsidRPr="005233E5">
        <w:rPr>
          <w:rFonts w:ascii="Palatino Linotype" w:hAnsi="Palatino Linotype"/>
          <w:position w:val="-26"/>
          <w:sz w:val="28"/>
          <w:szCs w:val="28"/>
        </w:rPr>
        <w:object w:dxaOrig="340" w:dyaOrig="680">
          <v:shape id="_x0000_i1079" type="#_x0000_t75" style="width:17.25pt;height:33pt" o:ole="">
            <v:imagedata r:id="rId111" o:title=""/>
          </v:shape>
          <o:OLEObject Type="Embed" ProgID="Equation.DSMT4" ShapeID="_x0000_i1079" DrawAspect="Content" ObjectID="_1623132231" r:id="rId112"/>
        </w:object>
      </w:r>
      <w:r w:rsidRPr="005233E5">
        <w:rPr>
          <w:rFonts w:ascii="Palatino Linotype" w:hAnsi="Palatino Linotype"/>
          <w:sz w:val="28"/>
          <w:szCs w:val="28"/>
        </w:rPr>
        <w:t xml:space="preserve"> tổng số sách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Từ đó, đưa về bài toán: tìm một số biết giá trị một phân số của nó ( tìm số sách biết </w:t>
      </w:r>
      <w:r w:rsidRPr="005233E5">
        <w:rPr>
          <w:rFonts w:ascii="Palatino Linotype" w:hAnsi="Palatino Linotype"/>
          <w:position w:val="-26"/>
          <w:sz w:val="28"/>
          <w:szCs w:val="28"/>
        </w:rPr>
        <w:object w:dxaOrig="340" w:dyaOrig="680">
          <v:shape id="_x0000_i1080" type="#_x0000_t75" style="width:17.25pt;height:33pt" o:ole="">
            <v:imagedata r:id="rId113" o:title=""/>
          </v:shape>
          <o:OLEObject Type="Embed" ProgID="Equation.DSMT4" ShapeID="_x0000_i1080" DrawAspect="Content" ObjectID="_1623132232" r:id="rId114"/>
        </w:object>
      </w:r>
      <w:r w:rsidRPr="005233E5">
        <w:rPr>
          <w:rFonts w:ascii="Palatino Linotype" w:hAnsi="Palatino Linotype"/>
          <w:sz w:val="28"/>
          <w:szCs w:val="28"/>
        </w:rPr>
        <w:t xml:space="preserve"> của nó là 3 quyển).</w:t>
      </w:r>
    </w:p>
    <w:p w:rsidR="00E43D05" w:rsidRPr="005233E5" w:rsidRDefault="00E43D05" w:rsidP="002424FB">
      <w:pPr>
        <w:pStyle w:val="ListParagraph"/>
        <w:spacing w:after="0"/>
        <w:ind w:left="0"/>
        <w:jc w:val="both"/>
        <w:rPr>
          <w:rFonts w:ascii="Palatino Linotype" w:hAnsi="Palatino Linotype"/>
          <w:sz w:val="28"/>
          <w:szCs w:val="28"/>
        </w:rPr>
      </w:pPr>
      <w:r w:rsidRPr="002424FB">
        <w:rPr>
          <w:rFonts w:ascii="Palatino Linotype" w:hAnsi="Palatino Linotype"/>
          <w:b/>
          <w:color w:val="FF0000"/>
          <w:sz w:val="28"/>
          <w:szCs w:val="28"/>
        </w:rPr>
        <w:t xml:space="preserve">Bài </w:t>
      </w:r>
      <w:r>
        <w:rPr>
          <w:rFonts w:ascii="Palatino Linotype" w:hAnsi="Palatino Linotype"/>
          <w:b/>
          <w:color w:val="FF0000"/>
          <w:sz w:val="28"/>
          <w:szCs w:val="28"/>
          <w:lang w:val="en-US"/>
        </w:rPr>
        <w:t>3</w:t>
      </w:r>
      <w:r w:rsidRPr="002424FB">
        <w:rPr>
          <w:rFonts w:ascii="Palatino Linotype" w:hAnsi="Palatino Linotype"/>
          <w:b/>
          <w:color w:val="FF0000"/>
          <w:sz w:val="28"/>
          <w:szCs w:val="28"/>
        </w:rPr>
        <w:t>.</w:t>
      </w:r>
      <w:r w:rsidRPr="002424FB">
        <w:rPr>
          <w:rFonts w:ascii="Palatino Linotype" w:hAnsi="Palatino Linotype"/>
          <w:sz w:val="28"/>
          <w:szCs w:val="28"/>
        </w:rPr>
        <w:t xml:space="preserve"> </w:t>
      </w:r>
      <w:r w:rsidRPr="005233E5">
        <w:rPr>
          <w:rFonts w:ascii="Palatino Linotype" w:hAnsi="Palatino Linotype"/>
          <w:sz w:val="28"/>
          <w:szCs w:val="28"/>
        </w:rPr>
        <w:t xml:space="preserve">Gọi số tự nhiên phải tìm là </w:t>
      </w:r>
      <w:r w:rsidRPr="005233E5">
        <w:rPr>
          <w:rFonts w:ascii="Palatino Linotype" w:hAnsi="Palatino Linotype"/>
          <w:position w:val="-10"/>
          <w:sz w:val="28"/>
          <w:szCs w:val="28"/>
        </w:rPr>
        <w:object w:dxaOrig="3360" w:dyaOrig="440">
          <v:shape id="_x0000_i1081" type="#_x0000_t75" style="width:168pt;height:22.5pt" o:ole="">
            <v:imagedata r:id="rId115" o:title=""/>
          </v:shape>
          <o:OLEObject Type="Embed" ProgID="Equation.DSMT4" ShapeID="_x0000_i1081" DrawAspect="Content" ObjectID="_1623132233" r:id="rId116"/>
        </w:object>
      </w:r>
      <w:r w:rsidRPr="005233E5">
        <w:rPr>
          <w:rFonts w:ascii="Palatino Linotype" w:hAnsi="Palatino Linotype"/>
          <w:sz w:val="28"/>
          <w:szCs w:val="28"/>
        </w:rPr>
        <w:t xml:space="preserve">, tỉ số giữa </w:t>
      </w:r>
      <w:r w:rsidRPr="005233E5">
        <w:rPr>
          <w:rFonts w:ascii="Palatino Linotype" w:hAnsi="Palatino Linotype"/>
          <w:position w:val="-6"/>
          <w:sz w:val="28"/>
          <w:szCs w:val="28"/>
        </w:rPr>
        <w:object w:dxaOrig="340" w:dyaOrig="360">
          <v:shape id="_x0000_i1082" type="#_x0000_t75" style="width:17.25pt;height:18pt" o:ole="">
            <v:imagedata r:id="rId117" o:title=""/>
          </v:shape>
          <o:OLEObject Type="Embed" ProgID="Equation.DSMT4" ShapeID="_x0000_i1082" DrawAspect="Content" ObjectID="_1623132234" r:id="rId118"/>
        </w:object>
      </w:r>
      <w:r w:rsidRPr="005233E5">
        <w:rPr>
          <w:rFonts w:ascii="Palatino Linotype" w:hAnsi="Palatino Linotype"/>
          <w:sz w:val="28"/>
          <w:szCs w:val="28"/>
        </w:rPr>
        <w:t xml:space="preserve"> và a + b là k.</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Ta có: </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position w:val="-46"/>
          <w:sz w:val="28"/>
          <w:szCs w:val="28"/>
        </w:rPr>
        <w:object w:dxaOrig="5060" w:dyaOrig="1040">
          <v:shape id="_x0000_i1083" type="#_x0000_t75" style="width:250.5pt;height:51pt" o:ole="">
            <v:imagedata r:id="rId119" o:title=""/>
          </v:shape>
          <o:OLEObject Type="Embed" ProgID="Equation.DSMT4" ShapeID="_x0000_i1083" DrawAspect="Content" ObjectID="_1623132235" r:id="rId120"/>
        </w:object>
      </w:r>
      <w:r w:rsidRPr="005233E5">
        <w:rPr>
          <w:rFonts w:ascii="Palatino Linotype" w:hAnsi="Palatino Linotype"/>
          <w:sz w:val="28"/>
          <w:szCs w:val="28"/>
        </w:rPr>
        <w:t xml:space="preserve"> </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 xml:space="preserve">Vậy k lớn nhất bằng 10 khi </w:t>
      </w:r>
      <w:r w:rsidRPr="005233E5">
        <w:rPr>
          <w:rFonts w:ascii="Palatino Linotype" w:hAnsi="Palatino Linotype"/>
          <w:position w:val="-14"/>
          <w:sz w:val="28"/>
          <w:szCs w:val="28"/>
        </w:rPr>
        <w:object w:dxaOrig="2060" w:dyaOrig="400">
          <v:shape id="_x0000_i1084" type="#_x0000_t75" style="width:102.75pt;height:19.5pt" o:ole="">
            <v:imagedata r:id="rId121" o:title=""/>
          </v:shape>
          <o:OLEObject Type="Embed" ProgID="Equation.DSMT4" ShapeID="_x0000_i1084" DrawAspect="Content" ObjectID="_1623132236" r:id="rId122"/>
        </w:object>
      </w:r>
      <w:r w:rsidRPr="005233E5">
        <w:rPr>
          <w:rFonts w:ascii="Palatino Linotype" w:hAnsi="Palatino Linotype"/>
          <w:sz w:val="28"/>
          <w:szCs w:val="28"/>
        </w:rPr>
        <w:t>.</w:t>
      </w:r>
    </w:p>
    <w:p w:rsidR="00E43D05" w:rsidRPr="005233E5" w:rsidRDefault="00E43D05" w:rsidP="002424FB">
      <w:pPr>
        <w:pStyle w:val="ListParagraph"/>
        <w:spacing w:after="0"/>
        <w:ind w:left="0"/>
        <w:jc w:val="both"/>
        <w:rPr>
          <w:rFonts w:ascii="Palatino Linotype" w:hAnsi="Palatino Linotype"/>
          <w:sz w:val="28"/>
          <w:szCs w:val="28"/>
          <w:lang w:val="fr-FR"/>
        </w:rPr>
      </w:pPr>
      <w:r w:rsidRPr="005233E5">
        <w:rPr>
          <w:rFonts w:ascii="Palatino Linotype" w:hAnsi="Palatino Linotype"/>
          <w:sz w:val="28"/>
          <w:szCs w:val="28"/>
          <w:lang w:val="fr-FR"/>
        </w:rPr>
        <w:t xml:space="preserve">Các số phải tìm là </w:t>
      </w:r>
      <w:r w:rsidRPr="005233E5">
        <w:rPr>
          <w:rFonts w:ascii="Palatino Linotype" w:hAnsi="Palatino Linotype"/>
          <w:position w:val="-6"/>
          <w:sz w:val="28"/>
          <w:szCs w:val="28"/>
          <w:lang w:val="fr-FR"/>
        </w:rPr>
        <w:object w:dxaOrig="340" w:dyaOrig="360">
          <v:shape id="_x0000_i1085" type="#_x0000_t75" style="width:17.25pt;height:18pt" o:ole="">
            <v:imagedata r:id="rId123" o:title=""/>
          </v:shape>
          <o:OLEObject Type="Embed" ProgID="Equation.DSMT4" ShapeID="_x0000_i1085" DrawAspect="Content" ObjectID="_1623132237" r:id="rId124"/>
        </w:object>
      </w:r>
      <w:r w:rsidRPr="005233E5">
        <w:rPr>
          <w:rFonts w:ascii="Palatino Linotype" w:hAnsi="Palatino Linotype"/>
          <w:sz w:val="28"/>
          <w:szCs w:val="28"/>
          <w:lang w:val="fr-FR"/>
        </w:rPr>
        <w:t xml:space="preserve"> với a là chữ số khác 0.</w:t>
      </w:r>
    </w:p>
    <w:p w:rsidR="00E43D05" w:rsidRPr="005233E5" w:rsidRDefault="00E43D05" w:rsidP="002424FB">
      <w:pPr>
        <w:pStyle w:val="ListParagraph"/>
        <w:spacing w:after="0"/>
        <w:ind w:left="0"/>
        <w:jc w:val="both"/>
        <w:rPr>
          <w:rFonts w:ascii="Palatino Linotype" w:hAnsi="Palatino Linotype"/>
          <w:i/>
          <w:sz w:val="28"/>
          <w:szCs w:val="28"/>
          <w:lang w:val="fr-FR"/>
        </w:rPr>
      </w:pPr>
      <w:r w:rsidRPr="005233E5">
        <w:rPr>
          <w:rFonts w:ascii="Palatino Linotype" w:hAnsi="Palatino Linotype"/>
          <w:i/>
          <w:sz w:val="28"/>
          <w:szCs w:val="28"/>
          <w:lang w:val="fr-FR"/>
        </w:rPr>
        <w:t>Nhận xét:</w:t>
      </w:r>
    </w:p>
    <w:p w:rsidR="00E43D05" w:rsidRPr="005233E5" w:rsidRDefault="00E43D05" w:rsidP="002424FB">
      <w:pPr>
        <w:pStyle w:val="ListParagraph"/>
        <w:spacing w:after="0"/>
        <w:ind w:left="0"/>
        <w:jc w:val="both"/>
        <w:rPr>
          <w:rFonts w:ascii="Palatino Linotype" w:hAnsi="Palatino Linotype"/>
          <w:sz w:val="28"/>
          <w:szCs w:val="28"/>
          <w:lang w:val="fr-FR"/>
        </w:rPr>
      </w:pPr>
      <w:r w:rsidRPr="005233E5">
        <w:rPr>
          <w:rFonts w:ascii="Palatino Linotype" w:hAnsi="Palatino Linotype"/>
          <w:sz w:val="28"/>
          <w:szCs w:val="28"/>
          <w:lang w:val="fr-FR"/>
        </w:rPr>
        <w:t>Bài toán này có thể giải theo nhiều cách khác, chẳng hạn cách giải sau đây:</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position w:val="-26"/>
          <w:sz w:val="28"/>
          <w:szCs w:val="28"/>
        </w:rPr>
        <w:object w:dxaOrig="2120" w:dyaOrig="720">
          <v:shape id="_x0000_i1086" type="#_x0000_t75" style="width:105pt;height:36pt" o:ole="">
            <v:imagedata r:id="rId125" o:title=""/>
          </v:shape>
          <o:OLEObject Type="Embed" ProgID="Equation.DSMT4" ShapeID="_x0000_i1086" DrawAspect="Content" ObjectID="_1623132238" r:id="rId126"/>
        </w:object>
      </w:r>
      <w:r w:rsidRPr="005233E5">
        <w:rPr>
          <w:rFonts w:ascii="Palatino Linotype" w:hAnsi="Palatino Linotype"/>
          <w:sz w:val="28"/>
          <w:szCs w:val="28"/>
        </w:rPr>
        <w:t xml:space="preserve"> </w:t>
      </w:r>
    </w:p>
    <w:p w:rsidR="00E43D05" w:rsidRPr="005233E5" w:rsidRDefault="00E43D05" w:rsidP="002424FB">
      <w:pPr>
        <w:pStyle w:val="ListParagraph"/>
        <w:numPr>
          <w:ilvl w:val="0"/>
          <w:numId w:val="29"/>
        </w:numPr>
        <w:spacing w:after="0"/>
        <w:ind w:left="0" w:firstLine="0"/>
        <w:jc w:val="both"/>
        <w:rPr>
          <w:rFonts w:ascii="Palatino Linotype" w:hAnsi="Palatino Linotype"/>
          <w:sz w:val="28"/>
          <w:szCs w:val="28"/>
        </w:rPr>
      </w:pPr>
      <w:r w:rsidRPr="005233E5">
        <w:rPr>
          <w:rFonts w:ascii="Palatino Linotype" w:hAnsi="Palatino Linotype"/>
          <w:sz w:val="28"/>
          <w:szCs w:val="28"/>
        </w:rPr>
        <w:t xml:space="preserve">Nếu b = 0 thì </w:t>
      </w:r>
      <w:r w:rsidRPr="005233E5">
        <w:rPr>
          <w:rFonts w:ascii="Palatino Linotype" w:hAnsi="Palatino Linotype"/>
          <w:position w:val="-26"/>
          <w:sz w:val="28"/>
          <w:szCs w:val="28"/>
        </w:rPr>
        <w:object w:dxaOrig="1440" w:dyaOrig="680">
          <v:shape id="_x0000_i1087" type="#_x0000_t75" style="width:1in;height:33pt" o:ole="">
            <v:imagedata r:id="rId127" o:title=""/>
          </v:shape>
          <o:OLEObject Type="Embed" ProgID="Equation.DSMT4" ShapeID="_x0000_i1087" DrawAspect="Content" ObjectID="_1623132239" r:id="rId128"/>
        </w:object>
      </w:r>
      <w:r w:rsidRPr="005233E5">
        <w:rPr>
          <w:rFonts w:ascii="Palatino Linotype" w:hAnsi="Palatino Linotype"/>
          <w:sz w:val="28"/>
          <w:szCs w:val="28"/>
        </w:rPr>
        <w:t xml:space="preserve"> </w:t>
      </w:r>
    </w:p>
    <w:p w:rsidR="00E43D05" w:rsidRPr="005233E5" w:rsidRDefault="00E43D05" w:rsidP="002424FB">
      <w:pPr>
        <w:pStyle w:val="ListParagraph"/>
        <w:numPr>
          <w:ilvl w:val="0"/>
          <w:numId w:val="29"/>
        </w:numPr>
        <w:spacing w:after="0"/>
        <w:ind w:left="0" w:firstLine="0"/>
        <w:jc w:val="both"/>
        <w:rPr>
          <w:rFonts w:ascii="Palatino Linotype" w:hAnsi="Palatino Linotype"/>
          <w:sz w:val="28"/>
          <w:szCs w:val="28"/>
        </w:rPr>
      </w:pPr>
      <w:r w:rsidRPr="005233E5">
        <w:rPr>
          <w:rFonts w:ascii="Palatino Linotype" w:hAnsi="Palatino Linotype"/>
          <w:sz w:val="28"/>
          <w:szCs w:val="28"/>
        </w:rPr>
        <w:t xml:space="preserve">Nếu b </w:t>
      </w:r>
      <w:r w:rsidRPr="005233E5">
        <w:rPr>
          <w:rFonts w:ascii="Palatino Linotype" w:hAnsi="Palatino Linotype"/>
          <w:position w:val="-4"/>
          <w:sz w:val="28"/>
          <w:szCs w:val="28"/>
        </w:rPr>
        <w:object w:dxaOrig="220" w:dyaOrig="220">
          <v:shape id="_x0000_i1088" type="#_x0000_t75" style="width:11.25pt;height:11.25pt" o:ole="">
            <v:imagedata r:id="rId129" o:title=""/>
          </v:shape>
          <o:OLEObject Type="Embed" ProgID="Equation.DSMT4" ShapeID="_x0000_i1088" DrawAspect="Content" ObjectID="_1623132240" r:id="rId130"/>
        </w:object>
      </w:r>
      <w:r w:rsidRPr="005233E5">
        <w:rPr>
          <w:rFonts w:ascii="Palatino Linotype" w:hAnsi="Palatino Linotype"/>
          <w:sz w:val="28"/>
          <w:szCs w:val="28"/>
        </w:rPr>
        <w:t xml:space="preserve"> 0 thì </w:t>
      </w:r>
      <w:r w:rsidRPr="005233E5">
        <w:rPr>
          <w:rFonts w:ascii="Palatino Linotype" w:hAnsi="Palatino Linotype"/>
          <w:position w:val="-6"/>
          <w:sz w:val="28"/>
          <w:szCs w:val="28"/>
        </w:rPr>
        <w:object w:dxaOrig="1300" w:dyaOrig="300">
          <v:shape id="_x0000_i1089" type="#_x0000_t75" style="width:64.5pt;height:15pt" o:ole="">
            <v:imagedata r:id="rId131" o:title=""/>
          </v:shape>
          <o:OLEObject Type="Embed" ProgID="Equation.DSMT4" ShapeID="_x0000_i1089" DrawAspect="Content" ObjectID="_1623132241" r:id="rId132"/>
        </w:object>
      </w:r>
      <w:r w:rsidRPr="005233E5">
        <w:rPr>
          <w:rFonts w:ascii="Palatino Linotype" w:hAnsi="Palatino Linotype"/>
          <w:sz w:val="28"/>
          <w:szCs w:val="28"/>
        </w:rPr>
        <w:t xml:space="preserve"> và </w:t>
      </w:r>
      <w:r w:rsidRPr="005233E5">
        <w:rPr>
          <w:rFonts w:ascii="Palatino Linotype" w:hAnsi="Palatino Linotype"/>
          <w:position w:val="-10"/>
          <w:sz w:val="28"/>
          <w:szCs w:val="28"/>
        </w:rPr>
        <w:object w:dxaOrig="2000" w:dyaOrig="340">
          <v:shape id="_x0000_i1090" type="#_x0000_t75" style="width:99.75pt;height:17.25pt" o:ole="">
            <v:imagedata r:id="rId133" o:title=""/>
          </v:shape>
          <o:OLEObject Type="Embed" ProgID="Equation.DSMT4" ShapeID="_x0000_i1090" DrawAspect="Content" ObjectID="_1623132242" r:id="rId134"/>
        </w:object>
      </w:r>
      <w:r w:rsidRPr="005233E5">
        <w:rPr>
          <w:rFonts w:ascii="Palatino Linotype" w:hAnsi="Palatino Linotype"/>
          <w:sz w:val="28"/>
          <w:szCs w:val="28"/>
        </w:rPr>
        <w:t xml:space="preserve"> </w:t>
      </w:r>
    </w:p>
    <w:p w:rsidR="00E43D05" w:rsidRPr="005233E5" w:rsidRDefault="00E43D05" w:rsidP="002424FB">
      <w:pPr>
        <w:pStyle w:val="ListParagraph"/>
        <w:numPr>
          <w:ilvl w:val="0"/>
          <w:numId w:val="29"/>
        </w:numPr>
        <w:spacing w:after="0"/>
        <w:ind w:left="0" w:firstLine="0"/>
        <w:jc w:val="both"/>
        <w:rPr>
          <w:rFonts w:ascii="Palatino Linotype" w:hAnsi="Palatino Linotype"/>
          <w:sz w:val="28"/>
          <w:szCs w:val="28"/>
        </w:rPr>
      </w:pPr>
      <w:r w:rsidRPr="005233E5">
        <w:rPr>
          <w:rFonts w:ascii="Palatino Linotype" w:hAnsi="Palatino Linotype"/>
          <w:sz w:val="28"/>
          <w:szCs w:val="28"/>
        </w:rPr>
        <w:t xml:space="preserve">Khi đó ta có </w:t>
      </w:r>
      <w:r w:rsidRPr="005233E5">
        <w:rPr>
          <w:rFonts w:ascii="Palatino Linotype" w:hAnsi="Palatino Linotype"/>
          <w:position w:val="-26"/>
          <w:sz w:val="28"/>
          <w:szCs w:val="28"/>
        </w:rPr>
        <w:object w:dxaOrig="2980" w:dyaOrig="680">
          <v:shape id="_x0000_i1091" type="#_x0000_t75" style="width:149.25pt;height:33pt" o:ole="">
            <v:imagedata r:id="rId135" o:title=""/>
          </v:shape>
          <o:OLEObject Type="Embed" ProgID="Equation.DSMT4" ShapeID="_x0000_i1091" DrawAspect="Content" ObjectID="_1623132243" r:id="rId136"/>
        </w:object>
      </w:r>
      <w:r w:rsidRPr="005233E5">
        <w:rPr>
          <w:rFonts w:ascii="Palatino Linotype" w:hAnsi="Palatino Linotype"/>
          <w:sz w:val="28"/>
          <w:szCs w:val="28"/>
        </w:rPr>
        <w:t xml:space="preserve"> </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Vậy k lớn nhất bằng 10 khi b = 0, 1 ≤ a ≤ 9.</w:t>
      </w:r>
    </w:p>
    <w:p w:rsidR="00E43D05" w:rsidRPr="005233E5" w:rsidRDefault="00E43D05" w:rsidP="002424FB">
      <w:pPr>
        <w:pStyle w:val="ListParagraph"/>
        <w:spacing w:after="0"/>
        <w:ind w:left="0"/>
        <w:jc w:val="both"/>
        <w:rPr>
          <w:rFonts w:ascii="Palatino Linotype" w:hAnsi="Palatino Linotype"/>
          <w:sz w:val="28"/>
          <w:szCs w:val="28"/>
          <w:lang w:val="fr-FR"/>
        </w:rPr>
      </w:pPr>
      <w:r w:rsidRPr="005233E5">
        <w:rPr>
          <w:rFonts w:ascii="Palatino Linotype" w:hAnsi="Palatino Linotype"/>
          <w:sz w:val="28"/>
          <w:szCs w:val="28"/>
          <w:lang w:val="fr-FR"/>
        </w:rPr>
        <w:t>Các số phải tìm là 10,20,30,…,80,90.</w:t>
      </w:r>
    </w:p>
    <w:p w:rsidR="00E43D05" w:rsidRPr="005233E5" w:rsidRDefault="00E43D05" w:rsidP="002424FB">
      <w:pPr>
        <w:pStyle w:val="ListParagraph"/>
        <w:spacing w:after="0"/>
        <w:ind w:left="0"/>
        <w:jc w:val="both"/>
        <w:rPr>
          <w:rFonts w:ascii="Palatino Linotype" w:hAnsi="Palatino Linotype"/>
          <w:sz w:val="28"/>
          <w:szCs w:val="28"/>
        </w:rPr>
      </w:pPr>
      <w:r w:rsidRPr="002424FB">
        <w:rPr>
          <w:rFonts w:ascii="Palatino Linotype" w:hAnsi="Palatino Linotype"/>
          <w:b/>
          <w:color w:val="FF0000"/>
          <w:sz w:val="28"/>
          <w:szCs w:val="28"/>
          <w:lang w:val="fr-FR"/>
        </w:rPr>
        <w:t xml:space="preserve">Bài </w:t>
      </w:r>
      <w:r>
        <w:rPr>
          <w:rFonts w:ascii="Palatino Linotype" w:hAnsi="Palatino Linotype"/>
          <w:b/>
          <w:color w:val="FF0000"/>
          <w:sz w:val="28"/>
          <w:szCs w:val="28"/>
          <w:lang w:val="fr-FR"/>
        </w:rPr>
        <w:t>4</w:t>
      </w:r>
      <w:r w:rsidRPr="002424FB">
        <w:rPr>
          <w:rFonts w:ascii="Palatino Linotype" w:hAnsi="Palatino Linotype"/>
          <w:b/>
          <w:color w:val="FF0000"/>
          <w:sz w:val="28"/>
          <w:szCs w:val="28"/>
          <w:lang w:val="fr-FR"/>
        </w:rPr>
        <w:t>.</w:t>
      </w:r>
      <w:r w:rsidRPr="002424FB">
        <w:rPr>
          <w:rFonts w:ascii="Palatino Linotype" w:hAnsi="Palatino Linotype"/>
          <w:sz w:val="28"/>
          <w:szCs w:val="28"/>
        </w:rPr>
        <w:t xml:space="preserve"> </w:t>
      </w:r>
      <w:r w:rsidRPr="005233E5">
        <w:rPr>
          <w:rFonts w:ascii="Palatino Linotype" w:hAnsi="Palatino Linotype"/>
          <w:sz w:val="28"/>
          <w:szCs w:val="28"/>
          <w:lang w:val="fr-FR"/>
        </w:rPr>
        <w:t xml:space="preserve">Với số tiền không đổi nên giá hàng tỉ lệ nghịch với lượng hàng mua được. </w:t>
      </w:r>
      <w:r w:rsidRPr="005233E5">
        <w:rPr>
          <w:rFonts w:ascii="Palatino Linotype" w:hAnsi="Palatino Linotype"/>
          <w:sz w:val="28"/>
          <w:szCs w:val="28"/>
        </w:rPr>
        <w:t>Ta lập bảng sau đây để giải: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85"/>
        <w:gridCol w:w="4230"/>
      </w:tblGrid>
      <w:tr w:rsidR="00E43D05" w:rsidRPr="007C5604" w:rsidTr="002424FB">
        <w:tc>
          <w:tcPr>
            <w:tcW w:w="4085" w:type="dxa"/>
          </w:tcPr>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Giá hàng (%)</w:t>
            </w:r>
          </w:p>
        </w:tc>
        <w:tc>
          <w:tcPr>
            <w:tcW w:w="4230" w:type="dxa"/>
          </w:tcPr>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Lượng hàng mua được (%)</w:t>
            </w:r>
          </w:p>
        </w:tc>
      </w:tr>
      <w:tr w:rsidR="00E43D05" w:rsidRPr="007C5604" w:rsidTr="002424FB">
        <w:tc>
          <w:tcPr>
            <w:tcW w:w="4085" w:type="dxa"/>
          </w:tcPr>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100</w:t>
            </w:r>
          </w:p>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1</w:t>
            </w:r>
          </w:p>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100 – 20 = 80</w:t>
            </w:r>
          </w:p>
        </w:tc>
        <w:tc>
          <w:tcPr>
            <w:tcW w:w="4230" w:type="dxa"/>
          </w:tcPr>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100</w:t>
            </w:r>
          </w:p>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sz w:val="28"/>
                <w:szCs w:val="28"/>
                <w:lang w:val="en-US"/>
              </w:rPr>
              <w:t>100.100</w:t>
            </w:r>
          </w:p>
          <w:p w:rsidR="00E43D05" w:rsidRPr="007C5604" w:rsidRDefault="00E43D05" w:rsidP="002424FB">
            <w:pPr>
              <w:pStyle w:val="ListParagraph"/>
              <w:ind w:left="0"/>
              <w:jc w:val="center"/>
              <w:rPr>
                <w:rFonts w:ascii="Palatino Linotype" w:hAnsi="Palatino Linotype"/>
                <w:sz w:val="28"/>
                <w:szCs w:val="28"/>
                <w:lang w:val="en-US"/>
              </w:rPr>
            </w:pPr>
            <w:r w:rsidRPr="007C5604">
              <w:rPr>
                <w:rFonts w:ascii="Palatino Linotype" w:hAnsi="Palatino Linotype"/>
                <w:position w:val="-26"/>
                <w:sz w:val="28"/>
                <w:szCs w:val="28"/>
                <w:lang w:val="en-US"/>
              </w:rPr>
              <w:object w:dxaOrig="1560" w:dyaOrig="680">
                <v:shape id="_x0000_i1092" type="#_x0000_t75" style="width:77.25pt;height:33pt" o:ole="">
                  <v:imagedata r:id="rId137" o:title=""/>
                </v:shape>
                <o:OLEObject Type="Embed" ProgID="Equation.DSMT4" ShapeID="_x0000_i1092" DrawAspect="Content" ObjectID="_1623132244" r:id="rId138"/>
              </w:object>
            </w:r>
          </w:p>
        </w:tc>
      </w:tr>
    </w:tbl>
    <w:p w:rsidR="00E43D05" w:rsidRPr="005233E5" w:rsidRDefault="00E43D05" w:rsidP="002424FB">
      <w:pPr>
        <w:pStyle w:val="ListParagraph"/>
        <w:spacing w:after="0"/>
        <w:ind w:left="0"/>
        <w:jc w:val="both"/>
        <w:rPr>
          <w:rFonts w:ascii="Palatino Linotype" w:hAnsi="Palatino Linotype"/>
          <w:sz w:val="28"/>
          <w:szCs w:val="28"/>
        </w:rPr>
      </w:pP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Vậy lượng hàng mua thêm được là: 125 – 100 = 25 (%).</w:t>
      </w:r>
    </w:p>
    <w:p w:rsidR="00E43D05" w:rsidRPr="005233E5" w:rsidRDefault="00E43D05" w:rsidP="002424FB">
      <w:pPr>
        <w:pStyle w:val="ListParagraph"/>
        <w:spacing w:after="0"/>
        <w:ind w:left="0"/>
        <w:jc w:val="both"/>
        <w:rPr>
          <w:rFonts w:ascii="Palatino Linotype" w:hAnsi="Palatino Linotype"/>
          <w:i/>
          <w:sz w:val="28"/>
          <w:szCs w:val="28"/>
        </w:rPr>
      </w:pPr>
      <w:r w:rsidRPr="005233E5">
        <w:rPr>
          <w:rFonts w:ascii="Palatino Linotype" w:hAnsi="Palatino Linotype"/>
          <w:i/>
          <w:sz w:val="28"/>
          <w:szCs w:val="28"/>
        </w:rPr>
        <w:t>Nhận xét:</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Bài toán đề cập đến ba đại lượng: giá hàng, số tiền mua hàng và lượng hàng mua được. Vì số tiền mua hàng không đổi nên giá hàng và lượng hàng mua được là hai đại lượng tỷ lệ nghịch.</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Như vậy để giải bài toán này, điều quan trọng là phải xác định rõ các đại lượng được đề cập trong bài và quan hệ giữa các đại lượng đó.</w:t>
      </w:r>
    </w:p>
    <w:p w:rsidR="00E43D05" w:rsidRPr="005233E5" w:rsidRDefault="00E43D05" w:rsidP="002424FB">
      <w:pPr>
        <w:pStyle w:val="ListParagraph"/>
        <w:spacing w:after="0"/>
        <w:ind w:left="0"/>
        <w:jc w:val="both"/>
        <w:rPr>
          <w:rFonts w:ascii="Palatino Linotype" w:hAnsi="Palatino Linotype"/>
          <w:sz w:val="28"/>
          <w:szCs w:val="28"/>
        </w:rPr>
      </w:pPr>
      <w:r w:rsidRPr="005233E5">
        <w:rPr>
          <w:rFonts w:ascii="Palatino Linotype" w:hAnsi="Palatino Linotype"/>
          <w:sz w:val="28"/>
          <w:szCs w:val="28"/>
        </w:rPr>
        <w:t>Lên lớp 7, với kiến thức về đại lượng tỉ lệ nghịch và tính chất của tỉ lệ thức, ta sẽ giải lại bài toán này một cách dễ dàng.</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b/>
          <w:color w:val="FF0000"/>
          <w:sz w:val="28"/>
          <w:szCs w:val="28"/>
          <w:lang w:val="vi-VN"/>
        </w:rPr>
        <w:t>Bài 5.</w:t>
      </w:r>
      <w:r w:rsidRPr="002424FB">
        <w:rPr>
          <w:rFonts w:ascii="Palatino Linotype" w:hAnsi="Palatino Linotype"/>
          <w:sz w:val="28"/>
          <w:szCs w:val="28"/>
          <w:lang w:val="vi-VN"/>
        </w:rPr>
        <w:t xml:space="preserve"> a) Theo đề bài, trong trường đó cứ 5 phần học sinh nam thì có 6 phần học sinh nữ. Như vậy, nếu học sinh trong toàn trường là 11 phần thì số học sinh nữ chiếm 6 phần, nên số học sinh nữ bằng </w:t>
      </w:r>
      <w:r w:rsidRPr="005233E5">
        <w:rPr>
          <w:rFonts w:ascii="Palatino Linotype" w:hAnsi="Palatino Linotype"/>
          <w:position w:val="-24"/>
          <w:sz w:val="28"/>
          <w:szCs w:val="28"/>
          <w:lang w:val="vi-VN"/>
        </w:rPr>
        <w:object w:dxaOrig="300" w:dyaOrig="620">
          <v:shape id="_x0000_i1093" type="#_x0000_t75" style="width:15pt;height:30.75pt" o:ole="">
            <v:imagedata r:id="rId139" o:title=""/>
          </v:shape>
          <o:OLEObject Type="Embed" ProgID="Equation.DSMT4" ShapeID="_x0000_i1093" DrawAspect="Content" ObjectID="_1623132245" r:id="rId140"/>
        </w:object>
      </w:r>
      <w:r w:rsidRPr="002424FB">
        <w:rPr>
          <w:rFonts w:ascii="Palatino Linotype" w:hAnsi="Palatino Linotype"/>
          <w:sz w:val="28"/>
          <w:szCs w:val="28"/>
          <w:lang w:val="vi-VN"/>
        </w:rPr>
        <w:t xml:space="preserve"> số học sinh toàn trường.</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Số học sinh nam bằng </w:t>
      </w:r>
      <w:r w:rsidRPr="005233E5">
        <w:rPr>
          <w:rFonts w:ascii="Palatino Linotype" w:hAnsi="Palatino Linotype"/>
          <w:position w:val="-24"/>
          <w:sz w:val="28"/>
          <w:szCs w:val="28"/>
          <w:lang w:val="vi-VN"/>
        </w:rPr>
        <w:object w:dxaOrig="300" w:dyaOrig="620">
          <v:shape id="_x0000_i1094" type="#_x0000_t75" style="width:15pt;height:30.75pt" o:ole="">
            <v:imagedata r:id="rId141" o:title=""/>
          </v:shape>
          <o:OLEObject Type="Embed" ProgID="Equation.DSMT4" ShapeID="_x0000_i1094" DrawAspect="Content" ObjectID="_1623132246" r:id="rId142"/>
        </w:object>
      </w:r>
      <w:r w:rsidRPr="002424FB">
        <w:rPr>
          <w:rFonts w:ascii="Palatino Linotype" w:hAnsi="Palatino Linotype"/>
          <w:sz w:val="28"/>
          <w:szCs w:val="28"/>
          <w:lang w:val="vi-VN"/>
        </w:rPr>
        <w:t xml:space="preserve"> số học sinh toàn trường.</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b) Nếu toàn tường có 1210 học sinh thì:</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Số học sinh nữ là: </w:t>
      </w:r>
      <w:r w:rsidRPr="005233E5">
        <w:rPr>
          <w:rFonts w:ascii="Palatino Linotype" w:hAnsi="Palatino Linotype"/>
          <w:position w:val="-24"/>
          <w:sz w:val="28"/>
          <w:szCs w:val="28"/>
          <w:lang w:val="vi-VN"/>
        </w:rPr>
        <w:object w:dxaOrig="1540" w:dyaOrig="620">
          <v:shape id="_x0000_i1095" type="#_x0000_t75" style="width:77.25pt;height:30.75pt" o:ole="">
            <v:imagedata r:id="rId143" o:title=""/>
          </v:shape>
          <o:OLEObject Type="Embed" ProgID="Equation.DSMT4" ShapeID="_x0000_i1095" DrawAspect="Content" ObjectID="_1623132247" r:id="rId144"/>
        </w:object>
      </w:r>
      <w:r w:rsidRPr="002424FB">
        <w:rPr>
          <w:rFonts w:ascii="Palatino Linotype" w:hAnsi="Palatino Linotype"/>
          <w:sz w:val="28"/>
          <w:szCs w:val="28"/>
          <w:lang w:val="vi-VN"/>
        </w:rPr>
        <w:t xml:space="preserve"> (học sinh)</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Số học sinh nam là: </w:t>
      </w:r>
      <w:r w:rsidRPr="005233E5">
        <w:rPr>
          <w:rFonts w:ascii="Palatino Linotype" w:hAnsi="Palatino Linotype"/>
          <w:position w:val="-24"/>
          <w:sz w:val="28"/>
          <w:szCs w:val="28"/>
          <w:lang w:val="vi-VN"/>
        </w:rPr>
        <w:object w:dxaOrig="1540" w:dyaOrig="620">
          <v:shape id="_x0000_i1096" type="#_x0000_t75" style="width:77.25pt;height:30.75pt" o:ole="">
            <v:imagedata r:id="rId145" o:title=""/>
          </v:shape>
          <o:OLEObject Type="Embed" ProgID="Equation.DSMT4" ShapeID="_x0000_i1096" DrawAspect="Content" ObjectID="_1623132248" r:id="rId146"/>
        </w:object>
      </w:r>
      <w:r w:rsidRPr="002424FB">
        <w:rPr>
          <w:rFonts w:ascii="Palatino Linotype" w:hAnsi="Palatino Linotype"/>
          <w:sz w:val="28"/>
          <w:szCs w:val="28"/>
          <w:lang w:val="vi-VN"/>
        </w:rPr>
        <w:t xml:space="preserve"> (học sinh)</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b/>
          <w:color w:val="FF0000"/>
          <w:sz w:val="28"/>
          <w:szCs w:val="28"/>
          <w:lang w:val="vi-VN"/>
        </w:rPr>
        <w:t xml:space="preserve">Bài </w:t>
      </w:r>
      <w:r>
        <w:rPr>
          <w:rFonts w:ascii="Palatino Linotype" w:hAnsi="Palatino Linotype"/>
          <w:b/>
          <w:color w:val="FF0000"/>
          <w:sz w:val="28"/>
          <w:szCs w:val="28"/>
        </w:rPr>
        <w:t>6</w:t>
      </w:r>
      <w:r w:rsidRPr="002424FB">
        <w:rPr>
          <w:rFonts w:ascii="Palatino Linotype" w:hAnsi="Palatino Linotype"/>
          <w:b/>
          <w:color w:val="FF0000"/>
          <w:sz w:val="28"/>
          <w:szCs w:val="28"/>
          <w:lang w:val="vi-VN"/>
        </w:rPr>
        <w:t>.</w:t>
      </w:r>
      <w:r w:rsidRPr="002424FB">
        <w:rPr>
          <w:rFonts w:ascii="Palatino Linotype" w:hAnsi="Palatino Linotype"/>
          <w:sz w:val="28"/>
          <w:szCs w:val="28"/>
          <w:lang w:val="vi-VN"/>
        </w:rPr>
        <w:t xml:space="preserve"> Chiều rộng hình chữ nhật: </w:t>
      </w:r>
      <w:r w:rsidRPr="005233E5">
        <w:rPr>
          <w:rFonts w:ascii="Palatino Linotype" w:hAnsi="Palatino Linotype"/>
          <w:position w:val="-24"/>
          <w:sz w:val="28"/>
          <w:szCs w:val="28"/>
          <w:lang w:val="vi-VN"/>
        </w:rPr>
        <w:object w:dxaOrig="1240" w:dyaOrig="620">
          <v:shape id="_x0000_i1097" type="#_x0000_t75" style="width:61.5pt;height:30.75pt" o:ole="">
            <v:imagedata r:id="rId147" o:title=""/>
          </v:shape>
          <o:OLEObject Type="Embed" ProgID="Equation.DSMT4" ShapeID="_x0000_i1097" DrawAspect="Content" ObjectID="_1623132249" r:id="rId148"/>
        </w:object>
      </w:r>
      <w:r w:rsidRPr="002424FB">
        <w:rPr>
          <w:rFonts w:ascii="Palatino Linotype" w:hAnsi="Palatino Linotype"/>
          <w:sz w:val="28"/>
          <w:szCs w:val="28"/>
          <w:lang w:val="vi-VN"/>
        </w:rPr>
        <w:t xml:space="preserve"> (m)</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Chu vi hình chữ nhật: </w:t>
      </w:r>
      <w:r w:rsidRPr="005233E5">
        <w:rPr>
          <w:rFonts w:ascii="Palatino Linotype" w:hAnsi="Palatino Linotype"/>
          <w:position w:val="-14"/>
          <w:sz w:val="28"/>
          <w:szCs w:val="28"/>
          <w:lang w:val="vi-VN"/>
        </w:rPr>
        <w:object w:dxaOrig="1960" w:dyaOrig="400">
          <v:shape id="_x0000_i1098" type="#_x0000_t75" style="width:96.75pt;height:19.5pt" o:ole="">
            <v:imagedata r:id="rId149" o:title=""/>
          </v:shape>
          <o:OLEObject Type="Embed" ProgID="Equation.DSMT4" ShapeID="_x0000_i1098" DrawAspect="Content" ObjectID="_1623132250" r:id="rId150"/>
        </w:object>
      </w:r>
      <w:r w:rsidRPr="002424FB">
        <w:rPr>
          <w:rFonts w:ascii="Palatino Linotype" w:hAnsi="Palatino Linotype"/>
          <w:sz w:val="28"/>
          <w:szCs w:val="28"/>
          <w:lang w:val="vi-VN"/>
        </w:rPr>
        <w:t>(m)</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Số cây cần thiết là: </w:t>
      </w:r>
      <w:r w:rsidRPr="005233E5">
        <w:rPr>
          <w:rFonts w:ascii="Palatino Linotype" w:hAnsi="Palatino Linotype"/>
          <w:position w:val="-6"/>
          <w:sz w:val="28"/>
          <w:szCs w:val="28"/>
          <w:lang w:val="vi-VN"/>
        </w:rPr>
        <w:object w:dxaOrig="1400" w:dyaOrig="279">
          <v:shape id="_x0000_i1099" type="#_x0000_t75" style="width:69.75pt;height:14.25pt" o:ole="">
            <v:imagedata r:id="rId151" o:title=""/>
          </v:shape>
          <o:OLEObject Type="Embed" ProgID="Equation.DSMT4" ShapeID="_x0000_i1099" DrawAspect="Content" ObjectID="_1623132251" r:id="rId152"/>
        </w:object>
      </w:r>
      <w:r w:rsidRPr="002424FB">
        <w:rPr>
          <w:rFonts w:ascii="Palatino Linotype" w:hAnsi="Palatino Linotype"/>
          <w:sz w:val="28"/>
          <w:szCs w:val="28"/>
          <w:lang w:val="vi-VN"/>
        </w:rPr>
        <w:t xml:space="preserve"> (cây)</w:t>
      </w:r>
    </w:p>
    <w:p w:rsidR="00E43D05" w:rsidRPr="002424FB" w:rsidRDefault="00E43D05" w:rsidP="002424FB">
      <w:pPr>
        <w:tabs>
          <w:tab w:val="left" w:pos="5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Do 4 góc có 4 cây nên số cây cần có là” </w:t>
      </w:r>
      <w:r w:rsidRPr="005233E5">
        <w:rPr>
          <w:rFonts w:ascii="Palatino Linotype" w:hAnsi="Palatino Linotype"/>
          <w:position w:val="-4"/>
          <w:sz w:val="28"/>
          <w:szCs w:val="28"/>
          <w:lang w:val="vi-VN"/>
        </w:rPr>
        <w:object w:dxaOrig="1480" w:dyaOrig="260">
          <v:shape id="_x0000_i1100" type="#_x0000_t75" style="width:73.5pt;height:13.5pt" o:ole="">
            <v:imagedata r:id="rId153" o:title=""/>
          </v:shape>
          <o:OLEObject Type="Embed" ProgID="Equation.DSMT4" ShapeID="_x0000_i1100" DrawAspect="Content" ObjectID="_1623132252" r:id="rId154"/>
        </w:object>
      </w:r>
      <w:r w:rsidRPr="002424FB">
        <w:rPr>
          <w:rFonts w:ascii="Palatino Linotype" w:hAnsi="Palatino Linotype"/>
          <w:sz w:val="28"/>
          <w:szCs w:val="28"/>
          <w:lang w:val="vi-VN"/>
        </w:rPr>
        <w:t xml:space="preserve"> cây</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2424FB">
        <w:rPr>
          <w:rFonts w:ascii="Palatino Linotype" w:hAnsi="Palatino Linotype"/>
          <w:b/>
          <w:color w:val="FF0000"/>
          <w:sz w:val="28"/>
          <w:szCs w:val="28"/>
        </w:rPr>
        <w:t xml:space="preserve">Bài </w:t>
      </w:r>
      <w:r>
        <w:rPr>
          <w:rFonts w:ascii="Palatino Linotype" w:hAnsi="Palatino Linotype"/>
          <w:b/>
          <w:color w:val="FF0000"/>
          <w:sz w:val="28"/>
          <w:szCs w:val="28"/>
          <w:lang w:val="en-US"/>
        </w:rPr>
        <w:t>7</w:t>
      </w:r>
      <w:r w:rsidRPr="002424FB">
        <w:rPr>
          <w:rFonts w:ascii="Palatino Linotype" w:hAnsi="Palatino Linotype"/>
          <w:b/>
          <w:color w:val="FF0000"/>
          <w:sz w:val="28"/>
          <w:szCs w:val="28"/>
        </w:rPr>
        <w:t>.</w:t>
      </w:r>
      <w:r w:rsidRPr="002424FB">
        <w:rPr>
          <w:rFonts w:ascii="Palatino Linotype" w:hAnsi="Palatino Linotype"/>
          <w:sz w:val="28"/>
          <w:szCs w:val="28"/>
        </w:rPr>
        <w:t xml:space="preserve"> </w:t>
      </w:r>
      <w:r w:rsidRPr="005233E5">
        <w:rPr>
          <w:rFonts w:ascii="Palatino Linotype" w:hAnsi="Palatino Linotype"/>
          <w:sz w:val="28"/>
          <w:szCs w:val="28"/>
        </w:rPr>
        <w:t xml:space="preserve">Số học sinh lớp 6B bằng </w:t>
      </w:r>
      <w:r w:rsidRPr="005233E5">
        <w:rPr>
          <w:rFonts w:ascii="Palatino Linotype" w:hAnsi="Palatino Linotype"/>
          <w:position w:val="-24"/>
          <w:sz w:val="28"/>
          <w:szCs w:val="28"/>
        </w:rPr>
        <w:object w:dxaOrig="220" w:dyaOrig="620">
          <v:shape id="_x0000_i1101" type="#_x0000_t75" style="width:11.25pt;height:30.75pt" o:ole="">
            <v:imagedata r:id="rId155" o:title=""/>
          </v:shape>
          <o:OLEObject Type="Embed" ProgID="Equation.DSMT4" ShapeID="_x0000_i1101" DrawAspect="Content" ObjectID="_1623132253" r:id="rId156"/>
        </w:object>
      </w:r>
      <w:r w:rsidRPr="005233E5">
        <w:rPr>
          <w:rFonts w:ascii="Palatino Linotype" w:hAnsi="Palatino Linotype"/>
          <w:sz w:val="28"/>
          <w:szCs w:val="28"/>
        </w:rPr>
        <w:t xml:space="preserve"> học sinh lớp 6A (hay bằng </w:t>
      </w:r>
      <w:r w:rsidRPr="005233E5">
        <w:rPr>
          <w:rFonts w:ascii="Palatino Linotype" w:hAnsi="Palatino Linotype"/>
          <w:position w:val="-24"/>
          <w:sz w:val="28"/>
          <w:szCs w:val="28"/>
        </w:rPr>
        <w:object w:dxaOrig="320" w:dyaOrig="620">
          <v:shape id="_x0000_i1102" type="#_x0000_t75" style="width:15.75pt;height:30.75pt" o:ole="">
            <v:imagedata r:id="rId157" o:title=""/>
          </v:shape>
          <o:OLEObject Type="Embed" ProgID="Equation.DSMT4" ShapeID="_x0000_i1102" DrawAspect="Content" ObjectID="_1623132254" r:id="rId158"/>
        </w:object>
      </w:r>
      <w:r w:rsidRPr="005233E5">
        <w:rPr>
          <w:rFonts w:ascii="Palatino Linotype" w:hAnsi="Palatino Linotype"/>
          <w:sz w:val="28"/>
          <w:szCs w:val="28"/>
        </w:rPr>
        <w:t>)</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5233E5">
        <w:rPr>
          <w:rFonts w:ascii="Palatino Linotype" w:hAnsi="Palatino Linotype"/>
          <w:sz w:val="28"/>
          <w:szCs w:val="28"/>
        </w:rPr>
        <w:t xml:space="preserve">Số học sinh lớp 6C bằng </w:t>
      </w:r>
      <w:r w:rsidRPr="005233E5">
        <w:rPr>
          <w:rFonts w:ascii="Palatino Linotype" w:hAnsi="Palatino Linotype"/>
          <w:position w:val="-24"/>
          <w:sz w:val="28"/>
          <w:szCs w:val="28"/>
        </w:rPr>
        <w:object w:dxaOrig="320" w:dyaOrig="620">
          <v:shape id="_x0000_i1103" type="#_x0000_t75" style="width:15.75pt;height:30.75pt" o:ole="">
            <v:imagedata r:id="rId159" o:title=""/>
          </v:shape>
          <o:OLEObject Type="Embed" ProgID="Equation.DSMT4" ShapeID="_x0000_i1103" DrawAspect="Content" ObjectID="_1623132255" r:id="rId160"/>
        </w:object>
      </w:r>
      <w:r w:rsidRPr="005233E5">
        <w:rPr>
          <w:rFonts w:ascii="Palatino Linotype" w:hAnsi="Palatino Linotype"/>
          <w:sz w:val="28"/>
          <w:szCs w:val="28"/>
        </w:rPr>
        <w:t xml:space="preserve"> học sinh lớp 6A</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5233E5">
        <w:rPr>
          <w:rFonts w:ascii="Palatino Linotype" w:hAnsi="Palatino Linotype"/>
          <w:sz w:val="28"/>
          <w:szCs w:val="28"/>
        </w:rPr>
        <w:t xml:space="preserve">Tổng số phần của 3 lớp: </w:t>
      </w:r>
      <w:r w:rsidRPr="005233E5">
        <w:rPr>
          <w:rFonts w:ascii="Palatino Linotype" w:hAnsi="Palatino Linotype"/>
          <w:position w:val="-6"/>
          <w:sz w:val="28"/>
          <w:szCs w:val="28"/>
        </w:rPr>
        <w:object w:dxaOrig="1880" w:dyaOrig="279">
          <v:shape id="_x0000_i1104" type="#_x0000_t75" style="width:93pt;height:14.25pt" o:ole="">
            <v:imagedata r:id="rId161" o:title=""/>
          </v:shape>
          <o:OLEObject Type="Embed" ProgID="Equation.DSMT4" ShapeID="_x0000_i1104" DrawAspect="Content" ObjectID="_1623132256" r:id="rId162"/>
        </w:object>
      </w:r>
      <w:r w:rsidRPr="005233E5">
        <w:rPr>
          <w:rFonts w:ascii="Palatino Linotype" w:hAnsi="Palatino Linotype"/>
          <w:sz w:val="28"/>
          <w:szCs w:val="28"/>
        </w:rPr>
        <w:t xml:space="preserve"> (phần)</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5233E5">
        <w:rPr>
          <w:rFonts w:ascii="Palatino Linotype" w:hAnsi="Palatino Linotype"/>
          <w:sz w:val="28"/>
          <w:szCs w:val="28"/>
        </w:rPr>
        <w:t xml:space="preserve">Số học sinh lớp 6A là:  </w:t>
      </w:r>
      <w:r w:rsidRPr="005233E5">
        <w:rPr>
          <w:rFonts w:ascii="Palatino Linotype" w:hAnsi="Palatino Linotype"/>
          <w:position w:val="-16"/>
          <w:sz w:val="28"/>
          <w:szCs w:val="28"/>
        </w:rPr>
        <w:object w:dxaOrig="1860" w:dyaOrig="440">
          <v:shape id="_x0000_i1105" type="#_x0000_t75" style="width:92.25pt;height:21.75pt" o:ole="">
            <v:imagedata r:id="rId163" o:title=""/>
          </v:shape>
          <o:OLEObject Type="Embed" ProgID="Equation.DSMT4" ShapeID="_x0000_i1105" DrawAspect="Content" ObjectID="_1623132257" r:id="rId164"/>
        </w:object>
      </w:r>
      <w:r w:rsidRPr="005233E5">
        <w:rPr>
          <w:rFonts w:ascii="Palatino Linotype" w:hAnsi="Palatino Linotype"/>
          <w:sz w:val="28"/>
          <w:szCs w:val="28"/>
        </w:rPr>
        <w:t xml:space="preserve"> (học sinh)</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5233E5">
        <w:rPr>
          <w:rFonts w:ascii="Palatino Linotype" w:hAnsi="Palatino Linotype"/>
          <w:sz w:val="28"/>
          <w:szCs w:val="28"/>
        </w:rPr>
        <w:t xml:space="preserve">Số học sinh lớp 6B là: </w:t>
      </w:r>
      <w:r w:rsidRPr="005233E5">
        <w:rPr>
          <w:rFonts w:ascii="Palatino Linotype" w:hAnsi="Palatino Linotype"/>
          <w:position w:val="-16"/>
          <w:sz w:val="28"/>
          <w:szCs w:val="28"/>
        </w:rPr>
        <w:object w:dxaOrig="1880" w:dyaOrig="440">
          <v:shape id="_x0000_i1106" type="#_x0000_t75" style="width:93pt;height:21.75pt" o:ole="">
            <v:imagedata r:id="rId165" o:title=""/>
          </v:shape>
          <o:OLEObject Type="Embed" ProgID="Equation.DSMT4" ShapeID="_x0000_i1106" DrawAspect="Content" ObjectID="_1623132258" r:id="rId166"/>
        </w:object>
      </w:r>
      <w:r w:rsidRPr="005233E5">
        <w:rPr>
          <w:rFonts w:ascii="Palatino Linotype" w:hAnsi="Palatino Linotype"/>
          <w:sz w:val="28"/>
          <w:szCs w:val="28"/>
        </w:rPr>
        <w:t xml:space="preserve"> (học sinh)</w:t>
      </w:r>
    </w:p>
    <w:p w:rsidR="00E43D05" w:rsidRPr="005233E5" w:rsidRDefault="00E43D05" w:rsidP="002424FB">
      <w:pPr>
        <w:pStyle w:val="ListParagraph"/>
        <w:tabs>
          <w:tab w:val="left" w:pos="993"/>
        </w:tabs>
        <w:spacing w:before="120" w:after="120"/>
        <w:ind w:left="0"/>
        <w:rPr>
          <w:rFonts w:ascii="Palatino Linotype" w:hAnsi="Palatino Linotype"/>
          <w:b/>
          <w:color w:val="C00000"/>
          <w:sz w:val="28"/>
          <w:szCs w:val="28"/>
        </w:rPr>
      </w:pPr>
      <w:r w:rsidRPr="005233E5">
        <w:rPr>
          <w:rFonts w:ascii="Palatino Linotype" w:hAnsi="Palatino Linotype"/>
          <w:sz w:val="28"/>
          <w:szCs w:val="28"/>
        </w:rPr>
        <w:t xml:space="preserve">Số học sinh lớp 6C là: </w:t>
      </w:r>
      <w:r w:rsidRPr="005233E5">
        <w:rPr>
          <w:rFonts w:ascii="Palatino Linotype" w:hAnsi="Palatino Linotype"/>
          <w:position w:val="-16"/>
          <w:sz w:val="28"/>
          <w:szCs w:val="28"/>
        </w:rPr>
        <w:object w:dxaOrig="1880" w:dyaOrig="440">
          <v:shape id="_x0000_i1107" type="#_x0000_t75" style="width:93pt;height:21.75pt" o:ole="">
            <v:imagedata r:id="rId167" o:title=""/>
          </v:shape>
          <o:OLEObject Type="Embed" ProgID="Equation.DSMT4" ShapeID="_x0000_i1107" DrawAspect="Content" ObjectID="_1623132259" r:id="rId168"/>
        </w:object>
      </w:r>
      <w:r w:rsidRPr="005233E5">
        <w:rPr>
          <w:rFonts w:ascii="Palatino Linotype" w:hAnsi="Palatino Linotype"/>
          <w:sz w:val="28"/>
          <w:szCs w:val="28"/>
        </w:rPr>
        <w:t xml:space="preserve"> (học sinh)</w:t>
      </w:r>
    </w:p>
    <w:p w:rsidR="00E43D05" w:rsidRPr="005233E5" w:rsidRDefault="00E43D05" w:rsidP="002424FB">
      <w:pPr>
        <w:pStyle w:val="Mu"/>
        <w:numPr>
          <w:ilvl w:val="0"/>
          <w:numId w:val="0"/>
        </w:numPr>
        <w:rPr>
          <w:lang w:val="fr-FR"/>
        </w:rPr>
      </w:pPr>
      <w:r w:rsidRPr="002424FB">
        <w:rPr>
          <w:b/>
          <w:color w:val="FF0000"/>
        </w:rPr>
        <w:t xml:space="preserve">Bài </w:t>
      </w:r>
      <w:r>
        <w:rPr>
          <w:b/>
          <w:color w:val="FF0000"/>
          <w:lang w:val="en-US"/>
        </w:rPr>
        <w:t>8</w:t>
      </w:r>
      <w:r w:rsidRPr="002424FB">
        <w:rPr>
          <w:b/>
          <w:color w:val="FF0000"/>
        </w:rPr>
        <w:t>.</w:t>
      </w:r>
      <w:r w:rsidRPr="002424FB">
        <w:t xml:space="preserve"> </w:t>
      </w:r>
      <w:r w:rsidRPr="005233E5">
        <w:rPr>
          <w:lang w:val="fr-FR"/>
        </w:rPr>
        <w:t>Gọi số thứ nhất là x, số thứ hai là y :</w:t>
      </w:r>
    </w:p>
    <w:p w:rsidR="00E43D05" w:rsidRPr="005233E5" w:rsidRDefault="00E43D05" w:rsidP="002424FB">
      <w:pPr>
        <w:pStyle w:val="Mu"/>
        <w:numPr>
          <w:ilvl w:val="0"/>
          <w:numId w:val="0"/>
        </w:numPr>
        <w:rPr>
          <w:lang w:val="fr-FR"/>
        </w:rPr>
      </w:pPr>
      <w:r w:rsidRPr="005233E5">
        <w:rPr>
          <w:lang w:val="fr-FR"/>
        </w:rPr>
        <w:t xml:space="preserve"> </w:t>
      </w:r>
      <w:r w:rsidRPr="005233E5">
        <w:rPr>
          <w:position w:val="-26"/>
          <w:lang w:val="fr-FR"/>
        </w:rPr>
        <w:object w:dxaOrig="360" w:dyaOrig="680">
          <v:shape id="_x0000_i1108" type="#_x0000_t75" style="width:18pt;height:33pt" o:ole="">
            <v:imagedata r:id="rId38" o:title=""/>
          </v:shape>
          <o:OLEObject Type="Embed" ProgID="Equation.DSMT4" ShapeID="_x0000_i1108" DrawAspect="Content" ObjectID="_1623132260" r:id="rId169"/>
        </w:object>
      </w:r>
      <w:r w:rsidRPr="005233E5">
        <w:rPr>
          <w:lang w:val="fr-FR"/>
        </w:rPr>
        <w:t xml:space="preserve"> số thứ nhất bằng </w:t>
      </w:r>
      <w:r w:rsidRPr="005233E5">
        <w:rPr>
          <w:position w:val="-26"/>
          <w:lang w:val="fr-FR"/>
        </w:rPr>
        <w:object w:dxaOrig="340" w:dyaOrig="680">
          <v:shape id="_x0000_i1109" type="#_x0000_t75" style="width:17.25pt;height:33pt" o:ole="">
            <v:imagedata r:id="rId40" o:title=""/>
          </v:shape>
          <o:OLEObject Type="Embed" ProgID="Equation.DSMT4" ShapeID="_x0000_i1109" DrawAspect="Content" ObjectID="_1623132261" r:id="rId170"/>
        </w:object>
      </w:r>
      <w:r w:rsidRPr="005233E5">
        <w:rPr>
          <w:lang w:val="fr-FR"/>
        </w:rPr>
        <w:t xml:space="preserve"> số thứ hai suy ra </w:t>
      </w:r>
      <w:r w:rsidRPr="005233E5">
        <w:rPr>
          <w:position w:val="-24"/>
          <w:lang w:val="fr-FR"/>
        </w:rPr>
        <w:object w:dxaOrig="3560" w:dyaOrig="660">
          <v:shape id="_x0000_i1110" type="#_x0000_t75" style="width:177.75pt;height:32.25pt" o:ole="">
            <v:imagedata r:id="rId171" o:title=""/>
          </v:shape>
          <o:OLEObject Type="Embed" ProgID="Equation.DSMT4" ShapeID="_x0000_i1110" DrawAspect="Content" ObjectID="_1623132262" r:id="rId172"/>
        </w:object>
      </w:r>
      <w:r w:rsidRPr="005233E5">
        <w:rPr>
          <w:lang w:val="fr-FR"/>
        </w:rPr>
        <w:t xml:space="preserve"> </w:t>
      </w:r>
    </w:p>
    <w:p w:rsidR="00E43D05" w:rsidRPr="005233E5" w:rsidRDefault="00E43D05" w:rsidP="002424FB">
      <w:pPr>
        <w:pStyle w:val="Mu"/>
        <w:numPr>
          <w:ilvl w:val="0"/>
          <w:numId w:val="0"/>
        </w:numPr>
        <w:rPr>
          <w:lang w:val="fr-FR"/>
        </w:rPr>
      </w:pPr>
      <w:r w:rsidRPr="005233E5">
        <w:rPr>
          <w:lang w:val="fr-FR"/>
        </w:rPr>
        <w:t xml:space="preserve">Hiệu hai số là 16 nên </w:t>
      </w:r>
      <w:r w:rsidRPr="005233E5">
        <w:rPr>
          <w:position w:val="-24"/>
          <w:lang w:val="fr-FR"/>
        </w:rPr>
        <w:object w:dxaOrig="5060" w:dyaOrig="660">
          <v:shape id="_x0000_i1111" type="#_x0000_t75" style="width:250.5pt;height:32.25pt" o:ole="">
            <v:imagedata r:id="rId173" o:title=""/>
          </v:shape>
          <o:OLEObject Type="Embed" ProgID="Equation.DSMT4" ShapeID="_x0000_i1111" DrawAspect="Content" ObjectID="_1623132263" r:id="rId174"/>
        </w:object>
      </w:r>
      <w:r w:rsidRPr="005233E5">
        <w:rPr>
          <w:lang w:val="fr-FR"/>
        </w:rPr>
        <w:t xml:space="preserve"> </w:t>
      </w:r>
    </w:p>
    <w:p w:rsidR="00E43D05" w:rsidRPr="005233E5" w:rsidRDefault="00E43D05" w:rsidP="002424FB">
      <w:pPr>
        <w:pStyle w:val="Mu"/>
        <w:numPr>
          <w:ilvl w:val="0"/>
          <w:numId w:val="0"/>
        </w:numPr>
        <w:rPr>
          <w:lang w:val="fr-FR"/>
        </w:rPr>
      </w:pPr>
      <w:r w:rsidRPr="005233E5">
        <w:rPr>
          <w:position w:val="-24"/>
          <w:lang w:val="fr-FR"/>
        </w:rPr>
        <w:object w:dxaOrig="1560" w:dyaOrig="660">
          <v:shape id="_x0000_i1112" type="#_x0000_t75" style="width:77.25pt;height:32.25pt" o:ole="">
            <v:imagedata r:id="rId175" o:title=""/>
          </v:shape>
          <o:OLEObject Type="Embed" ProgID="Equation.DSMT4" ShapeID="_x0000_i1112" DrawAspect="Content" ObjectID="_1623132264" r:id="rId176"/>
        </w:object>
      </w:r>
    </w:p>
    <w:p w:rsidR="00E43D05" w:rsidRPr="005233E5" w:rsidRDefault="00E43D05" w:rsidP="002424FB">
      <w:pPr>
        <w:pStyle w:val="Mu"/>
        <w:numPr>
          <w:ilvl w:val="0"/>
          <w:numId w:val="0"/>
        </w:numPr>
        <w:rPr>
          <w:lang w:val="fr-FR"/>
        </w:rPr>
      </w:pPr>
      <w:r w:rsidRPr="005233E5">
        <w:rPr>
          <w:lang w:val="fr-FR"/>
        </w:rPr>
        <w:t xml:space="preserve">Vậy hai số cần tìm là </w:t>
      </w:r>
      <w:r w:rsidRPr="005233E5">
        <w:t>96 và 80.</w:t>
      </w:r>
    </w:p>
    <w:p w:rsidR="00E43D05" w:rsidRPr="005233E5" w:rsidRDefault="00E43D05" w:rsidP="002424FB">
      <w:pPr>
        <w:pStyle w:val="Mu"/>
        <w:numPr>
          <w:ilvl w:val="0"/>
          <w:numId w:val="0"/>
        </w:numPr>
        <w:rPr>
          <w:lang w:val="fr-FR"/>
        </w:rPr>
      </w:pPr>
      <w:r w:rsidRPr="00A6420F">
        <w:rPr>
          <w:b/>
          <w:color w:val="FF0000"/>
          <w:lang w:val="fr-FR"/>
        </w:rPr>
        <w:t xml:space="preserve">Bài </w:t>
      </w:r>
      <w:r>
        <w:rPr>
          <w:b/>
          <w:color w:val="FF0000"/>
          <w:lang w:val="fr-FR"/>
        </w:rPr>
        <w:t>9</w:t>
      </w:r>
      <w:r w:rsidRPr="00A6420F">
        <w:rPr>
          <w:b/>
          <w:color w:val="FF0000"/>
          <w:lang w:val="fr-FR"/>
        </w:rPr>
        <w:t>.</w:t>
      </w:r>
      <w:r w:rsidRPr="002424FB">
        <w:t xml:space="preserve"> </w:t>
      </w:r>
      <w:r w:rsidRPr="005233E5">
        <w:rPr>
          <w:lang w:val="fr-FR"/>
        </w:rPr>
        <w:t xml:space="preserve"> Gọi số thứ nhất là x, số thứ hai là y :</w:t>
      </w:r>
    </w:p>
    <w:p w:rsidR="00E43D05" w:rsidRPr="005233E5" w:rsidRDefault="00E43D05" w:rsidP="002424FB">
      <w:pPr>
        <w:pStyle w:val="Mu"/>
        <w:numPr>
          <w:ilvl w:val="0"/>
          <w:numId w:val="0"/>
        </w:numPr>
        <w:rPr>
          <w:lang w:val="fr-FR"/>
        </w:rPr>
      </w:pPr>
      <w:r w:rsidRPr="005233E5">
        <w:rPr>
          <w:position w:val="-26"/>
          <w:lang w:val="fr-FR"/>
        </w:rPr>
        <w:object w:dxaOrig="320" w:dyaOrig="680">
          <v:shape id="_x0000_i1113" type="#_x0000_t75" style="width:15.75pt;height:33pt" o:ole="">
            <v:imagedata r:id="rId42" o:title=""/>
          </v:shape>
          <o:OLEObject Type="Embed" ProgID="Equation.DSMT4" ShapeID="_x0000_i1113" DrawAspect="Content" ObjectID="_1623132265" r:id="rId177"/>
        </w:object>
      </w:r>
      <w:r w:rsidRPr="005233E5">
        <w:rPr>
          <w:lang w:val="fr-FR"/>
        </w:rPr>
        <w:t xml:space="preserve"> số thứ nhất bằng </w:t>
      </w:r>
      <w:r w:rsidRPr="005233E5">
        <w:rPr>
          <w:position w:val="-26"/>
          <w:lang w:val="fr-FR"/>
        </w:rPr>
        <w:object w:dxaOrig="240" w:dyaOrig="680">
          <v:shape id="_x0000_i1114" type="#_x0000_t75" style="width:12.75pt;height:33pt" o:ole="">
            <v:imagedata r:id="rId178" o:title=""/>
          </v:shape>
          <o:OLEObject Type="Embed" ProgID="Equation.DSMT4" ShapeID="_x0000_i1114" DrawAspect="Content" ObjectID="_1623132266" r:id="rId179"/>
        </w:object>
      </w:r>
      <w:r w:rsidRPr="005233E5">
        <w:rPr>
          <w:lang w:val="fr-FR"/>
        </w:rPr>
        <w:t xml:space="preserve"> số thứ hai suy ra </w:t>
      </w:r>
      <w:r w:rsidRPr="005233E5">
        <w:rPr>
          <w:position w:val="-24"/>
          <w:lang w:val="fr-FR"/>
        </w:rPr>
        <w:object w:dxaOrig="3879" w:dyaOrig="660">
          <v:shape id="_x0000_i1115" type="#_x0000_t75" style="width:194.25pt;height:32.25pt" o:ole="">
            <v:imagedata r:id="rId180" o:title=""/>
          </v:shape>
          <o:OLEObject Type="Embed" ProgID="Equation.DSMT4" ShapeID="_x0000_i1115" DrawAspect="Content" ObjectID="_1623132267" r:id="rId181"/>
        </w:object>
      </w:r>
      <w:r w:rsidRPr="005233E5">
        <w:rPr>
          <w:lang w:val="fr-FR"/>
        </w:rPr>
        <w:t xml:space="preserve"> </w:t>
      </w:r>
    </w:p>
    <w:p w:rsidR="00E43D05" w:rsidRPr="005233E5" w:rsidRDefault="00E43D05" w:rsidP="002424FB">
      <w:pPr>
        <w:pStyle w:val="Mu"/>
        <w:numPr>
          <w:ilvl w:val="0"/>
          <w:numId w:val="0"/>
        </w:numPr>
        <w:rPr>
          <w:lang w:val="fr-FR"/>
        </w:rPr>
      </w:pPr>
      <w:r w:rsidRPr="005233E5">
        <w:rPr>
          <w:lang w:val="fr-FR"/>
        </w:rPr>
        <w:t xml:space="preserve">Tổng hai số bằng 172 nên ta có </w:t>
      </w:r>
      <w:r w:rsidRPr="005233E5">
        <w:rPr>
          <w:position w:val="-24"/>
          <w:lang w:val="fr-FR"/>
        </w:rPr>
        <w:object w:dxaOrig="6940" w:dyaOrig="660">
          <v:shape id="_x0000_i1116" type="#_x0000_t75" style="width:343.5pt;height:32.25pt" o:ole="">
            <v:imagedata r:id="rId182" o:title=""/>
          </v:shape>
          <o:OLEObject Type="Embed" ProgID="Equation.DSMT4" ShapeID="_x0000_i1116" DrawAspect="Content" ObjectID="_1623132268" r:id="rId183"/>
        </w:object>
      </w:r>
      <w:r w:rsidRPr="005233E5">
        <w:rPr>
          <w:lang w:val="fr-FR"/>
        </w:rPr>
        <w:t xml:space="preserve"> </w:t>
      </w:r>
    </w:p>
    <w:p w:rsidR="00E43D05" w:rsidRPr="005233E5" w:rsidRDefault="00E43D05" w:rsidP="002424FB">
      <w:pPr>
        <w:pStyle w:val="Mu"/>
        <w:numPr>
          <w:ilvl w:val="0"/>
          <w:numId w:val="0"/>
        </w:numPr>
        <w:rPr>
          <w:lang w:val="fr-FR"/>
        </w:rPr>
      </w:pPr>
      <w:r w:rsidRPr="005233E5">
        <w:rPr>
          <w:position w:val="-24"/>
          <w:lang w:val="fr-FR"/>
        </w:rPr>
        <w:object w:dxaOrig="1680" w:dyaOrig="660">
          <v:shape id="_x0000_i1117" type="#_x0000_t75" style="width:82.5pt;height:32.25pt" o:ole="">
            <v:imagedata r:id="rId184" o:title=""/>
          </v:shape>
          <o:OLEObject Type="Embed" ProgID="Equation.DSMT4" ShapeID="_x0000_i1117" DrawAspect="Content" ObjectID="_1623132269" r:id="rId185"/>
        </w:object>
      </w:r>
      <w:r w:rsidRPr="005233E5">
        <w:rPr>
          <w:lang w:val="fr-FR"/>
        </w:rPr>
        <w:t xml:space="preserve"> </w:t>
      </w:r>
    </w:p>
    <w:p w:rsidR="00E43D05" w:rsidRPr="005233E5" w:rsidRDefault="00E43D05" w:rsidP="002424FB">
      <w:pPr>
        <w:pStyle w:val="Mu"/>
        <w:numPr>
          <w:ilvl w:val="0"/>
          <w:numId w:val="0"/>
        </w:numPr>
        <w:rPr>
          <w:lang w:val="fr-FR"/>
        </w:rPr>
      </w:pPr>
      <w:r w:rsidRPr="005233E5">
        <w:rPr>
          <w:lang w:val="fr-FR"/>
        </w:rPr>
        <w:t>Vậy hai số cần tìm là 88 và 84.</w:t>
      </w:r>
    </w:p>
    <w:p w:rsidR="00E43D05" w:rsidRPr="005233E5" w:rsidRDefault="00E43D05" w:rsidP="002424FB">
      <w:pPr>
        <w:pStyle w:val="Mu"/>
        <w:numPr>
          <w:ilvl w:val="0"/>
          <w:numId w:val="0"/>
        </w:numPr>
        <w:rPr>
          <w:color w:val="000000"/>
        </w:rPr>
      </w:pPr>
      <w:r w:rsidRPr="00A6420F">
        <w:rPr>
          <w:b/>
          <w:color w:val="FF0000"/>
          <w:lang w:val="fr-FR"/>
        </w:rPr>
        <w:t>Bài 1</w:t>
      </w:r>
      <w:r>
        <w:rPr>
          <w:b/>
          <w:color w:val="FF0000"/>
          <w:lang w:val="fr-FR"/>
        </w:rPr>
        <w:t>0</w:t>
      </w:r>
      <w:r w:rsidRPr="00A6420F">
        <w:rPr>
          <w:b/>
          <w:color w:val="FF0000"/>
          <w:lang w:val="fr-FR"/>
        </w:rPr>
        <w:t>.</w:t>
      </w:r>
      <w:r w:rsidRPr="002424FB">
        <w:t xml:space="preserve"> </w:t>
      </w:r>
      <w:r w:rsidRPr="005233E5">
        <w:rPr>
          <w:color w:val="000000"/>
        </w:rPr>
        <w:t xml:space="preserve">Gọi số thứ nhất là </w:t>
      </w:r>
      <w:r w:rsidRPr="005233E5">
        <w:rPr>
          <w:color w:val="000000"/>
          <w:position w:val="-4"/>
        </w:rPr>
        <w:object w:dxaOrig="200" w:dyaOrig="200">
          <v:shape id="_x0000_i1118" type="#_x0000_t75" style="width:9.75pt;height:9.75pt" o:ole="">
            <v:imagedata r:id="rId186" o:title=""/>
          </v:shape>
          <o:OLEObject Type="Embed" ProgID="Equation.DSMT4" ShapeID="_x0000_i1118" DrawAspect="Content" ObjectID="_1623132270" r:id="rId187"/>
        </w:object>
      </w:r>
      <w:r w:rsidRPr="005233E5">
        <w:rPr>
          <w:color w:val="000000"/>
        </w:rPr>
        <w:t xml:space="preserve"> ; số thứ hai là </w:t>
      </w:r>
      <w:r w:rsidRPr="005233E5">
        <w:rPr>
          <w:color w:val="000000"/>
          <w:position w:val="-4"/>
        </w:rPr>
        <w:object w:dxaOrig="180" w:dyaOrig="260">
          <v:shape id="_x0000_i1119" type="#_x0000_t75" style="width:9pt;height:13.5pt" o:ole="">
            <v:imagedata r:id="rId188" o:title=""/>
          </v:shape>
          <o:OLEObject Type="Embed" ProgID="Equation.DSMT4" ShapeID="_x0000_i1119" DrawAspect="Content" ObjectID="_1623132271" r:id="rId189"/>
        </w:object>
      </w:r>
      <w:r w:rsidRPr="005233E5">
        <w:rPr>
          <w:color w:val="000000"/>
        </w:rPr>
        <w:t xml:space="preserve"> , theo bài ra ta có: </w:t>
      </w:r>
    </w:p>
    <w:p w:rsidR="00E43D05" w:rsidRPr="005233E5" w:rsidRDefault="00E43D05" w:rsidP="002424FB">
      <w:pPr>
        <w:pStyle w:val="Mu"/>
        <w:numPr>
          <w:ilvl w:val="0"/>
          <w:numId w:val="0"/>
        </w:numPr>
        <w:rPr>
          <w:color w:val="000000"/>
        </w:rPr>
      </w:pPr>
      <w:r w:rsidRPr="005233E5">
        <w:rPr>
          <w:color w:val="000000"/>
          <w:position w:val="-24"/>
        </w:rPr>
        <w:object w:dxaOrig="1160" w:dyaOrig="660">
          <v:shape id="_x0000_i1120" type="#_x0000_t75" style="width:57.75pt;height:32.25pt" o:ole="">
            <v:imagedata r:id="rId190" o:title=""/>
          </v:shape>
          <o:OLEObject Type="Embed" ProgID="Equation.DSMT4" ShapeID="_x0000_i1120" DrawAspect="Content" ObjectID="_1623132272" r:id="rId191"/>
        </w:object>
      </w:r>
      <w:r w:rsidRPr="005233E5">
        <w:rPr>
          <w:color w:val="000000"/>
        </w:rPr>
        <w:t xml:space="preserve"> và </w:t>
      </w:r>
      <w:r w:rsidRPr="005233E5">
        <w:rPr>
          <w:color w:val="000000"/>
          <w:position w:val="-24"/>
        </w:rPr>
        <w:object w:dxaOrig="2020" w:dyaOrig="660">
          <v:shape id="_x0000_i1121" type="#_x0000_t75" style="width:101.25pt;height:32.25pt" o:ole="">
            <v:imagedata r:id="rId192" o:title=""/>
          </v:shape>
          <o:OLEObject Type="Embed" ProgID="Equation.DSMT4" ShapeID="_x0000_i1121" DrawAspect="Content" ObjectID="_1623132273" r:id="rId193"/>
        </w:object>
      </w:r>
      <w:r w:rsidRPr="005233E5">
        <w:rPr>
          <w:color w:val="000000"/>
        </w:rPr>
        <w:t xml:space="preserve"> </w:t>
      </w:r>
    </w:p>
    <w:p w:rsidR="00E43D05" w:rsidRPr="005233E5" w:rsidRDefault="00E43D05" w:rsidP="002424FB">
      <w:pPr>
        <w:pStyle w:val="Mu"/>
        <w:numPr>
          <w:ilvl w:val="0"/>
          <w:numId w:val="0"/>
        </w:numPr>
        <w:rPr>
          <w:color w:val="000000"/>
        </w:rPr>
      </w:pPr>
      <w:r w:rsidRPr="005233E5">
        <w:rPr>
          <w:color w:val="000000"/>
        </w:rPr>
        <w:t xml:space="preserve">Vậy </w:t>
      </w:r>
      <w:r w:rsidRPr="005233E5">
        <w:rPr>
          <w:color w:val="000000"/>
          <w:position w:val="-24"/>
        </w:rPr>
        <w:object w:dxaOrig="5360" w:dyaOrig="660">
          <v:shape id="_x0000_i1122" type="#_x0000_t75" style="width:267.75pt;height:32.25pt" o:ole="">
            <v:imagedata r:id="rId194" o:title=""/>
          </v:shape>
          <o:OLEObject Type="Embed" ProgID="Equation.DSMT4" ShapeID="_x0000_i1122" DrawAspect="Content" ObjectID="_1623132274" r:id="rId195"/>
        </w:object>
      </w:r>
      <w:r w:rsidRPr="005233E5">
        <w:rPr>
          <w:color w:val="000000"/>
        </w:rPr>
        <w:t xml:space="preserve"> </w:t>
      </w:r>
    </w:p>
    <w:p w:rsidR="00E43D05" w:rsidRPr="005233E5" w:rsidRDefault="00E43D05" w:rsidP="002424FB">
      <w:pPr>
        <w:pStyle w:val="Mu"/>
        <w:numPr>
          <w:ilvl w:val="0"/>
          <w:numId w:val="0"/>
        </w:numPr>
        <w:rPr>
          <w:color w:val="000000"/>
        </w:rPr>
      </w:pPr>
      <w:r w:rsidRPr="005233E5">
        <w:rPr>
          <w:color w:val="000000"/>
          <w:position w:val="-24"/>
        </w:rPr>
        <w:object w:dxaOrig="2600" w:dyaOrig="660">
          <v:shape id="_x0000_i1123" type="#_x0000_t75" style="width:129pt;height:32.25pt" o:ole="">
            <v:imagedata r:id="rId196" o:title=""/>
          </v:shape>
          <o:OLEObject Type="Embed" ProgID="Equation.DSMT4" ShapeID="_x0000_i1123" DrawAspect="Content" ObjectID="_1623132275" r:id="rId197"/>
        </w:object>
      </w:r>
    </w:p>
    <w:p w:rsidR="00E43D05" w:rsidRPr="005233E5" w:rsidRDefault="00E43D05" w:rsidP="002424FB">
      <w:pPr>
        <w:pStyle w:val="Mu"/>
        <w:numPr>
          <w:ilvl w:val="0"/>
          <w:numId w:val="0"/>
        </w:numPr>
        <w:rPr>
          <w:lang w:val="fr-FR"/>
        </w:rPr>
      </w:pPr>
      <w:r w:rsidRPr="005233E5">
        <w:rPr>
          <w:lang w:val="fr-FR"/>
        </w:rPr>
        <w:t xml:space="preserve"> Vậy hai số cần tìm là </w:t>
      </w:r>
      <w:r w:rsidRPr="005233E5">
        <w:rPr>
          <w:b/>
          <w:position w:val="-26"/>
        </w:rPr>
        <w:object w:dxaOrig="520" w:dyaOrig="680">
          <v:shape id="_x0000_i1124" type="#_x0000_t75" style="width:25.5pt;height:33pt" o:ole="">
            <v:imagedata r:id="rId198" o:title=""/>
          </v:shape>
          <o:OLEObject Type="Embed" ProgID="Equation.DSMT4" ShapeID="_x0000_i1124" DrawAspect="Content" ObjectID="_1623132276" r:id="rId199"/>
        </w:object>
      </w:r>
      <w:r w:rsidRPr="005233E5">
        <w:t xml:space="preserve"> và </w:t>
      </w:r>
      <w:r w:rsidRPr="005233E5">
        <w:rPr>
          <w:position w:val="-26"/>
        </w:rPr>
        <w:object w:dxaOrig="360" w:dyaOrig="680">
          <v:shape id="_x0000_i1125" type="#_x0000_t75" style="width:17.25pt;height:33pt" o:ole="">
            <v:imagedata r:id="rId200" o:title=""/>
          </v:shape>
          <o:OLEObject Type="Embed" ProgID="Equation.DSMT4" ShapeID="_x0000_i1125" DrawAspect="Content" ObjectID="_1623132277" r:id="rId201"/>
        </w:object>
      </w:r>
      <w:r w:rsidRPr="005233E5">
        <w:t xml:space="preserve"> .</w:t>
      </w:r>
    </w:p>
    <w:p w:rsidR="00E43D05" w:rsidRPr="005233E5" w:rsidRDefault="00E43D05" w:rsidP="002424FB">
      <w:pPr>
        <w:pStyle w:val="Mu"/>
        <w:numPr>
          <w:ilvl w:val="0"/>
          <w:numId w:val="0"/>
        </w:numPr>
      </w:pPr>
      <w:r w:rsidRPr="002424FB">
        <w:rPr>
          <w:b/>
          <w:color w:val="FF0000"/>
          <w:lang w:val="en-US"/>
        </w:rPr>
        <w:t>Bài 1</w:t>
      </w:r>
      <w:r>
        <w:rPr>
          <w:b/>
          <w:color w:val="FF0000"/>
          <w:lang w:val="en-US"/>
        </w:rPr>
        <w:t>1</w:t>
      </w:r>
      <w:r w:rsidRPr="002424FB">
        <w:rPr>
          <w:b/>
          <w:color w:val="FF0000"/>
          <w:lang w:val="en-US"/>
        </w:rPr>
        <w:t>.</w:t>
      </w:r>
      <w:r w:rsidRPr="002424FB">
        <w:t xml:space="preserve"> </w:t>
      </w:r>
      <w:r w:rsidRPr="005233E5">
        <w:rPr>
          <w:lang w:val="fr-FR"/>
        </w:rPr>
        <w:t xml:space="preserve"> </w:t>
      </w:r>
      <w:r w:rsidRPr="005233E5">
        <w:rPr>
          <w:b/>
          <w:position w:val="-26"/>
        </w:rPr>
        <w:object w:dxaOrig="240" w:dyaOrig="680">
          <v:shape id="_x0000_i1126" type="#_x0000_t75" style="width:12.75pt;height:33pt" o:ole="">
            <v:imagedata r:id="rId202" o:title=""/>
          </v:shape>
          <o:OLEObject Type="Embed" ProgID="Equation.DSMT4" ShapeID="_x0000_i1126" DrawAspect="Content" ObjectID="_1623132278" r:id="rId203"/>
        </w:object>
      </w:r>
      <w:r w:rsidRPr="005233E5">
        <w:t xml:space="preserve"> số đó bằng 36. Vậy số đó bằng </w:t>
      </w:r>
      <w:r w:rsidRPr="005233E5">
        <w:rPr>
          <w:position w:val="-26"/>
        </w:rPr>
        <w:object w:dxaOrig="1160" w:dyaOrig="680">
          <v:shape id="_x0000_i1127" type="#_x0000_t75" style="width:57.75pt;height:33pt" o:ole="">
            <v:imagedata r:id="rId204" o:title=""/>
          </v:shape>
          <o:OLEObject Type="Embed" ProgID="Equation.DSMT4" ShapeID="_x0000_i1127" DrawAspect="Content" ObjectID="_1623132279" r:id="rId205"/>
        </w:object>
      </w:r>
      <w:r w:rsidRPr="005233E5">
        <w:t xml:space="preserve"> .</w:t>
      </w:r>
    </w:p>
    <w:p w:rsidR="00E43D05" w:rsidRPr="002424FB" w:rsidRDefault="00E43D05" w:rsidP="002424FB">
      <w:pPr>
        <w:rPr>
          <w:rFonts w:ascii="Palatino Linotype" w:hAnsi="Palatino Linotype"/>
          <w:sz w:val="28"/>
          <w:szCs w:val="28"/>
          <w:lang w:val="vi-VN"/>
        </w:rPr>
      </w:pPr>
      <w:r w:rsidRPr="00A6420F">
        <w:rPr>
          <w:rFonts w:ascii="Palatino Linotype" w:hAnsi="Palatino Linotype"/>
          <w:b/>
          <w:color w:val="FF0000"/>
          <w:sz w:val="28"/>
          <w:szCs w:val="28"/>
          <w:lang w:val="vi-VN"/>
        </w:rPr>
        <w:t>Bài 1</w:t>
      </w:r>
      <w:r>
        <w:rPr>
          <w:rFonts w:ascii="Palatino Linotype" w:hAnsi="Palatino Linotype"/>
          <w:b/>
          <w:color w:val="FF0000"/>
          <w:sz w:val="28"/>
          <w:szCs w:val="28"/>
        </w:rPr>
        <w:t>2</w:t>
      </w:r>
      <w:r w:rsidRPr="00A6420F">
        <w:rPr>
          <w:rFonts w:ascii="Palatino Linotype" w:hAnsi="Palatino Linotype"/>
          <w:b/>
          <w:color w:val="FF0000"/>
          <w:sz w:val="28"/>
          <w:szCs w:val="28"/>
          <w:lang w:val="vi-VN"/>
        </w:rPr>
        <w:t>.</w:t>
      </w:r>
      <w:r w:rsidRPr="00A6420F">
        <w:rPr>
          <w:rFonts w:ascii="Palatino Linotype" w:hAnsi="Palatino Linotype"/>
          <w:sz w:val="28"/>
          <w:szCs w:val="28"/>
          <w:lang w:val="vi-VN"/>
        </w:rPr>
        <w:t xml:space="preserve"> </w:t>
      </w:r>
      <w:r w:rsidRPr="005233E5">
        <w:rPr>
          <w:rFonts w:ascii="Palatino Linotype" w:hAnsi="Palatino Linotype"/>
          <w:sz w:val="28"/>
          <w:szCs w:val="28"/>
          <w:lang w:val="fr-FR"/>
        </w:rPr>
        <w:t xml:space="preserve"> </w:t>
      </w:r>
      <w:r w:rsidRPr="002424FB">
        <w:rPr>
          <w:rFonts w:ascii="Palatino Linotype" w:hAnsi="Palatino Linotype"/>
          <w:sz w:val="28"/>
          <w:szCs w:val="28"/>
          <w:lang w:val="vi-VN"/>
        </w:rPr>
        <w:t xml:space="preserve">Số học sinh giỏi học kì I bằng : </w:t>
      </w:r>
      <w:r w:rsidRPr="005233E5">
        <w:rPr>
          <w:rFonts w:ascii="Palatino Linotype" w:hAnsi="Palatino Linotype"/>
          <w:position w:val="-26"/>
          <w:sz w:val="28"/>
          <w:szCs w:val="28"/>
          <w:lang w:val="vi-VN"/>
        </w:rPr>
        <w:object w:dxaOrig="1040" w:dyaOrig="680">
          <v:shape id="_x0000_i1128" type="#_x0000_t75" style="width:52.5pt;height:33pt" o:ole="">
            <v:imagedata r:id="rId206" o:title=""/>
          </v:shape>
          <o:OLEObject Type="Embed" ProgID="Equation.DSMT4" ShapeID="_x0000_i1128" DrawAspect="Content" ObjectID="_1623132280" r:id="rId207"/>
        </w:object>
      </w:r>
      <w:r w:rsidRPr="002424FB">
        <w:rPr>
          <w:rFonts w:ascii="Palatino Linotype" w:hAnsi="Palatino Linotype"/>
          <w:sz w:val="28"/>
          <w:szCs w:val="28"/>
          <w:lang w:val="vi-VN"/>
        </w:rPr>
        <w:t xml:space="preserve"> ( số học sinh cả lớp).</w:t>
      </w:r>
    </w:p>
    <w:p w:rsidR="00E43D05" w:rsidRPr="002424FB" w:rsidRDefault="00E43D05" w:rsidP="002424FB">
      <w:pPr>
        <w:rPr>
          <w:rFonts w:ascii="Palatino Linotype" w:hAnsi="Palatino Linotype"/>
          <w:sz w:val="28"/>
          <w:szCs w:val="28"/>
          <w:lang w:val="vi-VN"/>
        </w:rPr>
      </w:pPr>
      <w:r w:rsidRPr="002424FB">
        <w:rPr>
          <w:rFonts w:ascii="Palatino Linotype" w:hAnsi="Palatino Linotype"/>
          <w:sz w:val="28"/>
          <w:szCs w:val="28"/>
          <w:lang w:val="vi-VN"/>
        </w:rPr>
        <w:t xml:space="preserve">Số học sinh giỏi cuối năm bằng: </w:t>
      </w:r>
      <w:r w:rsidRPr="005233E5">
        <w:rPr>
          <w:rFonts w:ascii="Palatino Linotype" w:hAnsi="Palatino Linotype"/>
          <w:position w:val="-26"/>
          <w:sz w:val="28"/>
          <w:szCs w:val="28"/>
          <w:lang w:val="vi-VN"/>
        </w:rPr>
        <w:object w:dxaOrig="999" w:dyaOrig="680">
          <v:shape id="_x0000_i1129" type="#_x0000_t75" style="width:50.25pt;height:33pt" o:ole="">
            <v:imagedata r:id="rId208" o:title=""/>
          </v:shape>
          <o:OLEObject Type="Embed" ProgID="Equation.DSMT4" ShapeID="_x0000_i1129" DrawAspect="Content" ObjectID="_1623132281" r:id="rId209"/>
        </w:object>
      </w:r>
      <w:r w:rsidRPr="002424FB">
        <w:rPr>
          <w:rFonts w:ascii="Palatino Linotype" w:hAnsi="Palatino Linotype"/>
          <w:sz w:val="28"/>
          <w:szCs w:val="28"/>
          <w:lang w:val="vi-VN"/>
        </w:rPr>
        <w:t xml:space="preserve"> ( số học sinh cả lớp).</w:t>
      </w:r>
    </w:p>
    <w:p w:rsidR="00E43D05" w:rsidRPr="002424FB" w:rsidRDefault="00E43D05" w:rsidP="002424FB">
      <w:pPr>
        <w:rPr>
          <w:rFonts w:ascii="Palatino Linotype" w:hAnsi="Palatino Linotype"/>
          <w:sz w:val="28"/>
          <w:szCs w:val="28"/>
          <w:lang w:val="vi-VN"/>
        </w:rPr>
      </w:pPr>
      <w:r w:rsidRPr="002424FB">
        <w:rPr>
          <w:rFonts w:ascii="Palatino Linotype" w:hAnsi="Palatino Linotype"/>
          <w:sz w:val="28"/>
          <w:szCs w:val="28"/>
          <w:lang w:val="vi-VN"/>
        </w:rPr>
        <w:t xml:space="preserve">Vậy 5 học sinh chính là </w:t>
      </w:r>
      <w:r w:rsidRPr="005233E5">
        <w:rPr>
          <w:rFonts w:ascii="Palatino Linotype" w:hAnsi="Palatino Linotype"/>
          <w:position w:val="-26"/>
          <w:sz w:val="28"/>
          <w:szCs w:val="28"/>
          <w:lang w:val="vi-VN"/>
        </w:rPr>
        <w:object w:dxaOrig="1060" w:dyaOrig="680">
          <v:shape id="_x0000_i1130" type="#_x0000_t75" style="width:53.25pt;height:33pt" o:ole="">
            <v:imagedata r:id="rId210" o:title=""/>
          </v:shape>
          <o:OLEObject Type="Embed" ProgID="Equation.DSMT4" ShapeID="_x0000_i1130" DrawAspect="Content" ObjectID="_1623132282" r:id="rId211"/>
        </w:object>
      </w:r>
      <w:r w:rsidRPr="002424FB">
        <w:rPr>
          <w:rFonts w:ascii="Palatino Linotype" w:hAnsi="Palatino Linotype"/>
          <w:sz w:val="28"/>
          <w:szCs w:val="28"/>
          <w:lang w:val="vi-VN"/>
        </w:rPr>
        <w:t xml:space="preserve"> ( số học sinh cả lớp).</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số học sinh lớp 6A là </w:t>
      </w:r>
      <w:r w:rsidRPr="005233E5">
        <w:rPr>
          <w:rFonts w:ascii="Palatino Linotype" w:hAnsi="Palatino Linotype"/>
          <w:position w:val="-26"/>
          <w:sz w:val="28"/>
          <w:szCs w:val="28"/>
          <w:lang w:val="fr-FR"/>
        </w:rPr>
        <w:object w:dxaOrig="1020" w:dyaOrig="680">
          <v:shape id="_x0000_i1131" type="#_x0000_t75" style="width:50.25pt;height:33pt" o:ole="">
            <v:imagedata r:id="rId212" o:title=""/>
          </v:shape>
          <o:OLEObject Type="Embed" ProgID="Equation.DSMT4" ShapeID="_x0000_i1131" DrawAspect="Content" ObjectID="_1623132283" r:id="rId213"/>
        </w:object>
      </w:r>
      <w:r w:rsidRPr="005233E5">
        <w:rPr>
          <w:rFonts w:ascii="Palatino Linotype" w:hAnsi="Palatino Linotype"/>
          <w:sz w:val="28"/>
          <w:szCs w:val="28"/>
          <w:lang w:val="fr-FR"/>
        </w:rPr>
        <w:t xml:space="preserve"> (học sinh).</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3</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Lúc đầu, số thỏ ở chuồng A bằng </w:t>
      </w:r>
      <w:r w:rsidRPr="005233E5">
        <w:rPr>
          <w:rFonts w:ascii="Palatino Linotype" w:hAnsi="Palatino Linotype"/>
          <w:position w:val="-26"/>
          <w:sz w:val="28"/>
          <w:szCs w:val="28"/>
          <w:lang w:val="fr-FR"/>
        </w:rPr>
        <w:object w:dxaOrig="255" w:dyaOrig="675">
          <v:shape id="_x0000_i1132" type="#_x0000_t75" style="width:13.5pt;height:33.75pt" o:ole="">
            <v:imagedata r:id="rId214" o:title=""/>
          </v:shape>
          <o:OLEObject Type="Embed" ProgID="Equation.DSMT4" ShapeID="_x0000_i1132" DrawAspect="Content" ObjectID="_1623132284" r:id="rId215"/>
        </w:object>
      </w:r>
      <w:r w:rsidRPr="005233E5">
        <w:rPr>
          <w:rFonts w:ascii="Palatino Linotype" w:hAnsi="Palatino Linotype"/>
          <w:sz w:val="28"/>
          <w:szCs w:val="28"/>
          <w:lang w:val="fr-FR"/>
        </w:rPr>
        <w:t xml:space="preserve"> số thỏ ở chuồng B.</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Sau khi bán 3 con , số thỏ ở chuồng A bằng </w:t>
      </w:r>
      <w:r w:rsidRPr="005233E5">
        <w:rPr>
          <w:rFonts w:ascii="Palatino Linotype" w:hAnsi="Palatino Linotype"/>
          <w:position w:val="-26"/>
          <w:sz w:val="28"/>
          <w:szCs w:val="28"/>
          <w:lang w:val="fr-FR"/>
        </w:rPr>
        <w:object w:dxaOrig="255" w:dyaOrig="675">
          <v:shape id="_x0000_i1133" type="#_x0000_t75" style="width:13.5pt;height:33.75pt" o:ole="">
            <v:imagedata r:id="rId216" o:title=""/>
          </v:shape>
          <o:OLEObject Type="Embed" ProgID="Equation.DSMT4" ShapeID="_x0000_i1133" DrawAspect="Content" ObjectID="_1623132285" r:id="rId217"/>
        </w:object>
      </w:r>
      <w:r w:rsidRPr="005233E5">
        <w:rPr>
          <w:rFonts w:ascii="Palatino Linotype" w:hAnsi="Palatino Linotype"/>
          <w:sz w:val="28"/>
          <w:szCs w:val="28"/>
          <w:lang w:val="fr-FR"/>
        </w:rPr>
        <w:t xml:space="preserve"> số thỏ ở chuồng B.</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 Vậy 3 con chính là: </w:t>
      </w:r>
      <w:r w:rsidRPr="005233E5">
        <w:rPr>
          <w:rFonts w:ascii="Palatino Linotype" w:hAnsi="Palatino Linotype"/>
          <w:position w:val="-26"/>
          <w:sz w:val="28"/>
          <w:szCs w:val="28"/>
          <w:lang w:val="fr-FR"/>
        </w:rPr>
        <w:object w:dxaOrig="1095" w:dyaOrig="675">
          <v:shape id="_x0000_i1134" type="#_x0000_t75" style="width:54.75pt;height:33.75pt" o:ole="">
            <v:imagedata r:id="rId218" o:title=""/>
          </v:shape>
          <o:OLEObject Type="Embed" ProgID="Equation.DSMT4" ShapeID="_x0000_i1134" DrawAspect="Content" ObjectID="_1623132286" r:id="rId219"/>
        </w:object>
      </w:r>
      <w:r w:rsidRPr="005233E5">
        <w:rPr>
          <w:rFonts w:ascii="Palatino Linotype" w:hAnsi="Palatino Linotype"/>
          <w:sz w:val="28"/>
          <w:szCs w:val="28"/>
          <w:lang w:val="fr-FR"/>
        </w:rPr>
        <w:t xml:space="preserve"> số thỏ ở chuồng B.</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Do đó, số thỏ ở chuồng B là : </w:t>
      </w:r>
      <w:r w:rsidRPr="005233E5">
        <w:rPr>
          <w:rFonts w:ascii="Palatino Linotype" w:hAnsi="Palatino Linotype"/>
          <w:position w:val="-26"/>
          <w:sz w:val="28"/>
          <w:szCs w:val="28"/>
          <w:lang w:val="fr-FR"/>
        </w:rPr>
        <w:object w:dxaOrig="1005" w:dyaOrig="675">
          <v:shape id="_x0000_i1135" type="#_x0000_t75" style="width:50.25pt;height:33.75pt" o:ole="">
            <v:imagedata r:id="rId220" o:title=""/>
          </v:shape>
          <o:OLEObject Type="Embed" ProgID="Equation.DSMT4" ShapeID="_x0000_i1135" DrawAspect="Content" ObjectID="_1623132287" r:id="rId221"/>
        </w:object>
      </w:r>
      <w:r w:rsidRPr="005233E5">
        <w:rPr>
          <w:rFonts w:ascii="Palatino Linotype" w:hAnsi="Palatino Linotype"/>
          <w:sz w:val="28"/>
          <w:szCs w:val="28"/>
          <w:lang w:val="fr-FR"/>
        </w:rPr>
        <w:t xml:space="preserve"> ( con).</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thỏ lúc đầu ở chuồng A là </w:t>
      </w:r>
      <w:r w:rsidRPr="005233E5">
        <w:rPr>
          <w:rFonts w:ascii="Palatino Linotype" w:hAnsi="Palatino Linotype"/>
          <w:position w:val="-26"/>
          <w:sz w:val="28"/>
          <w:szCs w:val="28"/>
          <w:lang w:val="fr-FR"/>
        </w:rPr>
        <w:object w:dxaOrig="1065" w:dyaOrig="675">
          <v:shape id="_x0000_i1136" type="#_x0000_t75" style="width:53.25pt;height:33.75pt" o:ole="">
            <v:imagedata r:id="rId222" o:title=""/>
          </v:shape>
          <o:OLEObject Type="Embed" ProgID="Equation.DSMT4" ShapeID="_x0000_i1136" DrawAspect="Content" ObjectID="_1623132288" r:id="rId223"/>
        </w:object>
      </w:r>
      <w:r w:rsidRPr="005233E5">
        <w:rPr>
          <w:rFonts w:ascii="Palatino Linotype" w:hAnsi="Palatino Linotype"/>
          <w:sz w:val="28"/>
          <w:szCs w:val="28"/>
          <w:lang w:val="fr-FR"/>
        </w:rPr>
        <w:t xml:space="preserve"> ( con).</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4</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10 trang là </w:t>
      </w:r>
      <w:r w:rsidRPr="005233E5">
        <w:rPr>
          <w:rFonts w:ascii="Palatino Linotype" w:hAnsi="Palatino Linotype"/>
          <w:position w:val="-30"/>
          <w:sz w:val="28"/>
          <w:szCs w:val="28"/>
          <w:lang w:val="fr-FR"/>
        </w:rPr>
        <w:object w:dxaOrig="1245" w:dyaOrig="750">
          <v:shape id="_x0000_i1137" type="#_x0000_t75" style="width:62.25pt;height:37.5pt" o:ole="">
            <v:imagedata r:id="rId224" o:title=""/>
          </v:shape>
          <o:OLEObject Type="Embed" ProgID="Equation.DSMT4" ShapeID="_x0000_i1137" DrawAspect="Content" ObjectID="_1623132289" r:id="rId225"/>
        </w:object>
      </w:r>
      <w:r w:rsidRPr="005233E5">
        <w:rPr>
          <w:rFonts w:ascii="Palatino Linotype" w:hAnsi="Palatino Linotype"/>
          <w:sz w:val="28"/>
          <w:szCs w:val="28"/>
          <w:lang w:val="fr-FR"/>
        </w:rPr>
        <w:t xml:space="preserve"> số trang đọc trong ngày thứ tư.</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số trang sách còn lại sau ngày thứ ba là : </w:t>
      </w:r>
      <w:r w:rsidRPr="005233E5">
        <w:rPr>
          <w:rFonts w:ascii="Palatino Linotype" w:hAnsi="Palatino Linotype"/>
          <w:position w:val="-26"/>
          <w:sz w:val="28"/>
          <w:szCs w:val="28"/>
          <w:lang w:val="fr-FR"/>
        </w:rPr>
        <w:object w:dxaOrig="1140" w:dyaOrig="675">
          <v:shape id="_x0000_i1138" type="#_x0000_t75" style="width:56.25pt;height:33.75pt" o:ole="">
            <v:imagedata r:id="rId226" o:title=""/>
          </v:shape>
          <o:OLEObject Type="Embed" ProgID="Equation.DSMT4" ShapeID="_x0000_i1138" DrawAspect="Content" ObjectID="_1623132290" r:id="rId227"/>
        </w:object>
      </w:r>
      <w:r w:rsidRPr="005233E5">
        <w:rPr>
          <w:rFonts w:ascii="Palatino Linotype" w:hAnsi="Palatino Linotype"/>
          <w:sz w:val="28"/>
          <w:szCs w:val="28"/>
          <w:lang w:val="fr-FR"/>
        </w:rPr>
        <w:t xml:space="preserve"> ( trang).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position w:val="-14"/>
          <w:sz w:val="28"/>
          <w:szCs w:val="28"/>
          <w:lang w:val="fr-FR"/>
        </w:rPr>
        <w:object w:dxaOrig="1005" w:dyaOrig="390">
          <v:shape id="_x0000_i1139" type="#_x0000_t75" style="width:50.25pt;height:18.75pt" o:ole="">
            <v:imagedata r:id="rId228" o:title=""/>
          </v:shape>
          <o:OLEObject Type="Embed" ProgID="Equation.DSMT4" ShapeID="_x0000_i1139" DrawAspect="Content" ObjectID="_1623132291" r:id="rId229"/>
        </w:object>
      </w:r>
      <w:r w:rsidRPr="005233E5">
        <w:rPr>
          <w:rFonts w:ascii="Palatino Linotype" w:hAnsi="Palatino Linotype"/>
          <w:sz w:val="28"/>
          <w:szCs w:val="28"/>
          <w:lang w:val="fr-FR"/>
        </w:rPr>
        <w:t xml:space="preserve"> trang là </w:t>
      </w:r>
      <w:r w:rsidRPr="005233E5">
        <w:rPr>
          <w:rFonts w:ascii="Palatino Linotype" w:hAnsi="Palatino Linotype"/>
          <w:position w:val="-30"/>
          <w:sz w:val="28"/>
          <w:szCs w:val="28"/>
          <w:lang w:val="fr-FR"/>
        </w:rPr>
        <w:object w:dxaOrig="1245" w:dyaOrig="750">
          <v:shape id="_x0000_i1140" type="#_x0000_t75" style="width:62.25pt;height:37.5pt" o:ole="">
            <v:imagedata r:id="rId230" o:title=""/>
          </v:shape>
          <o:OLEObject Type="Embed" ProgID="Equation.DSMT4" ShapeID="_x0000_i1140" DrawAspect="Content" ObjectID="_1623132292" r:id="rId231"/>
        </w:object>
      </w:r>
      <w:r w:rsidRPr="005233E5">
        <w:rPr>
          <w:rFonts w:ascii="Palatino Linotype" w:hAnsi="Palatino Linotype"/>
          <w:sz w:val="28"/>
          <w:szCs w:val="28"/>
          <w:lang w:val="fr-FR"/>
        </w:rPr>
        <w:t xml:space="preserve"> số trang còn lại sau ngày thứ hai.</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Vậy số trang còn lại sau ngày thứ hai là :</w:t>
      </w:r>
      <w:r w:rsidRPr="005233E5">
        <w:rPr>
          <w:rFonts w:ascii="Palatino Linotype" w:hAnsi="Palatino Linotype"/>
          <w:position w:val="-26"/>
          <w:sz w:val="28"/>
          <w:szCs w:val="28"/>
          <w:lang w:val="fr-FR"/>
        </w:rPr>
        <w:object w:dxaOrig="1395" w:dyaOrig="675">
          <v:shape id="_x0000_i1141" type="#_x0000_t75" style="width:69.75pt;height:33.75pt" o:ole="">
            <v:imagedata r:id="rId232" o:title=""/>
          </v:shape>
          <o:OLEObject Type="Embed" ProgID="Equation.DSMT4" ShapeID="_x0000_i1141" DrawAspect="Content" ObjectID="_1623132293" r:id="rId233"/>
        </w:object>
      </w:r>
      <w:r w:rsidRPr="005233E5">
        <w:rPr>
          <w:rFonts w:ascii="Palatino Linotype" w:hAnsi="Palatino Linotype"/>
          <w:sz w:val="28"/>
          <w:szCs w:val="28"/>
          <w:lang w:val="fr-FR"/>
        </w:rPr>
        <w:t xml:space="preserve"> (trang).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position w:val="-14"/>
          <w:sz w:val="28"/>
          <w:szCs w:val="28"/>
          <w:lang w:val="fr-FR"/>
        </w:rPr>
        <w:object w:dxaOrig="1110" w:dyaOrig="390">
          <v:shape id="_x0000_i1142" type="#_x0000_t75" style="width:54.75pt;height:18.75pt" o:ole="">
            <v:imagedata r:id="rId234" o:title=""/>
          </v:shape>
          <o:OLEObject Type="Embed" ProgID="Equation.DSMT4" ShapeID="_x0000_i1142" DrawAspect="Content" ObjectID="_1623132294" r:id="rId235"/>
        </w:object>
      </w:r>
      <w:r w:rsidRPr="005233E5">
        <w:rPr>
          <w:rFonts w:ascii="Palatino Linotype" w:hAnsi="Palatino Linotype"/>
          <w:sz w:val="28"/>
          <w:szCs w:val="28"/>
          <w:lang w:val="fr-FR"/>
        </w:rPr>
        <w:t xml:space="preserve"> trang là </w:t>
      </w:r>
      <w:r w:rsidRPr="005233E5">
        <w:rPr>
          <w:rFonts w:ascii="Palatino Linotype" w:hAnsi="Palatino Linotype"/>
          <w:position w:val="-30"/>
          <w:sz w:val="28"/>
          <w:szCs w:val="28"/>
          <w:lang w:val="fr-FR"/>
        </w:rPr>
        <w:object w:dxaOrig="1245" w:dyaOrig="750">
          <v:shape id="_x0000_i1143" type="#_x0000_t75" style="width:62.25pt;height:37.5pt" o:ole="">
            <v:imagedata r:id="rId236" o:title=""/>
          </v:shape>
          <o:OLEObject Type="Embed" ProgID="Equation.DSMT4" ShapeID="_x0000_i1143" DrawAspect="Content" ObjectID="_1623132295" r:id="rId237"/>
        </w:object>
      </w:r>
      <w:r w:rsidRPr="005233E5">
        <w:rPr>
          <w:rFonts w:ascii="Palatino Linotype" w:hAnsi="Palatino Linotype"/>
          <w:sz w:val="28"/>
          <w:szCs w:val="28"/>
          <w:lang w:val="fr-FR"/>
        </w:rPr>
        <w:t xml:space="preserve"> số trang còn lại sau ngày thứ nhất.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số trang còn lại sau ngày thứ nhất là: </w:t>
      </w:r>
      <w:r w:rsidRPr="005233E5">
        <w:rPr>
          <w:rFonts w:ascii="Palatino Linotype" w:hAnsi="Palatino Linotype"/>
          <w:position w:val="-26"/>
          <w:sz w:val="28"/>
          <w:szCs w:val="28"/>
          <w:lang w:val="fr-FR"/>
        </w:rPr>
        <w:object w:dxaOrig="1410" w:dyaOrig="675">
          <v:shape id="_x0000_i1144" type="#_x0000_t75" style="width:69.75pt;height:33.75pt" o:ole="">
            <v:imagedata r:id="rId238" o:title=""/>
          </v:shape>
          <o:OLEObject Type="Embed" ProgID="Equation.DSMT4" ShapeID="_x0000_i1144" DrawAspect="Content" ObjectID="_1623132296" r:id="rId239"/>
        </w:object>
      </w:r>
      <w:r w:rsidRPr="005233E5">
        <w:rPr>
          <w:rFonts w:ascii="Palatino Linotype" w:hAnsi="Palatino Linotype"/>
          <w:sz w:val="28"/>
          <w:szCs w:val="28"/>
          <w:lang w:val="fr-FR"/>
        </w:rPr>
        <w:t xml:space="preserve"> ( trang).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position w:val="-14"/>
          <w:sz w:val="28"/>
          <w:szCs w:val="28"/>
          <w:lang w:val="fr-FR"/>
        </w:rPr>
        <w:object w:dxaOrig="1140" w:dyaOrig="390">
          <v:shape id="_x0000_i1145" type="#_x0000_t75" style="width:56.25pt;height:18.75pt" o:ole="">
            <v:imagedata r:id="rId240" o:title=""/>
          </v:shape>
          <o:OLEObject Type="Embed" ProgID="Equation.DSMT4" ShapeID="_x0000_i1145" DrawAspect="Content" ObjectID="_1623132297" r:id="rId241"/>
        </w:object>
      </w:r>
      <w:r w:rsidRPr="005233E5">
        <w:rPr>
          <w:rFonts w:ascii="Palatino Linotype" w:hAnsi="Palatino Linotype"/>
          <w:sz w:val="28"/>
          <w:szCs w:val="28"/>
          <w:lang w:val="fr-FR"/>
        </w:rPr>
        <w:t xml:space="preserve"> trang là </w:t>
      </w:r>
      <w:r w:rsidRPr="005233E5">
        <w:rPr>
          <w:rFonts w:ascii="Palatino Linotype" w:hAnsi="Palatino Linotype"/>
          <w:position w:val="-30"/>
          <w:sz w:val="28"/>
          <w:szCs w:val="28"/>
          <w:lang w:val="fr-FR"/>
        </w:rPr>
        <w:object w:dxaOrig="1245" w:dyaOrig="750">
          <v:shape id="_x0000_i1146" type="#_x0000_t75" style="width:62.25pt;height:37.5pt" o:ole="">
            <v:imagedata r:id="rId242" o:title=""/>
          </v:shape>
          <o:OLEObject Type="Embed" ProgID="Equation.DSMT4" ShapeID="_x0000_i1146" DrawAspect="Content" ObjectID="_1623132298" r:id="rId243"/>
        </w:object>
      </w:r>
      <w:r w:rsidRPr="005233E5">
        <w:rPr>
          <w:rFonts w:ascii="Palatino Linotype" w:hAnsi="Palatino Linotype"/>
          <w:sz w:val="28"/>
          <w:szCs w:val="28"/>
          <w:lang w:val="fr-FR"/>
        </w:rPr>
        <w:t xml:space="preserve"> số trang của cuốn sách.</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số trang cả cuốn sách Thu đã đọc là: </w:t>
      </w:r>
      <w:r w:rsidRPr="005233E5">
        <w:rPr>
          <w:rFonts w:ascii="Palatino Linotype" w:hAnsi="Palatino Linotype"/>
          <w:position w:val="-26"/>
          <w:sz w:val="28"/>
          <w:szCs w:val="28"/>
          <w:lang w:val="fr-FR"/>
        </w:rPr>
        <w:object w:dxaOrig="1440" w:dyaOrig="675">
          <v:shape id="_x0000_i1147" type="#_x0000_t75" style="width:1in;height:33.75pt" o:ole="">
            <v:imagedata r:id="rId244" o:title=""/>
          </v:shape>
          <o:OLEObject Type="Embed" ProgID="Equation.DSMT4" ShapeID="_x0000_i1147" DrawAspect="Content" ObjectID="_1623132299" r:id="rId245"/>
        </w:object>
      </w:r>
      <w:r w:rsidRPr="005233E5">
        <w:rPr>
          <w:rFonts w:ascii="Palatino Linotype" w:hAnsi="Palatino Linotype"/>
          <w:sz w:val="28"/>
          <w:szCs w:val="28"/>
          <w:lang w:val="fr-FR"/>
        </w:rPr>
        <w:t xml:space="preserve"> ( trang).</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5</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Số mét vải còn lại sau ngày thứ ba là: </w:t>
      </w:r>
      <w:r w:rsidRPr="005233E5">
        <w:rPr>
          <w:rFonts w:ascii="Palatino Linotype" w:hAnsi="Palatino Linotype"/>
          <w:position w:val="-26"/>
          <w:sz w:val="28"/>
          <w:szCs w:val="28"/>
          <w:lang w:val="fr-FR"/>
        </w:rPr>
        <w:object w:dxaOrig="1170" w:dyaOrig="675">
          <v:shape id="_x0000_i1148" type="#_x0000_t75" style="width:58.5pt;height:33.75pt" o:ole="">
            <v:imagedata r:id="rId246" o:title=""/>
          </v:shape>
          <o:OLEObject Type="Embed" ProgID="Equation.DSMT4" ShapeID="_x0000_i1148" DrawAspect="Content" ObjectID="_1623132300" r:id="rId247"/>
        </w:object>
      </w:r>
      <w:r w:rsidRPr="005233E5">
        <w:rPr>
          <w:rFonts w:ascii="Palatino Linotype" w:hAnsi="Palatino Linotype"/>
          <w:sz w:val="28"/>
          <w:szCs w:val="28"/>
          <w:lang w:val="fr-FR"/>
        </w:rPr>
        <w:t xml:space="preserve"> (m)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mét vải còn lại sau ngày thứ hai là : </w:t>
      </w:r>
      <w:r w:rsidRPr="005233E5">
        <w:rPr>
          <w:rFonts w:ascii="Palatino Linotype" w:hAnsi="Palatino Linotype"/>
          <w:position w:val="-30"/>
          <w:sz w:val="28"/>
          <w:szCs w:val="28"/>
          <w:lang w:val="fr-FR"/>
        </w:rPr>
        <w:object w:dxaOrig="1800" w:dyaOrig="750">
          <v:shape id="_x0000_i1149" type="#_x0000_t75" style="width:89.25pt;height:37.5pt" o:ole="">
            <v:imagedata r:id="rId248" o:title=""/>
          </v:shape>
          <o:OLEObject Type="Embed" ProgID="Equation.DSMT4" ShapeID="_x0000_i1149" DrawAspect="Content" ObjectID="_1623132301" r:id="rId249"/>
        </w:object>
      </w:r>
      <w:r w:rsidRPr="005233E5">
        <w:rPr>
          <w:rFonts w:ascii="Palatino Linotype" w:hAnsi="Palatino Linotype"/>
          <w:sz w:val="28"/>
          <w:szCs w:val="28"/>
          <w:lang w:val="fr-FR"/>
        </w:rPr>
        <w:t xml:space="preserve"> (m).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mét vải còn lại sau ngày thứu nhất là: </w:t>
      </w:r>
      <w:r w:rsidRPr="005233E5">
        <w:rPr>
          <w:rFonts w:ascii="Palatino Linotype" w:hAnsi="Palatino Linotype"/>
          <w:position w:val="-26"/>
          <w:sz w:val="28"/>
          <w:szCs w:val="28"/>
          <w:lang w:val="fr-FR"/>
        </w:rPr>
        <w:object w:dxaOrig="1845" w:dyaOrig="675">
          <v:shape id="_x0000_i1150" type="#_x0000_t75" style="width:92.25pt;height:33.75pt" o:ole="">
            <v:imagedata r:id="rId250" o:title=""/>
          </v:shape>
          <o:OLEObject Type="Embed" ProgID="Equation.DSMT4" ShapeID="_x0000_i1150" DrawAspect="Content" ObjectID="_1623132302" r:id="rId251"/>
        </w:object>
      </w:r>
      <w:r w:rsidRPr="005233E5">
        <w:rPr>
          <w:rFonts w:ascii="Palatino Linotype" w:hAnsi="Palatino Linotype"/>
          <w:sz w:val="28"/>
          <w:szCs w:val="28"/>
          <w:lang w:val="fr-FR"/>
        </w:rPr>
        <w:t xml:space="preserve"> (m).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Chiều dài của tấm vải là : </w:t>
      </w:r>
      <w:r w:rsidRPr="005233E5">
        <w:rPr>
          <w:rFonts w:ascii="Palatino Linotype" w:hAnsi="Palatino Linotype"/>
          <w:position w:val="-26"/>
          <w:sz w:val="28"/>
          <w:szCs w:val="28"/>
          <w:lang w:val="fr-FR"/>
        </w:rPr>
        <w:object w:dxaOrig="1725" w:dyaOrig="675">
          <v:shape id="_x0000_i1151" type="#_x0000_t75" style="width:86.25pt;height:33.75pt" o:ole="">
            <v:imagedata r:id="rId252" o:title=""/>
          </v:shape>
          <o:OLEObject Type="Embed" ProgID="Equation.DSMT4" ShapeID="_x0000_i1151" DrawAspect="Content" ObjectID="_1623132303" r:id="rId253"/>
        </w:object>
      </w:r>
      <w:r w:rsidRPr="005233E5">
        <w:rPr>
          <w:rFonts w:ascii="Palatino Linotype" w:hAnsi="Palatino Linotype"/>
          <w:sz w:val="28"/>
          <w:szCs w:val="28"/>
          <w:lang w:val="fr-FR"/>
        </w:rPr>
        <w:t xml:space="preserve"> (m).</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6</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5 giờ 20 phút = </w:t>
      </w:r>
      <w:r w:rsidRPr="005233E5">
        <w:rPr>
          <w:rFonts w:ascii="Palatino Linotype" w:hAnsi="Palatino Linotype"/>
          <w:position w:val="-26"/>
          <w:sz w:val="28"/>
          <w:szCs w:val="28"/>
          <w:lang w:val="fr-FR"/>
        </w:rPr>
        <w:object w:dxaOrig="330" w:dyaOrig="675">
          <v:shape id="_x0000_i1152" type="#_x0000_t75" style="width:16.5pt;height:33.75pt" o:ole="">
            <v:imagedata r:id="rId254" o:title=""/>
          </v:shape>
          <o:OLEObject Type="Embed" ProgID="Equation.DSMT4" ShapeID="_x0000_i1152" DrawAspect="Content" ObjectID="_1623132304" r:id="rId255"/>
        </w:object>
      </w:r>
      <w:r w:rsidRPr="005233E5">
        <w:rPr>
          <w:rFonts w:ascii="Palatino Linotype" w:hAnsi="Palatino Linotype"/>
          <w:sz w:val="28"/>
          <w:szCs w:val="28"/>
          <w:lang w:val="fr-FR"/>
        </w:rPr>
        <w:t xml:space="preserve"> giờ;</w:t>
      </w:r>
      <w:r w:rsidRPr="005233E5">
        <w:rPr>
          <w:rFonts w:ascii="Palatino Linotype" w:hAnsi="Palatino Linotype"/>
          <w:sz w:val="28"/>
          <w:szCs w:val="28"/>
          <w:lang w:val="fr-FR"/>
        </w:rPr>
        <w:tab/>
      </w:r>
      <w:r w:rsidRPr="005233E5">
        <w:rPr>
          <w:rFonts w:ascii="Palatino Linotype" w:hAnsi="Palatino Linotype"/>
          <w:sz w:val="28"/>
          <w:szCs w:val="28"/>
          <w:lang w:val="fr-FR"/>
        </w:rPr>
        <w:tab/>
        <w:t xml:space="preserve">4 giờ 40 phút = </w:t>
      </w:r>
      <w:r w:rsidRPr="005233E5">
        <w:rPr>
          <w:rFonts w:ascii="Palatino Linotype" w:hAnsi="Palatino Linotype"/>
          <w:position w:val="-26"/>
          <w:sz w:val="28"/>
          <w:szCs w:val="28"/>
          <w:lang w:val="fr-FR"/>
        </w:rPr>
        <w:object w:dxaOrig="330" w:dyaOrig="675">
          <v:shape id="_x0000_i1153" type="#_x0000_t75" style="width:16.5pt;height:33.75pt" o:ole="">
            <v:imagedata r:id="rId256" o:title=""/>
          </v:shape>
          <o:OLEObject Type="Embed" ProgID="Equation.DSMT4" ShapeID="_x0000_i1153" DrawAspect="Content" ObjectID="_1623132305" r:id="rId257"/>
        </w:object>
      </w:r>
      <w:r w:rsidRPr="005233E5">
        <w:rPr>
          <w:rFonts w:ascii="Palatino Linotype" w:hAnsi="Palatino Linotype"/>
          <w:sz w:val="28"/>
          <w:szCs w:val="28"/>
          <w:lang w:val="fr-FR"/>
        </w:rPr>
        <w:t xml:space="preserve"> giờ.</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Trong một giờ cô thứ nhất đánh được </w:t>
      </w:r>
      <w:r w:rsidRPr="005233E5">
        <w:rPr>
          <w:rFonts w:ascii="Palatino Linotype" w:hAnsi="Palatino Linotype"/>
          <w:position w:val="-26"/>
          <w:sz w:val="28"/>
          <w:szCs w:val="28"/>
          <w:lang w:val="fr-FR"/>
        </w:rPr>
        <w:object w:dxaOrig="330" w:dyaOrig="675">
          <v:shape id="_x0000_i1154" type="#_x0000_t75" style="width:16.5pt;height:33.75pt" o:ole="">
            <v:imagedata r:id="rId258" o:title=""/>
          </v:shape>
          <o:OLEObject Type="Embed" ProgID="Equation.DSMT4" ShapeID="_x0000_i1154" DrawAspect="Content" ObjectID="_1623132306" r:id="rId259"/>
        </w:object>
      </w:r>
      <w:r w:rsidRPr="005233E5">
        <w:rPr>
          <w:rFonts w:ascii="Palatino Linotype" w:hAnsi="Palatino Linotype"/>
          <w:sz w:val="28"/>
          <w:szCs w:val="28"/>
          <w:lang w:val="fr-FR"/>
        </w:rPr>
        <w:t xml:space="preserve"> tài liệu, cô thứ hai đánh được </w:t>
      </w:r>
      <w:r w:rsidRPr="005233E5">
        <w:rPr>
          <w:rFonts w:ascii="Palatino Linotype" w:hAnsi="Palatino Linotype"/>
          <w:position w:val="-26"/>
          <w:sz w:val="28"/>
          <w:szCs w:val="28"/>
          <w:lang w:val="fr-FR"/>
        </w:rPr>
        <w:object w:dxaOrig="330" w:dyaOrig="675">
          <v:shape id="_x0000_i1155" type="#_x0000_t75" style="width:16.5pt;height:33.75pt" o:ole="">
            <v:imagedata r:id="rId260" o:title=""/>
          </v:shape>
          <o:OLEObject Type="Embed" ProgID="Equation.DSMT4" ShapeID="_x0000_i1155" DrawAspect="Content" ObjectID="_1623132307" r:id="rId261"/>
        </w:object>
      </w:r>
      <w:r w:rsidRPr="005233E5">
        <w:rPr>
          <w:rFonts w:ascii="Palatino Linotype" w:hAnsi="Palatino Linotype"/>
          <w:sz w:val="28"/>
          <w:szCs w:val="28"/>
          <w:lang w:val="fr-FR"/>
        </w:rPr>
        <w:t xml:space="preserve"> tài liệu.</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Năng suất của cô thứ nhất so với cô thứ hai là: </w:t>
      </w:r>
      <w:r w:rsidRPr="005233E5">
        <w:rPr>
          <w:rFonts w:ascii="Palatino Linotype" w:hAnsi="Palatino Linotype"/>
          <w:position w:val="-26"/>
          <w:sz w:val="28"/>
          <w:szCs w:val="28"/>
          <w:lang w:val="fr-FR"/>
        </w:rPr>
        <w:object w:dxaOrig="1440" w:dyaOrig="675">
          <v:shape id="_x0000_i1156" type="#_x0000_t75" style="width:1in;height:33.75pt" o:ole="">
            <v:imagedata r:id="rId262" o:title=""/>
          </v:shape>
          <o:OLEObject Type="Embed" ProgID="Equation.DSMT4" ShapeID="_x0000_i1156" DrawAspect="Content" ObjectID="_1623132308" r:id="rId263"/>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Vì cùng làm trong một thời gian như nhau nên số trang đánh được tỉ lệ thuận với năng suất của mỗi người.</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Do đó, số trang cô thứ nhất đánh được là : </w:t>
      </w:r>
      <w:r w:rsidRPr="005233E5">
        <w:rPr>
          <w:rFonts w:ascii="Palatino Linotype" w:hAnsi="Palatino Linotype"/>
          <w:position w:val="-26"/>
          <w:sz w:val="28"/>
          <w:szCs w:val="28"/>
          <w:lang w:val="fr-FR"/>
        </w:rPr>
        <w:object w:dxaOrig="1335" w:dyaOrig="675">
          <v:shape id="_x0000_i1157" type="#_x0000_t75" style="width:66pt;height:33.75pt" o:ole="">
            <v:imagedata r:id="rId264" o:title=""/>
          </v:shape>
          <o:OLEObject Type="Embed" ProgID="Equation.DSMT4" ShapeID="_x0000_i1157" DrawAspect="Content" ObjectID="_1623132309" r:id="rId265"/>
        </w:object>
      </w:r>
      <w:r w:rsidRPr="005233E5">
        <w:rPr>
          <w:rFonts w:ascii="Palatino Linotype" w:hAnsi="Palatino Linotype"/>
          <w:sz w:val="28"/>
          <w:szCs w:val="28"/>
          <w:lang w:val="fr-FR"/>
        </w:rPr>
        <w:t xml:space="preserve"> (trang).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trang cô thứ hai đánh được là: </w:t>
      </w:r>
      <w:r w:rsidRPr="005233E5">
        <w:rPr>
          <w:rFonts w:ascii="Palatino Linotype" w:hAnsi="Palatino Linotype"/>
          <w:position w:val="-26"/>
          <w:sz w:val="28"/>
          <w:szCs w:val="28"/>
          <w:lang w:val="fr-FR"/>
        </w:rPr>
        <w:object w:dxaOrig="1305" w:dyaOrig="675">
          <v:shape id="_x0000_i1158" type="#_x0000_t75" style="width:65.25pt;height:33.75pt" o:ole="">
            <v:imagedata r:id="rId266" o:title=""/>
          </v:shape>
          <o:OLEObject Type="Embed" ProgID="Equation.DSMT4" ShapeID="_x0000_i1158" DrawAspect="Content" ObjectID="_1623132310" r:id="rId267"/>
        </w:object>
      </w:r>
      <w:r w:rsidRPr="005233E5">
        <w:rPr>
          <w:rFonts w:ascii="Palatino Linotype" w:hAnsi="Palatino Linotype"/>
          <w:sz w:val="28"/>
          <w:szCs w:val="28"/>
          <w:lang w:val="fr-FR"/>
        </w:rPr>
        <w:t xml:space="preserve"> ( trang).</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7</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Trong một giờ hai mấy cày được </w:t>
      </w:r>
      <w:r w:rsidRPr="005233E5">
        <w:rPr>
          <w:rFonts w:ascii="Palatino Linotype" w:hAnsi="Palatino Linotype"/>
          <w:position w:val="-26"/>
          <w:sz w:val="28"/>
          <w:szCs w:val="28"/>
          <w:lang w:val="fr-FR"/>
        </w:rPr>
        <w:object w:dxaOrig="330" w:dyaOrig="675">
          <v:shape id="_x0000_i1159" type="#_x0000_t75" style="width:16.5pt;height:33.75pt" o:ole="">
            <v:imagedata r:id="rId268" o:title=""/>
          </v:shape>
          <o:OLEObject Type="Embed" ProgID="Equation.DSMT4" ShapeID="_x0000_i1159" DrawAspect="Content" ObjectID="_1623132311" r:id="rId269"/>
        </w:object>
      </w:r>
      <w:r w:rsidRPr="005233E5">
        <w:rPr>
          <w:rFonts w:ascii="Palatino Linotype" w:hAnsi="Palatino Linotype"/>
          <w:sz w:val="28"/>
          <w:szCs w:val="28"/>
          <w:lang w:val="fr-FR"/>
        </w:rPr>
        <w:t xml:space="preserve"> thửa ruộng.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Và trong 12 giờ cùng làm việc hai máy cày được: </w:t>
      </w:r>
      <w:r w:rsidRPr="005233E5">
        <w:rPr>
          <w:rFonts w:ascii="Palatino Linotype" w:hAnsi="Palatino Linotype"/>
          <w:position w:val="-26"/>
          <w:sz w:val="28"/>
          <w:szCs w:val="28"/>
          <w:lang w:val="fr-FR"/>
        </w:rPr>
        <w:object w:dxaOrig="765" w:dyaOrig="675">
          <v:shape id="_x0000_i1160" type="#_x0000_t75" style="width:38.25pt;height:33.75pt" o:ole="">
            <v:imagedata r:id="rId270" o:title=""/>
          </v:shape>
          <o:OLEObject Type="Embed" ProgID="Equation.DSMT4" ShapeID="_x0000_i1160" DrawAspect="Content" ObjectID="_1623132312" r:id="rId271"/>
        </w:object>
      </w:r>
      <w:r w:rsidRPr="005233E5">
        <w:rPr>
          <w:rFonts w:ascii="Palatino Linotype" w:hAnsi="Palatino Linotype"/>
          <w:sz w:val="28"/>
          <w:szCs w:val="28"/>
          <w:lang w:val="fr-FR"/>
        </w:rPr>
        <w:t xml:space="preserve"> thửa ruộng.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Máy thứ hai cày </w:t>
      </w:r>
      <w:r w:rsidRPr="005233E5">
        <w:rPr>
          <w:rFonts w:ascii="Palatino Linotype" w:hAnsi="Palatino Linotype"/>
          <w:position w:val="-26"/>
          <w:sz w:val="28"/>
          <w:szCs w:val="28"/>
          <w:lang w:val="fr-FR"/>
        </w:rPr>
        <w:object w:dxaOrig="255" w:dyaOrig="675">
          <v:shape id="_x0000_i1161" type="#_x0000_t75" style="width:13.5pt;height:33.75pt" o:ole="">
            <v:imagedata r:id="rId272" o:title=""/>
          </v:shape>
          <o:OLEObject Type="Embed" ProgID="Equation.DSMT4" ShapeID="_x0000_i1161" DrawAspect="Content" ObjectID="_1623132313" r:id="rId273"/>
        </w:object>
      </w:r>
      <w:r w:rsidRPr="005233E5">
        <w:rPr>
          <w:rFonts w:ascii="Palatino Linotype" w:hAnsi="Palatino Linotype"/>
          <w:sz w:val="28"/>
          <w:szCs w:val="28"/>
          <w:lang w:val="fr-FR"/>
        </w:rPr>
        <w:t xml:space="preserve"> thửa ruộng còn lại trong 6 giờ.</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Nên để cày cả thửa ruộng, một mình máy thứ hai phải mất: </w:t>
      </w:r>
      <w:r w:rsidRPr="005233E5">
        <w:rPr>
          <w:rFonts w:ascii="Palatino Linotype" w:hAnsi="Palatino Linotype"/>
          <w:position w:val="-26"/>
          <w:sz w:val="28"/>
          <w:szCs w:val="28"/>
          <w:lang w:val="fr-FR"/>
        </w:rPr>
        <w:object w:dxaOrig="1050" w:dyaOrig="675">
          <v:shape id="_x0000_i1162" type="#_x0000_t75" style="width:52.5pt;height:33.75pt" o:ole="">
            <v:imagedata r:id="rId274" o:title=""/>
          </v:shape>
          <o:OLEObject Type="Embed" ProgID="Equation.DSMT4" ShapeID="_x0000_i1162" DrawAspect="Content" ObjectID="_1623132314" r:id="rId275"/>
        </w:object>
      </w:r>
      <w:r w:rsidRPr="005233E5">
        <w:rPr>
          <w:rFonts w:ascii="Palatino Linotype" w:hAnsi="Palatino Linotype"/>
          <w:sz w:val="28"/>
          <w:szCs w:val="28"/>
          <w:lang w:val="fr-FR"/>
        </w:rPr>
        <w:t xml:space="preserve"> (giờ)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Tong 1 giờ, máy thứ nhất cày được: </w:t>
      </w:r>
      <w:r w:rsidRPr="005233E5">
        <w:rPr>
          <w:rFonts w:ascii="Palatino Linotype" w:hAnsi="Palatino Linotype"/>
          <w:position w:val="-26"/>
          <w:sz w:val="28"/>
          <w:szCs w:val="28"/>
          <w:lang w:val="fr-FR"/>
        </w:rPr>
        <w:object w:dxaOrig="1440" w:dyaOrig="675">
          <v:shape id="_x0000_i1163" type="#_x0000_t75" style="width:1in;height:33.75pt" o:ole="">
            <v:imagedata r:id="rId276" o:title=""/>
          </v:shape>
          <o:OLEObject Type="Embed" ProgID="Equation.DSMT4" ShapeID="_x0000_i1163" DrawAspect="Content" ObjectID="_1623132315" r:id="rId277"/>
        </w:object>
      </w:r>
      <w:r w:rsidRPr="005233E5">
        <w:rPr>
          <w:rFonts w:ascii="Palatino Linotype" w:hAnsi="Palatino Linotype"/>
          <w:sz w:val="28"/>
          <w:szCs w:val="28"/>
          <w:lang w:val="fr-FR"/>
        </w:rPr>
        <w:t xml:space="preserve"> (thửa ruộng).</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thời gian máy thứ nhất một mình cày xong thửa ruộng là: </w:t>
      </w:r>
      <w:r w:rsidRPr="005233E5">
        <w:rPr>
          <w:rFonts w:ascii="Palatino Linotype" w:hAnsi="Palatino Linotype"/>
          <w:position w:val="-26"/>
          <w:sz w:val="28"/>
          <w:szCs w:val="28"/>
          <w:lang w:val="fr-FR"/>
        </w:rPr>
        <w:object w:dxaOrig="1125" w:dyaOrig="675">
          <v:shape id="_x0000_i1164" type="#_x0000_t75" style="width:55.5pt;height:33.75pt" o:ole="">
            <v:imagedata r:id="rId278" o:title=""/>
          </v:shape>
          <o:OLEObject Type="Embed" ProgID="Equation.DSMT4" ShapeID="_x0000_i1164" DrawAspect="Content" ObjectID="_1623132316" r:id="rId279"/>
        </w:object>
      </w:r>
      <w:r w:rsidRPr="005233E5">
        <w:rPr>
          <w:rFonts w:ascii="Palatino Linotype" w:hAnsi="Palatino Linotype"/>
          <w:sz w:val="28"/>
          <w:szCs w:val="28"/>
          <w:lang w:val="fr-FR"/>
        </w:rPr>
        <w:t xml:space="preserve"> (giờ).</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8</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5233E5">
        <w:rPr>
          <w:rFonts w:ascii="Palatino Linotype" w:hAnsi="Palatino Linotype"/>
          <w:b/>
          <w:position w:val="-26"/>
          <w:sz w:val="28"/>
          <w:szCs w:val="28"/>
          <w:lang w:val="fr-FR"/>
        </w:rPr>
        <w:object w:dxaOrig="255" w:dyaOrig="675">
          <v:shape id="_x0000_i1165" type="#_x0000_t75" style="width:13.5pt;height:33.75pt" o:ole="">
            <v:imagedata r:id="rId280" o:title=""/>
          </v:shape>
          <o:OLEObject Type="Embed" ProgID="Equation.DSMT4" ShapeID="_x0000_i1165" DrawAspect="Content" ObjectID="_1623132317" r:id="rId281"/>
        </w:object>
      </w:r>
      <w:r w:rsidRPr="005233E5">
        <w:rPr>
          <w:rFonts w:ascii="Palatino Linotype" w:hAnsi="Palatino Linotype"/>
          <w:sz w:val="28"/>
          <w:szCs w:val="28"/>
          <w:lang w:val="fr-FR"/>
        </w:rPr>
        <w:t xml:space="preserve"> giờ = </w:t>
      </w:r>
      <w:r w:rsidRPr="005233E5">
        <w:rPr>
          <w:rFonts w:ascii="Palatino Linotype" w:hAnsi="Palatino Linotype"/>
          <w:position w:val="-4"/>
          <w:sz w:val="28"/>
          <w:szCs w:val="28"/>
          <w:lang w:val="fr-FR"/>
        </w:rPr>
        <w:object w:dxaOrig="330" w:dyaOrig="270">
          <v:shape id="_x0000_i1166" type="#_x0000_t75" style="width:16.5pt;height:13.5pt" o:ole="">
            <v:imagedata r:id="rId282" o:title=""/>
          </v:shape>
          <o:OLEObject Type="Embed" ProgID="Equation.DSMT4" ShapeID="_x0000_i1166" DrawAspect="Content" ObjectID="_1623132318" r:id="rId283"/>
        </w:object>
      </w:r>
      <w:r w:rsidRPr="005233E5">
        <w:rPr>
          <w:rFonts w:ascii="Palatino Linotype" w:hAnsi="Palatino Linotype"/>
          <w:sz w:val="28"/>
          <w:szCs w:val="28"/>
          <w:lang w:val="fr-FR"/>
        </w:rPr>
        <w:t xml:space="preserve"> phút; 8 phút 40 giây= </w:t>
      </w:r>
      <w:r w:rsidRPr="005233E5">
        <w:rPr>
          <w:rFonts w:ascii="Palatino Linotype" w:hAnsi="Palatino Linotype"/>
          <w:position w:val="-26"/>
          <w:sz w:val="28"/>
          <w:szCs w:val="28"/>
          <w:lang w:val="fr-FR"/>
        </w:rPr>
        <w:object w:dxaOrig="375" w:dyaOrig="675">
          <v:shape id="_x0000_i1167" type="#_x0000_t75" style="width:18.75pt;height:33.75pt" o:ole="">
            <v:imagedata r:id="rId284" o:title=""/>
          </v:shape>
          <o:OLEObject Type="Embed" ProgID="Equation.DSMT4" ShapeID="_x0000_i1167" DrawAspect="Content" ObjectID="_1623132319" r:id="rId285"/>
        </w:object>
      </w:r>
      <w:r w:rsidRPr="005233E5">
        <w:rPr>
          <w:rFonts w:ascii="Palatino Linotype" w:hAnsi="Palatino Linotype"/>
          <w:sz w:val="28"/>
          <w:szCs w:val="28"/>
          <w:lang w:val="fr-FR"/>
        </w:rPr>
        <w:t xml:space="preserve"> phút; </w:t>
      </w:r>
      <w:r w:rsidRPr="005233E5">
        <w:rPr>
          <w:rFonts w:ascii="Palatino Linotype" w:hAnsi="Palatino Linotype"/>
          <w:position w:val="-26"/>
          <w:sz w:val="28"/>
          <w:szCs w:val="28"/>
          <w:lang w:val="fr-FR"/>
        </w:rPr>
        <w:object w:dxaOrig="345" w:dyaOrig="675">
          <v:shape id="_x0000_i1168" type="#_x0000_t75" style="width:16.5pt;height:33.75pt" o:ole="">
            <v:imagedata r:id="rId286" o:title=""/>
          </v:shape>
          <o:OLEObject Type="Embed" ProgID="Equation.DSMT4" ShapeID="_x0000_i1168" DrawAspect="Content" ObjectID="_1623132320" r:id="rId287"/>
        </w:object>
      </w:r>
      <w:r w:rsidRPr="005233E5">
        <w:rPr>
          <w:rFonts w:ascii="Palatino Linotype" w:hAnsi="Palatino Linotype"/>
          <w:sz w:val="28"/>
          <w:szCs w:val="28"/>
          <w:lang w:val="fr-FR"/>
        </w:rPr>
        <w:t xml:space="preserve"> giờ = </w:t>
      </w:r>
      <w:r w:rsidRPr="005233E5">
        <w:rPr>
          <w:rFonts w:ascii="Palatino Linotype" w:hAnsi="Palatino Linotype"/>
          <w:position w:val="-26"/>
          <w:sz w:val="28"/>
          <w:szCs w:val="28"/>
          <w:lang w:val="fr-FR"/>
        </w:rPr>
        <w:object w:dxaOrig="375" w:dyaOrig="675">
          <v:shape id="_x0000_i1169" type="#_x0000_t75" style="width:18.75pt;height:33.75pt" o:ole="">
            <v:imagedata r:id="rId288" o:title=""/>
          </v:shape>
          <o:OLEObject Type="Embed" ProgID="Equation.DSMT4" ShapeID="_x0000_i1169" DrawAspect="Content" ObjectID="_1623132321" r:id="rId289"/>
        </w:object>
      </w:r>
      <w:r w:rsidRPr="005233E5">
        <w:rPr>
          <w:rFonts w:ascii="Palatino Linotype" w:hAnsi="Palatino Linotype"/>
          <w:sz w:val="28"/>
          <w:szCs w:val="28"/>
          <w:lang w:val="fr-FR"/>
        </w:rPr>
        <w:t xml:space="preserve"> phút.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Thời gian người thứ nhất làm công việc đó là </w:t>
      </w:r>
      <w:r w:rsidRPr="005233E5">
        <w:rPr>
          <w:rFonts w:ascii="Palatino Linotype" w:hAnsi="Palatino Linotype"/>
          <w:position w:val="-26"/>
          <w:sz w:val="28"/>
          <w:szCs w:val="28"/>
          <w:lang w:val="fr-FR"/>
        </w:rPr>
        <w:object w:dxaOrig="1440" w:dyaOrig="675">
          <v:shape id="_x0000_i1170" type="#_x0000_t75" style="width:1in;height:33.75pt" o:ole="">
            <v:imagedata r:id="rId290" o:title=""/>
          </v:shape>
          <o:OLEObject Type="Embed" ProgID="Equation.DSMT4" ShapeID="_x0000_i1170" DrawAspect="Content" ObjectID="_1623132322" r:id="rId291"/>
        </w:object>
      </w:r>
      <w:r w:rsidRPr="005233E5">
        <w:rPr>
          <w:rFonts w:ascii="Palatino Linotype" w:hAnsi="Palatino Linotype"/>
          <w:sz w:val="28"/>
          <w:szCs w:val="28"/>
          <w:lang w:val="fr-FR"/>
        </w:rPr>
        <w:t xml:space="preserve"> ( phút).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Như vậy người thứ nhất đã làm được : </w:t>
      </w:r>
      <w:r w:rsidRPr="005233E5">
        <w:rPr>
          <w:rFonts w:ascii="Palatino Linotype" w:hAnsi="Palatino Linotype"/>
          <w:position w:val="-26"/>
          <w:sz w:val="28"/>
          <w:szCs w:val="28"/>
          <w:lang w:val="fr-FR"/>
        </w:rPr>
        <w:object w:dxaOrig="810" w:dyaOrig="675">
          <v:shape id="_x0000_i1171" type="#_x0000_t75" style="width:39.75pt;height:33.75pt" o:ole="">
            <v:imagedata r:id="rId292" o:title=""/>
          </v:shape>
          <o:OLEObject Type="Embed" ProgID="Equation.DSMT4" ShapeID="_x0000_i1171" DrawAspect="Content" ObjectID="_1623132323" r:id="rId293"/>
        </w:object>
      </w:r>
      <w:r w:rsidRPr="005233E5">
        <w:rPr>
          <w:rFonts w:ascii="Palatino Linotype" w:hAnsi="Palatino Linotype"/>
          <w:sz w:val="28"/>
          <w:szCs w:val="28"/>
          <w:lang w:val="fr-FR"/>
        </w:rPr>
        <w:t xml:space="preserve"> (công việc).</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Do đó, người thứ hai làm </w:t>
      </w:r>
      <w:r w:rsidRPr="005233E5">
        <w:rPr>
          <w:rFonts w:ascii="Palatino Linotype" w:hAnsi="Palatino Linotype"/>
          <w:position w:val="-26"/>
          <w:sz w:val="28"/>
          <w:szCs w:val="28"/>
          <w:lang w:val="fr-FR"/>
        </w:rPr>
        <w:object w:dxaOrig="225" w:dyaOrig="675">
          <v:shape id="_x0000_i1172" type="#_x0000_t75" style="width:10.5pt;height:33.75pt" o:ole="">
            <v:imagedata r:id="rId294" o:title=""/>
          </v:shape>
          <o:OLEObject Type="Embed" ProgID="Equation.DSMT4" ShapeID="_x0000_i1172" DrawAspect="Content" ObjectID="_1623132324" r:id="rId295"/>
        </w:object>
      </w:r>
      <w:r w:rsidRPr="005233E5">
        <w:rPr>
          <w:rFonts w:ascii="Palatino Linotype" w:hAnsi="Palatino Linotype"/>
          <w:sz w:val="28"/>
          <w:szCs w:val="28"/>
          <w:lang w:val="fr-FR"/>
        </w:rPr>
        <w:t xml:space="preserve"> công việc trong </w:t>
      </w:r>
      <w:r w:rsidRPr="005233E5">
        <w:rPr>
          <w:rFonts w:ascii="Palatino Linotype" w:hAnsi="Palatino Linotype"/>
          <w:position w:val="-26"/>
          <w:sz w:val="28"/>
          <w:szCs w:val="28"/>
          <w:lang w:val="fr-FR"/>
        </w:rPr>
        <w:object w:dxaOrig="375" w:dyaOrig="675">
          <v:shape id="_x0000_i1173" type="#_x0000_t75" style="width:18.75pt;height:33.75pt" o:ole="">
            <v:imagedata r:id="rId296" o:title=""/>
          </v:shape>
          <o:OLEObject Type="Embed" ProgID="Equation.DSMT4" ShapeID="_x0000_i1173" DrawAspect="Content" ObjectID="_1623132325" r:id="rId297"/>
        </w:object>
      </w:r>
      <w:r w:rsidRPr="005233E5">
        <w:rPr>
          <w:rFonts w:ascii="Palatino Linotype" w:hAnsi="Palatino Linotype"/>
          <w:sz w:val="28"/>
          <w:szCs w:val="28"/>
          <w:lang w:val="fr-FR"/>
        </w:rPr>
        <w:t xml:space="preserve"> phút.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để làm cả công việc, một mình người thứ hai cần : </w:t>
      </w:r>
      <w:r w:rsidRPr="005233E5">
        <w:rPr>
          <w:rFonts w:ascii="Palatino Linotype" w:hAnsi="Palatino Linotype"/>
          <w:position w:val="-26"/>
          <w:sz w:val="28"/>
          <w:szCs w:val="28"/>
          <w:lang w:val="fr-FR"/>
        </w:rPr>
        <w:object w:dxaOrig="1125" w:dyaOrig="675">
          <v:shape id="_x0000_i1174" type="#_x0000_t75" style="width:55.5pt;height:33.75pt" o:ole="">
            <v:imagedata r:id="rId298" o:title=""/>
          </v:shape>
          <o:OLEObject Type="Embed" ProgID="Equation.DSMT4" ShapeID="_x0000_i1174" DrawAspect="Content" ObjectID="_1623132326" r:id="rId299"/>
        </w:object>
      </w:r>
      <w:r w:rsidRPr="005233E5">
        <w:rPr>
          <w:rFonts w:ascii="Palatino Linotype" w:hAnsi="Palatino Linotype"/>
          <w:sz w:val="28"/>
          <w:szCs w:val="28"/>
          <w:lang w:val="fr-FR"/>
        </w:rPr>
        <w:t xml:space="preserve"> ( phút).</w:t>
      </w:r>
    </w:p>
    <w:p w:rsidR="00E43D05" w:rsidRPr="002424FB"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1</w:t>
      </w:r>
      <w:r>
        <w:rPr>
          <w:rFonts w:ascii="Palatino Linotype" w:hAnsi="Palatino Linotype"/>
          <w:b/>
          <w:color w:val="FF0000"/>
          <w:sz w:val="28"/>
          <w:szCs w:val="28"/>
          <w:lang w:val="fr-FR"/>
        </w:rPr>
        <w:t>9</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2424FB">
        <w:rPr>
          <w:rFonts w:ascii="Palatino Linotype" w:hAnsi="Palatino Linotype"/>
          <w:sz w:val="28"/>
          <w:szCs w:val="28"/>
          <w:lang w:val="fr-FR"/>
        </w:rPr>
        <w:t xml:space="preserve">Thời gian xe I đi từ A đến B là: </w:t>
      </w:r>
      <w:r w:rsidRPr="005233E5">
        <w:rPr>
          <w:rFonts w:ascii="Palatino Linotype" w:hAnsi="Palatino Linotype"/>
          <w:position w:val="-6"/>
          <w:sz w:val="28"/>
          <w:szCs w:val="28"/>
          <w:lang w:val="fr-FR"/>
        </w:rPr>
        <w:object w:dxaOrig="1050" w:dyaOrig="285">
          <v:shape id="_x0000_i1175" type="#_x0000_t75" style="width:52.5pt;height:14.25pt" o:ole="">
            <v:imagedata r:id="rId300" o:title=""/>
          </v:shape>
          <o:OLEObject Type="Embed" ProgID="Equation.DSMT4" ShapeID="_x0000_i1175" DrawAspect="Content" ObjectID="_1623132327" r:id="rId301"/>
        </w:object>
      </w:r>
      <w:r w:rsidRPr="002424FB">
        <w:rPr>
          <w:rFonts w:ascii="Palatino Linotype" w:hAnsi="Palatino Linotype"/>
          <w:sz w:val="28"/>
          <w:szCs w:val="28"/>
          <w:lang w:val="fr-FR"/>
        </w:rPr>
        <w:t xml:space="preserve"> (giờ).</w:t>
      </w:r>
    </w:p>
    <w:p w:rsidR="00E43D05" w:rsidRPr="002424FB" w:rsidRDefault="00E43D05" w:rsidP="002424FB">
      <w:pPr>
        <w:rPr>
          <w:rFonts w:ascii="Palatino Linotype" w:hAnsi="Palatino Linotype"/>
          <w:sz w:val="28"/>
          <w:szCs w:val="28"/>
          <w:lang w:val="fr-FR"/>
        </w:rPr>
      </w:pPr>
      <w:r w:rsidRPr="002424FB">
        <w:rPr>
          <w:rFonts w:ascii="Palatino Linotype" w:hAnsi="Palatino Linotype"/>
          <w:sz w:val="28"/>
          <w:szCs w:val="28"/>
          <w:lang w:val="fr-FR"/>
        </w:rPr>
        <w:t xml:space="preserve">Thời gian xe II đi từ A đến B là </w:t>
      </w:r>
      <w:r w:rsidRPr="005233E5">
        <w:rPr>
          <w:rFonts w:ascii="Palatino Linotype" w:hAnsi="Palatino Linotype"/>
          <w:position w:val="-26"/>
          <w:sz w:val="28"/>
          <w:szCs w:val="28"/>
          <w:lang w:val="fr-FR"/>
        </w:rPr>
        <w:object w:dxaOrig="2445" w:dyaOrig="675">
          <v:shape id="_x0000_i1176" type="#_x0000_t75" style="width:122.25pt;height:33.75pt" o:ole="">
            <v:imagedata r:id="rId302" o:title=""/>
          </v:shape>
          <o:OLEObject Type="Embed" ProgID="Equation.DSMT4" ShapeID="_x0000_i1176" DrawAspect="Content" ObjectID="_1623132328" r:id="rId303"/>
        </w:object>
      </w:r>
      <w:r w:rsidRPr="002424FB">
        <w:rPr>
          <w:rFonts w:ascii="Palatino Linotype" w:hAnsi="Palatino Linotype"/>
          <w:sz w:val="28"/>
          <w:szCs w:val="28"/>
          <w:lang w:val="fr-FR"/>
        </w:rPr>
        <w:t xml:space="preserve"> (giờ).</w:t>
      </w:r>
    </w:p>
    <w:p w:rsidR="00E43D05" w:rsidRPr="002424FB" w:rsidRDefault="00E43D05" w:rsidP="002424FB">
      <w:pPr>
        <w:rPr>
          <w:rFonts w:ascii="Palatino Linotype" w:hAnsi="Palatino Linotype"/>
          <w:sz w:val="28"/>
          <w:szCs w:val="28"/>
          <w:lang w:val="fr-FR"/>
        </w:rPr>
      </w:pPr>
      <w:r w:rsidRPr="002424FB">
        <w:rPr>
          <w:rFonts w:ascii="Palatino Linotype" w:hAnsi="Palatino Linotype"/>
          <w:sz w:val="28"/>
          <w:szCs w:val="28"/>
          <w:lang w:val="fr-FR"/>
        </w:rPr>
        <w:t xml:space="preserve">Suy ra 1 giờ mỗi xe theo thứ tự đi được là </w:t>
      </w:r>
      <w:r w:rsidRPr="005233E5">
        <w:rPr>
          <w:rFonts w:ascii="Palatino Linotype" w:hAnsi="Palatino Linotype"/>
          <w:position w:val="-26"/>
          <w:sz w:val="28"/>
          <w:szCs w:val="28"/>
          <w:lang w:val="fr-FR"/>
        </w:rPr>
        <w:object w:dxaOrig="615" w:dyaOrig="675">
          <v:shape id="_x0000_i1177" type="#_x0000_t75" style="width:30.75pt;height:33.75pt" o:ole="">
            <v:imagedata r:id="rId304" o:title=""/>
          </v:shape>
          <o:OLEObject Type="Embed" ProgID="Equation.DSMT4" ShapeID="_x0000_i1177" DrawAspect="Content" ObjectID="_1623132329" r:id="rId305"/>
        </w:object>
      </w:r>
      <w:r w:rsidRPr="002424FB">
        <w:rPr>
          <w:rFonts w:ascii="Palatino Linotype" w:hAnsi="Palatino Linotype"/>
          <w:sz w:val="28"/>
          <w:szCs w:val="28"/>
          <w:lang w:val="fr-FR"/>
        </w:rPr>
        <w:t xml:space="preserve"> và </w:t>
      </w:r>
      <w:r w:rsidRPr="005233E5">
        <w:rPr>
          <w:rFonts w:ascii="Palatino Linotype" w:hAnsi="Palatino Linotype"/>
          <w:position w:val="-26"/>
          <w:sz w:val="28"/>
          <w:szCs w:val="28"/>
          <w:lang w:val="fr-FR"/>
        </w:rPr>
        <w:object w:dxaOrig="615" w:dyaOrig="675">
          <v:shape id="_x0000_i1178" type="#_x0000_t75" style="width:30.75pt;height:33.75pt" o:ole="">
            <v:imagedata r:id="rId306" o:title=""/>
          </v:shape>
          <o:OLEObject Type="Embed" ProgID="Equation.DSMT4" ShapeID="_x0000_i1178" DrawAspect="Content" ObjectID="_1623132330" r:id="rId307"/>
        </w:object>
      </w:r>
      <w:r w:rsidRPr="002424FB">
        <w:rPr>
          <w:rFonts w:ascii="Palatino Linotype" w:hAnsi="Palatino Linotype"/>
          <w:sz w:val="28"/>
          <w:szCs w:val="28"/>
          <w:lang w:val="fr-FR"/>
        </w:rPr>
        <w:t xml:space="preserve"> .</w:t>
      </w:r>
    </w:p>
    <w:p w:rsidR="00E43D05" w:rsidRPr="002424FB" w:rsidRDefault="00E43D05" w:rsidP="002424FB">
      <w:pPr>
        <w:rPr>
          <w:rFonts w:ascii="Palatino Linotype" w:hAnsi="Palatino Linotype"/>
          <w:sz w:val="28"/>
          <w:szCs w:val="28"/>
          <w:lang w:val="fr-FR"/>
        </w:rPr>
      </w:pPr>
      <w:r w:rsidRPr="002424FB">
        <w:rPr>
          <w:rFonts w:ascii="Palatino Linotype" w:hAnsi="Palatino Linotype"/>
          <w:sz w:val="28"/>
          <w:szCs w:val="28"/>
          <w:lang w:val="fr-FR"/>
        </w:rPr>
        <w:t xml:space="preserve">Phân số chỉ 20km của quãng đường AB là </w:t>
      </w:r>
      <w:r w:rsidRPr="005233E5">
        <w:rPr>
          <w:rFonts w:ascii="Palatino Linotype" w:hAnsi="Palatino Linotype"/>
          <w:position w:val="-26"/>
          <w:sz w:val="28"/>
          <w:szCs w:val="28"/>
          <w:lang w:val="fr-FR"/>
        </w:rPr>
        <w:object w:dxaOrig="1170" w:dyaOrig="675">
          <v:shape id="_x0000_i1179" type="#_x0000_t75" style="width:58.5pt;height:33.75pt" o:ole="">
            <v:imagedata r:id="rId308" o:title=""/>
          </v:shape>
          <o:OLEObject Type="Embed" ProgID="Equation.DSMT4" ShapeID="_x0000_i1179" DrawAspect="Content" ObjectID="_1623132331" r:id="rId309"/>
        </w:object>
      </w:r>
      <w:r w:rsidRPr="002424FB">
        <w:rPr>
          <w:rFonts w:ascii="Palatino Linotype" w:hAnsi="Palatino Linotype"/>
          <w:sz w:val="28"/>
          <w:szCs w:val="28"/>
          <w:lang w:val="fr-FR"/>
        </w:rPr>
        <w:t xml:space="preserve"> (AB).</w:t>
      </w:r>
    </w:p>
    <w:p w:rsidR="00E43D05" w:rsidRPr="002424FB" w:rsidRDefault="00E43D05" w:rsidP="002424FB">
      <w:pPr>
        <w:rPr>
          <w:rFonts w:ascii="Palatino Linotype" w:hAnsi="Palatino Linotype"/>
          <w:sz w:val="28"/>
          <w:szCs w:val="28"/>
          <w:lang w:val="fr-FR"/>
        </w:rPr>
      </w:pPr>
      <w:r w:rsidRPr="002424FB">
        <w:rPr>
          <w:rFonts w:ascii="Palatino Linotype" w:hAnsi="Palatino Linotype"/>
          <w:sz w:val="28"/>
          <w:szCs w:val="28"/>
          <w:lang w:val="fr-FR"/>
        </w:rPr>
        <w:t xml:space="preserve">Vậy quãng đường AB dài </w:t>
      </w:r>
      <w:r w:rsidRPr="005233E5">
        <w:rPr>
          <w:rFonts w:ascii="Palatino Linotype" w:hAnsi="Palatino Linotype"/>
          <w:position w:val="-26"/>
          <w:sz w:val="28"/>
          <w:szCs w:val="28"/>
          <w:lang w:val="fr-FR"/>
        </w:rPr>
        <w:object w:dxaOrig="1410" w:dyaOrig="675">
          <v:shape id="_x0000_i1180" type="#_x0000_t75" style="width:69.75pt;height:33.75pt" o:ole="">
            <v:imagedata r:id="rId310" o:title=""/>
          </v:shape>
          <o:OLEObject Type="Embed" ProgID="Equation.DSMT4" ShapeID="_x0000_i1180" DrawAspect="Content" ObjectID="_1623132332" r:id="rId311"/>
        </w:object>
      </w:r>
      <w:r w:rsidRPr="002424FB">
        <w:rPr>
          <w:rFonts w:ascii="Palatino Linotype" w:hAnsi="Palatino Linotype"/>
          <w:sz w:val="28"/>
          <w:szCs w:val="28"/>
          <w:lang w:val="fr-FR"/>
        </w:rPr>
        <w:t xml:space="preserve"> (km).</w:t>
      </w:r>
    </w:p>
    <w:p w:rsidR="00E43D05" w:rsidRPr="002424FB" w:rsidRDefault="00E43D05" w:rsidP="002424FB">
      <w:pPr>
        <w:rPr>
          <w:rFonts w:ascii="Palatino Linotype" w:hAnsi="Palatino Linotype"/>
          <w:sz w:val="28"/>
          <w:szCs w:val="28"/>
          <w:lang w:val="pt-BR"/>
        </w:rPr>
      </w:pPr>
      <w:r w:rsidRPr="002424FB">
        <w:rPr>
          <w:rFonts w:ascii="Palatino Linotype" w:hAnsi="Palatino Linotype"/>
          <w:sz w:val="28"/>
          <w:szCs w:val="28"/>
          <w:lang w:val="pt-BR"/>
        </w:rPr>
        <w:t xml:space="preserve">Vân tốc xe I là: </w:t>
      </w:r>
      <w:r w:rsidRPr="005233E5">
        <w:rPr>
          <w:rFonts w:ascii="Palatino Linotype" w:hAnsi="Palatino Linotype"/>
          <w:position w:val="-26"/>
          <w:sz w:val="28"/>
          <w:szCs w:val="28"/>
          <w:lang w:val="pt-BR"/>
        </w:rPr>
        <w:object w:dxaOrig="1215" w:dyaOrig="675">
          <v:shape id="_x0000_i1181" type="#_x0000_t75" style="width:60.75pt;height:33.75pt" o:ole="">
            <v:imagedata r:id="rId312" o:title=""/>
          </v:shape>
          <o:OLEObject Type="Embed" ProgID="Equation.DSMT4" ShapeID="_x0000_i1181" DrawAspect="Content" ObjectID="_1623132333" r:id="rId313"/>
        </w:object>
      </w:r>
      <w:r w:rsidRPr="002424FB">
        <w:rPr>
          <w:rFonts w:ascii="Palatino Linotype" w:hAnsi="Palatino Linotype"/>
          <w:sz w:val="28"/>
          <w:szCs w:val="28"/>
          <w:lang w:val="pt-BR"/>
        </w:rPr>
        <w:t xml:space="preserve"> (km/h)</w:t>
      </w:r>
    </w:p>
    <w:p w:rsidR="00E43D05" w:rsidRPr="002424FB" w:rsidRDefault="00E43D05" w:rsidP="002424FB">
      <w:pPr>
        <w:rPr>
          <w:rFonts w:ascii="Palatino Linotype" w:hAnsi="Palatino Linotype"/>
          <w:sz w:val="28"/>
          <w:szCs w:val="28"/>
          <w:lang w:val="pt-BR"/>
        </w:rPr>
      </w:pPr>
      <w:r w:rsidRPr="002424FB">
        <w:rPr>
          <w:rFonts w:ascii="Palatino Linotype" w:hAnsi="Palatino Linotype"/>
          <w:sz w:val="28"/>
          <w:szCs w:val="28"/>
          <w:lang w:val="pt-BR"/>
        </w:rPr>
        <w:t>Có thể coi hai xe cùng bắt đầu đi chúng cách nhau 60km (vì xe I đi trước 1 giờ).</w:t>
      </w:r>
    </w:p>
    <w:p w:rsidR="00E43D05" w:rsidRPr="002424FB" w:rsidRDefault="00E43D05" w:rsidP="002424FB">
      <w:pPr>
        <w:rPr>
          <w:rFonts w:ascii="Palatino Linotype" w:hAnsi="Palatino Linotype"/>
          <w:sz w:val="28"/>
          <w:szCs w:val="28"/>
          <w:lang w:val="pt-BR"/>
        </w:rPr>
      </w:pPr>
      <w:r w:rsidRPr="002424FB">
        <w:rPr>
          <w:rFonts w:ascii="Palatino Linotype" w:hAnsi="Palatino Linotype"/>
          <w:sz w:val="28"/>
          <w:szCs w:val="28"/>
          <w:lang w:val="pt-BR"/>
        </w:rPr>
        <w:t xml:space="preserve">Do đó, chúng gặp nhau ( kể từ khi xe II đi) sau: </w:t>
      </w:r>
      <w:r w:rsidRPr="005233E5">
        <w:rPr>
          <w:rFonts w:ascii="Palatino Linotype" w:hAnsi="Palatino Linotype"/>
          <w:position w:val="-6"/>
          <w:sz w:val="28"/>
          <w:szCs w:val="28"/>
          <w:lang w:val="pt-BR"/>
        </w:rPr>
        <w:object w:dxaOrig="1125" w:dyaOrig="285">
          <v:shape id="_x0000_i1182" type="#_x0000_t75" style="width:55.5pt;height:14.25pt" o:ole="">
            <v:imagedata r:id="rId314" o:title=""/>
          </v:shape>
          <o:OLEObject Type="Embed" ProgID="Equation.DSMT4" ShapeID="_x0000_i1182" DrawAspect="Content" ObjectID="_1623132334" r:id="rId315"/>
        </w:object>
      </w:r>
      <w:r w:rsidRPr="002424FB">
        <w:rPr>
          <w:rFonts w:ascii="Palatino Linotype" w:hAnsi="Palatino Linotype"/>
          <w:sz w:val="28"/>
          <w:szCs w:val="28"/>
          <w:lang w:val="pt-BR"/>
        </w:rPr>
        <w:t xml:space="preserve"> (giờ).</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Nơi gặp nhau cách A là </w:t>
      </w:r>
      <w:r w:rsidRPr="005233E5">
        <w:rPr>
          <w:rFonts w:ascii="Palatino Linotype" w:hAnsi="Palatino Linotype"/>
          <w:position w:val="-6"/>
          <w:sz w:val="28"/>
          <w:szCs w:val="28"/>
          <w:lang w:val="fr-FR"/>
        </w:rPr>
        <w:object w:dxaOrig="1665" w:dyaOrig="285">
          <v:shape id="_x0000_i1183" type="#_x0000_t75" style="width:82.5pt;height:14.25pt" o:ole="">
            <v:imagedata r:id="rId316" o:title=""/>
          </v:shape>
          <o:OLEObject Type="Embed" ProgID="Equation.DSMT4" ShapeID="_x0000_i1183" DrawAspect="Content" ObjectID="_1623132335" r:id="rId317"/>
        </w:object>
      </w:r>
      <w:r w:rsidRPr="005233E5">
        <w:rPr>
          <w:rFonts w:ascii="Palatino Linotype" w:hAnsi="Palatino Linotype"/>
          <w:sz w:val="28"/>
          <w:szCs w:val="28"/>
          <w:lang w:val="fr-FR"/>
        </w:rPr>
        <w:t xml:space="preserve"> (km).</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20</w:t>
      </w:r>
      <w:r w:rsidRPr="00A6420F">
        <w:rPr>
          <w:rFonts w:ascii="Palatino Linotype" w:hAnsi="Palatino Linotype"/>
          <w:b/>
          <w:color w:val="FF0000"/>
          <w:sz w:val="28"/>
          <w:szCs w:val="28"/>
          <w:lang w:val="pt-BR"/>
        </w:rPr>
        <w:t>.</w:t>
      </w:r>
      <w:r w:rsidRPr="00A6420F">
        <w:rPr>
          <w:rFonts w:ascii="Palatino Linotype" w:hAnsi="Palatino Linotype"/>
          <w:sz w:val="28"/>
          <w:szCs w:val="28"/>
          <w:lang w:val="pt-BR"/>
        </w:rPr>
        <w:t xml:space="preserve"> </w:t>
      </w:r>
      <w:r w:rsidRPr="005233E5">
        <w:rPr>
          <w:rFonts w:ascii="Palatino Linotype" w:hAnsi="Palatino Linotype"/>
          <w:sz w:val="28"/>
          <w:szCs w:val="28"/>
          <w:lang w:val="fr-FR"/>
        </w:rPr>
        <w:t xml:space="preserve"> 2 giờ 48 phút= </w:t>
      </w:r>
      <w:r w:rsidRPr="005233E5">
        <w:rPr>
          <w:rFonts w:ascii="Palatino Linotype" w:hAnsi="Palatino Linotype"/>
          <w:position w:val="-26"/>
          <w:sz w:val="28"/>
          <w:szCs w:val="28"/>
          <w:lang w:val="fr-FR"/>
        </w:rPr>
        <w:object w:dxaOrig="330" w:dyaOrig="675">
          <v:shape id="_x0000_i1184" type="#_x0000_t75" style="width:16.5pt;height:33.75pt" o:ole="">
            <v:imagedata r:id="rId318" o:title=""/>
          </v:shape>
          <o:OLEObject Type="Embed" ProgID="Equation.DSMT4" ShapeID="_x0000_i1184" DrawAspect="Content" ObjectID="_1623132336" r:id="rId319"/>
        </w:object>
      </w:r>
      <w:r w:rsidRPr="005233E5">
        <w:rPr>
          <w:rFonts w:ascii="Palatino Linotype" w:hAnsi="Palatino Linotype"/>
          <w:sz w:val="28"/>
          <w:szCs w:val="28"/>
          <w:lang w:val="fr-FR"/>
        </w:rPr>
        <w:t xml:space="preserve"> giờ;    4 giờ 40 phút = </w:t>
      </w:r>
      <w:r w:rsidRPr="005233E5">
        <w:rPr>
          <w:rFonts w:ascii="Palatino Linotype" w:hAnsi="Palatino Linotype"/>
          <w:position w:val="-26"/>
          <w:sz w:val="28"/>
          <w:szCs w:val="28"/>
          <w:lang w:val="fr-FR"/>
        </w:rPr>
        <w:object w:dxaOrig="330" w:dyaOrig="675">
          <v:shape id="_x0000_i1185" type="#_x0000_t75" style="width:16.5pt;height:33.75pt" o:ole="">
            <v:imagedata r:id="rId320" o:title=""/>
          </v:shape>
          <o:OLEObject Type="Embed" ProgID="Equation.DSMT4" ShapeID="_x0000_i1185" DrawAspect="Content" ObjectID="_1623132337" r:id="rId321"/>
        </w:object>
      </w:r>
      <w:r w:rsidRPr="005233E5">
        <w:rPr>
          <w:rFonts w:ascii="Palatino Linotype" w:hAnsi="Palatino Linotype"/>
          <w:sz w:val="28"/>
          <w:szCs w:val="28"/>
          <w:lang w:val="fr-FR"/>
        </w:rPr>
        <w:t xml:space="preserve"> (giờ)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1 giờ xe thứ nhất đi được là : </w:t>
      </w:r>
      <w:r w:rsidRPr="005233E5">
        <w:rPr>
          <w:rFonts w:ascii="Palatino Linotype" w:hAnsi="Palatino Linotype"/>
          <w:position w:val="-26"/>
          <w:sz w:val="28"/>
          <w:szCs w:val="28"/>
          <w:lang w:val="fr-FR"/>
        </w:rPr>
        <w:object w:dxaOrig="1125" w:dyaOrig="675">
          <v:shape id="_x0000_i1186" type="#_x0000_t75" style="width:55.5pt;height:33.75pt" o:ole="">
            <v:imagedata r:id="rId322" o:title=""/>
          </v:shape>
          <o:OLEObject Type="Embed" ProgID="Equation.DSMT4" ShapeID="_x0000_i1186" DrawAspect="Content" ObjectID="_1623132338" r:id="rId323"/>
        </w:object>
      </w:r>
      <w:r w:rsidRPr="005233E5">
        <w:rPr>
          <w:rFonts w:ascii="Palatino Linotype" w:hAnsi="Palatino Linotype"/>
          <w:sz w:val="28"/>
          <w:szCs w:val="28"/>
          <w:lang w:val="fr-FR"/>
        </w:rPr>
        <w:t xml:space="preserve"> (quãng đường AB).</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1 giờ xe thứ hai đi được là: </w:t>
      </w:r>
      <w:r w:rsidRPr="005233E5">
        <w:rPr>
          <w:rFonts w:ascii="Palatino Linotype" w:hAnsi="Palatino Linotype"/>
          <w:position w:val="-26"/>
          <w:sz w:val="28"/>
          <w:szCs w:val="28"/>
          <w:lang w:val="fr-FR"/>
        </w:rPr>
        <w:object w:dxaOrig="1125" w:dyaOrig="675">
          <v:shape id="_x0000_i1187" type="#_x0000_t75" style="width:55.5pt;height:33.75pt" o:ole="">
            <v:imagedata r:id="rId324" o:title=""/>
          </v:shape>
          <o:OLEObject Type="Embed" ProgID="Equation.DSMT4" ShapeID="_x0000_i1187" DrawAspect="Content" ObjectID="_1623132339" r:id="rId325"/>
        </w:object>
      </w:r>
      <w:r w:rsidRPr="005233E5">
        <w:rPr>
          <w:rFonts w:ascii="Palatino Linotype" w:hAnsi="Palatino Linotype"/>
          <w:sz w:val="28"/>
          <w:szCs w:val="28"/>
          <w:lang w:val="fr-FR"/>
        </w:rPr>
        <w:t xml:space="preserve"> (quãng đường AB).</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Suy ra </w:t>
      </w:r>
      <w:r w:rsidRPr="005233E5">
        <w:rPr>
          <w:rFonts w:ascii="Palatino Linotype" w:hAnsi="Palatino Linotype"/>
          <w:position w:val="-26"/>
          <w:sz w:val="28"/>
          <w:szCs w:val="28"/>
          <w:lang w:val="fr-FR"/>
        </w:rPr>
        <w:object w:dxaOrig="1800" w:dyaOrig="675">
          <v:shape id="_x0000_i1188" type="#_x0000_t75" style="width:89.25pt;height:33.75pt" o:ole="">
            <v:imagedata r:id="rId326" o:title=""/>
          </v:shape>
          <o:OLEObject Type="Embed" ProgID="Equation.DSMT4" ShapeID="_x0000_i1188" DrawAspect="Content" ObjectID="_1623132340" r:id="rId327"/>
        </w:object>
      </w:r>
      <w:r w:rsidRPr="005233E5">
        <w:rPr>
          <w:rFonts w:ascii="Palatino Linotype" w:hAnsi="Palatino Linotype"/>
          <w:sz w:val="28"/>
          <w:szCs w:val="28"/>
          <w:lang w:val="fr-FR"/>
        </w:rPr>
        <w:t xml:space="preserve"> (quãng đường AB) chính là 26km.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khoảng cách AB là </w:t>
      </w:r>
      <w:r w:rsidRPr="005233E5">
        <w:rPr>
          <w:rFonts w:ascii="Palatino Linotype" w:hAnsi="Palatino Linotype"/>
          <w:position w:val="-26"/>
          <w:sz w:val="28"/>
          <w:szCs w:val="28"/>
          <w:lang w:val="fr-FR"/>
        </w:rPr>
        <w:object w:dxaOrig="1275" w:dyaOrig="675">
          <v:shape id="_x0000_i1189" type="#_x0000_t75" style="width:63pt;height:33.75pt" o:ole="">
            <v:imagedata r:id="rId328" o:title=""/>
          </v:shape>
          <o:OLEObject Type="Embed" ProgID="Equation.DSMT4" ShapeID="_x0000_i1189" DrawAspect="Content" ObjectID="_1623132341" r:id="rId329"/>
        </w:object>
      </w:r>
      <w:r w:rsidRPr="005233E5">
        <w:rPr>
          <w:rFonts w:ascii="Palatino Linotype" w:hAnsi="Palatino Linotype"/>
          <w:sz w:val="28"/>
          <w:szCs w:val="28"/>
          <w:lang w:val="fr-FR"/>
        </w:rPr>
        <w:t xml:space="preserve"> (km).</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1</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So với trước, khối lượng công việc bằng </w:t>
      </w:r>
      <w:r w:rsidRPr="005233E5">
        <w:rPr>
          <w:rFonts w:ascii="Palatino Linotype" w:hAnsi="Palatino Linotype"/>
          <w:position w:val="-10"/>
          <w:sz w:val="28"/>
          <w:szCs w:val="28"/>
          <w:lang w:val="fr-FR"/>
        </w:rPr>
        <w:object w:dxaOrig="2745" w:dyaOrig="315">
          <v:shape id="_x0000_i1190" type="#_x0000_t75" style="width:137.25pt;height:15.75pt" o:ole="">
            <v:imagedata r:id="rId330" o:title=""/>
          </v:shape>
          <o:OLEObject Type="Embed" ProgID="Equation.DSMT4" ShapeID="_x0000_i1190" DrawAspect="Content" ObjectID="_1623132342" r:id="rId331"/>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So với trước, năng suất lao động bằng: </w:t>
      </w:r>
      <w:r w:rsidRPr="005233E5">
        <w:rPr>
          <w:rFonts w:ascii="Palatino Linotype" w:hAnsi="Palatino Linotype"/>
          <w:position w:val="-10"/>
          <w:sz w:val="28"/>
          <w:szCs w:val="28"/>
          <w:lang w:val="fr-FR"/>
        </w:rPr>
        <w:object w:dxaOrig="2775" w:dyaOrig="315">
          <v:shape id="_x0000_i1191" type="#_x0000_t75" style="width:137.25pt;height:15.75pt" o:ole="">
            <v:imagedata r:id="rId332" o:title=""/>
          </v:shape>
          <o:OLEObject Type="Embed" ProgID="Equation.DSMT4" ShapeID="_x0000_i1191" DrawAspect="Content" ObjectID="_1623132343" r:id="rId333"/>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So với trước số công nhân tăng: </w:t>
      </w:r>
      <w:r w:rsidRPr="005233E5">
        <w:rPr>
          <w:rFonts w:ascii="Palatino Linotype" w:hAnsi="Palatino Linotype"/>
          <w:position w:val="-10"/>
          <w:sz w:val="28"/>
          <w:szCs w:val="28"/>
          <w:lang w:val="fr-FR"/>
        </w:rPr>
        <w:object w:dxaOrig="2205" w:dyaOrig="315">
          <v:shape id="_x0000_i1192" type="#_x0000_t75" style="width:110.25pt;height:15.75pt" o:ole="">
            <v:imagedata r:id="rId334" o:title=""/>
          </v:shape>
          <o:OLEObject Type="Embed" ProgID="Equation.DSMT4" ShapeID="_x0000_i1192" DrawAspect="Content" ObjectID="_1623132344" r:id="rId335"/>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Như vậy số công nhân phải tăng: </w:t>
      </w:r>
      <w:r w:rsidRPr="005233E5">
        <w:rPr>
          <w:rFonts w:ascii="Palatino Linotype" w:hAnsi="Palatino Linotype"/>
          <w:position w:val="-6"/>
          <w:sz w:val="28"/>
          <w:szCs w:val="28"/>
          <w:lang w:val="fr-FR"/>
        </w:rPr>
        <w:object w:dxaOrig="2205" w:dyaOrig="285">
          <v:shape id="_x0000_i1193" type="#_x0000_t75" style="width:110.25pt;height:14.25pt" o:ole="">
            <v:imagedata r:id="rId336" o:title=""/>
          </v:shape>
          <o:OLEObject Type="Embed" ProgID="Equation.DSMT4" ShapeID="_x0000_i1193" DrawAspect="Content" ObjectID="_1623132345" r:id="rId337"/>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2</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Lượng nước trong 1 tấn cỏ tươi là </w:t>
      </w:r>
      <w:r w:rsidRPr="005233E5">
        <w:rPr>
          <w:rFonts w:ascii="Palatino Linotype" w:hAnsi="Palatino Linotype"/>
          <w:position w:val="-10"/>
          <w:sz w:val="28"/>
          <w:szCs w:val="28"/>
          <w:lang w:val="fr-FR"/>
        </w:rPr>
        <w:object w:dxaOrig="735" w:dyaOrig="330">
          <v:shape id="_x0000_i1194" type="#_x0000_t75" style="width:36.75pt;height:16.5pt" o:ole="">
            <v:imagedata r:id="rId338" o:title=""/>
          </v:shape>
          <o:OLEObject Type="Embed" ProgID="Equation.DSMT4" ShapeID="_x0000_i1194" DrawAspect="Content" ObjectID="_1623132346" r:id="rId339"/>
        </w:objec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Nên khối lượng cỏ khô hoàn toàn là </w:t>
      </w:r>
      <w:r w:rsidRPr="005233E5">
        <w:rPr>
          <w:rFonts w:ascii="Palatino Linotype" w:hAnsi="Palatino Linotype"/>
          <w:position w:val="-10"/>
          <w:sz w:val="28"/>
          <w:szCs w:val="28"/>
          <w:lang w:val="fr-FR"/>
        </w:rPr>
        <w:object w:dxaOrig="750" w:dyaOrig="330">
          <v:shape id="_x0000_i1195" type="#_x0000_t75" style="width:37.5pt;height:16.5pt" o:ole="">
            <v:imagedata r:id="rId340" o:title=""/>
          </v:shape>
          <o:OLEObject Type="Embed" ProgID="Equation.DSMT4" ShapeID="_x0000_i1195" DrawAspect="Content" ObjectID="_1623132347" r:id="rId341"/>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Nhưng lượng cỏ khô hoàn toàn chỉ chiếm </w:t>
      </w:r>
      <w:r w:rsidRPr="005233E5">
        <w:rPr>
          <w:rFonts w:ascii="Palatino Linotype" w:hAnsi="Palatino Linotype"/>
          <w:position w:val="-6"/>
          <w:sz w:val="28"/>
          <w:szCs w:val="28"/>
          <w:lang w:val="fr-FR"/>
        </w:rPr>
        <w:object w:dxaOrig="540" w:dyaOrig="285">
          <v:shape id="_x0000_i1196" type="#_x0000_t75" style="width:27pt;height:14.25pt" o:ole="">
            <v:imagedata r:id="rId342" o:title=""/>
          </v:shape>
          <o:OLEObject Type="Embed" ProgID="Equation.DSMT4" ShapeID="_x0000_i1196" DrawAspect="Content" ObjectID="_1623132348" r:id="rId343"/>
        </w:object>
      </w:r>
      <w:r w:rsidRPr="005233E5">
        <w:rPr>
          <w:rFonts w:ascii="Palatino Linotype" w:hAnsi="Palatino Linotype"/>
          <w:sz w:val="28"/>
          <w:szCs w:val="28"/>
          <w:lang w:val="fr-FR"/>
        </w:rPr>
        <w:t xml:space="preserve"> khối lượng cỏ khho.</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Nên 1 tấn cỏ tươi sẽ cho </w:t>
      </w:r>
      <w:r w:rsidRPr="005233E5">
        <w:rPr>
          <w:rFonts w:ascii="Palatino Linotype" w:hAnsi="Palatino Linotype"/>
          <w:position w:val="-26"/>
          <w:sz w:val="28"/>
          <w:szCs w:val="28"/>
          <w:lang w:val="fr-FR"/>
        </w:rPr>
        <w:object w:dxaOrig="1980" w:dyaOrig="675">
          <v:shape id="_x0000_i1197" type="#_x0000_t75" style="width:98.25pt;height:33.75pt" o:ole="">
            <v:imagedata r:id="rId344" o:title=""/>
          </v:shape>
          <o:OLEObject Type="Embed" ProgID="Equation.DSMT4" ShapeID="_x0000_i1197" DrawAspect="Content" ObjectID="_1623132349" r:id="rId345"/>
        </w:object>
      </w:r>
      <w:r w:rsidRPr="005233E5">
        <w:rPr>
          <w:rFonts w:ascii="Palatino Linotype" w:hAnsi="Palatino Linotype"/>
          <w:sz w:val="28"/>
          <w:szCs w:val="28"/>
          <w:lang w:val="fr-FR"/>
        </w:rPr>
        <w:t xml:space="preserve"> (kg cỏ khô).</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3</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5233E5">
        <w:rPr>
          <w:rFonts w:ascii="Palatino Linotype" w:hAnsi="Palatino Linotype"/>
          <w:b/>
          <w:sz w:val="28"/>
          <w:szCs w:val="28"/>
          <w:lang w:val="fr-FR"/>
        </w:rPr>
        <w:t xml:space="preserve"> </w:t>
      </w:r>
      <w:r w:rsidRPr="005233E5">
        <w:rPr>
          <w:rFonts w:ascii="Palatino Linotype" w:hAnsi="Palatino Linotype"/>
          <w:sz w:val="28"/>
          <w:szCs w:val="28"/>
          <w:lang w:val="fr-FR"/>
        </w:rPr>
        <w:t>Giả sử có a hộp sữa loại hai, mỗi hộp chứa một lượng sữa là b lít.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Như vậy lượng sữa loại hai tổng cộng là ab (lít).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hộp sữa loại một sẽ là </w:t>
      </w:r>
      <w:r w:rsidRPr="005233E5">
        <w:rPr>
          <w:rFonts w:ascii="Palatino Linotype" w:hAnsi="Palatino Linotype"/>
          <w:position w:val="-10"/>
          <w:sz w:val="28"/>
          <w:szCs w:val="28"/>
          <w:lang w:val="fr-FR"/>
        </w:rPr>
        <w:object w:dxaOrig="810" w:dyaOrig="315">
          <v:shape id="_x0000_i1198" type="#_x0000_t75" style="width:39.75pt;height:15.75pt" o:ole="">
            <v:imagedata r:id="rId346" o:title=""/>
          </v:shape>
          <o:OLEObject Type="Embed" ProgID="Equation.DSMT4" ShapeID="_x0000_i1198" DrawAspect="Content" ObjectID="_1623132350" r:id="rId347"/>
        </w:object>
      </w:r>
      <w:r w:rsidRPr="005233E5">
        <w:rPr>
          <w:rFonts w:ascii="Palatino Linotype" w:hAnsi="Palatino Linotype"/>
          <w:sz w:val="28"/>
          <w:szCs w:val="28"/>
          <w:lang w:val="fr-FR"/>
        </w:rPr>
        <w:t xml:space="preserve"> và mỗi hoppj chứa </w:t>
      </w:r>
      <w:r w:rsidRPr="005233E5">
        <w:rPr>
          <w:rFonts w:ascii="Palatino Linotype" w:hAnsi="Palatino Linotype"/>
          <w:position w:val="-10"/>
          <w:sz w:val="28"/>
          <w:szCs w:val="28"/>
          <w:lang w:val="fr-FR"/>
        </w:rPr>
        <w:object w:dxaOrig="615" w:dyaOrig="330">
          <v:shape id="_x0000_i1199" type="#_x0000_t75" style="width:30.75pt;height:16.5pt" o:ole="">
            <v:imagedata r:id="rId348" o:title=""/>
          </v:shape>
          <o:OLEObject Type="Embed" ProgID="Equation.DSMT4" ShapeID="_x0000_i1199" DrawAspect="Content" ObjectID="_1623132351" r:id="rId349"/>
        </w:object>
      </w:r>
      <w:r w:rsidRPr="005233E5">
        <w:rPr>
          <w:rFonts w:ascii="Palatino Linotype" w:hAnsi="Palatino Linotype"/>
          <w:sz w:val="28"/>
          <w:szCs w:val="28"/>
          <w:lang w:val="fr-FR"/>
        </w:rPr>
        <w:t xml:space="preserve"> lít.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Lượng sữa loại 1 tổng cộng là </w:t>
      </w:r>
      <w:r w:rsidRPr="005233E5">
        <w:rPr>
          <w:rFonts w:ascii="Palatino Linotype" w:hAnsi="Palatino Linotype"/>
          <w:position w:val="-10"/>
          <w:sz w:val="28"/>
          <w:szCs w:val="28"/>
          <w:lang w:val="fr-FR"/>
        </w:rPr>
        <w:object w:dxaOrig="945" w:dyaOrig="330">
          <v:shape id="_x0000_i1200" type="#_x0000_t75" style="width:48pt;height:16.5pt" o:ole="">
            <v:imagedata r:id="rId350" o:title=""/>
          </v:shape>
          <o:OLEObject Type="Embed" ProgID="Equation.DSMT4" ShapeID="_x0000_i1200" DrawAspect="Content" ObjectID="_1623132352" r:id="rId351"/>
        </w:object>
      </w:r>
      <w:r w:rsidRPr="005233E5">
        <w:rPr>
          <w:rFonts w:ascii="Palatino Linotype" w:hAnsi="Palatino Linotype"/>
          <w:sz w:val="28"/>
          <w:szCs w:val="28"/>
          <w:lang w:val="fr-FR"/>
        </w:rPr>
        <w:t xml:space="preserve"> (lít).</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Tỉ số lượng sữa loại một so với loại hai là </w:t>
      </w:r>
      <w:r w:rsidRPr="005233E5">
        <w:rPr>
          <w:rFonts w:ascii="Palatino Linotype" w:hAnsi="Palatino Linotype"/>
          <w:position w:val="-10"/>
          <w:sz w:val="28"/>
          <w:szCs w:val="28"/>
          <w:lang w:val="fr-FR"/>
        </w:rPr>
        <w:object w:dxaOrig="3165" w:dyaOrig="330">
          <v:shape id="_x0000_i1201" type="#_x0000_t75" style="width:158.25pt;height:16.5pt" o:ole="">
            <v:imagedata r:id="rId352" o:title=""/>
          </v:shape>
          <o:OLEObject Type="Embed" ProgID="Equation.DSMT4" ShapeID="_x0000_i1201" DrawAspect="Content" ObjectID="_1623132353" r:id="rId353"/>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Như vậy lượng sữa loại một ít hơn lượng sữa loại hai là </w:t>
      </w:r>
      <w:r w:rsidRPr="005233E5">
        <w:rPr>
          <w:rFonts w:ascii="Palatino Linotype" w:hAnsi="Palatino Linotype"/>
          <w:position w:val="-10"/>
          <w:sz w:val="28"/>
          <w:szCs w:val="28"/>
          <w:lang w:val="fr-FR"/>
        </w:rPr>
        <w:object w:dxaOrig="615" w:dyaOrig="315">
          <v:shape id="_x0000_i1202" type="#_x0000_t75" style="width:30.75pt;height:15.75pt" o:ole="">
            <v:imagedata r:id="rId354" o:title=""/>
          </v:shape>
          <o:OLEObject Type="Embed" ProgID="Equation.DSMT4" ShapeID="_x0000_i1202" DrawAspect="Content" ObjectID="_1623132354" r:id="rId355"/>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4</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5233E5">
        <w:rPr>
          <w:rFonts w:ascii="Palatino Linotype" w:hAnsi="Palatino Linotype"/>
          <w:b/>
          <w:position w:val="-10"/>
          <w:sz w:val="28"/>
          <w:szCs w:val="28"/>
          <w:lang w:val="fr-FR"/>
        </w:rPr>
        <w:object w:dxaOrig="920" w:dyaOrig="340">
          <v:shape id="_x0000_i1203" type="#_x0000_t75" style="width:45.75pt;height:16.5pt" o:ole="">
            <v:imagedata r:id="rId356" o:title=""/>
          </v:shape>
          <o:OLEObject Type="Embed" ProgID="Equation.DSMT4" ShapeID="_x0000_i1203" DrawAspect="Content" ObjectID="_1623132355" r:id="rId357"/>
        </w:object>
      </w:r>
      <w:r w:rsidRPr="005233E5">
        <w:rPr>
          <w:rFonts w:ascii="Palatino Linotype" w:hAnsi="Palatino Linotype"/>
          <w:sz w:val="28"/>
          <w:szCs w:val="28"/>
          <w:lang w:val="fr-FR"/>
        </w:rPr>
        <w:t xml:space="preserve"> tuổi anh hơn </w:t>
      </w:r>
      <w:r w:rsidRPr="005233E5">
        <w:rPr>
          <w:rFonts w:ascii="Palatino Linotype" w:hAnsi="Palatino Linotype"/>
          <w:position w:val="-14"/>
          <w:sz w:val="28"/>
          <w:szCs w:val="28"/>
          <w:lang w:val="fr-FR"/>
        </w:rPr>
        <w:object w:dxaOrig="1155" w:dyaOrig="390">
          <v:shape id="_x0000_i1204" type="#_x0000_t75" style="width:57.75pt;height:18.75pt" o:ole="">
            <v:imagedata r:id="rId358" o:title=""/>
          </v:shape>
          <o:OLEObject Type="Embed" ProgID="Equation.DSMT4" ShapeID="_x0000_i1204" DrawAspect="Content" ObjectID="_1623132356" r:id="rId359"/>
        </w:object>
      </w:r>
      <w:r w:rsidRPr="005233E5">
        <w:rPr>
          <w:rFonts w:ascii="Palatino Linotype" w:hAnsi="Palatino Linotype"/>
          <w:sz w:val="28"/>
          <w:szCs w:val="28"/>
          <w:lang w:val="fr-FR"/>
        </w:rPr>
        <w:t xml:space="preserve"> tuổi em là </w:t>
      </w:r>
      <w:r w:rsidRPr="005233E5">
        <w:rPr>
          <w:rFonts w:ascii="Palatino Linotype" w:hAnsi="Palatino Linotype"/>
          <w:position w:val="-14"/>
          <w:sz w:val="28"/>
          <w:szCs w:val="28"/>
          <w:lang w:val="fr-FR"/>
        </w:rPr>
        <w:object w:dxaOrig="600" w:dyaOrig="390">
          <v:shape id="_x0000_i1205" type="#_x0000_t75" style="width:30pt;height:18.75pt" o:ole="">
            <v:imagedata r:id="rId360" o:title=""/>
          </v:shape>
          <o:OLEObject Type="Embed" ProgID="Equation.DSMT4" ShapeID="_x0000_i1205" DrawAspect="Content" ObjectID="_1623132357" r:id="rId361"/>
        </w:object>
      </w:r>
      <w:r w:rsidRPr="005233E5">
        <w:rPr>
          <w:rFonts w:ascii="Palatino Linotype" w:hAnsi="Palatino Linotype"/>
          <w:sz w:val="28"/>
          <w:szCs w:val="28"/>
          <w:lang w:val="fr-FR"/>
        </w:rPr>
        <w:t xml:space="preserve"> năm.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Tức là </w:t>
      </w:r>
      <w:r w:rsidRPr="005233E5">
        <w:rPr>
          <w:rFonts w:ascii="Palatino Linotype" w:hAnsi="Palatino Linotype"/>
          <w:position w:val="-6"/>
          <w:sz w:val="28"/>
          <w:szCs w:val="28"/>
          <w:lang w:val="fr-FR"/>
        </w:rPr>
        <w:object w:dxaOrig="675" w:dyaOrig="285">
          <v:shape id="_x0000_i1206" type="#_x0000_t75" style="width:33.75pt;height:14.25pt" o:ole="">
            <v:imagedata r:id="rId362" o:title=""/>
          </v:shape>
          <o:OLEObject Type="Embed" ProgID="Equation.DSMT4" ShapeID="_x0000_i1206" DrawAspect="Content" ObjectID="_1623132358" r:id="rId363"/>
        </w:object>
      </w:r>
      <w:r w:rsidRPr="005233E5">
        <w:rPr>
          <w:rFonts w:ascii="Palatino Linotype" w:hAnsi="Palatino Linotype"/>
          <w:sz w:val="28"/>
          <w:szCs w:val="28"/>
          <w:lang w:val="fr-FR"/>
        </w:rPr>
        <w:t xml:space="preserve"> tuổi anh hơn </w:t>
      </w:r>
      <w:r w:rsidRPr="005233E5">
        <w:rPr>
          <w:rFonts w:ascii="Palatino Linotype" w:hAnsi="Palatino Linotype"/>
          <w:position w:val="-6"/>
          <w:sz w:val="28"/>
          <w:szCs w:val="28"/>
          <w:lang w:val="fr-FR"/>
        </w:rPr>
        <w:object w:dxaOrig="540" w:dyaOrig="285">
          <v:shape id="_x0000_i1207" type="#_x0000_t75" style="width:27pt;height:14.25pt" o:ole="">
            <v:imagedata r:id="rId364" o:title=""/>
          </v:shape>
          <o:OLEObject Type="Embed" ProgID="Equation.DSMT4" ShapeID="_x0000_i1207" DrawAspect="Content" ObjectID="_1623132359" r:id="rId365"/>
        </w:object>
      </w:r>
      <w:r w:rsidRPr="005233E5">
        <w:rPr>
          <w:rFonts w:ascii="Palatino Linotype" w:hAnsi="Palatino Linotype"/>
          <w:sz w:val="28"/>
          <w:szCs w:val="28"/>
          <w:lang w:val="fr-FR"/>
        </w:rPr>
        <w:t xml:space="preserve"> tuổi em là 14 năm.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Suy ra </w:t>
      </w:r>
      <w:r w:rsidRPr="005233E5">
        <w:rPr>
          <w:rFonts w:ascii="Palatino Linotype" w:hAnsi="Palatino Linotype"/>
          <w:position w:val="-14"/>
          <w:sz w:val="28"/>
          <w:szCs w:val="28"/>
          <w:lang w:val="fr-FR"/>
        </w:rPr>
        <w:object w:dxaOrig="1770" w:dyaOrig="390">
          <v:shape id="_x0000_i1208" type="#_x0000_t75" style="width:88.5pt;height:18.75pt" o:ole="">
            <v:imagedata r:id="rId366" o:title=""/>
          </v:shape>
          <o:OLEObject Type="Embed" ProgID="Equation.DSMT4" ShapeID="_x0000_i1208" DrawAspect="Content" ObjectID="_1623132360" r:id="rId367"/>
        </w:object>
      </w:r>
      <w:r w:rsidRPr="005233E5">
        <w:rPr>
          <w:rFonts w:ascii="Palatino Linotype" w:hAnsi="Palatino Linotype"/>
          <w:sz w:val="28"/>
          <w:szCs w:val="28"/>
          <w:lang w:val="fr-FR"/>
        </w:rPr>
        <w:t xml:space="preserve"> tuổi anh bằng </w:t>
      </w:r>
      <w:r w:rsidRPr="005233E5">
        <w:rPr>
          <w:rFonts w:ascii="Palatino Linotype" w:hAnsi="Palatino Linotype"/>
          <w:position w:val="-4"/>
          <w:sz w:val="28"/>
          <w:szCs w:val="28"/>
          <w:lang w:val="fr-FR"/>
        </w:rPr>
        <w:object w:dxaOrig="675" w:dyaOrig="270">
          <v:shape id="_x0000_i1209" type="#_x0000_t75" style="width:33.75pt;height:13.5pt" o:ole="">
            <v:imagedata r:id="rId368" o:title=""/>
          </v:shape>
          <o:OLEObject Type="Embed" ProgID="Equation.DSMT4" ShapeID="_x0000_i1209" DrawAspect="Content" ObjectID="_1623132361" r:id="rId369"/>
        </w:object>
      </w:r>
      <w:r w:rsidRPr="005233E5">
        <w:rPr>
          <w:rFonts w:ascii="Palatino Linotype" w:hAnsi="Palatino Linotype"/>
          <w:sz w:val="28"/>
          <w:szCs w:val="28"/>
          <w:lang w:val="fr-FR"/>
        </w:rPr>
        <w:t xml:space="preserve"> năm.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Tức là </w:t>
      </w:r>
      <w:r w:rsidRPr="005233E5">
        <w:rPr>
          <w:rFonts w:ascii="Palatino Linotype" w:hAnsi="Palatino Linotype"/>
          <w:position w:val="-10"/>
          <w:sz w:val="28"/>
          <w:szCs w:val="28"/>
          <w:lang w:val="fr-FR"/>
        </w:rPr>
        <w:object w:dxaOrig="765" w:dyaOrig="315">
          <v:shape id="_x0000_i1210" type="#_x0000_t75" style="width:38.25pt;height:15.75pt" o:ole="">
            <v:imagedata r:id="rId370" o:title=""/>
          </v:shape>
          <o:OLEObject Type="Embed" ProgID="Equation.DSMT4" ShapeID="_x0000_i1210" DrawAspect="Content" ObjectID="_1623132362" r:id="rId371"/>
        </w:object>
      </w:r>
      <w:r w:rsidRPr="005233E5">
        <w:rPr>
          <w:rFonts w:ascii="Palatino Linotype" w:hAnsi="Palatino Linotype"/>
          <w:sz w:val="28"/>
          <w:szCs w:val="28"/>
          <w:lang w:val="fr-FR"/>
        </w:rPr>
        <w:t xml:space="preserve"> tuổi anh bằng 12 năm.</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Từ đó tìm được: anh 32 tuổi; em 24 tuổi.</w: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5</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Số học sinh lớp 8 lao động buổi sáng chiếm </w:t>
      </w:r>
      <w:r w:rsidRPr="005233E5">
        <w:rPr>
          <w:rFonts w:ascii="Palatino Linotype" w:hAnsi="Palatino Linotype"/>
          <w:position w:val="-14"/>
          <w:sz w:val="28"/>
          <w:szCs w:val="28"/>
          <w:lang w:val="fr-FR"/>
        </w:rPr>
        <w:object w:dxaOrig="3015" w:dyaOrig="390">
          <v:shape id="_x0000_i1211" type="#_x0000_t75" style="width:150.75pt;height:18.75pt" o:ole="">
            <v:imagedata r:id="rId372" o:title=""/>
          </v:shape>
          <o:OLEObject Type="Embed" ProgID="Equation.DSMT4" ShapeID="_x0000_i1211" DrawAspect="Content" ObjectID="_1623132363" r:id="rId373"/>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học sinh lớp 8 lao động buổi chiều chiếm: </w:t>
      </w:r>
      <w:r w:rsidRPr="005233E5">
        <w:rPr>
          <w:rFonts w:ascii="Palatino Linotype" w:hAnsi="Palatino Linotype"/>
          <w:position w:val="-26"/>
          <w:sz w:val="28"/>
          <w:szCs w:val="28"/>
          <w:lang w:val="fr-FR"/>
        </w:rPr>
        <w:object w:dxaOrig="2250" w:dyaOrig="675">
          <v:shape id="_x0000_i1212" type="#_x0000_t75" style="width:111pt;height:33.75pt" o:ole="">
            <v:imagedata r:id="rId374" o:title=""/>
          </v:shape>
          <o:OLEObject Type="Embed" ProgID="Equation.DSMT4" ShapeID="_x0000_i1212" DrawAspect="Content" ObjectID="_1623132364" r:id="rId375"/>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học sinh lớp 6 lao động buổi chiều chiếm: </w:t>
      </w:r>
      <w:r w:rsidRPr="005233E5">
        <w:rPr>
          <w:rFonts w:ascii="Palatino Linotype" w:hAnsi="Palatino Linotype"/>
          <w:position w:val="-26"/>
          <w:sz w:val="28"/>
          <w:szCs w:val="28"/>
          <w:lang w:val="fr-FR"/>
        </w:rPr>
        <w:object w:dxaOrig="2205" w:dyaOrig="675">
          <v:shape id="_x0000_i1213" type="#_x0000_t75" style="width:110.25pt;height:33.75pt" o:ole="">
            <v:imagedata r:id="rId376" o:title=""/>
          </v:shape>
          <o:OLEObject Type="Embed" ProgID="Equation.DSMT4" ShapeID="_x0000_i1213" DrawAspect="Content" ObjectID="_1623132365" r:id="rId377"/>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Số học sinh lớp 7 lao động buổi chiều chiếm: </w:t>
      </w:r>
      <w:r w:rsidRPr="005233E5">
        <w:rPr>
          <w:rFonts w:ascii="Palatino Linotype" w:hAnsi="Palatino Linotype"/>
          <w:position w:val="-26"/>
          <w:sz w:val="28"/>
          <w:szCs w:val="28"/>
          <w:lang w:val="fr-FR"/>
        </w:rPr>
        <w:object w:dxaOrig="2445" w:dyaOrig="675">
          <v:shape id="_x0000_i1214" type="#_x0000_t75" style="width:122.25pt;height:33.75pt" o:ole="">
            <v:imagedata r:id="rId378" o:title=""/>
          </v:shape>
          <o:OLEObject Type="Embed" ProgID="Equation.DSMT4" ShapeID="_x0000_i1214" DrawAspect="Content" ObjectID="_1623132366" r:id="rId379"/>
        </w:object>
      </w:r>
      <w:r w:rsidRPr="005233E5">
        <w:rPr>
          <w:rFonts w:ascii="Palatino Linotype" w:hAnsi="Palatino Linotype"/>
          <w:sz w:val="28"/>
          <w:szCs w:val="28"/>
          <w:lang w:val="fr-FR"/>
        </w:rPr>
        <w:t xml:space="preserve">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So với buổi sáng, số học sinh lao động buổi chiều bằng:</w:t>
      </w:r>
      <w:r w:rsidRPr="005233E5">
        <w:rPr>
          <w:rFonts w:ascii="Palatino Linotype" w:hAnsi="Palatino Linotype"/>
          <w:position w:val="-10"/>
          <w:sz w:val="28"/>
          <w:szCs w:val="28"/>
          <w:lang w:val="fr-FR"/>
        </w:rPr>
        <w:object w:dxaOrig="3195" w:dyaOrig="315">
          <v:shape id="_x0000_i1215" type="#_x0000_t75" style="width:159.75pt;height:15.75pt" o:ole="">
            <v:imagedata r:id="rId380" o:title=""/>
          </v:shape>
          <o:OLEObject Type="Embed" ProgID="Equation.DSMT4" ShapeID="_x0000_i1215" DrawAspect="Content" ObjectID="_1623132367" r:id="rId381"/>
        </w:object>
      </w:r>
      <w:r w:rsidRPr="005233E5">
        <w:rPr>
          <w:rFonts w:ascii="Palatino Linotype" w:hAnsi="Palatino Linotype"/>
          <w:sz w:val="28"/>
          <w:szCs w:val="28"/>
          <w:lang w:val="fr-FR"/>
        </w:rPr>
        <w:t xml:space="preserve"> .</w:t>
      </w:r>
    </w:p>
    <w:p w:rsidR="00E43D05" w:rsidRPr="005233E5" w:rsidRDefault="00E43D05" w:rsidP="002424FB">
      <w:pPr>
        <w:pStyle w:val="ListParagraph"/>
        <w:tabs>
          <w:tab w:val="left" w:pos="993"/>
        </w:tabs>
        <w:spacing w:before="120" w:after="120"/>
        <w:ind w:left="0"/>
        <w:rPr>
          <w:rFonts w:ascii="Palatino Linotype" w:hAnsi="Palatino Linotype"/>
          <w:sz w:val="28"/>
          <w:szCs w:val="28"/>
        </w:rPr>
      </w:pPr>
      <w:r w:rsidRPr="00A6420F">
        <w:rPr>
          <w:rFonts w:ascii="Palatino Linotype" w:hAnsi="Palatino Linotype"/>
          <w:b/>
          <w:color w:val="FF0000"/>
          <w:sz w:val="28"/>
          <w:szCs w:val="28"/>
          <w:lang w:val="fr-FR"/>
        </w:rPr>
        <w:t>Bài 2</w:t>
      </w:r>
      <w:r>
        <w:rPr>
          <w:rFonts w:ascii="Palatino Linotype" w:hAnsi="Palatino Linotype"/>
          <w:b/>
          <w:color w:val="FF0000"/>
          <w:sz w:val="28"/>
          <w:szCs w:val="28"/>
          <w:lang w:val="fr-FR"/>
        </w:rPr>
        <w:t>6</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5233E5">
        <w:rPr>
          <w:rFonts w:ascii="Palatino Linotype" w:hAnsi="Palatino Linotype"/>
          <w:sz w:val="28"/>
          <w:szCs w:val="28"/>
        </w:rPr>
        <w:t xml:space="preserve">Nếu lấy số gạo thùng thứ nhất làm đơn vị thì số gạo của thùng thứ hai bằng </w:t>
      </w:r>
      <w:r w:rsidRPr="005233E5">
        <w:rPr>
          <w:rFonts w:ascii="Palatino Linotype" w:hAnsi="Palatino Linotype"/>
          <w:position w:val="-24"/>
          <w:sz w:val="28"/>
          <w:szCs w:val="28"/>
        </w:rPr>
        <w:object w:dxaOrig="240" w:dyaOrig="620">
          <v:shape id="_x0000_i1216" type="#_x0000_t75" style="width:12.75pt;height:30.75pt" o:ole="">
            <v:imagedata r:id="rId382" o:title=""/>
          </v:shape>
          <o:OLEObject Type="Embed" ProgID="Equation.DSMT4" ShapeID="_x0000_i1216" DrawAspect="Content" ObjectID="_1623132368" r:id="rId383"/>
        </w:object>
      </w:r>
      <w:r w:rsidRPr="005233E5">
        <w:rPr>
          <w:rFonts w:ascii="Palatino Linotype" w:hAnsi="Palatino Linotype"/>
          <w:sz w:val="28"/>
          <w:szCs w:val="28"/>
        </w:rPr>
        <w:t xml:space="preserve">(đơn vị) (do 25% = </w:t>
      </w:r>
      <w:r w:rsidRPr="005233E5">
        <w:rPr>
          <w:rFonts w:ascii="Palatino Linotype" w:hAnsi="Palatino Linotype"/>
          <w:position w:val="-24"/>
          <w:sz w:val="28"/>
          <w:szCs w:val="28"/>
        </w:rPr>
        <w:object w:dxaOrig="240" w:dyaOrig="620">
          <v:shape id="_x0000_i1217" type="#_x0000_t75" style="width:12.75pt;height:30.75pt" o:ole="">
            <v:imagedata r:id="rId384" o:title=""/>
          </v:shape>
          <o:OLEObject Type="Embed" ProgID="Equation.DSMT4" ShapeID="_x0000_i1217" DrawAspect="Content" ObjectID="_1623132369" r:id="rId385"/>
        </w:object>
      </w:r>
      <w:r w:rsidRPr="005233E5">
        <w:rPr>
          <w:rFonts w:ascii="Palatino Linotype" w:hAnsi="Palatino Linotype"/>
          <w:sz w:val="28"/>
          <w:szCs w:val="28"/>
        </w:rPr>
        <w:t xml:space="preserve">) và </w:t>
      </w:r>
      <w:r w:rsidRPr="005233E5">
        <w:rPr>
          <w:rFonts w:ascii="Palatino Linotype" w:hAnsi="Palatino Linotype"/>
          <w:position w:val="-24"/>
          <w:sz w:val="28"/>
          <w:szCs w:val="28"/>
        </w:rPr>
        <w:object w:dxaOrig="240" w:dyaOrig="620">
          <v:shape id="_x0000_i1218" type="#_x0000_t75" style="width:12.75pt;height:30.75pt" o:ole="">
            <v:imagedata r:id="rId386" o:title=""/>
          </v:shape>
          <o:OLEObject Type="Embed" ProgID="Equation.DSMT4" ShapeID="_x0000_i1218" DrawAspect="Content" ObjectID="_1623132370" r:id="rId387"/>
        </w:object>
      </w:r>
      <w:r w:rsidRPr="005233E5">
        <w:rPr>
          <w:rFonts w:ascii="Palatino Linotype" w:hAnsi="Palatino Linotype"/>
          <w:sz w:val="28"/>
          <w:szCs w:val="28"/>
        </w:rPr>
        <w:t xml:space="preserve"> số gạo của thùng thứ nhất bằng số gạo của thùng thứ hai + </w:t>
      </w:r>
      <w:r w:rsidRPr="005233E5">
        <w:rPr>
          <w:rFonts w:ascii="Palatino Linotype" w:hAnsi="Palatino Linotype"/>
          <w:position w:val="-24"/>
          <w:sz w:val="28"/>
          <w:szCs w:val="28"/>
        </w:rPr>
        <w:object w:dxaOrig="240" w:dyaOrig="620">
          <v:shape id="_x0000_i1219" type="#_x0000_t75" style="width:12.75pt;height:30.75pt" o:ole="">
            <v:imagedata r:id="rId384" o:title=""/>
          </v:shape>
          <o:OLEObject Type="Embed" ProgID="Equation.DSMT4" ShapeID="_x0000_i1219" DrawAspect="Content" ObjectID="_1623132371" r:id="rId388"/>
        </w:object>
      </w:r>
      <w:r w:rsidRPr="005233E5">
        <w:rPr>
          <w:rFonts w:ascii="Palatino Linotype" w:hAnsi="Palatino Linotype"/>
          <w:sz w:val="28"/>
          <w:szCs w:val="28"/>
        </w:rPr>
        <w:t xml:space="preserve"> số gạo của thùng thứ nhất.</w:t>
      </w:r>
    </w:p>
    <w:p w:rsidR="00E43D05" w:rsidRPr="005233E5" w:rsidRDefault="00E43D05" w:rsidP="002424FB">
      <w:pPr>
        <w:pStyle w:val="ListParagraph"/>
        <w:tabs>
          <w:tab w:val="left" w:pos="993"/>
        </w:tabs>
        <w:spacing w:before="120" w:after="120"/>
        <w:ind w:left="0"/>
        <w:rPr>
          <w:rFonts w:ascii="Palatino Linotype" w:hAnsi="Palatino Linotype"/>
          <w:b/>
          <w:color w:val="C00000"/>
          <w:sz w:val="28"/>
          <w:szCs w:val="28"/>
        </w:rPr>
      </w:pPr>
      <w:r w:rsidRPr="005233E5">
        <w:rPr>
          <w:rFonts w:ascii="Palatino Linotype" w:hAnsi="Palatino Linotype"/>
          <w:sz w:val="28"/>
          <w:szCs w:val="28"/>
        </w:rPr>
        <w:t xml:space="preserve">Vậy số gạo của hai thùng là: </w:t>
      </w:r>
      <w:r w:rsidRPr="005233E5">
        <w:rPr>
          <w:rFonts w:ascii="Palatino Linotype" w:hAnsi="Palatino Linotype"/>
          <w:position w:val="-24"/>
          <w:sz w:val="28"/>
          <w:szCs w:val="28"/>
        </w:rPr>
        <w:object w:dxaOrig="920" w:dyaOrig="620">
          <v:shape id="_x0000_i1220" type="#_x0000_t75" style="width:47.25pt;height:30.75pt" o:ole="">
            <v:imagedata r:id="rId389" o:title=""/>
          </v:shape>
          <o:OLEObject Type="Embed" ProgID="Equation.DSMT4" ShapeID="_x0000_i1220" DrawAspect="Content" ObjectID="_1623132372" r:id="rId390"/>
        </w:object>
      </w:r>
      <w:r w:rsidRPr="005233E5">
        <w:rPr>
          <w:rFonts w:ascii="Palatino Linotype" w:hAnsi="Palatino Linotype"/>
          <w:sz w:val="28"/>
          <w:szCs w:val="28"/>
        </w:rPr>
        <w:t xml:space="preserve"> (đơn vị)</w:t>
      </w:r>
    </w:p>
    <w:p w:rsidR="00E43D05" w:rsidRPr="002424FB" w:rsidRDefault="00E43D05" w:rsidP="002424FB">
      <w:pPr>
        <w:tabs>
          <w:tab w:val="left" w:pos="540"/>
          <w:tab w:val="left" w:pos="1440"/>
          <w:tab w:val="left" w:pos="2970"/>
          <w:tab w:val="left" w:pos="5760"/>
          <w:tab w:val="left" w:pos="8550"/>
        </w:tabs>
        <w:rPr>
          <w:rFonts w:ascii="Palatino Linotype" w:hAnsi="Palatino Linotype"/>
          <w:sz w:val="28"/>
          <w:szCs w:val="28"/>
          <w:lang w:val="vi-VN"/>
        </w:rPr>
      </w:pPr>
      <w:r w:rsidRPr="005233E5">
        <w:rPr>
          <w:rFonts w:ascii="Palatino Linotype" w:hAnsi="Palatino Linotype"/>
          <w:position w:val="-24"/>
          <w:sz w:val="28"/>
          <w:szCs w:val="28"/>
          <w:lang w:val="vi-VN"/>
        </w:rPr>
        <w:object w:dxaOrig="240" w:dyaOrig="620">
          <v:shape id="_x0000_i1221" type="#_x0000_t75" style="width:12.75pt;height:30.75pt" o:ole="">
            <v:imagedata r:id="rId391" o:title=""/>
          </v:shape>
          <o:OLEObject Type="Embed" ProgID="Equation.DSMT4" ShapeID="_x0000_i1221" DrawAspect="Content" ObjectID="_1623132373" r:id="rId392"/>
        </w:object>
      </w:r>
      <w:r w:rsidRPr="002424FB">
        <w:rPr>
          <w:rFonts w:ascii="Palatino Linotype" w:hAnsi="Palatino Linotype"/>
          <w:sz w:val="28"/>
          <w:szCs w:val="28"/>
          <w:lang w:val="vi-VN"/>
        </w:rPr>
        <w:t xml:space="preserve">đơn vị bằng 60 kg. Vậy số gạo của thùng thứ nhất là: </w:t>
      </w:r>
      <w:r w:rsidRPr="005233E5">
        <w:rPr>
          <w:rFonts w:ascii="Palatino Linotype" w:hAnsi="Palatino Linotype"/>
          <w:position w:val="-24"/>
          <w:sz w:val="28"/>
          <w:szCs w:val="28"/>
          <w:lang w:val="vi-VN"/>
        </w:rPr>
        <w:object w:dxaOrig="1800" w:dyaOrig="620">
          <v:shape id="_x0000_i1222" type="#_x0000_t75" style="width:89.25pt;height:30.75pt" o:ole="">
            <v:imagedata r:id="rId393" o:title=""/>
          </v:shape>
          <o:OLEObject Type="Embed" ProgID="Equation.DSMT4" ShapeID="_x0000_i1222" DrawAspect="Content" ObjectID="_1623132374" r:id="rId394"/>
        </w:object>
      </w:r>
      <w:r w:rsidRPr="002424FB">
        <w:rPr>
          <w:rFonts w:ascii="Palatino Linotype" w:hAnsi="Palatino Linotype"/>
          <w:sz w:val="28"/>
          <w:szCs w:val="28"/>
          <w:lang w:val="vi-VN"/>
        </w:rPr>
        <w:t>(kg)</w:t>
      </w:r>
    </w:p>
    <w:p w:rsidR="00E43D05" w:rsidRPr="002424FB" w:rsidRDefault="00E43D05" w:rsidP="002424FB">
      <w:pPr>
        <w:tabs>
          <w:tab w:val="left" w:pos="540"/>
          <w:tab w:val="left" w:pos="14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Số gạo của thùng thứ hai là: 60 – 40 = 20 (kg)</w:t>
      </w:r>
    </w:p>
    <w:p w:rsidR="00E43D05" w:rsidRPr="002424FB" w:rsidRDefault="00E43D05" w:rsidP="002424FB">
      <w:pPr>
        <w:tabs>
          <w:tab w:val="left" w:pos="540"/>
          <w:tab w:val="left" w:pos="1440"/>
          <w:tab w:val="left" w:pos="2970"/>
          <w:tab w:val="left" w:pos="5760"/>
          <w:tab w:val="left" w:pos="8550"/>
        </w:tabs>
        <w:rPr>
          <w:rFonts w:ascii="Palatino Linotype" w:hAnsi="Palatino Linotype"/>
          <w:sz w:val="28"/>
          <w:szCs w:val="28"/>
          <w:lang w:val="vi-VN"/>
        </w:rPr>
      </w:pPr>
      <w:r w:rsidRPr="00A6420F">
        <w:rPr>
          <w:rFonts w:ascii="Palatino Linotype" w:hAnsi="Palatino Linotype"/>
          <w:b/>
          <w:color w:val="FF0000"/>
          <w:sz w:val="28"/>
          <w:szCs w:val="28"/>
          <w:lang w:val="vi-VN"/>
        </w:rPr>
        <w:t>Bài 2</w:t>
      </w:r>
      <w:r>
        <w:rPr>
          <w:rFonts w:ascii="Palatino Linotype" w:hAnsi="Palatino Linotype"/>
          <w:b/>
          <w:color w:val="FF0000"/>
          <w:sz w:val="28"/>
          <w:szCs w:val="28"/>
        </w:rPr>
        <w:t>7</w:t>
      </w:r>
      <w:r w:rsidRPr="00A6420F">
        <w:rPr>
          <w:rFonts w:ascii="Palatino Linotype" w:hAnsi="Palatino Linotype"/>
          <w:b/>
          <w:color w:val="FF0000"/>
          <w:sz w:val="28"/>
          <w:szCs w:val="28"/>
          <w:lang w:val="vi-VN"/>
        </w:rPr>
        <w:t>.</w:t>
      </w:r>
      <w:r w:rsidRPr="00A6420F">
        <w:rPr>
          <w:rFonts w:ascii="Palatino Linotype" w:hAnsi="Palatino Linotype"/>
          <w:sz w:val="28"/>
          <w:szCs w:val="28"/>
          <w:lang w:val="vi-VN"/>
        </w:rPr>
        <w:t xml:space="preserve"> </w:t>
      </w:r>
      <w:r w:rsidRPr="005233E5">
        <w:rPr>
          <w:rFonts w:ascii="Palatino Linotype" w:hAnsi="Palatino Linotype"/>
          <w:sz w:val="28"/>
          <w:szCs w:val="28"/>
          <w:lang w:val="fr-FR"/>
        </w:rPr>
        <w:t xml:space="preserve"> </w:t>
      </w:r>
      <w:r w:rsidRPr="002424FB">
        <w:rPr>
          <w:rFonts w:ascii="Palatino Linotype" w:hAnsi="Palatino Linotype"/>
          <w:sz w:val="28"/>
          <w:szCs w:val="28"/>
          <w:lang w:val="vi-VN"/>
        </w:rPr>
        <w:t xml:space="preserve">9 ha là diện tích của </w:t>
      </w:r>
      <w:r w:rsidRPr="005233E5">
        <w:rPr>
          <w:rFonts w:ascii="Palatino Linotype" w:hAnsi="Palatino Linotype"/>
          <w:position w:val="-24"/>
          <w:sz w:val="28"/>
          <w:szCs w:val="28"/>
          <w:lang w:val="vi-VN"/>
        </w:rPr>
        <w:object w:dxaOrig="240" w:dyaOrig="660">
          <v:shape id="_x0000_i1223" type="#_x0000_t75" style="width:12.75pt;height:32.25pt" o:ole="">
            <v:imagedata r:id="rId395" o:title=""/>
          </v:shape>
          <o:OLEObject Type="Embed" ProgID="Equation.DSMT4" ShapeID="_x0000_i1223" DrawAspect="Content" ObjectID="_1623132375" r:id="rId396"/>
        </w:object>
      </w:r>
      <w:r w:rsidRPr="002424FB">
        <w:rPr>
          <w:rFonts w:ascii="Palatino Linotype" w:hAnsi="Palatino Linotype"/>
          <w:sz w:val="28"/>
          <w:szCs w:val="28"/>
          <w:lang w:val="vi-VN"/>
        </w:rPr>
        <w:t xml:space="preserve"> cánh đồng còn lại. Ngày thứ hai cày được: </w:t>
      </w:r>
      <w:r w:rsidRPr="005233E5">
        <w:rPr>
          <w:rFonts w:ascii="Palatino Linotype" w:hAnsi="Palatino Linotype"/>
          <w:position w:val="-24"/>
          <w:sz w:val="28"/>
          <w:szCs w:val="28"/>
          <w:lang w:val="vi-VN"/>
        </w:rPr>
        <w:object w:dxaOrig="940" w:dyaOrig="620">
          <v:shape id="_x0000_i1224" type="#_x0000_t75" style="width:46.5pt;height:30.75pt" o:ole="">
            <v:imagedata r:id="rId397" o:title=""/>
          </v:shape>
          <o:OLEObject Type="Embed" ProgID="Equation.DSMT4" ShapeID="_x0000_i1224" DrawAspect="Content" ObjectID="_1623132376" r:id="rId398"/>
        </w:object>
      </w:r>
      <w:r w:rsidRPr="002424FB">
        <w:rPr>
          <w:rFonts w:ascii="Palatino Linotype" w:hAnsi="Palatino Linotype"/>
          <w:sz w:val="28"/>
          <w:szCs w:val="28"/>
          <w:lang w:val="vi-VN"/>
        </w:rPr>
        <w:t xml:space="preserve">(ha).            </w:t>
      </w:r>
    </w:p>
    <w:p w:rsidR="00E43D05" w:rsidRPr="002424FB" w:rsidRDefault="00E43D05" w:rsidP="002424FB">
      <w:pPr>
        <w:tabs>
          <w:tab w:val="left" w:pos="540"/>
          <w:tab w:val="left" w:pos="14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Diện tích cánh đồng đó là: </w:t>
      </w:r>
      <w:r w:rsidRPr="005233E5">
        <w:rPr>
          <w:rFonts w:ascii="Palatino Linotype" w:hAnsi="Palatino Linotype"/>
          <w:position w:val="-24"/>
          <w:sz w:val="28"/>
          <w:szCs w:val="28"/>
          <w:lang w:val="vi-VN"/>
        </w:rPr>
        <w:object w:dxaOrig="1780" w:dyaOrig="620">
          <v:shape id="_x0000_i1225" type="#_x0000_t75" style="width:87.75pt;height:30.75pt" o:ole="">
            <v:imagedata r:id="rId399" o:title=""/>
          </v:shape>
          <o:OLEObject Type="Embed" ProgID="Equation.DSMT4" ShapeID="_x0000_i1225" DrawAspect="Content" ObjectID="_1623132377" r:id="rId400"/>
        </w:object>
      </w:r>
      <w:r w:rsidRPr="002424FB">
        <w:rPr>
          <w:rFonts w:ascii="Palatino Linotype" w:hAnsi="Palatino Linotype"/>
          <w:sz w:val="28"/>
          <w:szCs w:val="28"/>
          <w:lang w:val="vi-VN"/>
        </w:rPr>
        <w:t>(ha)</w:t>
      </w:r>
    </w:p>
    <w:p w:rsidR="00E43D05" w:rsidRPr="002424FB" w:rsidRDefault="00E43D05" w:rsidP="00A6420F">
      <w:pPr>
        <w:tabs>
          <w:tab w:val="left" w:pos="540"/>
          <w:tab w:val="left" w:pos="1440"/>
          <w:tab w:val="left" w:pos="2970"/>
          <w:tab w:val="left" w:pos="5760"/>
          <w:tab w:val="left" w:pos="8550"/>
        </w:tabs>
        <w:rPr>
          <w:rFonts w:ascii="Palatino Linotype" w:hAnsi="Palatino Linotype"/>
          <w:sz w:val="28"/>
          <w:szCs w:val="28"/>
          <w:lang w:val="vi-VN"/>
        </w:rPr>
      </w:pPr>
      <w:r w:rsidRPr="00A6420F">
        <w:rPr>
          <w:rFonts w:ascii="Palatino Linotype" w:hAnsi="Palatino Linotype"/>
          <w:b/>
          <w:color w:val="FF0000"/>
          <w:sz w:val="28"/>
          <w:szCs w:val="28"/>
          <w:lang w:val="vi-VN"/>
        </w:rPr>
        <w:t>Bài 28.</w:t>
      </w:r>
      <w:r w:rsidRPr="00A6420F">
        <w:rPr>
          <w:rFonts w:ascii="Palatino Linotype" w:hAnsi="Palatino Linotype"/>
          <w:sz w:val="28"/>
          <w:szCs w:val="28"/>
          <w:lang w:val="vi-VN"/>
        </w:rPr>
        <w:t xml:space="preserve"> </w:t>
      </w:r>
      <w:r w:rsidRPr="005233E5">
        <w:rPr>
          <w:rFonts w:ascii="Palatino Linotype" w:hAnsi="Palatino Linotype"/>
          <w:sz w:val="28"/>
          <w:szCs w:val="28"/>
          <w:lang w:val="fr-FR"/>
        </w:rPr>
        <w:t xml:space="preserve"> </w:t>
      </w:r>
      <w:r w:rsidRPr="002424FB">
        <w:rPr>
          <w:rFonts w:ascii="Palatino Linotype" w:hAnsi="Palatino Linotype"/>
          <w:b/>
          <w:i/>
          <w:sz w:val="28"/>
          <w:szCs w:val="28"/>
          <w:lang w:val="vi-VN"/>
        </w:rPr>
        <w:t xml:space="preserve"> </w:t>
      </w:r>
      <w:r w:rsidRPr="002424FB">
        <w:rPr>
          <w:rFonts w:ascii="Palatino Linotype" w:hAnsi="Palatino Linotype"/>
          <w:sz w:val="28"/>
          <w:szCs w:val="28"/>
          <w:lang w:val="vi-VN"/>
        </w:rPr>
        <w:t xml:space="preserve">Lượng muối chứa trong 50kg nước biển: </w:t>
      </w:r>
      <w:r w:rsidRPr="005233E5">
        <w:rPr>
          <w:rFonts w:ascii="Palatino Linotype" w:hAnsi="Palatino Linotype"/>
          <w:position w:val="-24"/>
          <w:sz w:val="28"/>
          <w:szCs w:val="28"/>
          <w:lang w:val="vi-VN"/>
        </w:rPr>
        <w:object w:dxaOrig="999" w:dyaOrig="620">
          <v:shape id="_x0000_i1226" type="#_x0000_t75" style="width:48.75pt;height:30.75pt" o:ole="">
            <v:imagedata r:id="rId401" o:title=""/>
          </v:shape>
          <o:OLEObject Type="Embed" ProgID="Equation.DSMT4" ShapeID="_x0000_i1226" DrawAspect="Content" ObjectID="_1623132378" r:id="rId402"/>
        </w:object>
      </w:r>
      <w:r w:rsidRPr="002424FB">
        <w:rPr>
          <w:rFonts w:ascii="Palatino Linotype" w:hAnsi="Palatino Linotype"/>
          <w:sz w:val="28"/>
          <w:szCs w:val="28"/>
          <w:lang w:val="vi-VN"/>
        </w:rPr>
        <w:t>(kg)</w:t>
      </w:r>
    </w:p>
    <w:p w:rsidR="00E43D05" w:rsidRPr="002424FB" w:rsidRDefault="00E43D05" w:rsidP="00A6420F">
      <w:pPr>
        <w:tabs>
          <w:tab w:val="left" w:pos="540"/>
          <w:tab w:val="left" w:pos="1440"/>
          <w:tab w:val="left" w:pos="2970"/>
          <w:tab w:val="left" w:pos="5760"/>
          <w:tab w:val="left" w:pos="8550"/>
        </w:tabs>
        <w:rPr>
          <w:rFonts w:ascii="Palatino Linotype" w:hAnsi="Palatino Linotype"/>
          <w:sz w:val="28"/>
          <w:szCs w:val="28"/>
          <w:lang w:val="vi-VN"/>
        </w:rPr>
      </w:pPr>
      <w:r w:rsidRPr="002424FB">
        <w:rPr>
          <w:rFonts w:ascii="Palatino Linotype" w:hAnsi="Palatino Linotype"/>
          <w:sz w:val="28"/>
          <w:szCs w:val="28"/>
          <w:lang w:val="vi-VN"/>
        </w:rPr>
        <w:t xml:space="preserve">Lượng nước thường cần phải pha vào 50kg nước biển để được hỗn hợp cho 3% muối: </w:t>
      </w:r>
      <w:r w:rsidRPr="005233E5">
        <w:rPr>
          <w:rFonts w:ascii="Palatino Linotype" w:hAnsi="Palatino Linotype"/>
          <w:position w:val="-16"/>
          <w:sz w:val="28"/>
          <w:szCs w:val="28"/>
          <w:lang w:val="vi-VN"/>
        </w:rPr>
        <w:object w:dxaOrig="2360" w:dyaOrig="440">
          <v:shape id="_x0000_i1227" type="#_x0000_t75" style="width:117.75pt;height:22.5pt" o:ole="">
            <v:imagedata r:id="rId403" o:title=""/>
          </v:shape>
          <o:OLEObject Type="Embed" ProgID="Equation.DSMT4" ShapeID="_x0000_i1227" DrawAspect="Content" ObjectID="_1623132379" r:id="rId404"/>
        </w:object>
      </w:r>
      <w:r w:rsidRPr="002424FB">
        <w:rPr>
          <w:rFonts w:ascii="Palatino Linotype" w:hAnsi="Palatino Linotype"/>
          <w:sz w:val="28"/>
          <w:szCs w:val="28"/>
          <w:lang w:val="vi-VN"/>
        </w:rPr>
        <w:t xml:space="preserve"> </w:t>
      </w:r>
    </w:p>
    <w:p w:rsidR="00E43D05" w:rsidRPr="002424FB" w:rsidRDefault="00E43D05" w:rsidP="002424FB">
      <w:pPr>
        <w:tabs>
          <w:tab w:val="left" w:pos="540"/>
          <w:tab w:val="left" w:pos="1440"/>
          <w:tab w:val="left" w:pos="2970"/>
          <w:tab w:val="left" w:pos="5760"/>
          <w:tab w:val="left" w:pos="8550"/>
        </w:tabs>
        <w:rPr>
          <w:rFonts w:ascii="Palatino Linotype" w:hAnsi="Palatino Linotype"/>
          <w:color w:val="000000"/>
          <w:sz w:val="28"/>
          <w:szCs w:val="28"/>
          <w:lang w:val="vi-VN"/>
        </w:rPr>
      </w:pPr>
      <w:r w:rsidRPr="00A6420F">
        <w:rPr>
          <w:rFonts w:ascii="Palatino Linotype" w:hAnsi="Palatino Linotype"/>
          <w:b/>
          <w:color w:val="FF0000"/>
          <w:sz w:val="28"/>
          <w:szCs w:val="28"/>
          <w:lang w:val="vi-VN"/>
        </w:rPr>
        <w:t>Bài 2</w:t>
      </w:r>
      <w:r>
        <w:rPr>
          <w:rFonts w:ascii="Palatino Linotype" w:hAnsi="Palatino Linotype"/>
          <w:b/>
          <w:color w:val="FF0000"/>
          <w:sz w:val="28"/>
          <w:szCs w:val="28"/>
        </w:rPr>
        <w:t>9</w:t>
      </w:r>
      <w:r w:rsidRPr="00A6420F">
        <w:rPr>
          <w:rFonts w:ascii="Palatino Linotype" w:hAnsi="Palatino Linotype"/>
          <w:b/>
          <w:color w:val="FF0000"/>
          <w:sz w:val="28"/>
          <w:szCs w:val="28"/>
          <w:lang w:val="vi-VN"/>
        </w:rPr>
        <w:t>.</w:t>
      </w:r>
      <w:r w:rsidRPr="00A6420F">
        <w:rPr>
          <w:rFonts w:ascii="Palatino Linotype" w:hAnsi="Palatino Linotype"/>
          <w:sz w:val="28"/>
          <w:szCs w:val="28"/>
          <w:lang w:val="vi-VN"/>
        </w:rPr>
        <w:t xml:space="preserve"> </w:t>
      </w:r>
      <w:r w:rsidRPr="005233E5">
        <w:rPr>
          <w:rFonts w:ascii="Palatino Linotype" w:hAnsi="Palatino Linotype"/>
          <w:sz w:val="28"/>
          <w:szCs w:val="28"/>
          <w:lang w:val="fr-FR"/>
        </w:rPr>
        <w:t xml:space="preserve"> </w:t>
      </w:r>
      <w:r w:rsidRPr="002424FB">
        <w:rPr>
          <w:rFonts w:ascii="Palatino Linotype" w:hAnsi="Palatino Linotype"/>
          <w:color w:val="000000"/>
          <w:sz w:val="28"/>
          <w:szCs w:val="28"/>
          <w:lang w:val="vi-VN"/>
        </w:rPr>
        <w:t xml:space="preserve">a) Gọi hai số cần tìm là </w:t>
      </w:r>
      <w:r w:rsidRPr="005233E5">
        <w:rPr>
          <w:rFonts w:ascii="Palatino Linotype" w:hAnsi="Palatino Linotype"/>
          <w:color w:val="000000"/>
          <w:position w:val="-6"/>
          <w:sz w:val="28"/>
          <w:szCs w:val="28"/>
          <w:lang w:val="vi-VN"/>
        </w:rPr>
        <w:object w:dxaOrig="200" w:dyaOrig="220">
          <v:shape id="_x0000_i1228" type="#_x0000_t75" style="width:9.75pt;height:9.75pt" o:ole="">
            <v:imagedata r:id="rId405" o:title=""/>
          </v:shape>
          <o:OLEObject Type="Embed" ProgID="Equation.DSMT4" ShapeID="_x0000_i1228" DrawAspect="Content" ObjectID="_1623132380" r:id="rId406"/>
        </w:object>
      </w:r>
      <w:r w:rsidRPr="002424FB">
        <w:rPr>
          <w:rFonts w:ascii="Palatino Linotype" w:hAnsi="Palatino Linotype"/>
          <w:color w:val="000000"/>
          <w:sz w:val="28"/>
          <w:szCs w:val="28"/>
          <w:lang w:val="vi-VN"/>
        </w:rPr>
        <w:t xml:space="preserve"> và </w:t>
      </w:r>
      <w:r w:rsidRPr="005233E5">
        <w:rPr>
          <w:rFonts w:ascii="Palatino Linotype" w:hAnsi="Palatino Linotype"/>
          <w:color w:val="000000"/>
          <w:position w:val="-6"/>
          <w:sz w:val="28"/>
          <w:szCs w:val="28"/>
          <w:lang w:val="vi-VN"/>
        </w:rPr>
        <w:object w:dxaOrig="200" w:dyaOrig="279">
          <v:shape id="_x0000_i1229" type="#_x0000_t75" style="width:9.75pt;height:13.5pt" o:ole="">
            <v:imagedata r:id="rId407" o:title=""/>
          </v:shape>
          <o:OLEObject Type="Embed" ProgID="Equation.DSMT4" ShapeID="_x0000_i1229" DrawAspect="Content" ObjectID="_1623132381" r:id="rId408"/>
        </w:object>
      </w:r>
      <w:r w:rsidRPr="002424FB">
        <w:rPr>
          <w:rFonts w:ascii="Palatino Linotype" w:hAnsi="Palatino Linotype"/>
          <w:color w:val="000000"/>
          <w:sz w:val="28"/>
          <w:szCs w:val="28"/>
          <w:lang w:val="vi-VN"/>
        </w:rPr>
        <w:t>.</w:t>
      </w:r>
    </w:p>
    <w:p w:rsidR="00E43D05" w:rsidRPr="00BF06E2" w:rsidRDefault="00E43D05" w:rsidP="00BF06E2">
      <w:pPr>
        <w:tabs>
          <w:tab w:val="left" w:pos="540"/>
          <w:tab w:val="left" w:pos="1440"/>
          <w:tab w:val="left" w:pos="2970"/>
          <w:tab w:val="left" w:pos="5760"/>
          <w:tab w:val="left" w:pos="8550"/>
        </w:tabs>
        <w:spacing w:line="240" w:lineRule="auto"/>
        <w:rPr>
          <w:rFonts w:ascii="Palatino Linotype" w:hAnsi="Palatino Linotype"/>
          <w:color w:val="000000"/>
          <w:sz w:val="28"/>
          <w:szCs w:val="28"/>
          <w:lang w:val="vi-VN"/>
        </w:rPr>
      </w:pPr>
      <w:r w:rsidRPr="002424FB">
        <w:rPr>
          <w:rFonts w:ascii="Palatino Linotype" w:hAnsi="Palatino Linotype"/>
          <w:color w:val="000000"/>
          <w:sz w:val="28"/>
          <w:szCs w:val="28"/>
          <w:lang w:val="vi-VN"/>
        </w:rPr>
        <w:t xml:space="preserve">Theo đề bài ta có: </w:t>
      </w:r>
      <w:r w:rsidRPr="005233E5">
        <w:rPr>
          <w:rFonts w:ascii="Palatino Linotype" w:hAnsi="Palatino Linotype"/>
          <w:color w:val="000000"/>
          <w:position w:val="-24"/>
          <w:sz w:val="28"/>
          <w:szCs w:val="28"/>
          <w:lang w:val="vi-VN"/>
        </w:rPr>
        <w:object w:dxaOrig="760" w:dyaOrig="620">
          <v:shape id="_x0000_i1230" type="#_x0000_t75" style="width:38.25pt;height:31.5pt" o:ole="">
            <v:imagedata r:id="rId409" o:title=""/>
          </v:shape>
          <o:OLEObject Type="Embed" ProgID="Equation.DSMT4" ShapeID="_x0000_i1230" DrawAspect="Content" ObjectID="_1623132382" r:id="rId410"/>
        </w:object>
      </w:r>
      <w:r w:rsidRPr="005233E5">
        <w:rPr>
          <w:rFonts w:ascii="Palatino Linotype" w:hAnsi="Palatino Linotype"/>
          <w:color w:val="000000"/>
          <w:position w:val="-10"/>
          <w:sz w:val="28"/>
          <w:szCs w:val="28"/>
          <w:lang w:val="vi-VN"/>
        </w:rPr>
        <w:object w:dxaOrig="999" w:dyaOrig="320">
          <v:shape id="_x0000_i1231" type="#_x0000_t75" style="width:48.75pt;height:15.75pt" o:ole="">
            <v:imagedata r:id="rId411" o:title=""/>
          </v:shape>
          <o:OLEObject Type="Embed" ProgID="Equation.DSMT4" ShapeID="_x0000_i1231" DrawAspect="Content" ObjectID="_1623132383" r:id="rId412"/>
        </w:object>
      </w:r>
      <w:r w:rsidRPr="00BF06E2">
        <w:rPr>
          <w:rFonts w:ascii="Palatino Linotype" w:hAnsi="Palatino Linotype"/>
          <w:color w:val="000000"/>
          <w:sz w:val="28"/>
          <w:szCs w:val="28"/>
          <w:lang w:val="es-ES"/>
        </w:rPr>
        <w:t xml:space="preserve">Suy ra </w:t>
      </w:r>
      <w:r w:rsidRPr="005233E5">
        <w:rPr>
          <w:rFonts w:ascii="Palatino Linotype" w:hAnsi="Palatino Linotype"/>
          <w:color w:val="000000"/>
          <w:position w:val="-6"/>
          <w:sz w:val="28"/>
          <w:szCs w:val="28"/>
          <w:lang w:val="es-ES"/>
        </w:rPr>
        <w:object w:dxaOrig="680" w:dyaOrig="279">
          <v:shape id="_x0000_i1232" type="#_x0000_t75" style="width:34.5pt;height:13.5pt" o:ole="">
            <v:imagedata r:id="rId413" o:title=""/>
          </v:shape>
          <o:OLEObject Type="Embed" ProgID="Equation.DSMT4" ShapeID="_x0000_i1232" DrawAspect="Content" ObjectID="_1623132384" r:id="rId414"/>
        </w:object>
      </w:r>
      <w:r w:rsidRPr="00BF06E2">
        <w:rPr>
          <w:rFonts w:ascii="Palatino Linotype" w:hAnsi="Palatino Linotype"/>
          <w:color w:val="000000"/>
          <w:sz w:val="28"/>
          <w:szCs w:val="28"/>
          <w:lang w:val="es-ES"/>
        </w:rPr>
        <w:t>.</w:t>
      </w:r>
    </w:p>
    <w:p w:rsidR="00E43D05" w:rsidRPr="00BF06E2" w:rsidRDefault="00E43D05" w:rsidP="002424FB">
      <w:pPr>
        <w:tabs>
          <w:tab w:val="left" w:pos="540"/>
          <w:tab w:val="left" w:pos="1440"/>
          <w:tab w:val="left" w:pos="2970"/>
          <w:tab w:val="left" w:pos="5760"/>
          <w:tab w:val="left" w:pos="8550"/>
        </w:tabs>
        <w:rPr>
          <w:rFonts w:ascii="Palatino Linotype" w:hAnsi="Palatino Linotype"/>
          <w:color w:val="000000"/>
          <w:sz w:val="28"/>
          <w:szCs w:val="28"/>
          <w:lang w:val="vi-VN"/>
        </w:rPr>
      </w:pPr>
      <w:r w:rsidRPr="00BF06E2">
        <w:rPr>
          <w:rFonts w:ascii="Palatino Linotype" w:hAnsi="Palatino Linotype"/>
          <w:color w:val="000000"/>
          <w:sz w:val="28"/>
          <w:szCs w:val="28"/>
          <w:lang w:val="vi-VN"/>
        </w:rPr>
        <w:t xml:space="preserve">Do đó </w:t>
      </w:r>
      <w:r w:rsidRPr="005233E5">
        <w:rPr>
          <w:rFonts w:ascii="Palatino Linotype" w:hAnsi="Palatino Linotype"/>
          <w:color w:val="000000"/>
          <w:position w:val="-6"/>
          <w:sz w:val="28"/>
          <w:szCs w:val="28"/>
          <w:lang w:val="vi-VN"/>
        </w:rPr>
        <w:object w:dxaOrig="1100" w:dyaOrig="279">
          <v:shape id="_x0000_i1233" type="#_x0000_t75" style="width:54.75pt;height:13.5pt" o:ole="">
            <v:imagedata r:id="rId415" o:title=""/>
          </v:shape>
          <o:OLEObject Type="Embed" ProgID="Equation.DSMT4" ShapeID="_x0000_i1233" DrawAspect="Content" ObjectID="_1623132385" r:id="rId416"/>
        </w:object>
      </w:r>
      <w:r w:rsidRPr="005233E5">
        <w:rPr>
          <w:rFonts w:ascii="Palatino Linotype" w:hAnsi="Palatino Linotype"/>
          <w:color w:val="000000"/>
          <w:position w:val="-10"/>
          <w:sz w:val="28"/>
          <w:szCs w:val="28"/>
          <w:lang w:val="vi-VN"/>
        </w:rPr>
        <w:object w:dxaOrig="3620" w:dyaOrig="360">
          <v:shape id="_x0000_i1234" type="#_x0000_t75" style="width:179.25pt;height:17.25pt" o:ole="">
            <v:imagedata r:id="rId417" o:title=""/>
          </v:shape>
          <o:OLEObject Type="Embed" ProgID="Equation.DSMT4" ShapeID="_x0000_i1234" DrawAspect="Content" ObjectID="_1623132386" r:id="rId418"/>
        </w:object>
      </w:r>
      <w:r w:rsidRPr="00BF06E2">
        <w:rPr>
          <w:rFonts w:ascii="Palatino Linotype" w:hAnsi="Palatino Linotype"/>
          <w:color w:val="000000"/>
          <w:sz w:val="28"/>
          <w:szCs w:val="28"/>
          <w:lang w:val="vi-VN"/>
        </w:rPr>
        <w:t xml:space="preserve">hoặc </w:t>
      </w:r>
      <w:r w:rsidRPr="005233E5">
        <w:rPr>
          <w:rFonts w:ascii="Palatino Linotype" w:hAnsi="Palatino Linotype"/>
          <w:color w:val="000000"/>
          <w:position w:val="-6"/>
          <w:sz w:val="28"/>
          <w:szCs w:val="28"/>
          <w:lang w:val="vi-VN"/>
        </w:rPr>
        <w:object w:dxaOrig="859" w:dyaOrig="279">
          <v:shape id="_x0000_i1235" type="#_x0000_t75" style="width:42.75pt;height:14.25pt" o:ole="">
            <v:imagedata r:id="rId419" o:title=""/>
          </v:shape>
          <o:OLEObject Type="Embed" ProgID="Equation.DSMT4" ShapeID="_x0000_i1235" DrawAspect="Content" ObjectID="_1623132387" r:id="rId420"/>
        </w:object>
      </w:r>
    </w:p>
    <w:p w:rsidR="00E43D05" w:rsidRPr="00BF06E2" w:rsidRDefault="00E43D05" w:rsidP="002424FB">
      <w:pPr>
        <w:tabs>
          <w:tab w:val="left" w:pos="540"/>
          <w:tab w:val="left" w:pos="1440"/>
          <w:tab w:val="left" w:pos="2970"/>
          <w:tab w:val="left" w:pos="5760"/>
          <w:tab w:val="left" w:pos="8550"/>
        </w:tabs>
        <w:rPr>
          <w:rFonts w:ascii="Palatino Linotype" w:hAnsi="Palatino Linotype"/>
          <w:color w:val="000000"/>
          <w:sz w:val="28"/>
          <w:szCs w:val="28"/>
          <w:lang w:val="vi-VN"/>
        </w:rPr>
      </w:pPr>
      <w:r w:rsidRPr="005233E5">
        <w:rPr>
          <w:rFonts w:ascii="Palatino Linotype" w:hAnsi="Palatino Linotype"/>
          <w:color w:val="000000"/>
          <w:sz w:val="28"/>
          <w:szCs w:val="28"/>
        </w:rPr>
        <w:sym w:font="Symbol" w:char="F0B7"/>
      </w:r>
      <w:r w:rsidRPr="00BF06E2">
        <w:rPr>
          <w:rFonts w:ascii="Palatino Linotype" w:hAnsi="Palatino Linotype"/>
          <w:color w:val="000000"/>
          <w:sz w:val="28"/>
          <w:szCs w:val="28"/>
          <w:lang w:val="vi-VN"/>
        </w:rPr>
        <w:t xml:space="preserve"> </w:t>
      </w:r>
      <w:r w:rsidRPr="005233E5">
        <w:rPr>
          <w:rFonts w:ascii="Palatino Linotype" w:hAnsi="Palatino Linotype"/>
          <w:color w:val="000000"/>
          <w:position w:val="-6"/>
          <w:sz w:val="28"/>
          <w:szCs w:val="28"/>
          <w:lang w:val="vi-VN"/>
        </w:rPr>
        <w:object w:dxaOrig="660" w:dyaOrig="279">
          <v:shape id="_x0000_i1236" type="#_x0000_t75" style="width:32.25pt;height:13.5pt" o:ole="">
            <v:imagedata r:id="rId421" o:title=""/>
          </v:shape>
          <o:OLEObject Type="Embed" ProgID="Equation.DSMT4" ShapeID="_x0000_i1236" DrawAspect="Content" ObjectID="_1623132388" r:id="rId422"/>
        </w:object>
      </w:r>
      <w:r w:rsidRPr="00BF06E2">
        <w:rPr>
          <w:rFonts w:ascii="Palatino Linotype" w:hAnsi="Palatino Linotype"/>
          <w:color w:val="000000"/>
          <w:sz w:val="28"/>
          <w:szCs w:val="28"/>
          <w:lang w:val="vi-VN"/>
        </w:rPr>
        <w:t xml:space="preserve"> thì </w:t>
      </w:r>
      <w:r w:rsidRPr="005233E5">
        <w:rPr>
          <w:rFonts w:ascii="Palatino Linotype" w:hAnsi="Palatino Linotype"/>
          <w:color w:val="000000"/>
          <w:position w:val="-10"/>
          <w:sz w:val="28"/>
          <w:szCs w:val="28"/>
          <w:lang w:val="vi-VN"/>
        </w:rPr>
        <w:object w:dxaOrig="1240" w:dyaOrig="320">
          <v:shape id="_x0000_i1237" type="#_x0000_t75" style="width:61.5pt;height:15.75pt" o:ole="">
            <v:imagedata r:id="rId423" o:title=""/>
          </v:shape>
          <o:OLEObject Type="Embed" ProgID="Equation.DSMT4" ShapeID="_x0000_i1237" DrawAspect="Content" ObjectID="_1623132389" r:id="rId424"/>
        </w:object>
      </w:r>
      <w:r w:rsidRPr="00BF06E2">
        <w:rPr>
          <w:rFonts w:ascii="Palatino Linotype" w:hAnsi="Palatino Linotype"/>
          <w:color w:val="000000"/>
          <w:sz w:val="28"/>
          <w:szCs w:val="28"/>
          <w:lang w:val="vi-VN"/>
        </w:rPr>
        <w:t xml:space="preserve">           </w:t>
      </w:r>
      <w:r w:rsidRPr="005233E5">
        <w:rPr>
          <w:rFonts w:ascii="Palatino Linotype" w:hAnsi="Palatino Linotype"/>
          <w:color w:val="000000"/>
          <w:sz w:val="28"/>
          <w:szCs w:val="28"/>
        </w:rPr>
        <w:sym w:font="Symbol" w:char="F0B7"/>
      </w:r>
      <w:r w:rsidRPr="005233E5">
        <w:rPr>
          <w:rFonts w:ascii="Palatino Linotype" w:hAnsi="Palatino Linotype"/>
          <w:color w:val="000000"/>
          <w:position w:val="-6"/>
          <w:sz w:val="28"/>
          <w:szCs w:val="28"/>
          <w:lang w:val="vi-VN"/>
        </w:rPr>
        <w:object w:dxaOrig="820" w:dyaOrig="279">
          <v:shape id="_x0000_i1238" type="#_x0000_t75" style="width:40.5pt;height:13.5pt" o:ole="">
            <v:imagedata r:id="rId425" o:title=""/>
          </v:shape>
          <o:OLEObject Type="Embed" ProgID="Equation.DSMT4" ShapeID="_x0000_i1238" DrawAspect="Content" ObjectID="_1623132390" r:id="rId426"/>
        </w:object>
      </w:r>
      <w:r w:rsidRPr="00BF06E2">
        <w:rPr>
          <w:rFonts w:ascii="Palatino Linotype" w:hAnsi="Palatino Linotype"/>
          <w:color w:val="000000"/>
          <w:sz w:val="28"/>
          <w:szCs w:val="28"/>
          <w:lang w:val="vi-VN"/>
        </w:rPr>
        <w:t xml:space="preserve"> thì </w:t>
      </w:r>
      <w:r w:rsidRPr="005233E5">
        <w:rPr>
          <w:rFonts w:ascii="Palatino Linotype" w:hAnsi="Palatino Linotype"/>
          <w:color w:val="000000"/>
          <w:position w:val="-10"/>
          <w:sz w:val="28"/>
          <w:szCs w:val="28"/>
          <w:lang w:val="vi-VN"/>
        </w:rPr>
        <w:object w:dxaOrig="1380" w:dyaOrig="320">
          <v:shape id="_x0000_i1239" type="#_x0000_t75" style="width:69pt;height:15.75pt" o:ole="">
            <v:imagedata r:id="rId427" o:title=""/>
          </v:shape>
          <o:OLEObject Type="Embed" ProgID="Equation.DSMT4" ShapeID="_x0000_i1239" DrawAspect="Content" ObjectID="_1623132391" r:id="rId428"/>
        </w:object>
      </w:r>
    </w:p>
    <w:p w:rsidR="00E43D05" w:rsidRPr="005233E5" w:rsidRDefault="00E43D05" w:rsidP="002424FB">
      <w:pPr>
        <w:tabs>
          <w:tab w:val="left" w:pos="540"/>
          <w:tab w:val="left" w:pos="1440"/>
          <w:tab w:val="left" w:pos="2970"/>
          <w:tab w:val="left" w:pos="5760"/>
          <w:tab w:val="left" w:pos="8550"/>
        </w:tabs>
        <w:rPr>
          <w:rFonts w:ascii="Palatino Linotype" w:hAnsi="Palatino Linotype"/>
          <w:color w:val="000000"/>
          <w:sz w:val="28"/>
          <w:szCs w:val="28"/>
        </w:rPr>
      </w:pPr>
      <w:r w:rsidRPr="005233E5">
        <w:rPr>
          <w:rFonts w:ascii="Palatino Linotype" w:hAnsi="Palatino Linotype"/>
          <w:color w:val="000000"/>
          <w:sz w:val="28"/>
          <w:szCs w:val="28"/>
        </w:rPr>
        <w:t xml:space="preserve">b) </w:t>
      </w:r>
      <w:r w:rsidRPr="005233E5">
        <w:rPr>
          <w:rFonts w:ascii="Palatino Linotype" w:hAnsi="Palatino Linotype"/>
          <w:color w:val="000000"/>
          <w:position w:val="-24"/>
          <w:sz w:val="28"/>
          <w:szCs w:val="28"/>
        </w:rPr>
        <w:object w:dxaOrig="2659" w:dyaOrig="620">
          <v:shape id="_x0000_i1240" type="#_x0000_t75" style="width:132.75pt;height:31.5pt" o:ole="">
            <v:imagedata r:id="rId429" o:title=""/>
          </v:shape>
          <o:OLEObject Type="Embed" ProgID="Equation.DSMT4" ShapeID="_x0000_i1240" DrawAspect="Content" ObjectID="_1623132392" r:id="rId430"/>
        </w:object>
      </w:r>
    </w:p>
    <w:p w:rsidR="00E43D05" w:rsidRPr="005233E5" w:rsidRDefault="00E43D05" w:rsidP="002424FB">
      <w:pPr>
        <w:tabs>
          <w:tab w:val="left" w:pos="540"/>
          <w:tab w:val="left" w:pos="1440"/>
          <w:tab w:val="left" w:pos="2970"/>
          <w:tab w:val="left" w:pos="5760"/>
          <w:tab w:val="left" w:pos="8550"/>
        </w:tabs>
        <w:rPr>
          <w:rFonts w:ascii="Palatino Linotype" w:hAnsi="Palatino Linotype"/>
          <w:color w:val="000000"/>
          <w:sz w:val="28"/>
          <w:szCs w:val="28"/>
        </w:rPr>
      </w:pPr>
      <w:r w:rsidRPr="005233E5">
        <w:rPr>
          <w:rFonts w:ascii="Palatino Linotype" w:hAnsi="Palatino Linotype"/>
          <w:color w:val="000000"/>
          <w:position w:val="-24"/>
          <w:sz w:val="28"/>
          <w:szCs w:val="28"/>
        </w:rPr>
        <w:object w:dxaOrig="3680" w:dyaOrig="620">
          <v:shape id="_x0000_i1241" type="#_x0000_t75" style="width:183.75pt;height:31.5pt" o:ole="">
            <v:imagedata r:id="rId431" o:title=""/>
          </v:shape>
          <o:OLEObject Type="Embed" ProgID="Equation.DSMT4" ShapeID="_x0000_i1241" DrawAspect="Content" ObjectID="_1623132393" r:id="rId432"/>
        </w:object>
      </w:r>
    </w:p>
    <w:p w:rsidR="00E43D05" w:rsidRPr="005233E5" w:rsidRDefault="00E43D05" w:rsidP="002424FB">
      <w:pPr>
        <w:tabs>
          <w:tab w:val="left" w:pos="540"/>
          <w:tab w:val="left" w:pos="1440"/>
          <w:tab w:val="left" w:pos="2970"/>
          <w:tab w:val="left" w:pos="5760"/>
          <w:tab w:val="left" w:pos="8550"/>
        </w:tabs>
        <w:rPr>
          <w:rFonts w:ascii="Palatino Linotype" w:hAnsi="Palatino Linotype"/>
          <w:color w:val="000000"/>
          <w:sz w:val="28"/>
          <w:szCs w:val="28"/>
        </w:rPr>
      </w:pPr>
      <w:r w:rsidRPr="005233E5">
        <w:rPr>
          <w:rFonts w:ascii="Palatino Linotype" w:hAnsi="Palatino Linotype"/>
          <w:color w:val="000000"/>
          <w:position w:val="-24"/>
          <w:sz w:val="28"/>
          <w:szCs w:val="28"/>
        </w:rPr>
        <w:object w:dxaOrig="2060" w:dyaOrig="620">
          <v:shape id="_x0000_i1242" type="#_x0000_t75" style="width:102.75pt;height:31.5pt" o:ole="">
            <v:imagedata r:id="rId433" o:title=""/>
          </v:shape>
          <o:OLEObject Type="Embed" ProgID="Equation.DSMT4" ShapeID="_x0000_i1242" DrawAspect="Content" ObjectID="_1623132394" r:id="rId434"/>
        </w:object>
      </w:r>
      <w:r w:rsidRPr="005233E5">
        <w:rPr>
          <w:rFonts w:ascii="Palatino Linotype" w:hAnsi="Palatino Linotype"/>
          <w:color w:val="000000"/>
          <w:position w:val="-6"/>
          <w:sz w:val="28"/>
          <w:szCs w:val="28"/>
        </w:rPr>
        <w:object w:dxaOrig="960" w:dyaOrig="279">
          <v:shape id="_x0000_i1243" type="#_x0000_t75" style="width:47.25pt;height:13.5pt" o:ole="">
            <v:imagedata r:id="rId435" o:title=""/>
          </v:shape>
          <o:OLEObject Type="Embed" ProgID="Equation.DSMT4" ShapeID="_x0000_i1243" DrawAspect="Content" ObjectID="_1623132395" r:id="rId436"/>
        </w:object>
      </w:r>
      <w:r w:rsidRPr="005233E5">
        <w:rPr>
          <w:rFonts w:ascii="Palatino Linotype" w:hAnsi="Palatino Linotype"/>
          <w:color w:val="000000"/>
          <w:sz w:val="28"/>
          <w:szCs w:val="28"/>
        </w:rPr>
        <w:t xml:space="preserve"> hoặc </w:t>
      </w:r>
      <w:r w:rsidRPr="005233E5">
        <w:rPr>
          <w:rFonts w:ascii="Palatino Linotype" w:hAnsi="Palatino Linotype"/>
          <w:color w:val="000000"/>
          <w:position w:val="-6"/>
          <w:sz w:val="28"/>
          <w:szCs w:val="28"/>
        </w:rPr>
        <w:object w:dxaOrig="780" w:dyaOrig="279">
          <v:shape id="_x0000_i1244" type="#_x0000_t75" style="width:39pt;height:13.5pt" o:ole="">
            <v:imagedata r:id="rId437" o:title=""/>
          </v:shape>
          <o:OLEObject Type="Embed" ProgID="Equation.DSMT4" ShapeID="_x0000_i1244" DrawAspect="Content" ObjectID="_1623132396" r:id="rId438"/>
        </w:object>
      </w:r>
    </w:p>
    <w:p w:rsidR="00E43D05" w:rsidRPr="005233E5" w:rsidRDefault="00E43D05" w:rsidP="002424FB">
      <w:pPr>
        <w:tabs>
          <w:tab w:val="left" w:pos="540"/>
          <w:tab w:val="left" w:pos="1440"/>
          <w:tab w:val="left" w:pos="2970"/>
          <w:tab w:val="left" w:pos="5760"/>
          <w:tab w:val="left" w:pos="8550"/>
        </w:tabs>
        <w:spacing w:line="240" w:lineRule="auto"/>
        <w:rPr>
          <w:rFonts w:ascii="Palatino Linotype" w:hAnsi="Palatino Linotype"/>
          <w:color w:val="000000"/>
          <w:sz w:val="28"/>
          <w:szCs w:val="28"/>
        </w:rPr>
      </w:pPr>
      <w:r w:rsidRPr="005233E5">
        <w:rPr>
          <w:rFonts w:ascii="Palatino Linotype" w:hAnsi="Palatino Linotype"/>
          <w:color w:val="000000"/>
          <w:sz w:val="28"/>
          <w:szCs w:val="28"/>
        </w:rPr>
        <w:sym w:font="Symbol" w:char="F0B7"/>
      </w:r>
      <w:r w:rsidRPr="005233E5">
        <w:rPr>
          <w:rFonts w:ascii="Palatino Linotype" w:hAnsi="Palatino Linotype"/>
          <w:color w:val="000000"/>
          <w:position w:val="-6"/>
          <w:sz w:val="28"/>
          <w:szCs w:val="28"/>
          <w:lang w:val="vi-VN"/>
        </w:rPr>
        <w:object w:dxaOrig="660" w:dyaOrig="279">
          <v:shape id="_x0000_i1245" type="#_x0000_t75" style="width:32.25pt;height:13.5pt" o:ole="">
            <v:imagedata r:id="rId439" o:title=""/>
          </v:shape>
          <o:OLEObject Type="Embed" ProgID="Equation.DSMT4" ShapeID="_x0000_i1245" DrawAspect="Content" ObjectID="_1623132397" r:id="rId440"/>
        </w:object>
      </w:r>
      <w:r w:rsidRPr="005233E5">
        <w:rPr>
          <w:rFonts w:ascii="Palatino Linotype" w:hAnsi="Palatino Linotype"/>
          <w:color w:val="000000"/>
          <w:sz w:val="28"/>
          <w:szCs w:val="28"/>
        </w:rPr>
        <w:t xml:space="preserve"> thì </w:t>
      </w:r>
      <w:r w:rsidRPr="005233E5">
        <w:rPr>
          <w:rFonts w:ascii="Palatino Linotype" w:hAnsi="Palatino Linotype"/>
          <w:color w:val="000000"/>
          <w:position w:val="-24"/>
          <w:sz w:val="28"/>
          <w:szCs w:val="28"/>
        </w:rPr>
        <w:object w:dxaOrig="1180" w:dyaOrig="620">
          <v:shape id="_x0000_i1246" type="#_x0000_t75" style="width:58.5pt;height:31.5pt" o:ole="">
            <v:imagedata r:id="rId441" o:title=""/>
          </v:shape>
          <o:OLEObject Type="Embed" ProgID="Equation.DSMT4" ShapeID="_x0000_i1246" DrawAspect="Content" ObjectID="_1623132398" r:id="rId442"/>
        </w:object>
      </w:r>
      <w:r>
        <w:rPr>
          <w:rFonts w:ascii="Palatino Linotype" w:hAnsi="Palatino Linotype"/>
          <w:color w:val="000000"/>
          <w:sz w:val="28"/>
          <w:szCs w:val="28"/>
        </w:rPr>
        <w:t xml:space="preserve">       </w:t>
      </w:r>
      <w:r w:rsidRPr="005233E5">
        <w:rPr>
          <w:rFonts w:ascii="Palatino Linotype" w:hAnsi="Palatino Linotype"/>
          <w:color w:val="000000"/>
          <w:sz w:val="28"/>
          <w:szCs w:val="28"/>
        </w:rPr>
        <w:sym w:font="Symbol" w:char="F0B7"/>
      </w:r>
      <w:r w:rsidRPr="005233E5">
        <w:rPr>
          <w:rFonts w:ascii="Palatino Linotype" w:hAnsi="Palatino Linotype"/>
          <w:color w:val="000000"/>
          <w:position w:val="-6"/>
          <w:sz w:val="28"/>
          <w:szCs w:val="28"/>
          <w:lang w:val="vi-VN"/>
        </w:rPr>
        <w:object w:dxaOrig="780" w:dyaOrig="279">
          <v:shape id="_x0000_i1247" type="#_x0000_t75" style="width:39pt;height:13.5pt" o:ole="">
            <v:imagedata r:id="rId443" o:title=""/>
          </v:shape>
          <o:OLEObject Type="Embed" ProgID="Equation.DSMT4" ShapeID="_x0000_i1247" DrawAspect="Content" ObjectID="_1623132399" r:id="rId444"/>
        </w:object>
      </w:r>
      <w:r w:rsidRPr="005233E5">
        <w:rPr>
          <w:rFonts w:ascii="Palatino Linotype" w:hAnsi="Palatino Linotype"/>
          <w:color w:val="000000"/>
          <w:sz w:val="28"/>
          <w:szCs w:val="28"/>
        </w:rPr>
        <w:t xml:space="preserve"> thì </w:t>
      </w:r>
      <w:r w:rsidRPr="005233E5">
        <w:rPr>
          <w:rFonts w:ascii="Palatino Linotype" w:hAnsi="Palatino Linotype"/>
          <w:color w:val="000000"/>
          <w:position w:val="-24"/>
          <w:sz w:val="28"/>
          <w:szCs w:val="28"/>
        </w:rPr>
        <w:object w:dxaOrig="1340" w:dyaOrig="620">
          <v:shape id="_x0000_i1248" type="#_x0000_t75" style="width:66.75pt;height:31.5pt" o:ole="">
            <v:imagedata r:id="rId445" o:title=""/>
          </v:shape>
          <o:OLEObject Type="Embed" ProgID="Equation.DSMT4" ShapeID="_x0000_i1248" DrawAspect="Content" ObjectID="_1623132400" r:id="rId446"/>
        </w:object>
      </w:r>
    </w:p>
    <w:p w:rsidR="00E43D05" w:rsidRPr="005233E5" w:rsidRDefault="00E43D05" w:rsidP="002424FB">
      <w:pPr>
        <w:rPr>
          <w:rFonts w:ascii="Palatino Linotype" w:hAnsi="Palatino Linotype"/>
          <w:sz w:val="28"/>
          <w:szCs w:val="28"/>
          <w:lang w:val="fr-FR"/>
        </w:rPr>
      </w:pPr>
      <w:r w:rsidRPr="00A6420F">
        <w:rPr>
          <w:rFonts w:ascii="Palatino Linotype" w:hAnsi="Palatino Linotype"/>
          <w:b/>
          <w:color w:val="FF0000"/>
          <w:sz w:val="28"/>
          <w:szCs w:val="28"/>
        </w:rPr>
        <w:t xml:space="preserve">Bài </w:t>
      </w:r>
      <w:r>
        <w:rPr>
          <w:rFonts w:ascii="Palatino Linotype" w:hAnsi="Palatino Linotype"/>
          <w:b/>
          <w:color w:val="FF0000"/>
          <w:sz w:val="28"/>
          <w:szCs w:val="28"/>
        </w:rPr>
        <w:t>30</w:t>
      </w:r>
      <w:r w:rsidRPr="00A6420F">
        <w:rPr>
          <w:rFonts w:ascii="Palatino Linotype" w:hAnsi="Palatino Linotype"/>
          <w:b/>
          <w:color w:val="FF0000"/>
          <w:sz w:val="28"/>
          <w:szCs w:val="28"/>
        </w:rPr>
        <w:t>.</w:t>
      </w:r>
      <w:r w:rsidRPr="00A6420F">
        <w:rPr>
          <w:rFonts w:ascii="Palatino Linotype" w:hAnsi="Palatino Linotype"/>
          <w:sz w:val="28"/>
          <w:szCs w:val="28"/>
        </w:rPr>
        <w:t xml:space="preserve"> </w:t>
      </w:r>
      <w:r w:rsidRPr="005233E5">
        <w:rPr>
          <w:rFonts w:ascii="Palatino Linotype" w:hAnsi="Palatino Linotype"/>
          <w:sz w:val="28"/>
          <w:szCs w:val="28"/>
          <w:lang w:val="fr-FR"/>
        </w:rPr>
        <w:t xml:space="preserve"> </w:t>
      </w:r>
      <w:r w:rsidRPr="002424FB">
        <w:rPr>
          <w:rFonts w:ascii="Palatino Linotype" w:hAnsi="Palatino Linotype"/>
          <w:sz w:val="28"/>
          <w:szCs w:val="28"/>
          <w:lang w:val="fr-FR"/>
        </w:rPr>
        <w:t xml:space="preserve"> </w:t>
      </w:r>
      <w:r w:rsidRPr="005233E5">
        <w:rPr>
          <w:rFonts w:ascii="Palatino Linotype" w:hAnsi="Palatino Linotype"/>
          <w:sz w:val="28"/>
          <w:szCs w:val="28"/>
          <w:lang w:val="fr-FR"/>
        </w:rPr>
        <w:t>Trên thực tế, chiều dài khu đất tăng lên 1000 lần, chiều rộng tăng lên 1000 lần.</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Nên diện tích tăng lên: </w:t>
      </w:r>
      <w:r w:rsidRPr="005233E5">
        <w:rPr>
          <w:rFonts w:ascii="Palatino Linotype" w:hAnsi="Palatino Linotype"/>
          <w:position w:val="-6"/>
          <w:sz w:val="28"/>
          <w:szCs w:val="28"/>
          <w:lang w:val="fr-FR"/>
        </w:rPr>
        <w:object w:dxaOrig="2295" w:dyaOrig="285">
          <v:shape id="_x0000_i1249" type="#_x0000_t75" style="width:114.75pt;height:14.25pt" o:ole="">
            <v:imagedata r:id="rId447" o:title=""/>
          </v:shape>
          <o:OLEObject Type="Embed" ProgID="Equation.DSMT4" ShapeID="_x0000_i1249" DrawAspect="Content" ObjectID="_1623132401" r:id="rId448"/>
        </w:object>
      </w:r>
      <w:r w:rsidRPr="005233E5">
        <w:rPr>
          <w:rFonts w:ascii="Palatino Linotype" w:hAnsi="Palatino Linotype"/>
          <w:sz w:val="28"/>
          <w:szCs w:val="28"/>
          <w:lang w:val="fr-FR"/>
        </w:rPr>
        <w:t>(lần) .</w:t>
      </w:r>
    </w:p>
    <w:p w:rsidR="00E43D05" w:rsidRPr="005233E5" w:rsidRDefault="00E43D05" w:rsidP="002424FB">
      <w:pPr>
        <w:rPr>
          <w:rFonts w:ascii="Palatino Linotype" w:hAnsi="Palatino Linotype"/>
          <w:sz w:val="28"/>
          <w:szCs w:val="28"/>
          <w:lang w:val="fr-FR"/>
        </w:rPr>
      </w:pPr>
      <w:r w:rsidRPr="005233E5">
        <w:rPr>
          <w:rFonts w:ascii="Palatino Linotype" w:hAnsi="Palatino Linotype"/>
          <w:sz w:val="28"/>
          <w:szCs w:val="28"/>
          <w:lang w:val="fr-FR"/>
        </w:rPr>
        <w:t xml:space="preserve">Vậy diện tích khu đất trên thực tế là: </w:t>
      </w:r>
      <w:r w:rsidRPr="005233E5">
        <w:rPr>
          <w:rFonts w:ascii="Palatino Linotype" w:hAnsi="Palatino Linotype"/>
          <w:position w:val="-6"/>
          <w:sz w:val="28"/>
          <w:szCs w:val="28"/>
          <w:lang w:val="fr-FR"/>
        </w:rPr>
        <w:object w:dxaOrig="4485" w:dyaOrig="330">
          <v:shape id="_x0000_i1250" type="#_x0000_t75" style="width:224.25pt;height:16.5pt" o:ole="">
            <v:imagedata r:id="rId449" o:title=""/>
          </v:shape>
          <o:OLEObject Type="Embed" ProgID="Equation.DSMT4" ShapeID="_x0000_i1250" DrawAspect="Content" ObjectID="_1623132402" r:id="rId450"/>
        </w:object>
      </w:r>
      <w:r w:rsidRPr="005233E5">
        <w:rPr>
          <w:rFonts w:ascii="Palatino Linotype" w:hAnsi="Palatino Linotype"/>
          <w:sz w:val="28"/>
          <w:szCs w:val="28"/>
          <w:lang w:val="fr-FR"/>
        </w:rPr>
        <w:t xml:space="preserve"> .</w:t>
      </w:r>
    </w:p>
    <w:p w:rsidR="00E43D05" w:rsidRPr="002424FB" w:rsidRDefault="00E43D05" w:rsidP="002424FB">
      <w:pPr>
        <w:rPr>
          <w:rFonts w:ascii="Palatino Linotype" w:hAnsi="Palatino Linotype"/>
          <w:sz w:val="28"/>
          <w:szCs w:val="28"/>
          <w:lang w:val="fr-FR"/>
        </w:rPr>
      </w:pPr>
    </w:p>
    <w:p w:rsidR="00E43D05" w:rsidRPr="005233E5" w:rsidRDefault="00E43D05" w:rsidP="002424FB">
      <w:pPr>
        <w:pStyle w:val="ListParagraph"/>
        <w:tabs>
          <w:tab w:val="left" w:pos="993"/>
        </w:tabs>
        <w:spacing w:before="120" w:after="120"/>
        <w:ind w:left="0"/>
        <w:rPr>
          <w:rFonts w:ascii="Palatino Linotype" w:hAnsi="Palatino Linotype"/>
          <w:b/>
          <w:color w:val="C00000"/>
          <w:sz w:val="28"/>
          <w:szCs w:val="28"/>
        </w:rPr>
      </w:pPr>
      <w:r w:rsidRPr="00A6420F">
        <w:rPr>
          <w:rFonts w:ascii="Palatino Linotype" w:hAnsi="Palatino Linotype"/>
          <w:b/>
          <w:color w:val="FF0000"/>
          <w:sz w:val="28"/>
          <w:szCs w:val="28"/>
          <w:lang w:val="fr-FR"/>
        </w:rPr>
        <w:t xml:space="preserve">Bài </w:t>
      </w:r>
      <w:r>
        <w:rPr>
          <w:rFonts w:ascii="Palatino Linotype" w:hAnsi="Palatino Linotype"/>
          <w:b/>
          <w:color w:val="FF0000"/>
          <w:sz w:val="28"/>
          <w:szCs w:val="28"/>
        </w:rPr>
        <w:t>3</w:t>
      </w:r>
      <w:r>
        <w:rPr>
          <w:rFonts w:ascii="Palatino Linotype" w:hAnsi="Palatino Linotype"/>
          <w:b/>
          <w:color w:val="FF0000"/>
          <w:sz w:val="28"/>
          <w:szCs w:val="28"/>
          <w:lang w:val="en-US"/>
        </w:rPr>
        <w:t>1</w:t>
      </w:r>
      <w:r w:rsidRPr="00A6420F">
        <w:rPr>
          <w:rFonts w:ascii="Palatino Linotype" w:hAnsi="Palatino Linotype"/>
          <w:b/>
          <w:color w:val="FF0000"/>
          <w:sz w:val="28"/>
          <w:szCs w:val="28"/>
          <w:lang w:val="fr-FR"/>
        </w:rPr>
        <w:t>.</w:t>
      </w:r>
      <w:r w:rsidRPr="00A6420F">
        <w:rPr>
          <w:rFonts w:ascii="Palatino Linotype" w:hAnsi="Palatino Linotype"/>
          <w:sz w:val="28"/>
          <w:szCs w:val="28"/>
          <w:lang w:val="fr-FR"/>
        </w:rPr>
        <w:t xml:space="preserve"> </w:t>
      </w:r>
      <w:r w:rsidRPr="005233E5">
        <w:rPr>
          <w:rFonts w:ascii="Palatino Linotype" w:hAnsi="Palatino Linotype"/>
          <w:sz w:val="28"/>
          <w:szCs w:val="28"/>
          <w:lang w:val="fr-FR"/>
        </w:rPr>
        <w:t xml:space="preserve"> </w:t>
      </w:r>
      <w:r w:rsidRPr="002424FB">
        <w:rPr>
          <w:rFonts w:ascii="Palatino Linotype" w:hAnsi="Palatino Linotype"/>
          <w:sz w:val="28"/>
          <w:szCs w:val="28"/>
          <w:lang w:val="fr-FR"/>
        </w:rPr>
        <w:t xml:space="preserve"> </w:t>
      </w:r>
      <w:r w:rsidRPr="005233E5">
        <w:rPr>
          <w:rFonts w:ascii="Palatino Linotype" w:hAnsi="Palatino Linotype"/>
          <w:b/>
          <w:sz w:val="28"/>
          <w:szCs w:val="28"/>
        </w:rPr>
        <w:t xml:space="preserve"> </w:t>
      </w:r>
      <w:r w:rsidRPr="005233E5">
        <w:rPr>
          <w:rFonts w:ascii="Palatino Linotype" w:hAnsi="Palatino Linotype"/>
          <w:sz w:val="28"/>
          <w:szCs w:val="28"/>
        </w:rPr>
        <w:t>a)  Khảng cách trên thực tế của hai điểm là:</w:t>
      </w:r>
    </w:p>
    <w:p w:rsidR="00E43D05" w:rsidRPr="002424FB" w:rsidRDefault="00E43D05" w:rsidP="002424FB">
      <w:pPr>
        <w:tabs>
          <w:tab w:val="left" w:pos="540"/>
          <w:tab w:val="left" w:pos="1440"/>
          <w:tab w:val="left" w:pos="2970"/>
          <w:tab w:val="left" w:pos="5760"/>
          <w:tab w:val="left" w:pos="8550"/>
        </w:tabs>
        <w:ind w:firstLine="327"/>
        <w:rPr>
          <w:rFonts w:ascii="Palatino Linotype" w:hAnsi="Palatino Linotype"/>
          <w:sz w:val="28"/>
          <w:szCs w:val="28"/>
          <w:lang w:val="vi-VN"/>
        </w:rPr>
      </w:pPr>
      <w:r w:rsidRPr="002424FB">
        <w:rPr>
          <w:rFonts w:ascii="Palatino Linotype" w:hAnsi="Palatino Linotype"/>
          <w:sz w:val="28"/>
          <w:szCs w:val="28"/>
          <w:lang w:val="vi-VN"/>
        </w:rPr>
        <w:tab/>
      </w:r>
      <w:r w:rsidRPr="002424FB">
        <w:rPr>
          <w:rFonts w:ascii="Palatino Linotype" w:hAnsi="Palatino Linotype"/>
          <w:sz w:val="28"/>
          <w:szCs w:val="28"/>
          <w:lang w:val="vi-VN"/>
        </w:rPr>
        <w:tab/>
        <w:t>125.500000 (mm) = 125500 (m) = 62.5 (km).</w:t>
      </w:r>
    </w:p>
    <w:p w:rsidR="00E43D05" w:rsidRPr="002424FB" w:rsidRDefault="00E43D05" w:rsidP="002424FB">
      <w:pPr>
        <w:tabs>
          <w:tab w:val="left" w:pos="540"/>
          <w:tab w:val="left" w:pos="1440"/>
          <w:tab w:val="left" w:pos="2970"/>
          <w:tab w:val="left" w:pos="5760"/>
          <w:tab w:val="left" w:pos="8550"/>
        </w:tabs>
        <w:ind w:firstLine="327"/>
        <w:rPr>
          <w:rFonts w:ascii="Palatino Linotype" w:hAnsi="Palatino Linotype"/>
          <w:sz w:val="28"/>
          <w:szCs w:val="28"/>
          <w:lang w:val="vi-VN"/>
        </w:rPr>
      </w:pPr>
      <w:r w:rsidRPr="002424FB">
        <w:rPr>
          <w:rFonts w:ascii="Palatino Linotype" w:hAnsi="Palatino Linotype"/>
          <w:sz w:val="28"/>
          <w:szCs w:val="28"/>
          <w:lang w:val="vi-VN"/>
        </w:rPr>
        <w:t>b) Khảng cách giữa hai thành phố trên bản đồ là:</w:t>
      </w:r>
    </w:p>
    <w:p w:rsidR="00E43D05" w:rsidRPr="002424FB" w:rsidRDefault="00E43D05" w:rsidP="00BF06E2">
      <w:pPr>
        <w:tabs>
          <w:tab w:val="left" w:pos="540"/>
          <w:tab w:val="left" w:pos="1440"/>
          <w:tab w:val="left" w:pos="2970"/>
          <w:tab w:val="left" w:pos="5760"/>
          <w:tab w:val="left" w:pos="8550"/>
        </w:tabs>
        <w:ind w:firstLine="327"/>
        <w:rPr>
          <w:rFonts w:ascii="Palatino Linotype" w:hAnsi="Palatino Linotype"/>
          <w:b/>
          <w:color w:val="FF0000"/>
          <w:sz w:val="28"/>
          <w:szCs w:val="28"/>
        </w:rPr>
      </w:pPr>
      <w:r w:rsidRPr="002424FB">
        <w:rPr>
          <w:rFonts w:ascii="Palatino Linotype" w:hAnsi="Palatino Linotype"/>
          <w:sz w:val="28"/>
          <w:szCs w:val="28"/>
          <w:lang w:val="vi-VN"/>
        </w:rPr>
        <w:tab/>
      </w:r>
      <w:r w:rsidRPr="002424FB">
        <w:rPr>
          <w:rFonts w:ascii="Palatino Linotype" w:hAnsi="Palatino Linotype"/>
          <w:sz w:val="28"/>
          <w:szCs w:val="28"/>
          <w:lang w:val="vi-VN"/>
        </w:rPr>
        <w:tab/>
      </w:r>
      <w:r w:rsidRPr="005233E5">
        <w:rPr>
          <w:rFonts w:ascii="Palatino Linotype" w:hAnsi="Palatino Linotype"/>
          <w:sz w:val="28"/>
          <w:szCs w:val="28"/>
        </w:rPr>
        <w:t>350 km: 500000 = 350000:500000 (m) = 0.7 m</w:t>
      </w:r>
    </w:p>
    <w:sectPr w:rsidR="00E43D05" w:rsidRPr="002424FB" w:rsidSect="007F7BDD">
      <w:headerReference w:type="default" r:id="rId451"/>
      <w:footerReference w:type="default" r:id="rId452"/>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D05" w:rsidRDefault="00E43D05" w:rsidP="0051571E">
      <w:pPr>
        <w:spacing w:after="0" w:line="240" w:lineRule="auto"/>
      </w:pPr>
      <w:r>
        <w:separator/>
      </w:r>
    </w:p>
  </w:endnote>
  <w:endnote w:type="continuationSeparator" w:id="0">
    <w:p w:rsidR="00E43D05" w:rsidRDefault="00E43D05"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05" w:rsidRDefault="00E43D05">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E43D05" w:rsidRPr="001D267B" w:rsidRDefault="00E43D05"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E43D05" w:rsidRPr="00713E54" w:rsidRDefault="00E43D05">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15</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D05" w:rsidRDefault="00E43D05" w:rsidP="0051571E">
      <w:pPr>
        <w:spacing w:after="0" w:line="240" w:lineRule="auto"/>
      </w:pPr>
      <w:r>
        <w:separator/>
      </w:r>
    </w:p>
  </w:footnote>
  <w:footnote w:type="continuationSeparator" w:id="0">
    <w:p w:rsidR="00E43D05" w:rsidRDefault="00E43D05"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05" w:rsidRPr="006B166E" w:rsidRDefault="00E43D05"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EE7"/>
    <w:multiLevelType w:val="hybridMultilevel"/>
    <w:tmpl w:val="2B2EEC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1FE6E58"/>
    <w:multiLevelType w:val="hybridMultilevel"/>
    <w:tmpl w:val="B8DEBC8C"/>
    <w:lvl w:ilvl="0" w:tplc="C97AD7F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2AD3C48"/>
    <w:multiLevelType w:val="hybridMultilevel"/>
    <w:tmpl w:val="E0B8B4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74270CA"/>
    <w:multiLevelType w:val="hybridMultilevel"/>
    <w:tmpl w:val="57B8C580"/>
    <w:lvl w:ilvl="0" w:tplc="227A292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B0B59"/>
    <w:multiLevelType w:val="hybridMultilevel"/>
    <w:tmpl w:val="8550D9F2"/>
    <w:lvl w:ilvl="0" w:tplc="B964D9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6">
    <w:nsid w:val="1A723109"/>
    <w:multiLevelType w:val="hybridMultilevel"/>
    <w:tmpl w:val="29307396"/>
    <w:lvl w:ilvl="0" w:tplc="1E9CC536">
      <w:start w:val="1"/>
      <w:numFmt w:val="lowerLetter"/>
      <w:lvlText w:val="%1)"/>
      <w:lvlJc w:val="left"/>
      <w:pPr>
        <w:ind w:left="1080" w:hanging="360"/>
      </w:pPr>
      <w:rPr>
        <w:rFonts w:cs="Times New Roman" w:hint="default"/>
        <w:u w:val="no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5AA1C0D"/>
    <w:multiLevelType w:val="hybridMultilevel"/>
    <w:tmpl w:val="F04087DE"/>
    <w:lvl w:ilvl="0" w:tplc="7332DFC4">
      <w:start w:val="2"/>
      <w:numFmt w:val="bullet"/>
      <w:lvlText w:val="-"/>
      <w:lvlJc w:val="left"/>
      <w:pPr>
        <w:ind w:left="1350" w:hanging="360"/>
      </w:pPr>
      <w:rPr>
        <w:rFonts w:ascii="Times New Roman" w:eastAsia="Times New Roman" w:hAnsi="Times New Roman"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CDB7CBB"/>
    <w:multiLevelType w:val="hybridMultilevel"/>
    <w:tmpl w:val="E286D220"/>
    <w:lvl w:ilvl="0" w:tplc="A62EB932">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095787E"/>
    <w:multiLevelType w:val="hybridMultilevel"/>
    <w:tmpl w:val="7D72EF28"/>
    <w:lvl w:ilvl="0" w:tplc="F9D049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334A6961"/>
    <w:multiLevelType w:val="hybridMultilevel"/>
    <w:tmpl w:val="93B640C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3BC698C"/>
    <w:multiLevelType w:val="hybridMultilevel"/>
    <w:tmpl w:val="ECEE281C"/>
    <w:lvl w:ilvl="0" w:tplc="DB725CAC">
      <w:start w:val="1"/>
      <w:numFmt w:val="decimal"/>
      <w:lvlText w:val="Bài %1."/>
      <w:lvlJc w:val="left"/>
      <w:pPr>
        <w:ind w:left="776"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12">
    <w:nsid w:val="38B83BAF"/>
    <w:multiLevelType w:val="hybridMultilevel"/>
    <w:tmpl w:val="AF667BDA"/>
    <w:lvl w:ilvl="0" w:tplc="F1EEEAD0">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B503BDA"/>
    <w:multiLevelType w:val="hybridMultilevel"/>
    <w:tmpl w:val="6744117E"/>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3BB43499"/>
    <w:multiLevelType w:val="hybridMultilevel"/>
    <w:tmpl w:val="1136BF10"/>
    <w:lvl w:ilvl="0" w:tplc="D8D28E0E">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DA1986"/>
    <w:multiLevelType w:val="hybridMultilevel"/>
    <w:tmpl w:val="2F10FCB6"/>
    <w:lvl w:ilvl="0" w:tplc="B4E2B6E6">
      <w:start w:val="1"/>
      <w:numFmt w:val="lowerLetter"/>
      <w:lvlText w:val="%1)"/>
      <w:lvlJc w:val="left"/>
      <w:pPr>
        <w:ind w:left="360" w:hanging="360"/>
      </w:pPr>
      <w:rPr>
        <w:rFonts w:cs="Times New Roman" w:hint="default"/>
      </w:rPr>
    </w:lvl>
    <w:lvl w:ilvl="1" w:tplc="042A0019" w:tentative="1">
      <w:start w:val="1"/>
      <w:numFmt w:val="lowerLetter"/>
      <w:lvlText w:val="%2."/>
      <w:lvlJc w:val="left"/>
      <w:pPr>
        <w:ind w:left="1080" w:hanging="360"/>
      </w:pPr>
      <w:rPr>
        <w:rFonts w:cs="Times New Roman"/>
      </w:rPr>
    </w:lvl>
    <w:lvl w:ilvl="2" w:tplc="042A001B" w:tentative="1">
      <w:start w:val="1"/>
      <w:numFmt w:val="lowerRoman"/>
      <w:lvlText w:val="%3."/>
      <w:lvlJc w:val="right"/>
      <w:pPr>
        <w:ind w:left="1800" w:hanging="180"/>
      </w:pPr>
      <w:rPr>
        <w:rFonts w:cs="Times New Roman"/>
      </w:rPr>
    </w:lvl>
    <w:lvl w:ilvl="3" w:tplc="042A000F" w:tentative="1">
      <w:start w:val="1"/>
      <w:numFmt w:val="decimal"/>
      <w:lvlText w:val="%4."/>
      <w:lvlJc w:val="left"/>
      <w:pPr>
        <w:ind w:left="2520" w:hanging="360"/>
      </w:pPr>
      <w:rPr>
        <w:rFonts w:cs="Times New Roman"/>
      </w:rPr>
    </w:lvl>
    <w:lvl w:ilvl="4" w:tplc="042A0019" w:tentative="1">
      <w:start w:val="1"/>
      <w:numFmt w:val="lowerLetter"/>
      <w:lvlText w:val="%5."/>
      <w:lvlJc w:val="left"/>
      <w:pPr>
        <w:ind w:left="3240" w:hanging="360"/>
      </w:pPr>
      <w:rPr>
        <w:rFonts w:cs="Times New Roman"/>
      </w:rPr>
    </w:lvl>
    <w:lvl w:ilvl="5" w:tplc="042A001B" w:tentative="1">
      <w:start w:val="1"/>
      <w:numFmt w:val="lowerRoman"/>
      <w:lvlText w:val="%6."/>
      <w:lvlJc w:val="right"/>
      <w:pPr>
        <w:ind w:left="3960" w:hanging="180"/>
      </w:pPr>
      <w:rPr>
        <w:rFonts w:cs="Times New Roman"/>
      </w:rPr>
    </w:lvl>
    <w:lvl w:ilvl="6" w:tplc="042A000F" w:tentative="1">
      <w:start w:val="1"/>
      <w:numFmt w:val="decimal"/>
      <w:lvlText w:val="%7."/>
      <w:lvlJc w:val="left"/>
      <w:pPr>
        <w:ind w:left="4680" w:hanging="360"/>
      </w:pPr>
      <w:rPr>
        <w:rFonts w:cs="Times New Roman"/>
      </w:rPr>
    </w:lvl>
    <w:lvl w:ilvl="7" w:tplc="042A0019" w:tentative="1">
      <w:start w:val="1"/>
      <w:numFmt w:val="lowerLetter"/>
      <w:lvlText w:val="%8."/>
      <w:lvlJc w:val="left"/>
      <w:pPr>
        <w:ind w:left="5400" w:hanging="360"/>
      </w:pPr>
      <w:rPr>
        <w:rFonts w:cs="Times New Roman"/>
      </w:rPr>
    </w:lvl>
    <w:lvl w:ilvl="8" w:tplc="042A001B" w:tentative="1">
      <w:start w:val="1"/>
      <w:numFmt w:val="lowerRoman"/>
      <w:lvlText w:val="%9."/>
      <w:lvlJc w:val="right"/>
      <w:pPr>
        <w:ind w:left="6120" w:hanging="180"/>
      </w:pPr>
      <w:rPr>
        <w:rFonts w:cs="Times New Roman"/>
      </w:rPr>
    </w:lvl>
  </w:abstractNum>
  <w:abstractNum w:abstractNumId="17">
    <w:nsid w:val="43CD5D32"/>
    <w:multiLevelType w:val="hybridMultilevel"/>
    <w:tmpl w:val="D3D0756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9406603"/>
    <w:multiLevelType w:val="hybridMultilevel"/>
    <w:tmpl w:val="2A92ABD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2A4D78"/>
    <w:multiLevelType w:val="hybridMultilevel"/>
    <w:tmpl w:val="C1766126"/>
    <w:lvl w:ilvl="0" w:tplc="944CB2CA">
      <w:start w:val="1"/>
      <w:numFmt w:val="decimal"/>
      <w:lvlText w:val="Bài %1."/>
      <w:lvlJc w:val="left"/>
      <w:pPr>
        <w:ind w:left="720" w:hanging="360"/>
      </w:pPr>
      <w:rPr>
        <w:rFonts w:ascii="Times New Roman" w:hAnsi="Times New Roman" w:cs="Times New Roman" w:hint="default"/>
        <w:b/>
        <w:i w:val="0"/>
        <w:color w:val="FF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24D2D63"/>
    <w:multiLevelType w:val="hybridMultilevel"/>
    <w:tmpl w:val="D9B69A12"/>
    <w:lvl w:ilvl="0" w:tplc="6E04FD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21">
    <w:nsid w:val="534C613F"/>
    <w:multiLevelType w:val="hybridMultilevel"/>
    <w:tmpl w:val="EB06EB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9C34C54"/>
    <w:multiLevelType w:val="hybridMultilevel"/>
    <w:tmpl w:val="4986E648"/>
    <w:lvl w:ilvl="0" w:tplc="D6B0A9B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C085729"/>
    <w:multiLevelType w:val="hybridMultilevel"/>
    <w:tmpl w:val="717E8B6C"/>
    <w:lvl w:ilvl="0" w:tplc="5210C444">
      <w:start w:val="1"/>
      <w:numFmt w:val="decimal"/>
      <w:lvlText w:val="%1."/>
      <w:lvlJc w:val="left"/>
      <w:pPr>
        <w:ind w:left="792" w:hanging="360"/>
      </w:pPr>
      <w:rPr>
        <w:rFonts w:cs="Times New Roman" w:hint="default"/>
        <w:b/>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4">
    <w:nsid w:val="636978F1"/>
    <w:multiLevelType w:val="hybridMultilevel"/>
    <w:tmpl w:val="E4064AD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2E879CD"/>
    <w:multiLevelType w:val="hybridMultilevel"/>
    <w:tmpl w:val="4ECAED8A"/>
    <w:lvl w:ilvl="0" w:tplc="8BCEF00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58138E8"/>
    <w:multiLevelType w:val="hybridMultilevel"/>
    <w:tmpl w:val="89D0926E"/>
    <w:lvl w:ilvl="0" w:tplc="1DF0D57C">
      <w:start w:val="1"/>
      <w:numFmt w:val="decimal"/>
      <w:lvlText w:val="Bài %1."/>
      <w:lvlJc w:val="left"/>
      <w:pPr>
        <w:ind w:left="1440" w:hanging="360"/>
      </w:pPr>
      <w:rPr>
        <w:rFonts w:ascii="Times New Roman" w:hAnsi="Times New Roman" w:cs="Times New Roman" w:hint="default"/>
        <w:b/>
        <w:i w:val="0"/>
        <w:color w:val="FF0000"/>
        <w:sz w:val="24"/>
        <w:szCs w:val="24"/>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78D60598"/>
    <w:multiLevelType w:val="hybridMultilevel"/>
    <w:tmpl w:val="73ECA8FA"/>
    <w:lvl w:ilvl="0" w:tplc="87182262">
      <w:start w:val="1"/>
      <w:numFmt w:val="decimal"/>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28">
    <w:nsid w:val="7B036844"/>
    <w:multiLevelType w:val="hybridMultilevel"/>
    <w:tmpl w:val="EA5EA5F8"/>
    <w:lvl w:ilvl="0" w:tplc="05168C40">
      <w:start w:val="3"/>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17"/>
  </w:num>
  <w:num w:numId="5">
    <w:abstractNumId w:val="16"/>
  </w:num>
  <w:num w:numId="6">
    <w:abstractNumId w:val="10"/>
  </w:num>
  <w:num w:numId="7">
    <w:abstractNumId w:val="23"/>
  </w:num>
  <w:num w:numId="8">
    <w:abstractNumId w:val="11"/>
  </w:num>
  <w:num w:numId="9">
    <w:abstractNumId w:val="5"/>
  </w:num>
  <w:num w:numId="10">
    <w:abstractNumId w:val="20"/>
  </w:num>
  <w:num w:numId="11">
    <w:abstractNumId w:val="3"/>
  </w:num>
  <w:num w:numId="12">
    <w:abstractNumId w:val="0"/>
  </w:num>
  <w:num w:numId="13">
    <w:abstractNumId w:val="21"/>
  </w:num>
  <w:num w:numId="14">
    <w:abstractNumId w:val="14"/>
  </w:num>
  <w:num w:numId="15">
    <w:abstractNumId w:val="18"/>
  </w:num>
  <w:num w:numId="16">
    <w:abstractNumId w:val="22"/>
  </w:num>
  <w:num w:numId="17">
    <w:abstractNumId w:val="8"/>
  </w:num>
  <w:num w:numId="18">
    <w:abstractNumId w:val="19"/>
  </w:num>
  <w:num w:numId="19">
    <w:abstractNumId w:val="26"/>
  </w:num>
  <w:num w:numId="20">
    <w:abstractNumId w:val="28"/>
  </w:num>
  <w:num w:numId="21">
    <w:abstractNumId w:val="25"/>
  </w:num>
  <w:num w:numId="22">
    <w:abstractNumId w:val="9"/>
  </w:num>
  <w:num w:numId="23">
    <w:abstractNumId w:val="6"/>
  </w:num>
  <w:num w:numId="24">
    <w:abstractNumId w:val="12"/>
  </w:num>
  <w:num w:numId="25">
    <w:abstractNumId w:val="27"/>
  </w:num>
  <w:num w:numId="26">
    <w:abstractNumId w:val="7"/>
  </w:num>
  <w:num w:numId="27">
    <w:abstractNumId w:val="24"/>
  </w:num>
  <w:num w:numId="28">
    <w:abstractNumId w:val="4"/>
  </w:num>
  <w:num w:numId="29">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C00"/>
    <w:rsid w:val="00076165"/>
    <w:rsid w:val="00077EAE"/>
    <w:rsid w:val="00081FA7"/>
    <w:rsid w:val="0008687D"/>
    <w:rsid w:val="000909A6"/>
    <w:rsid w:val="00094A60"/>
    <w:rsid w:val="00095BD5"/>
    <w:rsid w:val="00096837"/>
    <w:rsid w:val="000A10C4"/>
    <w:rsid w:val="000A14D8"/>
    <w:rsid w:val="000A43CD"/>
    <w:rsid w:val="000A575E"/>
    <w:rsid w:val="000A66ED"/>
    <w:rsid w:val="000A68F5"/>
    <w:rsid w:val="000A6D72"/>
    <w:rsid w:val="000A7250"/>
    <w:rsid w:val="000B18BC"/>
    <w:rsid w:val="000B3093"/>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4CCC"/>
    <w:rsid w:val="00135987"/>
    <w:rsid w:val="001368EC"/>
    <w:rsid w:val="001408DE"/>
    <w:rsid w:val="001411AB"/>
    <w:rsid w:val="001421D0"/>
    <w:rsid w:val="00143738"/>
    <w:rsid w:val="00150B70"/>
    <w:rsid w:val="001579B3"/>
    <w:rsid w:val="001615EE"/>
    <w:rsid w:val="00163253"/>
    <w:rsid w:val="001640C5"/>
    <w:rsid w:val="0017323B"/>
    <w:rsid w:val="001744BA"/>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1FCC"/>
    <w:rsid w:val="001B3286"/>
    <w:rsid w:val="001B7DE0"/>
    <w:rsid w:val="001C0532"/>
    <w:rsid w:val="001C29C3"/>
    <w:rsid w:val="001C5AF8"/>
    <w:rsid w:val="001C627B"/>
    <w:rsid w:val="001D0FBA"/>
    <w:rsid w:val="001D267B"/>
    <w:rsid w:val="001D48CF"/>
    <w:rsid w:val="001D4CB6"/>
    <w:rsid w:val="001D5555"/>
    <w:rsid w:val="001D5931"/>
    <w:rsid w:val="001D6A36"/>
    <w:rsid w:val="001D7BE7"/>
    <w:rsid w:val="001E4479"/>
    <w:rsid w:val="001E5AA5"/>
    <w:rsid w:val="001E6D14"/>
    <w:rsid w:val="001F0264"/>
    <w:rsid w:val="001F122A"/>
    <w:rsid w:val="001F157D"/>
    <w:rsid w:val="001F1DAD"/>
    <w:rsid w:val="001F2719"/>
    <w:rsid w:val="001F2BE4"/>
    <w:rsid w:val="001F6050"/>
    <w:rsid w:val="002002D0"/>
    <w:rsid w:val="00200438"/>
    <w:rsid w:val="00200ECD"/>
    <w:rsid w:val="002014FB"/>
    <w:rsid w:val="0020484E"/>
    <w:rsid w:val="00205D2B"/>
    <w:rsid w:val="00205E7E"/>
    <w:rsid w:val="00211D42"/>
    <w:rsid w:val="00215F9B"/>
    <w:rsid w:val="0022069B"/>
    <w:rsid w:val="00220A22"/>
    <w:rsid w:val="002212A4"/>
    <w:rsid w:val="00221C23"/>
    <w:rsid w:val="00222048"/>
    <w:rsid w:val="0022310C"/>
    <w:rsid w:val="00224994"/>
    <w:rsid w:val="00230880"/>
    <w:rsid w:val="00233C3A"/>
    <w:rsid w:val="00234347"/>
    <w:rsid w:val="00236D9A"/>
    <w:rsid w:val="0023711F"/>
    <w:rsid w:val="00237F27"/>
    <w:rsid w:val="00241918"/>
    <w:rsid w:val="002424FB"/>
    <w:rsid w:val="002426FB"/>
    <w:rsid w:val="00244128"/>
    <w:rsid w:val="002447E1"/>
    <w:rsid w:val="00250ED0"/>
    <w:rsid w:val="00251D1E"/>
    <w:rsid w:val="00257CB4"/>
    <w:rsid w:val="0026028B"/>
    <w:rsid w:val="00261152"/>
    <w:rsid w:val="00261E77"/>
    <w:rsid w:val="00263B3B"/>
    <w:rsid w:val="00265F23"/>
    <w:rsid w:val="0026786E"/>
    <w:rsid w:val="002769D0"/>
    <w:rsid w:val="00277C92"/>
    <w:rsid w:val="002820CB"/>
    <w:rsid w:val="002838B4"/>
    <w:rsid w:val="002863F9"/>
    <w:rsid w:val="00286FB4"/>
    <w:rsid w:val="002910B4"/>
    <w:rsid w:val="00291E74"/>
    <w:rsid w:val="00293E41"/>
    <w:rsid w:val="002955EF"/>
    <w:rsid w:val="0029793C"/>
    <w:rsid w:val="002A01A0"/>
    <w:rsid w:val="002A1BE9"/>
    <w:rsid w:val="002A7AFA"/>
    <w:rsid w:val="002B1A91"/>
    <w:rsid w:val="002B1E4D"/>
    <w:rsid w:val="002B33B5"/>
    <w:rsid w:val="002B5CE2"/>
    <w:rsid w:val="002B7024"/>
    <w:rsid w:val="002C57B6"/>
    <w:rsid w:val="002C78CC"/>
    <w:rsid w:val="002C7D27"/>
    <w:rsid w:val="002D4DFD"/>
    <w:rsid w:val="002D6AF6"/>
    <w:rsid w:val="002E1FD4"/>
    <w:rsid w:val="002E4F81"/>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4DE3"/>
    <w:rsid w:val="00307D19"/>
    <w:rsid w:val="00310F9B"/>
    <w:rsid w:val="003116C1"/>
    <w:rsid w:val="003119BD"/>
    <w:rsid w:val="00316270"/>
    <w:rsid w:val="00316941"/>
    <w:rsid w:val="00316E7C"/>
    <w:rsid w:val="0031700E"/>
    <w:rsid w:val="00322FC5"/>
    <w:rsid w:val="00323313"/>
    <w:rsid w:val="003251CC"/>
    <w:rsid w:val="00327A7C"/>
    <w:rsid w:val="00327EBD"/>
    <w:rsid w:val="00331859"/>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65192"/>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75CA"/>
    <w:rsid w:val="003C7D96"/>
    <w:rsid w:val="003D0B09"/>
    <w:rsid w:val="003D45CC"/>
    <w:rsid w:val="003D49C6"/>
    <w:rsid w:val="003D589A"/>
    <w:rsid w:val="003D6A94"/>
    <w:rsid w:val="003D7148"/>
    <w:rsid w:val="003D7522"/>
    <w:rsid w:val="003E04E4"/>
    <w:rsid w:val="003E1ED4"/>
    <w:rsid w:val="003E2CF4"/>
    <w:rsid w:val="003E3CAE"/>
    <w:rsid w:val="003E5D1B"/>
    <w:rsid w:val="003F1439"/>
    <w:rsid w:val="003F16F1"/>
    <w:rsid w:val="003F2892"/>
    <w:rsid w:val="003F2DC5"/>
    <w:rsid w:val="003F66B0"/>
    <w:rsid w:val="0040026C"/>
    <w:rsid w:val="00400273"/>
    <w:rsid w:val="00400470"/>
    <w:rsid w:val="004014FB"/>
    <w:rsid w:val="004026F7"/>
    <w:rsid w:val="00405752"/>
    <w:rsid w:val="00405854"/>
    <w:rsid w:val="0040653B"/>
    <w:rsid w:val="00410053"/>
    <w:rsid w:val="00410F96"/>
    <w:rsid w:val="00412085"/>
    <w:rsid w:val="004127E9"/>
    <w:rsid w:val="004135CC"/>
    <w:rsid w:val="00415DE2"/>
    <w:rsid w:val="00417315"/>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1A3D"/>
    <w:rsid w:val="004C4C32"/>
    <w:rsid w:val="004C7D74"/>
    <w:rsid w:val="004D0040"/>
    <w:rsid w:val="004D0537"/>
    <w:rsid w:val="004D08EA"/>
    <w:rsid w:val="004D21AC"/>
    <w:rsid w:val="004D28E8"/>
    <w:rsid w:val="004D2E30"/>
    <w:rsid w:val="004D349B"/>
    <w:rsid w:val="004D63B1"/>
    <w:rsid w:val="004D6BE8"/>
    <w:rsid w:val="004D708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3B08"/>
    <w:rsid w:val="00514251"/>
    <w:rsid w:val="00514B72"/>
    <w:rsid w:val="0051571E"/>
    <w:rsid w:val="00520C7C"/>
    <w:rsid w:val="005214C2"/>
    <w:rsid w:val="00522774"/>
    <w:rsid w:val="005233E5"/>
    <w:rsid w:val="005242FC"/>
    <w:rsid w:val="00524E37"/>
    <w:rsid w:val="005256F6"/>
    <w:rsid w:val="00526738"/>
    <w:rsid w:val="00532087"/>
    <w:rsid w:val="0053562C"/>
    <w:rsid w:val="00536FCA"/>
    <w:rsid w:val="00540C93"/>
    <w:rsid w:val="00541245"/>
    <w:rsid w:val="00545573"/>
    <w:rsid w:val="0054563A"/>
    <w:rsid w:val="00547DE0"/>
    <w:rsid w:val="005511A7"/>
    <w:rsid w:val="00552A7C"/>
    <w:rsid w:val="00552ED0"/>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54A2"/>
    <w:rsid w:val="005A645E"/>
    <w:rsid w:val="005A6D1E"/>
    <w:rsid w:val="005A6E4C"/>
    <w:rsid w:val="005B011F"/>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F77EB"/>
    <w:rsid w:val="00604088"/>
    <w:rsid w:val="0060478E"/>
    <w:rsid w:val="00613E53"/>
    <w:rsid w:val="00615305"/>
    <w:rsid w:val="0062082D"/>
    <w:rsid w:val="00620DDD"/>
    <w:rsid w:val="006213AF"/>
    <w:rsid w:val="006224A2"/>
    <w:rsid w:val="00625DA9"/>
    <w:rsid w:val="00633001"/>
    <w:rsid w:val="006335B2"/>
    <w:rsid w:val="00633667"/>
    <w:rsid w:val="0063413A"/>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2C36"/>
    <w:rsid w:val="006B40FD"/>
    <w:rsid w:val="006B4CB6"/>
    <w:rsid w:val="006C0D2A"/>
    <w:rsid w:val="006C1C45"/>
    <w:rsid w:val="006C2F1C"/>
    <w:rsid w:val="006C34E7"/>
    <w:rsid w:val="006C3BFA"/>
    <w:rsid w:val="006C5E5E"/>
    <w:rsid w:val="006D1939"/>
    <w:rsid w:val="006D52DA"/>
    <w:rsid w:val="006E00D6"/>
    <w:rsid w:val="006E0479"/>
    <w:rsid w:val="006E11FE"/>
    <w:rsid w:val="006E1BC0"/>
    <w:rsid w:val="006F0603"/>
    <w:rsid w:val="006F45C6"/>
    <w:rsid w:val="006F692E"/>
    <w:rsid w:val="006F6BAB"/>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691B"/>
    <w:rsid w:val="007270C1"/>
    <w:rsid w:val="00730040"/>
    <w:rsid w:val="00732825"/>
    <w:rsid w:val="00732C61"/>
    <w:rsid w:val="00734D62"/>
    <w:rsid w:val="00734FA0"/>
    <w:rsid w:val="00735E09"/>
    <w:rsid w:val="00737A7F"/>
    <w:rsid w:val="00742D1C"/>
    <w:rsid w:val="0074358F"/>
    <w:rsid w:val="00747D18"/>
    <w:rsid w:val="00750092"/>
    <w:rsid w:val="0075657C"/>
    <w:rsid w:val="00760D2E"/>
    <w:rsid w:val="007632B0"/>
    <w:rsid w:val="00765F2B"/>
    <w:rsid w:val="00766A79"/>
    <w:rsid w:val="00767935"/>
    <w:rsid w:val="0077380A"/>
    <w:rsid w:val="0077424A"/>
    <w:rsid w:val="00776780"/>
    <w:rsid w:val="00776A73"/>
    <w:rsid w:val="007816EA"/>
    <w:rsid w:val="00781F3C"/>
    <w:rsid w:val="007857EA"/>
    <w:rsid w:val="0078793C"/>
    <w:rsid w:val="00791966"/>
    <w:rsid w:val="00792898"/>
    <w:rsid w:val="00792F96"/>
    <w:rsid w:val="0079329C"/>
    <w:rsid w:val="00794A97"/>
    <w:rsid w:val="00794B2A"/>
    <w:rsid w:val="00795618"/>
    <w:rsid w:val="00796093"/>
    <w:rsid w:val="00797799"/>
    <w:rsid w:val="007A0080"/>
    <w:rsid w:val="007A03CC"/>
    <w:rsid w:val="007A4145"/>
    <w:rsid w:val="007A430D"/>
    <w:rsid w:val="007A52F6"/>
    <w:rsid w:val="007B1B71"/>
    <w:rsid w:val="007B39E5"/>
    <w:rsid w:val="007B3C22"/>
    <w:rsid w:val="007B7AFE"/>
    <w:rsid w:val="007C1E21"/>
    <w:rsid w:val="007C24F0"/>
    <w:rsid w:val="007C5604"/>
    <w:rsid w:val="007C5C9F"/>
    <w:rsid w:val="007C70F8"/>
    <w:rsid w:val="007C78A9"/>
    <w:rsid w:val="007C7A9C"/>
    <w:rsid w:val="007D1477"/>
    <w:rsid w:val="007D170A"/>
    <w:rsid w:val="007D53CE"/>
    <w:rsid w:val="007D5BA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180D"/>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6A62"/>
    <w:rsid w:val="00866BC2"/>
    <w:rsid w:val="00867473"/>
    <w:rsid w:val="00871799"/>
    <w:rsid w:val="00872E13"/>
    <w:rsid w:val="00873722"/>
    <w:rsid w:val="00873839"/>
    <w:rsid w:val="00874F58"/>
    <w:rsid w:val="0087727B"/>
    <w:rsid w:val="00883225"/>
    <w:rsid w:val="00883544"/>
    <w:rsid w:val="0088367C"/>
    <w:rsid w:val="00883C99"/>
    <w:rsid w:val="008840EB"/>
    <w:rsid w:val="0088726E"/>
    <w:rsid w:val="008904CB"/>
    <w:rsid w:val="00894901"/>
    <w:rsid w:val="0089582E"/>
    <w:rsid w:val="008A0592"/>
    <w:rsid w:val="008A2C3B"/>
    <w:rsid w:val="008A384A"/>
    <w:rsid w:val="008A455C"/>
    <w:rsid w:val="008A477D"/>
    <w:rsid w:val="008A496C"/>
    <w:rsid w:val="008B0664"/>
    <w:rsid w:val="008B0A74"/>
    <w:rsid w:val="008B3AEF"/>
    <w:rsid w:val="008B3FDF"/>
    <w:rsid w:val="008B43C3"/>
    <w:rsid w:val="008B5F05"/>
    <w:rsid w:val="008C1C51"/>
    <w:rsid w:val="008C4349"/>
    <w:rsid w:val="008C48F8"/>
    <w:rsid w:val="008C643D"/>
    <w:rsid w:val="008D06FE"/>
    <w:rsid w:val="008D2062"/>
    <w:rsid w:val="008D544D"/>
    <w:rsid w:val="008D64F5"/>
    <w:rsid w:val="008D67C9"/>
    <w:rsid w:val="008E17CF"/>
    <w:rsid w:val="008E2837"/>
    <w:rsid w:val="008E4058"/>
    <w:rsid w:val="008E42F0"/>
    <w:rsid w:val="008E6298"/>
    <w:rsid w:val="008F0155"/>
    <w:rsid w:val="008F1C57"/>
    <w:rsid w:val="008F2923"/>
    <w:rsid w:val="008F422B"/>
    <w:rsid w:val="008F4B0A"/>
    <w:rsid w:val="008F5B4A"/>
    <w:rsid w:val="008F5C54"/>
    <w:rsid w:val="008F6A35"/>
    <w:rsid w:val="008F714E"/>
    <w:rsid w:val="008F78E3"/>
    <w:rsid w:val="0090021D"/>
    <w:rsid w:val="00903711"/>
    <w:rsid w:val="00903F35"/>
    <w:rsid w:val="00905640"/>
    <w:rsid w:val="00905682"/>
    <w:rsid w:val="00906317"/>
    <w:rsid w:val="0090795A"/>
    <w:rsid w:val="009124F9"/>
    <w:rsid w:val="00920269"/>
    <w:rsid w:val="009226BF"/>
    <w:rsid w:val="009226CA"/>
    <w:rsid w:val="0092288F"/>
    <w:rsid w:val="009270C1"/>
    <w:rsid w:val="009278F2"/>
    <w:rsid w:val="0093108D"/>
    <w:rsid w:val="00931BEB"/>
    <w:rsid w:val="00931D1A"/>
    <w:rsid w:val="00931EDA"/>
    <w:rsid w:val="009339E2"/>
    <w:rsid w:val="00935E7B"/>
    <w:rsid w:val="00937782"/>
    <w:rsid w:val="00943A0A"/>
    <w:rsid w:val="009472BC"/>
    <w:rsid w:val="00947E89"/>
    <w:rsid w:val="00950764"/>
    <w:rsid w:val="00950C1A"/>
    <w:rsid w:val="0095141D"/>
    <w:rsid w:val="00951D20"/>
    <w:rsid w:val="00951F33"/>
    <w:rsid w:val="00952627"/>
    <w:rsid w:val="009571A3"/>
    <w:rsid w:val="00961099"/>
    <w:rsid w:val="009621AA"/>
    <w:rsid w:val="009630E4"/>
    <w:rsid w:val="009642B8"/>
    <w:rsid w:val="00966C4E"/>
    <w:rsid w:val="00967248"/>
    <w:rsid w:val="00970977"/>
    <w:rsid w:val="00970A93"/>
    <w:rsid w:val="009736B5"/>
    <w:rsid w:val="00975AD7"/>
    <w:rsid w:val="00981B80"/>
    <w:rsid w:val="00985827"/>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3DD8"/>
    <w:rsid w:val="009F5F9E"/>
    <w:rsid w:val="009F6203"/>
    <w:rsid w:val="009F6542"/>
    <w:rsid w:val="00A01B3E"/>
    <w:rsid w:val="00A02038"/>
    <w:rsid w:val="00A03A48"/>
    <w:rsid w:val="00A05EAE"/>
    <w:rsid w:val="00A07E96"/>
    <w:rsid w:val="00A16E96"/>
    <w:rsid w:val="00A203EF"/>
    <w:rsid w:val="00A20E35"/>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5F77"/>
    <w:rsid w:val="00A56653"/>
    <w:rsid w:val="00A61027"/>
    <w:rsid w:val="00A62227"/>
    <w:rsid w:val="00A63D53"/>
    <w:rsid w:val="00A6420F"/>
    <w:rsid w:val="00A65B83"/>
    <w:rsid w:val="00A7249F"/>
    <w:rsid w:val="00A7554A"/>
    <w:rsid w:val="00A807F5"/>
    <w:rsid w:val="00A83ADE"/>
    <w:rsid w:val="00A845EB"/>
    <w:rsid w:val="00A86A72"/>
    <w:rsid w:val="00A90E0E"/>
    <w:rsid w:val="00A96FC4"/>
    <w:rsid w:val="00A97A08"/>
    <w:rsid w:val="00AA0BC0"/>
    <w:rsid w:val="00AA34AA"/>
    <w:rsid w:val="00AA55B6"/>
    <w:rsid w:val="00AA590D"/>
    <w:rsid w:val="00AA66C3"/>
    <w:rsid w:val="00AB307D"/>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43EC"/>
    <w:rsid w:val="00AF2CCE"/>
    <w:rsid w:val="00AF4567"/>
    <w:rsid w:val="00AF55B0"/>
    <w:rsid w:val="00AF57C4"/>
    <w:rsid w:val="00AF5F31"/>
    <w:rsid w:val="00B007BE"/>
    <w:rsid w:val="00B011C3"/>
    <w:rsid w:val="00B02875"/>
    <w:rsid w:val="00B031FB"/>
    <w:rsid w:val="00B04707"/>
    <w:rsid w:val="00B04B34"/>
    <w:rsid w:val="00B06B7A"/>
    <w:rsid w:val="00B10AB1"/>
    <w:rsid w:val="00B1159A"/>
    <w:rsid w:val="00B12AA8"/>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47160"/>
    <w:rsid w:val="00B502FC"/>
    <w:rsid w:val="00B56282"/>
    <w:rsid w:val="00B60771"/>
    <w:rsid w:val="00B64E10"/>
    <w:rsid w:val="00B651B9"/>
    <w:rsid w:val="00B676DC"/>
    <w:rsid w:val="00B70500"/>
    <w:rsid w:val="00B7311D"/>
    <w:rsid w:val="00B732E4"/>
    <w:rsid w:val="00B74814"/>
    <w:rsid w:val="00B75521"/>
    <w:rsid w:val="00B80EA2"/>
    <w:rsid w:val="00B85DE0"/>
    <w:rsid w:val="00B91866"/>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5DDC"/>
    <w:rsid w:val="00BB5ED1"/>
    <w:rsid w:val="00BB7FCA"/>
    <w:rsid w:val="00BC0F2B"/>
    <w:rsid w:val="00BC3021"/>
    <w:rsid w:val="00BC41E0"/>
    <w:rsid w:val="00BC4F91"/>
    <w:rsid w:val="00BC63B2"/>
    <w:rsid w:val="00BD0337"/>
    <w:rsid w:val="00BD36C3"/>
    <w:rsid w:val="00BD591E"/>
    <w:rsid w:val="00BD6FAD"/>
    <w:rsid w:val="00BD7906"/>
    <w:rsid w:val="00BE0785"/>
    <w:rsid w:val="00BE19B7"/>
    <w:rsid w:val="00BE3AAF"/>
    <w:rsid w:val="00BE5D38"/>
    <w:rsid w:val="00BF06E2"/>
    <w:rsid w:val="00BF3065"/>
    <w:rsid w:val="00BF39E6"/>
    <w:rsid w:val="00BF40B5"/>
    <w:rsid w:val="00C003D5"/>
    <w:rsid w:val="00C0133A"/>
    <w:rsid w:val="00C01E77"/>
    <w:rsid w:val="00C0266E"/>
    <w:rsid w:val="00C02FE4"/>
    <w:rsid w:val="00C039E7"/>
    <w:rsid w:val="00C10A05"/>
    <w:rsid w:val="00C10DBE"/>
    <w:rsid w:val="00C12F16"/>
    <w:rsid w:val="00C13B12"/>
    <w:rsid w:val="00C20607"/>
    <w:rsid w:val="00C20F0F"/>
    <w:rsid w:val="00C210E3"/>
    <w:rsid w:val="00C27C73"/>
    <w:rsid w:val="00C27DD6"/>
    <w:rsid w:val="00C3004F"/>
    <w:rsid w:val="00C3358B"/>
    <w:rsid w:val="00C35D1F"/>
    <w:rsid w:val="00C37BFF"/>
    <w:rsid w:val="00C42BE1"/>
    <w:rsid w:val="00C42EEE"/>
    <w:rsid w:val="00C44482"/>
    <w:rsid w:val="00C444F9"/>
    <w:rsid w:val="00C4455C"/>
    <w:rsid w:val="00C45439"/>
    <w:rsid w:val="00C47D61"/>
    <w:rsid w:val="00C52ED9"/>
    <w:rsid w:val="00C565DB"/>
    <w:rsid w:val="00C577DB"/>
    <w:rsid w:val="00C62F32"/>
    <w:rsid w:val="00C638EA"/>
    <w:rsid w:val="00C652CF"/>
    <w:rsid w:val="00C66428"/>
    <w:rsid w:val="00C66993"/>
    <w:rsid w:val="00C67164"/>
    <w:rsid w:val="00C724B7"/>
    <w:rsid w:val="00C74B3B"/>
    <w:rsid w:val="00C76484"/>
    <w:rsid w:val="00C77475"/>
    <w:rsid w:val="00C77982"/>
    <w:rsid w:val="00C81A0C"/>
    <w:rsid w:val="00C82EAF"/>
    <w:rsid w:val="00C84874"/>
    <w:rsid w:val="00C87D8C"/>
    <w:rsid w:val="00C91717"/>
    <w:rsid w:val="00C9573E"/>
    <w:rsid w:val="00C968BD"/>
    <w:rsid w:val="00C972A0"/>
    <w:rsid w:val="00CA3D0F"/>
    <w:rsid w:val="00CA69BD"/>
    <w:rsid w:val="00CA747A"/>
    <w:rsid w:val="00CB0314"/>
    <w:rsid w:val="00CB1B6F"/>
    <w:rsid w:val="00CB33D4"/>
    <w:rsid w:val="00CB423F"/>
    <w:rsid w:val="00CB54FA"/>
    <w:rsid w:val="00CB5920"/>
    <w:rsid w:val="00CB68CB"/>
    <w:rsid w:val="00CC4407"/>
    <w:rsid w:val="00CC452B"/>
    <w:rsid w:val="00CC5459"/>
    <w:rsid w:val="00CC5E88"/>
    <w:rsid w:val="00CC68BE"/>
    <w:rsid w:val="00CD004C"/>
    <w:rsid w:val="00CD1A1A"/>
    <w:rsid w:val="00CD2B7D"/>
    <w:rsid w:val="00CD35C0"/>
    <w:rsid w:val="00CD4FC2"/>
    <w:rsid w:val="00CD6D64"/>
    <w:rsid w:val="00CD7100"/>
    <w:rsid w:val="00CD73E0"/>
    <w:rsid w:val="00CE0713"/>
    <w:rsid w:val="00CE1A48"/>
    <w:rsid w:val="00CE2801"/>
    <w:rsid w:val="00CE446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4972"/>
    <w:rsid w:val="00D36C25"/>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7DCB"/>
    <w:rsid w:val="00D9111E"/>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11F2"/>
    <w:rsid w:val="00DF360D"/>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3D05"/>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7D46"/>
    <w:rsid w:val="00E813C5"/>
    <w:rsid w:val="00E83735"/>
    <w:rsid w:val="00E83F8F"/>
    <w:rsid w:val="00E8565B"/>
    <w:rsid w:val="00E87109"/>
    <w:rsid w:val="00E873F1"/>
    <w:rsid w:val="00E87A1D"/>
    <w:rsid w:val="00E92791"/>
    <w:rsid w:val="00E92E7A"/>
    <w:rsid w:val="00EA1014"/>
    <w:rsid w:val="00EA7B28"/>
    <w:rsid w:val="00EB24C8"/>
    <w:rsid w:val="00EC0B19"/>
    <w:rsid w:val="00EC3BF1"/>
    <w:rsid w:val="00EC79CE"/>
    <w:rsid w:val="00ED1005"/>
    <w:rsid w:val="00ED3046"/>
    <w:rsid w:val="00ED45A1"/>
    <w:rsid w:val="00ED5348"/>
    <w:rsid w:val="00EE081B"/>
    <w:rsid w:val="00EE2FBB"/>
    <w:rsid w:val="00EE3297"/>
    <w:rsid w:val="00EE3467"/>
    <w:rsid w:val="00EE376B"/>
    <w:rsid w:val="00EE3D69"/>
    <w:rsid w:val="00EE3E8F"/>
    <w:rsid w:val="00EE4A71"/>
    <w:rsid w:val="00EE535E"/>
    <w:rsid w:val="00EF0D36"/>
    <w:rsid w:val="00EF22CB"/>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40F4"/>
    <w:rsid w:val="00F57E49"/>
    <w:rsid w:val="00F62E58"/>
    <w:rsid w:val="00F63588"/>
    <w:rsid w:val="00F63FFF"/>
    <w:rsid w:val="00F677B2"/>
    <w:rsid w:val="00F704F4"/>
    <w:rsid w:val="00F71373"/>
    <w:rsid w:val="00F72723"/>
    <w:rsid w:val="00F74567"/>
    <w:rsid w:val="00F749C5"/>
    <w:rsid w:val="00F7597B"/>
    <w:rsid w:val="00F9172F"/>
    <w:rsid w:val="00F93B48"/>
    <w:rsid w:val="00F9618E"/>
    <w:rsid w:val="00F96A74"/>
    <w:rsid w:val="00F97545"/>
    <w:rsid w:val="00F97CA6"/>
    <w:rsid w:val="00FA5C57"/>
    <w:rsid w:val="00FB2CAE"/>
    <w:rsid w:val="00FB3A64"/>
    <w:rsid w:val="00FB3DE9"/>
    <w:rsid w:val="00FC07C1"/>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33C3A"/>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393965989">
      <w:marLeft w:val="0"/>
      <w:marRight w:val="0"/>
      <w:marTop w:val="0"/>
      <w:marBottom w:val="0"/>
      <w:divBdr>
        <w:top w:val="none" w:sz="0" w:space="0" w:color="auto"/>
        <w:left w:val="none" w:sz="0" w:space="0" w:color="auto"/>
        <w:bottom w:val="none" w:sz="0" w:space="0" w:color="auto"/>
        <w:right w:val="none" w:sz="0" w:space="0" w:color="auto"/>
      </w:divBdr>
    </w:div>
    <w:div w:id="393965990">
      <w:marLeft w:val="0"/>
      <w:marRight w:val="0"/>
      <w:marTop w:val="0"/>
      <w:marBottom w:val="0"/>
      <w:divBdr>
        <w:top w:val="none" w:sz="0" w:space="0" w:color="auto"/>
        <w:left w:val="none" w:sz="0" w:space="0" w:color="auto"/>
        <w:bottom w:val="none" w:sz="0" w:space="0" w:color="auto"/>
        <w:right w:val="none" w:sz="0" w:space="0" w:color="auto"/>
      </w:divBdr>
    </w:div>
    <w:div w:id="393965991">
      <w:marLeft w:val="0"/>
      <w:marRight w:val="0"/>
      <w:marTop w:val="0"/>
      <w:marBottom w:val="0"/>
      <w:divBdr>
        <w:top w:val="none" w:sz="0" w:space="0" w:color="auto"/>
        <w:left w:val="none" w:sz="0" w:space="0" w:color="auto"/>
        <w:bottom w:val="none" w:sz="0" w:space="0" w:color="auto"/>
        <w:right w:val="none" w:sz="0" w:space="0" w:color="auto"/>
      </w:divBdr>
    </w:div>
    <w:div w:id="393965992">
      <w:marLeft w:val="0"/>
      <w:marRight w:val="0"/>
      <w:marTop w:val="0"/>
      <w:marBottom w:val="0"/>
      <w:divBdr>
        <w:top w:val="none" w:sz="0" w:space="0" w:color="auto"/>
        <w:left w:val="none" w:sz="0" w:space="0" w:color="auto"/>
        <w:bottom w:val="none" w:sz="0" w:space="0" w:color="auto"/>
        <w:right w:val="none" w:sz="0" w:space="0" w:color="auto"/>
      </w:divBdr>
    </w:div>
    <w:div w:id="393965993">
      <w:marLeft w:val="0"/>
      <w:marRight w:val="0"/>
      <w:marTop w:val="0"/>
      <w:marBottom w:val="0"/>
      <w:divBdr>
        <w:top w:val="none" w:sz="0" w:space="0" w:color="auto"/>
        <w:left w:val="none" w:sz="0" w:space="0" w:color="auto"/>
        <w:bottom w:val="none" w:sz="0" w:space="0" w:color="auto"/>
        <w:right w:val="none" w:sz="0" w:space="0" w:color="auto"/>
      </w:divBdr>
    </w:div>
    <w:div w:id="393965994">
      <w:marLeft w:val="0"/>
      <w:marRight w:val="0"/>
      <w:marTop w:val="0"/>
      <w:marBottom w:val="0"/>
      <w:divBdr>
        <w:top w:val="none" w:sz="0" w:space="0" w:color="auto"/>
        <w:left w:val="none" w:sz="0" w:space="0" w:color="auto"/>
        <w:bottom w:val="none" w:sz="0" w:space="0" w:color="auto"/>
        <w:right w:val="none" w:sz="0" w:space="0" w:color="auto"/>
      </w:divBdr>
    </w:div>
    <w:div w:id="393965995">
      <w:marLeft w:val="0"/>
      <w:marRight w:val="0"/>
      <w:marTop w:val="0"/>
      <w:marBottom w:val="0"/>
      <w:divBdr>
        <w:top w:val="none" w:sz="0" w:space="0" w:color="auto"/>
        <w:left w:val="none" w:sz="0" w:space="0" w:color="auto"/>
        <w:bottom w:val="none" w:sz="0" w:space="0" w:color="auto"/>
        <w:right w:val="none" w:sz="0" w:space="0" w:color="auto"/>
      </w:divBdr>
    </w:div>
    <w:div w:id="393965996">
      <w:marLeft w:val="0"/>
      <w:marRight w:val="0"/>
      <w:marTop w:val="0"/>
      <w:marBottom w:val="0"/>
      <w:divBdr>
        <w:top w:val="none" w:sz="0" w:space="0" w:color="auto"/>
        <w:left w:val="none" w:sz="0" w:space="0" w:color="auto"/>
        <w:bottom w:val="none" w:sz="0" w:space="0" w:color="auto"/>
        <w:right w:val="none" w:sz="0" w:space="0" w:color="auto"/>
      </w:divBdr>
    </w:div>
    <w:div w:id="393965997">
      <w:marLeft w:val="0"/>
      <w:marRight w:val="0"/>
      <w:marTop w:val="0"/>
      <w:marBottom w:val="0"/>
      <w:divBdr>
        <w:top w:val="none" w:sz="0" w:space="0" w:color="auto"/>
        <w:left w:val="none" w:sz="0" w:space="0" w:color="auto"/>
        <w:bottom w:val="none" w:sz="0" w:space="0" w:color="auto"/>
        <w:right w:val="none" w:sz="0" w:space="0" w:color="auto"/>
      </w:divBdr>
    </w:div>
    <w:div w:id="393965998">
      <w:marLeft w:val="0"/>
      <w:marRight w:val="0"/>
      <w:marTop w:val="0"/>
      <w:marBottom w:val="0"/>
      <w:divBdr>
        <w:top w:val="none" w:sz="0" w:space="0" w:color="auto"/>
        <w:left w:val="none" w:sz="0" w:space="0" w:color="auto"/>
        <w:bottom w:val="none" w:sz="0" w:space="0" w:color="auto"/>
        <w:right w:val="none" w:sz="0" w:space="0" w:color="auto"/>
      </w:divBdr>
    </w:div>
    <w:div w:id="393965999">
      <w:marLeft w:val="0"/>
      <w:marRight w:val="0"/>
      <w:marTop w:val="0"/>
      <w:marBottom w:val="0"/>
      <w:divBdr>
        <w:top w:val="none" w:sz="0" w:space="0" w:color="auto"/>
        <w:left w:val="none" w:sz="0" w:space="0" w:color="auto"/>
        <w:bottom w:val="none" w:sz="0" w:space="0" w:color="auto"/>
        <w:right w:val="none" w:sz="0" w:space="0" w:color="auto"/>
      </w:divBdr>
    </w:div>
    <w:div w:id="393966000">
      <w:marLeft w:val="0"/>
      <w:marRight w:val="0"/>
      <w:marTop w:val="0"/>
      <w:marBottom w:val="0"/>
      <w:divBdr>
        <w:top w:val="none" w:sz="0" w:space="0" w:color="auto"/>
        <w:left w:val="none" w:sz="0" w:space="0" w:color="auto"/>
        <w:bottom w:val="none" w:sz="0" w:space="0" w:color="auto"/>
        <w:right w:val="none" w:sz="0" w:space="0" w:color="auto"/>
      </w:divBdr>
    </w:div>
    <w:div w:id="393966001">
      <w:marLeft w:val="0"/>
      <w:marRight w:val="0"/>
      <w:marTop w:val="0"/>
      <w:marBottom w:val="0"/>
      <w:divBdr>
        <w:top w:val="none" w:sz="0" w:space="0" w:color="auto"/>
        <w:left w:val="none" w:sz="0" w:space="0" w:color="auto"/>
        <w:bottom w:val="none" w:sz="0" w:space="0" w:color="auto"/>
        <w:right w:val="none" w:sz="0" w:space="0" w:color="auto"/>
      </w:divBdr>
    </w:div>
    <w:div w:id="393966002">
      <w:marLeft w:val="0"/>
      <w:marRight w:val="0"/>
      <w:marTop w:val="0"/>
      <w:marBottom w:val="0"/>
      <w:divBdr>
        <w:top w:val="none" w:sz="0" w:space="0" w:color="auto"/>
        <w:left w:val="none" w:sz="0" w:space="0" w:color="auto"/>
        <w:bottom w:val="none" w:sz="0" w:space="0" w:color="auto"/>
        <w:right w:val="none" w:sz="0" w:space="0" w:color="auto"/>
      </w:divBdr>
    </w:div>
    <w:div w:id="393966003">
      <w:marLeft w:val="0"/>
      <w:marRight w:val="0"/>
      <w:marTop w:val="0"/>
      <w:marBottom w:val="0"/>
      <w:divBdr>
        <w:top w:val="none" w:sz="0" w:space="0" w:color="auto"/>
        <w:left w:val="none" w:sz="0" w:space="0" w:color="auto"/>
        <w:bottom w:val="none" w:sz="0" w:space="0" w:color="auto"/>
        <w:right w:val="none" w:sz="0" w:space="0" w:color="auto"/>
      </w:divBdr>
    </w:div>
    <w:div w:id="393966004">
      <w:marLeft w:val="0"/>
      <w:marRight w:val="0"/>
      <w:marTop w:val="0"/>
      <w:marBottom w:val="0"/>
      <w:divBdr>
        <w:top w:val="none" w:sz="0" w:space="0" w:color="auto"/>
        <w:left w:val="none" w:sz="0" w:space="0" w:color="auto"/>
        <w:bottom w:val="none" w:sz="0" w:space="0" w:color="auto"/>
        <w:right w:val="none" w:sz="0" w:space="0" w:color="auto"/>
      </w:divBdr>
    </w:div>
    <w:div w:id="393966005">
      <w:marLeft w:val="0"/>
      <w:marRight w:val="0"/>
      <w:marTop w:val="0"/>
      <w:marBottom w:val="0"/>
      <w:divBdr>
        <w:top w:val="none" w:sz="0" w:space="0" w:color="auto"/>
        <w:left w:val="none" w:sz="0" w:space="0" w:color="auto"/>
        <w:bottom w:val="none" w:sz="0" w:space="0" w:color="auto"/>
        <w:right w:val="none" w:sz="0" w:space="0" w:color="auto"/>
      </w:divBdr>
    </w:div>
    <w:div w:id="393966006">
      <w:marLeft w:val="0"/>
      <w:marRight w:val="0"/>
      <w:marTop w:val="0"/>
      <w:marBottom w:val="0"/>
      <w:divBdr>
        <w:top w:val="none" w:sz="0" w:space="0" w:color="auto"/>
        <w:left w:val="none" w:sz="0" w:space="0" w:color="auto"/>
        <w:bottom w:val="none" w:sz="0" w:space="0" w:color="auto"/>
        <w:right w:val="none" w:sz="0" w:space="0" w:color="auto"/>
      </w:divBdr>
    </w:div>
    <w:div w:id="393966007">
      <w:marLeft w:val="0"/>
      <w:marRight w:val="0"/>
      <w:marTop w:val="0"/>
      <w:marBottom w:val="0"/>
      <w:divBdr>
        <w:top w:val="none" w:sz="0" w:space="0" w:color="auto"/>
        <w:left w:val="none" w:sz="0" w:space="0" w:color="auto"/>
        <w:bottom w:val="none" w:sz="0" w:space="0" w:color="auto"/>
        <w:right w:val="none" w:sz="0" w:space="0" w:color="auto"/>
      </w:divBdr>
    </w:div>
    <w:div w:id="393966008">
      <w:marLeft w:val="0"/>
      <w:marRight w:val="0"/>
      <w:marTop w:val="0"/>
      <w:marBottom w:val="0"/>
      <w:divBdr>
        <w:top w:val="none" w:sz="0" w:space="0" w:color="auto"/>
        <w:left w:val="none" w:sz="0" w:space="0" w:color="auto"/>
        <w:bottom w:val="none" w:sz="0" w:space="0" w:color="auto"/>
        <w:right w:val="none" w:sz="0" w:space="0" w:color="auto"/>
      </w:divBdr>
    </w:div>
    <w:div w:id="393966009">
      <w:marLeft w:val="0"/>
      <w:marRight w:val="0"/>
      <w:marTop w:val="0"/>
      <w:marBottom w:val="0"/>
      <w:divBdr>
        <w:top w:val="none" w:sz="0" w:space="0" w:color="auto"/>
        <w:left w:val="none" w:sz="0" w:space="0" w:color="auto"/>
        <w:bottom w:val="none" w:sz="0" w:space="0" w:color="auto"/>
        <w:right w:val="none" w:sz="0" w:space="0" w:color="auto"/>
      </w:divBdr>
    </w:div>
    <w:div w:id="393966010">
      <w:marLeft w:val="0"/>
      <w:marRight w:val="0"/>
      <w:marTop w:val="0"/>
      <w:marBottom w:val="0"/>
      <w:divBdr>
        <w:top w:val="none" w:sz="0" w:space="0" w:color="auto"/>
        <w:left w:val="none" w:sz="0" w:space="0" w:color="auto"/>
        <w:bottom w:val="none" w:sz="0" w:space="0" w:color="auto"/>
        <w:right w:val="none" w:sz="0" w:space="0" w:color="auto"/>
      </w:divBdr>
    </w:div>
    <w:div w:id="393966011">
      <w:marLeft w:val="0"/>
      <w:marRight w:val="0"/>
      <w:marTop w:val="0"/>
      <w:marBottom w:val="0"/>
      <w:divBdr>
        <w:top w:val="none" w:sz="0" w:space="0" w:color="auto"/>
        <w:left w:val="none" w:sz="0" w:space="0" w:color="auto"/>
        <w:bottom w:val="none" w:sz="0" w:space="0" w:color="auto"/>
        <w:right w:val="none" w:sz="0" w:space="0" w:color="auto"/>
      </w:divBdr>
    </w:div>
    <w:div w:id="393966012">
      <w:marLeft w:val="0"/>
      <w:marRight w:val="0"/>
      <w:marTop w:val="0"/>
      <w:marBottom w:val="0"/>
      <w:divBdr>
        <w:top w:val="none" w:sz="0" w:space="0" w:color="auto"/>
        <w:left w:val="none" w:sz="0" w:space="0" w:color="auto"/>
        <w:bottom w:val="none" w:sz="0" w:space="0" w:color="auto"/>
        <w:right w:val="none" w:sz="0" w:space="0" w:color="auto"/>
      </w:divBdr>
    </w:div>
    <w:div w:id="393966013">
      <w:marLeft w:val="0"/>
      <w:marRight w:val="0"/>
      <w:marTop w:val="0"/>
      <w:marBottom w:val="0"/>
      <w:divBdr>
        <w:top w:val="none" w:sz="0" w:space="0" w:color="auto"/>
        <w:left w:val="none" w:sz="0" w:space="0" w:color="auto"/>
        <w:bottom w:val="none" w:sz="0" w:space="0" w:color="auto"/>
        <w:right w:val="none" w:sz="0" w:space="0" w:color="auto"/>
      </w:divBdr>
    </w:div>
    <w:div w:id="393966014">
      <w:marLeft w:val="0"/>
      <w:marRight w:val="0"/>
      <w:marTop w:val="0"/>
      <w:marBottom w:val="0"/>
      <w:divBdr>
        <w:top w:val="none" w:sz="0" w:space="0" w:color="auto"/>
        <w:left w:val="none" w:sz="0" w:space="0" w:color="auto"/>
        <w:bottom w:val="none" w:sz="0" w:space="0" w:color="auto"/>
        <w:right w:val="none" w:sz="0" w:space="0" w:color="auto"/>
      </w:divBdr>
    </w:div>
    <w:div w:id="393966015">
      <w:marLeft w:val="0"/>
      <w:marRight w:val="0"/>
      <w:marTop w:val="0"/>
      <w:marBottom w:val="0"/>
      <w:divBdr>
        <w:top w:val="none" w:sz="0" w:space="0" w:color="auto"/>
        <w:left w:val="none" w:sz="0" w:space="0" w:color="auto"/>
        <w:bottom w:val="none" w:sz="0" w:space="0" w:color="auto"/>
        <w:right w:val="none" w:sz="0" w:space="0" w:color="auto"/>
      </w:divBdr>
    </w:div>
    <w:div w:id="393966016">
      <w:marLeft w:val="0"/>
      <w:marRight w:val="0"/>
      <w:marTop w:val="0"/>
      <w:marBottom w:val="0"/>
      <w:divBdr>
        <w:top w:val="none" w:sz="0" w:space="0" w:color="auto"/>
        <w:left w:val="none" w:sz="0" w:space="0" w:color="auto"/>
        <w:bottom w:val="none" w:sz="0" w:space="0" w:color="auto"/>
        <w:right w:val="none" w:sz="0" w:space="0" w:color="auto"/>
      </w:divBdr>
    </w:div>
    <w:div w:id="393966017">
      <w:marLeft w:val="0"/>
      <w:marRight w:val="0"/>
      <w:marTop w:val="0"/>
      <w:marBottom w:val="0"/>
      <w:divBdr>
        <w:top w:val="none" w:sz="0" w:space="0" w:color="auto"/>
        <w:left w:val="none" w:sz="0" w:space="0" w:color="auto"/>
        <w:bottom w:val="none" w:sz="0" w:space="0" w:color="auto"/>
        <w:right w:val="none" w:sz="0" w:space="0" w:color="auto"/>
      </w:divBdr>
    </w:div>
    <w:div w:id="393966018">
      <w:marLeft w:val="0"/>
      <w:marRight w:val="0"/>
      <w:marTop w:val="0"/>
      <w:marBottom w:val="0"/>
      <w:divBdr>
        <w:top w:val="none" w:sz="0" w:space="0" w:color="auto"/>
        <w:left w:val="none" w:sz="0" w:space="0" w:color="auto"/>
        <w:bottom w:val="none" w:sz="0" w:space="0" w:color="auto"/>
        <w:right w:val="none" w:sz="0" w:space="0" w:color="auto"/>
      </w:divBdr>
    </w:div>
    <w:div w:id="393966019">
      <w:marLeft w:val="0"/>
      <w:marRight w:val="0"/>
      <w:marTop w:val="0"/>
      <w:marBottom w:val="0"/>
      <w:divBdr>
        <w:top w:val="none" w:sz="0" w:space="0" w:color="auto"/>
        <w:left w:val="none" w:sz="0" w:space="0" w:color="auto"/>
        <w:bottom w:val="none" w:sz="0" w:space="0" w:color="auto"/>
        <w:right w:val="none" w:sz="0" w:space="0" w:color="auto"/>
      </w:divBdr>
    </w:div>
    <w:div w:id="393966020">
      <w:marLeft w:val="0"/>
      <w:marRight w:val="0"/>
      <w:marTop w:val="0"/>
      <w:marBottom w:val="0"/>
      <w:divBdr>
        <w:top w:val="none" w:sz="0" w:space="0" w:color="auto"/>
        <w:left w:val="none" w:sz="0" w:space="0" w:color="auto"/>
        <w:bottom w:val="none" w:sz="0" w:space="0" w:color="auto"/>
        <w:right w:val="none" w:sz="0" w:space="0" w:color="auto"/>
      </w:divBdr>
    </w:div>
    <w:div w:id="393966021">
      <w:marLeft w:val="0"/>
      <w:marRight w:val="0"/>
      <w:marTop w:val="0"/>
      <w:marBottom w:val="0"/>
      <w:divBdr>
        <w:top w:val="none" w:sz="0" w:space="0" w:color="auto"/>
        <w:left w:val="none" w:sz="0" w:space="0" w:color="auto"/>
        <w:bottom w:val="none" w:sz="0" w:space="0" w:color="auto"/>
        <w:right w:val="none" w:sz="0" w:space="0" w:color="auto"/>
      </w:divBdr>
    </w:div>
    <w:div w:id="393966022">
      <w:marLeft w:val="0"/>
      <w:marRight w:val="0"/>
      <w:marTop w:val="0"/>
      <w:marBottom w:val="0"/>
      <w:divBdr>
        <w:top w:val="none" w:sz="0" w:space="0" w:color="auto"/>
        <w:left w:val="none" w:sz="0" w:space="0" w:color="auto"/>
        <w:bottom w:val="none" w:sz="0" w:space="0" w:color="auto"/>
        <w:right w:val="none" w:sz="0" w:space="0" w:color="auto"/>
      </w:divBdr>
    </w:div>
    <w:div w:id="393966023">
      <w:marLeft w:val="0"/>
      <w:marRight w:val="0"/>
      <w:marTop w:val="0"/>
      <w:marBottom w:val="0"/>
      <w:divBdr>
        <w:top w:val="none" w:sz="0" w:space="0" w:color="auto"/>
        <w:left w:val="none" w:sz="0" w:space="0" w:color="auto"/>
        <w:bottom w:val="none" w:sz="0" w:space="0" w:color="auto"/>
        <w:right w:val="none" w:sz="0" w:space="0" w:color="auto"/>
      </w:divBdr>
    </w:div>
    <w:div w:id="393966024">
      <w:marLeft w:val="0"/>
      <w:marRight w:val="0"/>
      <w:marTop w:val="0"/>
      <w:marBottom w:val="0"/>
      <w:divBdr>
        <w:top w:val="none" w:sz="0" w:space="0" w:color="auto"/>
        <w:left w:val="none" w:sz="0" w:space="0" w:color="auto"/>
        <w:bottom w:val="none" w:sz="0" w:space="0" w:color="auto"/>
        <w:right w:val="none" w:sz="0" w:space="0" w:color="auto"/>
      </w:divBdr>
    </w:div>
    <w:div w:id="393966025">
      <w:marLeft w:val="0"/>
      <w:marRight w:val="0"/>
      <w:marTop w:val="0"/>
      <w:marBottom w:val="0"/>
      <w:divBdr>
        <w:top w:val="none" w:sz="0" w:space="0" w:color="auto"/>
        <w:left w:val="none" w:sz="0" w:space="0" w:color="auto"/>
        <w:bottom w:val="none" w:sz="0" w:space="0" w:color="auto"/>
        <w:right w:val="none" w:sz="0" w:space="0" w:color="auto"/>
      </w:divBdr>
    </w:div>
    <w:div w:id="393966026">
      <w:marLeft w:val="0"/>
      <w:marRight w:val="0"/>
      <w:marTop w:val="0"/>
      <w:marBottom w:val="0"/>
      <w:divBdr>
        <w:top w:val="none" w:sz="0" w:space="0" w:color="auto"/>
        <w:left w:val="none" w:sz="0" w:space="0" w:color="auto"/>
        <w:bottom w:val="none" w:sz="0" w:space="0" w:color="auto"/>
        <w:right w:val="none" w:sz="0" w:space="0" w:color="auto"/>
      </w:divBdr>
    </w:div>
    <w:div w:id="393966027">
      <w:marLeft w:val="0"/>
      <w:marRight w:val="0"/>
      <w:marTop w:val="0"/>
      <w:marBottom w:val="0"/>
      <w:divBdr>
        <w:top w:val="none" w:sz="0" w:space="0" w:color="auto"/>
        <w:left w:val="none" w:sz="0" w:space="0" w:color="auto"/>
        <w:bottom w:val="none" w:sz="0" w:space="0" w:color="auto"/>
        <w:right w:val="none" w:sz="0" w:space="0" w:color="auto"/>
      </w:divBdr>
    </w:div>
    <w:div w:id="393966028">
      <w:marLeft w:val="0"/>
      <w:marRight w:val="0"/>
      <w:marTop w:val="0"/>
      <w:marBottom w:val="0"/>
      <w:divBdr>
        <w:top w:val="none" w:sz="0" w:space="0" w:color="auto"/>
        <w:left w:val="none" w:sz="0" w:space="0" w:color="auto"/>
        <w:bottom w:val="none" w:sz="0" w:space="0" w:color="auto"/>
        <w:right w:val="none" w:sz="0" w:space="0" w:color="auto"/>
      </w:divBdr>
    </w:div>
    <w:div w:id="393966029">
      <w:marLeft w:val="0"/>
      <w:marRight w:val="0"/>
      <w:marTop w:val="0"/>
      <w:marBottom w:val="0"/>
      <w:divBdr>
        <w:top w:val="none" w:sz="0" w:space="0" w:color="auto"/>
        <w:left w:val="none" w:sz="0" w:space="0" w:color="auto"/>
        <w:bottom w:val="none" w:sz="0" w:space="0" w:color="auto"/>
        <w:right w:val="none" w:sz="0" w:space="0" w:color="auto"/>
      </w:divBdr>
    </w:div>
    <w:div w:id="393966030">
      <w:marLeft w:val="0"/>
      <w:marRight w:val="0"/>
      <w:marTop w:val="0"/>
      <w:marBottom w:val="0"/>
      <w:divBdr>
        <w:top w:val="none" w:sz="0" w:space="0" w:color="auto"/>
        <w:left w:val="none" w:sz="0" w:space="0" w:color="auto"/>
        <w:bottom w:val="none" w:sz="0" w:space="0" w:color="auto"/>
        <w:right w:val="none" w:sz="0" w:space="0" w:color="auto"/>
      </w:divBdr>
    </w:div>
    <w:div w:id="393966031">
      <w:marLeft w:val="0"/>
      <w:marRight w:val="0"/>
      <w:marTop w:val="0"/>
      <w:marBottom w:val="0"/>
      <w:divBdr>
        <w:top w:val="none" w:sz="0" w:space="0" w:color="auto"/>
        <w:left w:val="none" w:sz="0" w:space="0" w:color="auto"/>
        <w:bottom w:val="none" w:sz="0" w:space="0" w:color="auto"/>
        <w:right w:val="none" w:sz="0" w:space="0" w:color="auto"/>
      </w:divBdr>
    </w:div>
    <w:div w:id="393966032">
      <w:marLeft w:val="0"/>
      <w:marRight w:val="0"/>
      <w:marTop w:val="0"/>
      <w:marBottom w:val="0"/>
      <w:divBdr>
        <w:top w:val="none" w:sz="0" w:space="0" w:color="auto"/>
        <w:left w:val="none" w:sz="0" w:space="0" w:color="auto"/>
        <w:bottom w:val="none" w:sz="0" w:space="0" w:color="auto"/>
        <w:right w:val="none" w:sz="0" w:space="0" w:color="auto"/>
      </w:divBdr>
    </w:div>
    <w:div w:id="393966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46.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9.wmf"/><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oleObject" Target="embeddings/oleObject81.bin"/><Relationship Id="rId226" Type="http://schemas.openxmlformats.org/officeDocument/2006/relationships/image" Target="media/image111.wmf"/><Relationship Id="rId433" Type="http://schemas.openxmlformats.org/officeDocument/2006/relationships/image" Target="media/image214.wmf"/><Relationship Id="rId268" Type="http://schemas.openxmlformats.org/officeDocument/2006/relationships/image" Target="media/image132.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59.bin"/><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8.bin"/><Relationship Id="rId279" Type="http://schemas.openxmlformats.org/officeDocument/2006/relationships/oleObject" Target="embeddings/oleObject136.bin"/><Relationship Id="rId444" Type="http://schemas.openxmlformats.org/officeDocument/2006/relationships/oleObject" Target="embeddings/oleObject219.bin"/><Relationship Id="rId43" Type="http://schemas.openxmlformats.org/officeDocument/2006/relationships/oleObject" Target="embeddings/oleObject18.bin"/><Relationship Id="rId139" Type="http://schemas.openxmlformats.org/officeDocument/2006/relationships/image" Target="media/image69.wmf"/><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oleObject" Target="embeddings/oleObject191.bin"/><Relationship Id="rId85" Type="http://schemas.openxmlformats.org/officeDocument/2006/relationships/oleObject" Target="embeddings/oleObject39.bin"/><Relationship Id="rId150" Type="http://schemas.openxmlformats.org/officeDocument/2006/relationships/oleObject" Target="embeddings/oleObject70.bin"/><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4.wmf"/><Relationship Id="rId248" Type="http://schemas.openxmlformats.org/officeDocument/2006/relationships/image" Target="media/image122.wmf"/><Relationship Id="rId12" Type="http://schemas.openxmlformats.org/officeDocument/2006/relationships/oleObject" Target="embeddings/oleObject3.bin"/><Relationship Id="rId108" Type="http://schemas.openxmlformats.org/officeDocument/2006/relationships/image" Target="media/image53.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80.wmf"/><Relationship Id="rId217" Type="http://schemas.openxmlformats.org/officeDocument/2006/relationships/oleObject" Target="embeddings/oleObject105.bin"/><Relationship Id="rId399" Type="http://schemas.openxmlformats.org/officeDocument/2006/relationships/image" Target="media/image197.wmf"/><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6.bin"/><Relationship Id="rId424" Type="http://schemas.openxmlformats.org/officeDocument/2006/relationships/oleObject" Target="embeddings/oleObject209.bin"/><Relationship Id="rId445" Type="http://schemas.openxmlformats.org/officeDocument/2006/relationships/image" Target="media/image220.wmf"/><Relationship Id="rId23" Type="http://schemas.openxmlformats.org/officeDocument/2006/relationships/image" Target="media/image9.png"/><Relationship Id="rId119" Type="http://schemas.openxmlformats.org/officeDocument/2006/relationships/image" Target="media/image59.wmf"/><Relationship Id="rId270" Type="http://schemas.openxmlformats.org/officeDocument/2006/relationships/image" Target="media/image133.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1.wmf"/><Relationship Id="rId347" Type="http://schemas.openxmlformats.org/officeDocument/2006/relationships/oleObject" Target="embeddings/oleObject170.bin"/><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60.bin"/><Relationship Id="rId151" Type="http://schemas.openxmlformats.org/officeDocument/2006/relationships/image" Target="media/image75.wmf"/><Relationship Id="rId368" Type="http://schemas.openxmlformats.org/officeDocument/2006/relationships/image" Target="media/image182.wmf"/><Relationship Id="rId389" Type="http://schemas.openxmlformats.org/officeDocument/2006/relationships/image" Target="media/image192.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2.wmf"/><Relationship Id="rId249" Type="http://schemas.openxmlformats.org/officeDocument/2006/relationships/oleObject" Target="embeddings/oleObject121.bin"/><Relationship Id="rId414" Type="http://schemas.openxmlformats.org/officeDocument/2006/relationships/oleObject" Target="embeddings/oleObject204.bin"/><Relationship Id="rId435" Type="http://schemas.openxmlformats.org/officeDocument/2006/relationships/image" Target="media/image215.wmf"/><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28.wmf"/><Relationship Id="rId281" Type="http://schemas.openxmlformats.org/officeDocument/2006/relationships/oleObject" Target="embeddings/oleObject137.bin"/><Relationship Id="rId316" Type="http://schemas.openxmlformats.org/officeDocument/2006/relationships/image" Target="media/image156.wmf"/><Relationship Id="rId337" Type="http://schemas.openxmlformats.org/officeDocument/2006/relationships/oleObject" Target="embeddings/oleObject165.bin"/><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oleObject" Target="embeddings/oleObject55.bin"/><Relationship Id="rId141" Type="http://schemas.openxmlformats.org/officeDocument/2006/relationships/image" Target="media/image70.wmf"/><Relationship Id="rId358" Type="http://schemas.openxmlformats.org/officeDocument/2006/relationships/image" Target="media/image177.wmf"/><Relationship Id="rId379" Type="http://schemas.openxmlformats.org/officeDocument/2006/relationships/oleObject" Target="embeddings/oleObject186.bin"/><Relationship Id="rId7" Type="http://schemas.openxmlformats.org/officeDocument/2006/relationships/image" Target="media/image1.wmf"/><Relationship Id="rId162" Type="http://schemas.openxmlformats.org/officeDocument/2006/relationships/oleObject" Target="embeddings/oleObject76.bin"/><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oleObject" Target="embeddings/oleObject116.bin"/><Relationship Id="rId390" Type="http://schemas.openxmlformats.org/officeDocument/2006/relationships/oleObject" Target="embeddings/oleObject192.bin"/><Relationship Id="rId404" Type="http://schemas.openxmlformats.org/officeDocument/2006/relationships/oleObject" Target="embeddings/oleObject199.bin"/><Relationship Id="rId425" Type="http://schemas.openxmlformats.org/officeDocument/2006/relationships/image" Target="media/image210.wmf"/><Relationship Id="rId446" Type="http://schemas.openxmlformats.org/officeDocument/2006/relationships/oleObject" Target="embeddings/oleObject220.bin"/><Relationship Id="rId250" Type="http://schemas.openxmlformats.org/officeDocument/2006/relationships/image" Target="media/image123.wmf"/><Relationship Id="rId271" Type="http://schemas.openxmlformats.org/officeDocument/2006/relationships/oleObject" Target="embeddings/oleObject132.bin"/><Relationship Id="rId292" Type="http://schemas.openxmlformats.org/officeDocument/2006/relationships/image" Target="media/image144.wmf"/><Relationship Id="rId306" Type="http://schemas.openxmlformats.org/officeDocument/2006/relationships/image" Target="media/image151.wmf"/><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png"/><Relationship Id="rId131" Type="http://schemas.openxmlformats.org/officeDocument/2006/relationships/image" Target="media/image65.wmf"/><Relationship Id="rId327" Type="http://schemas.openxmlformats.org/officeDocument/2006/relationships/oleObject" Target="embeddings/oleObject160.bin"/><Relationship Id="rId348" Type="http://schemas.openxmlformats.org/officeDocument/2006/relationships/image" Target="media/image172.wmf"/><Relationship Id="rId369" Type="http://schemas.openxmlformats.org/officeDocument/2006/relationships/oleObject" Target="embeddings/oleObject181.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1.bin"/><Relationship Id="rId380" Type="http://schemas.openxmlformats.org/officeDocument/2006/relationships/image" Target="media/image188.wmf"/><Relationship Id="rId415" Type="http://schemas.openxmlformats.org/officeDocument/2006/relationships/image" Target="media/image205.wmf"/><Relationship Id="rId436" Type="http://schemas.openxmlformats.org/officeDocument/2006/relationships/oleObject" Target="embeddings/oleObject215.bin"/><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9.wmf"/><Relationship Id="rId317" Type="http://schemas.openxmlformats.org/officeDocument/2006/relationships/oleObject" Target="embeddings/oleObject155.bin"/><Relationship Id="rId338" Type="http://schemas.openxmlformats.org/officeDocument/2006/relationships/image" Target="media/image167.wmf"/><Relationship Id="rId359" Type="http://schemas.openxmlformats.org/officeDocument/2006/relationships/oleObject" Target="embeddings/oleObject176.bin"/><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image" Target="media/image60.wmf"/><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image" Target="media/image90.wmf"/><Relationship Id="rId219" Type="http://schemas.openxmlformats.org/officeDocument/2006/relationships/oleObject" Target="embeddings/oleObject106.bin"/><Relationship Id="rId370" Type="http://schemas.openxmlformats.org/officeDocument/2006/relationships/image" Target="media/image183.wmf"/><Relationship Id="rId391" Type="http://schemas.openxmlformats.org/officeDocument/2006/relationships/image" Target="media/image193.wmf"/><Relationship Id="rId405" Type="http://schemas.openxmlformats.org/officeDocument/2006/relationships/image" Target="media/image200.wmf"/><Relationship Id="rId426" Type="http://schemas.openxmlformats.org/officeDocument/2006/relationships/oleObject" Target="embeddings/oleObject210.bin"/><Relationship Id="rId447" Type="http://schemas.openxmlformats.org/officeDocument/2006/relationships/image" Target="media/image221.wmf"/><Relationship Id="rId230" Type="http://schemas.openxmlformats.org/officeDocument/2006/relationships/image" Target="media/image113.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image" Target="media/image134.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2.wmf"/><Relationship Id="rId349" Type="http://schemas.openxmlformats.org/officeDocument/2006/relationships/oleObject" Target="embeddings/oleObject171.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oleObject" Target="embeddings/oleObject61.bin"/><Relationship Id="rId153" Type="http://schemas.openxmlformats.org/officeDocument/2006/relationships/image" Target="media/image76.wmf"/><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8.wmf"/><Relationship Id="rId381" Type="http://schemas.openxmlformats.org/officeDocument/2006/relationships/oleObject" Target="embeddings/oleObject187.bin"/><Relationship Id="rId416" Type="http://schemas.openxmlformats.org/officeDocument/2006/relationships/oleObject" Target="embeddings/oleObject205.bin"/><Relationship Id="rId220" Type="http://schemas.openxmlformats.org/officeDocument/2006/relationships/image" Target="media/image108.wmf"/><Relationship Id="rId241" Type="http://schemas.openxmlformats.org/officeDocument/2006/relationships/oleObject" Target="embeddings/oleObject117.bin"/><Relationship Id="rId437" Type="http://schemas.openxmlformats.org/officeDocument/2006/relationships/image" Target="media/image216.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29.wmf"/><Relationship Id="rId283" Type="http://schemas.openxmlformats.org/officeDocument/2006/relationships/oleObject" Target="embeddings/oleObject138.bin"/><Relationship Id="rId318" Type="http://schemas.openxmlformats.org/officeDocument/2006/relationships/image" Target="media/image157.wmf"/><Relationship Id="rId339" Type="http://schemas.openxmlformats.org/officeDocument/2006/relationships/oleObject" Target="embeddings/oleObject166.bin"/><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6.bin"/><Relationship Id="rId143" Type="http://schemas.openxmlformats.org/officeDocument/2006/relationships/image" Target="media/image7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73.wmf"/><Relationship Id="rId371" Type="http://schemas.openxmlformats.org/officeDocument/2006/relationships/oleObject" Target="embeddings/oleObject182.bin"/><Relationship Id="rId406" Type="http://schemas.openxmlformats.org/officeDocument/2006/relationships/oleObject" Target="embeddings/oleObject200.bin"/><Relationship Id="rId9" Type="http://schemas.openxmlformats.org/officeDocument/2006/relationships/image" Target="media/image2.wmf"/><Relationship Id="rId210" Type="http://schemas.openxmlformats.org/officeDocument/2006/relationships/image" Target="media/image103.wmf"/><Relationship Id="rId392" Type="http://schemas.openxmlformats.org/officeDocument/2006/relationships/oleObject" Target="embeddings/oleObject193.bin"/><Relationship Id="rId427" Type="http://schemas.openxmlformats.org/officeDocument/2006/relationships/image" Target="media/image211.wmf"/><Relationship Id="rId448" Type="http://schemas.openxmlformats.org/officeDocument/2006/relationships/oleObject" Target="embeddings/oleObject221.bin"/><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6.wmf"/><Relationship Id="rId154" Type="http://schemas.openxmlformats.org/officeDocument/2006/relationships/oleObject" Target="embeddings/oleObject72.bin"/><Relationship Id="rId175" Type="http://schemas.openxmlformats.org/officeDocument/2006/relationships/image" Target="media/image86.wmf"/><Relationship Id="rId340" Type="http://schemas.openxmlformats.org/officeDocument/2006/relationships/image" Target="media/image168.wmf"/><Relationship Id="rId361" Type="http://schemas.openxmlformats.org/officeDocument/2006/relationships/oleObject" Target="embeddings/oleObject177.bin"/><Relationship Id="rId196" Type="http://schemas.openxmlformats.org/officeDocument/2006/relationships/image" Target="media/image96.wmf"/><Relationship Id="rId200" Type="http://schemas.openxmlformats.org/officeDocument/2006/relationships/image" Target="media/image98.wmf"/><Relationship Id="rId382" Type="http://schemas.openxmlformats.org/officeDocument/2006/relationships/image" Target="media/image189.wmf"/><Relationship Id="rId417" Type="http://schemas.openxmlformats.org/officeDocument/2006/relationships/image" Target="media/image206.wmf"/><Relationship Id="rId438" Type="http://schemas.openxmlformats.org/officeDocument/2006/relationships/oleObject" Target="embeddings/oleObject216.bin"/><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image" Target="media/image140.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image" Target="media/image61.wmf"/><Relationship Id="rId144" Type="http://schemas.openxmlformats.org/officeDocument/2006/relationships/oleObject" Target="embeddings/oleObject67.bin"/><Relationship Id="rId330" Type="http://schemas.openxmlformats.org/officeDocument/2006/relationships/image" Target="media/image163.wmf"/><Relationship Id="rId90" Type="http://schemas.openxmlformats.org/officeDocument/2006/relationships/image" Target="media/image43.wmf"/><Relationship Id="rId165" Type="http://schemas.openxmlformats.org/officeDocument/2006/relationships/image" Target="media/image82.wmf"/><Relationship Id="rId186" Type="http://schemas.openxmlformats.org/officeDocument/2006/relationships/image" Target="media/image91.wmf"/><Relationship Id="rId351" Type="http://schemas.openxmlformats.org/officeDocument/2006/relationships/oleObject" Target="embeddings/oleObject172.bin"/><Relationship Id="rId372" Type="http://schemas.openxmlformats.org/officeDocument/2006/relationships/image" Target="media/image184.wmf"/><Relationship Id="rId393" Type="http://schemas.openxmlformats.org/officeDocument/2006/relationships/image" Target="media/image194.wmf"/><Relationship Id="rId407" Type="http://schemas.openxmlformats.org/officeDocument/2006/relationships/image" Target="media/image201.wmf"/><Relationship Id="rId428" Type="http://schemas.openxmlformats.org/officeDocument/2006/relationships/oleObject" Target="embeddings/oleObject211.bin"/><Relationship Id="rId449" Type="http://schemas.openxmlformats.org/officeDocument/2006/relationships/image" Target="media/image222.wmf"/><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5.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6.wmf"/><Relationship Id="rId134" Type="http://schemas.openxmlformats.org/officeDocument/2006/relationships/oleObject" Target="embeddings/oleObject62.bin"/><Relationship Id="rId320" Type="http://schemas.openxmlformats.org/officeDocument/2006/relationships/image" Target="media/image158.wmf"/><Relationship Id="rId80" Type="http://schemas.openxmlformats.org/officeDocument/2006/relationships/image" Target="media/image38.wmf"/><Relationship Id="rId155" Type="http://schemas.openxmlformats.org/officeDocument/2006/relationships/image" Target="media/image77.wmf"/><Relationship Id="rId176" Type="http://schemas.openxmlformats.org/officeDocument/2006/relationships/oleObject" Target="embeddings/oleObject84.bin"/><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9.wmf"/><Relationship Id="rId383" Type="http://schemas.openxmlformats.org/officeDocument/2006/relationships/oleObject" Target="embeddings/oleObject188.bin"/><Relationship Id="rId418" Type="http://schemas.openxmlformats.org/officeDocument/2006/relationships/oleObject" Target="embeddings/oleObject206.bin"/><Relationship Id="rId439" Type="http://schemas.openxmlformats.org/officeDocument/2006/relationships/image" Target="media/image217.wmf"/><Relationship Id="rId201" Type="http://schemas.openxmlformats.org/officeDocument/2006/relationships/oleObject" Target="embeddings/oleObject97.bin"/><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285" Type="http://schemas.openxmlformats.org/officeDocument/2006/relationships/oleObject" Target="embeddings/oleObject139.bin"/><Relationship Id="rId450" Type="http://schemas.openxmlformats.org/officeDocument/2006/relationships/oleObject" Target="embeddings/oleObject222.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57.bin"/><Relationship Id="rId310" Type="http://schemas.openxmlformats.org/officeDocument/2006/relationships/image" Target="media/image153.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2.wmf"/><Relationship Id="rId166" Type="http://schemas.openxmlformats.org/officeDocument/2006/relationships/oleObject" Target="embeddings/oleObject78.bin"/><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4.wmf"/><Relationship Id="rId373" Type="http://schemas.openxmlformats.org/officeDocument/2006/relationships/oleObject" Target="embeddings/oleObject183.bin"/><Relationship Id="rId394" Type="http://schemas.openxmlformats.org/officeDocument/2006/relationships/oleObject" Target="embeddings/oleObject194.bin"/><Relationship Id="rId408" Type="http://schemas.openxmlformats.org/officeDocument/2006/relationships/oleObject" Target="embeddings/oleObject201.bin"/><Relationship Id="rId429" Type="http://schemas.openxmlformats.org/officeDocument/2006/relationships/image" Target="media/image212.wmf"/><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image" Target="media/image125.wmf"/><Relationship Id="rId440" Type="http://schemas.openxmlformats.org/officeDocument/2006/relationships/oleObject" Target="embeddings/oleObject217.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2.bin"/><Relationship Id="rId275" Type="http://schemas.openxmlformats.org/officeDocument/2006/relationships/oleObject" Target="embeddings/oleObject134.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7.wmf"/><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97.wmf"/><Relationship Id="rId321" Type="http://schemas.openxmlformats.org/officeDocument/2006/relationships/oleObject" Target="embeddings/oleObject157.bin"/><Relationship Id="rId342" Type="http://schemas.openxmlformats.org/officeDocument/2006/relationships/image" Target="media/image169.wmf"/><Relationship Id="rId363" Type="http://schemas.openxmlformats.org/officeDocument/2006/relationships/oleObject" Target="embeddings/oleObject178.bin"/><Relationship Id="rId384" Type="http://schemas.openxmlformats.org/officeDocument/2006/relationships/image" Target="media/image190.wmf"/><Relationship Id="rId419" Type="http://schemas.openxmlformats.org/officeDocument/2006/relationships/image" Target="media/image207.wmf"/><Relationship Id="rId202" Type="http://schemas.openxmlformats.org/officeDocument/2006/relationships/image" Target="media/image99.wmf"/><Relationship Id="rId223" Type="http://schemas.openxmlformats.org/officeDocument/2006/relationships/oleObject" Target="embeddings/oleObject108.bin"/><Relationship Id="rId244" Type="http://schemas.openxmlformats.org/officeDocument/2006/relationships/image" Target="media/image120.wmf"/><Relationship Id="rId430" Type="http://schemas.openxmlformats.org/officeDocument/2006/relationships/oleObject" Target="embeddings/oleObject212.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1.wmf"/><Relationship Id="rId451" Type="http://schemas.openxmlformats.org/officeDocument/2006/relationships/header" Target="header1.xml"/><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image" Target="media/image62.wmf"/><Relationship Id="rId146" Type="http://schemas.openxmlformats.org/officeDocument/2006/relationships/oleObject" Target="embeddings/oleObject68.bin"/><Relationship Id="rId167" Type="http://schemas.openxmlformats.org/officeDocument/2006/relationships/image" Target="media/image83.wmf"/><Relationship Id="rId188" Type="http://schemas.openxmlformats.org/officeDocument/2006/relationships/image" Target="media/image92.wmf"/><Relationship Id="rId311" Type="http://schemas.openxmlformats.org/officeDocument/2006/relationships/oleObject" Target="embeddings/oleObject152.bin"/><Relationship Id="rId332" Type="http://schemas.openxmlformats.org/officeDocument/2006/relationships/image" Target="media/image164.wmf"/><Relationship Id="rId353" Type="http://schemas.openxmlformats.org/officeDocument/2006/relationships/oleObject" Target="embeddings/oleObject173.bin"/><Relationship Id="rId374" Type="http://schemas.openxmlformats.org/officeDocument/2006/relationships/image" Target="media/image185.wmf"/><Relationship Id="rId395" Type="http://schemas.openxmlformats.org/officeDocument/2006/relationships/image" Target="media/image195.wmf"/><Relationship Id="rId409" Type="http://schemas.openxmlformats.org/officeDocument/2006/relationships/image" Target="media/image202.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5.wmf"/><Relationship Id="rId420" Type="http://schemas.openxmlformats.org/officeDocument/2006/relationships/oleObject" Target="embeddings/oleObject207.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6.wmf"/><Relationship Id="rId297" Type="http://schemas.openxmlformats.org/officeDocument/2006/relationships/oleObject" Target="embeddings/oleObject145.bin"/><Relationship Id="rId441" Type="http://schemas.openxmlformats.org/officeDocument/2006/relationships/image" Target="media/image218.wmf"/><Relationship Id="rId40" Type="http://schemas.openxmlformats.org/officeDocument/2006/relationships/image" Target="media/image18.wmf"/><Relationship Id="rId115" Type="http://schemas.openxmlformats.org/officeDocument/2006/relationships/image" Target="media/image57.wmf"/><Relationship Id="rId136" Type="http://schemas.openxmlformats.org/officeDocument/2006/relationships/oleObject" Target="embeddings/oleObject63.bin"/><Relationship Id="rId157" Type="http://schemas.openxmlformats.org/officeDocument/2006/relationships/image" Target="media/image78.wmf"/><Relationship Id="rId178" Type="http://schemas.openxmlformats.org/officeDocument/2006/relationships/image" Target="media/image87.wmf"/><Relationship Id="rId301" Type="http://schemas.openxmlformats.org/officeDocument/2006/relationships/oleObject" Target="embeddings/oleObject147.bin"/><Relationship Id="rId322" Type="http://schemas.openxmlformats.org/officeDocument/2006/relationships/image" Target="media/image159.wmf"/><Relationship Id="rId343" Type="http://schemas.openxmlformats.org/officeDocument/2006/relationships/oleObject" Target="embeddings/oleObject168.bin"/><Relationship Id="rId364" Type="http://schemas.openxmlformats.org/officeDocument/2006/relationships/image" Target="media/image180.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9.bin"/><Relationship Id="rId266" Type="http://schemas.openxmlformats.org/officeDocument/2006/relationships/image" Target="media/image131.wmf"/><Relationship Id="rId287" Type="http://schemas.openxmlformats.org/officeDocument/2006/relationships/oleObject" Target="embeddings/oleObject140.bin"/><Relationship Id="rId410" Type="http://schemas.openxmlformats.org/officeDocument/2006/relationships/oleObject" Target="embeddings/oleObject202.bin"/><Relationship Id="rId431" Type="http://schemas.openxmlformats.org/officeDocument/2006/relationships/image" Target="media/image213.wmf"/><Relationship Id="rId452" Type="http://schemas.openxmlformats.org/officeDocument/2006/relationships/footer" Target="footer1.xml"/><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oleObject" Target="embeddings/oleObject58.bin"/><Relationship Id="rId147" Type="http://schemas.openxmlformats.org/officeDocument/2006/relationships/image" Target="media/image73.wmf"/><Relationship Id="rId168" Type="http://schemas.openxmlformats.org/officeDocument/2006/relationships/oleObject" Target="embeddings/oleObject79.bin"/><Relationship Id="rId312" Type="http://schemas.openxmlformats.org/officeDocument/2006/relationships/image" Target="media/image154.wmf"/><Relationship Id="rId333" Type="http://schemas.openxmlformats.org/officeDocument/2006/relationships/oleObject" Target="embeddings/oleObject163.bin"/><Relationship Id="rId354" Type="http://schemas.openxmlformats.org/officeDocument/2006/relationships/image" Target="media/image175.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oleObject" Target="embeddings/oleObject195.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oleObject" Target="embeddings/oleObject135.bin"/><Relationship Id="rId298" Type="http://schemas.openxmlformats.org/officeDocument/2006/relationships/image" Target="media/image147.wmf"/><Relationship Id="rId400" Type="http://schemas.openxmlformats.org/officeDocument/2006/relationships/oleObject" Target="embeddings/oleObject197.bin"/><Relationship Id="rId421" Type="http://schemas.openxmlformats.org/officeDocument/2006/relationships/image" Target="media/image208.wmf"/><Relationship Id="rId442" Type="http://schemas.openxmlformats.org/officeDocument/2006/relationships/oleObject" Target="embeddings/oleObject218.bin"/><Relationship Id="rId116" Type="http://schemas.openxmlformats.org/officeDocument/2006/relationships/oleObject" Target="embeddings/oleObject53.bin"/><Relationship Id="rId137" Type="http://schemas.openxmlformats.org/officeDocument/2006/relationships/image" Target="media/image68.wmf"/><Relationship Id="rId158" Type="http://schemas.openxmlformats.org/officeDocument/2006/relationships/oleObject" Target="embeddings/oleObject74.bin"/><Relationship Id="rId302" Type="http://schemas.openxmlformats.org/officeDocument/2006/relationships/image" Target="media/image149.wmf"/><Relationship Id="rId323" Type="http://schemas.openxmlformats.org/officeDocument/2006/relationships/oleObject" Target="embeddings/oleObject158.bin"/><Relationship Id="rId344" Type="http://schemas.openxmlformats.org/officeDocument/2006/relationships/image" Target="media/image170.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9.bin"/><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image" Target="media/image142.wmf"/><Relationship Id="rId411" Type="http://schemas.openxmlformats.org/officeDocument/2006/relationships/image" Target="media/image203.wmf"/><Relationship Id="rId432" Type="http://schemas.openxmlformats.org/officeDocument/2006/relationships/oleObject" Target="embeddings/oleObject213.bin"/><Relationship Id="rId453" Type="http://schemas.openxmlformats.org/officeDocument/2006/relationships/fontTable" Target="fontTable.xml"/><Relationship Id="rId106" Type="http://schemas.openxmlformats.org/officeDocument/2006/relationships/image" Target="media/image51.png"/><Relationship Id="rId127" Type="http://schemas.openxmlformats.org/officeDocument/2006/relationships/image" Target="media/image63.wmf"/><Relationship Id="rId313" Type="http://schemas.openxmlformats.org/officeDocument/2006/relationships/oleObject" Target="embeddings/oleObject153.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69.bin"/><Relationship Id="rId169" Type="http://schemas.openxmlformats.org/officeDocument/2006/relationships/oleObject" Target="embeddings/oleObject80.bin"/><Relationship Id="rId334" Type="http://schemas.openxmlformats.org/officeDocument/2006/relationships/image" Target="media/image165.wmf"/><Relationship Id="rId355" Type="http://schemas.openxmlformats.org/officeDocument/2006/relationships/oleObject" Target="embeddings/oleObject174.bin"/><Relationship Id="rId376" Type="http://schemas.openxmlformats.org/officeDocument/2006/relationships/image" Target="media/image186.wmf"/><Relationship Id="rId397" Type="http://schemas.openxmlformats.org/officeDocument/2006/relationships/image" Target="media/image196.wmf"/><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4.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401" Type="http://schemas.openxmlformats.org/officeDocument/2006/relationships/image" Target="media/image198.wmf"/><Relationship Id="rId422" Type="http://schemas.openxmlformats.org/officeDocument/2006/relationships/oleObject" Target="embeddings/oleObject208.bin"/><Relationship Id="rId443" Type="http://schemas.openxmlformats.org/officeDocument/2006/relationships/image" Target="media/image219.wmf"/><Relationship Id="rId303" Type="http://schemas.openxmlformats.org/officeDocument/2006/relationships/oleObject" Target="embeddings/oleObject14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4.bin"/><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3.bin"/><Relationship Id="rId107" Type="http://schemas.openxmlformats.org/officeDocument/2006/relationships/image" Target="media/image52.png"/><Relationship Id="rId289" Type="http://schemas.openxmlformats.org/officeDocument/2006/relationships/oleObject" Target="embeddings/oleObject141.bin"/><Relationship Id="rId454" Type="http://schemas.openxmlformats.org/officeDocument/2006/relationships/theme" Target="theme/theme1.xml"/><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4.wmf"/><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oleObject" Target="embeddings/oleObject196.bin"/><Relationship Id="rId95" Type="http://schemas.openxmlformats.org/officeDocument/2006/relationships/oleObject" Target="embeddings/oleObject44.bin"/><Relationship Id="rId160" Type="http://schemas.openxmlformats.org/officeDocument/2006/relationships/oleObject" Target="embeddings/oleObject75.bin"/><Relationship Id="rId216" Type="http://schemas.openxmlformats.org/officeDocument/2006/relationships/image" Target="media/image106.wmf"/><Relationship Id="rId423" Type="http://schemas.openxmlformats.org/officeDocument/2006/relationships/image" Target="media/image209.wmf"/><Relationship Id="rId258" Type="http://schemas.openxmlformats.org/officeDocument/2006/relationships/image" Target="media/image127.wmf"/><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4.bin"/><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image" Target="media/image84.wmf"/><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4.bin"/><Relationship Id="rId33" Type="http://schemas.openxmlformats.org/officeDocument/2006/relationships/oleObject" Target="embeddings/oleObject13.bin"/><Relationship Id="rId129" Type="http://schemas.openxmlformats.org/officeDocument/2006/relationships/image" Target="media/image64.wmf"/><Relationship Id="rId280" Type="http://schemas.openxmlformats.org/officeDocument/2006/relationships/image" Target="media/image138.wmf"/><Relationship Id="rId336" Type="http://schemas.openxmlformats.org/officeDocument/2006/relationships/image" Target="media/image166.wmf"/><Relationship Id="rId75" Type="http://schemas.openxmlformats.org/officeDocument/2006/relationships/oleObject" Target="embeddings/oleObject34.bin"/><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image" Target="media/image1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3637</TotalTime>
  <Pages>15</Pages>
  <Words>2922</Words>
  <Characters>16661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810</cp:revision>
  <cp:lastPrinted>2019-04-04T13:06:00Z</cp:lastPrinted>
  <dcterms:created xsi:type="dcterms:W3CDTF">2019-02-10T04:09:00Z</dcterms:created>
  <dcterms:modified xsi:type="dcterms:W3CDTF">2019-06-27T02:13:00Z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