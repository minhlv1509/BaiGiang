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B1D97" w14:textId="6DFF217E" w:rsidR="00265F33" w:rsidRPr="000122E8" w:rsidRDefault="00D533D9" w:rsidP="006E228B">
      <w:pPr>
        <w:spacing w:after="0" w:line="480" w:lineRule="auto"/>
        <w:jc w:val="center"/>
        <w:rPr>
          <w:rFonts w:ascii="Palatino Linotype" w:hAnsi="Palatino Linotype" w:cs="Calibri"/>
          <w:b/>
          <w:spacing w:val="-12"/>
          <w:sz w:val="28"/>
          <w:szCs w:val="28"/>
          <w:lang w:val="pt-BR"/>
        </w:rPr>
      </w:pPr>
      <w:bookmarkStart w:id="0" w:name="_Hlk535263950"/>
      <w:r>
        <w:rPr>
          <w:rFonts w:ascii="Palatino Linotype" w:hAnsi="Palatino Linotype" w:cs="Calibri"/>
          <w:b/>
          <w:spacing w:val="-12"/>
          <w:sz w:val="28"/>
          <w:szCs w:val="28"/>
          <w:lang w:val="pt-BR"/>
        </w:rPr>
        <w:t>HÌNH HỌC</w:t>
      </w:r>
      <w:r w:rsidR="004D01F7">
        <w:rPr>
          <w:rFonts w:ascii="Palatino Linotype" w:hAnsi="Palatino Linotype" w:cs="Calibri"/>
          <w:b/>
          <w:spacing w:val="-12"/>
          <w:sz w:val="28"/>
          <w:szCs w:val="28"/>
          <w:lang w:val="pt-BR"/>
        </w:rPr>
        <w:t xml:space="preserve"> </w:t>
      </w:r>
      <w:r w:rsidR="00160613">
        <w:rPr>
          <w:rFonts w:ascii="Palatino Linotype" w:hAnsi="Palatino Linotype" w:cs="Calibri"/>
          <w:b/>
          <w:spacing w:val="-12"/>
          <w:sz w:val="28"/>
          <w:szCs w:val="28"/>
          <w:lang w:val="pt-BR"/>
        </w:rPr>
        <w:t xml:space="preserve">BUỔI </w:t>
      </w:r>
      <w:r w:rsidR="00160613" w:rsidRPr="00160613">
        <w:rPr>
          <w:rFonts w:ascii="Palatino Linotype" w:hAnsi="Palatino Linotype" w:cs="Calibri"/>
          <w:b/>
          <w:spacing w:val="-12"/>
          <w:sz w:val="28"/>
          <w:szCs w:val="28"/>
          <w:lang w:val="pt-BR"/>
        </w:rPr>
        <w:t xml:space="preserve">1. </w:t>
      </w:r>
      <w:r>
        <w:rPr>
          <w:rFonts w:ascii="Palatino Linotype" w:hAnsi="Palatino Linotype" w:cs="Calibri"/>
          <w:b/>
          <w:spacing w:val="-12"/>
          <w:sz w:val="28"/>
          <w:szCs w:val="28"/>
          <w:lang w:val="pt-BR"/>
        </w:rPr>
        <w:t>HAI GÓC ĐỐI ĐỈNH</w:t>
      </w:r>
      <w:r w:rsidR="00160613">
        <w:rPr>
          <w:rFonts w:ascii="Palatino Linotype" w:hAnsi="Palatino Linotype" w:cs="Calibri"/>
          <w:b/>
          <w:spacing w:val="-12"/>
          <w:sz w:val="28"/>
          <w:szCs w:val="28"/>
          <w:lang w:val="pt-BR"/>
        </w:rPr>
        <w:t xml:space="preserve"> - </w:t>
      </w:r>
      <w:r>
        <w:rPr>
          <w:rFonts w:ascii="Palatino Linotype" w:hAnsi="Palatino Linotype" w:cs="Calibri"/>
          <w:b/>
          <w:spacing w:val="-12"/>
          <w:sz w:val="28"/>
          <w:szCs w:val="28"/>
          <w:lang w:val="pt-BR"/>
        </w:rPr>
        <w:t>HAI ĐƯỜNG THẲNG VUÔNG GÓC</w:t>
      </w:r>
    </w:p>
    <w:p w14:paraId="439B04D2" w14:textId="7B8100B6" w:rsidR="00354F58" w:rsidRDefault="00354F58" w:rsidP="000122E8">
      <w:pPr>
        <w:spacing w:after="0" w:line="480" w:lineRule="auto"/>
        <w:jc w:val="center"/>
        <w:rPr>
          <w:rFonts w:ascii="Palatino Linotype" w:hAnsi="Palatino Linotype"/>
          <w:i/>
          <w:szCs w:val="24"/>
        </w:rPr>
      </w:pPr>
      <w:r w:rsidRPr="00096784">
        <w:rPr>
          <w:rFonts w:ascii="Palatino Linotype" w:hAnsi="Palatino Linotype"/>
          <w:i/>
          <w:szCs w:val="24"/>
        </w:rPr>
        <w:t>Họ tên học sinh: ………………………</w:t>
      </w:r>
      <w:proofErr w:type="gramStart"/>
      <w:r w:rsidRPr="00096784">
        <w:rPr>
          <w:rFonts w:ascii="Palatino Linotype" w:hAnsi="Palatino Linotype"/>
          <w:i/>
          <w:szCs w:val="24"/>
        </w:rPr>
        <w:t>…</w:t>
      </w:r>
      <w:r w:rsidR="000B0BC4">
        <w:rPr>
          <w:rFonts w:ascii="Palatino Linotype" w:hAnsi="Palatino Linotype"/>
          <w:i/>
          <w:szCs w:val="24"/>
        </w:rPr>
        <w:t>..</w:t>
      </w:r>
      <w:proofErr w:type="gramEnd"/>
      <w:r w:rsidRPr="00096784">
        <w:rPr>
          <w:rFonts w:ascii="Palatino Linotype" w:hAnsi="Palatino Linotype"/>
          <w:i/>
          <w:szCs w:val="24"/>
        </w:rPr>
        <w:t>…</w:t>
      </w:r>
      <w:r w:rsidR="00160613">
        <w:rPr>
          <w:rFonts w:ascii="Palatino Linotype" w:hAnsi="Palatino Linotype"/>
          <w:i/>
          <w:szCs w:val="24"/>
        </w:rPr>
        <w:t>..</w:t>
      </w:r>
      <w:r w:rsidRPr="00096784">
        <w:rPr>
          <w:rFonts w:ascii="Palatino Linotype" w:hAnsi="Palatino Linotype"/>
          <w:i/>
          <w:szCs w:val="24"/>
        </w:rPr>
        <w:t xml:space="preserve">…………………… Lớp: </w:t>
      </w:r>
      <w:r w:rsidR="000B0BC4">
        <w:rPr>
          <w:rFonts w:ascii="Palatino Linotype" w:hAnsi="Palatino Linotype"/>
          <w:i/>
          <w:szCs w:val="24"/>
        </w:rPr>
        <w:t>7A</w:t>
      </w:r>
      <w:r w:rsidRPr="00096784">
        <w:rPr>
          <w:rFonts w:ascii="Palatino Linotype" w:hAnsi="Palatino Linotype"/>
          <w:i/>
          <w:szCs w:val="24"/>
        </w:rPr>
        <w:t>1/ …... Ngày: …. / … / 20</w:t>
      </w:r>
      <w:r w:rsidR="000B0BC4">
        <w:rPr>
          <w:rFonts w:ascii="Palatino Linotype" w:hAnsi="Palatino Linotype"/>
          <w:i/>
          <w:szCs w:val="24"/>
        </w:rPr>
        <w:t>….</w:t>
      </w:r>
    </w:p>
    <w:p w14:paraId="249C0B7E" w14:textId="578AE281" w:rsidR="00504FEC" w:rsidRPr="00A05996" w:rsidRDefault="006E228B" w:rsidP="006E228B">
      <w:pPr>
        <w:spacing w:after="0" w:line="360" w:lineRule="auto"/>
        <w:jc w:val="center"/>
        <w:rPr>
          <w:rFonts w:ascii="Palatino Linotype" w:hAnsi="Palatino Linotype" w:cs="Calibri Light"/>
          <w:b/>
          <w:spacing w:val="-12"/>
          <w:szCs w:val="24"/>
          <w:lang w:val="pt-BR"/>
        </w:rPr>
      </w:pPr>
      <w:bookmarkStart w:id="1" w:name="_Hlk45810680"/>
      <w:r w:rsidRPr="00A05996">
        <w:rPr>
          <w:rFonts w:ascii="Palatino Linotype" w:hAnsi="Palatino Linotype" w:cs="Calibri Light"/>
          <w:b/>
          <w:spacing w:val="-12"/>
          <w:szCs w:val="24"/>
          <w:lang w:val="pt-BR"/>
        </w:rPr>
        <w:t>BÀI 1</w:t>
      </w:r>
      <w:r w:rsidR="00504FEC" w:rsidRPr="00A05996">
        <w:rPr>
          <w:rFonts w:ascii="Palatino Linotype" w:hAnsi="Palatino Linotype" w:cs="Calibri Light"/>
          <w:b/>
          <w:spacing w:val="-12"/>
          <w:szCs w:val="24"/>
          <w:lang w:val="pt-BR"/>
        </w:rPr>
        <w:t>. HAI GÓC ĐỐI ĐỈNH</w:t>
      </w:r>
    </w:p>
    <w:p w14:paraId="63B26D10" w14:textId="3AA7F227" w:rsidR="000122E8" w:rsidRPr="00A05996" w:rsidRDefault="000122E8" w:rsidP="00504FEC">
      <w:pPr>
        <w:spacing w:after="0" w:line="360" w:lineRule="auto"/>
        <w:jc w:val="both"/>
        <w:rPr>
          <w:rFonts w:ascii="Palatino Linotype" w:hAnsi="Palatino Linotype" w:cs="Calibri Light"/>
          <w:b/>
          <w:spacing w:val="-12"/>
          <w:szCs w:val="24"/>
          <w:lang w:val="pt-BR"/>
        </w:rPr>
      </w:pPr>
      <w:r w:rsidRPr="00A05996">
        <w:rPr>
          <w:rFonts w:ascii="Palatino Linotype" w:hAnsi="Palatino Linotype" w:cs="Calibri Light"/>
          <w:b/>
          <w:spacing w:val="-12"/>
          <w:szCs w:val="24"/>
          <w:lang w:val="pt-BR"/>
        </w:rPr>
        <w:t xml:space="preserve">I. </w:t>
      </w:r>
      <w:r w:rsidR="00504FEC" w:rsidRPr="00A05996">
        <w:rPr>
          <w:rFonts w:ascii="Palatino Linotype" w:hAnsi="Palatino Linotype" w:cs="Calibri Light"/>
          <w:b/>
          <w:spacing w:val="-12"/>
          <w:szCs w:val="24"/>
          <w:lang w:val="pt-BR"/>
        </w:rPr>
        <w:t>Tóm tắt lý thuyết</w:t>
      </w:r>
    </w:p>
    <w:p w14:paraId="051AD9C4" w14:textId="41A2AEC1" w:rsidR="006E228B" w:rsidRPr="00A05996" w:rsidRDefault="00CC28BE" w:rsidP="00504FEC">
      <w:pPr>
        <w:spacing w:after="0" w:line="360" w:lineRule="auto"/>
        <w:jc w:val="both"/>
        <w:rPr>
          <w:rFonts w:ascii="Palatino Linotype" w:hAnsi="Palatino Linotype" w:cs="Calibri Light"/>
          <w:szCs w:val="24"/>
          <w:lang w:val="pt-BR"/>
        </w:rPr>
      </w:pPr>
      <w:r w:rsidRPr="00A05996">
        <w:rPr>
          <w:rFonts w:ascii="Palatino Linotype" w:hAnsi="Palatino Linotype" w:cs="Calibri Light"/>
          <w:b/>
          <w:szCs w:val="24"/>
          <w:lang w:val="pt-BR"/>
        </w:rPr>
        <w:t>1. Định nghĩa:</w:t>
      </w:r>
      <w:r w:rsidRPr="00A05996">
        <w:rPr>
          <w:rFonts w:ascii="Palatino Linotype" w:hAnsi="Palatino Linotype" w:cs="Calibri Light"/>
          <w:szCs w:val="24"/>
          <w:lang w:val="pt-BR"/>
        </w:rPr>
        <w:t xml:space="preserve"> Hai góc đối đỉnh là hai góc mà mỗi cạnh của góc này là tia đối của một cạnh của góc kia.</w:t>
      </w:r>
    </w:p>
    <w:p w14:paraId="1916FD4E" w14:textId="266BF8E8" w:rsidR="00C937AA" w:rsidRPr="00A05996" w:rsidRDefault="00C937AA" w:rsidP="00504FEC">
      <w:pPr>
        <w:spacing w:after="0" w:line="360" w:lineRule="auto"/>
        <w:jc w:val="both"/>
        <w:rPr>
          <w:rFonts w:ascii="Palatino Linotype" w:hAnsi="Palatino Linotype" w:cs="Calibri Light"/>
          <w:szCs w:val="24"/>
          <w:lang w:val="pt-BR"/>
        </w:rPr>
      </w:pPr>
      <w:r w:rsidRPr="00A05996">
        <w:rPr>
          <w:rFonts w:ascii="Palatino Linotype" w:hAnsi="Palatino Linotype" w:cs="Calibri Light"/>
          <w:b/>
          <w:szCs w:val="24"/>
          <w:lang w:val="pt-BR"/>
        </w:rPr>
        <w:t>2. Tính chất:</w:t>
      </w:r>
      <w:r w:rsidRPr="00A05996">
        <w:rPr>
          <w:rFonts w:ascii="Palatino Linotype" w:hAnsi="Palatino Linotype" w:cs="Calibri Light"/>
          <w:szCs w:val="24"/>
          <w:lang w:val="pt-BR"/>
        </w:rPr>
        <w:t xml:space="preserve"> Hai góc đối đỉnh thì bằng nhau.</w:t>
      </w:r>
    </w:p>
    <w:p w14:paraId="5801A6DF" w14:textId="3FB864B3" w:rsidR="00504FEC" w:rsidRPr="00A05996" w:rsidRDefault="00650A40" w:rsidP="00504FEC">
      <w:pPr>
        <w:spacing w:after="0" w:line="360" w:lineRule="auto"/>
        <w:jc w:val="both"/>
        <w:rPr>
          <w:rFonts w:ascii="Palatino Linotype" w:hAnsi="Palatino Linotype" w:cs="Calibri Light"/>
          <w:b/>
          <w:spacing w:val="-12"/>
          <w:szCs w:val="24"/>
          <w:lang w:val="pt-BR"/>
        </w:rPr>
      </w:pPr>
      <w:r>
        <w:rPr>
          <w:rFonts w:ascii="Palatino Linotype" w:hAnsi="Palatino Linotype"/>
          <w:noProof/>
          <w:szCs w:val="24"/>
        </w:rPr>
        <w:pict w14:anchorId="333AF1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97" type="#_x0000_t75" style="position:absolute;left:0;text-align:left;margin-left:269.1pt;margin-top:4.95pt;width:157.15pt;height:129.15pt;z-index:1;visibility:visible;mso-wrap-style:square;mso-wrap-distance-left:9pt;mso-wrap-distance-top:0;mso-wrap-distance-right:9pt;mso-wrap-distance-bottom:0;mso-position-horizontal-relative:text;mso-position-vertical-relative:text;mso-width-relative:page;mso-height-relative:page">
            <v:imagedata r:id="rId8" o:title=""/>
            <w10:wrap type="square"/>
          </v:shape>
        </w:pict>
      </w:r>
      <w:r w:rsidR="00504FEC" w:rsidRPr="00A05996">
        <w:rPr>
          <w:rFonts w:ascii="Palatino Linotype" w:hAnsi="Palatino Linotype" w:cs="Calibri Light"/>
          <w:b/>
          <w:spacing w:val="-12"/>
          <w:szCs w:val="24"/>
          <w:lang w:val="pt-BR"/>
        </w:rPr>
        <w:t>II. Bài tập vận dụng</w:t>
      </w:r>
    </w:p>
    <w:p w14:paraId="47B7AC0B" w14:textId="35BA1B5C" w:rsidR="00A9198F" w:rsidRPr="00A05996" w:rsidRDefault="00A9198F" w:rsidP="00A9198F">
      <w:pPr>
        <w:spacing w:after="0" w:line="360" w:lineRule="auto"/>
        <w:rPr>
          <w:rFonts w:ascii="Palatino Linotype" w:hAnsi="Palatino Linotype"/>
          <w:b/>
          <w:bCs/>
          <w:i/>
          <w:szCs w:val="24"/>
        </w:rPr>
      </w:pPr>
      <w:r w:rsidRPr="00A05996">
        <w:rPr>
          <w:rFonts w:ascii="Palatino Linotype" w:hAnsi="Palatino Linotype"/>
          <w:b/>
          <w:bCs/>
          <w:i/>
          <w:szCs w:val="24"/>
        </w:rPr>
        <w:t>Dạng 1: Tính số đo góc.</w:t>
      </w:r>
    </w:p>
    <w:p w14:paraId="6C4FF131" w14:textId="2DE9E90B" w:rsidR="00A9198F" w:rsidRPr="00A05996" w:rsidRDefault="00F664EE" w:rsidP="00A9198F">
      <w:pPr>
        <w:spacing w:after="0" w:line="360" w:lineRule="auto"/>
        <w:rPr>
          <w:rFonts w:ascii="Palatino Linotype" w:hAnsi="Palatino Linotype"/>
          <w:szCs w:val="24"/>
        </w:rPr>
      </w:pPr>
      <w:r w:rsidRPr="00A05996">
        <w:rPr>
          <w:rFonts w:ascii="Palatino Linotype" w:hAnsi="Palatino Linotype"/>
          <w:b/>
          <w:bCs/>
          <w:szCs w:val="24"/>
        </w:rPr>
        <w:t xml:space="preserve">Bài </w:t>
      </w:r>
      <w:r w:rsidR="00A9198F" w:rsidRPr="00A05996">
        <w:rPr>
          <w:rFonts w:ascii="Palatino Linotype" w:hAnsi="Palatino Linotype"/>
          <w:b/>
          <w:bCs/>
          <w:szCs w:val="24"/>
        </w:rPr>
        <w:t>1.1</w:t>
      </w:r>
      <w:r w:rsidR="00606891" w:rsidRPr="00A05996">
        <w:rPr>
          <w:rFonts w:ascii="Palatino Linotype" w:hAnsi="Palatino Linotype"/>
          <w:b/>
          <w:bCs/>
          <w:szCs w:val="24"/>
        </w:rPr>
        <w:t>.</w:t>
      </w:r>
      <w:r w:rsidR="00A9198F" w:rsidRPr="00A05996">
        <w:rPr>
          <w:rFonts w:ascii="Palatino Linotype" w:hAnsi="Palatino Linotype"/>
          <w:szCs w:val="24"/>
        </w:rPr>
        <w:t xml:space="preserve"> Cho hình vẽ bên. Tính </w:t>
      </w:r>
      <w:r w:rsidR="00A9198F" w:rsidRPr="00A05996">
        <w:rPr>
          <w:rFonts w:ascii="Palatino Linotype" w:hAnsi="Palatino Linotype"/>
          <w:position w:val="-10"/>
          <w:szCs w:val="24"/>
        </w:rPr>
        <w:object w:dxaOrig="580" w:dyaOrig="420" w14:anchorId="0F74FCC6">
          <v:shape id="_x0000_i1025" type="#_x0000_t75" style="width:28.8pt;height:21pt" o:ole="">
            <v:imagedata r:id="rId9" o:title=""/>
          </v:shape>
          <o:OLEObject Type="Embed" ProgID="Equation.DSMT4" ShapeID="_x0000_i1025" DrawAspect="Content" ObjectID="_1656484911" r:id="rId10"/>
        </w:object>
      </w:r>
      <w:r w:rsidR="00A9198F" w:rsidRPr="00A05996">
        <w:rPr>
          <w:rFonts w:ascii="Palatino Linotype" w:hAnsi="Palatino Linotype"/>
          <w:szCs w:val="24"/>
        </w:rPr>
        <w:t xml:space="preserve"> </w:t>
      </w:r>
    </w:p>
    <w:p w14:paraId="51E4E4C7" w14:textId="77777777" w:rsidR="00A9198F" w:rsidRPr="00A05996" w:rsidRDefault="00A9198F" w:rsidP="00A9198F">
      <w:pPr>
        <w:spacing w:after="0" w:line="360" w:lineRule="auto"/>
        <w:rPr>
          <w:rFonts w:ascii="Palatino Linotype" w:hAnsi="Palatino Linotype"/>
          <w:szCs w:val="24"/>
        </w:rPr>
      </w:pPr>
      <w:r w:rsidRPr="00A05996">
        <w:rPr>
          <w:rFonts w:ascii="Palatino Linotype" w:hAnsi="Palatino Linotype"/>
          <w:szCs w:val="24"/>
        </w:rPr>
        <w:t xml:space="preserve">biết </w:t>
      </w:r>
      <w:r w:rsidRPr="00A05996">
        <w:rPr>
          <w:rFonts w:ascii="Palatino Linotype" w:hAnsi="Palatino Linotype"/>
          <w:position w:val="-10"/>
          <w:szCs w:val="24"/>
        </w:rPr>
        <w:object w:dxaOrig="1840" w:dyaOrig="420" w14:anchorId="1611F034">
          <v:shape id="_x0000_i1026" type="#_x0000_t75" style="width:91.8pt;height:21pt" o:ole="">
            <v:imagedata r:id="rId11" o:title=""/>
          </v:shape>
          <o:OLEObject Type="Embed" ProgID="Equation.DSMT4" ShapeID="_x0000_i1026" DrawAspect="Content" ObjectID="_1656484912" r:id="rId12"/>
        </w:object>
      </w:r>
      <w:r w:rsidRPr="00A05996">
        <w:rPr>
          <w:rFonts w:ascii="Palatino Linotype" w:hAnsi="Palatino Linotype"/>
          <w:szCs w:val="24"/>
        </w:rPr>
        <w:t xml:space="preserve">  </w:t>
      </w:r>
    </w:p>
    <w:p w14:paraId="5529896C" w14:textId="77777777" w:rsidR="00A9198F" w:rsidRPr="00A05996" w:rsidRDefault="00A9198F" w:rsidP="00A9198F">
      <w:pPr>
        <w:spacing w:after="0" w:line="360" w:lineRule="auto"/>
        <w:rPr>
          <w:rFonts w:ascii="Palatino Linotype" w:hAnsi="Palatino Linotype"/>
          <w:szCs w:val="24"/>
        </w:rPr>
      </w:pPr>
    </w:p>
    <w:p w14:paraId="3589D9FD" w14:textId="356DE3BE" w:rsidR="00A9198F" w:rsidRPr="00A05996" w:rsidRDefault="007D4FCD" w:rsidP="00A9198F">
      <w:pPr>
        <w:spacing w:after="0" w:line="360" w:lineRule="auto"/>
        <w:rPr>
          <w:rFonts w:ascii="Palatino Linotype" w:hAnsi="Palatino Linotype"/>
          <w:b/>
          <w:i/>
          <w:szCs w:val="24"/>
        </w:rPr>
      </w:pPr>
      <w:r w:rsidRPr="00A05996">
        <w:rPr>
          <w:rFonts w:ascii="Palatino Linotype" w:hAnsi="Palatino Linotype"/>
          <w:b/>
          <w:i/>
          <w:szCs w:val="24"/>
        </w:rPr>
        <w:t>Gợi ý: Biết tổng 2 góc kề bù =&gt; ĐS</w:t>
      </w:r>
    </w:p>
    <w:p w14:paraId="781538AE" w14:textId="2542A0C7" w:rsidR="00A9198F" w:rsidRPr="00A05996" w:rsidRDefault="00F664EE" w:rsidP="00A9198F">
      <w:pPr>
        <w:spacing w:after="0" w:line="360" w:lineRule="auto"/>
        <w:rPr>
          <w:rFonts w:ascii="Palatino Linotype" w:hAnsi="Palatino Linotype"/>
          <w:szCs w:val="24"/>
        </w:rPr>
      </w:pPr>
      <w:r w:rsidRPr="00A05996">
        <w:rPr>
          <w:rFonts w:ascii="Palatino Linotype" w:hAnsi="Palatino Linotype"/>
          <w:b/>
          <w:bCs/>
          <w:szCs w:val="24"/>
        </w:rPr>
        <w:t xml:space="preserve">Bài </w:t>
      </w:r>
      <w:r w:rsidR="00A9198F" w:rsidRPr="00A05996">
        <w:rPr>
          <w:rFonts w:ascii="Palatino Linotype" w:hAnsi="Palatino Linotype"/>
          <w:b/>
          <w:bCs/>
          <w:szCs w:val="24"/>
        </w:rPr>
        <w:t>1.</w:t>
      </w:r>
      <w:r w:rsidR="00606891" w:rsidRPr="00A05996">
        <w:rPr>
          <w:rFonts w:ascii="Palatino Linotype" w:hAnsi="Palatino Linotype"/>
          <w:b/>
          <w:bCs/>
          <w:szCs w:val="24"/>
        </w:rPr>
        <w:t>2.</w:t>
      </w:r>
      <w:r w:rsidR="00A9198F" w:rsidRPr="00A05996">
        <w:rPr>
          <w:rFonts w:ascii="Palatino Linotype" w:hAnsi="Palatino Linotype"/>
          <w:szCs w:val="24"/>
        </w:rPr>
        <w:t xml:space="preserve"> Đường thẳng </w:t>
      </w:r>
      <w:r w:rsidR="00A9198F" w:rsidRPr="00A05996">
        <w:rPr>
          <w:rFonts w:ascii="Palatino Linotype" w:hAnsi="Palatino Linotype"/>
          <w:position w:val="-4"/>
          <w:szCs w:val="24"/>
        </w:rPr>
        <w:object w:dxaOrig="400" w:dyaOrig="279" w14:anchorId="463CD009">
          <v:shape id="_x0000_i1027" type="#_x0000_t75" style="width:20.4pt;height:13.8pt" o:ole="">
            <v:imagedata r:id="rId13" o:title=""/>
          </v:shape>
          <o:OLEObject Type="Embed" ProgID="Equation.DSMT4" ShapeID="_x0000_i1027" DrawAspect="Content" ObjectID="_1656484913" r:id="rId14"/>
        </w:object>
      </w:r>
      <w:r w:rsidR="00A9198F" w:rsidRPr="00A05996">
        <w:rPr>
          <w:rFonts w:ascii="Palatino Linotype" w:hAnsi="Palatino Linotype"/>
          <w:szCs w:val="24"/>
        </w:rPr>
        <w:t xml:space="preserve"> cắt đường thẳng </w:t>
      </w:r>
      <w:r w:rsidR="00A9198F" w:rsidRPr="00A05996">
        <w:rPr>
          <w:rFonts w:ascii="Palatino Linotype" w:hAnsi="Palatino Linotype"/>
          <w:position w:val="-10"/>
          <w:szCs w:val="24"/>
        </w:rPr>
        <w:object w:dxaOrig="400" w:dyaOrig="340" w14:anchorId="2605B446">
          <v:shape id="_x0000_i1028" type="#_x0000_t75" style="width:20.4pt;height:16.8pt" o:ole="">
            <v:imagedata r:id="rId15" o:title=""/>
          </v:shape>
          <o:OLEObject Type="Embed" ProgID="Equation.DSMT4" ShapeID="_x0000_i1028" DrawAspect="Content" ObjectID="_1656484914" r:id="rId16"/>
        </w:object>
      </w:r>
      <w:r w:rsidR="00A9198F" w:rsidRPr="00A05996">
        <w:rPr>
          <w:rFonts w:ascii="Palatino Linotype" w:hAnsi="Palatino Linotype"/>
          <w:szCs w:val="24"/>
        </w:rPr>
        <w:t xml:space="preserve"> tại O. Vẽ tia phân giác Ot của </w:t>
      </w:r>
      <w:r w:rsidR="00A9198F" w:rsidRPr="00A05996">
        <w:rPr>
          <w:rFonts w:ascii="Palatino Linotype" w:hAnsi="Palatino Linotype"/>
          <w:position w:val="-10"/>
          <w:szCs w:val="24"/>
        </w:rPr>
        <w:object w:dxaOrig="520" w:dyaOrig="420" w14:anchorId="43E1B473">
          <v:shape id="_x0000_i1029" type="#_x0000_t75" style="width:25.8pt;height:21pt" o:ole="">
            <v:imagedata r:id="rId17" o:title=""/>
          </v:shape>
          <o:OLEObject Type="Embed" ProgID="Equation.DSMT4" ShapeID="_x0000_i1029" DrawAspect="Content" ObjectID="_1656484915" r:id="rId18"/>
        </w:object>
      </w:r>
      <w:r w:rsidR="00A9198F" w:rsidRPr="00A05996">
        <w:rPr>
          <w:rFonts w:ascii="Palatino Linotype" w:hAnsi="Palatino Linotype"/>
          <w:szCs w:val="24"/>
        </w:rPr>
        <w:t>.</w:t>
      </w:r>
    </w:p>
    <w:p w14:paraId="612C69FD" w14:textId="77777777" w:rsidR="00A9198F" w:rsidRPr="00A05996" w:rsidRDefault="00A9198F" w:rsidP="00A9198F">
      <w:pPr>
        <w:spacing w:after="0" w:line="360" w:lineRule="auto"/>
        <w:rPr>
          <w:rFonts w:ascii="Palatino Linotype" w:hAnsi="Palatino Linotype"/>
          <w:szCs w:val="24"/>
        </w:rPr>
      </w:pPr>
      <w:r w:rsidRPr="00A05996">
        <w:rPr>
          <w:rFonts w:ascii="Palatino Linotype" w:hAnsi="Palatino Linotype"/>
          <w:szCs w:val="24"/>
        </w:rPr>
        <w:t xml:space="preserve">a, Gọi </w:t>
      </w:r>
      <w:r w:rsidRPr="00A05996">
        <w:rPr>
          <w:rFonts w:ascii="Palatino Linotype" w:hAnsi="Palatino Linotype"/>
          <w:position w:val="-6"/>
          <w:szCs w:val="24"/>
        </w:rPr>
        <w:object w:dxaOrig="400" w:dyaOrig="300" w14:anchorId="44D48382">
          <v:shape id="_x0000_i1030" type="#_x0000_t75" style="width:20.4pt;height:15pt" o:ole="">
            <v:imagedata r:id="rId19" o:title=""/>
          </v:shape>
          <o:OLEObject Type="Embed" ProgID="Equation.DSMT4" ShapeID="_x0000_i1030" DrawAspect="Content" ObjectID="_1656484916" r:id="rId20"/>
        </w:object>
      </w:r>
      <w:r w:rsidRPr="00A05996">
        <w:rPr>
          <w:rFonts w:ascii="Palatino Linotype" w:hAnsi="Palatino Linotype"/>
          <w:szCs w:val="24"/>
        </w:rPr>
        <w:t xml:space="preserve"> là tia đối của tia Ot. So sánh </w:t>
      </w:r>
      <w:r w:rsidRPr="00A05996">
        <w:rPr>
          <w:rFonts w:ascii="Palatino Linotype" w:hAnsi="Palatino Linotype"/>
          <w:position w:val="-6"/>
          <w:szCs w:val="24"/>
        </w:rPr>
        <w:object w:dxaOrig="540" w:dyaOrig="380" w14:anchorId="27C5E300">
          <v:shape id="_x0000_i1031" type="#_x0000_t75" style="width:27pt;height:19.2pt" o:ole="">
            <v:imagedata r:id="rId21" o:title=""/>
          </v:shape>
          <o:OLEObject Type="Embed" ProgID="Equation.DSMT4" ShapeID="_x0000_i1031" DrawAspect="Content" ObjectID="_1656484917" r:id="rId22"/>
        </w:object>
      </w:r>
      <w:r w:rsidRPr="00A05996">
        <w:rPr>
          <w:rFonts w:ascii="Palatino Linotype" w:hAnsi="Palatino Linotype"/>
          <w:szCs w:val="24"/>
        </w:rPr>
        <w:t xml:space="preserve"> và </w:t>
      </w:r>
      <w:r w:rsidRPr="00A05996">
        <w:rPr>
          <w:rFonts w:ascii="Palatino Linotype" w:hAnsi="Palatino Linotype"/>
          <w:position w:val="-10"/>
          <w:szCs w:val="24"/>
        </w:rPr>
        <w:object w:dxaOrig="520" w:dyaOrig="420" w14:anchorId="6DA2497E">
          <v:shape id="_x0000_i1032" type="#_x0000_t75" style="width:25.8pt;height:21pt" o:ole="">
            <v:imagedata r:id="rId23" o:title=""/>
          </v:shape>
          <o:OLEObject Type="Embed" ProgID="Equation.DSMT4" ShapeID="_x0000_i1032" DrawAspect="Content" ObjectID="_1656484918" r:id="rId24"/>
        </w:object>
      </w:r>
      <w:r w:rsidRPr="00A05996">
        <w:rPr>
          <w:rFonts w:ascii="Palatino Linotype" w:hAnsi="Palatino Linotype"/>
          <w:szCs w:val="24"/>
        </w:rPr>
        <w:t xml:space="preserve"> </w:t>
      </w:r>
    </w:p>
    <w:p w14:paraId="7FEAF5A2" w14:textId="4B43A2F7" w:rsidR="00A9198F" w:rsidRPr="00A05996" w:rsidRDefault="00A9198F" w:rsidP="00A9198F">
      <w:pPr>
        <w:spacing w:after="0" w:line="360" w:lineRule="auto"/>
        <w:rPr>
          <w:rFonts w:ascii="Palatino Linotype" w:hAnsi="Palatino Linotype"/>
          <w:szCs w:val="24"/>
        </w:rPr>
      </w:pPr>
      <w:r w:rsidRPr="00A05996">
        <w:rPr>
          <w:rFonts w:ascii="Palatino Linotype" w:hAnsi="Palatino Linotype"/>
          <w:szCs w:val="24"/>
        </w:rPr>
        <w:t xml:space="preserve">b, Vẽ tia phân giác Om của </w:t>
      </w:r>
      <w:r w:rsidRPr="00A05996">
        <w:rPr>
          <w:rFonts w:ascii="Palatino Linotype" w:hAnsi="Palatino Linotype"/>
          <w:position w:val="-10"/>
          <w:szCs w:val="24"/>
        </w:rPr>
        <w:object w:dxaOrig="580" w:dyaOrig="420" w14:anchorId="05EA6675">
          <v:shape id="_x0000_i1033" type="#_x0000_t75" style="width:28.8pt;height:21pt" o:ole="">
            <v:imagedata r:id="rId25" o:title=""/>
          </v:shape>
          <o:OLEObject Type="Embed" ProgID="Equation.DSMT4" ShapeID="_x0000_i1033" DrawAspect="Content" ObjectID="_1656484919" r:id="rId26"/>
        </w:object>
      </w:r>
      <w:r w:rsidRPr="00A05996">
        <w:rPr>
          <w:rFonts w:ascii="Palatino Linotype" w:hAnsi="Palatino Linotype"/>
          <w:szCs w:val="24"/>
        </w:rPr>
        <w:t xml:space="preserve">. Tính góc </w:t>
      </w:r>
      <w:r w:rsidRPr="00A05996">
        <w:rPr>
          <w:rFonts w:ascii="Palatino Linotype" w:hAnsi="Palatino Linotype"/>
          <w:position w:val="-6"/>
          <w:szCs w:val="24"/>
        </w:rPr>
        <w:object w:dxaOrig="540" w:dyaOrig="380" w14:anchorId="0C693767">
          <v:shape id="_x0000_i1034" type="#_x0000_t75" style="width:27pt;height:19.2pt" o:ole="">
            <v:imagedata r:id="rId27" o:title=""/>
          </v:shape>
          <o:OLEObject Type="Embed" ProgID="Equation.DSMT4" ShapeID="_x0000_i1034" DrawAspect="Content" ObjectID="_1656484920" r:id="rId28"/>
        </w:object>
      </w:r>
      <w:r w:rsidRPr="00A05996">
        <w:rPr>
          <w:rFonts w:ascii="Palatino Linotype" w:hAnsi="Palatino Linotype"/>
          <w:szCs w:val="24"/>
        </w:rPr>
        <w:t xml:space="preserve"> </w:t>
      </w:r>
    </w:p>
    <w:p w14:paraId="08BA1D4F" w14:textId="4CBD089C" w:rsidR="007D4FCD" w:rsidRPr="00A05996" w:rsidRDefault="007D4FCD" w:rsidP="007D4FCD">
      <w:pPr>
        <w:spacing w:after="0" w:line="360" w:lineRule="auto"/>
        <w:rPr>
          <w:rFonts w:ascii="Palatino Linotype" w:hAnsi="Palatino Linotype"/>
          <w:b/>
          <w:i/>
          <w:szCs w:val="24"/>
        </w:rPr>
      </w:pPr>
      <w:r w:rsidRPr="00A05996">
        <w:rPr>
          <w:rFonts w:ascii="Palatino Linotype" w:hAnsi="Palatino Linotype"/>
          <w:b/>
          <w:i/>
          <w:szCs w:val="24"/>
        </w:rPr>
        <w:t>Gợi ý: a) Mỗi góc đều bằng 180 trừ đi 2 góc bằng nhau.</w:t>
      </w:r>
    </w:p>
    <w:p w14:paraId="0B001494" w14:textId="17715F9C" w:rsidR="00FD0C84" w:rsidRPr="00A05996" w:rsidRDefault="00FD0C84" w:rsidP="007D4FCD">
      <w:pPr>
        <w:spacing w:after="0" w:line="360" w:lineRule="auto"/>
        <w:rPr>
          <w:rFonts w:ascii="Palatino Linotype" w:hAnsi="Palatino Linotype"/>
          <w:b/>
          <w:i/>
          <w:szCs w:val="24"/>
        </w:rPr>
      </w:pPr>
      <w:r w:rsidRPr="00A05996">
        <w:rPr>
          <w:rFonts w:ascii="Palatino Linotype" w:hAnsi="Palatino Linotype"/>
          <w:b/>
          <w:i/>
          <w:szCs w:val="24"/>
        </w:rPr>
        <w:t>b) Xét góc bẹt y’Oy có 2 tia phân giác của 2 góc kề bù =&gt; ĐS:90 độ</w:t>
      </w:r>
    </w:p>
    <w:p w14:paraId="73DE492D" w14:textId="6C314AD1" w:rsidR="00A9198F" w:rsidRPr="00A05996" w:rsidRDefault="00A9198F" w:rsidP="00A9198F">
      <w:pPr>
        <w:spacing w:after="0" w:line="360" w:lineRule="auto"/>
        <w:rPr>
          <w:rFonts w:ascii="Palatino Linotype" w:hAnsi="Palatino Linotype"/>
          <w:b/>
          <w:bCs/>
          <w:szCs w:val="24"/>
        </w:rPr>
      </w:pPr>
      <w:r w:rsidRPr="00A05996">
        <w:rPr>
          <w:rFonts w:ascii="Palatino Linotype" w:hAnsi="Palatino Linotype"/>
          <w:b/>
          <w:bCs/>
          <w:szCs w:val="24"/>
        </w:rPr>
        <w:t>Dạng 2: Chứng minh hai góc đối đỉnh</w:t>
      </w:r>
    </w:p>
    <w:p w14:paraId="24E59560" w14:textId="73026D7D" w:rsidR="00817547" w:rsidRPr="00A05996" w:rsidRDefault="00674B03" w:rsidP="00A9198F">
      <w:pPr>
        <w:spacing w:after="0" w:line="360" w:lineRule="auto"/>
        <w:rPr>
          <w:rFonts w:ascii="Palatino Linotype" w:hAnsi="Palatino Linotype"/>
          <w:bCs/>
          <w:i/>
          <w:szCs w:val="24"/>
        </w:rPr>
      </w:pPr>
      <w:r w:rsidRPr="00A05996">
        <w:rPr>
          <w:rFonts w:ascii="Palatino Linotype" w:hAnsi="Palatino Linotype"/>
          <w:bCs/>
          <w:i/>
          <w:szCs w:val="24"/>
        </w:rPr>
        <w:t>Phương pháp: Muốn chứng minh hai góc xOy và x’Oy’ là hai góc đối đỉnh thì ta chứng minh tia Ox là tia đối của tia Ox’ (hoặc Oy’) và tia Oy là tia đối của tia Oy’ (hoặc tia Ox’).</w:t>
      </w:r>
    </w:p>
    <w:p w14:paraId="31AA30F8" w14:textId="617F7B94" w:rsidR="00A9198F" w:rsidRPr="00A05996" w:rsidRDefault="00F664EE" w:rsidP="00A9198F">
      <w:pPr>
        <w:spacing w:after="0" w:line="360" w:lineRule="auto"/>
        <w:rPr>
          <w:rFonts w:ascii="Palatino Linotype" w:hAnsi="Palatino Linotype"/>
          <w:szCs w:val="24"/>
        </w:rPr>
      </w:pPr>
      <w:r w:rsidRPr="00A05996">
        <w:rPr>
          <w:rFonts w:ascii="Palatino Linotype" w:hAnsi="Palatino Linotype"/>
          <w:b/>
          <w:bCs/>
          <w:szCs w:val="24"/>
        </w:rPr>
        <w:t xml:space="preserve">Bài </w:t>
      </w:r>
      <w:r w:rsidR="00A9198F" w:rsidRPr="00A05996">
        <w:rPr>
          <w:rFonts w:ascii="Palatino Linotype" w:hAnsi="Palatino Linotype"/>
          <w:b/>
          <w:bCs/>
          <w:szCs w:val="24"/>
        </w:rPr>
        <w:t>1.</w:t>
      </w:r>
      <w:r w:rsidR="00B079A1" w:rsidRPr="00A05996">
        <w:rPr>
          <w:rFonts w:ascii="Palatino Linotype" w:hAnsi="Palatino Linotype"/>
          <w:b/>
          <w:bCs/>
          <w:szCs w:val="24"/>
        </w:rPr>
        <w:t>3.</w:t>
      </w:r>
      <w:r w:rsidR="00A9198F" w:rsidRPr="00A05996">
        <w:rPr>
          <w:rFonts w:ascii="Palatino Linotype" w:hAnsi="Palatino Linotype"/>
          <w:szCs w:val="24"/>
        </w:rPr>
        <w:t xml:space="preserve"> </w:t>
      </w:r>
      <w:r w:rsidR="00C74F53">
        <w:rPr>
          <w:rFonts w:ascii="Palatino Linotype" w:hAnsi="Palatino Linotype"/>
          <w:szCs w:val="24"/>
        </w:rPr>
        <w:t xml:space="preserve">8A-Quyển 1 (Củng cố và ôn luyện) </w:t>
      </w:r>
      <w:r w:rsidR="00A9198F" w:rsidRPr="00A05996">
        <w:rPr>
          <w:rFonts w:ascii="Palatino Linotype" w:hAnsi="Palatino Linotype"/>
          <w:szCs w:val="24"/>
        </w:rPr>
        <w:t xml:space="preserve">Trên đường thẳng </w:t>
      </w:r>
      <w:r w:rsidR="00A9198F" w:rsidRPr="00A05996">
        <w:rPr>
          <w:rFonts w:ascii="Palatino Linotype" w:hAnsi="Palatino Linotype"/>
          <w:position w:val="-4"/>
          <w:szCs w:val="24"/>
        </w:rPr>
        <w:object w:dxaOrig="400" w:dyaOrig="279" w14:anchorId="3B7F13EE">
          <v:shape id="_x0000_i1035" type="#_x0000_t75" style="width:20.4pt;height:13.8pt" o:ole="">
            <v:imagedata r:id="rId29" o:title=""/>
          </v:shape>
          <o:OLEObject Type="Embed" ProgID="Equation.DSMT4" ShapeID="_x0000_i1035" DrawAspect="Content" ObjectID="_1656484921" r:id="rId30"/>
        </w:object>
      </w:r>
      <w:r w:rsidR="00A9198F" w:rsidRPr="00A05996">
        <w:rPr>
          <w:rFonts w:ascii="Palatino Linotype" w:hAnsi="Palatino Linotype"/>
          <w:szCs w:val="24"/>
        </w:rPr>
        <w:t xml:space="preserve"> lấy điểm O. Trên nửa mặt phẳng bờ </w:t>
      </w:r>
      <w:r w:rsidR="00A9198F" w:rsidRPr="00A05996">
        <w:rPr>
          <w:rFonts w:ascii="Palatino Linotype" w:hAnsi="Palatino Linotype"/>
          <w:position w:val="-4"/>
          <w:szCs w:val="24"/>
        </w:rPr>
        <w:object w:dxaOrig="400" w:dyaOrig="279" w14:anchorId="152C5D11">
          <v:shape id="_x0000_i1036" type="#_x0000_t75" style="width:20.4pt;height:13.8pt" o:ole="">
            <v:imagedata r:id="rId31" o:title=""/>
          </v:shape>
          <o:OLEObject Type="Embed" ProgID="Equation.DSMT4" ShapeID="_x0000_i1036" DrawAspect="Content" ObjectID="_1656484922" r:id="rId32"/>
        </w:object>
      </w:r>
      <w:r w:rsidR="00A9198F" w:rsidRPr="00A05996">
        <w:rPr>
          <w:rFonts w:ascii="Palatino Linotype" w:hAnsi="Palatino Linotype"/>
          <w:szCs w:val="24"/>
        </w:rPr>
        <w:t xml:space="preserve">, vẽ tia Oy sao cho </w:t>
      </w:r>
      <w:r w:rsidR="00A9198F" w:rsidRPr="00A05996">
        <w:rPr>
          <w:rFonts w:ascii="Palatino Linotype" w:hAnsi="Palatino Linotype"/>
          <w:position w:val="-10"/>
          <w:szCs w:val="24"/>
        </w:rPr>
        <w:object w:dxaOrig="1100" w:dyaOrig="420" w14:anchorId="61FB1337">
          <v:shape id="_x0000_i1037" type="#_x0000_t75" style="width:55.2pt;height:21pt" o:ole="">
            <v:imagedata r:id="rId33" o:title=""/>
          </v:shape>
          <o:OLEObject Type="Embed" ProgID="Equation.DSMT4" ShapeID="_x0000_i1037" DrawAspect="Content" ObjectID="_1656484923" r:id="rId34"/>
        </w:object>
      </w:r>
      <w:r w:rsidR="00A9198F" w:rsidRPr="00A05996">
        <w:rPr>
          <w:rFonts w:ascii="Palatino Linotype" w:hAnsi="Palatino Linotype"/>
          <w:szCs w:val="24"/>
        </w:rPr>
        <w:t xml:space="preserve">. Trên nửa mặt phẳng còn lại, vẽ tia Oz sao cho </w:t>
      </w:r>
      <w:r w:rsidR="00A9198F" w:rsidRPr="00A05996">
        <w:rPr>
          <w:rFonts w:ascii="Palatino Linotype" w:hAnsi="Palatino Linotype"/>
          <w:position w:val="-6"/>
          <w:szCs w:val="24"/>
        </w:rPr>
        <w:object w:dxaOrig="980" w:dyaOrig="279" w14:anchorId="781D0E1A">
          <v:shape id="_x0000_i1038" type="#_x0000_t75" style="width:49.2pt;height:13.8pt" o:ole="">
            <v:imagedata r:id="rId35" o:title=""/>
          </v:shape>
          <o:OLEObject Type="Embed" ProgID="Equation.DSMT4" ShapeID="_x0000_i1038" DrawAspect="Content" ObjectID="_1656484924" r:id="rId36"/>
        </w:object>
      </w:r>
      <w:r w:rsidR="00A9198F" w:rsidRPr="00A05996">
        <w:rPr>
          <w:rFonts w:ascii="Palatino Linotype" w:hAnsi="Palatino Linotype"/>
          <w:szCs w:val="24"/>
        </w:rPr>
        <w:t xml:space="preserve">. Gọi </w:t>
      </w:r>
      <w:r w:rsidR="00A9198F" w:rsidRPr="00A05996">
        <w:rPr>
          <w:rFonts w:ascii="Palatino Linotype" w:hAnsi="Palatino Linotype"/>
          <w:position w:val="-10"/>
          <w:szCs w:val="24"/>
        </w:rPr>
        <w:object w:dxaOrig="440" w:dyaOrig="340" w14:anchorId="0DB2F595">
          <v:shape id="_x0000_i1039" type="#_x0000_t75" style="width:22.2pt;height:16.8pt" o:ole="">
            <v:imagedata r:id="rId37" o:title=""/>
          </v:shape>
          <o:OLEObject Type="Embed" ProgID="Equation.DSMT4" ShapeID="_x0000_i1039" DrawAspect="Content" ObjectID="_1656484925" r:id="rId38"/>
        </w:object>
      </w:r>
      <w:r w:rsidR="00A9198F" w:rsidRPr="00A05996">
        <w:rPr>
          <w:rFonts w:ascii="Palatino Linotype" w:hAnsi="Palatino Linotype"/>
          <w:szCs w:val="24"/>
        </w:rPr>
        <w:t xml:space="preserve"> là phân giác của </w:t>
      </w:r>
      <w:r w:rsidR="00A9198F" w:rsidRPr="00A05996">
        <w:rPr>
          <w:rFonts w:ascii="Palatino Linotype" w:hAnsi="Palatino Linotype"/>
          <w:position w:val="-6"/>
          <w:szCs w:val="24"/>
        </w:rPr>
        <w:object w:dxaOrig="580" w:dyaOrig="380" w14:anchorId="25840B9B">
          <v:shape id="_x0000_i1040" type="#_x0000_t75" style="width:28.8pt;height:19.2pt" o:ole="">
            <v:imagedata r:id="rId39" o:title=""/>
          </v:shape>
          <o:OLEObject Type="Embed" ProgID="Equation.DSMT4" ShapeID="_x0000_i1040" DrawAspect="Content" ObjectID="_1656484926" r:id="rId40"/>
        </w:object>
      </w:r>
      <w:r w:rsidR="00A9198F" w:rsidRPr="00A05996">
        <w:rPr>
          <w:rFonts w:ascii="Palatino Linotype" w:hAnsi="Palatino Linotype"/>
          <w:szCs w:val="24"/>
        </w:rPr>
        <w:t xml:space="preserve"> </w:t>
      </w:r>
    </w:p>
    <w:p w14:paraId="69256A0A" w14:textId="77777777" w:rsidR="00A9198F" w:rsidRPr="00A05996" w:rsidRDefault="00A9198F" w:rsidP="00A9198F">
      <w:pPr>
        <w:spacing w:after="0" w:line="360" w:lineRule="auto"/>
        <w:rPr>
          <w:rFonts w:ascii="Palatino Linotype" w:hAnsi="Palatino Linotype"/>
          <w:szCs w:val="24"/>
        </w:rPr>
      </w:pPr>
      <w:r w:rsidRPr="00A05996">
        <w:rPr>
          <w:rFonts w:ascii="Palatino Linotype" w:hAnsi="Palatino Linotype"/>
          <w:szCs w:val="24"/>
        </w:rPr>
        <w:t xml:space="preserve">a, Chứng minh </w:t>
      </w:r>
      <w:r w:rsidRPr="00A05996">
        <w:rPr>
          <w:rFonts w:ascii="Palatino Linotype" w:hAnsi="Palatino Linotype"/>
          <w:position w:val="-10"/>
          <w:szCs w:val="24"/>
        </w:rPr>
        <w:object w:dxaOrig="520" w:dyaOrig="420" w14:anchorId="55BDEECE">
          <v:shape id="_x0000_i1041" type="#_x0000_t75" style="width:25.8pt;height:21pt" o:ole="">
            <v:imagedata r:id="rId41" o:title=""/>
          </v:shape>
          <o:OLEObject Type="Embed" ProgID="Equation.DSMT4" ShapeID="_x0000_i1041" DrawAspect="Content" ObjectID="_1656484927" r:id="rId42"/>
        </w:object>
      </w:r>
      <w:r w:rsidRPr="00A05996">
        <w:rPr>
          <w:rFonts w:ascii="Palatino Linotype" w:hAnsi="Palatino Linotype"/>
          <w:szCs w:val="24"/>
        </w:rPr>
        <w:t xml:space="preserve"> và </w:t>
      </w:r>
      <w:r w:rsidRPr="00A05996">
        <w:rPr>
          <w:rFonts w:ascii="Palatino Linotype" w:hAnsi="Palatino Linotype"/>
          <w:position w:val="-10"/>
          <w:szCs w:val="24"/>
        </w:rPr>
        <w:object w:dxaOrig="639" w:dyaOrig="420" w14:anchorId="727F4932">
          <v:shape id="_x0000_i1042" type="#_x0000_t75" style="width:31.8pt;height:21pt" o:ole="">
            <v:imagedata r:id="rId43" o:title=""/>
          </v:shape>
          <o:OLEObject Type="Embed" ProgID="Equation.DSMT4" ShapeID="_x0000_i1042" DrawAspect="Content" ObjectID="_1656484928" r:id="rId44"/>
        </w:object>
      </w:r>
      <w:r w:rsidRPr="00A05996">
        <w:rPr>
          <w:rFonts w:ascii="Palatino Linotype" w:hAnsi="Palatino Linotype"/>
          <w:szCs w:val="24"/>
        </w:rPr>
        <w:t xml:space="preserve"> là hai góc đối đỉnh.</w:t>
      </w:r>
    </w:p>
    <w:p w14:paraId="5B61FA91" w14:textId="77777777" w:rsidR="00A9198F" w:rsidRPr="00A05996" w:rsidRDefault="00A9198F" w:rsidP="00A9198F">
      <w:pPr>
        <w:spacing w:after="0" w:line="360" w:lineRule="auto"/>
        <w:rPr>
          <w:rFonts w:ascii="Palatino Linotype" w:hAnsi="Palatino Linotype"/>
          <w:szCs w:val="24"/>
        </w:rPr>
      </w:pPr>
      <w:r w:rsidRPr="00A05996">
        <w:rPr>
          <w:rFonts w:ascii="Palatino Linotype" w:hAnsi="Palatino Linotype"/>
          <w:szCs w:val="24"/>
        </w:rPr>
        <w:t xml:space="preserve">b, Trên nửa mặt phẳng bờ </w:t>
      </w:r>
      <w:r w:rsidRPr="00A05996">
        <w:rPr>
          <w:rFonts w:ascii="Palatino Linotype" w:hAnsi="Palatino Linotype"/>
          <w:position w:val="-4"/>
          <w:szCs w:val="24"/>
        </w:rPr>
        <w:object w:dxaOrig="400" w:dyaOrig="279" w14:anchorId="182806BE">
          <v:shape id="_x0000_i1043" type="#_x0000_t75" style="width:20.4pt;height:13.8pt" o:ole="">
            <v:imagedata r:id="rId45" o:title=""/>
          </v:shape>
          <o:OLEObject Type="Embed" ProgID="Equation.DSMT4" ShapeID="_x0000_i1043" DrawAspect="Content" ObjectID="_1656484929" r:id="rId46"/>
        </w:object>
      </w:r>
      <w:r w:rsidRPr="00A05996">
        <w:rPr>
          <w:rFonts w:ascii="Palatino Linotype" w:hAnsi="Palatino Linotype"/>
          <w:szCs w:val="24"/>
        </w:rPr>
        <w:t xml:space="preserve"> chứa tia Oy, vẽ tia Ot sao cho Ot vuông góc với Oy. Hãy tính </w:t>
      </w:r>
      <w:r w:rsidRPr="00A05996">
        <w:rPr>
          <w:rFonts w:ascii="Palatino Linotype" w:hAnsi="Palatino Linotype"/>
          <w:position w:val="-6"/>
          <w:szCs w:val="24"/>
        </w:rPr>
        <w:object w:dxaOrig="540" w:dyaOrig="380" w14:anchorId="52975900">
          <v:shape id="_x0000_i1044" type="#_x0000_t75" style="width:27pt;height:19.2pt" o:ole="">
            <v:imagedata r:id="rId47" o:title=""/>
          </v:shape>
          <o:OLEObject Type="Embed" ProgID="Equation.DSMT4" ShapeID="_x0000_i1044" DrawAspect="Content" ObjectID="_1656484930" r:id="rId48"/>
        </w:object>
      </w:r>
      <w:r w:rsidRPr="00A05996">
        <w:rPr>
          <w:rFonts w:ascii="Palatino Linotype" w:hAnsi="Palatino Linotype"/>
          <w:szCs w:val="24"/>
        </w:rPr>
        <w:t>.</w:t>
      </w:r>
    </w:p>
    <w:p w14:paraId="1C7DDD9A" w14:textId="065F6BF7" w:rsidR="00817547" w:rsidRPr="00A05996" w:rsidRDefault="00817547" w:rsidP="00A9198F">
      <w:pPr>
        <w:spacing w:after="0" w:line="360" w:lineRule="auto"/>
        <w:rPr>
          <w:rFonts w:ascii="Palatino Linotype" w:hAnsi="Palatino Linotype"/>
          <w:b/>
          <w:i/>
          <w:szCs w:val="24"/>
        </w:rPr>
      </w:pPr>
      <w:r w:rsidRPr="00A05996">
        <w:rPr>
          <w:rFonts w:ascii="Palatino Linotype" w:hAnsi="Palatino Linotype"/>
          <w:b/>
          <w:i/>
          <w:szCs w:val="24"/>
        </w:rPr>
        <w:t>Gợi ý: a) Tính yOx’ + x’Oy’ = 180</w:t>
      </w:r>
      <w:r w:rsidR="00E403E9">
        <w:rPr>
          <w:rFonts w:ascii="Palatino Linotype" w:hAnsi="Palatino Linotype"/>
          <w:b/>
          <w:i/>
          <w:szCs w:val="24"/>
        </w:rPr>
        <w:t xml:space="preserve"> và Oy và Oy’ nằm trên hai nửa mặt phẳng đối nhau có bờ là đường thẳng xx’</w:t>
      </w:r>
      <w:r w:rsidRPr="00A05996">
        <w:rPr>
          <w:rFonts w:ascii="Palatino Linotype" w:hAnsi="Palatino Linotype"/>
          <w:b/>
          <w:i/>
          <w:szCs w:val="24"/>
        </w:rPr>
        <w:t xml:space="preserve"> =&gt; Oy và Oy’ là 2 tia đối nhau =&gt; ĐS</w:t>
      </w:r>
    </w:p>
    <w:p w14:paraId="1D3307DD" w14:textId="1633C80C" w:rsidR="00817547" w:rsidRPr="00A05996" w:rsidRDefault="00CA3F66" w:rsidP="00A9198F">
      <w:pPr>
        <w:spacing w:after="0" w:line="360" w:lineRule="auto"/>
        <w:rPr>
          <w:rFonts w:ascii="Palatino Linotype" w:hAnsi="Palatino Linotype"/>
          <w:b/>
          <w:bCs/>
          <w:szCs w:val="24"/>
        </w:rPr>
      </w:pPr>
      <w:r w:rsidRPr="00A05996">
        <w:rPr>
          <w:rFonts w:ascii="Palatino Linotype" w:hAnsi="Palatino Linotype"/>
          <w:b/>
          <w:i/>
          <w:szCs w:val="24"/>
        </w:rPr>
        <w:lastRenderedPageBreak/>
        <w:t xml:space="preserve">b) </w:t>
      </w:r>
      <w:r w:rsidR="004918B5">
        <w:rPr>
          <w:rFonts w:ascii="Palatino Linotype" w:hAnsi="Palatino Linotype"/>
          <w:b/>
          <w:i/>
          <w:szCs w:val="24"/>
        </w:rPr>
        <w:t xml:space="preserve">trên nửa mặt phẳng bờ chứa tia Oy’ có </w:t>
      </w:r>
      <w:r w:rsidRPr="00A05996">
        <w:rPr>
          <w:rFonts w:ascii="Palatino Linotype" w:hAnsi="Palatino Linotype"/>
          <w:b/>
          <w:i/>
          <w:szCs w:val="24"/>
        </w:rPr>
        <w:t xml:space="preserve">x’Oy’=45; y’Ot=90 </w:t>
      </w:r>
      <w:r w:rsidR="004918B5">
        <w:rPr>
          <w:rFonts w:ascii="Palatino Linotype" w:hAnsi="Palatino Linotype"/>
          <w:b/>
          <w:i/>
          <w:szCs w:val="24"/>
        </w:rPr>
        <w:t xml:space="preserve">=&gt; Tia nằm giữa hai tia </w:t>
      </w:r>
      <w:r w:rsidRPr="00A05996">
        <w:rPr>
          <w:rFonts w:ascii="Palatino Linotype" w:hAnsi="Palatino Linotype"/>
          <w:b/>
          <w:i/>
          <w:szCs w:val="24"/>
        </w:rPr>
        <w:t>=&gt; ĐS</w:t>
      </w:r>
      <w:r w:rsidR="00452309" w:rsidRPr="00A05996">
        <w:rPr>
          <w:rFonts w:ascii="Palatino Linotype" w:hAnsi="Palatino Linotype"/>
          <w:b/>
          <w:i/>
          <w:szCs w:val="24"/>
        </w:rPr>
        <w:t>=45</w:t>
      </w:r>
    </w:p>
    <w:p w14:paraId="58D66CF5" w14:textId="68A8A6CB" w:rsidR="00A9198F" w:rsidRPr="00A05996" w:rsidRDefault="00F664EE" w:rsidP="00A9198F">
      <w:pPr>
        <w:spacing w:after="0" w:line="360" w:lineRule="auto"/>
        <w:rPr>
          <w:rFonts w:ascii="Palatino Linotype" w:hAnsi="Palatino Linotype"/>
          <w:szCs w:val="24"/>
        </w:rPr>
      </w:pPr>
      <w:r w:rsidRPr="00A05996">
        <w:rPr>
          <w:rFonts w:ascii="Palatino Linotype" w:hAnsi="Palatino Linotype"/>
          <w:b/>
          <w:bCs/>
          <w:szCs w:val="24"/>
        </w:rPr>
        <w:t xml:space="preserve">Bài </w:t>
      </w:r>
      <w:r w:rsidR="00A9198F" w:rsidRPr="00A05996">
        <w:rPr>
          <w:rFonts w:ascii="Palatino Linotype" w:hAnsi="Palatino Linotype"/>
          <w:b/>
          <w:bCs/>
          <w:szCs w:val="24"/>
        </w:rPr>
        <w:t>1.</w:t>
      </w:r>
      <w:r w:rsidR="00DB1417" w:rsidRPr="00A05996">
        <w:rPr>
          <w:rFonts w:ascii="Palatino Linotype" w:hAnsi="Palatino Linotype"/>
          <w:b/>
          <w:bCs/>
          <w:szCs w:val="24"/>
        </w:rPr>
        <w:t>4.</w:t>
      </w:r>
      <w:r w:rsidR="00A9198F" w:rsidRPr="00A05996">
        <w:rPr>
          <w:rFonts w:ascii="Palatino Linotype" w:hAnsi="Palatino Linotype"/>
          <w:szCs w:val="24"/>
        </w:rPr>
        <w:t xml:space="preserve"> </w:t>
      </w:r>
      <w:r w:rsidR="00C4513D">
        <w:rPr>
          <w:rFonts w:ascii="Palatino Linotype" w:hAnsi="Palatino Linotype"/>
          <w:szCs w:val="24"/>
        </w:rPr>
        <w:t xml:space="preserve">9A-Quyển 1 (Củng cố và ôn luyện) </w:t>
      </w:r>
      <w:r w:rsidR="00A9198F" w:rsidRPr="00A05996">
        <w:rPr>
          <w:rFonts w:ascii="Palatino Linotype" w:hAnsi="Palatino Linotype"/>
          <w:szCs w:val="24"/>
        </w:rPr>
        <w:t xml:space="preserve">Hai đường thẳng AB và CD cắt nhau tại O sao cho </w:t>
      </w:r>
      <w:r w:rsidR="00A9198F" w:rsidRPr="00A05996">
        <w:rPr>
          <w:rFonts w:ascii="Palatino Linotype" w:hAnsi="Palatino Linotype"/>
          <w:position w:val="-6"/>
          <w:szCs w:val="24"/>
        </w:rPr>
        <w:object w:dxaOrig="1200" w:dyaOrig="380" w14:anchorId="133E34C3">
          <v:shape id="_x0000_i1045" type="#_x0000_t75" style="width:60pt;height:19.2pt" o:ole="">
            <v:imagedata r:id="rId49" o:title=""/>
          </v:shape>
          <o:OLEObject Type="Embed" ProgID="Equation.DSMT4" ShapeID="_x0000_i1045" DrawAspect="Content" ObjectID="_1656484931" r:id="rId50"/>
        </w:object>
      </w:r>
      <w:r w:rsidR="00A9198F" w:rsidRPr="00A05996">
        <w:rPr>
          <w:rFonts w:ascii="Palatino Linotype" w:hAnsi="Palatino Linotype"/>
          <w:szCs w:val="24"/>
        </w:rPr>
        <w:t xml:space="preserve"> </w:t>
      </w:r>
    </w:p>
    <w:p w14:paraId="351EDC81" w14:textId="0C72A0B4" w:rsidR="00A9198F" w:rsidRPr="00A05996" w:rsidRDefault="00A9198F" w:rsidP="00A9198F">
      <w:pPr>
        <w:spacing w:after="0" w:line="360" w:lineRule="auto"/>
        <w:rPr>
          <w:rFonts w:ascii="Palatino Linotype" w:hAnsi="Palatino Linotype"/>
          <w:szCs w:val="24"/>
        </w:rPr>
      </w:pPr>
      <w:r w:rsidRPr="00A05996">
        <w:rPr>
          <w:rFonts w:ascii="Palatino Linotype" w:hAnsi="Palatino Linotype"/>
          <w:szCs w:val="24"/>
        </w:rPr>
        <w:t>a, Tính số đo các góc còn lại.</w:t>
      </w:r>
      <w:r w:rsidR="0074585E" w:rsidRPr="00A05996">
        <w:rPr>
          <w:rFonts w:ascii="Palatino Linotype" w:hAnsi="Palatino Linotype"/>
          <w:szCs w:val="24"/>
        </w:rPr>
        <w:t xml:space="preserve"> </w:t>
      </w:r>
      <w:r w:rsidR="0074585E" w:rsidRPr="00A05996">
        <w:rPr>
          <w:rFonts w:ascii="Palatino Linotype" w:hAnsi="Palatino Linotype"/>
          <w:i/>
          <w:szCs w:val="24"/>
        </w:rPr>
        <w:t>(Không kể góc bẹt)</w:t>
      </w:r>
    </w:p>
    <w:p w14:paraId="7BFE111C" w14:textId="77777777" w:rsidR="00A9198F" w:rsidRPr="00A05996" w:rsidRDefault="00A9198F" w:rsidP="00A9198F">
      <w:pPr>
        <w:spacing w:after="0" w:line="360" w:lineRule="auto"/>
        <w:rPr>
          <w:rFonts w:ascii="Palatino Linotype" w:hAnsi="Palatino Linotype"/>
          <w:szCs w:val="24"/>
        </w:rPr>
      </w:pPr>
      <w:r w:rsidRPr="00A05996">
        <w:rPr>
          <w:rFonts w:ascii="Palatino Linotype" w:hAnsi="Palatino Linotype"/>
          <w:szCs w:val="24"/>
        </w:rPr>
        <w:t xml:space="preserve">b, Vẽ tia Ot là phân giác của </w:t>
      </w:r>
      <w:r w:rsidRPr="00A05996">
        <w:rPr>
          <w:rFonts w:ascii="Palatino Linotype" w:hAnsi="Palatino Linotype"/>
          <w:position w:val="-6"/>
          <w:szCs w:val="24"/>
        </w:rPr>
        <w:object w:dxaOrig="620" w:dyaOrig="380" w14:anchorId="547AD58F">
          <v:shape id="_x0000_i1046" type="#_x0000_t75" style="width:31.2pt;height:19.2pt" o:ole="">
            <v:imagedata r:id="rId51" o:title=""/>
          </v:shape>
          <o:OLEObject Type="Embed" ProgID="Equation.DSMT4" ShapeID="_x0000_i1046" DrawAspect="Content" ObjectID="_1656484932" r:id="rId52"/>
        </w:object>
      </w:r>
      <w:r w:rsidRPr="00A05996">
        <w:rPr>
          <w:rFonts w:ascii="Palatino Linotype" w:hAnsi="Palatino Linotype"/>
          <w:szCs w:val="24"/>
        </w:rPr>
        <w:t xml:space="preserve"> và </w:t>
      </w:r>
      <w:r w:rsidRPr="00A05996">
        <w:rPr>
          <w:rFonts w:ascii="Palatino Linotype" w:hAnsi="Palatino Linotype"/>
          <w:position w:val="-6"/>
          <w:szCs w:val="24"/>
        </w:rPr>
        <w:object w:dxaOrig="400" w:dyaOrig="300" w14:anchorId="075FBC0C">
          <v:shape id="_x0000_i1047" type="#_x0000_t75" style="width:20.4pt;height:15pt" o:ole="">
            <v:imagedata r:id="rId53" o:title=""/>
          </v:shape>
          <o:OLEObject Type="Embed" ProgID="Equation.DSMT4" ShapeID="_x0000_i1047" DrawAspect="Content" ObjectID="_1656484933" r:id="rId54"/>
        </w:object>
      </w:r>
      <w:r w:rsidRPr="00A05996">
        <w:rPr>
          <w:rFonts w:ascii="Palatino Linotype" w:hAnsi="Palatino Linotype"/>
          <w:szCs w:val="24"/>
        </w:rPr>
        <w:t xml:space="preserve"> là tia đối của tia Ot. Chứng minh </w:t>
      </w:r>
      <w:r w:rsidRPr="00A05996">
        <w:rPr>
          <w:rFonts w:ascii="Palatino Linotype" w:hAnsi="Palatino Linotype"/>
          <w:position w:val="-6"/>
          <w:szCs w:val="24"/>
        </w:rPr>
        <w:object w:dxaOrig="400" w:dyaOrig="300" w14:anchorId="7EBDDDD0">
          <v:shape id="_x0000_i1048" type="#_x0000_t75" style="width:20.4pt;height:15pt" o:ole="">
            <v:imagedata r:id="rId55" o:title=""/>
          </v:shape>
          <o:OLEObject Type="Embed" ProgID="Equation.DSMT4" ShapeID="_x0000_i1048" DrawAspect="Content" ObjectID="_1656484934" r:id="rId56"/>
        </w:object>
      </w:r>
      <w:r w:rsidRPr="00A05996">
        <w:rPr>
          <w:rFonts w:ascii="Palatino Linotype" w:hAnsi="Palatino Linotype"/>
          <w:szCs w:val="24"/>
        </w:rPr>
        <w:t xml:space="preserve"> là tia phân giác của </w:t>
      </w:r>
      <w:r w:rsidRPr="00A05996">
        <w:rPr>
          <w:rFonts w:ascii="Palatino Linotype" w:hAnsi="Palatino Linotype"/>
          <w:position w:val="-6"/>
          <w:szCs w:val="24"/>
        </w:rPr>
        <w:object w:dxaOrig="620" w:dyaOrig="380" w14:anchorId="54F38360">
          <v:shape id="_x0000_i1049" type="#_x0000_t75" style="width:31.2pt;height:19.2pt" o:ole="">
            <v:imagedata r:id="rId57" o:title=""/>
          </v:shape>
          <o:OLEObject Type="Embed" ProgID="Equation.DSMT4" ShapeID="_x0000_i1049" DrawAspect="Content" ObjectID="_1656484935" r:id="rId58"/>
        </w:object>
      </w:r>
      <w:r w:rsidRPr="00A05996">
        <w:rPr>
          <w:rFonts w:ascii="Palatino Linotype" w:hAnsi="Palatino Linotype"/>
          <w:szCs w:val="24"/>
        </w:rPr>
        <w:t>.</w:t>
      </w:r>
    </w:p>
    <w:p w14:paraId="28159669" w14:textId="1545F9FF" w:rsidR="00DB1417" w:rsidRPr="00A05996" w:rsidRDefault="00215CC0" w:rsidP="00A9198F">
      <w:pPr>
        <w:spacing w:after="0" w:line="360" w:lineRule="auto"/>
        <w:rPr>
          <w:rFonts w:ascii="Palatino Linotype" w:hAnsi="Palatino Linotype"/>
          <w:b/>
          <w:i/>
          <w:szCs w:val="24"/>
        </w:rPr>
      </w:pPr>
      <w:r w:rsidRPr="00A05996">
        <w:rPr>
          <w:rFonts w:ascii="Palatino Linotype" w:hAnsi="Palatino Linotype"/>
          <w:b/>
          <w:i/>
          <w:szCs w:val="24"/>
        </w:rPr>
        <w:t>Gợi ý: a) Dựa vào góc kề bù và góc đối đỉnh =&gt; ĐS</w:t>
      </w:r>
    </w:p>
    <w:p w14:paraId="678CDAE7" w14:textId="38D25602" w:rsidR="00DB3AA0" w:rsidRPr="00A05996" w:rsidRDefault="00215CC0" w:rsidP="00DB3AA0">
      <w:pPr>
        <w:spacing w:after="0" w:line="360" w:lineRule="auto"/>
        <w:rPr>
          <w:rFonts w:ascii="Palatino Linotype" w:hAnsi="Palatino Linotype"/>
          <w:b/>
          <w:bCs/>
          <w:szCs w:val="24"/>
        </w:rPr>
      </w:pPr>
      <w:r w:rsidRPr="00A05996">
        <w:rPr>
          <w:rFonts w:ascii="Palatino Linotype" w:hAnsi="Palatino Linotype"/>
          <w:b/>
          <w:i/>
          <w:szCs w:val="24"/>
        </w:rPr>
        <w:t>b) Tia phân giác và góc đối đỉnh =&gt; BOt’ = DOt’ =&gt; Kết luận.</w:t>
      </w:r>
    </w:p>
    <w:p w14:paraId="396B7BAC" w14:textId="6B744BCD" w:rsidR="00DB3AA0" w:rsidRPr="00A05996" w:rsidRDefault="00DB3AA0" w:rsidP="00DB3AA0">
      <w:pPr>
        <w:spacing w:after="0" w:line="360" w:lineRule="auto"/>
        <w:jc w:val="both"/>
        <w:rPr>
          <w:rFonts w:ascii="Palatino Linotype" w:hAnsi="Palatino Linotype" w:cs="Calibri Light"/>
          <w:b/>
          <w:spacing w:val="-12"/>
          <w:szCs w:val="24"/>
          <w:lang w:val="pt-BR"/>
        </w:rPr>
      </w:pPr>
      <w:r w:rsidRPr="00A05996">
        <w:rPr>
          <w:rFonts w:ascii="Palatino Linotype" w:hAnsi="Palatino Linotype" w:cs="Calibri Light"/>
          <w:b/>
          <w:spacing w:val="-12"/>
          <w:szCs w:val="24"/>
          <w:lang w:val="pt-BR"/>
        </w:rPr>
        <w:t>III. Bài tập bổ sung</w:t>
      </w:r>
    </w:p>
    <w:p w14:paraId="00BA91E5" w14:textId="4F27897A" w:rsidR="00DB1417" w:rsidRPr="00A05996" w:rsidRDefault="00F664EE" w:rsidP="00A9198F">
      <w:pPr>
        <w:spacing w:after="0" w:line="360" w:lineRule="auto"/>
        <w:rPr>
          <w:rFonts w:ascii="Palatino Linotype" w:hAnsi="Palatino Linotype"/>
          <w:szCs w:val="24"/>
        </w:rPr>
      </w:pPr>
      <w:r w:rsidRPr="00A05996">
        <w:rPr>
          <w:rFonts w:ascii="Palatino Linotype" w:hAnsi="Palatino Linotype"/>
          <w:b/>
          <w:bCs/>
          <w:szCs w:val="24"/>
        </w:rPr>
        <w:t xml:space="preserve">Bài </w:t>
      </w:r>
      <w:r w:rsidR="00B96BB5" w:rsidRPr="00A05996">
        <w:rPr>
          <w:rFonts w:ascii="Palatino Linotype" w:hAnsi="Palatino Linotype"/>
          <w:b/>
          <w:bCs/>
          <w:szCs w:val="24"/>
        </w:rPr>
        <w:t>2.1</w:t>
      </w:r>
      <w:r w:rsidR="00DB3AA0" w:rsidRPr="00A05996">
        <w:rPr>
          <w:rFonts w:ascii="Palatino Linotype" w:hAnsi="Palatino Linotype"/>
          <w:b/>
          <w:bCs/>
          <w:szCs w:val="24"/>
        </w:rPr>
        <w:t>.</w:t>
      </w:r>
      <w:r w:rsidR="00DB3AA0" w:rsidRPr="00A05996">
        <w:rPr>
          <w:rFonts w:ascii="Palatino Linotype" w:hAnsi="Palatino Linotype"/>
          <w:szCs w:val="24"/>
        </w:rPr>
        <w:t xml:space="preserve"> </w:t>
      </w:r>
      <w:r w:rsidR="00EF431C">
        <w:rPr>
          <w:rFonts w:ascii="Palatino Linotype" w:hAnsi="Palatino Linotype"/>
          <w:szCs w:val="24"/>
        </w:rPr>
        <w:t xml:space="preserve">6- </w:t>
      </w:r>
      <w:r w:rsidR="00EF431C" w:rsidRPr="00EF431C">
        <w:rPr>
          <w:rFonts w:ascii="Palatino Linotype" w:hAnsi="Palatino Linotype"/>
          <w:b/>
          <w:bCs/>
          <w:szCs w:val="24"/>
        </w:rPr>
        <w:t>Quyển 2</w:t>
      </w:r>
      <w:r w:rsidR="00EF431C">
        <w:rPr>
          <w:rFonts w:ascii="Palatino Linotype" w:hAnsi="Palatino Linotype"/>
          <w:szCs w:val="24"/>
        </w:rPr>
        <w:t xml:space="preserve"> </w:t>
      </w:r>
      <w:r w:rsidR="00DB3AA0" w:rsidRPr="00A05996">
        <w:rPr>
          <w:rFonts w:ascii="Palatino Linotype" w:hAnsi="Palatino Linotype"/>
          <w:szCs w:val="24"/>
        </w:rPr>
        <w:t>Qua điểm O nằm trong mặt phẳng vẽ năm đường thẳng phân biệt.</w:t>
      </w:r>
    </w:p>
    <w:p w14:paraId="05EDBF07" w14:textId="32CC2884" w:rsidR="00DB3AA0" w:rsidRDefault="00DB3AA0" w:rsidP="00A9198F">
      <w:pPr>
        <w:spacing w:after="0" w:line="360" w:lineRule="auto"/>
        <w:rPr>
          <w:rFonts w:ascii="Palatino Linotype" w:hAnsi="Palatino Linotype"/>
          <w:szCs w:val="24"/>
        </w:rPr>
      </w:pPr>
      <w:r w:rsidRPr="00A05996">
        <w:rPr>
          <w:rFonts w:ascii="Palatino Linotype" w:hAnsi="Palatino Linotype"/>
          <w:szCs w:val="24"/>
        </w:rPr>
        <w:t>a) Có bao nhiêu góc trong hình vẽ?</w:t>
      </w:r>
    </w:p>
    <w:p w14:paraId="5D3B25D2" w14:textId="0B70A420" w:rsidR="00455385" w:rsidRPr="00A05996" w:rsidRDefault="00455385" w:rsidP="00A9198F">
      <w:pPr>
        <w:spacing w:after="0" w:line="360" w:lineRule="auto"/>
        <w:rPr>
          <w:rFonts w:ascii="Palatino Linotype" w:hAnsi="Palatino Linotype"/>
          <w:szCs w:val="24"/>
        </w:rPr>
      </w:pPr>
      <w:r w:rsidRPr="00A05996">
        <w:rPr>
          <w:rFonts w:ascii="Palatino Linotype" w:hAnsi="Palatino Linotype"/>
          <w:b/>
          <w:i/>
          <w:szCs w:val="24"/>
        </w:rPr>
        <w:t xml:space="preserve">Gợi ý: </w:t>
      </w:r>
      <w:r>
        <w:rPr>
          <w:rFonts w:ascii="Palatino Linotype" w:hAnsi="Palatino Linotype"/>
          <w:b/>
          <w:i/>
          <w:szCs w:val="24"/>
        </w:rPr>
        <w:t>5 đường thẳng, tạo thành 10 tia chung gốc. Mỗi tia kết hợp với 9 tia còn lại tạo thành 9 góc, mỗi góc được tính 2 lần =&gt; Số góc là 10.9:2 = 45 góc</w:t>
      </w:r>
    </w:p>
    <w:p w14:paraId="79243382" w14:textId="0F515214" w:rsidR="00DB3AA0" w:rsidRDefault="00DB3AA0" w:rsidP="00A9198F">
      <w:pPr>
        <w:spacing w:after="0" w:line="360" w:lineRule="auto"/>
        <w:rPr>
          <w:rFonts w:ascii="Palatino Linotype" w:hAnsi="Palatino Linotype"/>
          <w:szCs w:val="24"/>
        </w:rPr>
      </w:pPr>
      <w:r w:rsidRPr="00A05996">
        <w:rPr>
          <w:rFonts w:ascii="Palatino Linotype" w:hAnsi="Palatino Linotype"/>
          <w:szCs w:val="24"/>
        </w:rPr>
        <w:t>b) Trong các góc ấy có bao nhiêu cặp góc đối đỉnh nhỏ hơn góc bẹt?</w:t>
      </w:r>
    </w:p>
    <w:p w14:paraId="3DC69325" w14:textId="299B10FB" w:rsidR="00455385" w:rsidRPr="00A05996" w:rsidRDefault="00455385" w:rsidP="00A9198F">
      <w:pPr>
        <w:spacing w:after="0" w:line="360" w:lineRule="auto"/>
        <w:rPr>
          <w:rFonts w:ascii="Palatino Linotype" w:hAnsi="Palatino Linotype"/>
          <w:szCs w:val="24"/>
        </w:rPr>
      </w:pPr>
      <w:r w:rsidRPr="00A05996">
        <w:rPr>
          <w:rFonts w:ascii="Palatino Linotype" w:hAnsi="Palatino Linotype"/>
          <w:b/>
          <w:i/>
          <w:szCs w:val="24"/>
        </w:rPr>
        <w:t>Gợi ý:</w:t>
      </w:r>
      <w:r>
        <w:rPr>
          <w:rFonts w:ascii="Palatino Linotype" w:hAnsi="Palatino Linotype"/>
          <w:b/>
          <w:i/>
          <w:szCs w:val="24"/>
        </w:rPr>
        <w:t xml:space="preserve"> Tổng 45 góc, trừ 5 góc bẹt, còn 40 góc =&gt; 20 cặp góc đối đỉnh</w:t>
      </w:r>
    </w:p>
    <w:p w14:paraId="0729B872" w14:textId="3CE743F3" w:rsidR="00DB3AA0" w:rsidRDefault="00DB3AA0" w:rsidP="00A9198F">
      <w:pPr>
        <w:spacing w:after="0" w:line="360" w:lineRule="auto"/>
        <w:rPr>
          <w:rFonts w:ascii="Palatino Linotype" w:hAnsi="Palatino Linotype"/>
          <w:szCs w:val="24"/>
          <w:vertAlign w:val="superscript"/>
        </w:rPr>
      </w:pPr>
      <w:r w:rsidRPr="00A05996">
        <w:rPr>
          <w:rFonts w:ascii="Palatino Linotype" w:hAnsi="Palatino Linotype"/>
          <w:szCs w:val="24"/>
        </w:rPr>
        <w:t>c) Hãy chứng minh rằng tồn tại một góc có số đo không vượt quá 36</w:t>
      </w:r>
      <w:r w:rsidRPr="00A05996">
        <w:rPr>
          <w:rFonts w:ascii="Palatino Linotype" w:hAnsi="Palatino Linotype"/>
          <w:szCs w:val="24"/>
          <w:vertAlign w:val="superscript"/>
        </w:rPr>
        <w:t>0</w:t>
      </w:r>
    </w:p>
    <w:p w14:paraId="0F26A828" w14:textId="4BCF66FB" w:rsidR="00455385" w:rsidRPr="00A05996" w:rsidRDefault="00455385" w:rsidP="00A9198F">
      <w:pPr>
        <w:spacing w:after="0" w:line="360" w:lineRule="auto"/>
        <w:rPr>
          <w:rFonts w:ascii="Palatino Linotype" w:hAnsi="Palatino Linotype"/>
          <w:szCs w:val="24"/>
          <w:vertAlign w:val="superscript"/>
        </w:rPr>
      </w:pPr>
      <w:r w:rsidRPr="00A05996">
        <w:rPr>
          <w:rFonts w:ascii="Palatino Linotype" w:hAnsi="Palatino Linotype"/>
          <w:b/>
          <w:i/>
          <w:szCs w:val="24"/>
        </w:rPr>
        <w:t>Gợi ý:</w:t>
      </w:r>
      <w:r>
        <w:rPr>
          <w:rFonts w:ascii="Palatino Linotype" w:hAnsi="Palatino Linotype"/>
          <w:b/>
          <w:i/>
          <w:szCs w:val="24"/>
        </w:rPr>
        <w:t xml:space="preserve"> 5 đường thẳng tạo thành 10 góc không có điểm chung trong, tổng số đo là 360 =&gt; Kết luận</w:t>
      </w:r>
    </w:p>
    <w:p w14:paraId="203161F5" w14:textId="6EAE92A8" w:rsidR="00EF431C" w:rsidRPr="00455385" w:rsidRDefault="00DB3AA0" w:rsidP="00455385">
      <w:pPr>
        <w:spacing w:after="0" w:line="360" w:lineRule="auto"/>
        <w:rPr>
          <w:rFonts w:ascii="Palatino Linotype" w:hAnsi="Palatino Linotype"/>
          <w:szCs w:val="24"/>
        </w:rPr>
      </w:pPr>
      <w:r w:rsidRPr="00A05996">
        <w:rPr>
          <w:rFonts w:ascii="Palatino Linotype" w:hAnsi="Palatino Linotype"/>
          <w:szCs w:val="24"/>
        </w:rPr>
        <w:t>d) Hãy xét trường hợp qua O vẽ n đường thẳng phân biệt; khi đó có bao nhiêu góc tạo thành và có bao nhiêu cặp góc đối đỉnh nhỏ hơn góc bẹt?</w:t>
      </w:r>
    </w:p>
    <w:p w14:paraId="10279C17" w14:textId="498576F5" w:rsidR="00B96BB5" w:rsidRPr="00A05996" w:rsidRDefault="00B96BB5" w:rsidP="00B96BB5">
      <w:pPr>
        <w:spacing w:after="0" w:line="360" w:lineRule="auto"/>
        <w:jc w:val="both"/>
        <w:rPr>
          <w:rFonts w:ascii="Palatino Linotype" w:hAnsi="Palatino Linotype" w:cs="Calibri Light"/>
          <w:b/>
          <w:spacing w:val="-12"/>
          <w:szCs w:val="24"/>
          <w:lang w:val="pt-BR"/>
        </w:rPr>
      </w:pPr>
      <w:r w:rsidRPr="00A05996">
        <w:rPr>
          <w:rFonts w:ascii="Palatino Linotype" w:hAnsi="Palatino Linotype" w:cs="Calibri Light"/>
          <w:b/>
          <w:spacing w:val="-12"/>
          <w:szCs w:val="24"/>
          <w:lang w:val="pt-BR"/>
        </w:rPr>
        <w:t>IV. Bài tập về nhà</w:t>
      </w:r>
    </w:p>
    <w:p w14:paraId="5CE34D9D" w14:textId="242CA0EC" w:rsidR="00A9198F" w:rsidRPr="00A05996" w:rsidRDefault="00F664EE" w:rsidP="00A9198F">
      <w:pPr>
        <w:spacing w:after="0" w:line="360" w:lineRule="auto"/>
        <w:rPr>
          <w:rFonts w:ascii="Palatino Linotype" w:hAnsi="Palatino Linotype"/>
          <w:szCs w:val="24"/>
        </w:rPr>
      </w:pPr>
      <w:r w:rsidRPr="00A05996">
        <w:rPr>
          <w:rFonts w:ascii="Palatino Linotype" w:hAnsi="Palatino Linotype"/>
          <w:b/>
          <w:bCs/>
          <w:szCs w:val="24"/>
        </w:rPr>
        <w:t xml:space="preserve">Bài </w:t>
      </w:r>
      <w:r w:rsidR="00A9198F" w:rsidRPr="00A05996">
        <w:rPr>
          <w:rFonts w:ascii="Palatino Linotype" w:hAnsi="Palatino Linotype"/>
          <w:b/>
          <w:bCs/>
          <w:szCs w:val="24"/>
        </w:rPr>
        <w:t>3.1</w:t>
      </w:r>
      <w:r w:rsidR="00F26C45" w:rsidRPr="00A05996">
        <w:rPr>
          <w:rFonts w:ascii="Palatino Linotype" w:hAnsi="Palatino Linotype"/>
          <w:b/>
          <w:bCs/>
          <w:szCs w:val="24"/>
        </w:rPr>
        <w:t>.</w:t>
      </w:r>
      <w:r w:rsidR="00A9198F" w:rsidRPr="00A05996">
        <w:rPr>
          <w:rFonts w:ascii="Palatino Linotype" w:hAnsi="Palatino Linotype"/>
          <w:szCs w:val="24"/>
        </w:rPr>
        <w:t xml:space="preserve"> Hai đường thẳng AB và CD cắt nhau tại M tạo thành </w:t>
      </w:r>
      <w:r w:rsidR="00A9198F" w:rsidRPr="00A05996">
        <w:rPr>
          <w:rFonts w:ascii="Palatino Linotype" w:hAnsi="Palatino Linotype"/>
          <w:position w:val="-6"/>
          <w:szCs w:val="24"/>
        </w:rPr>
        <w:object w:dxaOrig="660" w:dyaOrig="380" w14:anchorId="1D03DBCF">
          <v:shape id="_x0000_i1050" type="#_x0000_t75" style="width:33pt;height:19.2pt" o:ole="">
            <v:imagedata r:id="rId59" o:title=""/>
          </v:shape>
          <o:OLEObject Type="Embed" ProgID="Equation.DSMT4" ShapeID="_x0000_i1050" DrawAspect="Content" ObjectID="_1656484936" r:id="rId60"/>
        </w:object>
      </w:r>
      <w:r w:rsidR="00A9198F" w:rsidRPr="00A05996">
        <w:rPr>
          <w:rFonts w:ascii="Palatino Linotype" w:hAnsi="Palatino Linotype"/>
          <w:szCs w:val="24"/>
        </w:rPr>
        <w:t xml:space="preserve"> có số đo bằng </w:t>
      </w:r>
      <w:r w:rsidR="00A9198F" w:rsidRPr="00A05996">
        <w:rPr>
          <w:rFonts w:ascii="Palatino Linotype" w:hAnsi="Palatino Linotype"/>
          <w:position w:val="-6"/>
          <w:szCs w:val="24"/>
        </w:rPr>
        <w:object w:dxaOrig="400" w:dyaOrig="340" w14:anchorId="38145730">
          <v:shape id="_x0000_i1051" type="#_x0000_t75" style="width:20.4pt;height:16.8pt" o:ole="">
            <v:imagedata r:id="rId61" o:title=""/>
          </v:shape>
          <o:OLEObject Type="Embed" ProgID="Equation.DSMT4" ShapeID="_x0000_i1051" DrawAspect="Content" ObjectID="_1656484937" r:id="rId62"/>
        </w:object>
      </w:r>
      <w:r w:rsidR="00A9198F" w:rsidRPr="00A05996">
        <w:rPr>
          <w:rFonts w:ascii="Palatino Linotype" w:hAnsi="Palatino Linotype"/>
          <w:szCs w:val="24"/>
        </w:rPr>
        <w:t xml:space="preserve"> </w:t>
      </w:r>
    </w:p>
    <w:p w14:paraId="1725765A" w14:textId="77777777" w:rsidR="00A9198F" w:rsidRPr="00A05996" w:rsidRDefault="00A9198F" w:rsidP="00A9198F">
      <w:pPr>
        <w:spacing w:after="0" w:line="360" w:lineRule="auto"/>
        <w:rPr>
          <w:rFonts w:ascii="Palatino Linotype" w:hAnsi="Palatino Linotype"/>
          <w:szCs w:val="24"/>
        </w:rPr>
      </w:pPr>
      <w:r w:rsidRPr="00A05996">
        <w:rPr>
          <w:rFonts w:ascii="Palatino Linotype" w:hAnsi="Palatino Linotype"/>
          <w:szCs w:val="24"/>
        </w:rPr>
        <w:t xml:space="preserve">a, Tính số đo các góc </w:t>
      </w:r>
      <w:r w:rsidRPr="00A05996">
        <w:rPr>
          <w:rFonts w:ascii="Palatino Linotype" w:hAnsi="Palatino Linotype"/>
          <w:position w:val="-4"/>
          <w:szCs w:val="24"/>
        </w:rPr>
        <w:object w:dxaOrig="660" w:dyaOrig="360" w14:anchorId="7F618EBF">
          <v:shape id="_x0000_i1052" type="#_x0000_t75" style="width:33pt;height:18pt" o:ole="">
            <v:imagedata r:id="rId63" o:title=""/>
          </v:shape>
          <o:OLEObject Type="Embed" ProgID="Equation.DSMT4" ShapeID="_x0000_i1052" DrawAspect="Content" ObjectID="_1656484938" r:id="rId64"/>
        </w:object>
      </w:r>
      <w:r w:rsidRPr="00A05996">
        <w:rPr>
          <w:rFonts w:ascii="Palatino Linotype" w:hAnsi="Palatino Linotype"/>
          <w:szCs w:val="24"/>
        </w:rPr>
        <w:t xml:space="preserve"> và </w:t>
      </w:r>
      <w:r w:rsidRPr="00A05996">
        <w:rPr>
          <w:rFonts w:ascii="Palatino Linotype" w:hAnsi="Palatino Linotype"/>
          <w:position w:val="-4"/>
          <w:szCs w:val="24"/>
        </w:rPr>
        <w:object w:dxaOrig="680" w:dyaOrig="360" w14:anchorId="5CAE2C12">
          <v:shape id="_x0000_i1053" type="#_x0000_t75" style="width:33.6pt;height:18pt" o:ole="">
            <v:imagedata r:id="rId65" o:title=""/>
          </v:shape>
          <o:OLEObject Type="Embed" ProgID="Equation.DSMT4" ShapeID="_x0000_i1053" DrawAspect="Content" ObjectID="_1656484939" r:id="rId66"/>
        </w:object>
      </w:r>
      <w:r w:rsidRPr="00A05996">
        <w:rPr>
          <w:rFonts w:ascii="Palatino Linotype" w:hAnsi="Palatino Linotype"/>
          <w:szCs w:val="24"/>
        </w:rPr>
        <w:t xml:space="preserve"> </w:t>
      </w:r>
    </w:p>
    <w:p w14:paraId="133A06E8" w14:textId="77777777" w:rsidR="00A9198F" w:rsidRPr="00A05996" w:rsidRDefault="00A9198F" w:rsidP="00A9198F">
      <w:pPr>
        <w:spacing w:after="0" w:line="360" w:lineRule="auto"/>
        <w:rPr>
          <w:rFonts w:ascii="Palatino Linotype" w:hAnsi="Palatino Linotype"/>
          <w:szCs w:val="24"/>
        </w:rPr>
      </w:pPr>
      <w:r w:rsidRPr="00A05996">
        <w:rPr>
          <w:rFonts w:ascii="Palatino Linotype" w:hAnsi="Palatino Linotype"/>
          <w:szCs w:val="24"/>
        </w:rPr>
        <w:t>b, Viết tên các cặp góc đối đỉnh và các cặp góc bù nhau.</w:t>
      </w:r>
    </w:p>
    <w:p w14:paraId="55EB90B3" w14:textId="674265A7" w:rsidR="00F26C45" w:rsidRPr="00A05996" w:rsidRDefault="00F664EE" w:rsidP="00F26C45">
      <w:pPr>
        <w:spacing w:after="0" w:line="360" w:lineRule="auto"/>
        <w:rPr>
          <w:rFonts w:ascii="Palatino Linotype" w:hAnsi="Palatino Linotype"/>
          <w:szCs w:val="24"/>
        </w:rPr>
      </w:pPr>
      <w:r w:rsidRPr="00A05996">
        <w:rPr>
          <w:rFonts w:ascii="Palatino Linotype" w:hAnsi="Palatino Linotype"/>
          <w:b/>
          <w:bCs/>
          <w:szCs w:val="24"/>
        </w:rPr>
        <w:t xml:space="preserve">Bài </w:t>
      </w:r>
      <w:r w:rsidR="00F26C45" w:rsidRPr="00A05996">
        <w:rPr>
          <w:rFonts w:ascii="Palatino Linotype" w:hAnsi="Palatino Linotype"/>
          <w:b/>
          <w:bCs/>
          <w:szCs w:val="24"/>
        </w:rPr>
        <w:t>3.2.</w:t>
      </w:r>
      <w:r w:rsidR="00F26C45" w:rsidRPr="00A05996">
        <w:rPr>
          <w:rFonts w:ascii="Palatino Linotype" w:hAnsi="Palatino Linotype"/>
          <w:szCs w:val="24"/>
        </w:rPr>
        <w:t xml:space="preserve"> </w:t>
      </w:r>
      <w:r w:rsidR="00661AD6" w:rsidRPr="00EF431C">
        <w:rPr>
          <w:rFonts w:ascii="Palatino Linotype" w:hAnsi="Palatino Linotype"/>
          <w:b/>
          <w:bCs/>
          <w:szCs w:val="24"/>
        </w:rPr>
        <w:t>Q3 (Cơ bản và nâng cao)</w:t>
      </w:r>
      <w:r w:rsidR="00661AD6">
        <w:rPr>
          <w:rFonts w:ascii="Palatino Linotype" w:hAnsi="Palatino Linotype"/>
          <w:szCs w:val="24"/>
        </w:rPr>
        <w:t xml:space="preserve"> </w:t>
      </w:r>
      <w:r w:rsidR="00F26C45" w:rsidRPr="00A05996">
        <w:rPr>
          <w:rFonts w:ascii="Palatino Linotype" w:hAnsi="Palatino Linotype"/>
          <w:szCs w:val="24"/>
        </w:rPr>
        <w:t xml:space="preserve">Cho điểm O thuộc đường thẳng AB. Trên hai nửa mặt phẳng đối nhau bờ AB, vẽ các tia OC và OD sao cho </w:t>
      </w:r>
      <w:r w:rsidR="00F26C45" w:rsidRPr="00A05996">
        <w:rPr>
          <w:rFonts w:ascii="Palatino Linotype" w:hAnsi="Palatino Linotype"/>
          <w:position w:val="-6"/>
          <w:szCs w:val="24"/>
        </w:rPr>
        <w:object w:dxaOrig="1200" w:dyaOrig="380" w14:anchorId="31B894EB">
          <v:shape id="_x0000_i1054" type="#_x0000_t75" style="width:60pt;height:19.2pt" o:ole="">
            <v:imagedata r:id="rId67" o:title=""/>
          </v:shape>
          <o:OLEObject Type="Embed" ProgID="Equation.DSMT4" ShapeID="_x0000_i1054" DrawAspect="Content" ObjectID="_1656484940" r:id="rId68"/>
        </w:object>
      </w:r>
      <w:r w:rsidR="00F26C45" w:rsidRPr="00A05996">
        <w:rPr>
          <w:rFonts w:ascii="Palatino Linotype" w:hAnsi="Palatino Linotype"/>
          <w:szCs w:val="24"/>
        </w:rPr>
        <w:t xml:space="preserve">, </w:t>
      </w:r>
      <w:r w:rsidR="00F26C45" w:rsidRPr="00A05996">
        <w:rPr>
          <w:rFonts w:ascii="Palatino Linotype" w:hAnsi="Palatino Linotype"/>
          <w:position w:val="-6"/>
          <w:szCs w:val="24"/>
        </w:rPr>
        <w:object w:dxaOrig="1200" w:dyaOrig="380" w14:anchorId="1135BEF6">
          <v:shape id="_x0000_i1055" type="#_x0000_t75" style="width:60pt;height:19.2pt" o:ole="">
            <v:imagedata r:id="rId69" o:title=""/>
          </v:shape>
          <o:OLEObject Type="Embed" ProgID="Equation.DSMT4" ShapeID="_x0000_i1055" DrawAspect="Content" ObjectID="_1656484941" r:id="rId70"/>
        </w:object>
      </w:r>
      <w:r w:rsidR="00F26C45" w:rsidRPr="00A05996">
        <w:rPr>
          <w:rFonts w:ascii="Palatino Linotype" w:hAnsi="Palatino Linotype"/>
          <w:szCs w:val="24"/>
        </w:rPr>
        <w:t>. Hãy chứng tỏ rằng AOC và BOD là hai góc đối đỉnh.</w:t>
      </w:r>
    </w:p>
    <w:p w14:paraId="20D86EF6" w14:textId="1BB589A0" w:rsidR="00F26C45" w:rsidRPr="00A05996" w:rsidRDefault="00F664EE" w:rsidP="00A9198F">
      <w:pPr>
        <w:spacing w:after="0" w:line="360" w:lineRule="auto"/>
        <w:rPr>
          <w:rFonts w:ascii="Palatino Linotype" w:hAnsi="Palatino Linotype"/>
          <w:b/>
          <w:bCs/>
          <w:szCs w:val="24"/>
        </w:rPr>
      </w:pPr>
      <w:r w:rsidRPr="00A05996">
        <w:rPr>
          <w:rFonts w:ascii="Palatino Linotype" w:hAnsi="Palatino Linotype"/>
          <w:b/>
          <w:bCs/>
          <w:szCs w:val="24"/>
        </w:rPr>
        <w:t xml:space="preserve">Bài </w:t>
      </w:r>
      <w:r w:rsidR="00C74EC0" w:rsidRPr="00A05996">
        <w:rPr>
          <w:rFonts w:ascii="Palatino Linotype" w:hAnsi="Palatino Linotype"/>
          <w:b/>
          <w:bCs/>
          <w:szCs w:val="24"/>
        </w:rPr>
        <w:t>3.3.</w:t>
      </w:r>
      <w:r w:rsidR="00C74EC0" w:rsidRPr="00A05996">
        <w:rPr>
          <w:rFonts w:ascii="Palatino Linotype" w:hAnsi="Palatino Linotype"/>
          <w:szCs w:val="24"/>
        </w:rPr>
        <w:t xml:space="preserve"> Chứng tỏ rằng hai tia phân giác của hai góc đối đỉnh là h</w:t>
      </w:r>
      <w:r w:rsidR="00455385">
        <w:rPr>
          <w:rFonts w:ascii="Palatino Linotype" w:hAnsi="Palatino Linotype"/>
          <w:szCs w:val="24"/>
        </w:rPr>
        <w:t>ai</w:t>
      </w:r>
      <w:r w:rsidR="00C74EC0" w:rsidRPr="00A05996">
        <w:rPr>
          <w:rFonts w:ascii="Palatino Linotype" w:hAnsi="Palatino Linotype"/>
          <w:szCs w:val="24"/>
        </w:rPr>
        <w:t xml:space="preserve"> tia đối nhau.</w:t>
      </w:r>
    </w:p>
    <w:bookmarkEnd w:id="1"/>
    <w:p w14:paraId="484570BB" w14:textId="388E6D54" w:rsidR="00504FEC" w:rsidRPr="00A05996" w:rsidRDefault="00CB71B6" w:rsidP="006D533A">
      <w:pPr>
        <w:spacing w:after="0" w:line="360" w:lineRule="auto"/>
        <w:jc w:val="center"/>
        <w:rPr>
          <w:rFonts w:ascii="Palatino Linotype" w:hAnsi="Palatino Linotype" w:cs="Calibri Light"/>
          <w:b/>
          <w:spacing w:val="-12"/>
          <w:szCs w:val="24"/>
          <w:lang w:val="pt-BR"/>
        </w:rPr>
      </w:pPr>
      <w:r>
        <w:rPr>
          <w:rFonts w:ascii="Palatino Linotype" w:hAnsi="Palatino Linotype" w:cs="Calibri Light"/>
          <w:b/>
          <w:spacing w:val="-12"/>
          <w:szCs w:val="24"/>
          <w:lang w:val="pt-BR"/>
        </w:rPr>
        <w:br w:type="page"/>
      </w:r>
      <w:bookmarkStart w:id="2" w:name="_Hlk45810876"/>
      <w:r w:rsidR="00504FEC" w:rsidRPr="00A05996">
        <w:rPr>
          <w:rFonts w:ascii="Palatino Linotype" w:hAnsi="Palatino Linotype" w:cs="Calibri Light"/>
          <w:b/>
          <w:spacing w:val="-12"/>
          <w:szCs w:val="24"/>
          <w:lang w:val="pt-BR"/>
        </w:rPr>
        <w:lastRenderedPageBreak/>
        <w:t>B</w:t>
      </w:r>
      <w:r w:rsidR="006E228B" w:rsidRPr="00A05996">
        <w:rPr>
          <w:rFonts w:ascii="Palatino Linotype" w:hAnsi="Palatino Linotype" w:cs="Calibri Light"/>
          <w:b/>
          <w:spacing w:val="-12"/>
          <w:szCs w:val="24"/>
          <w:lang w:val="pt-BR"/>
        </w:rPr>
        <w:t>ÀI 2</w:t>
      </w:r>
      <w:r w:rsidR="00504FEC" w:rsidRPr="00A05996">
        <w:rPr>
          <w:rFonts w:ascii="Palatino Linotype" w:hAnsi="Palatino Linotype" w:cs="Calibri Light"/>
          <w:b/>
          <w:spacing w:val="-12"/>
          <w:szCs w:val="24"/>
          <w:lang w:val="pt-BR"/>
        </w:rPr>
        <w:t>. HAI ĐƯỜNG THẲNG VUÔNG GÓC</w:t>
      </w:r>
    </w:p>
    <w:p w14:paraId="2B029924" w14:textId="77777777" w:rsidR="00504FEC" w:rsidRPr="00A05996" w:rsidRDefault="00504FEC" w:rsidP="00504FEC">
      <w:pPr>
        <w:spacing w:after="0" w:line="360" w:lineRule="auto"/>
        <w:jc w:val="both"/>
        <w:rPr>
          <w:rFonts w:ascii="Palatino Linotype" w:hAnsi="Palatino Linotype" w:cs="Calibri Light"/>
          <w:b/>
          <w:spacing w:val="-12"/>
          <w:szCs w:val="24"/>
          <w:lang w:val="pt-BR"/>
        </w:rPr>
      </w:pPr>
      <w:r w:rsidRPr="00A05996">
        <w:rPr>
          <w:rFonts w:ascii="Palatino Linotype" w:hAnsi="Palatino Linotype" w:cs="Calibri Light"/>
          <w:b/>
          <w:spacing w:val="-12"/>
          <w:szCs w:val="24"/>
          <w:lang w:val="pt-BR"/>
        </w:rPr>
        <w:t>I. Tóm tắt lý thuyết</w:t>
      </w:r>
    </w:p>
    <w:p w14:paraId="427E80B6" w14:textId="4E845916" w:rsidR="007524C2" w:rsidRPr="00A05996" w:rsidRDefault="007524C2" w:rsidP="007524C2">
      <w:pPr>
        <w:spacing w:after="0" w:line="360" w:lineRule="auto"/>
        <w:jc w:val="both"/>
        <w:rPr>
          <w:rFonts w:ascii="Palatino Linotype" w:hAnsi="Palatino Linotype"/>
          <w:szCs w:val="24"/>
        </w:rPr>
      </w:pPr>
      <w:r w:rsidRPr="00A05996">
        <w:rPr>
          <w:rFonts w:ascii="Palatino Linotype" w:hAnsi="Palatino Linotype" w:cs="Calibri Light"/>
          <w:b/>
          <w:szCs w:val="24"/>
          <w:lang w:val="pt-BR"/>
        </w:rPr>
        <w:t>1. Định nghĩa:</w:t>
      </w:r>
      <w:r w:rsidRPr="00A05996">
        <w:rPr>
          <w:rFonts w:ascii="Palatino Linotype" w:hAnsi="Palatino Linotype" w:cs="Calibri Light"/>
          <w:szCs w:val="24"/>
          <w:lang w:val="pt-BR"/>
        </w:rPr>
        <w:t xml:space="preserve"> Hai đường thẳng xx’ và yy’ cắt nhau và trong các góc tạo thành có một góc vuông được gọi là </w:t>
      </w:r>
      <w:r w:rsidRPr="00A05996">
        <w:rPr>
          <w:rFonts w:ascii="Palatino Linotype" w:hAnsi="Palatino Linotype" w:cs="Calibri Light"/>
          <w:b/>
          <w:szCs w:val="24"/>
          <w:lang w:val="pt-BR"/>
        </w:rPr>
        <w:t>hai đường thẳng vuông góc</w:t>
      </w:r>
      <w:r w:rsidRPr="00A05996">
        <w:rPr>
          <w:rFonts w:ascii="Palatino Linotype" w:hAnsi="Palatino Linotype" w:cs="Calibri Light"/>
          <w:szCs w:val="24"/>
          <w:lang w:val="pt-BR"/>
        </w:rPr>
        <w:t xml:space="preserve"> và được kí hiệu là </w:t>
      </w:r>
      <w:r w:rsidR="002A14DA" w:rsidRPr="00A05996">
        <w:rPr>
          <w:rFonts w:ascii="Palatino Linotype" w:hAnsi="Palatino Linotype"/>
          <w:position w:val="-10"/>
          <w:szCs w:val="24"/>
        </w:rPr>
        <w:object w:dxaOrig="1040" w:dyaOrig="320" w14:anchorId="00C5C2FB">
          <v:shape id="_x0000_i1056" type="#_x0000_t75" style="width:51pt;height:15.6pt" o:ole="">
            <v:imagedata r:id="rId71" o:title=""/>
          </v:shape>
          <o:OLEObject Type="Embed" ProgID="Equation.DSMT4" ShapeID="_x0000_i1056" DrawAspect="Content" ObjectID="_1656484942" r:id="rId72"/>
        </w:object>
      </w:r>
    </w:p>
    <w:p w14:paraId="14BA7049" w14:textId="4DA03863" w:rsidR="007524C2" w:rsidRPr="00A05996" w:rsidRDefault="007524C2" w:rsidP="007524C2">
      <w:pPr>
        <w:spacing w:after="0" w:line="360" w:lineRule="auto"/>
        <w:jc w:val="both"/>
        <w:rPr>
          <w:rFonts w:ascii="Palatino Linotype" w:hAnsi="Palatino Linotype" w:cs="Calibri Light"/>
          <w:szCs w:val="24"/>
          <w:lang w:val="pt-BR"/>
        </w:rPr>
      </w:pPr>
      <w:r w:rsidRPr="00A05996">
        <w:rPr>
          <w:rFonts w:ascii="Palatino Linotype" w:hAnsi="Palatino Linotype" w:cs="Calibri Light"/>
          <w:b/>
          <w:szCs w:val="24"/>
          <w:lang w:val="pt-BR"/>
        </w:rPr>
        <w:t>2. Tính chất:</w:t>
      </w:r>
      <w:r w:rsidRPr="00A05996">
        <w:rPr>
          <w:rFonts w:ascii="Palatino Linotype" w:hAnsi="Palatino Linotype" w:cs="Calibri Light"/>
          <w:szCs w:val="24"/>
          <w:lang w:val="pt-BR"/>
        </w:rPr>
        <w:t xml:space="preserve"> </w:t>
      </w:r>
      <w:r w:rsidR="002A14DA" w:rsidRPr="00A05996">
        <w:rPr>
          <w:rFonts w:ascii="Palatino Linotype" w:hAnsi="Palatino Linotype" w:cs="Calibri Light"/>
          <w:szCs w:val="24"/>
          <w:lang w:val="pt-BR"/>
        </w:rPr>
        <w:t>Có một và chỉ một đường thẳng a’ đi qua điểm O và vuông góc với đường thẳng a cho trước.</w:t>
      </w:r>
    </w:p>
    <w:p w14:paraId="169FF9F2" w14:textId="5E64C78D" w:rsidR="00AF2C40" w:rsidRPr="00A05996" w:rsidRDefault="00AF2C40" w:rsidP="007524C2">
      <w:pPr>
        <w:spacing w:after="0" w:line="360" w:lineRule="auto"/>
        <w:jc w:val="both"/>
        <w:rPr>
          <w:rFonts w:ascii="Palatino Linotype" w:hAnsi="Palatino Linotype" w:cs="Calibri Light"/>
          <w:szCs w:val="24"/>
          <w:lang w:val="pt-BR"/>
        </w:rPr>
      </w:pPr>
      <w:r w:rsidRPr="00A05996">
        <w:rPr>
          <w:rFonts w:ascii="Palatino Linotype" w:hAnsi="Palatino Linotype" w:cs="Calibri Light"/>
          <w:b/>
          <w:szCs w:val="24"/>
          <w:lang w:val="pt-BR"/>
        </w:rPr>
        <w:t xml:space="preserve">3. Đường trung trực của đoạn thẳng: </w:t>
      </w:r>
      <w:r w:rsidRPr="00A05996">
        <w:rPr>
          <w:rFonts w:ascii="Palatino Linotype" w:hAnsi="Palatino Linotype" w:cs="Calibri Light"/>
          <w:szCs w:val="24"/>
          <w:lang w:val="pt-BR"/>
        </w:rPr>
        <w:t xml:space="preserve">Đường thẳng vuông góc với một đoạn thẳng tại trung điểm của nó được gọi là </w:t>
      </w:r>
      <w:r w:rsidRPr="00A05996">
        <w:rPr>
          <w:rFonts w:ascii="Palatino Linotype" w:hAnsi="Palatino Linotype" w:cs="Calibri Light"/>
          <w:b/>
          <w:szCs w:val="24"/>
          <w:lang w:val="pt-BR"/>
        </w:rPr>
        <w:t>đường trung trực</w:t>
      </w:r>
      <w:r w:rsidRPr="00A05996">
        <w:rPr>
          <w:rFonts w:ascii="Palatino Linotype" w:hAnsi="Palatino Linotype" w:cs="Calibri Light"/>
          <w:szCs w:val="24"/>
          <w:lang w:val="pt-BR"/>
        </w:rPr>
        <w:t xml:space="preserve"> của đoạn thẳng ấy.</w:t>
      </w:r>
    </w:p>
    <w:p w14:paraId="1DB9C070" w14:textId="5E416AC1" w:rsidR="00504FEC" w:rsidRPr="00A05996" w:rsidRDefault="00504FEC" w:rsidP="00504FEC">
      <w:pPr>
        <w:spacing w:after="0" w:line="360" w:lineRule="auto"/>
        <w:jc w:val="both"/>
        <w:rPr>
          <w:rFonts w:ascii="Palatino Linotype" w:hAnsi="Palatino Linotype" w:cs="Calibri Light"/>
          <w:b/>
          <w:spacing w:val="-12"/>
          <w:szCs w:val="24"/>
          <w:lang w:val="pt-BR"/>
        </w:rPr>
      </w:pPr>
      <w:r w:rsidRPr="00A05996">
        <w:rPr>
          <w:rFonts w:ascii="Palatino Linotype" w:hAnsi="Palatino Linotype" w:cs="Calibri Light"/>
          <w:b/>
          <w:spacing w:val="-12"/>
          <w:szCs w:val="24"/>
          <w:lang w:val="pt-BR"/>
        </w:rPr>
        <w:t>II. Bài tập vận dụng</w:t>
      </w:r>
    </w:p>
    <w:p w14:paraId="0CA8FDA7" w14:textId="2136E506" w:rsidR="00C8470D" w:rsidRPr="00A05996" w:rsidRDefault="00C8470D" w:rsidP="00C8470D">
      <w:pPr>
        <w:spacing w:after="0" w:line="360" w:lineRule="auto"/>
        <w:rPr>
          <w:rFonts w:ascii="Palatino Linotype" w:hAnsi="Palatino Linotype"/>
          <w:szCs w:val="24"/>
        </w:rPr>
      </w:pPr>
      <w:r w:rsidRPr="00A05996">
        <w:rPr>
          <w:rFonts w:ascii="Palatino Linotype" w:hAnsi="Palatino Linotype"/>
          <w:b/>
          <w:bCs/>
          <w:szCs w:val="24"/>
        </w:rPr>
        <w:t>Bài 4.1.</w:t>
      </w:r>
      <w:r w:rsidRPr="00A05996">
        <w:rPr>
          <w:rFonts w:ascii="Palatino Linotype" w:hAnsi="Palatino Linotype"/>
          <w:szCs w:val="24"/>
        </w:rPr>
        <w:t xml:space="preserve"> Cho hai góc kề bù AOB và BOC, trong đó </w:t>
      </w:r>
      <w:r w:rsidRPr="00A05996">
        <w:rPr>
          <w:rFonts w:ascii="Palatino Linotype" w:hAnsi="Palatino Linotype"/>
          <w:position w:val="-6"/>
          <w:szCs w:val="24"/>
        </w:rPr>
        <w:object w:dxaOrig="1180" w:dyaOrig="380" w14:anchorId="76935175">
          <v:shape id="_x0000_i1057" type="#_x0000_t75" style="width:58.8pt;height:19.2pt" o:ole="">
            <v:imagedata r:id="rId73" o:title=""/>
          </v:shape>
          <o:OLEObject Type="Embed" ProgID="Equation.DSMT4" ShapeID="_x0000_i1057" DrawAspect="Content" ObjectID="_1656484943" r:id="rId74"/>
        </w:object>
      </w:r>
      <w:r w:rsidRPr="00A05996">
        <w:rPr>
          <w:rFonts w:ascii="Palatino Linotype" w:hAnsi="Palatino Linotype"/>
          <w:szCs w:val="24"/>
        </w:rPr>
        <w:t>. Gọi OD là tia phân giác của góc AOB. Vẽ tia OE vuông góc với OD (tia OE nằm trong góc BOC).</w:t>
      </w:r>
    </w:p>
    <w:p w14:paraId="4A17A4CB" w14:textId="77777777" w:rsidR="00C8470D" w:rsidRPr="00A05996" w:rsidRDefault="00C8470D" w:rsidP="00C8470D">
      <w:pPr>
        <w:spacing w:after="0" w:line="360" w:lineRule="auto"/>
        <w:rPr>
          <w:rFonts w:ascii="Palatino Linotype" w:hAnsi="Palatino Linotype"/>
          <w:szCs w:val="24"/>
        </w:rPr>
      </w:pPr>
      <w:r w:rsidRPr="00A05996">
        <w:rPr>
          <w:rFonts w:ascii="Palatino Linotype" w:hAnsi="Palatino Linotype"/>
          <w:szCs w:val="24"/>
        </w:rPr>
        <w:t>a, Tính số đo góc BOE.</w:t>
      </w:r>
    </w:p>
    <w:p w14:paraId="0819D146" w14:textId="77777777" w:rsidR="00C8470D" w:rsidRPr="00A05996" w:rsidRDefault="00C8470D" w:rsidP="00C8470D">
      <w:pPr>
        <w:spacing w:after="0" w:line="360" w:lineRule="auto"/>
        <w:rPr>
          <w:rFonts w:ascii="Palatino Linotype" w:hAnsi="Palatino Linotype"/>
          <w:szCs w:val="24"/>
        </w:rPr>
      </w:pPr>
      <w:r w:rsidRPr="00A05996">
        <w:rPr>
          <w:rFonts w:ascii="Palatino Linotype" w:hAnsi="Palatino Linotype"/>
          <w:szCs w:val="24"/>
        </w:rPr>
        <w:t>b, Chứng tỏ rằng tia OE là tia phân giác của góc BOC.</w:t>
      </w:r>
    </w:p>
    <w:p w14:paraId="0A0C1044" w14:textId="2BECA6CC" w:rsidR="00C8470D" w:rsidRPr="00A05996" w:rsidRDefault="00B04ED6" w:rsidP="00F664EE">
      <w:pPr>
        <w:spacing w:after="0" w:line="360" w:lineRule="auto"/>
        <w:rPr>
          <w:rFonts w:ascii="Palatino Linotype" w:hAnsi="Palatino Linotype"/>
          <w:b/>
          <w:bCs/>
          <w:szCs w:val="24"/>
        </w:rPr>
      </w:pPr>
      <w:r w:rsidRPr="00A05996">
        <w:rPr>
          <w:rFonts w:ascii="Palatino Linotype" w:hAnsi="Palatino Linotype"/>
          <w:b/>
          <w:i/>
          <w:szCs w:val="24"/>
        </w:rPr>
        <w:t>Gợi ý: Bài ví dụ 3 quyển 3, tính số đo các góc</w:t>
      </w:r>
      <w:r w:rsidR="00D95F43" w:rsidRPr="00A05996">
        <w:rPr>
          <w:rFonts w:ascii="Palatino Linotype" w:hAnsi="Palatino Linotype"/>
          <w:b/>
          <w:i/>
          <w:szCs w:val="24"/>
        </w:rPr>
        <w:t xml:space="preserve"> suy ra kết quả.</w:t>
      </w:r>
      <w:r w:rsidR="00C00395" w:rsidRPr="00A05996">
        <w:rPr>
          <w:rFonts w:ascii="Palatino Linotype" w:hAnsi="Palatino Linotype"/>
          <w:b/>
          <w:i/>
          <w:szCs w:val="24"/>
        </w:rPr>
        <w:t xml:space="preserve"> Lưu ý, chứng minh tia nằm giữa hai tia bằng cách so sánh góc</w:t>
      </w:r>
      <w:r w:rsidR="00455385">
        <w:rPr>
          <w:rFonts w:ascii="Palatino Linotype" w:hAnsi="Palatino Linotype"/>
          <w:b/>
          <w:i/>
          <w:szCs w:val="24"/>
        </w:rPr>
        <w:t xml:space="preserve"> hoặc là giải thích: OD và OE nằm trên 2 nửa mặt phẳng bờ</w:t>
      </w:r>
      <w:r w:rsidR="0000656F">
        <w:rPr>
          <w:rFonts w:ascii="Palatino Linotype" w:hAnsi="Palatino Linotype"/>
          <w:b/>
          <w:i/>
          <w:szCs w:val="24"/>
        </w:rPr>
        <w:t xml:space="preserve"> là OB.</w:t>
      </w:r>
    </w:p>
    <w:p w14:paraId="6465E74B" w14:textId="70A07E8F" w:rsidR="00F664EE" w:rsidRPr="00A05996" w:rsidRDefault="00F664EE" w:rsidP="00F664EE">
      <w:pPr>
        <w:spacing w:after="0" w:line="360" w:lineRule="auto"/>
        <w:rPr>
          <w:rFonts w:ascii="Palatino Linotype" w:hAnsi="Palatino Linotype"/>
          <w:szCs w:val="24"/>
        </w:rPr>
      </w:pPr>
      <w:r w:rsidRPr="00A05996">
        <w:rPr>
          <w:rFonts w:ascii="Palatino Linotype" w:hAnsi="Palatino Linotype"/>
          <w:b/>
          <w:bCs/>
          <w:szCs w:val="24"/>
        </w:rPr>
        <w:t>Bài 4.</w:t>
      </w:r>
      <w:r w:rsidR="00E60706" w:rsidRPr="00A05996">
        <w:rPr>
          <w:rFonts w:ascii="Palatino Linotype" w:hAnsi="Palatino Linotype"/>
          <w:b/>
          <w:bCs/>
          <w:szCs w:val="24"/>
        </w:rPr>
        <w:t>2</w:t>
      </w:r>
      <w:r w:rsidRPr="00A05996">
        <w:rPr>
          <w:rFonts w:ascii="Palatino Linotype" w:hAnsi="Palatino Linotype"/>
          <w:b/>
          <w:bCs/>
          <w:szCs w:val="24"/>
        </w:rPr>
        <w:t>.</w:t>
      </w:r>
      <w:r w:rsidR="00371C9C" w:rsidRPr="00371C9C">
        <w:rPr>
          <w:rFonts w:ascii="Palatino Linotype" w:hAnsi="Palatino Linotype"/>
          <w:b/>
          <w:i/>
          <w:szCs w:val="24"/>
        </w:rPr>
        <w:t xml:space="preserve"> </w:t>
      </w:r>
      <w:r w:rsidR="00371C9C" w:rsidRPr="00A05996">
        <w:rPr>
          <w:rFonts w:ascii="Palatino Linotype" w:hAnsi="Palatino Linotype"/>
          <w:b/>
          <w:i/>
          <w:szCs w:val="24"/>
        </w:rPr>
        <w:t>Bài ví dụ quyển 2</w:t>
      </w:r>
      <w:r w:rsidRPr="00A05996">
        <w:rPr>
          <w:rFonts w:ascii="Palatino Linotype" w:hAnsi="Palatino Linotype"/>
          <w:szCs w:val="24"/>
        </w:rPr>
        <w:t xml:space="preserve"> Cho </w:t>
      </w:r>
      <w:r w:rsidRPr="00A05996">
        <w:rPr>
          <w:rFonts w:ascii="Palatino Linotype" w:hAnsi="Palatino Linotype"/>
          <w:position w:val="-10"/>
          <w:szCs w:val="24"/>
        </w:rPr>
        <w:object w:dxaOrig="1240" w:dyaOrig="420" w14:anchorId="790EB262">
          <v:shape id="_x0000_i1058" type="#_x0000_t75" style="width:61.8pt;height:21pt" o:ole="">
            <v:imagedata r:id="rId75" o:title=""/>
          </v:shape>
          <o:OLEObject Type="Embed" ProgID="Equation.DSMT4" ShapeID="_x0000_i1058" DrawAspect="Content" ObjectID="_1656484944" r:id="rId76"/>
        </w:object>
      </w:r>
      <w:r w:rsidRPr="00A05996">
        <w:rPr>
          <w:rFonts w:ascii="Palatino Linotype" w:hAnsi="Palatino Linotype"/>
          <w:szCs w:val="24"/>
        </w:rPr>
        <w:t>, trên nửa mặt phẳng chứa tia Ox có bờ chứa tia Oy, vẽ tia Oy’ vuông góc với Oy; trên nửa mặ</w:t>
      </w:r>
      <w:r w:rsidR="0000656F">
        <w:rPr>
          <w:rFonts w:ascii="Palatino Linotype" w:hAnsi="Palatino Linotype"/>
          <w:szCs w:val="24"/>
        </w:rPr>
        <w:t>t</w:t>
      </w:r>
      <w:r w:rsidRPr="00A05996">
        <w:rPr>
          <w:rFonts w:ascii="Palatino Linotype" w:hAnsi="Palatino Linotype"/>
          <w:szCs w:val="24"/>
        </w:rPr>
        <w:t xml:space="preserve"> phẳng chứa tia Oy có bờ chứa tia Ox, vẽ tia Ox’ vuông góc với tia Ox. Chứng minh rằng:</w:t>
      </w:r>
    </w:p>
    <w:p w14:paraId="64CB2594" w14:textId="699CC4C6" w:rsidR="00F664EE" w:rsidRDefault="00F664EE" w:rsidP="00F664EE">
      <w:pPr>
        <w:spacing w:after="0" w:line="360" w:lineRule="auto"/>
        <w:rPr>
          <w:rFonts w:ascii="Palatino Linotype" w:hAnsi="Palatino Linotype"/>
          <w:szCs w:val="24"/>
        </w:rPr>
      </w:pPr>
      <w:r w:rsidRPr="00A05996">
        <w:rPr>
          <w:rFonts w:ascii="Palatino Linotype" w:hAnsi="Palatino Linotype"/>
          <w:szCs w:val="24"/>
        </w:rPr>
        <w:t xml:space="preserve">a) </w:t>
      </w:r>
      <w:r w:rsidRPr="00A05996">
        <w:rPr>
          <w:rFonts w:ascii="Palatino Linotype" w:hAnsi="Palatino Linotype"/>
          <w:position w:val="-10"/>
          <w:szCs w:val="24"/>
        </w:rPr>
        <w:object w:dxaOrig="1420" w:dyaOrig="420" w14:anchorId="73774950">
          <v:shape id="_x0000_i1059" type="#_x0000_t75" style="width:70.8pt;height:21pt" o:ole="">
            <v:imagedata r:id="rId77" o:title=""/>
          </v:shape>
          <o:OLEObject Type="Embed" ProgID="Equation.DSMT4" ShapeID="_x0000_i1059" DrawAspect="Content" ObjectID="_1656484945" r:id="rId78"/>
        </w:object>
      </w:r>
    </w:p>
    <w:p w14:paraId="3E35E05B" w14:textId="10F74037" w:rsidR="00371C9C" w:rsidRPr="00A05996" w:rsidRDefault="00371C9C" w:rsidP="00F664EE">
      <w:pPr>
        <w:spacing w:after="0" w:line="360" w:lineRule="auto"/>
        <w:rPr>
          <w:rFonts w:ascii="Palatino Linotype" w:hAnsi="Palatino Linotype"/>
          <w:szCs w:val="24"/>
        </w:rPr>
      </w:pPr>
      <w:r w:rsidRPr="00A05996">
        <w:rPr>
          <w:rFonts w:ascii="Palatino Linotype" w:hAnsi="Palatino Linotype"/>
          <w:b/>
          <w:i/>
          <w:szCs w:val="24"/>
        </w:rPr>
        <w:t>Gợi ý:</w:t>
      </w:r>
      <w:r>
        <w:rPr>
          <w:rFonts w:ascii="Palatino Linotype" w:hAnsi="Palatino Linotype"/>
          <w:b/>
          <w:i/>
          <w:szCs w:val="24"/>
        </w:rPr>
        <w:t xml:space="preserve"> So sánh góc, để tính ra các góc -&gt; Kết luận</w:t>
      </w:r>
    </w:p>
    <w:p w14:paraId="03524D9E" w14:textId="4B8D9674" w:rsidR="00F664EE" w:rsidRDefault="00F664EE" w:rsidP="00F664EE">
      <w:pPr>
        <w:spacing w:after="0" w:line="360" w:lineRule="auto"/>
        <w:rPr>
          <w:rFonts w:ascii="Palatino Linotype" w:hAnsi="Palatino Linotype"/>
          <w:szCs w:val="24"/>
        </w:rPr>
      </w:pPr>
      <w:r w:rsidRPr="00A05996">
        <w:rPr>
          <w:rFonts w:ascii="Palatino Linotype" w:hAnsi="Palatino Linotype"/>
          <w:szCs w:val="24"/>
        </w:rPr>
        <w:t>b) Hai góc xOy và x’Oy’ có cùng tia phân giác.</w:t>
      </w:r>
    </w:p>
    <w:p w14:paraId="11D1B5B6" w14:textId="7D8F3E02" w:rsidR="00330581" w:rsidRPr="00A05996" w:rsidRDefault="00330581" w:rsidP="00F664EE">
      <w:pPr>
        <w:spacing w:after="0" w:line="360" w:lineRule="auto"/>
        <w:rPr>
          <w:rFonts w:ascii="Palatino Linotype" w:hAnsi="Palatino Linotype"/>
          <w:szCs w:val="24"/>
        </w:rPr>
      </w:pPr>
      <w:r w:rsidRPr="00A05996">
        <w:rPr>
          <w:rFonts w:ascii="Palatino Linotype" w:hAnsi="Palatino Linotype"/>
          <w:b/>
          <w:i/>
          <w:szCs w:val="24"/>
        </w:rPr>
        <w:t>Gợi ý:</w:t>
      </w:r>
      <w:r>
        <w:rPr>
          <w:rFonts w:ascii="Palatino Linotype" w:hAnsi="Palatino Linotype"/>
          <w:b/>
          <w:i/>
          <w:szCs w:val="24"/>
        </w:rPr>
        <w:t xml:space="preserve"> Cho Om là tia phân giác của góc xOy, tìm được góc x’Om=</w:t>
      </w:r>
      <w:r w:rsidR="006D533A">
        <w:rPr>
          <w:rFonts w:ascii="Palatino Linotype" w:hAnsi="Palatino Linotype"/>
          <w:b/>
          <w:i/>
          <w:szCs w:val="24"/>
        </w:rPr>
        <w:t>y’Om, lưu ý chứng minh Om nằm giữa Õ’ và Oy’ bằng cách: Om nằm giữa Ox’ và Ox và Om nằm giữa Oy’ và Oy mà Om nằm giữa Ox, Oy =&gt; KL</w:t>
      </w:r>
    </w:p>
    <w:p w14:paraId="16F5AFB0" w14:textId="27F0F46F" w:rsidR="00F664EE" w:rsidRPr="00A05996" w:rsidRDefault="00F664EE" w:rsidP="00F664EE">
      <w:pPr>
        <w:spacing w:after="0" w:line="360" w:lineRule="auto"/>
        <w:rPr>
          <w:rFonts w:ascii="Palatino Linotype" w:hAnsi="Palatino Linotype"/>
          <w:szCs w:val="24"/>
        </w:rPr>
      </w:pPr>
      <w:r w:rsidRPr="00A05996">
        <w:rPr>
          <w:rFonts w:ascii="Palatino Linotype" w:hAnsi="Palatino Linotype"/>
          <w:szCs w:val="24"/>
        </w:rPr>
        <w:t>c) Hai góc xOy và x’Oy’ bù nhau.</w:t>
      </w:r>
    </w:p>
    <w:p w14:paraId="3E2E13D0" w14:textId="17B16C8D" w:rsidR="00F664EE" w:rsidRPr="00A05996" w:rsidRDefault="00F36EE6" w:rsidP="00F36EE6">
      <w:pPr>
        <w:spacing w:after="0" w:line="360" w:lineRule="auto"/>
        <w:rPr>
          <w:rFonts w:ascii="Palatino Linotype" w:hAnsi="Palatino Linotype"/>
          <w:szCs w:val="24"/>
        </w:rPr>
      </w:pPr>
      <w:r w:rsidRPr="00A05996">
        <w:rPr>
          <w:rFonts w:ascii="Palatino Linotype" w:hAnsi="Palatino Linotype"/>
          <w:b/>
          <w:i/>
          <w:szCs w:val="24"/>
        </w:rPr>
        <w:t>Gợi ý: Bài ví dụ quyển 2, sử dụng tính chất cộng góc. Ví dụ: góc yOy’&lt; yOx =&gt; tính được góc xOy’</w:t>
      </w:r>
    </w:p>
    <w:p w14:paraId="697C7692" w14:textId="3B711908" w:rsidR="005D5790" w:rsidRPr="00A05996" w:rsidRDefault="005D5790" w:rsidP="005D5790">
      <w:pPr>
        <w:spacing w:after="0" w:line="360" w:lineRule="auto"/>
        <w:rPr>
          <w:rFonts w:ascii="Palatino Linotype" w:hAnsi="Palatino Linotype"/>
          <w:szCs w:val="24"/>
        </w:rPr>
      </w:pPr>
      <w:r w:rsidRPr="00A05996">
        <w:rPr>
          <w:rFonts w:ascii="Palatino Linotype" w:hAnsi="Palatino Linotype"/>
          <w:b/>
          <w:bCs/>
          <w:szCs w:val="24"/>
        </w:rPr>
        <w:t>Bài 4.3.</w:t>
      </w:r>
      <w:r w:rsidRPr="00A05996">
        <w:rPr>
          <w:rFonts w:ascii="Palatino Linotype" w:hAnsi="Palatino Linotype"/>
          <w:szCs w:val="24"/>
        </w:rPr>
        <w:t xml:space="preserve"> Cho góc bẹt AOB. Trên cùng một nửa mặt phẳng bờ AB, vẽ các tia OC và OD vuông góc với nhau. Vẽ các tia OE, OF sao cho OA là tia phân giác của góc COE, OB là tia phân giác của góc DOF. Chứng tỏ rằng OE vuông góc với OF.</w:t>
      </w:r>
    </w:p>
    <w:p w14:paraId="52D9C4D5" w14:textId="277CCF88" w:rsidR="00A33B8A" w:rsidRPr="00A05996" w:rsidRDefault="00C429BE" w:rsidP="00C429BE">
      <w:pPr>
        <w:spacing w:after="0" w:line="360" w:lineRule="auto"/>
        <w:rPr>
          <w:rFonts w:ascii="Palatino Linotype" w:hAnsi="Palatino Linotype"/>
          <w:b/>
          <w:bCs/>
          <w:color w:val="FF0000"/>
          <w:szCs w:val="24"/>
        </w:rPr>
      </w:pPr>
      <w:r w:rsidRPr="00330581">
        <w:rPr>
          <w:rFonts w:ascii="Palatino Linotype" w:hAnsi="Palatino Linotype"/>
          <w:b/>
          <w:i/>
          <w:szCs w:val="24"/>
        </w:rPr>
        <w:t xml:space="preserve">Gợi ý: Bài 13 quyển 3, </w:t>
      </w:r>
      <w:r w:rsidR="00E504D0" w:rsidRPr="00330581">
        <w:rPr>
          <w:rFonts w:ascii="Palatino Linotype" w:hAnsi="Palatino Linotype"/>
          <w:b/>
          <w:i/>
          <w:szCs w:val="24"/>
        </w:rPr>
        <w:t xml:space="preserve">xác định các góc bằng nhau =&gt; </w:t>
      </w:r>
      <w:r w:rsidR="00AB3AA2" w:rsidRPr="00330581">
        <w:rPr>
          <w:rFonts w:ascii="Palatino Linotype" w:hAnsi="Palatino Linotype"/>
          <w:b/>
          <w:i/>
          <w:szCs w:val="24"/>
        </w:rPr>
        <w:t>E</w:t>
      </w:r>
      <w:r w:rsidR="00E504D0" w:rsidRPr="00330581">
        <w:rPr>
          <w:rFonts w:ascii="Palatino Linotype" w:hAnsi="Palatino Linotype"/>
          <w:b/>
          <w:i/>
          <w:szCs w:val="24"/>
        </w:rPr>
        <w:t>O</w:t>
      </w:r>
      <w:r w:rsidR="009B3B43" w:rsidRPr="00330581">
        <w:rPr>
          <w:rFonts w:ascii="Palatino Linotype" w:hAnsi="Palatino Linotype"/>
          <w:b/>
          <w:i/>
          <w:szCs w:val="24"/>
        </w:rPr>
        <w:t>F</w:t>
      </w:r>
      <w:r w:rsidR="00E504D0" w:rsidRPr="00330581">
        <w:rPr>
          <w:rFonts w:ascii="Palatino Linotype" w:hAnsi="Palatino Linotype"/>
          <w:b/>
          <w:i/>
          <w:szCs w:val="24"/>
        </w:rPr>
        <w:t>=90=&gt;ĐS</w:t>
      </w:r>
    </w:p>
    <w:p w14:paraId="7F3320B7" w14:textId="77777777" w:rsidR="00893E24" w:rsidRPr="00A05996" w:rsidRDefault="00893E24" w:rsidP="00893E24">
      <w:pPr>
        <w:spacing w:after="0" w:line="360" w:lineRule="auto"/>
        <w:jc w:val="both"/>
        <w:rPr>
          <w:rFonts w:ascii="Palatino Linotype" w:hAnsi="Palatino Linotype" w:cs="Calibri Light"/>
          <w:b/>
          <w:spacing w:val="-12"/>
          <w:szCs w:val="24"/>
          <w:lang w:val="pt-BR"/>
        </w:rPr>
      </w:pPr>
      <w:r w:rsidRPr="00A05996">
        <w:rPr>
          <w:rFonts w:ascii="Palatino Linotype" w:hAnsi="Palatino Linotype" w:cs="Calibri Light"/>
          <w:b/>
          <w:spacing w:val="-12"/>
          <w:szCs w:val="24"/>
          <w:lang w:val="pt-BR"/>
        </w:rPr>
        <w:t>III. Bài tập bổ sung</w:t>
      </w:r>
    </w:p>
    <w:p w14:paraId="4CD9209A" w14:textId="37A2324C" w:rsidR="00472A92" w:rsidRPr="00A05996" w:rsidRDefault="00893E24" w:rsidP="00472A92">
      <w:pPr>
        <w:spacing w:after="0" w:line="360" w:lineRule="auto"/>
        <w:jc w:val="both"/>
        <w:rPr>
          <w:rFonts w:ascii="Palatino Linotype" w:hAnsi="Palatino Linotype"/>
          <w:szCs w:val="24"/>
        </w:rPr>
      </w:pPr>
      <w:r w:rsidRPr="00A05996">
        <w:rPr>
          <w:rFonts w:ascii="Palatino Linotype" w:hAnsi="Palatino Linotype"/>
          <w:b/>
          <w:bCs/>
          <w:szCs w:val="24"/>
        </w:rPr>
        <w:lastRenderedPageBreak/>
        <w:t>Bài 5.1.</w:t>
      </w:r>
      <w:r w:rsidRPr="00A05996">
        <w:rPr>
          <w:rFonts w:ascii="Palatino Linotype" w:hAnsi="Palatino Linotype"/>
          <w:szCs w:val="24"/>
        </w:rPr>
        <w:t xml:space="preserve"> Chứng tỏ rằng hai tia phân giác của hai góc kề bù vuông góc với nhau.</w:t>
      </w:r>
    </w:p>
    <w:p w14:paraId="7CFDAD89" w14:textId="57C4AB24" w:rsidR="00893E24" w:rsidRPr="00A05996" w:rsidRDefault="00893E24" w:rsidP="00893E24">
      <w:pPr>
        <w:spacing w:after="0" w:line="360" w:lineRule="auto"/>
        <w:rPr>
          <w:rFonts w:ascii="Palatino Linotype" w:hAnsi="Palatino Linotype"/>
          <w:b/>
          <w:i/>
          <w:szCs w:val="24"/>
        </w:rPr>
      </w:pPr>
      <w:r w:rsidRPr="00A05996">
        <w:rPr>
          <w:rFonts w:ascii="Palatino Linotype" w:hAnsi="Palatino Linotype"/>
          <w:b/>
          <w:i/>
          <w:szCs w:val="24"/>
        </w:rPr>
        <w:t>Gợi ý: Thí dụ 2 quyển 4</w:t>
      </w:r>
      <w:r w:rsidR="00CF21E6" w:rsidRPr="00A05996">
        <w:rPr>
          <w:rFonts w:ascii="Palatino Linotype" w:hAnsi="Palatino Linotype"/>
          <w:b/>
          <w:i/>
          <w:szCs w:val="24"/>
        </w:rPr>
        <w:t xml:space="preserve"> (bài 14 quyển 2)</w:t>
      </w:r>
      <w:r w:rsidRPr="00A05996">
        <w:rPr>
          <w:rFonts w:ascii="Palatino Linotype" w:hAnsi="Palatino Linotype"/>
          <w:b/>
          <w:i/>
          <w:szCs w:val="24"/>
        </w:rPr>
        <w:t>, tính số đó các góc, quan trọng là lập luận tia nằm giữa hai tia.</w:t>
      </w:r>
    </w:p>
    <w:p w14:paraId="3EA713EC" w14:textId="2AB4282A" w:rsidR="001579E1" w:rsidRPr="00A05996" w:rsidRDefault="001579E1" w:rsidP="001579E1">
      <w:pPr>
        <w:spacing w:after="0" w:line="360" w:lineRule="auto"/>
        <w:jc w:val="both"/>
        <w:rPr>
          <w:rFonts w:ascii="Palatino Linotype" w:hAnsi="Palatino Linotype"/>
          <w:szCs w:val="24"/>
        </w:rPr>
      </w:pPr>
      <w:r w:rsidRPr="00A05996">
        <w:rPr>
          <w:rFonts w:ascii="Palatino Linotype" w:hAnsi="Palatino Linotype"/>
          <w:b/>
          <w:bCs/>
          <w:szCs w:val="24"/>
        </w:rPr>
        <w:t>Bài 5.2.</w:t>
      </w:r>
      <w:r w:rsidRPr="00A05996">
        <w:rPr>
          <w:rFonts w:ascii="Palatino Linotype" w:hAnsi="Palatino Linotype"/>
          <w:szCs w:val="24"/>
        </w:rPr>
        <w:t xml:space="preserve"> Cho góc vuông mOn. Vẽ tia Oz nằm trong góc mOn. Vẽ các tia Ox, Oy sao cho Om là tia phân giác của góc xOz và </w:t>
      </w:r>
      <w:proofErr w:type="gramStart"/>
      <w:r w:rsidRPr="00A05996">
        <w:rPr>
          <w:rFonts w:ascii="Palatino Linotype" w:hAnsi="Palatino Linotype"/>
          <w:szCs w:val="24"/>
        </w:rPr>
        <w:t>On</w:t>
      </w:r>
      <w:proofErr w:type="gramEnd"/>
      <w:r w:rsidRPr="00A05996">
        <w:rPr>
          <w:rFonts w:ascii="Palatino Linotype" w:hAnsi="Palatino Linotype"/>
          <w:szCs w:val="24"/>
        </w:rPr>
        <w:t xml:space="preserve"> là tia phân giác của góc yOz. Chứng minh rằng: Ox và Oy là hai tia đối nhau.</w:t>
      </w:r>
    </w:p>
    <w:p w14:paraId="4100885F" w14:textId="5E940DCF" w:rsidR="001579E1" w:rsidRPr="00A05996" w:rsidRDefault="001579E1" w:rsidP="001579E1">
      <w:pPr>
        <w:spacing w:after="0" w:line="360" w:lineRule="auto"/>
        <w:rPr>
          <w:rFonts w:ascii="Palatino Linotype" w:hAnsi="Palatino Linotype"/>
          <w:b/>
          <w:i/>
          <w:szCs w:val="24"/>
        </w:rPr>
      </w:pPr>
      <w:r w:rsidRPr="00A05996">
        <w:rPr>
          <w:rFonts w:ascii="Palatino Linotype" w:hAnsi="Palatino Linotype"/>
          <w:b/>
          <w:i/>
          <w:szCs w:val="24"/>
        </w:rPr>
        <w:t>Gợi ý: bài 14 quyển 2</w:t>
      </w:r>
    </w:p>
    <w:p w14:paraId="32CA2F1F" w14:textId="00C670AF" w:rsidR="001579E1" w:rsidRPr="00A05996" w:rsidRDefault="00C05A6A" w:rsidP="001579E1">
      <w:pPr>
        <w:spacing w:after="0" w:line="360" w:lineRule="auto"/>
        <w:rPr>
          <w:rFonts w:ascii="Palatino Linotype" w:hAnsi="Palatino Linotype"/>
          <w:b/>
          <w:i/>
          <w:szCs w:val="24"/>
        </w:rPr>
      </w:pPr>
      <w:r w:rsidRPr="00A05996">
        <w:rPr>
          <w:rFonts w:ascii="Palatino Linotype" w:hAnsi="Palatino Linotype"/>
          <w:b/>
          <w:i/>
          <w:szCs w:val="24"/>
        </w:rPr>
        <w:t>Om là tia phân giác của xOz nên Om nằm giữa Ox và Oz; On là tia phân giác của yOz nên On nằm giữa Oy và Oz. Mà Oz nằm giữa Om và On nên Oz nằm giữa Ox và Oy =&gt; xOz + zOy = xOy =&gt;ĐS</w:t>
      </w:r>
    </w:p>
    <w:p w14:paraId="6BE7DEC4" w14:textId="4FF63132" w:rsidR="00472A92" w:rsidRPr="00A05996" w:rsidRDefault="00472A92" w:rsidP="001579E1">
      <w:pPr>
        <w:spacing w:after="0" w:line="360" w:lineRule="auto"/>
        <w:rPr>
          <w:rFonts w:ascii="Palatino Linotype" w:hAnsi="Palatino Linotype" w:cs="Calibri Light"/>
          <w:b/>
          <w:spacing w:val="-12"/>
          <w:szCs w:val="24"/>
          <w:lang w:val="pt-BR"/>
        </w:rPr>
      </w:pPr>
      <w:r w:rsidRPr="00A05996">
        <w:rPr>
          <w:rFonts w:ascii="Palatino Linotype" w:hAnsi="Palatino Linotype" w:cs="Calibri Light"/>
          <w:b/>
          <w:spacing w:val="-12"/>
          <w:szCs w:val="24"/>
          <w:lang w:val="pt-BR"/>
        </w:rPr>
        <w:t>IV. Bài tập về nhà</w:t>
      </w:r>
    </w:p>
    <w:p w14:paraId="1FD3079A" w14:textId="721E3B12" w:rsidR="00BC0019" w:rsidRPr="00A05996" w:rsidRDefault="00BC0019" w:rsidP="00BC0019">
      <w:pPr>
        <w:spacing w:after="0" w:line="360" w:lineRule="auto"/>
        <w:rPr>
          <w:rFonts w:ascii="Palatino Linotype" w:hAnsi="Palatino Linotype"/>
          <w:szCs w:val="24"/>
        </w:rPr>
      </w:pPr>
      <w:r w:rsidRPr="00A05996">
        <w:rPr>
          <w:rFonts w:ascii="Palatino Linotype" w:hAnsi="Palatino Linotype"/>
          <w:b/>
          <w:bCs/>
          <w:szCs w:val="24"/>
        </w:rPr>
        <w:t>Bài 6.1.</w:t>
      </w:r>
      <w:r w:rsidRPr="00A05996">
        <w:rPr>
          <w:rFonts w:ascii="Palatino Linotype" w:hAnsi="Palatino Linotype"/>
          <w:szCs w:val="24"/>
        </w:rPr>
        <w:t xml:space="preserve"> Cho góc bẹt AOB. Trên cùng một nửa mặt phẳng bờ AB, vẽ các tia OC và OD sao cho </w:t>
      </w:r>
      <w:r w:rsidRPr="00A05996">
        <w:rPr>
          <w:rFonts w:ascii="Palatino Linotype" w:hAnsi="Palatino Linotype"/>
          <w:position w:val="-6"/>
          <w:szCs w:val="24"/>
        </w:rPr>
        <w:object w:dxaOrig="1200" w:dyaOrig="380" w14:anchorId="06AD5983">
          <v:shape id="_x0000_i1060" type="#_x0000_t75" style="width:60pt;height:19.2pt" o:ole="">
            <v:imagedata r:id="rId79" o:title=""/>
          </v:shape>
          <o:OLEObject Type="Embed" ProgID="Equation.DSMT4" ShapeID="_x0000_i1060" DrawAspect="Content" ObjectID="_1656484946" r:id="rId80"/>
        </w:object>
      </w:r>
      <w:r w:rsidRPr="00A05996">
        <w:rPr>
          <w:rFonts w:ascii="Palatino Linotype" w:hAnsi="Palatino Linotype"/>
          <w:szCs w:val="24"/>
        </w:rPr>
        <w:t xml:space="preserve">, </w:t>
      </w:r>
      <w:r w:rsidRPr="00A05996">
        <w:rPr>
          <w:rFonts w:ascii="Palatino Linotype" w:hAnsi="Palatino Linotype"/>
          <w:position w:val="-6"/>
          <w:szCs w:val="24"/>
        </w:rPr>
        <w:object w:dxaOrig="1200" w:dyaOrig="380" w14:anchorId="434FB0A9">
          <v:shape id="_x0000_i1061" type="#_x0000_t75" style="width:60pt;height:19.2pt" o:ole="">
            <v:imagedata r:id="rId81" o:title=""/>
          </v:shape>
          <o:OLEObject Type="Embed" ProgID="Equation.DSMT4" ShapeID="_x0000_i1061" DrawAspect="Content" ObjectID="_1656484947" r:id="rId82"/>
        </w:object>
      </w:r>
      <w:r w:rsidRPr="00A05996">
        <w:rPr>
          <w:rFonts w:ascii="Palatino Linotype" w:hAnsi="Palatino Linotype"/>
          <w:szCs w:val="24"/>
        </w:rPr>
        <w:t xml:space="preserve"> </w:t>
      </w:r>
    </w:p>
    <w:p w14:paraId="7DD767C6" w14:textId="77777777" w:rsidR="00BC0019" w:rsidRPr="00A05996" w:rsidRDefault="00BC0019" w:rsidP="00BC0019">
      <w:pPr>
        <w:spacing w:after="0" w:line="360" w:lineRule="auto"/>
        <w:rPr>
          <w:rFonts w:ascii="Palatino Linotype" w:hAnsi="Palatino Linotype"/>
          <w:szCs w:val="24"/>
        </w:rPr>
      </w:pPr>
      <w:r w:rsidRPr="00A05996">
        <w:rPr>
          <w:rFonts w:ascii="Palatino Linotype" w:hAnsi="Palatino Linotype"/>
          <w:szCs w:val="24"/>
        </w:rPr>
        <w:t xml:space="preserve">a, Tính </w:t>
      </w:r>
      <w:r w:rsidRPr="00A05996">
        <w:rPr>
          <w:rFonts w:ascii="Palatino Linotype" w:hAnsi="Palatino Linotype"/>
          <w:position w:val="-6"/>
          <w:szCs w:val="24"/>
        </w:rPr>
        <w:object w:dxaOrig="600" w:dyaOrig="380" w14:anchorId="63391477">
          <v:shape id="_x0000_i1062" type="#_x0000_t75" style="width:30pt;height:19.2pt" o:ole="">
            <v:imagedata r:id="rId83" o:title=""/>
          </v:shape>
          <o:OLEObject Type="Embed" ProgID="Equation.DSMT4" ShapeID="_x0000_i1062" DrawAspect="Content" ObjectID="_1656484948" r:id="rId84"/>
        </w:object>
      </w:r>
      <w:r w:rsidRPr="00A05996">
        <w:rPr>
          <w:rFonts w:ascii="Palatino Linotype" w:hAnsi="Palatino Linotype"/>
          <w:szCs w:val="24"/>
        </w:rPr>
        <w:t xml:space="preserve"> </w:t>
      </w:r>
    </w:p>
    <w:p w14:paraId="4462358E" w14:textId="781A0A29" w:rsidR="00BC0019" w:rsidRPr="00A05996" w:rsidRDefault="00BC0019" w:rsidP="00472A92">
      <w:pPr>
        <w:spacing w:after="0" w:line="360" w:lineRule="auto"/>
        <w:rPr>
          <w:rFonts w:ascii="Palatino Linotype" w:hAnsi="Palatino Linotype"/>
          <w:szCs w:val="24"/>
        </w:rPr>
      </w:pPr>
      <w:r w:rsidRPr="00A05996">
        <w:rPr>
          <w:rFonts w:ascii="Palatino Linotype" w:hAnsi="Palatino Linotype"/>
          <w:szCs w:val="24"/>
        </w:rPr>
        <w:t>b, Hãy chứng tỏ rằng OC và OD là hai đường thẳng vuông góc.</w:t>
      </w:r>
    </w:p>
    <w:p w14:paraId="28633167" w14:textId="501157CD" w:rsidR="00472A92" w:rsidRPr="00A05996" w:rsidRDefault="00472A92" w:rsidP="00472A92">
      <w:pPr>
        <w:spacing w:after="0" w:line="360" w:lineRule="auto"/>
        <w:rPr>
          <w:rFonts w:ascii="Palatino Linotype" w:hAnsi="Palatino Linotype"/>
          <w:szCs w:val="24"/>
        </w:rPr>
      </w:pPr>
      <w:r w:rsidRPr="00A05996">
        <w:rPr>
          <w:rFonts w:ascii="Palatino Linotype" w:hAnsi="Palatino Linotype"/>
          <w:b/>
          <w:bCs/>
          <w:szCs w:val="24"/>
        </w:rPr>
        <w:t>Bài 6.1.</w:t>
      </w:r>
      <w:r w:rsidRPr="00A05996">
        <w:rPr>
          <w:rFonts w:ascii="Palatino Linotype" w:hAnsi="Palatino Linotype"/>
          <w:szCs w:val="24"/>
        </w:rPr>
        <w:t xml:space="preserve"> Cho góc AOB có số đo </w:t>
      </w:r>
      <w:r w:rsidRPr="00A05996">
        <w:rPr>
          <w:rFonts w:ascii="Palatino Linotype" w:hAnsi="Palatino Linotype"/>
          <w:position w:val="-6"/>
          <w:szCs w:val="24"/>
        </w:rPr>
        <w:object w:dxaOrig="499" w:dyaOrig="340" w14:anchorId="40A96682">
          <v:shape id="_x0000_i1063" type="#_x0000_t75" style="width:25.2pt;height:16.8pt" o:ole="">
            <v:imagedata r:id="rId85" o:title=""/>
          </v:shape>
          <o:OLEObject Type="Embed" ProgID="Equation.DSMT4" ShapeID="_x0000_i1063" DrawAspect="Content" ObjectID="_1656484949" r:id="rId86"/>
        </w:object>
      </w:r>
      <w:r w:rsidRPr="00A05996">
        <w:rPr>
          <w:rFonts w:ascii="Palatino Linotype" w:hAnsi="Palatino Linotype"/>
          <w:szCs w:val="24"/>
        </w:rPr>
        <w:t>. Trong góc ấy vẽ các tia OC và OD sao cho OC vuông góc với OA, OD vuông góc với OB.</w:t>
      </w:r>
    </w:p>
    <w:p w14:paraId="006B07F3" w14:textId="77777777" w:rsidR="00472A92" w:rsidRPr="00A05996" w:rsidRDefault="00472A92" w:rsidP="00472A92">
      <w:pPr>
        <w:spacing w:after="0" w:line="360" w:lineRule="auto"/>
        <w:rPr>
          <w:rFonts w:ascii="Palatino Linotype" w:hAnsi="Palatino Linotype"/>
          <w:szCs w:val="24"/>
        </w:rPr>
      </w:pPr>
      <w:r w:rsidRPr="00A05996">
        <w:rPr>
          <w:rFonts w:ascii="Palatino Linotype" w:hAnsi="Palatino Linotype"/>
          <w:szCs w:val="24"/>
        </w:rPr>
        <w:t xml:space="preserve">a, Hãy chứng tỏ rằng </w:t>
      </w:r>
      <w:r w:rsidRPr="00A05996">
        <w:rPr>
          <w:rFonts w:ascii="Palatino Linotype" w:hAnsi="Palatino Linotype"/>
          <w:position w:val="-6"/>
          <w:szCs w:val="24"/>
        </w:rPr>
        <w:object w:dxaOrig="1420" w:dyaOrig="380" w14:anchorId="3DCE532E">
          <v:shape id="_x0000_i1064" type="#_x0000_t75" style="width:70.8pt;height:19.2pt" o:ole="">
            <v:imagedata r:id="rId87" o:title=""/>
          </v:shape>
          <o:OLEObject Type="Embed" ProgID="Equation.DSMT4" ShapeID="_x0000_i1064" DrawAspect="Content" ObjectID="_1656484950" r:id="rId88"/>
        </w:object>
      </w:r>
      <w:r w:rsidRPr="00A05996">
        <w:rPr>
          <w:rFonts w:ascii="Palatino Linotype" w:hAnsi="Palatino Linotype"/>
          <w:szCs w:val="24"/>
        </w:rPr>
        <w:t xml:space="preserve"> </w:t>
      </w:r>
    </w:p>
    <w:p w14:paraId="251CAC5A" w14:textId="77777777" w:rsidR="00472A92" w:rsidRPr="00A05996" w:rsidRDefault="00472A92" w:rsidP="00472A92">
      <w:pPr>
        <w:spacing w:after="0" w:line="360" w:lineRule="auto"/>
        <w:rPr>
          <w:rFonts w:ascii="Palatino Linotype" w:hAnsi="Palatino Linotype"/>
          <w:szCs w:val="24"/>
        </w:rPr>
      </w:pPr>
      <w:r w:rsidRPr="00A05996">
        <w:rPr>
          <w:rFonts w:ascii="Palatino Linotype" w:hAnsi="Palatino Linotype"/>
          <w:szCs w:val="24"/>
        </w:rPr>
        <w:t xml:space="preserve">b, Tính </w:t>
      </w:r>
      <w:r w:rsidRPr="00A05996">
        <w:rPr>
          <w:rFonts w:ascii="Palatino Linotype" w:hAnsi="Palatino Linotype"/>
          <w:position w:val="-6"/>
          <w:szCs w:val="24"/>
        </w:rPr>
        <w:object w:dxaOrig="620" w:dyaOrig="380" w14:anchorId="2F59F044">
          <v:shape id="_x0000_i1065" type="#_x0000_t75" style="width:31.2pt;height:19.2pt" o:ole="">
            <v:imagedata r:id="rId89" o:title=""/>
          </v:shape>
          <o:OLEObject Type="Embed" ProgID="Equation.DSMT4" ShapeID="_x0000_i1065" DrawAspect="Content" ObjectID="_1656484951" r:id="rId90"/>
        </w:object>
      </w:r>
      <w:r w:rsidRPr="00A05996">
        <w:rPr>
          <w:rFonts w:ascii="Palatino Linotype" w:hAnsi="Palatino Linotype"/>
          <w:szCs w:val="24"/>
        </w:rPr>
        <w:t xml:space="preserve"> </w:t>
      </w:r>
    </w:p>
    <w:p w14:paraId="580CBF94" w14:textId="77777777" w:rsidR="00472A92" w:rsidRPr="00A05996" w:rsidRDefault="00472A92" w:rsidP="00472A92">
      <w:pPr>
        <w:spacing w:after="0" w:line="360" w:lineRule="auto"/>
        <w:rPr>
          <w:rFonts w:ascii="Palatino Linotype" w:hAnsi="Palatino Linotype"/>
          <w:szCs w:val="24"/>
        </w:rPr>
      </w:pPr>
      <w:r w:rsidRPr="00A05996">
        <w:rPr>
          <w:rFonts w:ascii="Palatino Linotype" w:hAnsi="Palatino Linotype"/>
          <w:szCs w:val="24"/>
        </w:rPr>
        <w:t>c, Gọi OM là tia phân giác của góc AOB. Hãy chứng tỏ rằng OM là tia phân giác của góc COD.</w:t>
      </w:r>
    </w:p>
    <w:p w14:paraId="034BBCC7" w14:textId="7C93D6E7" w:rsidR="00F664EE" w:rsidRPr="00A05996" w:rsidRDefault="00576A8D" w:rsidP="00472A92">
      <w:pPr>
        <w:spacing w:after="0" w:line="360" w:lineRule="auto"/>
        <w:rPr>
          <w:rFonts w:ascii="Palatino Linotype" w:hAnsi="Palatino Linotype"/>
          <w:b/>
          <w:i/>
          <w:szCs w:val="24"/>
        </w:rPr>
      </w:pPr>
      <w:r w:rsidRPr="00A05996">
        <w:rPr>
          <w:rFonts w:ascii="Palatino Linotype" w:hAnsi="Palatino Linotype"/>
          <w:b/>
          <w:i/>
          <w:szCs w:val="24"/>
        </w:rPr>
        <w:t xml:space="preserve">Gợi ý: Bài ví dụ 4 quyển 3, </w:t>
      </w:r>
    </w:p>
    <w:p w14:paraId="5406ECA6" w14:textId="68914164" w:rsidR="00E26CFB" w:rsidRPr="00A05996" w:rsidRDefault="00E26CFB" w:rsidP="00E26CFB">
      <w:pPr>
        <w:spacing w:after="0" w:line="360" w:lineRule="auto"/>
        <w:rPr>
          <w:rFonts w:ascii="Palatino Linotype" w:hAnsi="Palatino Linotype"/>
          <w:b/>
          <w:i/>
          <w:szCs w:val="24"/>
        </w:rPr>
      </w:pPr>
      <w:r w:rsidRPr="00A05996">
        <w:rPr>
          <w:rFonts w:ascii="Palatino Linotype" w:hAnsi="Palatino Linotype"/>
          <w:b/>
          <w:i/>
          <w:szCs w:val="24"/>
        </w:rPr>
        <w:t>a) OD nằm giữa OA và OB; OC nằm giữa OA và OB =&gt; Số đo các góc cần tìm</w:t>
      </w:r>
    </w:p>
    <w:p w14:paraId="27869975" w14:textId="4341B8E3" w:rsidR="0000609B" w:rsidRPr="00A05996" w:rsidRDefault="0000609B" w:rsidP="00E26CFB">
      <w:pPr>
        <w:spacing w:after="0" w:line="360" w:lineRule="auto"/>
        <w:rPr>
          <w:rFonts w:ascii="Palatino Linotype" w:hAnsi="Palatino Linotype"/>
          <w:b/>
          <w:i/>
          <w:szCs w:val="24"/>
        </w:rPr>
      </w:pPr>
      <w:r w:rsidRPr="00A05996">
        <w:rPr>
          <w:rFonts w:ascii="Palatino Linotype" w:hAnsi="Palatino Linotype"/>
          <w:b/>
          <w:i/>
          <w:szCs w:val="24"/>
        </w:rPr>
        <w:t>b) So sánh góc =&gt; tia nằm giữa 2 tia =&gt; ĐS</w:t>
      </w:r>
    </w:p>
    <w:p w14:paraId="4B5EAE70" w14:textId="46D8B042" w:rsidR="006A1E36" w:rsidRPr="00A05996" w:rsidRDefault="0000609B" w:rsidP="00E26CFB">
      <w:pPr>
        <w:spacing w:after="0" w:line="360" w:lineRule="auto"/>
        <w:rPr>
          <w:rFonts w:ascii="Palatino Linotype" w:hAnsi="Palatino Linotype"/>
          <w:b/>
          <w:i/>
          <w:szCs w:val="24"/>
        </w:rPr>
      </w:pPr>
      <w:r w:rsidRPr="00A05996">
        <w:rPr>
          <w:rFonts w:ascii="Palatino Linotype" w:hAnsi="Palatino Linotype"/>
          <w:b/>
          <w:i/>
          <w:szCs w:val="24"/>
        </w:rPr>
        <w:t xml:space="preserve">c) </w:t>
      </w:r>
      <w:r w:rsidR="00742649" w:rsidRPr="00A05996">
        <w:rPr>
          <w:rFonts w:ascii="Palatino Linotype" w:hAnsi="Palatino Linotype"/>
          <w:b/>
          <w:i/>
          <w:szCs w:val="24"/>
        </w:rPr>
        <w:t>Tính số đo các góc, và nêu tia OM nằm giữa 2 tia OC, OD =&gt; Kết luận</w:t>
      </w:r>
    </w:p>
    <w:p w14:paraId="01EEB4F0" w14:textId="634DEEBB" w:rsidR="00BE0CA5" w:rsidRPr="00A05996" w:rsidRDefault="00BE0CA5" w:rsidP="00E26CFB">
      <w:pPr>
        <w:spacing w:after="0" w:line="360" w:lineRule="auto"/>
        <w:rPr>
          <w:rFonts w:ascii="Palatino Linotype" w:hAnsi="Palatino Linotype"/>
          <w:b/>
          <w:i/>
          <w:szCs w:val="24"/>
        </w:rPr>
      </w:pPr>
      <w:r w:rsidRPr="00A05996">
        <w:rPr>
          <w:rFonts w:ascii="Palatino Linotype" w:hAnsi="Palatino Linotype"/>
          <w:b/>
          <w:i/>
          <w:szCs w:val="24"/>
        </w:rPr>
        <w:t>Lưu ý: Không yêu cầu giải thích vì sao một tia nằm giữa hai tia khác (Vì như thế sẽ rất dài, Giáo viên có thể nhắc miệng cho HS nhớ lại kiến thức lớp 6)</w:t>
      </w:r>
    </w:p>
    <w:p w14:paraId="43141FFB" w14:textId="0973C944" w:rsidR="00406CFC" w:rsidRPr="00A05996" w:rsidRDefault="00406CFC" w:rsidP="00406CFC">
      <w:pPr>
        <w:spacing w:after="0" w:line="360" w:lineRule="auto"/>
        <w:rPr>
          <w:rFonts w:ascii="Palatino Linotype" w:hAnsi="Palatino Linotype"/>
          <w:szCs w:val="24"/>
        </w:rPr>
      </w:pPr>
      <w:r w:rsidRPr="00A05996">
        <w:rPr>
          <w:rFonts w:ascii="Palatino Linotype" w:hAnsi="Palatino Linotype"/>
          <w:b/>
          <w:bCs/>
          <w:szCs w:val="24"/>
        </w:rPr>
        <w:t>Bài 6.3.</w:t>
      </w:r>
      <w:r w:rsidRPr="00A05996">
        <w:rPr>
          <w:rFonts w:ascii="Palatino Linotype" w:hAnsi="Palatino Linotype"/>
          <w:szCs w:val="24"/>
        </w:rPr>
        <w:t xml:space="preserve"> Cho góc AOB có số đo </w:t>
      </w:r>
      <w:r w:rsidRPr="00A05996">
        <w:rPr>
          <w:rFonts w:ascii="Palatino Linotype" w:hAnsi="Palatino Linotype"/>
          <w:position w:val="-6"/>
          <w:szCs w:val="24"/>
        </w:rPr>
        <w:object w:dxaOrig="499" w:dyaOrig="340" w14:anchorId="52E8ABD0">
          <v:shape id="_x0000_i1066" type="#_x0000_t75" style="width:25.2pt;height:16.8pt" o:ole="">
            <v:imagedata r:id="rId91" o:title=""/>
          </v:shape>
          <o:OLEObject Type="Embed" ProgID="Equation.DSMT4" ShapeID="_x0000_i1066" DrawAspect="Content" ObjectID="_1656484952" r:id="rId92"/>
        </w:object>
      </w:r>
      <w:r w:rsidRPr="00A05996">
        <w:rPr>
          <w:rFonts w:ascii="Palatino Linotype" w:hAnsi="Palatino Linotype"/>
          <w:szCs w:val="24"/>
        </w:rPr>
        <w:t>. Vẽ các tia OC, OD sao cho OC vuông góc với OA, OD vuông góc với OB (các tia OC và OD không nằm trong góc AOB). Gọi OE là tia phân giác của góc AOB. Vẽ tia OF là tia đối của tia OE. Hãy chứng tỏ rằng OF là tia phân giác của góc COD.</w:t>
      </w:r>
    </w:p>
    <w:p w14:paraId="023C7A78" w14:textId="5EE7A412" w:rsidR="000122E8" w:rsidRPr="00A05996" w:rsidRDefault="00406CFC" w:rsidP="00A278F1">
      <w:pPr>
        <w:spacing w:after="0" w:line="360" w:lineRule="auto"/>
        <w:rPr>
          <w:rFonts w:ascii="Palatino Linotype" w:hAnsi="Palatino Linotype"/>
          <w:b/>
          <w:i/>
          <w:szCs w:val="24"/>
        </w:rPr>
      </w:pPr>
      <w:r w:rsidRPr="00A05996">
        <w:rPr>
          <w:rFonts w:ascii="Palatino Linotype" w:hAnsi="Palatino Linotype"/>
          <w:b/>
          <w:i/>
          <w:szCs w:val="24"/>
        </w:rPr>
        <w:t>Gợi ý: Bài 14 quyển 3, tính số đo các góc và nêu tia OF nằm giữa hai tía OC, OD (Không cần lập luận tia nằm giữa hai tia)</w:t>
      </w:r>
    </w:p>
    <w:p w14:paraId="713F53FD" w14:textId="77777777" w:rsidR="00354F58" w:rsidRPr="00A05996" w:rsidRDefault="00354F58" w:rsidP="00504FEC">
      <w:pPr>
        <w:spacing w:after="0" w:line="360" w:lineRule="auto"/>
        <w:jc w:val="center"/>
        <w:rPr>
          <w:rFonts w:ascii="Palatino Linotype" w:hAnsi="Palatino Linotype"/>
          <w:b/>
          <w:i/>
          <w:color w:val="000000"/>
          <w:szCs w:val="24"/>
          <w:lang w:val="pt-BR"/>
        </w:rPr>
      </w:pPr>
      <w:r w:rsidRPr="00A05996">
        <w:rPr>
          <w:rFonts w:ascii="Palatino Linotype" w:hAnsi="Palatino Linotype"/>
          <w:b/>
          <w:i/>
          <w:color w:val="000000"/>
          <w:szCs w:val="24"/>
          <w:lang w:val="pt-BR"/>
        </w:rPr>
        <w:lastRenderedPageBreak/>
        <w:t>---- Hết -----</w:t>
      </w:r>
      <w:bookmarkEnd w:id="0"/>
      <w:bookmarkEnd w:id="2"/>
    </w:p>
    <w:sectPr w:rsidR="00354F58" w:rsidRPr="00A05996" w:rsidSect="00500888">
      <w:headerReference w:type="default" r:id="rId93"/>
      <w:footerReference w:type="default" r:id="rId94"/>
      <w:pgSz w:w="11907" w:h="16840" w:code="9"/>
      <w:pgMar w:top="680" w:right="567" w:bottom="720" w:left="990" w:header="90"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83C85" w14:textId="77777777" w:rsidR="00650A40" w:rsidRDefault="00650A40" w:rsidP="009F61F8">
      <w:pPr>
        <w:spacing w:after="0" w:line="240" w:lineRule="auto"/>
      </w:pPr>
      <w:r>
        <w:separator/>
      </w:r>
    </w:p>
  </w:endnote>
  <w:endnote w:type="continuationSeparator" w:id="0">
    <w:p w14:paraId="0B32E937" w14:textId="77777777" w:rsidR="00650A40" w:rsidRDefault="00650A40" w:rsidP="009F6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Century Schoolbook">
    <w:charset w:val="00"/>
    <w:family w:val="swiss"/>
    <w:pitch w:val="variable"/>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8C9DF" w14:textId="77777777" w:rsidR="00AF502F" w:rsidRPr="001D3DAE" w:rsidRDefault="00AF502F" w:rsidP="00AA3C8E">
    <w:pPr>
      <w:pStyle w:val="Footer"/>
      <w:pBdr>
        <w:top w:val="single" w:sz="4" w:space="1" w:color="auto"/>
      </w:pBdr>
      <w:tabs>
        <w:tab w:val="clear" w:pos="4680"/>
        <w:tab w:val="clear" w:pos="9360"/>
        <w:tab w:val="right" w:pos="9720"/>
      </w:tabs>
      <w:rPr>
        <w:b/>
      </w:rPr>
    </w:pPr>
    <w:r>
      <w:rPr>
        <w:b/>
        <w:sz w:val="22"/>
      </w:rPr>
      <w:t xml:space="preserve"> </w:t>
    </w:r>
    <w:r w:rsidRPr="004F7D0F">
      <w:rPr>
        <w:sz w:val="22"/>
      </w:rPr>
      <w:t xml:space="preserve">Liên hệ: Thầy Hải – SĐT: </w:t>
    </w:r>
    <w:r w:rsidRPr="004F7D0F">
      <w:rPr>
        <w:sz w:val="22"/>
        <w:szCs w:val="20"/>
      </w:rPr>
      <w:t>097 529 0903</w:t>
    </w:r>
    <w:r w:rsidRPr="004F7D0F">
      <w:rPr>
        <w:i/>
        <w:sz w:val="22"/>
        <w:szCs w:val="20"/>
      </w:rPr>
      <w:t xml:space="preserve"> </w:t>
    </w:r>
    <w:r w:rsidRPr="004F7D0F">
      <w:rPr>
        <w:sz w:val="22"/>
      </w:rPr>
      <w:t>– Facebook: Lê Hòa Hải</w:t>
    </w:r>
    <w:r w:rsidRPr="001D3DAE">
      <w:rPr>
        <w:b/>
      </w:rPr>
      <w:tab/>
    </w:r>
    <w:r w:rsidRPr="004F7D0F">
      <w:rPr>
        <w:b/>
      </w:rPr>
      <w:t xml:space="preserve">Trang </w:t>
    </w:r>
    <w:r w:rsidRPr="004F7D0F">
      <w:rPr>
        <w:b/>
      </w:rPr>
      <w:fldChar w:fldCharType="begin"/>
    </w:r>
    <w:r w:rsidRPr="004F7D0F">
      <w:rPr>
        <w:b/>
      </w:rPr>
      <w:instrText xml:space="preserve"> PAGE   \* MERGEFORMAT </w:instrText>
    </w:r>
    <w:r w:rsidRPr="004F7D0F">
      <w:rPr>
        <w:b/>
      </w:rPr>
      <w:fldChar w:fldCharType="separate"/>
    </w:r>
    <w:r w:rsidRPr="004F7D0F">
      <w:rPr>
        <w:b/>
        <w:noProof/>
      </w:rPr>
      <w:t>4</w:t>
    </w:r>
    <w:r w:rsidRPr="004F7D0F">
      <w:rPr>
        <w:b/>
      </w:rPr>
      <w:fldChar w:fldCharType="end"/>
    </w:r>
  </w:p>
  <w:p w14:paraId="43454428" w14:textId="77777777" w:rsidR="00AF502F" w:rsidRPr="001D3DAE" w:rsidRDefault="00AF502F" w:rsidP="00AA3C8E">
    <w:pPr>
      <w:pStyle w:val="Footer"/>
      <w:pBdr>
        <w:top w:val="single" w:sz="4" w:space="1" w:color="auto"/>
      </w:pBd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4C613" w14:textId="77777777" w:rsidR="00650A40" w:rsidRDefault="00650A40" w:rsidP="009F61F8">
      <w:pPr>
        <w:spacing w:after="0" w:line="240" w:lineRule="auto"/>
      </w:pPr>
      <w:r>
        <w:separator/>
      </w:r>
    </w:p>
  </w:footnote>
  <w:footnote w:type="continuationSeparator" w:id="0">
    <w:p w14:paraId="2E40BFD6" w14:textId="77777777" w:rsidR="00650A40" w:rsidRDefault="00650A40" w:rsidP="009F6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550" w:type="dxa"/>
      <w:tblInd w:w="810" w:type="dxa"/>
      <w:tblBorders>
        <w:bottom w:val="single" w:sz="4" w:space="0" w:color="auto"/>
      </w:tblBorders>
      <w:tblCellMar>
        <w:left w:w="0" w:type="dxa"/>
        <w:right w:w="0" w:type="dxa"/>
      </w:tblCellMar>
      <w:tblLook w:val="04A0" w:firstRow="1" w:lastRow="0" w:firstColumn="1" w:lastColumn="0" w:noHBand="0" w:noVBand="1"/>
    </w:tblPr>
    <w:tblGrid>
      <w:gridCol w:w="8550"/>
    </w:tblGrid>
    <w:tr w:rsidR="00AF502F" w:rsidRPr="00B02297" w14:paraId="5D93036B" w14:textId="77777777" w:rsidTr="00AA3C8E">
      <w:trPr>
        <w:trHeight w:val="450"/>
      </w:trPr>
      <w:tc>
        <w:tcPr>
          <w:tcW w:w="8550" w:type="dxa"/>
          <w:vAlign w:val="bottom"/>
        </w:tcPr>
        <w:p w14:paraId="318F328C" w14:textId="77777777" w:rsidR="00AF502F" w:rsidRPr="004F7D0F" w:rsidRDefault="00AF502F" w:rsidP="005614A6">
          <w:pPr>
            <w:pStyle w:val="Header"/>
            <w:tabs>
              <w:tab w:val="clear" w:pos="4680"/>
            </w:tabs>
            <w:jc w:val="center"/>
            <w:rPr>
              <w:i/>
              <w:sz w:val="20"/>
              <w:szCs w:val="20"/>
            </w:rPr>
          </w:pPr>
          <w:r w:rsidRPr="004F7D0F">
            <w:rPr>
              <w:i/>
              <w:sz w:val="22"/>
              <w:szCs w:val="20"/>
            </w:rPr>
            <w:t xml:space="preserve">Hệ thống lớp toán thầy Lê Hòa Hải </w:t>
          </w:r>
        </w:p>
      </w:tc>
    </w:tr>
  </w:tbl>
  <w:p w14:paraId="6BF7028D" w14:textId="77777777" w:rsidR="00AF502F" w:rsidRPr="00306475" w:rsidRDefault="00AF502F" w:rsidP="00381C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02EBE"/>
    <w:multiLevelType w:val="hybridMultilevel"/>
    <w:tmpl w:val="430441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8798D"/>
    <w:multiLevelType w:val="hybridMultilevel"/>
    <w:tmpl w:val="F24AC7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4908B3"/>
    <w:multiLevelType w:val="hybridMultilevel"/>
    <w:tmpl w:val="94224CBC"/>
    <w:lvl w:ilvl="0" w:tplc="4DFAD7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B40DC"/>
    <w:multiLevelType w:val="hybridMultilevel"/>
    <w:tmpl w:val="5EDEC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6A67DB"/>
    <w:multiLevelType w:val="hybridMultilevel"/>
    <w:tmpl w:val="D7EAC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9534A"/>
    <w:multiLevelType w:val="hybridMultilevel"/>
    <w:tmpl w:val="BD16A4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35D2B"/>
    <w:multiLevelType w:val="hybridMultilevel"/>
    <w:tmpl w:val="2EB68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97CCD"/>
    <w:multiLevelType w:val="hybridMultilevel"/>
    <w:tmpl w:val="3C364F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DA64BA"/>
    <w:multiLevelType w:val="hybridMultilevel"/>
    <w:tmpl w:val="EBB2A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92039"/>
    <w:multiLevelType w:val="hybridMultilevel"/>
    <w:tmpl w:val="F8162C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110E1B"/>
    <w:multiLevelType w:val="hybridMultilevel"/>
    <w:tmpl w:val="84D43EF2"/>
    <w:lvl w:ilvl="0" w:tplc="763C6A82">
      <w:start w:val="1"/>
      <w:numFmt w:val="lowerLetter"/>
      <w:lvlText w:val="%1)"/>
      <w:lvlJc w:val="left"/>
      <w:pPr>
        <w:ind w:left="720" w:hanging="360"/>
      </w:pPr>
      <w:rPr>
        <w:rFonts w:ascii="Palatino Linotype" w:hAnsi="Palatino Linotype" w:hint="default"/>
        <w: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6508B"/>
    <w:multiLevelType w:val="hybridMultilevel"/>
    <w:tmpl w:val="4D9E3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216115"/>
    <w:multiLevelType w:val="hybridMultilevel"/>
    <w:tmpl w:val="BB4E2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60A11"/>
    <w:multiLevelType w:val="hybridMultilevel"/>
    <w:tmpl w:val="D54EB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95994"/>
    <w:multiLevelType w:val="hybridMultilevel"/>
    <w:tmpl w:val="82708F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E53B62"/>
    <w:multiLevelType w:val="hybridMultilevel"/>
    <w:tmpl w:val="08749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0B35A4"/>
    <w:multiLevelType w:val="hybridMultilevel"/>
    <w:tmpl w:val="6CF08B34"/>
    <w:lvl w:ilvl="0" w:tplc="836C4E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3621D4"/>
    <w:multiLevelType w:val="hybridMultilevel"/>
    <w:tmpl w:val="4D785F46"/>
    <w:lvl w:ilvl="0" w:tplc="26DE9F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541C74"/>
    <w:multiLevelType w:val="hybridMultilevel"/>
    <w:tmpl w:val="DA8CE0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796364"/>
    <w:multiLevelType w:val="hybridMultilevel"/>
    <w:tmpl w:val="56FA1F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430E81"/>
    <w:multiLevelType w:val="hybridMultilevel"/>
    <w:tmpl w:val="F6C6CE0E"/>
    <w:lvl w:ilvl="0" w:tplc="3CD89C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1E1458"/>
    <w:multiLevelType w:val="hybridMultilevel"/>
    <w:tmpl w:val="6812D8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832990"/>
    <w:multiLevelType w:val="hybridMultilevel"/>
    <w:tmpl w:val="B470DB6A"/>
    <w:lvl w:ilvl="0" w:tplc="96B2AB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1104800"/>
    <w:multiLevelType w:val="hybridMultilevel"/>
    <w:tmpl w:val="5422EFB2"/>
    <w:lvl w:ilvl="0" w:tplc="379CA5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671B07"/>
    <w:multiLevelType w:val="hybridMultilevel"/>
    <w:tmpl w:val="3CCCD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011DC4"/>
    <w:multiLevelType w:val="hybridMultilevel"/>
    <w:tmpl w:val="1D3011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F0F02"/>
    <w:multiLevelType w:val="hybridMultilevel"/>
    <w:tmpl w:val="EB363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F489A"/>
    <w:multiLevelType w:val="hybridMultilevel"/>
    <w:tmpl w:val="8ABA78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6227D1"/>
    <w:multiLevelType w:val="hybridMultilevel"/>
    <w:tmpl w:val="9A4009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75227D"/>
    <w:multiLevelType w:val="hybridMultilevel"/>
    <w:tmpl w:val="C48E0708"/>
    <w:lvl w:ilvl="0" w:tplc="32B6ED84">
      <w:start w:val="1"/>
      <w:numFmt w:val="decimal"/>
      <w:lvlText w:val="%1."/>
      <w:lvlJc w:val="left"/>
      <w:pPr>
        <w:ind w:left="720" w:hanging="360"/>
      </w:pPr>
      <w:rPr>
        <w:rFonts w:ascii="Palatino Linotype" w:eastAsia="Calibri" w:hAnsi="Palatino Linotype"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245C92"/>
    <w:multiLevelType w:val="hybridMultilevel"/>
    <w:tmpl w:val="8F088E62"/>
    <w:lvl w:ilvl="0" w:tplc="479C87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F930FD8"/>
    <w:multiLevelType w:val="hybridMultilevel"/>
    <w:tmpl w:val="759A0E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AC7DE9"/>
    <w:multiLevelType w:val="hybridMultilevel"/>
    <w:tmpl w:val="C67876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E4257F"/>
    <w:multiLevelType w:val="hybridMultilevel"/>
    <w:tmpl w:val="6D6EB24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823DFF"/>
    <w:multiLevelType w:val="hybridMultilevel"/>
    <w:tmpl w:val="38C683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DF2AA3"/>
    <w:multiLevelType w:val="hybridMultilevel"/>
    <w:tmpl w:val="CB5ABE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9C03DF"/>
    <w:multiLevelType w:val="hybridMultilevel"/>
    <w:tmpl w:val="F8F68464"/>
    <w:lvl w:ilvl="0" w:tplc="184C6E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DA7218D"/>
    <w:multiLevelType w:val="hybridMultilevel"/>
    <w:tmpl w:val="6A7441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2D2FF7"/>
    <w:multiLevelType w:val="hybridMultilevel"/>
    <w:tmpl w:val="8496D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DA238A"/>
    <w:multiLevelType w:val="hybridMultilevel"/>
    <w:tmpl w:val="0E4844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393839"/>
    <w:multiLevelType w:val="hybridMultilevel"/>
    <w:tmpl w:val="08749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E50297"/>
    <w:multiLevelType w:val="hybridMultilevel"/>
    <w:tmpl w:val="117AB4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10730C"/>
    <w:multiLevelType w:val="hybridMultilevel"/>
    <w:tmpl w:val="C0CE53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F379DA"/>
    <w:multiLevelType w:val="hybridMultilevel"/>
    <w:tmpl w:val="DDEE6C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AB49AD"/>
    <w:multiLevelType w:val="hybridMultilevel"/>
    <w:tmpl w:val="B9E05A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3F0695"/>
    <w:multiLevelType w:val="hybridMultilevel"/>
    <w:tmpl w:val="FC2E2D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4713BB"/>
    <w:multiLevelType w:val="hybridMultilevel"/>
    <w:tmpl w:val="8EA61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2"/>
  </w:num>
  <w:num w:numId="3">
    <w:abstractNumId w:val="41"/>
  </w:num>
  <w:num w:numId="4">
    <w:abstractNumId w:val="6"/>
  </w:num>
  <w:num w:numId="5">
    <w:abstractNumId w:val="33"/>
  </w:num>
  <w:num w:numId="6">
    <w:abstractNumId w:val="18"/>
  </w:num>
  <w:num w:numId="7">
    <w:abstractNumId w:val="26"/>
  </w:num>
  <w:num w:numId="8">
    <w:abstractNumId w:val="44"/>
  </w:num>
  <w:num w:numId="9">
    <w:abstractNumId w:val="7"/>
  </w:num>
  <w:num w:numId="10">
    <w:abstractNumId w:val="34"/>
  </w:num>
  <w:num w:numId="11">
    <w:abstractNumId w:val="9"/>
  </w:num>
  <w:num w:numId="12">
    <w:abstractNumId w:val="1"/>
  </w:num>
  <w:num w:numId="13">
    <w:abstractNumId w:val="27"/>
  </w:num>
  <w:num w:numId="14">
    <w:abstractNumId w:val="28"/>
  </w:num>
  <w:num w:numId="15">
    <w:abstractNumId w:val="38"/>
  </w:num>
  <w:num w:numId="16">
    <w:abstractNumId w:val="35"/>
  </w:num>
  <w:num w:numId="17">
    <w:abstractNumId w:val="19"/>
  </w:num>
  <w:num w:numId="18">
    <w:abstractNumId w:val="14"/>
  </w:num>
  <w:num w:numId="19">
    <w:abstractNumId w:val="45"/>
  </w:num>
  <w:num w:numId="20">
    <w:abstractNumId w:val="43"/>
  </w:num>
  <w:num w:numId="21">
    <w:abstractNumId w:val="25"/>
  </w:num>
  <w:num w:numId="22">
    <w:abstractNumId w:val="0"/>
  </w:num>
  <w:num w:numId="23">
    <w:abstractNumId w:val="23"/>
  </w:num>
  <w:num w:numId="24">
    <w:abstractNumId w:val="5"/>
  </w:num>
  <w:num w:numId="25">
    <w:abstractNumId w:val="13"/>
  </w:num>
  <w:num w:numId="26">
    <w:abstractNumId w:val="39"/>
  </w:num>
  <w:num w:numId="27">
    <w:abstractNumId w:val="3"/>
  </w:num>
  <w:num w:numId="28">
    <w:abstractNumId w:val="37"/>
  </w:num>
  <w:num w:numId="29">
    <w:abstractNumId w:val="32"/>
  </w:num>
  <w:num w:numId="30">
    <w:abstractNumId w:val="2"/>
  </w:num>
  <w:num w:numId="31">
    <w:abstractNumId w:val="24"/>
  </w:num>
  <w:num w:numId="32">
    <w:abstractNumId w:val="42"/>
  </w:num>
  <w:num w:numId="33">
    <w:abstractNumId w:val="46"/>
  </w:num>
  <w:num w:numId="34">
    <w:abstractNumId w:val="21"/>
  </w:num>
  <w:num w:numId="35">
    <w:abstractNumId w:val="4"/>
  </w:num>
  <w:num w:numId="36">
    <w:abstractNumId w:val="20"/>
  </w:num>
  <w:num w:numId="37">
    <w:abstractNumId w:val="29"/>
  </w:num>
  <w:num w:numId="38">
    <w:abstractNumId w:val="15"/>
  </w:num>
  <w:num w:numId="39">
    <w:abstractNumId w:val="16"/>
  </w:num>
  <w:num w:numId="40">
    <w:abstractNumId w:val="11"/>
  </w:num>
  <w:num w:numId="41">
    <w:abstractNumId w:val="17"/>
  </w:num>
  <w:num w:numId="42">
    <w:abstractNumId w:val="30"/>
  </w:num>
  <w:num w:numId="43">
    <w:abstractNumId w:val="8"/>
  </w:num>
  <w:num w:numId="44">
    <w:abstractNumId w:val="36"/>
  </w:num>
  <w:num w:numId="45">
    <w:abstractNumId w:val="22"/>
  </w:num>
  <w:num w:numId="46">
    <w:abstractNumId w:val="40"/>
  </w:num>
  <w:num w:numId="47">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grammar="clean"/>
  <w:attachedTemplate r:id="rId1"/>
  <w:doNotTrackMoves/>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1B74"/>
    <w:rsid w:val="00000550"/>
    <w:rsid w:val="000011E1"/>
    <w:rsid w:val="00001C2A"/>
    <w:rsid w:val="00001CE0"/>
    <w:rsid w:val="00001D2F"/>
    <w:rsid w:val="00001DD1"/>
    <w:rsid w:val="00002218"/>
    <w:rsid w:val="000026AD"/>
    <w:rsid w:val="00002FA8"/>
    <w:rsid w:val="00003286"/>
    <w:rsid w:val="00003DFB"/>
    <w:rsid w:val="00003DFE"/>
    <w:rsid w:val="00003F28"/>
    <w:rsid w:val="00004106"/>
    <w:rsid w:val="0000423A"/>
    <w:rsid w:val="000042D1"/>
    <w:rsid w:val="0000472B"/>
    <w:rsid w:val="00004FFE"/>
    <w:rsid w:val="000055F7"/>
    <w:rsid w:val="00005D7C"/>
    <w:rsid w:val="0000609B"/>
    <w:rsid w:val="000060E6"/>
    <w:rsid w:val="000062AB"/>
    <w:rsid w:val="00006346"/>
    <w:rsid w:val="0000656F"/>
    <w:rsid w:val="00006B5D"/>
    <w:rsid w:val="00006E15"/>
    <w:rsid w:val="000073A8"/>
    <w:rsid w:val="00007652"/>
    <w:rsid w:val="000112C8"/>
    <w:rsid w:val="00011EAB"/>
    <w:rsid w:val="000122E8"/>
    <w:rsid w:val="000142FD"/>
    <w:rsid w:val="0001433C"/>
    <w:rsid w:val="000144D3"/>
    <w:rsid w:val="000148FF"/>
    <w:rsid w:val="00014E9A"/>
    <w:rsid w:val="00015294"/>
    <w:rsid w:val="0001537F"/>
    <w:rsid w:val="0001692C"/>
    <w:rsid w:val="00017231"/>
    <w:rsid w:val="000179E5"/>
    <w:rsid w:val="00017C34"/>
    <w:rsid w:val="00020E18"/>
    <w:rsid w:val="00021343"/>
    <w:rsid w:val="00022A11"/>
    <w:rsid w:val="00022E12"/>
    <w:rsid w:val="00023502"/>
    <w:rsid w:val="00023CD6"/>
    <w:rsid w:val="00023CF1"/>
    <w:rsid w:val="00023FFF"/>
    <w:rsid w:val="00024409"/>
    <w:rsid w:val="00024667"/>
    <w:rsid w:val="0002470F"/>
    <w:rsid w:val="00024B40"/>
    <w:rsid w:val="00025947"/>
    <w:rsid w:val="00025A21"/>
    <w:rsid w:val="00025B33"/>
    <w:rsid w:val="00025C46"/>
    <w:rsid w:val="00025C53"/>
    <w:rsid w:val="00026238"/>
    <w:rsid w:val="000264CE"/>
    <w:rsid w:val="00026F99"/>
    <w:rsid w:val="0002705F"/>
    <w:rsid w:val="00027515"/>
    <w:rsid w:val="00027A24"/>
    <w:rsid w:val="0003000A"/>
    <w:rsid w:val="0003047C"/>
    <w:rsid w:val="00030587"/>
    <w:rsid w:val="00030A7D"/>
    <w:rsid w:val="00030B76"/>
    <w:rsid w:val="00030E39"/>
    <w:rsid w:val="00031459"/>
    <w:rsid w:val="000317CD"/>
    <w:rsid w:val="0003210A"/>
    <w:rsid w:val="00032969"/>
    <w:rsid w:val="00032C47"/>
    <w:rsid w:val="00032D71"/>
    <w:rsid w:val="00032FCC"/>
    <w:rsid w:val="00033589"/>
    <w:rsid w:val="000344A8"/>
    <w:rsid w:val="000348B2"/>
    <w:rsid w:val="00034921"/>
    <w:rsid w:val="00034A61"/>
    <w:rsid w:val="00034AFF"/>
    <w:rsid w:val="00034B66"/>
    <w:rsid w:val="0003565B"/>
    <w:rsid w:val="00035B36"/>
    <w:rsid w:val="00036C24"/>
    <w:rsid w:val="0003728D"/>
    <w:rsid w:val="0003756C"/>
    <w:rsid w:val="0003760E"/>
    <w:rsid w:val="00041017"/>
    <w:rsid w:val="00041165"/>
    <w:rsid w:val="0004282D"/>
    <w:rsid w:val="00043A79"/>
    <w:rsid w:val="000441B4"/>
    <w:rsid w:val="0004445E"/>
    <w:rsid w:val="000447BB"/>
    <w:rsid w:val="00045152"/>
    <w:rsid w:val="00045190"/>
    <w:rsid w:val="00045585"/>
    <w:rsid w:val="00045688"/>
    <w:rsid w:val="0004576C"/>
    <w:rsid w:val="000457E5"/>
    <w:rsid w:val="00045B20"/>
    <w:rsid w:val="000468A7"/>
    <w:rsid w:val="000471FA"/>
    <w:rsid w:val="00047BB7"/>
    <w:rsid w:val="00050386"/>
    <w:rsid w:val="000505FB"/>
    <w:rsid w:val="000522A2"/>
    <w:rsid w:val="000529AA"/>
    <w:rsid w:val="000530B6"/>
    <w:rsid w:val="00053220"/>
    <w:rsid w:val="0005327A"/>
    <w:rsid w:val="00054A21"/>
    <w:rsid w:val="000551FC"/>
    <w:rsid w:val="00055314"/>
    <w:rsid w:val="0005585C"/>
    <w:rsid w:val="00055A22"/>
    <w:rsid w:val="00055ADF"/>
    <w:rsid w:val="00056435"/>
    <w:rsid w:val="00056497"/>
    <w:rsid w:val="00057368"/>
    <w:rsid w:val="00057CC7"/>
    <w:rsid w:val="00060C80"/>
    <w:rsid w:val="000617C5"/>
    <w:rsid w:val="00061B18"/>
    <w:rsid w:val="000626BD"/>
    <w:rsid w:val="000639AE"/>
    <w:rsid w:val="00064C38"/>
    <w:rsid w:val="00065292"/>
    <w:rsid w:val="00065773"/>
    <w:rsid w:val="000657B9"/>
    <w:rsid w:val="00065DEC"/>
    <w:rsid w:val="0006612B"/>
    <w:rsid w:val="00066155"/>
    <w:rsid w:val="000665F8"/>
    <w:rsid w:val="000666B6"/>
    <w:rsid w:val="000666B7"/>
    <w:rsid w:val="00067CD9"/>
    <w:rsid w:val="00070683"/>
    <w:rsid w:val="00070832"/>
    <w:rsid w:val="00070CEE"/>
    <w:rsid w:val="00071142"/>
    <w:rsid w:val="00071642"/>
    <w:rsid w:val="00071E2E"/>
    <w:rsid w:val="000723BA"/>
    <w:rsid w:val="00072A53"/>
    <w:rsid w:val="0007344C"/>
    <w:rsid w:val="0007350D"/>
    <w:rsid w:val="00073689"/>
    <w:rsid w:val="00073D79"/>
    <w:rsid w:val="00073DCB"/>
    <w:rsid w:val="00075D6D"/>
    <w:rsid w:val="0007604B"/>
    <w:rsid w:val="000765A0"/>
    <w:rsid w:val="00076ABC"/>
    <w:rsid w:val="000774BC"/>
    <w:rsid w:val="0007758B"/>
    <w:rsid w:val="00077CD9"/>
    <w:rsid w:val="00077D35"/>
    <w:rsid w:val="00081BE9"/>
    <w:rsid w:val="00081D8A"/>
    <w:rsid w:val="00082BA0"/>
    <w:rsid w:val="00082C83"/>
    <w:rsid w:val="000831D6"/>
    <w:rsid w:val="00083F2C"/>
    <w:rsid w:val="0008414A"/>
    <w:rsid w:val="00084383"/>
    <w:rsid w:val="0008461E"/>
    <w:rsid w:val="000852D3"/>
    <w:rsid w:val="00086326"/>
    <w:rsid w:val="0008658C"/>
    <w:rsid w:val="00086D4A"/>
    <w:rsid w:val="00086F89"/>
    <w:rsid w:val="0008752D"/>
    <w:rsid w:val="000879FF"/>
    <w:rsid w:val="00087D81"/>
    <w:rsid w:val="00090355"/>
    <w:rsid w:val="00090512"/>
    <w:rsid w:val="00090F71"/>
    <w:rsid w:val="0009115D"/>
    <w:rsid w:val="00091BAB"/>
    <w:rsid w:val="00091E20"/>
    <w:rsid w:val="00092B25"/>
    <w:rsid w:val="00092EA1"/>
    <w:rsid w:val="000932CF"/>
    <w:rsid w:val="00093343"/>
    <w:rsid w:val="00093AD7"/>
    <w:rsid w:val="00093F51"/>
    <w:rsid w:val="00094550"/>
    <w:rsid w:val="00095957"/>
    <w:rsid w:val="00095BC0"/>
    <w:rsid w:val="00095E20"/>
    <w:rsid w:val="00096784"/>
    <w:rsid w:val="00096C8F"/>
    <w:rsid w:val="00096DC9"/>
    <w:rsid w:val="00096EDF"/>
    <w:rsid w:val="00097364"/>
    <w:rsid w:val="000976CB"/>
    <w:rsid w:val="00097E69"/>
    <w:rsid w:val="000A0301"/>
    <w:rsid w:val="000A071D"/>
    <w:rsid w:val="000A0DA8"/>
    <w:rsid w:val="000A14C7"/>
    <w:rsid w:val="000A297A"/>
    <w:rsid w:val="000A2BCA"/>
    <w:rsid w:val="000A2C9E"/>
    <w:rsid w:val="000A2D7C"/>
    <w:rsid w:val="000A42E3"/>
    <w:rsid w:val="000A4F9B"/>
    <w:rsid w:val="000A5110"/>
    <w:rsid w:val="000A57C5"/>
    <w:rsid w:val="000A5BB0"/>
    <w:rsid w:val="000A654B"/>
    <w:rsid w:val="000A71CB"/>
    <w:rsid w:val="000A77CC"/>
    <w:rsid w:val="000B0242"/>
    <w:rsid w:val="000B0838"/>
    <w:rsid w:val="000B0BC4"/>
    <w:rsid w:val="000B0FD6"/>
    <w:rsid w:val="000B1298"/>
    <w:rsid w:val="000B1ACB"/>
    <w:rsid w:val="000B22A8"/>
    <w:rsid w:val="000B2ECF"/>
    <w:rsid w:val="000B3473"/>
    <w:rsid w:val="000B379B"/>
    <w:rsid w:val="000B3BE5"/>
    <w:rsid w:val="000B3CD6"/>
    <w:rsid w:val="000B3CF7"/>
    <w:rsid w:val="000B3D61"/>
    <w:rsid w:val="000B3DAF"/>
    <w:rsid w:val="000B4BBF"/>
    <w:rsid w:val="000B50C2"/>
    <w:rsid w:val="000B560E"/>
    <w:rsid w:val="000B5B89"/>
    <w:rsid w:val="000B600C"/>
    <w:rsid w:val="000B6D41"/>
    <w:rsid w:val="000B6DA4"/>
    <w:rsid w:val="000B7401"/>
    <w:rsid w:val="000B7792"/>
    <w:rsid w:val="000B7BE2"/>
    <w:rsid w:val="000C0122"/>
    <w:rsid w:val="000C0231"/>
    <w:rsid w:val="000C0617"/>
    <w:rsid w:val="000C1080"/>
    <w:rsid w:val="000C18EF"/>
    <w:rsid w:val="000C1F30"/>
    <w:rsid w:val="000C1F86"/>
    <w:rsid w:val="000C35EE"/>
    <w:rsid w:val="000C3A1A"/>
    <w:rsid w:val="000C3A23"/>
    <w:rsid w:val="000C4020"/>
    <w:rsid w:val="000C4DA1"/>
    <w:rsid w:val="000C6964"/>
    <w:rsid w:val="000C6BE9"/>
    <w:rsid w:val="000C6CD6"/>
    <w:rsid w:val="000C7188"/>
    <w:rsid w:val="000C7823"/>
    <w:rsid w:val="000C7856"/>
    <w:rsid w:val="000C7BAE"/>
    <w:rsid w:val="000C7F87"/>
    <w:rsid w:val="000D0CE5"/>
    <w:rsid w:val="000D0FBF"/>
    <w:rsid w:val="000D126D"/>
    <w:rsid w:val="000D1857"/>
    <w:rsid w:val="000D1A44"/>
    <w:rsid w:val="000D1B14"/>
    <w:rsid w:val="000D1B81"/>
    <w:rsid w:val="000D1EF0"/>
    <w:rsid w:val="000D2378"/>
    <w:rsid w:val="000D2560"/>
    <w:rsid w:val="000D3050"/>
    <w:rsid w:val="000D3836"/>
    <w:rsid w:val="000D3840"/>
    <w:rsid w:val="000D3D51"/>
    <w:rsid w:val="000D3F58"/>
    <w:rsid w:val="000D447E"/>
    <w:rsid w:val="000D4BD0"/>
    <w:rsid w:val="000D57C4"/>
    <w:rsid w:val="000D60E0"/>
    <w:rsid w:val="000D6924"/>
    <w:rsid w:val="000D7187"/>
    <w:rsid w:val="000D7306"/>
    <w:rsid w:val="000D77A9"/>
    <w:rsid w:val="000D7A32"/>
    <w:rsid w:val="000D7B11"/>
    <w:rsid w:val="000E0012"/>
    <w:rsid w:val="000E0261"/>
    <w:rsid w:val="000E06C8"/>
    <w:rsid w:val="000E0B23"/>
    <w:rsid w:val="000E12AA"/>
    <w:rsid w:val="000E1591"/>
    <w:rsid w:val="000E16E4"/>
    <w:rsid w:val="000E1B70"/>
    <w:rsid w:val="000E1EDE"/>
    <w:rsid w:val="000E2785"/>
    <w:rsid w:val="000E3374"/>
    <w:rsid w:val="000E3780"/>
    <w:rsid w:val="000E37A6"/>
    <w:rsid w:val="000E3DFF"/>
    <w:rsid w:val="000E41FE"/>
    <w:rsid w:val="000E4394"/>
    <w:rsid w:val="000E44C6"/>
    <w:rsid w:val="000E5A36"/>
    <w:rsid w:val="000E6058"/>
    <w:rsid w:val="000E63CF"/>
    <w:rsid w:val="000E68B5"/>
    <w:rsid w:val="000E691F"/>
    <w:rsid w:val="000E6B9A"/>
    <w:rsid w:val="000F0DD9"/>
    <w:rsid w:val="000F0FC1"/>
    <w:rsid w:val="000F10E7"/>
    <w:rsid w:val="000F11BD"/>
    <w:rsid w:val="000F2987"/>
    <w:rsid w:val="000F3EE9"/>
    <w:rsid w:val="000F3F5E"/>
    <w:rsid w:val="000F4DB9"/>
    <w:rsid w:val="000F57B1"/>
    <w:rsid w:val="000F5FAE"/>
    <w:rsid w:val="000F647C"/>
    <w:rsid w:val="000F68A1"/>
    <w:rsid w:val="000F6BC3"/>
    <w:rsid w:val="000F6E47"/>
    <w:rsid w:val="000F6FB8"/>
    <w:rsid w:val="000F70BF"/>
    <w:rsid w:val="000F74C4"/>
    <w:rsid w:val="001005DD"/>
    <w:rsid w:val="0010082B"/>
    <w:rsid w:val="00100B2D"/>
    <w:rsid w:val="001010C4"/>
    <w:rsid w:val="0010125A"/>
    <w:rsid w:val="00101428"/>
    <w:rsid w:val="00102C2A"/>
    <w:rsid w:val="00103751"/>
    <w:rsid w:val="00103849"/>
    <w:rsid w:val="00103AAB"/>
    <w:rsid w:val="00103BAE"/>
    <w:rsid w:val="00104495"/>
    <w:rsid w:val="00104BF9"/>
    <w:rsid w:val="00104D6A"/>
    <w:rsid w:val="00105036"/>
    <w:rsid w:val="00105C07"/>
    <w:rsid w:val="00105DA9"/>
    <w:rsid w:val="00106109"/>
    <w:rsid w:val="0010615F"/>
    <w:rsid w:val="00106AEC"/>
    <w:rsid w:val="0010777C"/>
    <w:rsid w:val="00107838"/>
    <w:rsid w:val="001079DE"/>
    <w:rsid w:val="00107A69"/>
    <w:rsid w:val="00107B55"/>
    <w:rsid w:val="00107CE8"/>
    <w:rsid w:val="00110073"/>
    <w:rsid w:val="0011019E"/>
    <w:rsid w:val="0011074B"/>
    <w:rsid w:val="00110973"/>
    <w:rsid w:val="00110F75"/>
    <w:rsid w:val="001128B2"/>
    <w:rsid w:val="00112935"/>
    <w:rsid w:val="00112F5D"/>
    <w:rsid w:val="001135E4"/>
    <w:rsid w:val="001137D0"/>
    <w:rsid w:val="00113E48"/>
    <w:rsid w:val="001143F8"/>
    <w:rsid w:val="001147C6"/>
    <w:rsid w:val="00114A7C"/>
    <w:rsid w:val="00114EE4"/>
    <w:rsid w:val="001150E4"/>
    <w:rsid w:val="00115912"/>
    <w:rsid w:val="00115D57"/>
    <w:rsid w:val="00116390"/>
    <w:rsid w:val="0011660A"/>
    <w:rsid w:val="00116FCF"/>
    <w:rsid w:val="00117FD5"/>
    <w:rsid w:val="00120006"/>
    <w:rsid w:val="00120566"/>
    <w:rsid w:val="00120B11"/>
    <w:rsid w:val="00121032"/>
    <w:rsid w:val="00121A7B"/>
    <w:rsid w:val="00122422"/>
    <w:rsid w:val="001229F5"/>
    <w:rsid w:val="00122D32"/>
    <w:rsid w:val="00123062"/>
    <w:rsid w:val="00123760"/>
    <w:rsid w:val="00123ABA"/>
    <w:rsid w:val="00123D9F"/>
    <w:rsid w:val="0012401C"/>
    <w:rsid w:val="00124806"/>
    <w:rsid w:val="00124E4D"/>
    <w:rsid w:val="001252AC"/>
    <w:rsid w:val="0012576E"/>
    <w:rsid w:val="00125E29"/>
    <w:rsid w:val="00125E2E"/>
    <w:rsid w:val="00126F41"/>
    <w:rsid w:val="00127182"/>
    <w:rsid w:val="00127679"/>
    <w:rsid w:val="00127A18"/>
    <w:rsid w:val="001301B7"/>
    <w:rsid w:val="00130BD2"/>
    <w:rsid w:val="00130CDE"/>
    <w:rsid w:val="00130DFA"/>
    <w:rsid w:val="001314C3"/>
    <w:rsid w:val="0013175E"/>
    <w:rsid w:val="00132312"/>
    <w:rsid w:val="001325A6"/>
    <w:rsid w:val="00133951"/>
    <w:rsid w:val="00133D90"/>
    <w:rsid w:val="00134425"/>
    <w:rsid w:val="001350FA"/>
    <w:rsid w:val="001351F7"/>
    <w:rsid w:val="00135A43"/>
    <w:rsid w:val="001361B0"/>
    <w:rsid w:val="00136FFD"/>
    <w:rsid w:val="00137992"/>
    <w:rsid w:val="00137DFA"/>
    <w:rsid w:val="001401BB"/>
    <w:rsid w:val="001402D2"/>
    <w:rsid w:val="00140541"/>
    <w:rsid w:val="00140A65"/>
    <w:rsid w:val="0014105B"/>
    <w:rsid w:val="00141EA2"/>
    <w:rsid w:val="001426FD"/>
    <w:rsid w:val="00142D9F"/>
    <w:rsid w:val="001437B0"/>
    <w:rsid w:val="001439D2"/>
    <w:rsid w:val="00144588"/>
    <w:rsid w:val="00144B0A"/>
    <w:rsid w:val="00145115"/>
    <w:rsid w:val="00145150"/>
    <w:rsid w:val="00145410"/>
    <w:rsid w:val="001454E8"/>
    <w:rsid w:val="0014557E"/>
    <w:rsid w:val="001457B0"/>
    <w:rsid w:val="001459FA"/>
    <w:rsid w:val="00146928"/>
    <w:rsid w:val="00147C66"/>
    <w:rsid w:val="00147CED"/>
    <w:rsid w:val="00150161"/>
    <w:rsid w:val="001503DC"/>
    <w:rsid w:val="001510C2"/>
    <w:rsid w:val="00151887"/>
    <w:rsid w:val="00151AC4"/>
    <w:rsid w:val="001522E2"/>
    <w:rsid w:val="00152595"/>
    <w:rsid w:val="00153309"/>
    <w:rsid w:val="001533AA"/>
    <w:rsid w:val="0015340E"/>
    <w:rsid w:val="001539DB"/>
    <w:rsid w:val="00153B4B"/>
    <w:rsid w:val="00153B98"/>
    <w:rsid w:val="00153DA5"/>
    <w:rsid w:val="00153F74"/>
    <w:rsid w:val="00154179"/>
    <w:rsid w:val="00154337"/>
    <w:rsid w:val="0015445C"/>
    <w:rsid w:val="00154792"/>
    <w:rsid w:val="00154799"/>
    <w:rsid w:val="00154E78"/>
    <w:rsid w:val="00155D08"/>
    <w:rsid w:val="001569EC"/>
    <w:rsid w:val="00156EEA"/>
    <w:rsid w:val="001570BA"/>
    <w:rsid w:val="001574D9"/>
    <w:rsid w:val="0015768B"/>
    <w:rsid w:val="001579E1"/>
    <w:rsid w:val="001600A0"/>
    <w:rsid w:val="00160613"/>
    <w:rsid w:val="001606E2"/>
    <w:rsid w:val="00162026"/>
    <w:rsid w:val="00163023"/>
    <w:rsid w:val="001635D5"/>
    <w:rsid w:val="00163DD2"/>
    <w:rsid w:val="001643E7"/>
    <w:rsid w:val="0016471D"/>
    <w:rsid w:val="00165717"/>
    <w:rsid w:val="00165F5F"/>
    <w:rsid w:val="001668B1"/>
    <w:rsid w:val="00167551"/>
    <w:rsid w:val="001676C9"/>
    <w:rsid w:val="00167E3F"/>
    <w:rsid w:val="001709CA"/>
    <w:rsid w:val="00170C48"/>
    <w:rsid w:val="00170D50"/>
    <w:rsid w:val="00171044"/>
    <w:rsid w:val="00171106"/>
    <w:rsid w:val="0017145C"/>
    <w:rsid w:val="001715B7"/>
    <w:rsid w:val="00171E30"/>
    <w:rsid w:val="00171EC7"/>
    <w:rsid w:val="00172E0D"/>
    <w:rsid w:val="0017311B"/>
    <w:rsid w:val="001736A0"/>
    <w:rsid w:val="001738A5"/>
    <w:rsid w:val="001742D0"/>
    <w:rsid w:val="00174456"/>
    <w:rsid w:val="00174490"/>
    <w:rsid w:val="00174A7A"/>
    <w:rsid w:val="00174B0E"/>
    <w:rsid w:val="00174D89"/>
    <w:rsid w:val="00174FAE"/>
    <w:rsid w:val="0017521B"/>
    <w:rsid w:val="0017577E"/>
    <w:rsid w:val="001761F9"/>
    <w:rsid w:val="001765FC"/>
    <w:rsid w:val="0017690E"/>
    <w:rsid w:val="0017780E"/>
    <w:rsid w:val="0018080A"/>
    <w:rsid w:val="00180851"/>
    <w:rsid w:val="00180D56"/>
    <w:rsid w:val="00181472"/>
    <w:rsid w:val="00181E8E"/>
    <w:rsid w:val="00182725"/>
    <w:rsid w:val="001827CF"/>
    <w:rsid w:val="00182B08"/>
    <w:rsid w:val="001832A4"/>
    <w:rsid w:val="0018431B"/>
    <w:rsid w:val="0018477B"/>
    <w:rsid w:val="0018496A"/>
    <w:rsid w:val="00184B06"/>
    <w:rsid w:val="0018580E"/>
    <w:rsid w:val="00185A64"/>
    <w:rsid w:val="0019019C"/>
    <w:rsid w:val="0019034A"/>
    <w:rsid w:val="00191045"/>
    <w:rsid w:val="0019201A"/>
    <w:rsid w:val="001925D5"/>
    <w:rsid w:val="0019468D"/>
    <w:rsid w:val="0019540E"/>
    <w:rsid w:val="0019612D"/>
    <w:rsid w:val="001961C4"/>
    <w:rsid w:val="0019635C"/>
    <w:rsid w:val="00197DE7"/>
    <w:rsid w:val="001A01D2"/>
    <w:rsid w:val="001A0B5E"/>
    <w:rsid w:val="001A1D31"/>
    <w:rsid w:val="001A1D8E"/>
    <w:rsid w:val="001A26F6"/>
    <w:rsid w:val="001A33D2"/>
    <w:rsid w:val="001A39E5"/>
    <w:rsid w:val="001A3A07"/>
    <w:rsid w:val="001A4A5B"/>
    <w:rsid w:val="001A52A3"/>
    <w:rsid w:val="001A559E"/>
    <w:rsid w:val="001A6011"/>
    <w:rsid w:val="001A6712"/>
    <w:rsid w:val="001A6F60"/>
    <w:rsid w:val="001A7F08"/>
    <w:rsid w:val="001B02E3"/>
    <w:rsid w:val="001B0472"/>
    <w:rsid w:val="001B0DF0"/>
    <w:rsid w:val="001B1B74"/>
    <w:rsid w:val="001B303F"/>
    <w:rsid w:val="001B370F"/>
    <w:rsid w:val="001B3F73"/>
    <w:rsid w:val="001B448A"/>
    <w:rsid w:val="001B46DC"/>
    <w:rsid w:val="001B5295"/>
    <w:rsid w:val="001B5EAA"/>
    <w:rsid w:val="001B6009"/>
    <w:rsid w:val="001B6816"/>
    <w:rsid w:val="001B77C7"/>
    <w:rsid w:val="001C07BE"/>
    <w:rsid w:val="001C0836"/>
    <w:rsid w:val="001C0867"/>
    <w:rsid w:val="001C0A9B"/>
    <w:rsid w:val="001C0E72"/>
    <w:rsid w:val="001C121B"/>
    <w:rsid w:val="001C1957"/>
    <w:rsid w:val="001C1B7F"/>
    <w:rsid w:val="001C1FC2"/>
    <w:rsid w:val="001C2995"/>
    <w:rsid w:val="001C2AF5"/>
    <w:rsid w:val="001C3323"/>
    <w:rsid w:val="001C4222"/>
    <w:rsid w:val="001C42CD"/>
    <w:rsid w:val="001C46AE"/>
    <w:rsid w:val="001C49AA"/>
    <w:rsid w:val="001C5013"/>
    <w:rsid w:val="001C5018"/>
    <w:rsid w:val="001C5C8A"/>
    <w:rsid w:val="001C62B3"/>
    <w:rsid w:val="001C634C"/>
    <w:rsid w:val="001C67B0"/>
    <w:rsid w:val="001C6DAD"/>
    <w:rsid w:val="001C743B"/>
    <w:rsid w:val="001C7C14"/>
    <w:rsid w:val="001D0042"/>
    <w:rsid w:val="001D066D"/>
    <w:rsid w:val="001D16FC"/>
    <w:rsid w:val="001D1F48"/>
    <w:rsid w:val="001D2969"/>
    <w:rsid w:val="001D3287"/>
    <w:rsid w:val="001D3A42"/>
    <w:rsid w:val="001D3DAE"/>
    <w:rsid w:val="001D3E24"/>
    <w:rsid w:val="001D4307"/>
    <w:rsid w:val="001D455A"/>
    <w:rsid w:val="001D492C"/>
    <w:rsid w:val="001D50D9"/>
    <w:rsid w:val="001D5515"/>
    <w:rsid w:val="001D67C5"/>
    <w:rsid w:val="001D69D9"/>
    <w:rsid w:val="001D6ACA"/>
    <w:rsid w:val="001D6B20"/>
    <w:rsid w:val="001D6D49"/>
    <w:rsid w:val="001D6E4B"/>
    <w:rsid w:val="001D7426"/>
    <w:rsid w:val="001E00C5"/>
    <w:rsid w:val="001E04EC"/>
    <w:rsid w:val="001E04F2"/>
    <w:rsid w:val="001E0574"/>
    <w:rsid w:val="001E0D74"/>
    <w:rsid w:val="001E0F77"/>
    <w:rsid w:val="001E102E"/>
    <w:rsid w:val="001E104F"/>
    <w:rsid w:val="001E1406"/>
    <w:rsid w:val="001E2825"/>
    <w:rsid w:val="001E2FBD"/>
    <w:rsid w:val="001E3735"/>
    <w:rsid w:val="001E3A4A"/>
    <w:rsid w:val="001E3D01"/>
    <w:rsid w:val="001E4168"/>
    <w:rsid w:val="001E4C54"/>
    <w:rsid w:val="001E4D37"/>
    <w:rsid w:val="001E648E"/>
    <w:rsid w:val="001E7588"/>
    <w:rsid w:val="001E7693"/>
    <w:rsid w:val="001E7EB5"/>
    <w:rsid w:val="001E7FD6"/>
    <w:rsid w:val="001F11AF"/>
    <w:rsid w:val="001F183C"/>
    <w:rsid w:val="001F194A"/>
    <w:rsid w:val="001F1BD2"/>
    <w:rsid w:val="001F26B4"/>
    <w:rsid w:val="001F2EDB"/>
    <w:rsid w:val="001F30AC"/>
    <w:rsid w:val="001F358E"/>
    <w:rsid w:val="001F3CCE"/>
    <w:rsid w:val="001F3E1B"/>
    <w:rsid w:val="001F3FD2"/>
    <w:rsid w:val="001F4099"/>
    <w:rsid w:val="001F4237"/>
    <w:rsid w:val="001F428D"/>
    <w:rsid w:val="001F434F"/>
    <w:rsid w:val="001F4429"/>
    <w:rsid w:val="001F44B3"/>
    <w:rsid w:val="001F487D"/>
    <w:rsid w:val="001F578F"/>
    <w:rsid w:val="001F5CCA"/>
    <w:rsid w:val="001F7026"/>
    <w:rsid w:val="001F790C"/>
    <w:rsid w:val="002018D0"/>
    <w:rsid w:val="00201D00"/>
    <w:rsid w:val="002036E4"/>
    <w:rsid w:val="002039AD"/>
    <w:rsid w:val="002039AE"/>
    <w:rsid w:val="00203FDF"/>
    <w:rsid w:val="00204638"/>
    <w:rsid w:val="00204790"/>
    <w:rsid w:val="00204B06"/>
    <w:rsid w:val="002060F6"/>
    <w:rsid w:val="00206831"/>
    <w:rsid w:val="00206C10"/>
    <w:rsid w:val="00206C57"/>
    <w:rsid w:val="00206EAC"/>
    <w:rsid w:val="0020706D"/>
    <w:rsid w:val="002071F3"/>
    <w:rsid w:val="00207620"/>
    <w:rsid w:val="0020763B"/>
    <w:rsid w:val="00207AC6"/>
    <w:rsid w:val="00207D63"/>
    <w:rsid w:val="00210378"/>
    <w:rsid w:val="00211CE8"/>
    <w:rsid w:val="002129C1"/>
    <w:rsid w:val="00213539"/>
    <w:rsid w:val="00214405"/>
    <w:rsid w:val="002148C8"/>
    <w:rsid w:val="00214B57"/>
    <w:rsid w:val="00214D7B"/>
    <w:rsid w:val="00215CC0"/>
    <w:rsid w:val="002177E0"/>
    <w:rsid w:val="00217874"/>
    <w:rsid w:val="00217A77"/>
    <w:rsid w:val="00217C71"/>
    <w:rsid w:val="00217E42"/>
    <w:rsid w:val="00220CB2"/>
    <w:rsid w:val="00220F19"/>
    <w:rsid w:val="00221751"/>
    <w:rsid w:val="002222B7"/>
    <w:rsid w:val="002227C4"/>
    <w:rsid w:val="0022290B"/>
    <w:rsid w:val="00223032"/>
    <w:rsid w:val="0022493D"/>
    <w:rsid w:val="00225589"/>
    <w:rsid w:val="00225768"/>
    <w:rsid w:val="00226703"/>
    <w:rsid w:val="00226A17"/>
    <w:rsid w:val="00226B7E"/>
    <w:rsid w:val="00227026"/>
    <w:rsid w:val="00227119"/>
    <w:rsid w:val="002274AE"/>
    <w:rsid w:val="00227F7B"/>
    <w:rsid w:val="00227F9F"/>
    <w:rsid w:val="0023154B"/>
    <w:rsid w:val="002317BC"/>
    <w:rsid w:val="00232995"/>
    <w:rsid w:val="00232A25"/>
    <w:rsid w:val="00232B0A"/>
    <w:rsid w:val="00232E14"/>
    <w:rsid w:val="002331AB"/>
    <w:rsid w:val="002335BF"/>
    <w:rsid w:val="00233DA9"/>
    <w:rsid w:val="00233ECB"/>
    <w:rsid w:val="00234083"/>
    <w:rsid w:val="002341D5"/>
    <w:rsid w:val="00234E92"/>
    <w:rsid w:val="002359FB"/>
    <w:rsid w:val="002360CE"/>
    <w:rsid w:val="00236887"/>
    <w:rsid w:val="00236A66"/>
    <w:rsid w:val="00236D3D"/>
    <w:rsid w:val="00236FEF"/>
    <w:rsid w:val="0023710D"/>
    <w:rsid w:val="00240116"/>
    <w:rsid w:val="00240B72"/>
    <w:rsid w:val="00241351"/>
    <w:rsid w:val="0024178B"/>
    <w:rsid w:val="002419E1"/>
    <w:rsid w:val="00241D67"/>
    <w:rsid w:val="002420D4"/>
    <w:rsid w:val="00242234"/>
    <w:rsid w:val="002422E4"/>
    <w:rsid w:val="002429C1"/>
    <w:rsid w:val="00242EE5"/>
    <w:rsid w:val="00243676"/>
    <w:rsid w:val="002440AD"/>
    <w:rsid w:val="00244126"/>
    <w:rsid w:val="002442F7"/>
    <w:rsid w:val="00244627"/>
    <w:rsid w:val="00244B10"/>
    <w:rsid w:val="0024568F"/>
    <w:rsid w:val="00245F0B"/>
    <w:rsid w:val="00245F5F"/>
    <w:rsid w:val="00246959"/>
    <w:rsid w:val="00246981"/>
    <w:rsid w:val="00247517"/>
    <w:rsid w:val="0024771F"/>
    <w:rsid w:val="00250A55"/>
    <w:rsid w:val="00251238"/>
    <w:rsid w:val="00251750"/>
    <w:rsid w:val="002543A6"/>
    <w:rsid w:val="0025487B"/>
    <w:rsid w:val="00254EC0"/>
    <w:rsid w:val="002553FA"/>
    <w:rsid w:val="00255743"/>
    <w:rsid w:val="00257050"/>
    <w:rsid w:val="002572BA"/>
    <w:rsid w:val="0025771E"/>
    <w:rsid w:val="00257997"/>
    <w:rsid w:val="00260897"/>
    <w:rsid w:val="00260B06"/>
    <w:rsid w:val="00260E1E"/>
    <w:rsid w:val="002611E5"/>
    <w:rsid w:val="002618DD"/>
    <w:rsid w:val="00262103"/>
    <w:rsid w:val="00262515"/>
    <w:rsid w:val="00262842"/>
    <w:rsid w:val="00262F1D"/>
    <w:rsid w:val="00263033"/>
    <w:rsid w:val="00263F7F"/>
    <w:rsid w:val="00264577"/>
    <w:rsid w:val="00265096"/>
    <w:rsid w:val="0026516B"/>
    <w:rsid w:val="00265182"/>
    <w:rsid w:val="00265569"/>
    <w:rsid w:val="00265745"/>
    <w:rsid w:val="002657A2"/>
    <w:rsid w:val="0026591F"/>
    <w:rsid w:val="00265D85"/>
    <w:rsid w:val="00265EE3"/>
    <w:rsid w:val="00265F33"/>
    <w:rsid w:val="0026644D"/>
    <w:rsid w:val="0026645C"/>
    <w:rsid w:val="002668CC"/>
    <w:rsid w:val="00267E0F"/>
    <w:rsid w:val="00267E17"/>
    <w:rsid w:val="00267FCE"/>
    <w:rsid w:val="0027029D"/>
    <w:rsid w:val="00270794"/>
    <w:rsid w:val="002709F2"/>
    <w:rsid w:val="00270A88"/>
    <w:rsid w:val="00270BB9"/>
    <w:rsid w:val="00270EB3"/>
    <w:rsid w:val="00270FCF"/>
    <w:rsid w:val="0027149D"/>
    <w:rsid w:val="0027150C"/>
    <w:rsid w:val="0027173A"/>
    <w:rsid w:val="002717A0"/>
    <w:rsid w:val="00271E96"/>
    <w:rsid w:val="00272307"/>
    <w:rsid w:val="00272350"/>
    <w:rsid w:val="00274430"/>
    <w:rsid w:val="00274547"/>
    <w:rsid w:val="002760FC"/>
    <w:rsid w:val="00276938"/>
    <w:rsid w:val="00276A8F"/>
    <w:rsid w:val="00276C66"/>
    <w:rsid w:val="0027743C"/>
    <w:rsid w:val="00277E25"/>
    <w:rsid w:val="00277E3E"/>
    <w:rsid w:val="002803D0"/>
    <w:rsid w:val="00280C69"/>
    <w:rsid w:val="00283656"/>
    <w:rsid w:val="0028389B"/>
    <w:rsid w:val="002842EA"/>
    <w:rsid w:val="00285090"/>
    <w:rsid w:val="002859F6"/>
    <w:rsid w:val="00285C05"/>
    <w:rsid w:val="00285F65"/>
    <w:rsid w:val="00286CF6"/>
    <w:rsid w:val="00286F2A"/>
    <w:rsid w:val="00287701"/>
    <w:rsid w:val="00287E52"/>
    <w:rsid w:val="0029013B"/>
    <w:rsid w:val="00290412"/>
    <w:rsid w:val="00290524"/>
    <w:rsid w:val="00291041"/>
    <w:rsid w:val="0029227C"/>
    <w:rsid w:val="00292292"/>
    <w:rsid w:val="00292F33"/>
    <w:rsid w:val="002932EB"/>
    <w:rsid w:val="0029346B"/>
    <w:rsid w:val="00294555"/>
    <w:rsid w:val="00294908"/>
    <w:rsid w:val="002950BD"/>
    <w:rsid w:val="0029636E"/>
    <w:rsid w:val="00297789"/>
    <w:rsid w:val="00297D9A"/>
    <w:rsid w:val="002A04B3"/>
    <w:rsid w:val="002A0894"/>
    <w:rsid w:val="002A0BDA"/>
    <w:rsid w:val="002A0E8B"/>
    <w:rsid w:val="002A14DA"/>
    <w:rsid w:val="002A23CC"/>
    <w:rsid w:val="002A2CF1"/>
    <w:rsid w:val="002A36FC"/>
    <w:rsid w:val="002A3926"/>
    <w:rsid w:val="002A417F"/>
    <w:rsid w:val="002A45D0"/>
    <w:rsid w:val="002A481D"/>
    <w:rsid w:val="002A4876"/>
    <w:rsid w:val="002A4CB2"/>
    <w:rsid w:val="002A5585"/>
    <w:rsid w:val="002A5F70"/>
    <w:rsid w:val="002A632C"/>
    <w:rsid w:val="002A67ED"/>
    <w:rsid w:val="002A70E8"/>
    <w:rsid w:val="002A7A21"/>
    <w:rsid w:val="002B0120"/>
    <w:rsid w:val="002B0461"/>
    <w:rsid w:val="002B05C9"/>
    <w:rsid w:val="002B0904"/>
    <w:rsid w:val="002B0ADA"/>
    <w:rsid w:val="002B1BD1"/>
    <w:rsid w:val="002B1FCA"/>
    <w:rsid w:val="002B2372"/>
    <w:rsid w:val="002B2378"/>
    <w:rsid w:val="002B2676"/>
    <w:rsid w:val="002B37A7"/>
    <w:rsid w:val="002B3850"/>
    <w:rsid w:val="002B4112"/>
    <w:rsid w:val="002B4432"/>
    <w:rsid w:val="002B53AE"/>
    <w:rsid w:val="002B599C"/>
    <w:rsid w:val="002B5FA6"/>
    <w:rsid w:val="002B66A6"/>
    <w:rsid w:val="002B68C3"/>
    <w:rsid w:val="002B747B"/>
    <w:rsid w:val="002B7500"/>
    <w:rsid w:val="002B7662"/>
    <w:rsid w:val="002B7784"/>
    <w:rsid w:val="002C0527"/>
    <w:rsid w:val="002C07E9"/>
    <w:rsid w:val="002C0AB6"/>
    <w:rsid w:val="002C14F2"/>
    <w:rsid w:val="002C1F16"/>
    <w:rsid w:val="002C22C7"/>
    <w:rsid w:val="002C27E8"/>
    <w:rsid w:val="002C4B75"/>
    <w:rsid w:val="002C5071"/>
    <w:rsid w:val="002C5EBD"/>
    <w:rsid w:val="002C614E"/>
    <w:rsid w:val="002C6714"/>
    <w:rsid w:val="002C6A19"/>
    <w:rsid w:val="002C6FED"/>
    <w:rsid w:val="002C7660"/>
    <w:rsid w:val="002C77F6"/>
    <w:rsid w:val="002C7A5E"/>
    <w:rsid w:val="002D09B8"/>
    <w:rsid w:val="002D12C7"/>
    <w:rsid w:val="002D2277"/>
    <w:rsid w:val="002D2342"/>
    <w:rsid w:val="002D2E80"/>
    <w:rsid w:val="002D2FAC"/>
    <w:rsid w:val="002D3450"/>
    <w:rsid w:val="002D42C6"/>
    <w:rsid w:val="002D45F2"/>
    <w:rsid w:val="002D46AA"/>
    <w:rsid w:val="002D48AD"/>
    <w:rsid w:val="002D4DAA"/>
    <w:rsid w:val="002D5037"/>
    <w:rsid w:val="002D5743"/>
    <w:rsid w:val="002D576F"/>
    <w:rsid w:val="002D64FA"/>
    <w:rsid w:val="002D7807"/>
    <w:rsid w:val="002D79B5"/>
    <w:rsid w:val="002D7A80"/>
    <w:rsid w:val="002D7A88"/>
    <w:rsid w:val="002E0BB5"/>
    <w:rsid w:val="002E0ECF"/>
    <w:rsid w:val="002E13B4"/>
    <w:rsid w:val="002E1855"/>
    <w:rsid w:val="002E1FF2"/>
    <w:rsid w:val="002E20BD"/>
    <w:rsid w:val="002E31A8"/>
    <w:rsid w:val="002E3AFF"/>
    <w:rsid w:val="002E4039"/>
    <w:rsid w:val="002E47D8"/>
    <w:rsid w:val="002E4D58"/>
    <w:rsid w:val="002E5A06"/>
    <w:rsid w:val="002E5E6E"/>
    <w:rsid w:val="002E6293"/>
    <w:rsid w:val="002E6522"/>
    <w:rsid w:val="002E67D6"/>
    <w:rsid w:val="002E6B2A"/>
    <w:rsid w:val="002E7345"/>
    <w:rsid w:val="002F06EA"/>
    <w:rsid w:val="002F2089"/>
    <w:rsid w:val="002F295A"/>
    <w:rsid w:val="002F2DD1"/>
    <w:rsid w:val="002F3D1C"/>
    <w:rsid w:val="002F46CA"/>
    <w:rsid w:val="002F4903"/>
    <w:rsid w:val="002F4E6B"/>
    <w:rsid w:val="002F5391"/>
    <w:rsid w:val="002F53A8"/>
    <w:rsid w:val="002F5734"/>
    <w:rsid w:val="002F775C"/>
    <w:rsid w:val="002F77B7"/>
    <w:rsid w:val="003003FF"/>
    <w:rsid w:val="00300A49"/>
    <w:rsid w:val="00300CFC"/>
    <w:rsid w:val="00300F10"/>
    <w:rsid w:val="0030144C"/>
    <w:rsid w:val="00302E16"/>
    <w:rsid w:val="00303392"/>
    <w:rsid w:val="003035A9"/>
    <w:rsid w:val="0030389B"/>
    <w:rsid w:val="00303971"/>
    <w:rsid w:val="0030402D"/>
    <w:rsid w:val="00304838"/>
    <w:rsid w:val="00305512"/>
    <w:rsid w:val="003058AB"/>
    <w:rsid w:val="003059AA"/>
    <w:rsid w:val="00305A18"/>
    <w:rsid w:val="00305CBF"/>
    <w:rsid w:val="00305D6B"/>
    <w:rsid w:val="00306009"/>
    <w:rsid w:val="00306475"/>
    <w:rsid w:val="00306DB0"/>
    <w:rsid w:val="0030773B"/>
    <w:rsid w:val="00307B12"/>
    <w:rsid w:val="0031077D"/>
    <w:rsid w:val="00310D8C"/>
    <w:rsid w:val="00310DAE"/>
    <w:rsid w:val="00310E8B"/>
    <w:rsid w:val="003112C6"/>
    <w:rsid w:val="0031174E"/>
    <w:rsid w:val="00312193"/>
    <w:rsid w:val="003124C8"/>
    <w:rsid w:val="003132DE"/>
    <w:rsid w:val="0031399D"/>
    <w:rsid w:val="00314961"/>
    <w:rsid w:val="003152B2"/>
    <w:rsid w:val="0031543F"/>
    <w:rsid w:val="00315677"/>
    <w:rsid w:val="0031617D"/>
    <w:rsid w:val="00316193"/>
    <w:rsid w:val="00316384"/>
    <w:rsid w:val="00316611"/>
    <w:rsid w:val="003171F8"/>
    <w:rsid w:val="00317460"/>
    <w:rsid w:val="00317A0A"/>
    <w:rsid w:val="00320675"/>
    <w:rsid w:val="00321E88"/>
    <w:rsid w:val="003220CE"/>
    <w:rsid w:val="003227DF"/>
    <w:rsid w:val="00322D2E"/>
    <w:rsid w:val="00323E9E"/>
    <w:rsid w:val="00324652"/>
    <w:rsid w:val="00324A9E"/>
    <w:rsid w:val="00324F42"/>
    <w:rsid w:val="00325230"/>
    <w:rsid w:val="00326483"/>
    <w:rsid w:val="00326896"/>
    <w:rsid w:val="0032769A"/>
    <w:rsid w:val="00327A24"/>
    <w:rsid w:val="00327F53"/>
    <w:rsid w:val="00330445"/>
    <w:rsid w:val="00330581"/>
    <w:rsid w:val="003307BE"/>
    <w:rsid w:val="00330A19"/>
    <w:rsid w:val="00331D4C"/>
    <w:rsid w:val="003334C6"/>
    <w:rsid w:val="00333878"/>
    <w:rsid w:val="00333A89"/>
    <w:rsid w:val="00333CCE"/>
    <w:rsid w:val="00333E43"/>
    <w:rsid w:val="00334040"/>
    <w:rsid w:val="00334389"/>
    <w:rsid w:val="003343B7"/>
    <w:rsid w:val="00335744"/>
    <w:rsid w:val="00336E63"/>
    <w:rsid w:val="00337AF6"/>
    <w:rsid w:val="00337D90"/>
    <w:rsid w:val="0034006A"/>
    <w:rsid w:val="00340D53"/>
    <w:rsid w:val="0034119A"/>
    <w:rsid w:val="00342664"/>
    <w:rsid w:val="00343163"/>
    <w:rsid w:val="00343264"/>
    <w:rsid w:val="00343484"/>
    <w:rsid w:val="00343F77"/>
    <w:rsid w:val="0034429E"/>
    <w:rsid w:val="003449D8"/>
    <w:rsid w:val="00344F18"/>
    <w:rsid w:val="00345181"/>
    <w:rsid w:val="003451CF"/>
    <w:rsid w:val="003452A2"/>
    <w:rsid w:val="0034545C"/>
    <w:rsid w:val="003454F3"/>
    <w:rsid w:val="0034580F"/>
    <w:rsid w:val="003459E8"/>
    <w:rsid w:val="00345BC7"/>
    <w:rsid w:val="00346395"/>
    <w:rsid w:val="003468BB"/>
    <w:rsid w:val="00346907"/>
    <w:rsid w:val="00346C89"/>
    <w:rsid w:val="00346F84"/>
    <w:rsid w:val="00347237"/>
    <w:rsid w:val="0034726A"/>
    <w:rsid w:val="003475C5"/>
    <w:rsid w:val="00347BBD"/>
    <w:rsid w:val="003503AB"/>
    <w:rsid w:val="00350401"/>
    <w:rsid w:val="0035164C"/>
    <w:rsid w:val="00351C77"/>
    <w:rsid w:val="00352AB7"/>
    <w:rsid w:val="00352D5F"/>
    <w:rsid w:val="00352D79"/>
    <w:rsid w:val="003534FA"/>
    <w:rsid w:val="00353A6B"/>
    <w:rsid w:val="00353DA3"/>
    <w:rsid w:val="003545DB"/>
    <w:rsid w:val="00354B25"/>
    <w:rsid w:val="00354F58"/>
    <w:rsid w:val="0035533D"/>
    <w:rsid w:val="003556E9"/>
    <w:rsid w:val="00355EF0"/>
    <w:rsid w:val="00356930"/>
    <w:rsid w:val="00356B29"/>
    <w:rsid w:val="00356E72"/>
    <w:rsid w:val="00356F2F"/>
    <w:rsid w:val="00357AD7"/>
    <w:rsid w:val="00360701"/>
    <w:rsid w:val="0036140D"/>
    <w:rsid w:val="00361594"/>
    <w:rsid w:val="0036164A"/>
    <w:rsid w:val="00361A26"/>
    <w:rsid w:val="003622B4"/>
    <w:rsid w:val="0036249E"/>
    <w:rsid w:val="00362A3D"/>
    <w:rsid w:val="00362DA5"/>
    <w:rsid w:val="00363076"/>
    <w:rsid w:val="0036390B"/>
    <w:rsid w:val="00363D56"/>
    <w:rsid w:val="0036455E"/>
    <w:rsid w:val="003656AE"/>
    <w:rsid w:val="003665C3"/>
    <w:rsid w:val="003668DD"/>
    <w:rsid w:val="0036695E"/>
    <w:rsid w:val="00366D7C"/>
    <w:rsid w:val="00367385"/>
    <w:rsid w:val="00367E5B"/>
    <w:rsid w:val="00367F22"/>
    <w:rsid w:val="00371757"/>
    <w:rsid w:val="003718A9"/>
    <w:rsid w:val="00371C9C"/>
    <w:rsid w:val="00371D04"/>
    <w:rsid w:val="0037200F"/>
    <w:rsid w:val="003722E3"/>
    <w:rsid w:val="00372AA3"/>
    <w:rsid w:val="00372E13"/>
    <w:rsid w:val="0037300C"/>
    <w:rsid w:val="00373C02"/>
    <w:rsid w:val="00373C6E"/>
    <w:rsid w:val="003752D5"/>
    <w:rsid w:val="00375393"/>
    <w:rsid w:val="00375561"/>
    <w:rsid w:val="003756C5"/>
    <w:rsid w:val="00376208"/>
    <w:rsid w:val="003763C9"/>
    <w:rsid w:val="003767E6"/>
    <w:rsid w:val="00376F65"/>
    <w:rsid w:val="00380BC8"/>
    <w:rsid w:val="00380D15"/>
    <w:rsid w:val="00381CD0"/>
    <w:rsid w:val="003835F1"/>
    <w:rsid w:val="003840C3"/>
    <w:rsid w:val="0038422B"/>
    <w:rsid w:val="00384BAC"/>
    <w:rsid w:val="00385105"/>
    <w:rsid w:val="00385537"/>
    <w:rsid w:val="00385830"/>
    <w:rsid w:val="00385D76"/>
    <w:rsid w:val="00385E30"/>
    <w:rsid w:val="00386354"/>
    <w:rsid w:val="00387026"/>
    <w:rsid w:val="003876B1"/>
    <w:rsid w:val="003879BC"/>
    <w:rsid w:val="00387E05"/>
    <w:rsid w:val="00390F59"/>
    <w:rsid w:val="0039145B"/>
    <w:rsid w:val="003914F9"/>
    <w:rsid w:val="0039186A"/>
    <w:rsid w:val="00391BEA"/>
    <w:rsid w:val="00392648"/>
    <w:rsid w:val="00392E3B"/>
    <w:rsid w:val="00392ED7"/>
    <w:rsid w:val="00395A7E"/>
    <w:rsid w:val="00396033"/>
    <w:rsid w:val="0039659D"/>
    <w:rsid w:val="00397148"/>
    <w:rsid w:val="0039766F"/>
    <w:rsid w:val="003976D0"/>
    <w:rsid w:val="003978B0"/>
    <w:rsid w:val="00397C85"/>
    <w:rsid w:val="003A058E"/>
    <w:rsid w:val="003A0F78"/>
    <w:rsid w:val="003A141F"/>
    <w:rsid w:val="003A1C10"/>
    <w:rsid w:val="003A21A8"/>
    <w:rsid w:val="003A23C7"/>
    <w:rsid w:val="003A2706"/>
    <w:rsid w:val="003A28DF"/>
    <w:rsid w:val="003A2C6F"/>
    <w:rsid w:val="003A2ED9"/>
    <w:rsid w:val="003A2FB7"/>
    <w:rsid w:val="003A3229"/>
    <w:rsid w:val="003A3AE0"/>
    <w:rsid w:val="003A418F"/>
    <w:rsid w:val="003A480E"/>
    <w:rsid w:val="003A4B63"/>
    <w:rsid w:val="003A5FB3"/>
    <w:rsid w:val="003A612C"/>
    <w:rsid w:val="003A6AE0"/>
    <w:rsid w:val="003A7ED6"/>
    <w:rsid w:val="003B03ED"/>
    <w:rsid w:val="003B0E31"/>
    <w:rsid w:val="003B12B4"/>
    <w:rsid w:val="003B1790"/>
    <w:rsid w:val="003B22F0"/>
    <w:rsid w:val="003B2668"/>
    <w:rsid w:val="003B29F0"/>
    <w:rsid w:val="003B311A"/>
    <w:rsid w:val="003B327F"/>
    <w:rsid w:val="003B34BB"/>
    <w:rsid w:val="003B394D"/>
    <w:rsid w:val="003B3CA1"/>
    <w:rsid w:val="003B46F1"/>
    <w:rsid w:val="003B4F8A"/>
    <w:rsid w:val="003B526A"/>
    <w:rsid w:val="003B533F"/>
    <w:rsid w:val="003B5741"/>
    <w:rsid w:val="003B6988"/>
    <w:rsid w:val="003B6B26"/>
    <w:rsid w:val="003B6E18"/>
    <w:rsid w:val="003B7015"/>
    <w:rsid w:val="003B71CD"/>
    <w:rsid w:val="003B7A50"/>
    <w:rsid w:val="003B7DB0"/>
    <w:rsid w:val="003C091A"/>
    <w:rsid w:val="003C0F49"/>
    <w:rsid w:val="003C2289"/>
    <w:rsid w:val="003C24CC"/>
    <w:rsid w:val="003C27FA"/>
    <w:rsid w:val="003C36E4"/>
    <w:rsid w:val="003C3AE1"/>
    <w:rsid w:val="003C4EA0"/>
    <w:rsid w:val="003C563C"/>
    <w:rsid w:val="003C59C8"/>
    <w:rsid w:val="003C5C96"/>
    <w:rsid w:val="003C5CD1"/>
    <w:rsid w:val="003C67B8"/>
    <w:rsid w:val="003D040E"/>
    <w:rsid w:val="003D0E1D"/>
    <w:rsid w:val="003D2D5D"/>
    <w:rsid w:val="003D30F4"/>
    <w:rsid w:val="003D3540"/>
    <w:rsid w:val="003D369F"/>
    <w:rsid w:val="003D3B46"/>
    <w:rsid w:val="003D3BCC"/>
    <w:rsid w:val="003D4414"/>
    <w:rsid w:val="003D62F9"/>
    <w:rsid w:val="003D6C05"/>
    <w:rsid w:val="003D7446"/>
    <w:rsid w:val="003D7915"/>
    <w:rsid w:val="003D7C98"/>
    <w:rsid w:val="003D7D6E"/>
    <w:rsid w:val="003D7D9F"/>
    <w:rsid w:val="003E03E8"/>
    <w:rsid w:val="003E1025"/>
    <w:rsid w:val="003E2359"/>
    <w:rsid w:val="003E2DB9"/>
    <w:rsid w:val="003E2F0A"/>
    <w:rsid w:val="003E3050"/>
    <w:rsid w:val="003E3194"/>
    <w:rsid w:val="003E3A06"/>
    <w:rsid w:val="003E3D45"/>
    <w:rsid w:val="003E4071"/>
    <w:rsid w:val="003E4632"/>
    <w:rsid w:val="003E4B96"/>
    <w:rsid w:val="003E5AB8"/>
    <w:rsid w:val="003E5E4E"/>
    <w:rsid w:val="003E5F63"/>
    <w:rsid w:val="003E630C"/>
    <w:rsid w:val="003E6553"/>
    <w:rsid w:val="003E656C"/>
    <w:rsid w:val="003E6BA8"/>
    <w:rsid w:val="003E7F17"/>
    <w:rsid w:val="003E7F66"/>
    <w:rsid w:val="003E7FFC"/>
    <w:rsid w:val="003F01AE"/>
    <w:rsid w:val="003F05DC"/>
    <w:rsid w:val="003F065A"/>
    <w:rsid w:val="003F06AA"/>
    <w:rsid w:val="003F07D6"/>
    <w:rsid w:val="003F0E14"/>
    <w:rsid w:val="003F102E"/>
    <w:rsid w:val="003F1157"/>
    <w:rsid w:val="003F123C"/>
    <w:rsid w:val="003F19A8"/>
    <w:rsid w:val="003F27A3"/>
    <w:rsid w:val="003F2D13"/>
    <w:rsid w:val="003F302B"/>
    <w:rsid w:val="003F3079"/>
    <w:rsid w:val="003F33F4"/>
    <w:rsid w:val="003F368A"/>
    <w:rsid w:val="003F37A8"/>
    <w:rsid w:val="003F405A"/>
    <w:rsid w:val="003F4C60"/>
    <w:rsid w:val="003F5323"/>
    <w:rsid w:val="003F5C18"/>
    <w:rsid w:val="003F64AD"/>
    <w:rsid w:val="003F6915"/>
    <w:rsid w:val="003F6B5C"/>
    <w:rsid w:val="003F7263"/>
    <w:rsid w:val="004018EC"/>
    <w:rsid w:val="004022B3"/>
    <w:rsid w:val="00402472"/>
    <w:rsid w:val="00402C22"/>
    <w:rsid w:val="00402D31"/>
    <w:rsid w:val="00402EF8"/>
    <w:rsid w:val="00402FA5"/>
    <w:rsid w:val="004039C5"/>
    <w:rsid w:val="00404A85"/>
    <w:rsid w:val="00404B09"/>
    <w:rsid w:val="00404E7D"/>
    <w:rsid w:val="00405113"/>
    <w:rsid w:val="00405487"/>
    <w:rsid w:val="004057B8"/>
    <w:rsid w:val="004063BC"/>
    <w:rsid w:val="00406CFC"/>
    <w:rsid w:val="004070A8"/>
    <w:rsid w:val="00412795"/>
    <w:rsid w:val="00412BEA"/>
    <w:rsid w:val="004131DD"/>
    <w:rsid w:val="00413BC8"/>
    <w:rsid w:val="00413DF7"/>
    <w:rsid w:val="00415118"/>
    <w:rsid w:val="004158DD"/>
    <w:rsid w:val="00415F7C"/>
    <w:rsid w:val="004162AE"/>
    <w:rsid w:val="004163BD"/>
    <w:rsid w:val="00416454"/>
    <w:rsid w:val="004164F1"/>
    <w:rsid w:val="00416E78"/>
    <w:rsid w:val="00416EF7"/>
    <w:rsid w:val="00420103"/>
    <w:rsid w:val="004206B8"/>
    <w:rsid w:val="0042197E"/>
    <w:rsid w:val="004223EA"/>
    <w:rsid w:val="00422D91"/>
    <w:rsid w:val="00422E99"/>
    <w:rsid w:val="00424102"/>
    <w:rsid w:val="0042421D"/>
    <w:rsid w:val="00424952"/>
    <w:rsid w:val="004250A1"/>
    <w:rsid w:val="00425538"/>
    <w:rsid w:val="004255D0"/>
    <w:rsid w:val="0042596D"/>
    <w:rsid w:val="00425FC7"/>
    <w:rsid w:val="00426A45"/>
    <w:rsid w:val="00426C33"/>
    <w:rsid w:val="0042706A"/>
    <w:rsid w:val="004274B3"/>
    <w:rsid w:val="004277BF"/>
    <w:rsid w:val="00427AAD"/>
    <w:rsid w:val="00430A04"/>
    <w:rsid w:val="00430E66"/>
    <w:rsid w:val="0043289D"/>
    <w:rsid w:val="00432D01"/>
    <w:rsid w:val="00433297"/>
    <w:rsid w:val="004339BB"/>
    <w:rsid w:val="0043547F"/>
    <w:rsid w:val="00435486"/>
    <w:rsid w:val="00435E1E"/>
    <w:rsid w:val="004360B3"/>
    <w:rsid w:val="0043624A"/>
    <w:rsid w:val="00436625"/>
    <w:rsid w:val="004369FB"/>
    <w:rsid w:val="00436CBA"/>
    <w:rsid w:val="004370EF"/>
    <w:rsid w:val="00437D81"/>
    <w:rsid w:val="00440393"/>
    <w:rsid w:val="004406B3"/>
    <w:rsid w:val="004427CD"/>
    <w:rsid w:val="00442E0E"/>
    <w:rsid w:val="0044310E"/>
    <w:rsid w:val="0044311E"/>
    <w:rsid w:val="0044340A"/>
    <w:rsid w:val="00443DFD"/>
    <w:rsid w:val="004445F9"/>
    <w:rsid w:val="004446B7"/>
    <w:rsid w:val="00444870"/>
    <w:rsid w:val="00445DE0"/>
    <w:rsid w:val="0044678D"/>
    <w:rsid w:val="00446A6B"/>
    <w:rsid w:val="004474E5"/>
    <w:rsid w:val="004475D6"/>
    <w:rsid w:val="00447716"/>
    <w:rsid w:val="0045055A"/>
    <w:rsid w:val="0045085F"/>
    <w:rsid w:val="00451233"/>
    <w:rsid w:val="00451550"/>
    <w:rsid w:val="004518F8"/>
    <w:rsid w:val="00452309"/>
    <w:rsid w:val="004534DC"/>
    <w:rsid w:val="00454492"/>
    <w:rsid w:val="00454918"/>
    <w:rsid w:val="00455385"/>
    <w:rsid w:val="00455450"/>
    <w:rsid w:val="00455517"/>
    <w:rsid w:val="00455A89"/>
    <w:rsid w:val="00456072"/>
    <w:rsid w:val="004560A5"/>
    <w:rsid w:val="004560B7"/>
    <w:rsid w:val="00456F6F"/>
    <w:rsid w:val="00457130"/>
    <w:rsid w:val="004571B7"/>
    <w:rsid w:val="00457301"/>
    <w:rsid w:val="00457533"/>
    <w:rsid w:val="004578F2"/>
    <w:rsid w:val="00457A80"/>
    <w:rsid w:val="00457B7D"/>
    <w:rsid w:val="00457C6C"/>
    <w:rsid w:val="0046025E"/>
    <w:rsid w:val="0046041F"/>
    <w:rsid w:val="0046049B"/>
    <w:rsid w:val="0046064A"/>
    <w:rsid w:val="0046069E"/>
    <w:rsid w:val="00461046"/>
    <w:rsid w:val="00461ED3"/>
    <w:rsid w:val="00461F99"/>
    <w:rsid w:val="00462001"/>
    <w:rsid w:val="00462B2C"/>
    <w:rsid w:val="0046341A"/>
    <w:rsid w:val="00463ACB"/>
    <w:rsid w:val="00463C94"/>
    <w:rsid w:val="00464B01"/>
    <w:rsid w:val="00465942"/>
    <w:rsid w:val="00465A36"/>
    <w:rsid w:val="00465C70"/>
    <w:rsid w:val="004661C7"/>
    <w:rsid w:val="00466357"/>
    <w:rsid w:val="00467541"/>
    <w:rsid w:val="004675CF"/>
    <w:rsid w:val="0047071A"/>
    <w:rsid w:val="00470ADF"/>
    <w:rsid w:val="004710F5"/>
    <w:rsid w:val="004721E2"/>
    <w:rsid w:val="00472435"/>
    <w:rsid w:val="004725B0"/>
    <w:rsid w:val="00472A92"/>
    <w:rsid w:val="00472C13"/>
    <w:rsid w:val="00473534"/>
    <w:rsid w:val="004742BF"/>
    <w:rsid w:val="00474372"/>
    <w:rsid w:val="004747F1"/>
    <w:rsid w:val="00474EA2"/>
    <w:rsid w:val="004755C8"/>
    <w:rsid w:val="00476331"/>
    <w:rsid w:val="00476F13"/>
    <w:rsid w:val="00477014"/>
    <w:rsid w:val="00477EB3"/>
    <w:rsid w:val="00480669"/>
    <w:rsid w:val="00480D84"/>
    <w:rsid w:val="00480ED0"/>
    <w:rsid w:val="00481C4F"/>
    <w:rsid w:val="004834CA"/>
    <w:rsid w:val="004838DD"/>
    <w:rsid w:val="00485094"/>
    <w:rsid w:val="00485492"/>
    <w:rsid w:val="004867CD"/>
    <w:rsid w:val="0048758F"/>
    <w:rsid w:val="004875D3"/>
    <w:rsid w:val="00487835"/>
    <w:rsid w:val="00487D82"/>
    <w:rsid w:val="0049087C"/>
    <w:rsid w:val="004918B5"/>
    <w:rsid w:val="00493144"/>
    <w:rsid w:val="00494397"/>
    <w:rsid w:val="00494A4E"/>
    <w:rsid w:val="00494CB3"/>
    <w:rsid w:val="00496239"/>
    <w:rsid w:val="00496311"/>
    <w:rsid w:val="00496F2B"/>
    <w:rsid w:val="00497B4E"/>
    <w:rsid w:val="004A0866"/>
    <w:rsid w:val="004A086B"/>
    <w:rsid w:val="004A0C81"/>
    <w:rsid w:val="004A18B8"/>
    <w:rsid w:val="004A19A4"/>
    <w:rsid w:val="004A2459"/>
    <w:rsid w:val="004A338D"/>
    <w:rsid w:val="004A3484"/>
    <w:rsid w:val="004A4321"/>
    <w:rsid w:val="004A4CAA"/>
    <w:rsid w:val="004A5272"/>
    <w:rsid w:val="004A538E"/>
    <w:rsid w:val="004A5454"/>
    <w:rsid w:val="004A59B1"/>
    <w:rsid w:val="004A61A6"/>
    <w:rsid w:val="004A6428"/>
    <w:rsid w:val="004A6623"/>
    <w:rsid w:val="004A76AD"/>
    <w:rsid w:val="004B0178"/>
    <w:rsid w:val="004B04DD"/>
    <w:rsid w:val="004B0825"/>
    <w:rsid w:val="004B0F7D"/>
    <w:rsid w:val="004B21D1"/>
    <w:rsid w:val="004B25BD"/>
    <w:rsid w:val="004B35AA"/>
    <w:rsid w:val="004B3699"/>
    <w:rsid w:val="004B3981"/>
    <w:rsid w:val="004B3D37"/>
    <w:rsid w:val="004B4001"/>
    <w:rsid w:val="004B41D4"/>
    <w:rsid w:val="004B4BDD"/>
    <w:rsid w:val="004B586F"/>
    <w:rsid w:val="004B5ACA"/>
    <w:rsid w:val="004B5D5B"/>
    <w:rsid w:val="004B7213"/>
    <w:rsid w:val="004C0083"/>
    <w:rsid w:val="004C04DA"/>
    <w:rsid w:val="004C0E53"/>
    <w:rsid w:val="004C0FE1"/>
    <w:rsid w:val="004C1691"/>
    <w:rsid w:val="004C1B7B"/>
    <w:rsid w:val="004C1F2B"/>
    <w:rsid w:val="004C2372"/>
    <w:rsid w:val="004C29BD"/>
    <w:rsid w:val="004C31A7"/>
    <w:rsid w:val="004C35AF"/>
    <w:rsid w:val="004C38A7"/>
    <w:rsid w:val="004C3BDE"/>
    <w:rsid w:val="004C4073"/>
    <w:rsid w:val="004C419F"/>
    <w:rsid w:val="004C57E1"/>
    <w:rsid w:val="004C5939"/>
    <w:rsid w:val="004C5B66"/>
    <w:rsid w:val="004C5CA4"/>
    <w:rsid w:val="004C6E90"/>
    <w:rsid w:val="004D01F7"/>
    <w:rsid w:val="004D245B"/>
    <w:rsid w:val="004D271C"/>
    <w:rsid w:val="004D29FD"/>
    <w:rsid w:val="004D3678"/>
    <w:rsid w:val="004D371E"/>
    <w:rsid w:val="004D3E95"/>
    <w:rsid w:val="004D3F99"/>
    <w:rsid w:val="004D3F9C"/>
    <w:rsid w:val="004D4043"/>
    <w:rsid w:val="004D42CB"/>
    <w:rsid w:val="004D4A2B"/>
    <w:rsid w:val="004D54A0"/>
    <w:rsid w:val="004D5D39"/>
    <w:rsid w:val="004D64D1"/>
    <w:rsid w:val="004D6AC1"/>
    <w:rsid w:val="004D7584"/>
    <w:rsid w:val="004E0339"/>
    <w:rsid w:val="004E03D8"/>
    <w:rsid w:val="004E06D5"/>
    <w:rsid w:val="004E1ACD"/>
    <w:rsid w:val="004E265A"/>
    <w:rsid w:val="004E2E8A"/>
    <w:rsid w:val="004E2FFF"/>
    <w:rsid w:val="004E39C5"/>
    <w:rsid w:val="004E41BC"/>
    <w:rsid w:val="004E43D8"/>
    <w:rsid w:val="004E4672"/>
    <w:rsid w:val="004E4ABB"/>
    <w:rsid w:val="004E4B25"/>
    <w:rsid w:val="004E6799"/>
    <w:rsid w:val="004E6936"/>
    <w:rsid w:val="004E7359"/>
    <w:rsid w:val="004E7ED2"/>
    <w:rsid w:val="004F05EF"/>
    <w:rsid w:val="004F0F88"/>
    <w:rsid w:val="004F19FF"/>
    <w:rsid w:val="004F2840"/>
    <w:rsid w:val="004F2CC0"/>
    <w:rsid w:val="004F2ECB"/>
    <w:rsid w:val="004F3269"/>
    <w:rsid w:val="004F452D"/>
    <w:rsid w:val="004F482C"/>
    <w:rsid w:val="004F4D9A"/>
    <w:rsid w:val="004F50B3"/>
    <w:rsid w:val="004F53EA"/>
    <w:rsid w:val="004F59BA"/>
    <w:rsid w:val="004F5B19"/>
    <w:rsid w:val="004F63BA"/>
    <w:rsid w:val="004F6BE9"/>
    <w:rsid w:val="004F7B12"/>
    <w:rsid w:val="004F7C9A"/>
    <w:rsid w:val="004F7D0F"/>
    <w:rsid w:val="00500888"/>
    <w:rsid w:val="00500B22"/>
    <w:rsid w:val="00500BCD"/>
    <w:rsid w:val="0050145F"/>
    <w:rsid w:val="0050188D"/>
    <w:rsid w:val="00502419"/>
    <w:rsid w:val="0050259B"/>
    <w:rsid w:val="00502B38"/>
    <w:rsid w:val="005030E8"/>
    <w:rsid w:val="005032CC"/>
    <w:rsid w:val="0050351A"/>
    <w:rsid w:val="00503C87"/>
    <w:rsid w:val="0050403B"/>
    <w:rsid w:val="00504FEC"/>
    <w:rsid w:val="005054E9"/>
    <w:rsid w:val="00505C50"/>
    <w:rsid w:val="00506791"/>
    <w:rsid w:val="00507F5B"/>
    <w:rsid w:val="0051002D"/>
    <w:rsid w:val="00510243"/>
    <w:rsid w:val="0051089B"/>
    <w:rsid w:val="005115E9"/>
    <w:rsid w:val="0051176D"/>
    <w:rsid w:val="00511D1D"/>
    <w:rsid w:val="0051257C"/>
    <w:rsid w:val="005128B1"/>
    <w:rsid w:val="005133E2"/>
    <w:rsid w:val="00513540"/>
    <w:rsid w:val="00513E55"/>
    <w:rsid w:val="00513EE5"/>
    <w:rsid w:val="005144D2"/>
    <w:rsid w:val="005145F6"/>
    <w:rsid w:val="00514625"/>
    <w:rsid w:val="0051476B"/>
    <w:rsid w:val="00514B1B"/>
    <w:rsid w:val="005150B1"/>
    <w:rsid w:val="005158B0"/>
    <w:rsid w:val="005161B5"/>
    <w:rsid w:val="00516DA5"/>
    <w:rsid w:val="0051755E"/>
    <w:rsid w:val="0051760E"/>
    <w:rsid w:val="005177DC"/>
    <w:rsid w:val="00521949"/>
    <w:rsid w:val="005221AD"/>
    <w:rsid w:val="00522D50"/>
    <w:rsid w:val="00523296"/>
    <w:rsid w:val="005232A2"/>
    <w:rsid w:val="005233D5"/>
    <w:rsid w:val="0052347D"/>
    <w:rsid w:val="0052458A"/>
    <w:rsid w:val="005250A6"/>
    <w:rsid w:val="00525928"/>
    <w:rsid w:val="00525B99"/>
    <w:rsid w:val="00525EA6"/>
    <w:rsid w:val="00526341"/>
    <w:rsid w:val="00526898"/>
    <w:rsid w:val="00526F19"/>
    <w:rsid w:val="00527EAD"/>
    <w:rsid w:val="00530A5F"/>
    <w:rsid w:val="00530B84"/>
    <w:rsid w:val="0053114E"/>
    <w:rsid w:val="00531323"/>
    <w:rsid w:val="005317C0"/>
    <w:rsid w:val="00532254"/>
    <w:rsid w:val="005325B0"/>
    <w:rsid w:val="00532F42"/>
    <w:rsid w:val="005336DF"/>
    <w:rsid w:val="005337DF"/>
    <w:rsid w:val="0053429F"/>
    <w:rsid w:val="00534CD2"/>
    <w:rsid w:val="00535489"/>
    <w:rsid w:val="005356D6"/>
    <w:rsid w:val="00535719"/>
    <w:rsid w:val="0053596C"/>
    <w:rsid w:val="00535D4A"/>
    <w:rsid w:val="00536D34"/>
    <w:rsid w:val="005371FB"/>
    <w:rsid w:val="005372F3"/>
    <w:rsid w:val="00540768"/>
    <w:rsid w:val="00540AEE"/>
    <w:rsid w:val="00540BD1"/>
    <w:rsid w:val="00540E44"/>
    <w:rsid w:val="00541EC8"/>
    <w:rsid w:val="00541F0C"/>
    <w:rsid w:val="0054351D"/>
    <w:rsid w:val="005436B0"/>
    <w:rsid w:val="00543989"/>
    <w:rsid w:val="00543F25"/>
    <w:rsid w:val="0054442E"/>
    <w:rsid w:val="005465BE"/>
    <w:rsid w:val="005468A4"/>
    <w:rsid w:val="005468FB"/>
    <w:rsid w:val="00546AC4"/>
    <w:rsid w:val="00546B0E"/>
    <w:rsid w:val="00546BEC"/>
    <w:rsid w:val="00546F49"/>
    <w:rsid w:val="00547C8A"/>
    <w:rsid w:val="00547CE9"/>
    <w:rsid w:val="005502B2"/>
    <w:rsid w:val="0055090A"/>
    <w:rsid w:val="0055092F"/>
    <w:rsid w:val="00550A01"/>
    <w:rsid w:val="005513ED"/>
    <w:rsid w:val="00551511"/>
    <w:rsid w:val="0055161D"/>
    <w:rsid w:val="00551919"/>
    <w:rsid w:val="00551B48"/>
    <w:rsid w:val="00551D91"/>
    <w:rsid w:val="00551D9B"/>
    <w:rsid w:val="005525D7"/>
    <w:rsid w:val="00552BA9"/>
    <w:rsid w:val="00553203"/>
    <w:rsid w:val="00553284"/>
    <w:rsid w:val="005533DA"/>
    <w:rsid w:val="00553F5D"/>
    <w:rsid w:val="00553FB0"/>
    <w:rsid w:val="005547F6"/>
    <w:rsid w:val="00554B4F"/>
    <w:rsid w:val="005551A2"/>
    <w:rsid w:val="00555726"/>
    <w:rsid w:val="00555950"/>
    <w:rsid w:val="0055696D"/>
    <w:rsid w:val="00556D1C"/>
    <w:rsid w:val="00557ABB"/>
    <w:rsid w:val="00557B91"/>
    <w:rsid w:val="00560533"/>
    <w:rsid w:val="005609E1"/>
    <w:rsid w:val="00561106"/>
    <w:rsid w:val="005612A2"/>
    <w:rsid w:val="005614A6"/>
    <w:rsid w:val="00562609"/>
    <w:rsid w:val="00563A79"/>
    <w:rsid w:val="005640FC"/>
    <w:rsid w:val="00564159"/>
    <w:rsid w:val="0056480A"/>
    <w:rsid w:val="005651AC"/>
    <w:rsid w:val="0056536C"/>
    <w:rsid w:val="00565AC9"/>
    <w:rsid w:val="00566450"/>
    <w:rsid w:val="00566D74"/>
    <w:rsid w:val="00566D93"/>
    <w:rsid w:val="00567A9E"/>
    <w:rsid w:val="00567E8B"/>
    <w:rsid w:val="00570191"/>
    <w:rsid w:val="00570AA4"/>
    <w:rsid w:val="00570DF5"/>
    <w:rsid w:val="00571495"/>
    <w:rsid w:val="00571D96"/>
    <w:rsid w:val="005726FA"/>
    <w:rsid w:val="00572B19"/>
    <w:rsid w:val="005739E9"/>
    <w:rsid w:val="00573EAB"/>
    <w:rsid w:val="00574593"/>
    <w:rsid w:val="00574FC6"/>
    <w:rsid w:val="00575089"/>
    <w:rsid w:val="00575465"/>
    <w:rsid w:val="0057563C"/>
    <w:rsid w:val="00575EE8"/>
    <w:rsid w:val="0057607D"/>
    <w:rsid w:val="00576352"/>
    <w:rsid w:val="00576389"/>
    <w:rsid w:val="00576A8D"/>
    <w:rsid w:val="00576BDF"/>
    <w:rsid w:val="00577C81"/>
    <w:rsid w:val="00577EBE"/>
    <w:rsid w:val="005800B9"/>
    <w:rsid w:val="005807A0"/>
    <w:rsid w:val="00580902"/>
    <w:rsid w:val="00580A2D"/>
    <w:rsid w:val="005816B5"/>
    <w:rsid w:val="005825CE"/>
    <w:rsid w:val="005829B4"/>
    <w:rsid w:val="005832C8"/>
    <w:rsid w:val="00583334"/>
    <w:rsid w:val="0058361E"/>
    <w:rsid w:val="0058362D"/>
    <w:rsid w:val="0058365B"/>
    <w:rsid w:val="00583712"/>
    <w:rsid w:val="005847B2"/>
    <w:rsid w:val="00585171"/>
    <w:rsid w:val="005857DA"/>
    <w:rsid w:val="0058624E"/>
    <w:rsid w:val="005865E4"/>
    <w:rsid w:val="0058778A"/>
    <w:rsid w:val="0059012C"/>
    <w:rsid w:val="005901E5"/>
    <w:rsid w:val="00590BDB"/>
    <w:rsid w:val="005915EB"/>
    <w:rsid w:val="00591D7D"/>
    <w:rsid w:val="005924FE"/>
    <w:rsid w:val="00592504"/>
    <w:rsid w:val="005927E1"/>
    <w:rsid w:val="00592C30"/>
    <w:rsid w:val="0059366D"/>
    <w:rsid w:val="0059423C"/>
    <w:rsid w:val="00595155"/>
    <w:rsid w:val="0059516C"/>
    <w:rsid w:val="00595292"/>
    <w:rsid w:val="00595998"/>
    <w:rsid w:val="00596086"/>
    <w:rsid w:val="0059645B"/>
    <w:rsid w:val="0059673D"/>
    <w:rsid w:val="00596E0F"/>
    <w:rsid w:val="00597E51"/>
    <w:rsid w:val="005A0329"/>
    <w:rsid w:val="005A0762"/>
    <w:rsid w:val="005A1DC3"/>
    <w:rsid w:val="005A273D"/>
    <w:rsid w:val="005A32DC"/>
    <w:rsid w:val="005A3364"/>
    <w:rsid w:val="005A33BB"/>
    <w:rsid w:val="005A35FF"/>
    <w:rsid w:val="005A3796"/>
    <w:rsid w:val="005A3E62"/>
    <w:rsid w:val="005A3F45"/>
    <w:rsid w:val="005A47BB"/>
    <w:rsid w:val="005A485F"/>
    <w:rsid w:val="005A5056"/>
    <w:rsid w:val="005A581C"/>
    <w:rsid w:val="005A67B7"/>
    <w:rsid w:val="005A68A6"/>
    <w:rsid w:val="005A69B2"/>
    <w:rsid w:val="005A718C"/>
    <w:rsid w:val="005A79E9"/>
    <w:rsid w:val="005B00AB"/>
    <w:rsid w:val="005B03E4"/>
    <w:rsid w:val="005B06E3"/>
    <w:rsid w:val="005B0ACE"/>
    <w:rsid w:val="005B1D6E"/>
    <w:rsid w:val="005B252A"/>
    <w:rsid w:val="005B25E3"/>
    <w:rsid w:val="005B28C6"/>
    <w:rsid w:val="005B2A70"/>
    <w:rsid w:val="005B2AF8"/>
    <w:rsid w:val="005B30EC"/>
    <w:rsid w:val="005B32E9"/>
    <w:rsid w:val="005B453D"/>
    <w:rsid w:val="005B4A0F"/>
    <w:rsid w:val="005B4C66"/>
    <w:rsid w:val="005B4E49"/>
    <w:rsid w:val="005B4E65"/>
    <w:rsid w:val="005B5681"/>
    <w:rsid w:val="005B6FCE"/>
    <w:rsid w:val="005B703D"/>
    <w:rsid w:val="005B7D3F"/>
    <w:rsid w:val="005C0313"/>
    <w:rsid w:val="005C051D"/>
    <w:rsid w:val="005C0833"/>
    <w:rsid w:val="005C1B23"/>
    <w:rsid w:val="005C223D"/>
    <w:rsid w:val="005C243F"/>
    <w:rsid w:val="005C2895"/>
    <w:rsid w:val="005C2D6F"/>
    <w:rsid w:val="005C2DED"/>
    <w:rsid w:val="005C2DFB"/>
    <w:rsid w:val="005C2E62"/>
    <w:rsid w:val="005C31BF"/>
    <w:rsid w:val="005C3497"/>
    <w:rsid w:val="005C4E81"/>
    <w:rsid w:val="005C4F56"/>
    <w:rsid w:val="005C541C"/>
    <w:rsid w:val="005C60A7"/>
    <w:rsid w:val="005C6EFF"/>
    <w:rsid w:val="005C7B1C"/>
    <w:rsid w:val="005D04EE"/>
    <w:rsid w:val="005D079A"/>
    <w:rsid w:val="005D0E43"/>
    <w:rsid w:val="005D1098"/>
    <w:rsid w:val="005D1AFF"/>
    <w:rsid w:val="005D1E5D"/>
    <w:rsid w:val="005D1E8D"/>
    <w:rsid w:val="005D29D2"/>
    <w:rsid w:val="005D3678"/>
    <w:rsid w:val="005D38A6"/>
    <w:rsid w:val="005D3D9B"/>
    <w:rsid w:val="005D3F33"/>
    <w:rsid w:val="005D41D1"/>
    <w:rsid w:val="005D44D5"/>
    <w:rsid w:val="005D4691"/>
    <w:rsid w:val="005D4F2B"/>
    <w:rsid w:val="005D5386"/>
    <w:rsid w:val="005D53C7"/>
    <w:rsid w:val="005D5659"/>
    <w:rsid w:val="005D56DB"/>
    <w:rsid w:val="005D5790"/>
    <w:rsid w:val="005D5D30"/>
    <w:rsid w:val="005D5DF6"/>
    <w:rsid w:val="005D5E2D"/>
    <w:rsid w:val="005D6DD3"/>
    <w:rsid w:val="005D70C4"/>
    <w:rsid w:val="005E0247"/>
    <w:rsid w:val="005E06C9"/>
    <w:rsid w:val="005E1188"/>
    <w:rsid w:val="005E1F3A"/>
    <w:rsid w:val="005E2D0D"/>
    <w:rsid w:val="005E33CE"/>
    <w:rsid w:val="005E3589"/>
    <w:rsid w:val="005E3FE1"/>
    <w:rsid w:val="005E4563"/>
    <w:rsid w:val="005E5089"/>
    <w:rsid w:val="005E5508"/>
    <w:rsid w:val="005E56CA"/>
    <w:rsid w:val="005E7EE8"/>
    <w:rsid w:val="005F0778"/>
    <w:rsid w:val="005F0F65"/>
    <w:rsid w:val="005F113B"/>
    <w:rsid w:val="005F1E72"/>
    <w:rsid w:val="005F211E"/>
    <w:rsid w:val="005F21F6"/>
    <w:rsid w:val="005F2680"/>
    <w:rsid w:val="005F317F"/>
    <w:rsid w:val="005F331A"/>
    <w:rsid w:val="005F332F"/>
    <w:rsid w:val="005F35D5"/>
    <w:rsid w:val="005F363D"/>
    <w:rsid w:val="005F46E6"/>
    <w:rsid w:val="005F4DC4"/>
    <w:rsid w:val="005F5504"/>
    <w:rsid w:val="005F55F1"/>
    <w:rsid w:val="005F5A89"/>
    <w:rsid w:val="005F7107"/>
    <w:rsid w:val="005F7C7F"/>
    <w:rsid w:val="005F7DC5"/>
    <w:rsid w:val="00600496"/>
    <w:rsid w:val="0060081A"/>
    <w:rsid w:val="006009DA"/>
    <w:rsid w:val="00600A3A"/>
    <w:rsid w:val="00600FCB"/>
    <w:rsid w:val="00601671"/>
    <w:rsid w:val="00601830"/>
    <w:rsid w:val="0060266A"/>
    <w:rsid w:val="006027C6"/>
    <w:rsid w:val="00602E0D"/>
    <w:rsid w:val="006031CC"/>
    <w:rsid w:val="00604047"/>
    <w:rsid w:val="00604C9D"/>
    <w:rsid w:val="00605269"/>
    <w:rsid w:val="00605B39"/>
    <w:rsid w:val="00605D0D"/>
    <w:rsid w:val="00606253"/>
    <w:rsid w:val="0060670E"/>
    <w:rsid w:val="00606891"/>
    <w:rsid w:val="00606FAC"/>
    <w:rsid w:val="00607F05"/>
    <w:rsid w:val="00607FDF"/>
    <w:rsid w:val="00610876"/>
    <w:rsid w:val="006109B1"/>
    <w:rsid w:val="00611046"/>
    <w:rsid w:val="00611137"/>
    <w:rsid w:val="006114DE"/>
    <w:rsid w:val="00611DD9"/>
    <w:rsid w:val="006121D0"/>
    <w:rsid w:val="00612757"/>
    <w:rsid w:val="0061323D"/>
    <w:rsid w:val="006132A7"/>
    <w:rsid w:val="006148CE"/>
    <w:rsid w:val="006158C8"/>
    <w:rsid w:val="00615CF4"/>
    <w:rsid w:val="006161A1"/>
    <w:rsid w:val="0061714C"/>
    <w:rsid w:val="0061721C"/>
    <w:rsid w:val="00617336"/>
    <w:rsid w:val="00617646"/>
    <w:rsid w:val="0061786C"/>
    <w:rsid w:val="00617E50"/>
    <w:rsid w:val="00617F6C"/>
    <w:rsid w:val="00620162"/>
    <w:rsid w:val="006202E3"/>
    <w:rsid w:val="00620383"/>
    <w:rsid w:val="00620973"/>
    <w:rsid w:val="00621195"/>
    <w:rsid w:val="00621E8D"/>
    <w:rsid w:val="0062267C"/>
    <w:rsid w:val="00623194"/>
    <w:rsid w:val="0062338B"/>
    <w:rsid w:val="006236FC"/>
    <w:rsid w:val="00623B68"/>
    <w:rsid w:val="00623DC0"/>
    <w:rsid w:val="00624234"/>
    <w:rsid w:val="006243F3"/>
    <w:rsid w:val="00624AA5"/>
    <w:rsid w:val="00625E92"/>
    <w:rsid w:val="0062666A"/>
    <w:rsid w:val="0062681D"/>
    <w:rsid w:val="00626DBF"/>
    <w:rsid w:val="00626ECF"/>
    <w:rsid w:val="006270B3"/>
    <w:rsid w:val="006271C0"/>
    <w:rsid w:val="0063004B"/>
    <w:rsid w:val="0063007D"/>
    <w:rsid w:val="00630DF5"/>
    <w:rsid w:val="00631263"/>
    <w:rsid w:val="00631715"/>
    <w:rsid w:val="00632472"/>
    <w:rsid w:val="00632875"/>
    <w:rsid w:val="00632ACF"/>
    <w:rsid w:val="006340A5"/>
    <w:rsid w:val="006345F3"/>
    <w:rsid w:val="00634686"/>
    <w:rsid w:val="00635537"/>
    <w:rsid w:val="00635542"/>
    <w:rsid w:val="0063587B"/>
    <w:rsid w:val="00636044"/>
    <w:rsid w:val="006360AB"/>
    <w:rsid w:val="0063612C"/>
    <w:rsid w:val="006362D5"/>
    <w:rsid w:val="0063655D"/>
    <w:rsid w:val="0063699D"/>
    <w:rsid w:val="00636DF3"/>
    <w:rsid w:val="00637097"/>
    <w:rsid w:val="006374D4"/>
    <w:rsid w:val="00640549"/>
    <w:rsid w:val="00640712"/>
    <w:rsid w:val="0064297D"/>
    <w:rsid w:val="00642F0E"/>
    <w:rsid w:val="006437C1"/>
    <w:rsid w:val="00644211"/>
    <w:rsid w:val="00644970"/>
    <w:rsid w:val="00644C78"/>
    <w:rsid w:val="00644CD4"/>
    <w:rsid w:val="00644D62"/>
    <w:rsid w:val="00644E1B"/>
    <w:rsid w:val="00644E32"/>
    <w:rsid w:val="0064539F"/>
    <w:rsid w:val="0064631F"/>
    <w:rsid w:val="0064664C"/>
    <w:rsid w:val="006469F3"/>
    <w:rsid w:val="00646DA8"/>
    <w:rsid w:val="00647412"/>
    <w:rsid w:val="00647B96"/>
    <w:rsid w:val="00647E2E"/>
    <w:rsid w:val="0065005E"/>
    <w:rsid w:val="00650A40"/>
    <w:rsid w:val="00650D55"/>
    <w:rsid w:val="0065121F"/>
    <w:rsid w:val="00651A35"/>
    <w:rsid w:val="00651CE7"/>
    <w:rsid w:val="00652456"/>
    <w:rsid w:val="00652519"/>
    <w:rsid w:val="00652CF8"/>
    <w:rsid w:val="006533FC"/>
    <w:rsid w:val="006538A0"/>
    <w:rsid w:val="00653DDE"/>
    <w:rsid w:val="00654B67"/>
    <w:rsid w:val="00655E71"/>
    <w:rsid w:val="006560CF"/>
    <w:rsid w:val="00656402"/>
    <w:rsid w:val="0065698B"/>
    <w:rsid w:val="00656A0F"/>
    <w:rsid w:val="00656A3E"/>
    <w:rsid w:val="00657C99"/>
    <w:rsid w:val="00660A8C"/>
    <w:rsid w:val="00660B3B"/>
    <w:rsid w:val="00660D8A"/>
    <w:rsid w:val="00661AD6"/>
    <w:rsid w:val="00661F73"/>
    <w:rsid w:val="00662114"/>
    <w:rsid w:val="00662751"/>
    <w:rsid w:val="00662A04"/>
    <w:rsid w:val="00662DEB"/>
    <w:rsid w:val="0066339E"/>
    <w:rsid w:val="00664F99"/>
    <w:rsid w:val="006651A9"/>
    <w:rsid w:val="00665354"/>
    <w:rsid w:val="006655AD"/>
    <w:rsid w:val="006659F1"/>
    <w:rsid w:val="00665CB7"/>
    <w:rsid w:val="006662C8"/>
    <w:rsid w:val="006666B8"/>
    <w:rsid w:val="00666EF0"/>
    <w:rsid w:val="0066743E"/>
    <w:rsid w:val="00667E45"/>
    <w:rsid w:val="006701D5"/>
    <w:rsid w:val="00671887"/>
    <w:rsid w:val="00673E13"/>
    <w:rsid w:val="00674199"/>
    <w:rsid w:val="0067422B"/>
    <w:rsid w:val="00674B03"/>
    <w:rsid w:val="006751EC"/>
    <w:rsid w:val="00675212"/>
    <w:rsid w:val="006756A6"/>
    <w:rsid w:val="00675793"/>
    <w:rsid w:val="00675B0A"/>
    <w:rsid w:val="00675C2F"/>
    <w:rsid w:val="00676222"/>
    <w:rsid w:val="00676E0B"/>
    <w:rsid w:val="00676F20"/>
    <w:rsid w:val="00677403"/>
    <w:rsid w:val="00677E8D"/>
    <w:rsid w:val="0068024F"/>
    <w:rsid w:val="00680686"/>
    <w:rsid w:val="00680704"/>
    <w:rsid w:val="006807AE"/>
    <w:rsid w:val="00680A44"/>
    <w:rsid w:val="00680DEB"/>
    <w:rsid w:val="00681028"/>
    <w:rsid w:val="00681419"/>
    <w:rsid w:val="00682640"/>
    <w:rsid w:val="00682A5D"/>
    <w:rsid w:val="00683375"/>
    <w:rsid w:val="00683632"/>
    <w:rsid w:val="006838C9"/>
    <w:rsid w:val="006840AF"/>
    <w:rsid w:val="006841B1"/>
    <w:rsid w:val="00684447"/>
    <w:rsid w:val="00684465"/>
    <w:rsid w:val="0068448D"/>
    <w:rsid w:val="00684E4E"/>
    <w:rsid w:val="00684E7B"/>
    <w:rsid w:val="00685FB7"/>
    <w:rsid w:val="00686DDD"/>
    <w:rsid w:val="0068741E"/>
    <w:rsid w:val="00687F13"/>
    <w:rsid w:val="006900A8"/>
    <w:rsid w:val="00690AB2"/>
    <w:rsid w:val="00690C33"/>
    <w:rsid w:val="00690E9A"/>
    <w:rsid w:val="00691151"/>
    <w:rsid w:val="00691467"/>
    <w:rsid w:val="006920C9"/>
    <w:rsid w:val="006931BC"/>
    <w:rsid w:val="006932C0"/>
    <w:rsid w:val="00693913"/>
    <w:rsid w:val="00693EBE"/>
    <w:rsid w:val="00694193"/>
    <w:rsid w:val="00694213"/>
    <w:rsid w:val="006947CB"/>
    <w:rsid w:val="00694A55"/>
    <w:rsid w:val="00694D51"/>
    <w:rsid w:val="0069518C"/>
    <w:rsid w:val="006951D3"/>
    <w:rsid w:val="00695774"/>
    <w:rsid w:val="006961C3"/>
    <w:rsid w:val="00696B3D"/>
    <w:rsid w:val="006A0680"/>
    <w:rsid w:val="006A0838"/>
    <w:rsid w:val="006A088F"/>
    <w:rsid w:val="006A10D7"/>
    <w:rsid w:val="006A1407"/>
    <w:rsid w:val="006A190A"/>
    <w:rsid w:val="006A1A0C"/>
    <w:rsid w:val="006A1C97"/>
    <w:rsid w:val="006A1E36"/>
    <w:rsid w:val="006A3A28"/>
    <w:rsid w:val="006A40F9"/>
    <w:rsid w:val="006A4DE5"/>
    <w:rsid w:val="006A4E84"/>
    <w:rsid w:val="006A5140"/>
    <w:rsid w:val="006A5261"/>
    <w:rsid w:val="006A542E"/>
    <w:rsid w:val="006A6BDC"/>
    <w:rsid w:val="006A6F46"/>
    <w:rsid w:val="006B0454"/>
    <w:rsid w:val="006B1448"/>
    <w:rsid w:val="006B14CF"/>
    <w:rsid w:val="006B1572"/>
    <w:rsid w:val="006B1B92"/>
    <w:rsid w:val="006B233B"/>
    <w:rsid w:val="006B281A"/>
    <w:rsid w:val="006B3108"/>
    <w:rsid w:val="006B33A4"/>
    <w:rsid w:val="006B3657"/>
    <w:rsid w:val="006B38E1"/>
    <w:rsid w:val="006B448E"/>
    <w:rsid w:val="006B4991"/>
    <w:rsid w:val="006B4AB8"/>
    <w:rsid w:val="006B4FA3"/>
    <w:rsid w:val="006B50CE"/>
    <w:rsid w:val="006B5927"/>
    <w:rsid w:val="006B6BD6"/>
    <w:rsid w:val="006C07BC"/>
    <w:rsid w:val="006C0A6A"/>
    <w:rsid w:val="006C12B8"/>
    <w:rsid w:val="006C1D53"/>
    <w:rsid w:val="006C2F58"/>
    <w:rsid w:val="006C3974"/>
    <w:rsid w:val="006C4078"/>
    <w:rsid w:val="006C409D"/>
    <w:rsid w:val="006C4529"/>
    <w:rsid w:val="006C4FB4"/>
    <w:rsid w:val="006C5347"/>
    <w:rsid w:val="006C5A78"/>
    <w:rsid w:val="006C65FC"/>
    <w:rsid w:val="006C67DA"/>
    <w:rsid w:val="006C6CAD"/>
    <w:rsid w:val="006C6EC1"/>
    <w:rsid w:val="006C6FC3"/>
    <w:rsid w:val="006C6FDC"/>
    <w:rsid w:val="006C70F9"/>
    <w:rsid w:val="006D0BCD"/>
    <w:rsid w:val="006D0C38"/>
    <w:rsid w:val="006D2530"/>
    <w:rsid w:val="006D2627"/>
    <w:rsid w:val="006D26C2"/>
    <w:rsid w:val="006D287E"/>
    <w:rsid w:val="006D34C6"/>
    <w:rsid w:val="006D3952"/>
    <w:rsid w:val="006D3EE5"/>
    <w:rsid w:val="006D4372"/>
    <w:rsid w:val="006D442B"/>
    <w:rsid w:val="006D533A"/>
    <w:rsid w:val="006D5410"/>
    <w:rsid w:val="006D68F5"/>
    <w:rsid w:val="006D73B0"/>
    <w:rsid w:val="006D7807"/>
    <w:rsid w:val="006D7980"/>
    <w:rsid w:val="006E091C"/>
    <w:rsid w:val="006E228B"/>
    <w:rsid w:val="006E2499"/>
    <w:rsid w:val="006E2F04"/>
    <w:rsid w:val="006E3D07"/>
    <w:rsid w:val="006E3EAD"/>
    <w:rsid w:val="006E498C"/>
    <w:rsid w:val="006E529C"/>
    <w:rsid w:val="006E53B5"/>
    <w:rsid w:val="006E5489"/>
    <w:rsid w:val="006E5ECD"/>
    <w:rsid w:val="006E6848"/>
    <w:rsid w:val="006E6DFA"/>
    <w:rsid w:val="006E6E55"/>
    <w:rsid w:val="006E73BA"/>
    <w:rsid w:val="006E7755"/>
    <w:rsid w:val="006F0734"/>
    <w:rsid w:val="006F0B7E"/>
    <w:rsid w:val="006F15A9"/>
    <w:rsid w:val="006F27CF"/>
    <w:rsid w:val="006F2E34"/>
    <w:rsid w:val="006F4574"/>
    <w:rsid w:val="006F4895"/>
    <w:rsid w:val="006F53EF"/>
    <w:rsid w:val="006F5C7F"/>
    <w:rsid w:val="006F62A7"/>
    <w:rsid w:val="006F65A6"/>
    <w:rsid w:val="006F696D"/>
    <w:rsid w:val="006F69A1"/>
    <w:rsid w:val="006F6EA4"/>
    <w:rsid w:val="006F7067"/>
    <w:rsid w:val="006F7679"/>
    <w:rsid w:val="006F7BA8"/>
    <w:rsid w:val="0070015E"/>
    <w:rsid w:val="00700BED"/>
    <w:rsid w:val="00702E4A"/>
    <w:rsid w:val="0070342B"/>
    <w:rsid w:val="00703BBB"/>
    <w:rsid w:val="007041E7"/>
    <w:rsid w:val="00704F6F"/>
    <w:rsid w:val="00705280"/>
    <w:rsid w:val="0070584D"/>
    <w:rsid w:val="00705C4B"/>
    <w:rsid w:val="00705F84"/>
    <w:rsid w:val="0070624D"/>
    <w:rsid w:val="00706431"/>
    <w:rsid w:val="007067C8"/>
    <w:rsid w:val="00710706"/>
    <w:rsid w:val="00710D94"/>
    <w:rsid w:val="00710EA8"/>
    <w:rsid w:val="007118C1"/>
    <w:rsid w:val="00711DFF"/>
    <w:rsid w:val="00712910"/>
    <w:rsid w:val="00713357"/>
    <w:rsid w:val="00713C97"/>
    <w:rsid w:val="007140FE"/>
    <w:rsid w:val="00714A72"/>
    <w:rsid w:val="00715265"/>
    <w:rsid w:val="00715273"/>
    <w:rsid w:val="00716E66"/>
    <w:rsid w:val="007208D1"/>
    <w:rsid w:val="00720C8D"/>
    <w:rsid w:val="00720CE8"/>
    <w:rsid w:val="00720E3B"/>
    <w:rsid w:val="007213EA"/>
    <w:rsid w:val="00721CFF"/>
    <w:rsid w:val="007220DD"/>
    <w:rsid w:val="00723260"/>
    <w:rsid w:val="00723303"/>
    <w:rsid w:val="0072344A"/>
    <w:rsid w:val="00723E77"/>
    <w:rsid w:val="007245E6"/>
    <w:rsid w:val="00724B86"/>
    <w:rsid w:val="00724EB5"/>
    <w:rsid w:val="0072587F"/>
    <w:rsid w:val="0072591E"/>
    <w:rsid w:val="00725974"/>
    <w:rsid w:val="00725F95"/>
    <w:rsid w:val="007261A1"/>
    <w:rsid w:val="007268E1"/>
    <w:rsid w:val="00726C98"/>
    <w:rsid w:val="00726EFC"/>
    <w:rsid w:val="0072786C"/>
    <w:rsid w:val="0072792E"/>
    <w:rsid w:val="00727E1F"/>
    <w:rsid w:val="00730279"/>
    <w:rsid w:val="00730A5D"/>
    <w:rsid w:val="00731F7D"/>
    <w:rsid w:val="007320A5"/>
    <w:rsid w:val="00732420"/>
    <w:rsid w:val="007325F9"/>
    <w:rsid w:val="00732929"/>
    <w:rsid w:val="00732BF9"/>
    <w:rsid w:val="007337E9"/>
    <w:rsid w:val="00733AB0"/>
    <w:rsid w:val="007347C8"/>
    <w:rsid w:val="00735A50"/>
    <w:rsid w:val="00736057"/>
    <w:rsid w:val="00736D5C"/>
    <w:rsid w:val="00740463"/>
    <w:rsid w:val="007408C5"/>
    <w:rsid w:val="00741249"/>
    <w:rsid w:val="007416F6"/>
    <w:rsid w:val="0074221A"/>
    <w:rsid w:val="00742649"/>
    <w:rsid w:val="00742C55"/>
    <w:rsid w:val="00743274"/>
    <w:rsid w:val="00743618"/>
    <w:rsid w:val="00743E50"/>
    <w:rsid w:val="00743EAD"/>
    <w:rsid w:val="007441E5"/>
    <w:rsid w:val="0074464A"/>
    <w:rsid w:val="0074474C"/>
    <w:rsid w:val="00744FD6"/>
    <w:rsid w:val="0074585E"/>
    <w:rsid w:val="00745A62"/>
    <w:rsid w:val="00745C62"/>
    <w:rsid w:val="00745DE0"/>
    <w:rsid w:val="00745F93"/>
    <w:rsid w:val="0074667D"/>
    <w:rsid w:val="007466CF"/>
    <w:rsid w:val="007469E7"/>
    <w:rsid w:val="00746D33"/>
    <w:rsid w:val="0075014D"/>
    <w:rsid w:val="007503EA"/>
    <w:rsid w:val="00750AAD"/>
    <w:rsid w:val="00751446"/>
    <w:rsid w:val="007516D2"/>
    <w:rsid w:val="00751B68"/>
    <w:rsid w:val="00751D5D"/>
    <w:rsid w:val="00752171"/>
    <w:rsid w:val="007524C2"/>
    <w:rsid w:val="007525C9"/>
    <w:rsid w:val="00753620"/>
    <w:rsid w:val="00753791"/>
    <w:rsid w:val="00753B4D"/>
    <w:rsid w:val="00753C6B"/>
    <w:rsid w:val="00753F32"/>
    <w:rsid w:val="00755D50"/>
    <w:rsid w:val="00755F66"/>
    <w:rsid w:val="007563BC"/>
    <w:rsid w:val="00756917"/>
    <w:rsid w:val="00756963"/>
    <w:rsid w:val="007570FD"/>
    <w:rsid w:val="007571E6"/>
    <w:rsid w:val="007572A2"/>
    <w:rsid w:val="00757C90"/>
    <w:rsid w:val="007600C4"/>
    <w:rsid w:val="00760294"/>
    <w:rsid w:val="007602BC"/>
    <w:rsid w:val="00760318"/>
    <w:rsid w:val="00760E5D"/>
    <w:rsid w:val="0076283F"/>
    <w:rsid w:val="0076288A"/>
    <w:rsid w:val="007628C8"/>
    <w:rsid w:val="00762C17"/>
    <w:rsid w:val="00762CCA"/>
    <w:rsid w:val="00762DEF"/>
    <w:rsid w:val="0076336F"/>
    <w:rsid w:val="00763417"/>
    <w:rsid w:val="00763624"/>
    <w:rsid w:val="0076404C"/>
    <w:rsid w:val="007654CF"/>
    <w:rsid w:val="00766072"/>
    <w:rsid w:val="0076657A"/>
    <w:rsid w:val="00766C73"/>
    <w:rsid w:val="007675A4"/>
    <w:rsid w:val="00767A3C"/>
    <w:rsid w:val="00767C76"/>
    <w:rsid w:val="00770603"/>
    <w:rsid w:val="0077061B"/>
    <w:rsid w:val="00771035"/>
    <w:rsid w:val="00773802"/>
    <w:rsid w:val="00773AC6"/>
    <w:rsid w:val="00774041"/>
    <w:rsid w:val="00774206"/>
    <w:rsid w:val="00774452"/>
    <w:rsid w:val="00774563"/>
    <w:rsid w:val="00774717"/>
    <w:rsid w:val="00774A3D"/>
    <w:rsid w:val="00774B69"/>
    <w:rsid w:val="00774FD2"/>
    <w:rsid w:val="0077512A"/>
    <w:rsid w:val="0077516F"/>
    <w:rsid w:val="00775500"/>
    <w:rsid w:val="007758CF"/>
    <w:rsid w:val="0077617B"/>
    <w:rsid w:val="0077634F"/>
    <w:rsid w:val="00776703"/>
    <w:rsid w:val="0077677D"/>
    <w:rsid w:val="00776908"/>
    <w:rsid w:val="00776976"/>
    <w:rsid w:val="00776E64"/>
    <w:rsid w:val="00776EC2"/>
    <w:rsid w:val="0077767D"/>
    <w:rsid w:val="00777C11"/>
    <w:rsid w:val="00777DFB"/>
    <w:rsid w:val="007804B9"/>
    <w:rsid w:val="007813A8"/>
    <w:rsid w:val="00783299"/>
    <w:rsid w:val="007834C8"/>
    <w:rsid w:val="00784205"/>
    <w:rsid w:val="007852F2"/>
    <w:rsid w:val="00785A9C"/>
    <w:rsid w:val="00785C76"/>
    <w:rsid w:val="0078645B"/>
    <w:rsid w:val="00786A4E"/>
    <w:rsid w:val="00787893"/>
    <w:rsid w:val="00787CDC"/>
    <w:rsid w:val="007900F3"/>
    <w:rsid w:val="0079011E"/>
    <w:rsid w:val="00790381"/>
    <w:rsid w:val="007904B7"/>
    <w:rsid w:val="0079114B"/>
    <w:rsid w:val="00791352"/>
    <w:rsid w:val="00791A5E"/>
    <w:rsid w:val="00791ED1"/>
    <w:rsid w:val="00791FB8"/>
    <w:rsid w:val="00793195"/>
    <w:rsid w:val="00793E26"/>
    <w:rsid w:val="007943CA"/>
    <w:rsid w:val="00794A60"/>
    <w:rsid w:val="00796B1E"/>
    <w:rsid w:val="00796C6E"/>
    <w:rsid w:val="00796EEC"/>
    <w:rsid w:val="007A156A"/>
    <w:rsid w:val="007A1F88"/>
    <w:rsid w:val="007A271A"/>
    <w:rsid w:val="007A3415"/>
    <w:rsid w:val="007A3BE7"/>
    <w:rsid w:val="007A6D42"/>
    <w:rsid w:val="007A6EE9"/>
    <w:rsid w:val="007A74B1"/>
    <w:rsid w:val="007A79D6"/>
    <w:rsid w:val="007B00DF"/>
    <w:rsid w:val="007B038F"/>
    <w:rsid w:val="007B067F"/>
    <w:rsid w:val="007B0AB7"/>
    <w:rsid w:val="007B1559"/>
    <w:rsid w:val="007B1967"/>
    <w:rsid w:val="007B1C06"/>
    <w:rsid w:val="007B25EA"/>
    <w:rsid w:val="007B2604"/>
    <w:rsid w:val="007B2650"/>
    <w:rsid w:val="007B2C7C"/>
    <w:rsid w:val="007B3137"/>
    <w:rsid w:val="007B36A4"/>
    <w:rsid w:val="007B4516"/>
    <w:rsid w:val="007B4ABA"/>
    <w:rsid w:val="007B5B69"/>
    <w:rsid w:val="007B5D53"/>
    <w:rsid w:val="007B78B2"/>
    <w:rsid w:val="007C02C7"/>
    <w:rsid w:val="007C0F5C"/>
    <w:rsid w:val="007C1839"/>
    <w:rsid w:val="007C276A"/>
    <w:rsid w:val="007C29D3"/>
    <w:rsid w:val="007C351E"/>
    <w:rsid w:val="007C3FF1"/>
    <w:rsid w:val="007C4670"/>
    <w:rsid w:val="007C61F9"/>
    <w:rsid w:val="007C674D"/>
    <w:rsid w:val="007C7583"/>
    <w:rsid w:val="007C7D53"/>
    <w:rsid w:val="007D0830"/>
    <w:rsid w:val="007D0998"/>
    <w:rsid w:val="007D09BD"/>
    <w:rsid w:val="007D0E2E"/>
    <w:rsid w:val="007D0EB8"/>
    <w:rsid w:val="007D0F18"/>
    <w:rsid w:val="007D1219"/>
    <w:rsid w:val="007D12F4"/>
    <w:rsid w:val="007D2270"/>
    <w:rsid w:val="007D2471"/>
    <w:rsid w:val="007D3089"/>
    <w:rsid w:val="007D407E"/>
    <w:rsid w:val="007D4D2A"/>
    <w:rsid w:val="007D4FCD"/>
    <w:rsid w:val="007D503E"/>
    <w:rsid w:val="007D59D2"/>
    <w:rsid w:val="007D5A60"/>
    <w:rsid w:val="007D6708"/>
    <w:rsid w:val="007D7174"/>
    <w:rsid w:val="007D793B"/>
    <w:rsid w:val="007E0AD3"/>
    <w:rsid w:val="007E0FE4"/>
    <w:rsid w:val="007E15C1"/>
    <w:rsid w:val="007E1BC9"/>
    <w:rsid w:val="007E249C"/>
    <w:rsid w:val="007E26C2"/>
    <w:rsid w:val="007E3100"/>
    <w:rsid w:val="007E35CF"/>
    <w:rsid w:val="007E39B9"/>
    <w:rsid w:val="007E41FD"/>
    <w:rsid w:val="007E44AE"/>
    <w:rsid w:val="007E4824"/>
    <w:rsid w:val="007E5587"/>
    <w:rsid w:val="007E5649"/>
    <w:rsid w:val="007E57B4"/>
    <w:rsid w:val="007E5B54"/>
    <w:rsid w:val="007E5D8F"/>
    <w:rsid w:val="007E5DB1"/>
    <w:rsid w:val="007E60E7"/>
    <w:rsid w:val="007E6B26"/>
    <w:rsid w:val="007E6CF9"/>
    <w:rsid w:val="007E7341"/>
    <w:rsid w:val="007E75EE"/>
    <w:rsid w:val="007F025F"/>
    <w:rsid w:val="007F0554"/>
    <w:rsid w:val="007F07DB"/>
    <w:rsid w:val="007F0B65"/>
    <w:rsid w:val="007F1215"/>
    <w:rsid w:val="007F1438"/>
    <w:rsid w:val="007F207D"/>
    <w:rsid w:val="007F28CA"/>
    <w:rsid w:val="007F376B"/>
    <w:rsid w:val="007F3DED"/>
    <w:rsid w:val="007F5CA4"/>
    <w:rsid w:val="007F630D"/>
    <w:rsid w:val="007F67E3"/>
    <w:rsid w:val="007F77AE"/>
    <w:rsid w:val="007F79BD"/>
    <w:rsid w:val="00800577"/>
    <w:rsid w:val="00800F16"/>
    <w:rsid w:val="00801320"/>
    <w:rsid w:val="00801442"/>
    <w:rsid w:val="00801911"/>
    <w:rsid w:val="00801CAD"/>
    <w:rsid w:val="00802CFB"/>
    <w:rsid w:val="00802DFC"/>
    <w:rsid w:val="008032D3"/>
    <w:rsid w:val="00803313"/>
    <w:rsid w:val="008039B6"/>
    <w:rsid w:val="00803F4E"/>
    <w:rsid w:val="00803FD8"/>
    <w:rsid w:val="008041B3"/>
    <w:rsid w:val="00806046"/>
    <w:rsid w:val="008061ED"/>
    <w:rsid w:val="008069F5"/>
    <w:rsid w:val="00807113"/>
    <w:rsid w:val="008078FF"/>
    <w:rsid w:val="00807A66"/>
    <w:rsid w:val="00807A7C"/>
    <w:rsid w:val="00807E7D"/>
    <w:rsid w:val="008102E3"/>
    <w:rsid w:val="00810A1C"/>
    <w:rsid w:val="008110B4"/>
    <w:rsid w:val="008122A1"/>
    <w:rsid w:val="00813177"/>
    <w:rsid w:val="00813802"/>
    <w:rsid w:val="00813E78"/>
    <w:rsid w:val="008140CE"/>
    <w:rsid w:val="0081447F"/>
    <w:rsid w:val="00814696"/>
    <w:rsid w:val="008147BC"/>
    <w:rsid w:val="0081486D"/>
    <w:rsid w:val="008149F7"/>
    <w:rsid w:val="00815131"/>
    <w:rsid w:val="00815441"/>
    <w:rsid w:val="008154F3"/>
    <w:rsid w:val="00815556"/>
    <w:rsid w:val="00815580"/>
    <w:rsid w:val="00815DEE"/>
    <w:rsid w:val="00815E73"/>
    <w:rsid w:val="0081642D"/>
    <w:rsid w:val="00817547"/>
    <w:rsid w:val="00817648"/>
    <w:rsid w:val="00817F3D"/>
    <w:rsid w:val="00820D14"/>
    <w:rsid w:val="00821939"/>
    <w:rsid w:val="0082256F"/>
    <w:rsid w:val="00822750"/>
    <w:rsid w:val="008228A9"/>
    <w:rsid w:val="00822C2E"/>
    <w:rsid w:val="0082427D"/>
    <w:rsid w:val="00824B09"/>
    <w:rsid w:val="00825029"/>
    <w:rsid w:val="00825037"/>
    <w:rsid w:val="008253AB"/>
    <w:rsid w:val="008253E8"/>
    <w:rsid w:val="00825967"/>
    <w:rsid w:val="008259AF"/>
    <w:rsid w:val="00826B16"/>
    <w:rsid w:val="00826E02"/>
    <w:rsid w:val="0082716F"/>
    <w:rsid w:val="00827C09"/>
    <w:rsid w:val="00830371"/>
    <w:rsid w:val="00830479"/>
    <w:rsid w:val="008304B6"/>
    <w:rsid w:val="00830504"/>
    <w:rsid w:val="0083069C"/>
    <w:rsid w:val="00831308"/>
    <w:rsid w:val="00831A8B"/>
    <w:rsid w:val="008321C0"/>
    <w:rsid w:val="008323AA"/>
    <w:rsid w:val="0083259C"/>
    <w:rsid w:val="0083282B"/>
    <w:rsid w:val="00832CC9"/>
    <w:rsid w:val="00832D09"/>
    <w:rsid w:val="0083305D"/>
    <w:rsid w:val="008332E6"/>
    <w:rsid w:val="008334C2"/>
    <w:rsid w:val="00833CEF"/>
    <w:rsid w:val="008340A7"/>
    <w:rsid w:val="00834167"/>
    <w:rsid w:val="008348C9"/>
    <w:rsid w:val="0083492E"/>
    <w:rsid w:val="00835149"/>
    <w:rsid w:val="00835CE8"/>
    <w:rsid w:val="00835F22"/>
    <w:rsid w:val="00836006"/>
    <w:rsid w:val="008366C6"/>
    <w:rsid w:val="00836ADD"/>
    <w:rsid w:val="00836C90"/>
    <w:rsid w:val="008376C4"/>
    <w:rsid w:val="00837730"/>
    <w:rsid w:val="0083779C"/>
    <w:rsid w:val="00837D9D"/>
    <w:rsid w:val="008401FB"/>
    <w:rsid w:val="00840CB0"/>
    <w:rsid w:val="00840EE0"/>
    <w:rsid w:val="0084126C"/>
    <w:rsid w:val="00841419"/>
    <w:rsid w:val="00841445"/>
    <w:rsid w:val="0084148E"/>
    <w:rsid w:val="0084182B"/>
    <w:rsid w:val="00841B07"/>
    <w:rsid w:val="008422AA"/>
    <w:rsid w:val="008427A1"/>
    <w:rsid w:val="008429DE"/>
    <w:rsid w:val="00842AF5"/>
    <w:rsid w:val="00842B24"/>
    <w:rsid w:val="00842C0F"/>
    <w:rsid w:val="00844C19"/>
    <w:rsid w:val="00844DA2"/>
    <w:rsid w:val="008457F3"/>
    <w:rsid w:val="00845E93"/>
    <w:rsid w:val="008462C4"/>
    <w:rsid w:val="0084660E"/>
    <w:rsid w:val="00846724"/>
    <w:rsid w:val="008474C1"/>
    <w:rsid w:val="008501DD"/>
    <w:rsid w:val="00850DAA"/>
    <w:rsid w:val="0085198B"/>
    <w:rsid w:val="00852647"/>
    <w:rsid w:val="00852765"/>
    <w:rsid w:val="00853435"/>
    <w:rsid w:val="00853693"/>
    <w:rsid w:val="00853B9F"/>
    <w:rsid w:val="00853F77"/>
    <w:rsid w:val="00854739"/>
    <w:rsid w:val="0085544C"/>
    <w:rsid w:val="00855527"/>
    <w:rsid w:val="00855807"/>
    <w:rsid w:val="00855BFE"/>
    <w:rsid w:val="00856072"/>
    <w:rsid w:val="00856496"/>
    <w:rsid w:val="00856912"/>
    <w:rsid w:val="00856C6C"/>
    <w:rsid w:val="00856C96"/>
    <w:rsid w:val="00856E13"/>
    <w:rsid w:val="008571F5"/>
    <w:rsid w:val="008572CA"/>
    <w:rsid w:val="00857908"/>
    <w:rsid w:val="00857CAB"/>
    <w:rsid w:val="00857DE7"/>
    <w:rsid w:val="00860388"/>
    <w:rsid w:val="008605E9"/>
    <w:rsid w:val="00860A55"/>
    <w:rsid w:val="00861082"/>
    <w:rsid w:val="00861328"/>
    <w:rsid w:val="008613DE"/>
    <w:rsid w:val="00861D1D"/>
    <w:rsid w:val="00862BAB"/>
    <w:rsid w:val="008633E9"/>
    <w:rsid w:val="008636DF"/>
    <w:rsid w:val="00863D21"/>
    <w:rsid w:val="00864848"/>
    <w:rsid w:val="00865284"/>
    <w:rsid w:val="008654EB"/>
    <w:rsid w:val="00865564"/>
    <w:rsid w:val="00865E61"/>
    <w:rsid w:val="0086618C"/>
    <w:rsid w:val="00866323"/>
    <w:rsid w:val="0086672E"/>
    <w:rsid w:val="00866AEE"/>
    <w:rsid w:val="00866BED"/>
    <w:rsid w:val="00866DAF"/>
    <w:rsid w:val="00866DEF"/>
    <w:rsid w:val="00866E4B"/>
    <w:rsid w:val="00866F76"/>
    <w:rsid w:val="00866FAC"/>
    <w:rsid w:val="00867436"/>
    <w:rsid w:val="008675ED"/>
    <w:rsid w:val="00870AF3"/>
    <w:rsid w:val="00870D10"/>
    <w:rsid w:val="00871328"/>
    <w:rsid w:val="00871661"/>
    <w:rsid w:val="00871699"/>
    <w:rsid w:val="00871A12"/>
    <w:rsid w:val="0087207B"/>
    <w:rsid w:val="00872747"/>
    <w:rsid w:val="0087284D"/>
    <w:rsid w:val="00872C04"/>
    <w:rsid w:val="00873352"/>
    <w:rsid w:val="008738CD"/>
    <w:rsid w:val="008739DA"/>
    <w:rsid w:val="00873AEB"/>
    <w:rsid w:val="00873DF6"/>
    <w:rsid w:val="00874013"/>
    <w:rsid w:val="008742CC"/>
    <w:rsid w:val="00874409"/>
    <w:rsid w:val="00874A20"/>
    <w:rsid w:val="00874C6F"/>
    <w:rsid w:val="00874D7A"/>
    <w:rsid w:val="008758CE"/>
    <w:rsid w:val="00875B62"/>
    <w:rsid w:val="00876096"/>
    <w:rsid w:val="0087662B"/>
    <w:rsid w:val="00876DE3"/>
    <w:rsid w:val="008773AA"/>
    <w:rsid w:val="00877C38"/>
    <w:rsid w:val="00880337"/>
    <w:rsid w:val="008815EB"/>
    <w:rsid w:val="00881D5A"/>
    <w:rsid w:val="008821C3"/>
    <w:rsid w:val="008822AE"/>
    <w:rsid w:val="00882825"/>
    <w:rsid w:val="0088286D"/>
    <w:rsid w:val="00884038"/>
    <w:rsid w:val="008840A6"/>
    <w:rsid w:val="00884587"/>
    <w:rsid w:val="008845D5"/>
    <w:rsid w:val="008847D3"/>
    <w:rsid w:val="008847E1"/>
    <w:rsid w:val="00884B91"/>
    <w:rsid w:val="0088553D"/>
    <w:rsid w:val="008857D6"/>
    <w:rsid w:val="008859A2"/>
    <w:rsid w:val="00885BC9"/>
    <w:rsid w:val="00885FCD"/>
    <w:rsid w:val="00886BB8"/>
    <w:rsid w:val="00886C0D"/>
    <w:rsid w:val="00886D09"/>
    <w:rsid w:val="0088759F"/>
    <w:rsid w:val="008875B4"/>
    <w:rsid w:val="0088791E"/>
    <w:rsid w:val="008901D0"/>
    <w:rsid w:val="00890824"/>
    <w:rsid w:val="00890AFD"/>
    <w:rsid w:val="00890CB2"/>
    <w:rsid w:val="0089109A"/>
    <w:rsid w:val="0089178A"/>
    <w:rsid w:val="00891A74"/>
    <w:rsid w:val="00893426"/>
    <w:rsid w:val="00893E24"/>
    <w:rsid w:val="00893F43"/>
    <w:rsid w:val="00894963"/>
    <w:rsid w:val="0089499F"/>
    <w:rsid w:val="00894D4C"/>
    <w:rsid w:val="0089545A"/>
    <w:rsid w:val="0089596D"/>
    <w:rsid w:val="00896224"/>
    <w:rsid w:val="008963E1"/>
    <w:rsid w:val="008966FA"/>
    <w:rsid w:val="008974A9"/>
    <w:rsid w:val="00897569"/>
    <w:rsid w:val="008978BF"/>
    <w:rsid w:val="008A0827"/>
    <w:rsid w:val="008A1929"/>
    <w:rsid w:val="008A1B49"/>
    <w:rsid w:val="008A203C"/>
    <w:rsid w:val="008A2044"/>
    <w:rsid w:val="008A486C"/>
    <w:rsid w:val="008A48A9"/>
    <w:rsid w:val="008A4B2E"/>
    <w:rsid w:val="008A4BAE"/>
    <w:rsid w:val="008A584E"/>
    <w:rsid w:val="008A64E0"/>
    <w:rsid w:val="008A6644"/>
    <w:rsid w:val="008A6F14"/>
    <w:rsid w:val="008A7DED"/>
    <w:rsid w:val="008B05D2"/>
    <w:rsid w:val="008B1358"/>
    <w:rsid w:val="008B26E2"/>
    <w:rsid w:val="008B275B"/>
    <w:rsid w:val="008B2DBC"/>
    <w:rsid w:val="008B2F08"/>
    <w:rsid w:val="008B30E8"/>
    <w:rsid w:val="008B37BB"/>
    <w:rsid w:val="008B49B8"/>
    <w:rsid w:val="008B5206"/>
    <w:rsid w:val="008B53F0"/>
    <w:rsid w:val="008B57D8"/>
    <w:rsid w:val="008B5F3F"/>
    <w:rsid w:val="008B6255"/>
    <w:rsid w:val="008B6499"/>
    <w:rsid w:val="008B78D9"/>
    <w:rsid w:val="008B7C5F"/>
    <w:rsid w:val="008C0E11"/>
    <w:rsid w:val="008C1388"/>
    <w:rsid w:val="008C1624"/>
    <w:rsid w:val="008C1FEA"/>
    <w:rsid w:val="008C2489"/>
    <w:rsid w:val="008C30C2"/>
    <w:rsid w:val="008C3494"/>
    <w:rsid w:val="008C40C4"/>
    <w:rsid w:val="008C62CA"/>
    <w:rsid w:val="008C7390"/>
    <w:rsid w:val="008C7741"/>
    <w:rsid w:val="008C7B1C"/>
    <w:rsid w:val="008D05FF"/>
    <w:rsid w:val="008D11DE"/>
    <w:rsid w:val="008D1A8D"/>
    <w:rsid w:val="008D30FC"/>
    <w:rsid w:val="008D458C"/>
    <w:rsid w:val="008D46AD"/>
    <w:rsid w:val="008D5C00"/>
    <w:rsid w:val="008D6257"/>
    <w:rsid w:val="008D641A"/>
    <w:rsid w:val="008D6733"/>
    <w:rsid w:val="008E0137"/>
    <w:rsid w:val="008E0667"/>
    <w:rsid w:val="008E0741"/>
    <w:rsid w:val="008E0B78"/>
    <w:rsid w:val="008E0F32"/>
    <w:rsid w:val="008E1420"/>
    <w:rsid w:val="008E1656"/>
    <w:rsid w:val="008E1733"/>
    <w:rsid w:val="008E197D"/>
    <w:rsid w:val="008E1BE7"/>
    <w:rsid w:val="008E1D34"/>
    <w:rsid w:val="008E24D9"/>
    <w:rsid w:val="008E268C"/>
    <w:rsid w:val="008E2EA9"/>
    <w:rsid w:val="008E39BA"/>
    <w:rsid w:val="008E4121"/>
    <w:rsid w:val="008E4F0C"/>
    <w:rsid w:val="008E54C2"/>
    <w:rsid w:val="008E5615"/>
    <w:rsid w:val="008E61F7"/>
    <w:rsid w:val="008E7D57"/>
    <w:rsid w:val="008F02BB"/>
    <w:rsid w:val="008F16F5"/>
    <w:rsid w:val="008F1EA9"/>
    <w:rsid w:val="008F1EE0"/>
    <w:rsid w:val="008F2B29"/>
    <w:rsid w:val="008F3006"/>
    <w:rsid w:val="008F33C9"/>
    <w:rsid w:val="008F3EC1"/>
    <w:rsid w:val="008F47A4"/>
    <w:rsid w:val="008F4D46"/>
    <w:rsid w:val="008F51C4"/>
    <w:rsid w:val="008F5599"/>
    <w:rsid w:val="008F62FC"/>
    <w:rsid w:val="00900082"/>
    <w:rsid w:val="00900243"/>
    <w:rsid w:val="00900426"/>
    <w:rsid w:val="00901CA1"/>
    <w:rsid w:val="00901D81"/>
    <w:rsid w:val="00901EC5"/>
    <w:rsid w:val="00902269"/>
    <w:rsid w:val="009026AF"/>
    <w:rsid w:val="00902827"/>
    <w:rsid w:val="0090329B"/>
    <w:rsid w:val="009037DD"/>
    <w:rsid w:val="009048CA"/>
    <w:rsid w:val="00905048"/>
    <w:rsid w:val="0090541F"/>
    <w:rsid w:val="00905747"/>
    <w:rsid w:val="00905852"/>
    <w:rsid w:val="00906003"/>
    <w:rsid w:val="00906595"/>
    <w:rsid w:val="00906E1D"/>
    <w:rsid w:val="009074CC"/>
    <w:rsid w:val="00907B6C"/>
    <w:rsid w:val="00910F28"/>
    <w:rsid w:val="009121F3"/>
    <w:rsid w:val="0091222B"/>
    <w:rsid w:val="00912CB0"/>
    <w:rsid w:val="00912F17"/>
    <w:rsid w:val="009138DE"/>
    <w:rsid w:val="00914D38"/>
    <w:rsid w:val="009172E4"/>
    <w:rsid w:val="009176A5"/>
    <w:rsid w:val="00917BFE"/>
    <w:rsid w:val="00917D38"/>
    <w:rsid w:val="009202F4"/>
    <w:rsid w:val="00920C62"/>
    <w:rsid w:val="0092104A"/>
    <w:rsid w:val="009210B9"/>
    <w:rsid w:val="009211F5"/>
    <w:rsid w:val="009220B2"/>
    <w:rsid w:val="009220EB"/>
    <w:rsid w:val="00922DD8"/>
    <w:rsid w:val="00923102"/>
    <w:rsid w:val="009235C2"/>
    <w:rsid w:val="00924AAC"/>
    <w:rsid w:val="009252B7"/>
    <w:rsid w:val="009254E8"/>
    <w:rsid w:val="0092554C"/>
    <w:rsid w:val="00925914"/>
    <w:rsid w:val="009265E3"/>
    <w:rsid w:val="00926C56"/>
    <w:rsid w:val="0092731A"/>
    <w:rsid w:val="00927460"/>
    <w:rsid w:val="009278E1"/>
    <w:rsid w:val="0093039E"/>
    <w:rsid w:val="00930A8B"/>
    <w:rsid w:val="0093155A"/>
    <w:rsid w:val="00931ADE"/>
    <w:rsid w:val="00931E58"/>
    <w:rsid w:val="0093229E"/>
    <w:rsid w:val="00932572"/>
    <w:rsid w:val="00932A21"/>
    <w:rsid w:val="00932ACA"/>
    <w:rsid w:val="00932C00"/>
    <w:rsid w:val="00932F80"/>
    <w:rsid w:val="00934800"/>
    <w:rsid w:val="009349F8"/>
    <w:rsid w:val="00934A68"/>
    <w:rsid w:val="00934A7A"/>
    <w:rsid w:val="00934B50"/>
    <w:rsid w:val="00934CC9"/>
    <w:rsid w:val="0093511E"/>
    <w:rsid w:val="00935160"/>
    <w:rsid w:val="009355D7"/>
    <w:rsid w:val="00935D1C"/>
    <w:rsid w:val="00935E13"/>
    <w:rsid w:val="0093641D"/>
    <w:rsid w:val="00936727"/>
    <w:rsid w:val="00936870"/>
    <w:rsid w:val="00936999"/>
    <w:rsid w:val="009372FC"/>
    <w:rsid w:val="00937364"/>
    <w:rsid w:val="0093757D"/>
    <w:rsid w:val="00937CDF"/>
    <w:rsid w:val="00937FBE"/>
    <w:rsid w:val="00940C09"/>
    <w:rsid w:val="00941155"/>
    <w:rsid w:val="00941582"/>
    <w:rsid w:val="00941D24"/>
    <w:rsid w:val="0094253E"/>
    <w:rsid w:val="00942D9B"/>
    <w:rsid w:val="00942EC0"/>
    <w:rsid w:val="00943317"/>
    <w:rsid w:val="00943415"/>
    <w:rsid w:val="00943461"/>
    <w:rsid w:val="00943987"/>
    <w:rsid w:val="0094423A"/>
    <w:rsid w:val="009446CB"/>
    <w:rsid w:val="009450F4"/>
    <w:rsid w:val="009454F9"/>
    <w:rsid w:val="0094582E"/>
    <w:rsid w:val="00946033"/>
    <w:rsid w:val="009463AB"/>
    <w:rsid w:val="00946948"/>
    <w:rsid w:val="009473D2"/>
    <w:rsid w:val="009474D1"/>
    <w:rsid w:val="00950B1B"/>
    <w:rsid w:val="00950B6A"/>
    <w:rsid w:val="00950FD6"/>
    <w:rsid w:val="00951014"/>
    <w:rsid w:val="009512CA"/>
    <w:rsid w:val="009516B8"/>
    <w:rsid w:val="00951814"/>
    <w:rsid w:val="00951AE6"/>
    <w:rsid w:val="00951BE3"/>
    <w:rsid w:val="00952742"/>
    <w:rsid w:val="00952743"/>
    <w:rsid w:val="00952C73"/>
    <w:rsid w:val="00952CF3"/>
    <w:rsid w:val="009546A7"/>
    <w:rsid w:val="00954DB2"/>
    <w:rsid w:val="0095583D"/>
    <w:rsid w:val="00956905"/>
    <w:rsid w:val="00956AF5"/>
    <w:rsid w:val="00956D98"/>
    <w:rsid w:val="0095725B"/>
    <w:rsid w:val="00957BE4"/>
    <w:rsid w:val="00960668"/>
    <w:rsid w:val="009609CA"/>
    <w:rsid w:val="00960C3D"/>
    <w:rsid w:val="00960CB0"/>
    <w:rsid w:val="00961FDD"/>
    <w:rsid w:val="00962997"/>
    <w:rsid w:val="00962A33"/>
    <w:rsid w:val="00962A71"/>
    <w:rsid w:val="00962C7B"/>
    <w:rsid w:val="00963871"/>
    <w:rsid w:val="00964441"/>
    <w:rsid w:val="009647E9"/>
    <w:rsid w:val="009654DD"/>
    <w:rsid w:val="009656D8"/>
    <w:rsid w:val="009657B1"/>
    <w:rsid w:val="00965C5C"/>
    <w:rsid w:val="009665A2"/>
    <w:rsid w:val="00966A4E"/>
    <w:rsid w:val="00966ADF"/>
    <w:rsid w:val="00966B11"/>
    <w:rsid w:val="00966DE8"/>
    <w:rsid w:val="009674A5"/>
    <w:rsid w:val="009677EB"/>
    <w:rsid w:val="00967961"/>
    <w:rsid w:val="00967B4F"/>
    <w:rsid w:val="00967C63"/>
    <w:rsid w:val="0097046A"/>
    <w:rsid w:val="00970472"/>
    <w:rsid w:val="00971016"/>
    <w:rsid w:val="0097125C"/>
    <w:rsid w:val="00971532"/>
    <w:rsid w:val="00971996"/>
    <w:rsid w:val="00971999"/>
    <w:rsid w:val="009720A9"/>
    <w:rsid w:val="00972FD4"/>
    <w:rsid w:val="00973346"/>
    <w:rsid w:val="0097387F"/>
    <w:rsid w:val="00973C77"/>
    <w:rsid w:val="009751E3"/>
    <w:rsid w:val="009753C4"/>
    <w:rsid w:val="00975640"/>
    <w:rsid w:val="009757B1"/>
    <w:rsid w:val="009758A9"/>
    <w:rsid w:val="00976731"/>
    <w:rsid w:val="00977331"/>
    <w:rsid w:val="00977A06"/>
    <w:rsid w:val="00977A95"/>
    <w:rsid w:val="0098078B"/>
    <w:rsid w:val="00981099"/>
    <w:rsid w:val="009816E0"/>
    <w:rsid w:val="00981717"/>
    <w:rsid w:val="00982D93"/>
    <w:rsid w:val="00983871"/>
    <w:rsid w:val="009838BB"/>
    <w:rsid w:val="00983BA9"/>
    <w:rsid w:val="0098492D"/>
    <w:rsid w:val="009865AB"/>
    <w:rsid w:val="00986BC4"/>
    <w:rsid w:val="009870CA"/>
    <w:rsid w:val="00987882"/>
    <w:rsid w:val="00987FBA"/>
    <w:rsid w:val="00987FEF"/>
    <w:rsid w:val="009911BE"/>
    <w:rsid w:val="00991682"/>
    <w:rsid w:val="00992810"/>
    <w:rsid w:val="00992A43"/>
    <w:rsid w:val="00992EB8"/>
    <w:rsid w:val="009934B7"/>
    <w:rsid w:val="009941D6"/>
    <w:rsid w:val="0099445F"/>
    <w:rsid w:val="0099449E"/>
    <w:rsid w:val="009944AB"/>
    <w:rsid w:val="00994607"/>
    <w:rsid w:val="0099467E"/>
    <w:rsid w:val="00994E13"/>
    <w:rsid w:val="009956A7"/>
    <w:rsid w:val="009957A2"/>
    <w:rsid w:val="00995913"/>
    <w:rsid w:val="009968DE"/>
    <w:rsid w:val="00996BA2"/>
    <w:rsid w:val="00997145"/>
    <w:rsid w:val="00997D7B"/>
    <w:rsid w:val="00997EDE"/>
    <w:rsid w:val="009A0FE0"/>
    <w:rsid w:val="009A10F6"/>
    <w:rsid w:val="009A116D"/>
    <w:rsid w:val="009A155D"/>
    <w:rsid w:val="009A1624"/>
    <w:rsid w:val="009A163D"/>
    <w:rsid w:val="009A29FC"/>
    <w:rsid w:val="009A3144"/>
    <w:rsid w:val="009A332F"/>
    <w:rsid w:val="009A38B7"/>
    <w:rsid w:val="009A443D"/>
    <w:rsid w:val="009A45CB"/>
    <w:rsid w:val="009A4698"/>
    <w:rsid w:val="009A4773"/>
    <w:rsid w:val="009A49F6"/>
    <w:rsid w:val="009A54FE"/>
    <w:rsid w:val="009A5679"/>
    <w:rsid w:val="009A5738"/>
    <w:rsid w:val="009A5E66"/>
    <w:rsid w:val="009A695E"/>
    <w:rsid w:val="009A7345"/>
    <w:rsid w:val="009A7831"/>
    <w:rsid w:val="009B08CA"/>
    <w:rsid w:val="009B14B0"/>
    <w:rsid w:val="009B1A73"/>
    <w:rsid w:val="009B2552"/>
    <w:rsid w:val="009B2FE0"/>
    <w:rsid w:val="009B37FA"/>
    <w:rsid w:val="009B3B43"/>
    <w:rsid w:val="009B4EC6"/>
    <w:rsid w:val="009B5364"/>
    <w:rsid w:val="009B5612"/>
    <w:rsid w:val="009B5695"/>
    <w:rsid w:val="009B608E"/>
    <w:rsid w:val="009B6A9F"/>
    <w:rsid w:val="009B7392"/>
    <w:rsid w:val="009C0032"/>
    <w:rsid w:val="009C018A"/>
    <w:rsid w:val="009C08A4"/>
    <w:rsid w:val="009C0FD4"/>
    <w:rsid w:val="009C10CA"/>
    <w:rsid w:val="009C119D"/>
    <w:rsid w:val="009C2190"/>
    <w:rsid w:val="009C2C83"/>
    <w:rsid w:val="009C2D02"/>
    <w:rsid w:val="009C365D"/>
    <w:rsid w:val="009C3D30"/>
    <w:rsid w:val="009C4331"/>
    <w:rsid w:val="009C4A43"/>
    <w:rsid w:val="009C544D"/>
    <w:rsid w:val="009C5C96"/>
    <w:rsid w:val="009C60B8"/>
    <w:rsid w:val="009C6538"/>
    <w:rsid w:val="009C707A"/>
    <w:rsid w:val="009C7D5E"/>
    <w:rsid w:val="009D0EA6"/>
    <w:rsid w:val="009D1404"/>
    <w:rsid w:val="009D1ADC"/>
    <w:rsid w:val="009D26B4"/>
    <w:rsid w:val="009D3471"/>
    <w:rsid w:val="009D3532"/>
    <w:rsid w:val="009D37F5"/>
    <w:rsid w:val="009D3B0A"/>
    <w:rsid w:val="009D42D4"/>
    <w:rsid w:val="009D44E1"/>
    <w:rsid w:val="009D4566"/>
    <w:rsid w:val="009D4BC4"/>
    <w:rsid w:val="009D4EDE"/>
    <w:rsid w:val="009D558B"/>
    <w:rsid w:val="009D606B"/>
    <w:rsid w:val="009D65B2"/>
    <w:rsid w:val="009D6ACA"/>
    <w:rsid w:val="009D6FCA"/>
    <w:rsid w:val="009D7232"/>
    <w:rsid w:val="009D7E9D"/>
    <w:rsid w:val="009E0436"/>
    <w:rsid w:val="009E205F"/>
    <w:rsid w:val="009E2095"/>
    <w:rsid w:val="009E2C3F"/>
    <w:rsid w:val="009E2C71"/>
    <w:rsid w:val="009E331C"/>
    <w:rsid w:val="009E38F8"/>
    <w:rsid w:val="009E42B8"/>
    <w:rsid w:val="009E4CCA"/>
    <w:rsid w:val="009E4F04"/>
    <w:rsid w:val="009E5364"/>
    <w:rsid w:val="009E597B"/>
    <w:rsid w:val="009E5DF5"/>
    <w:rsid w:val="009E6C84"/>
    <w:rsid w:val="009E709E"/>
    <w:rsid w:val="009E76F9"/>
    <w:rsid w:val="009E7C23"/>
    <w:rsid w:val="009F015D"/>
    <w:rsid w:val="009F1456"/>
    <w:rsid w:val="009F1724"/>
    <w:rsid w:val="009F18A5"/>
    <w:rsid w:val="009F1CF0"/>
    <w:rsid w:val="009F21BC"/>
    <w:rsid w:val="009F27BE"/>
    <w:rsid w:val="009F2A82"/>
    <w:rsid w:val="009F2CFC"/>
    <w:rsid w:val="009F3837"/>
    <w:rsid w:val="009F3959"/>
    <w:rsid w:val="009F437E"/>
    <w:rsid w:val="009F4732"/>
    <w:rsid w:val="009F4AB3"/>
    <w:rsid w:val="009F4AEB"/>
    <w:rsid w:val="009F51E9"/>
    <w:rsid w:val="009F54E5"/>
    <w:rsid w:val="009F61F8"/>
    <w:rsid w:val="009F6A40"/>
    <w:rsid w:val="009F6A57"/>
    <w:rsid w:val="009F6BC7"/>
    <w:rsid w:val="009F6BE5"/>
    <w:rsid w:val="009F6DEA"/>
    <w:rsid w:val="009F7341"/>
    <w:rsid w:val="009F7523"/>
    <w:rsid w:val="009F7585"/>
    <w:rsid w:val="009F78D1"/>
    <w:rsid w:val="009F7B0E"/>
    <w:rsid w:val="009F7B7B"/>
    <w:rsid w:val="009F7CFC"/>
    <w:rsid w:val="009F7E99"/>
    <w:rsid w:val="00A006F5"/>
    <w:rsid w:val="00A012F9"/>
    <w:rsid w:val="00A01336"/>
    <w:rsid w:val="00A01425"/>
    <w:rsid w:val="00A01568"/>
    <w:rsid w:val="00A01CB2"/>
    <w:rsid w:val="00A02479"/>
    <w:rsid w:val="00A02492"/>
    <w:rsid w:val="00A03DF2"/>
    <w:rsid w:val="00A044A9"/>
    <w:rsid w:val="00A046D6"/>
    <w:rsid w:val="00A04A05"/>
    <w:rsid w:val="00A04F85"/>
    <w:rsid w:val="00A05996"/>
    <w:rsid w:val="00A05BB4"/>
    <w:rsid w:val="00A05BE6"/>
    <w:rsid w:val="00A062BA"/>
    <w:rsid w:val="00A0693A"/>
    <w:rsid w:val="00A069BA"/>
    <w:rsid w:val="00A07093"/>
    <w:rsid w:val="00A075E8"/>
    <w:rsid w:val="00A077EA"/>
    <w:rsid w:val="00A10335"/>
    <w:rsid w:val="00A10D0C"/>
    <w:rsid w:val="00A1225D"/>
    <w:rsid w:val="00A12945"/>
    <w:rsid w:val="00A12CCE"/>
    <w:rsid w:val="00A12FF4"/>
    <w:rsid w:val="00A137BF"/>
    <w:rsid w:val="00A13C33"/>
    <w:rsid w:val="00A13DB4"/>
    <w:rsid w:val="00A141C8"/>
    <w:rsid w:val="00A1427F"/>
    <w:rsid w:val="00A1428C"/>
    <w:rsid w:val="00A14625"/>
    <w:rsid w:val="00A146E8"/>
    <w:rsid w:val="00A147A5"/>
    <w:rsid w:val="00A15562"/>
    <w:rsid w:val="00A15B11"/>
    <w:rsid w:val="00A169C0"/>
    <w:rsid w:val="00A17145"/>
    <w:rsid w:val="00A17358"/>
    <w:rsid w:val="00A177E7"/>
    <w:rsid w:val="00A205A8"/>
    <w:rsid w:val="00A20DD2"/>
    <w:rsid w:val="00A211AC"/>
    <w:rsid w:val="00A217E9"/>
    <w:rsid w:val="00A2182F"/>
    <w:rsid w:val="00A2213B"/>
    <w:rsid w:val="00A229FE"/>
    <w:rsid w:val="00A22B8E"/>
    <w:rsid w:val="00A22C7B"/>
    <w:rsid w:val="00A2333A"/>
    <w:rsid w:val="00A234D4"/>
    <w:rsid w:val="00A247CA"/>
    <w:rsid w:val="00A24A66"/>
    <w:rsid w:val="00A24A95"/>
    <w:rsid w:val="00A265A2"/>
    <w:rsid w:val="00A26649"/>
    <w:rsid w:val="00A267C1"/>
    <w:rsid w:val="00A277B2"/>
    <w:rsid w:val="00A278BD"/>
    <w:rsid w:val="00A278F1"/>
    <w:rsid w:val="00A27E6A"/>
    <w:rsid w:val="00A27F13"/>
    <w:rsid w:val="00A27F54"/>
    <w:rsid w:val="00A30BFE"/>
    <w:rsid w:val="00A31098"/>
    <w:rsid w:val="00A31941"/>
    <w:rsid w:val="00A328F0"/>
    <w:rsid w:val="00A32B37"/>
    <w:rsid w:val="00A32FE0"/>
    <w:rsid w:val="00A32FFB"/>
    <w:rsid w:val="00A33B8A"/>
    <w:rsid w:val="00A33E18"/>
    <w:rsid w:val="00A34CFE"/>
    <w:rsid w:val="00A34D10"/>
    <w:rsid w:val="00A34E04"/>
    <w:rsid w:val="00A34E45"/>
    <w:rsid w:val="00A35744"/>
    <w:rsid w:val="00A36631"/>
    <w:rsid w:val="00A36858"/>
    <w:rsid w:val="00A36920"/>
    <w:rsid w:val="00A370CC"/>
    <w:rsid w:val="00A3741D"/>
    <w:rsid w:val="00A374BB"/>
    <w:rsid w:val="00A4039D"/>
    <w:rsid w:val="00A4250E"/>
    <w:rsid w:val="00A43FA2"/>
    <w:rsid w:val="00A43FE5"/>
    <w:rsid w:val="00A4464B"/>
    <w:rsid w:val="00A44DDE"/>
    <w:rsid w:val="00A4532C"/>
    <w:rsid w:val="00A45356"/>
    <w:rsid w:val="00A453DC"/>
    <w:rsid w:val="00A45698"/>
    <w:rsid w:val="00A465A3"/>
    <w:rsid w:val="00A46AEF"/>
    <w:rsid w:val="00A477B4"/>
    <w:rsid w:val="00A47A88"/>
    <w:rsid w:val="00A47AF9"/>
    <w:rsid w:val="00A47D6F"/>
    <w:rsid w:val="00A500C8"/>
    <w:rsid w:val="00A50201"/>
    <w:rsid w:val="00A50842"/>
    <w:rsid w:val="00A516BD"/>
    <w:rsid w:val="00A520E8"/>
    <w:rsid w:val="00A52769"/>
    <w:rsid w:val="00A5280A"/>
    <w:rsid w:val="00A52FB7"/>
    <w:rsid w:val="00A530C9"/>
    <w:rsid w:val="00A53A2A"/>
    <w:rsid w:val="00A53CF8"/>
    <w:rsid w:val="00A54494"/>
    <w:rsid w:val="00A547F6"/>
    <w:rsid w:val="00A551DD"/>
    <w:rsid w:val="00A55B6D"/>
    <w:rsid w:val="00A56B97"/>
    <w:rsid w:val="00A572F3"/>
    <w:rsid w:val="00A577CC"/>
    <w:rsid w:val="00A57912"/>
    <w:rsid w:val="00A602C1"/>
    <w:rsid w:val="00A60962"/>
    <w:rsid w:val="00A60B1E"/>
    <w:rsid w:val="00A6216F"/>
    <w:rsid w:val="00A621D5"/>
    <w:rsid w:val="00A624FD"/>
    <w:rsid w:val="00A63416"/>
    <w:rsid w:val="00A635E1"/>
    <w:rsid w:val="00A63BC6"/>
    <w:rsid w:val="00A64518"/>
    <w:rsid w:val="00A64BBF"/>
    <w:rsid w:val="00A65288"/>
    <w:rsid w:val="00A65FDC"/>
    <w:rsid w:val="00A66841"/>
    <w:rsid w:val="00A66E6E"/>
    <w:rsid w:val="00A671DF"/>
    <w:rsid w:val="00A67410"/>
    <w:rsid w:val="00A70850"/>
    <w:rsid w:val="00A70965"/>
    <w:rsid w:val="00A71235"/>
    <w:rsid w:val="00A715B7"/>
    <w:rsid w:val="00A7167B"/>
    <w:rsid w:val="00A71E7D"/>
    <w:rsid w:val="00A72161"/>
    <w:rsid w:val="00A725CF"/>
    <w:rsid w:val="00A72D0F"/>
    <w:rsid w:val="00A7306B"/>
    <w:rsid w:val="00A7322B"/>
    <w:rsid w:val="00A73792"/>
    <w:rsid w:val="00A73E84"/>
    <w:rsid w:val="00A752A6"/>
    <w:rsid w:val="00A75C20"/>
    <w:rsid w:val="00A75EFC"/>
    <w:rsid w:val="00A75F5E"/>
    <w:rsid w:val="00A7600F"/>
    <w:rsid w:val="00A7604B"/>
    <w:rsid w:val="00A76970"/>
    <w:rsid w:val="00A76BE4"/>
    <w:rsid w:val="00A77194"/>
    <w:rsid w:val="00A7741B"/>
    <w:rsid w:val="00A77B6F"/>
    <w:rsid w:val="00A807D0"/>
    <w:rsid w:val="00A81155"/>
    <w:rsid w:val="00A81A1F"/>
    <w:rsid w:val="00A82636"/>
    <w:rsid w:val="00A82AF8"/>
    <w:rsid w:val="00A831D9"/>
    <w:rsid w:val="00A8357D"/>
    <w:rsid w:val="00A838F7"/>
    <w:rsid w:val="00A83F20"/>
    <w:rsid w:val="00A83F47"/>
    <w:rsid w:val="00A84EB0"/>
    <w:rsid w:val="00A85689"/>
    <w:rsid w:val="00A85B1A"/>
    <w:rsid w:val="00A86224"/>
    <w:rsid w:val="00A862A4"/>
    <w:rsid w:val="00A86777"/>
    <w:rsid w:val="00A86780"/>
    <w:rsid w:val="00A86B20"/>
    <w:rsid w:val="00A86FE2"/>
    <w:rsid w:val="00A875AC"/>
    <w:rsid w:val="00A87652"/>
    <w:rsid w:val="00A87FF1"/>
    <w:rsid w:val="00A9062E"/>
    <w:rsid w:val="00A909D7"/>
    <w:rsid w:val="00A90F55"/>
    <w:rsid w:val="00A9119E"/>
    <w:rsid w:val="00A915DF"/>
    <w:rsid w:val="00A9198F"/>
    <w:rsid w:val="00A91E68"/>
    <w:rsid w:val="00A91E95"/>
    <w:rsid w:val="00A9264E"/>
    <w:rsid w:val="00A92FC9"/>
    <w:rsid w:val="00A9367C"/>
    <w:rsid w:val="00A93D86"/>
    <w:rsid w:val="00A9442F"/>
    <w:rsid w:val="00A944A4"/>
    <w:rsid w:val="00A9466F"/>
    <w:rsid w:val="00A94DEB"/>
    <w:rsid w:val="00A95734"/>
    <w:rsid w:val="00A95923"/>
    <w:rsid w:val="00A959B1"/>
    <w:rsid w:val="00A959D2"/>
    <w:rsid w:val="00A95C8A"/>
    <w:rsid w:val="00A96317"/>
    <w:rsid w:val="00A969DA"/>
    <w:rsid w:val="00A97338"/>
    <w:rsid w:val="00A97C07"/>
    <w:rsid w:val="00A97F2D"/>
    <w:rsid w:val="00AA0009"/>
    <w:rsid w:val="00AA019A"/>
    <w:rsid w:val="00AA0A42"/>
    <w:rsid w:val="00AA0BD7"/>
    <w:rsid w:val="00AA1DF0"/>
    <w:rsid w:val="00AA215D"/>
    <w:rsid w:val="00AA301B"/>
    <w:rsid w:val="00AA3551"/>
    <w:rsid w:val="00AA388E"/>
    <w:rsid w:val="00AA3C8E"/>
    <w:rsid w:val="00AA3C95"/>
    <w:rsid w:val="00AA3DDA"/>
    <w:rsid w:val="00AA43F5"/>
    <w:rsid w:val="00AA4D0A"/>
    <w:rsid w:val="00AA501D"/>
    <w:rsid w:val="00AA53D2"/>
    <w:rsid w:val="00AA5D35"/>
    <w:rsid w:val="00AA6542"/>
    <w:rsid w:val="00AA7022"/>
    <w:rsid w:val="00AA7698"/>
    <w:rsid w:val="00AB0136"/>
    <w:rsid w:val="00AB0716"/>
    <w:rsid w:val="00AB079F"/>
    <w:rsid w:val="00AB0F45"/>
    <w:rsid w:val="00AB1A13"/>
    <w:rsid w:val="00AB20D4"/>
    <w:rsid w:val="00AB22BD"/>
    <w:rsid w:val="00AB2B4F"/>
    <w:rsid w:val="00AB321F"/>
    <w:rsid w:val="00AB3AA2"/>
    <w:rsid w:val="00AB45DD"/>
    <w:rsid w:val="00AB4D45"/>
    <w:rsid w:val="00AB6A5F"/>
    <w:rsid w:val="00AC046A"/>
    <w:rsid w:val="00AC0C16"/>
    <w:rsid w:val="00AC0D29"/>
    <w:rsid w:val="00AC13B8"/>
    <w:rsid w:val="00AC15C8"/>
    <w:rsid w:val="00AC1FDA"/>
    <w:rsid w:val="00AC2145"/>
    <w:rsid w:val="00AC26AF"/>
    <w:rsid w:val="00AC34B9"/>
    <w:rsid w:val="00AC3639"/>
    <w:rsid w:val="00AC41AA"/>
    <w:rsid w:val="00AC475A"/>
    <w:rsid w:val="00AC5055"/>
    <w:rsid w:val="00AC6E97"/>
    <w:rsid w:val="00AC72D8"/>
    <w:rsid w:val="00AC7455"/>
    <w:rsid w:val="00AC75B9"/>
    <w:rsid w:val="00AC7D75"/>
    <w:rsid w:val="00AD0ACB"/>
    <w:rsid w:val="00AD0EA1"/>
    <w:rsid w:val="00AD0FCE"/>
    <w:rsid w:val="00AD1266"/>
    <w:rsid w:val="00AD3B30"/>
    <w:rsid w:val="00AD3C2D"/>
    <w:rsid w:val="00AD3E23"/>
    <w:rsid w:val="00AD40D8"/>
    <w:rsid w:val="00AD4AFF"/>
    <w:rsid w:val="00AD4C2A"/>
    <w:rsid w:val="00AD4DD7"/>
    <w:rsid w:val="00AD4E13"/>
    <w:rsid w:val="00AD4EAC"/>
    <w:rsid w:val="00AD602D"/>
    <w:rsid w:val="00AD6D37"/>
    <w:rsid w:val="00AD7645"/>
    <w:rsid w:val="00AE03DC"/>
    <w:rsid w:val="00AE12E8"/>
    <w:rsid w:val="00AE1B3A"/>
    <w:rsid w:val="00AE1BD0"/>
    <w:rsid w:val="00AE222B"/>
    <w:rsid w:val="00AE2969"/>
    <w:rsid w:val="00AE2AF0"/>
    <w:rsid w:val="00AE3214"/>
    <w:rsid w:val="00AE323B"/>
    <w:rsid w:val="00AE3326"/>
    <w:rsid w:val="00AE3BAD"/>
    <w:rsid w:val="00AE40A0"/>
    <w:rsid w:val="00AE56AE"/>
    <w:rsid w:val="00AE5B3C"/>
    <w:rsid w:val="00AE5CF0"/>
    <w:rsid w:val="00AE5ECC"/>
    <w:rsid w:val="00AE6251"/>
    <w:rsid w:val="00AE663A"/>
    <w:rsid w:val="00AE6FA1"/>
    <w:rsid w:val="00AE7213"/>
    <w:rsid w:val="00AF0328"/>
    <w:rsid w:val="00AF06AA"/>
    <w:rsid w:val="00AF13E7"/>
    <w:rsid w:val="00AF1A54"/>
    <w:rsid w:val="00AF1AA3"/>
    <w:rsid w:val="00AF1F1A"/>
    <w:rsid w:val="00AF2395"/>
    <w:rsid w:val="00AF26DC"/>
    <w:rsid w:val="00AF2AE3"/>
    <w:rsid w:val="00AF2C40"/>
    <w:rsid w:val="00AF2EE2"/>
    <w:rsid w:val="00AF34B5"/>
    <w:rsid w:val="00AF3FA3"/>
    <w:rsid w:val="00AF46F0"/>
    <w:rsid w:val="00AF4ACB"/>
    <w:rsid w:val="00AF502F"/>
    <w:rsid w:val="00AF5173"/>
    <w:rsid w:val="00AF5602"/>
    <w:rsid w:val="00AF56BD"/>
    <w:rsid w:val="00AF598E"/>
    <w:rsid w:val="00AF5F75"/>
    <w:rsid w:val="00AF6137"/>
    <w:rsid w:val="00AF649A"/>
    <w:rsid w:val="00AF66CA"/>
    <w:rsid w:val="00AF6AF6"/>
    <w:rsid w:val="00AF6E97"/>
    <w:rsid w:val="00AF6F49"/>
    <w:rsid w:val="00AF70D5"/>
    <w:rsid w:val="00AF7318"/>
    <w:rsid w:val="00AF7349"/>
    <w:rsid w:val="00B002ED"/>
    <w:rsid w:val="00B02297"/>
    <w:rsid w:val="00B02C70"/>
    <w:rsid w:val="00B031C2"/>
    <w:rsid w:val="00B03977"/>
    <w:rsid w:val="00B041DC"/>
    <w:rsid w:val="00B04A00"/>
    <w:rsid w:val="00B04E8C"/>
    <w:rsid w:val="00B04ED6"/>
    <w:rsid w:val="00B0531C"/>
    <w:rsid w:val="00B05725"/>
    <w:rsid w:val="00B05AC5"/>
    <w:rsid w:val="00B05F4A"/>
    <w:rsid w:val="00B06097"/>
    <w:rsid w:val="00B063FA"/>
    <w:rsid w:val="00B06583"/>
    <w:rsid w:val="00B06ABC"/>
    <w:rsid w:val="00B06CEC"/>
    <w:rsid w:val="00B06DB4"/>
    <w:rsid w:val="00B07504"/>
    <w:rsid w:val="00B078DE"/>
    <w:rsid w:val="00B079A1"/>
    <w:rsid w:val="00B10971"/>
    <w:rsid w:val="00B10C2F"/>
    <w:rsid w:val="00B118D3"/>
    <w:rsid w:val="00B12083"/>
    <w:rsid w:val="00B122D6"/>
    <w:rsid w:val="00B12B8E"/>
    <w:rsid w:val="00B132A5"/>
    <w:rsid w:val="00B132D9"/>
    <w:rsid w:val="00B13B43"/>
    <w:rsid w:val="00B146E9"/>
    <w:rsid w:val="00B148CC"/>
    <w:rsid w:val="00B150DD"/>
    <w:rsid w:val="00B153AF"/>
    <w:rsid w:val="00B15744"/>
    <w:rsid w:val="00B16113"/>
    <w:rsid w:val="00B16128"/>
    <w:rsid w:val="00B1707D"/>
    <w:rsid w:val="00B173F8"/>
    <w:rsid w:val="00B1741E"/>
    <w:rsid w:val="00B174CC"/>
    <w:rsid w:val="00B1758B"/>
    <w:rsid w:val="00B179E1"/>
    <w:rsid w:val="00B17A4F"/>
    <w:rsid w:val="00B20184"/>
    <w:rsid w:val="00B20A55"/>
    <w:rsid w:val="00B20E79"/>
    <w:rsid w:val="00B22442"/>
    <w:rsid w:val="00B2275E"/>
    <w:rsid w:val="00B22D28"/>
    <w:rsid w:val="00B23620"/>
    <w:rsid w:val="00B24F95"/>
    <w:rsid w:val="00B2523B"/>
    <w:rsid w:val="00B25361"/>
    <w:rsid w:val="00B259BC"/>
    <w:rsid w:val="00B25B5E"/>
    <w:rsid w:val="00B25EC6"/>
    <w:rsid w:val="00B26C14"/>
    <w:rsid w:val="00B27154"/>
    <w:rsid w:val="00B3014D"/>
    <w:rsid w:val="00B309C0"/>
    <w:rsid w:val="00B315D3"/>
    <w:rsid w:val="00B31DC8"/>
    <w:rsid w:val="00B32156"/>
    <w:rsid w:val="00B32816"/>
    <w:rsid w:val="00B329B6"/>
    <w:rsid w:val="00B32C5C"/>
    <w:rsid w:val="00B336D5"/>
    <w:rsid w:val="00B33C10"/>
    <w:rsid w:val="00B33C12"/>
    <w:rsid w:val="00B33ECA"/>
    <w:rsid w:val="00B34120"/>
    <w:rsid w:val="00B34620"/>
    <w:rsid w:val="00B34665"/>
    <w:rsid w:val="00B34AEE"/>
    <w:rsid w:val="00B353FB"/>
    <w:rsid w:val="00B3593A"/>
    <w:rsid w:val="00B36155"/>
    <w:rsid w:val="00B361F3"/>
    <w:rsid w:val="00B36744"/>
    <w:rsid w:val="00B3773E"/>
    <w:rsid w:val="00B37EA7"/>
    <w:rsid w:val="00B40484"/>
    <w:rsid w:val="00B40629"/>
    <w:rsid w:val="00B40C0D"/>
    <w:rsid w:val="00B417C1"/>
    <w:rsid w:val="00B41A11"/>
    <w:rsid w:val="00B42B0D"/>
    <w:rsid w:val="00B42DD5"/>
    <w:rsid w:val="00B43272"/>
    <w:rsid w:val="00B43428"/>
    <w:rsid w:val="00B4349F"/>
    <w:rsid w:val="00B43C6F"/>
    <w:rsid w:val="00B4418E"/>
    <w:rsid w:val="00B456DE"/>
    <w:rsid w:val="00B45EAB"/>
    <w:rsid w:val="00B464B5"/>
    <w:rsid w:val="00B46543"/>
    <w:rsid w:val="00B47043"/>
    <w:rsid w:val="00B47079"/>
    <w:rsid w:val="00B47654"/>
    <w:rsid w:val="00B5062C"/>
    <w:rsid w:val="00B510F8"/>
    <w:rsid w:val="00B5180E"/>
    <w:rsid w:val="00B51A91"/>
    <w:rsid w:val="00B51F68"/>
    <w:rsid w:val="00B52BC9"/>
    <w:rsid w:val="00B52F94"/>
    <w:rsid w:val="00B53399"/>
    <w:rsid w:val="00B54253"/>
    <w:rsid w:val="00B54359"/>
    <w:rsid w:val="00B545C9"/>
    <w:rsid w:val="00B54BEA"/>
    <w:rsid w:val="00B54D6A"/>
    <w:rsid w:val="00B5539B"/>
    <w:rsid w:val="00B554CF"/>
    <w:rsid w:val="00B55B49"/>
    <w:rsid w:val="00B55D62"/>
    <w:rsid w:val="00B55EE3"/>
    <w:rsid w:val="00B56019"/>
    <w:rsid w:val="00B56406"/>
    <w:rsid w:val="00B571D3"/>
    <w:rsid w:val="00B57534"/>
    <w:rsid w:val="00B578F2"/>
    <w:rsid w:val="00B612D1"/>
    <w:rsid w:val="00B61F2F"/>
    <w:rsid w:val="00B620F7"/>
    <w:rsid w:val="00B6262A"/>
    <w:rsid w:val="00B63036"/>
    <w:rsid w:val="00B63BA4"/>
    <w:rsid w:val="00B63C9F"/>
    <w:rsid w:val="00B641D9"/>
    <w:rsid w:val="00B64C44"/>
    <w:rsid w:val="00B65245"/>
    <w:rsid w:val="00B65491"/>
    <w:rsid w:val="00B655E8"/>
    <w:rsid w:val="00B661BC"/>
    <w:rsid w:val="00B66C7D"/>
    <w:rsid w:val="00B66E02"/>
    <w:rsid w:val="00B677AD"/>
    <w:rsid w:val="00B67D45"/>
    <w:rsid w:val="00B70402"/>
    <w:rsid w:val="00B70D54"/>
    <w:rsid w:val="00B71059"/>
    <w:rsid w:val="00B71634"/>
    <w:rsid w:val="00B717A7"/>
    <w:rsid w:val="00B71E78"/>
    <w:rsid w:val="00B72218"/>
    <w:rsid w:val="00B73B52"/>
    <w:rsid w:val="00B744DE"/>
    <w:rsid w:val="00B7496C"/>
    <w:rsid w:val="00B74989"/>
    <w:rsid w:val="00B75378"/>
    <w:rsid w:val="00B75C0F"/>
    <w:rsid w:val="00B76F1A"/>
    <w:rsid w:val="00B801E2"/>
    <w:rsid w:val="00B81ADE"/>
    <w:rsid w:val="00B82FC9"/>
    <w:rsid w:val="00B83546"/>
    <w:rsid w:val="00B8362A"/>
    <w:rsid w:val="00B845D7"/>
    <w:rsid w:val="00B84981"/>
    <w:rsid w:val="00B84D0F"/>
    <w:rsid w:val="00B84D8C"/>
    <w:rsid w:val="00B85CC3"/>
    <w:rsid w:val="00B86AAC"/>
    <w:rsid w:val="00B86ADC"/>
    <w:rsid w:val="00B870B8"/>
    <w:rsid w:val="00B870DC"/>
    <w:rsid w:val="00B87B98"/>
    <w:rsid w:val="00B9017A"/>
    <w:rsid w:val="00B90238"/>
    <w:rsid w:val="00B904AB"/>
    <w:rsid w:val="00B90732"/>
    <w:rsid w:val="00B9202A"/>
    <w:rsid w:val="00B928F9"/>
    <w:rsid w:val="00B92A14"/>
    <w:rsid w:val="00B9370D"/>
    <w:rsid w:val="00B93F0E"/>
    <w:rsid w:val="00B941F6"/>
    <w:rsid w:val="00B9588A"/>
    <w:rsid w:val="00B96349"/>
    <w:rsid w:val="00B9657A"/>
    <w:rsid w:val="00B96BB5"/>
    <w:rsid w:val="00B96D7A"/>
    <w:rsid w:val="00B9738C"/>
    <w:rsid w:val="00B978B2"/>
    <w:rsid w:val="00B97F68"/>
    <w:rsid w:val="00B97FA4"/>
    <w:rsid w:val="00BA0343"/>
    <w:rsid w:val="00BA062C"/>
    <w:rsid w:val="00BA09BB"/>
    <w:rsid w:val="00BA2911"/>
    <w:rsid w:val="00BA2F55"/>
    <w:rsid w:val="00BA37EC"/>
    <w:rsid w:val="00BA3A31"/>
    <w:rsid w:val="00BA3BA4"/>
    <w:rsid w:val="00BA4742"/>
    <w:rsid w:val="00BA4BE1"/>
    <w:rsid w:val="00BA4DAF"/>
    <w:rsid w:val="00BA4F2D"/>
    <w:rsid w:val="00BA52D8"/>
    <w:rsid w:val="00BA5670"/>
    <w:rsid w:val="00BA5B70"/>
    <w:rsid w:val="00BA6016"/>
    <w:rsid w:val="00BA62A1"/>
    <w:rsid w:val="00BA63B4"/>
    <w:rsid w:val="00BA6516"/>
    <w:rsid w:val="00BA7B26"/>
    <w:rsid w:val="00BA7C99"/>
    <w:rsid w:val="00BA7DD0"/>
    <w:rsid w:val="00BA7E1F"/>
    <w:rsid w:val="00BB01E0"/>
    <w:rsid w:val="00BB0951"/>
    <w:rsid w:val="00BB0A1D"/>
    <w:rsid w:val="00BB0B62"/>
    <w:rsid w:val="00BB0F86"/>
    <w:rsid w:val="00BB1ED1"/>
    <w:rsid w:val="00BB20D0"/>
    <w:rsid w:val="00BB239B"/>
    <w:rsid w:val="00BB247C"/>
    <w:rsid w:val="00BB2DF7"/>
    <w:rsid w:val="00BB3090"/>
    <w:rsid w:val="00BB3395"/>
    <w:rsid w:val="00BB34F7"/>
    <w:rsid w:val="00BB3672"/>
    <w:rsid w:val="00BB36C1"/>
    <w:rsid w:val="00BB417A"/>
    <w:rsid w:val="00BB43F7"/>
    <w:rsid w:val="00BB484A"/>
    <w:rsid w:val="00BB5873"/>
    <w:rsid w:val="00BB588D"/>
    <w:rsid w:val="00BB5FD6"/>
    <w:rsid w:val="00BB667C"/>
    <w:rsid w:val="00BB6D07"/>
    <w:rsid w:val="00BB715C"/>
    <w:rsid w:val="00BB7275"/>
    <w:rsid w:val="00BB7EE1"/>
    <w:rsid w:val="00BC0019"/>
    <w:rsid w:val="00BC0712"/>
    <w:rsid w:val="00BC0C13"/>
    <w:rsid w:val="00BC0FC9"/>
    <w:rsid w:val="00BC1353"/>
    <w:rsid w:val="00BC155B"/>
    <w:rsid w:val="00BC2084"/>
    <w:rsid w:val="00BC2A14"/>
    <w:rsid w:val="00BC30D2"/>
    <w:rsid w:val="00BC3108"/>
    <w:rsid w:val="00BC3509"/>
    <w:rsid w:val="00BC3C1D"/>
    <w:rsid w:val="00BC3D93"/>
    <w:rsid w:val="00BC3E3D"/>
    <w:rsid w:val="00BC3F3A"/>
    <w:rsid w:val="00BC460A"/>
    <w:rsid w:val="00BC4CB2"/>
    <w:rsid w:val="00BC4DFC"/>
    <w:rsid w:val="00BC51F2"/>
    <w:rsid w:val="00BC52DE"/>
    <w:rsid w:val="00BC5AC1"/>
    <w:rsid w:val="00BC7009"/>
    <w:rsid w:val="00BC75B8"/>
    <w:rsid w:val="00BC7726"/>
    <w:rsid w:val="00BD015F"/>
    <w:rsid w:val="00BD13D7"/>
    <w:rsid w:val="00BD1DF7"/>
    <w:rsid w:val="00BD1EA1"/>
    <w:rsid w:val="00BD2321"/>
    <w:rsid w:val="00BD283F"/>
    <w:rsid w:val="00BD2EB6"/>
    <w:rsid w:val="00BD3205"/>
    <w:rsid w:val="00BD3501"/>
    <w:rsid w:val="00BD3568"/>
    <w:rsid w:val="00BD3899"/>
    <w:rsid w:val="00BD3CC3"/>
    <w:rsid w:val="00BD3E1B"/>
    <w:rsid w:val="00BD4252"/>
    <w:rsid w:val="00BD480E"/>
    <w:rsid w:val="00BD4BB6"/>
    <w:rsid w:val="00BD5349"/>
    <w:rsid w:val="00BD5426"/>
    <w:rsid w:val="00BD58C0"/>
    <w:rsid w:val="00BD62A1"/>
    <w:rsid w:val="00BD6A81"/>
    <w:rsid w:val="00BD79FD"/>
    <w:rsid w:val="00BD7A9E"/>
    <w:rsid w:val="00BD7AC4"/>
    <w:rsid w:val="00BE0099"/>
    <w:rsid w:val="00BE0AC4"/>
    <w:rsid w:val="00BE0AE0"/>
    <w:rsid w:val="00BE0CA5"/>
    <w:rsid w:val="00BE1760"/>
    <w:rsid w:val="00BE24B2"/>
    <w:rsid w:val="00BE259F"/>
    <w:rsid w:val="00BE29CB"/>
    <w:rsid w:val="00BE3674"/>
    <w:rsid w:val="00BE3BC8"/>
    <w:rsid w:val="00BE3CBE"/>
    <w:rsid w:val="00BE408B"/>
    <w:rsid w:val="00BE545C"/>
    <w:rsid w:val="00BE59D6"/>
    <w:rsid w:val="00BE5A63"/>
    <w:rsid w:val="00BE65A0"/>
    <w:rsid w:val="00BE6AD6"/>
    <w:rsid w:val="00BE6C9F"/>
    <w:rsid w:val="00BF03CF"/>
    <w:rsid w:val="00BF0712"/>
    <w:rsid w:val="00BF0A73"/>
    <w:rsid w:val="00BF0C76"/>
    <w:rsid w:val="00BF195E"/>
    <w:rsid w:val="00BF28F4"/>
    <w:rsid w:val="00BF36BD"/>
    <w:rsid w:val="00BF3997"/>
    <w:rsid w:val="00BF3D1A"/>
    <w:rsid w:val="00BF3FE3"/>
    <w:rsid w:val="00BF4098"/>
    <w:rsid w:val="00BF4A1C"/>
    <w:rsid w:val="00BF56B5"/>
    <w:rsid w:val="00BF5815"/>
    <w:rsid w:val="00BF586F"/>
    <w:rsid w:val="00BF64A6"/>
    <w:rsid w:val="00C00395"/>
    <w:rsid w:val="00C003A5"/>
    <w:rsid w:val="00C00C97"/>
    <w:rsid w:val="00C0114E"/>
    <w:rsid w:val="00C01387"/>
    <w:rsid w:val="00C01398"/>
    <w:rsid w:val="00C0168F"/>
    <w:rsid w:val="00C01912"/>
    <w:rsid w:val="00C04707"/>
    <w:rsid w:val="00C048AD"/>
    <w:rsid w:val="00C04B66"/>
    <w:rsid w:val="00C04CC7"/>
    <w:rsid w:val="00C053EA"/>
    <w:rsid w:val="00C05A6A"/>
    <w:rsid w:val="00C063F6"/>
    <w:rsid w:val="00C0681F"/>
    <w:rsid w:val="00C06879"/>
    <w:rsid w:val="00C06AF4"/>
    <w:rsid w:val="00C06BFB"/>
    <w:rsid w:val="00C06DAD"/>
    <w:rsid w:val="00C07138"/>
    <w:rsid w:val="00C10021"/>
    <w:rsid w:val="00C1013F"/>
    <w:rsid w:val="00C101F2"/>
    <w:rsid w:val="00C10350"/>
    <w:rsid w:val="00C11169"/>
    <w:rsid w:val="00C11E08"/>
    <w:rsid w:val="00C11F56"/>
    <w:rsid w:val="00C12E6B"/>
    <w:rsid w:val="00C12FB0"/>
    <w:rsid w:val="00C1479E"/>
    <w:rsid w:val="00C14846"/>
    <w:rsid w:val="00C14AB9"/>
    <w:rsid w:val="00C150E2"/>
    <w:rsid w:val="00C15254"/>
    <w:rsid w:val="00C1579E"/>
    <w:rsid w:val="00C169EE"/>
    <w:rsid w:val="00C1702F"/>
    <w:rsid w:val="00C1797C"/>
    <w:rsid w:val="00C17BC7"/>
    <w:rsid w:val="00C17C19"/>
    <w:rsid w:val="00C200D2"/>
    <w:rsid w:val="00C202D6"/>
    <w:rsid w:val="00C20D53"/>
    <w:rsid w:val="00C217BA"/>
    <w:rsid w:val="00C21DBE"/>
    <w:rsid w:val="00C22B55"/>
    <w:rsid w:val="00C23BD2"/>
    <w:rsid w:val="00C24F69"/>
    <w:rsid w:val="00C25BBD"/>
    <w:rsid w:val="00C25D3E"/>
    <w:rsid w:val="00C26047"/>
    <w:rsid w:val="00C2689F"/>
    <w:rsid w:val="00C26B19"/>
    <w:rsid w:val="00C26BDF"/>
    <w:rsid w:val="00C271BB"/>
    <w:rsid w:val="00C27C78"/>
    <w:rsid w:val="00C27E73"/>
    <w:rsid w:val="00C30D2E"/>
    <w:rsid w:val="00C31293"/>
    <w:rsid w:val="00C31710"/>
    <w:rsid w:val="00C32545"/>
    <w:rsid w:val="00C325EA"/>
    <w:rsid w:val="00C32630"/>
    <w:rsid w:val="00C32650"/>
    <w:rsid w:val="00C32B9D"/>
    <w:rsid w:val="00C3365E"/>
    <w:rsid w:val="00C338F0"/>
    <w:rsid w:val="00C347AA"/>
    <w:rsid w:val="00C349FA"/>
    <w:rsid w:val="00C34BFB"/>
    <w:rsid w:val="00C350EB"/>
    <w:rsid w:val="00C36764"/>
    <w:rsid w:val="00C36896"/>
    <w:rsid w:val="00C36DD5"/>
    <w:rsid w:val="00C36F37"/>
    <w:rsid w:val="00C36F5D"/>
    <w:rsid w:val="00C3775C"/>
    <w:rsid w:val="00C40025"/>
    <w:rsid w:val="00C401E5"/>
    <w:rsid w:val="00C40949"/>
    <w:rsid w:val="00C41210"/>
    <w:rsid w:val="00C41AA7"/>
    <w:rsid w:val="00C41BDC"/>
    <w:rsid w:val="00C422D9"/>
    <w:rsid w:val="00C42659"/>
    <w:rsid w:val="00C429BE"/>
    <w:rsid w:val="00C4352F"/>
    <w:rsid w:val="00C43705"/>
    <w:rsid w:val="00C43AE6"/>
    <w:rsid w:val="00C4496B"/>
    <w:rsid w:val="00C4513D"/>
    <w:rsid w:val="00C454DA"/>
    <w:rsid w:val="00C4560F"/>
    <w:rsid w:val="00C45999"/>
    <w:rsid w:val="00C45A11"/>
    <w:rsid w:val="00C4604E"/>
    <w:rsid w:val="00C474B2"/>
    <w:rsid w:val="00C503EF"/>
    <w:rsid w:val="00C508CE"/>
    <w:rsid w:val="00C516D2"/>
    <w:rsid w:val="00C51C72"/>
    <w:rsid w:val="00C52D1D"/>
    <w:rsid w:val="00C532DF"/>
    <w:rsid w:val="00C544FE"/>
    <w:rsid w:val="00C54D22"/>
    <w:rsid w:val="00C54EFA"/>
    <w:rsid w:val="00C55409"/>
    <w:rsid w:val="00C55918"/>
    <w:rsid w:val="00C55CE9"/>
    <w:rsid w:val="00C55D80"/>
    <w:rsid w:val="00C56068"/>
    <w:rsid w:val="00C568D7"/>
    <w:rsid w:val="00C57D3A"/>
    <w:rsid w:val="00C57D91"/>
    <w:rsid w:val="00C604BA"/>
    <w:rsid w:val="00C60C52"/>
    <w:rsid w:val="00C61219"/>
    <w:rsid w:val="00C61460"/>
    <w:rsid w:val="00C6191A"/>
    <w:rsid w:val="00C6222C"/>
    <w:rsid w:val="00C62423"/>
    <w:rsid w:val="00C62D6C"/>
    <w:rsid w:val="00C63D53"/>
    <w:rsid w:val="00C63F5F"/>
    <w:rsid w:val="00C660C2"/>
    <w:rsid w:val="00C661C7"/>
    <w:rsid w:val="00C6669C"/>
    <w:rsid w:val="00C66C6C"/>
    <w:rsid w:val="00C67D6A"/>
    <w:rsid w:val="00C7005C"/>
    <w:rsid w:val="00C700EB"/>
    <w:rsid w:val="00C7036E"/>
    <w:rsid w:val="00C708FD"/>
    <w:rsid w:val="00C7125B"/>
    <w:rsid w:val="00C71284"/>
    <w:rsid w:val="00C71EB2"/>
    <w:rsid w:val="00C72638"/>
    <w:rsid w:val="00C72CA6"/>
    <w:rsid w:val="00C72E0C"/>
    <w:rsid w:val="00C74AA1"/>
    <w:rsid w:val="00C74B76"/>
    <w:rsid w:val="00C74C25"/>
    <w:rsid w:val="00C74E84"/>
    <w:rsid w:val="00C74EC0"/>
    <w:rsid w:val="00C74F53"/>
    <w:rsid w:val="00C76860"/>
    <w:rsid w:val="00C76964"/>
    <w:rsid w:val="00C76CDF"/>
    <w:rsid w:val="00C800C8"/>
    <w:rsid w:val="00C800EB"/>
    <w:rsid w:val="00C8257A"/>
    <w:rsid w:val="00C829C8"/>
    <w:rsid w:val="00C82A09"/>
    <w:rsid w:val="00C83122"/>
    <w:rsid w:val="00C83A94"/>
    <w:rsid w:val="00C8470D"/>
    <w:rsid w:val="00C848A6"/>
    <w:rsid w:val="00C84D86"/>
    <w:rsid w:val="00C8528A"/>
    <w:rsid w:val="00C8557D"/>
    <w:rsid w:val="00C855C0"/>
    <w:rsid w:val="00C8633C"/>
    <w:rsid w:val="00C8713F"/>
    <w:rsid w:val="00C87165"/>
    <w:rsid w:val="00C8759F"/>
    <w:rsid w:val="00C87C5B"/>
    <w:rsid w:val="00C90898"/>
    <w:rsid w:val="00C91764"/>
    <w:rsid w:val="00C9243C"/>
    <w:rsid w:val="00C927CC"/>
    <w:rsid w:val="00C92894"/>
    <w:rsid w:val="00C92D6C"/>
    <w:rsid w:val="00C937AA"/>
    <w:rsid w:val="00C93CE4"/>
    <w:rsid w:val="00C941D7"/>
    <w:rsid w:val="00C9453C"/>
    <w:rsid w:val="00C94C01"/>
    <w:rsid w:val="00C95986"/>
    <w:rsid w:val="00C960B9"/>
    <w:rsid w:val="00C96157"/>
    <w:rsid w:val="00C9670B"/>
    <w:rsid w:val="00C9697E"/>
    <w:rsid w:val="00C96D56"/>
    <w:rsid w:val="00C9702A"/>
    <w:rsid w:val="00C97355"/>
    <w:rsid w:val="00C9736A"/>
    <w:rsid w:val="00C976FB"/>
    <w:rsid w:val="00C97826"/>
    <w:rsid w:val="00C97BDF"/>
    <w:rsid w:val="00CA00A2"/>
    <w:rsid w:val="00CA0D7A"/>
    <w:rsid w:val="00CA0FE7"/>
    <w:rsid w:val="00CA1409"/>
    <w:rsid w:val="00CA1E9D"/>
    <w:rsid w:val="00CA26C4"/>
    <w:rsid w:val="00CA29C9"/>
    <w:rsid w:val="00CA2F54"/>
    <w:rsid w:val="00CA344C"/>
    <w:rsid w:val="00CA3F66"/>
    <w:rsid w:val="00CA47E4"/>
    <w:rsid w:val="00CA4B8D"/>
    <w:rsid w:val="00CA4CE9"/>
    <w:rsid w:val="00CA4DC2"/>
    <w:rsid w:val="00CA4F57"/>
    <w:rsid w:val="00CA518B"/>
    <w:rsid w:val="00CA670A"/>
    <w:rsid w:val="00CA69D9"/>
    <w:rsid w:val="00CA6A50"/>
    <w:rsid w:val="00CA6C12"/>
    <w:rsid w:val="00CA6DD9"/>
    <w:rsid w:val="00CA733E"/>
    <w:rsid w:val="00CA7591"/>
    <w:rsid w:val="00CA7A03"/>
    <w:rsid w:val="00CA7C08"/>
    <w:rsid w:val="00CA7C89"/>
    <w:rsid w:val="00CB07B9"/>
    <w:rsid w:val="00CB1084"/>
    <w:rsid w:val="00CB13F5"/>
    <w:rsid w:val="00CB1754"/>
    <w:rsid w:val="00CB197F"/>
    <w:rsid w:val="00CB1B96"/>
    <w:rsid w:val="00CB23B2"/>
    <w:rsid w:val="00CB296E"/>
    <w:rsid w:val="00CB2BFE"/>
    <w:rsid w:val="00CB3BA0"/>
    <w:rsid w:val="00CB4F99"/>
    <w:rsid w:val="00CB55C0"/>
    <w:rsid w:val="00CB5B68"/>
    <w:rsid w:val="00CB5C01"/>
    <w:rsid w:val="00CB5DD5"/>
    <w:rsid w:val="00CB63EF"/>
    <w:rsid w:val="00CB66F6"/>
    <w:rsid w:val="00CB71B6"/>
    <w:rsid w:val="00CC05E0"/>
    <w:rsid w:val="00CC0796"/>
    <w:rsid w:val="00CC0B88"/>
    <w:rsid w:val="00CC1F0D"/>
    <w:rsid w:val="00CC216B"/>
    <w:rsid w:val="00CC2476"/>
    <w:rsid w:val="00CC28BE"/>
    <w:rsid w:val="00CC2A12"/>
    <w:rsid w:val="00CC2D54"/>
    <w:rsid w:val="00CC3367"/>
    <w:rsid w:val="00CC3880"/>
    <w:rsid w:val="00CC39ED"/>
    <w:rsid w:val="00CC3FED"/>
    <w:rsid w:val="00CC40A6"/>
    <w:rsid w:val="00CC4133"/>
    <w:rsid w:val="00CC4D80"/>
    <w:rsid w:val="00CC5692"/>
    <w:rsid w:val="00CC56BF"/>
    <w:rsid w:val="00CC677E"/>
    <w:rsid w:val="00CC6A3B"/>
    <w:rsid w:val="00CC6AD7"/>
    <w:rsid w:val="00CC6DE2"/>
    <w:rsid w:val="00CC73EF"/>
    <w:rsid w:val="00CC7B26"/>
    <w:rsid w:val="00CD01E8"/>
    <w:rsid w:val="00CD04CB"/>
    <w:rsid w:val="00CD0609"/>
    <w:rsid w:val="00CD0CA3"/>
    <w:rsid w:val="00CD1526"/>
    <w:rsid w:val="00CD1DCF"/>
    <w:rsid w:val="00CD2565"/>
    <w:rsid w:val="00CD25D6"/>
    <w:rsid w:val="00CD26AC"/>
    <w:rsid w:val="00CD282D"/>
    <w:rsid w:val="00CD2E35"/>
    <w:rsid w:val="00CD317B"/>
    <w:rsid w:val="00CD3AF6"/>
    <w:rsid w:val="00CD3B97"/>
    <w:rsid w:val="00CD44DE"/>
    <w:rsid w:val="00CD5E3C"/>
    <w:rsid w:val="00CD628E"/>
    <w:rsid w:val="00CD69B8"/>
    <w:rsid w:val="00CD792E"/>
    <w:rsid w:val="00CD7FB9"/>
    <w:rsid w:val="00CE07D0"/>
    <w:rsid w:val="00CE0CE4"/>
    <w:rsid w:val="00CE180D"/>
    <w:rsid w:val="00CE19FC"/>
    <w:rsid w:val="00CE1AB9"/>
    <w:rsid w:val="00CE1C36"/>
    <w:rsid w:val="00CE2252"/>
    <w:rsid w:val="00CE2626"/>
    <w:rsid w:val="00CE2AC8"/>
    <w:rsid w:val="00CE2E3A"/>
    <w:rsid w:val="00CE3194"/>
    <w:rsid w:val="00CE35BB"/>
    <w:rsid w:val="00CE3980"/>
    <w:rsid w:val="00CE3A7B"/>
    <w:rsid w:val="00CE3E1B"/>
    <w:rsid w:val="00CE4C6A"/>
    <w:rsid w:val="00CE5401"/>
    <w:rsid w:val="00CE5428"/>
    <w:rsid w:val="00CE5896"/>
    <w:rsid w:val="00CE58FE"/>
    <w:rsid w:val="00CE5E18"/>
    <w:rsid w:val="00CE6A2E"/>
    <w:rsid w:val="00CE7485"/>
    <w:rsid w:val="00CF0E4B"/>
    <w:rsid w:val="00CF0E65"/>
    <w:rsid w:val="00CF0F3F"/>
    <w:rsid w:val="00CF0F6A"/>
    <w:rsid w:val="00CF188D"/>
    <w:rsid w:val="00CF1B54"/>
    <w:rsid w:val="00CF1C81"/>
    <w:rsid w:val="00CF1DCB"/>
    <w:rsid w:val="00CF21E6"/>
    <w:rsid w:val="00CF29B5"/>
    <w:rsid w:val="00CF3574"/>
    <w:rsid w:val="00CF3BFD"/>
    <w:rsid w:val="00CF3DC0"/>
    <w:rsid w:val="00CF4253"/>
    <w:rsid w:val="00CF46AE"/>
    <w:rsid w:val="00CF490F"/>
    <w:rsid w:val="00CF4B0B"/>
    <w:rsid w:val="00CF55A6"/>
    <w:rsid w:val="00CF55C1"/>
    <w:rsid w:val="00CF6110"/>
    <w:rsid w:val="00CF63A0"/>
    <w:rsid w:val="00CF6D5F"/>
    <w:rsid w:val="00CF6F37"/>
    <w:rsid w:val="00CF71E7"/>
    <w:rsid w:val="00CF75F4"/>
    <w:rsid w:val="00CF7CA4"/>
    <w:rsid w:val="00CF7E0D"/>
    <w:rsid w:val="00D00CDB"/>
    <w:rsid w:val="00D01897"/>
    <w:rsid w:val="00D01CE5"/>
    <w:rsid w:val="00D021B0"/>
    <w:rsid w:val="00D02672"/>
    <w:rsid w:val="00D0283E"/>
    <w:rsid w:val="00D02B8B"/>
    <w:rsid w:val="00D02C53"/>
    <w:rsid w:val="00D02C8B"/>
    <w:rsid w:val="00D033E9"/>
    <w:rsid w:val="00D03752"/>
    <w:rsid w:val="00D038E2"/>
    <w:rsid w:val="00D03A9A"/>
    <w:rsid w:val="00D03C4A"/>
    <w:rsid w:val="00D03D0B"/>
    <w:rsid w:val="00D04C50"/>
    <w:rsid w:val="00D064AD"/>
    <w:rsid w:val="00D06980"/>
    <w:rsid w:val="00D070C6"/>
    <w:rsid w:val="00D074D2"/>
    <w:rsid w:val="00D07C8B"/>
    <w:rsid w:val="00D10059"/>
    <w:rsid w:val="00D1019F"/>
    <w:rsid w:val="00D10368"/>
    <w:rsid w:val="00D113D5"/>
    <w:rsid w:val="00D119A1"/>
    <w:rsid w:val="00D11CAA"/>
    <w:rsid w:val="00D11F2F"/>
    <w:rsid w:val="00D11F89"/>
    <w:rsid w:val="00D120DF"/>
    <w:rsid w:val="00D1227D"/>
    <w:rsid w:val="00D1270A"/>
    <w:rsid w:val="00D12853"/>
    <w:rsid w:val="00D129B9"/>
    <w:rsid w:val="00D13B1B"/>
    <w:rsid w:val="00D152AF"/>
    <w:rsid w:val="00D1574B"/>
    <w:rsid w:val="00D20AB8"/>
    <w:rsid w:val="00D20E05"/>
    <w:rsid w:val="00D21E9A"/>
    <w:rsid w:val="00D2232B"/>
    <w:rsid w:val="00D223AB"/>
    <w:rsid w:val="00D2249E"/>
    <w:rsid w:val="00D23667"/>
    <w:rsid w:val="00D238F0"/>
    <w:rsid w:val="00D2599E"/>
    <w:rsid w:val="00D25FBB"/>
    <w:rsid w:val="00D260C5"/>
    <w:rsid w:val="00D260DC"/>
    <w:rsid w:val="00D264D2"/>
    <w:rsid w:val="00D26C2A"/>
    <w:rsid w:val="00D2721B"/>
    <w:rsid w:val="00D274F9"/>
    <w:rsid w:val="00D27544"/>
    <w:rsid w:val="00D3043B"/>
    <w:rsid w:val="00D30FDF"/>
    <w:rsid w:val="00D31A64"/>
    <w:rsid w:val="00D31E34"/>
    <w:rsid w:val="00D32A97"/>
    <w:rsid w:val="00D32F13"/>
    <w:rsid w:val="00D32F33"/>
    <w:rsid w:val="00D32F57"/>
    <w:rsid w:val="00D33076"/>
    <w:rsid w:val="00D337A6"/>
    <w:rsid w:val="00D341AA"/>
    <w:rsid w:val="00D346E1"/>
    <w:rsid w:val="00D347AB"/>
    <w:rsid w:val="00D347FF"/>
    <w:rsid w:val="00D34D71"/>
    <w:rsid w:val="00D37317"/>
    <w:rsid w:val="00D37CEB"/>
    <w:rsid w:val="00D37D6A"/>
    <w:rsid w:val="00D37E9A"/>
    <w:rsid w:val="00D4026F"/>
    <w:rsid w:val="00D4031A"/>
    <w:rsid w:val="00D404FF"/>
    <w:rsid w:val="00D4054B"/>
    <w:rsid w:val="00D40C92"/>
    <w:rsid w:val="00D410A6"/>
    <w:rsid w:val="00D41373"/>
    <w:rsid w:val="00D41718"/>
    <w:rsid w:val="00D41BA8"/>
    <w:rsid w:val="00D424D2"/>
    <w:rsid w:val="00D427AD"/>
    <w:rsid w:val="00D42EEE"/>
    <w:rsid w:val="00D43520"/>
    <w:rsid w:val="00D43C8F"/>
    <w:rsid w:val="00D44461"/>
    <w:rsid w:val="00D451C4"/>
    <w:rsid w:val="00D451FA"/>
    <w:rsid w:val="00D456B8"/>
    <w:rsid w:val="00D45D08"/>
    <w:rsid w:val="00D461DF"/>
    <w:rsid w:val="00D46354"/>
    <w:rsid w:val="00D4710C"/>
    <w:rsid w:val="00D471C6"/>
    <w:rsid w:val="00D4725C"/>
    <w:rsid w:val="00D4726E"/>
    <w:rsid w:val="00D501B6"/>
    <w:rsid w:val="00D50562"/>
    <w:rsid w:val="00D50BF1"/>
    <w:rsid w:val="00D50D24"/>
    <w:rsid w:val="00D51372"/>
    <w:rsid w:val="00D5261D"/>
    <w:rsid w:val="00D52785"/>
    <w:rsid w:val="00D533B4"/>
    <w:rsid w:val="00D533D9"/>
    <w:rsid w:val="00D53712"/>
    <w:rsid w:val="00D54853"/>
    <w:rsid w:val="00D55203"/>
    <w:rsid w:val="00D55FE5"/>
    <w:rsid w:val="00D56686"/>
    <w:rsid w:val="00D56848"/>
    <w:rsid w:val="00D57290"/>
    <w:rsid w:val="00D6100F"/>
    <w:rsid w:val="00D61A16"/>
    <w:rsid w:val="00D631C8"/>
    <w:rsid w:val="00D63251"/>
    <w:rsid w:val="00D638E1"/>
    <w:rsid w:val="00D642B1"/>
    <w:rsid w:val="00D6591E"/>
    <w:rsid w:val="00D65950"/>
    <w:rsid w:val="00D66817"/>
    <w:rsid w:val="00D6704E"/>
    <w:rsid w:val="00D705A4"/>
    <w:rsid w:val="00D70676"/>
    <w:rsid w:val="00D70957"/>
    <w:rsid w:val="00D70B87"/>
    <w:rsid w:val="00D716E4"/>
    <w:rsid w:val="00D71C12"/>
    <w:rsid w:val="00D71D4D"/>
    <w:rsid w:val="00D728A5"/>
    <w:rsid w:val="00D734DA"/>
    <w:rsid w:val="00D73857"/>
    <w:rsid w:val="00D73937"/>
    <w:rsid w:val="00D73C94"/>
    <w:rsid w:val="00D74819"/>
    <w:rsid w:val="00D74A31"/>
    <w:rsid w:val="00D7509B"/>
    <w:rsid w:val="00D75669"/>
    <w:rsid w:val="00D757C2"/>
    <w:rsid w:val="00D75C99"/>
    <w:rsid w:val="00D769BB"/>
    <w:rsid w:val="00D76BEF"/>
    <w:rsid w:val="00D76C7C"/>
    <w:rsid w:val="00D77994"/>
    <w:rsid w:val="00D77C9A"/>
    <w:rsid w:val="00D77CA5"/>
    <w:rsid w:val="00D77DD6"/>
    <w:rsid w:val="00D801DF"/>
    <w:rsid w:val="00D80BD9"/>
    <w:rsid w:val="00D80E57"/>
    <w:rsid w:val="00D816CC"/>
    <w:rsid w:val="00D817A8"/>
    <w:rsid w:val="00D819AD"/>
    <w:rsid w:val="00D81E73"/>
    <w:rsid w:val="00D82243"/>
    <w:rsid w:val="00D823EE"/>
    <w:rsid w:val="00D8327C"/>
    <w:rsid w:val="00D84196"/>
    <w:rsid w:val="00D84665"/>
    <w:rsid w:val="00D8563F"/>
    <w:rsid w:val="00D856CF"/>
    <w:rsid w:val="00D85D49"/>
    <w:rsid w:val="00D85DAF"/>
    <w:rsid w:val="00D86518"/>
    <w:rsid w:val="00D8652A"/>
    <w:rsid w:val="00D867D8"/>
    <w:rsid w:val="00D86F3F"/>
    <w:rsid w:val="00D8760D"/>
    <w:rsid w:val="00D87809"/>
    <w:rsid w:val="00D87C23"/>
    <w:rsid w:val="00D90187"/>
    <w:rsid w:val="00D9062F"/>
    <w:rsid w:val="00D9077B"/>
    <w:rsid w:val="00D90879"/>
    <w:rsid w:val="00D911FB"/>
    <w:rsid w:val="00D9140F"/>
    <w:rsid w:val="00D91DF1"/>
    <w:rsid w:val="00D92802"/>
    <w:rsid w:val="00D9486C"/>
    <w:rsid w:val="00D94D0B"/>
    <w:rsid w:val="00D95063"/>
    <w:rsid w:val="00D95278"/>
    <w:rsid w:val="00D95C66"/>
    <w:rsid w:val="00D95EA9"/>
    <w:rsid w:val="00D95F43"/>
    <w:rsid w:val="00D9618A"/>
    <w:rsid w:val="00D966F0"/>
    <w:rsid w:val="00D97AB9"/>
    <w:rsid w:val="00DA1A4A"/>
    <w:rsid w:val="00DA1D37"/>
    <w:rsid w:val="00DA2043"/>
    <w:rsid w:val="00DA24EF"/>
    <w:rsid w:val="00DA287A"/>
    <w:rsid w:val="00DA2BD2"/>
    <w:rsid w:val="00DA2ED8"/>
    <w:rsid w:val="00DA30BA"/>
    <w:rsid w:val="00DA365B"/>
    <w:rsid w:val="00DA3B91"/>
    <w:rsid w:val="00DA3DFE"/>
    <w:rsid w:val="00DA4F62"/>
    <w:rsid w:val="00DA538D"/>
    <w:rsid w:val="00DA6059"/>
    <w:rsid w:val="00DA618F"/>
    <w:rsid w:val="00DA6555"/>
    <w:rsid w:val="00DA6C46"/>
    <w:rsid w:val="00DA6F1B"/>
    <w:rsid w:val="00DA74F1"/>
    <w:rsid w:val="00DA758A"/>
    <w:rsid w:val="00DA79CC"/>
    <w:rsid w:val="00DA7A13"/>
    <w:rsid w:val="00DA7CDE"/>
    <w:rsid w:val="00DB1417"/>
    <w:rsid w:val="00DB1A67"/>
    <w:rsid w:val="00DB1BF4"/>
    <w:rsid w:val="00DB1F4C"/>
    <w:rsid w:val="00DB23C3"/>
    <w:rsid w:val="00DB24D3"/>
    <w:rsid w:val="00DB2F62"/>
    <w:rsid w:val="00DB3AA0"/>
    <w:rsid w:val="00DB3B4D"/>
    <w:rsid w:val="00DB3EFC"/>
    <w:rsid w:val="00DB42E3"/>
    <w:rsid w:val="00DB469D"/>
    <w:rsid w:val="00DB5645"/>
    <w:rsid w:val="00DB5A6E"/>
    <w:rsid w:val="00DB5AC4"/>
    <w:rsid w:val="00DB740F"/>
    <w:rsid w:val="00DB7F9B"/>
    <w:rsid w:val="00DC092C"/>
    <w:rsid w:val="00DC0B13"/>
    <w:rsid w:val="00DC1157"/>
    <w:rsid w:val="00DC1699"/>
    <w:rsid w:val="00DC1788"/>
    <w:rsid w:val="00DC1F64"/>
    <w:rsid w:val="00DC216B"/>
    <w:rsid w:val="00DC26BA"/>
    <w:rsid w:val="00DC2913"/>
    <w:rsid w:val="00DC3CD7"/>
    <w:rsid w:val="00DC3DDB"/>
    <w:rsid w:val="00DC4AA0"/>
    <w:rsid w:val="00DC4BA9"/>
    <w:rsid w:val="00DC5187"/>
    <w:rsid w:val="00DD0240"/>
    <w:rsid w:val="00DD0E0B"/>
    <w:rsid w:val="00DD109B"/>
    <w:rsid w:val="00DD2045"/>
    <w:rsid w:val="00DD2165"/>
    <w:rsid w:val="00DD216D"/>
    <w:rsid w:val="00DD2286"/>
    <w:rsid w:val="00DD24F2"/>
    <w:rsid w:val="00DD3473"/>
    <w:rsid w:val="00DD34A2"/>
    <w:rsid w:val="00DD3884"/>
    <w:rsid w:val="00DD4364"/>
    <w:rsid w:val="00DD510B"/>
    <w:rsid w:val="00DD5476"/>
    <w:rsid w:val="00DD5847"/>
    <w:rsid w:val="00DD6376"/>
    <w:rsid w:val="00DD6AA7"/>
    <w:rsid w:val="00DD771E"/>
    <w:rsid w:val="00DD7C25"/>
    <w:rsid w:val="00DE13FB"/>
    <w:rsid w:val="00DE1829"/>
    <w:rsid w:val="00DE1B4B"/>
    <w:rsid w:val="00DE229A"/>
    <w:rsid w:val="00DE2647"/>
    <w:rsid w:val="00DE2677"/>
    <w:rsid w:val="00DE28B8"/>
    <w:rsid w:val="00DE2DFF"/>
    <w:rsid w:val="00DE349F"/>
    <w:rsid w:val="00DE34A6"/>
    <w:rsid w:val="00DE366B"/>
    <w:rsid w:val="00DE3975"/>
    <w:rsid w:val="00DE3A14"/>
    <w:rsid w:val="00DE3CC9"/>
    <w:rsid w:val="00DE3F14"/>
    <w:rsid w:val="00DE4042"/>
    <w:rsid w:val="00DE4279"/>
    <w:rsid w:val="00DE4F5B"/>
    <w:rsid w:val="00DE517B"/>
    <w:rsid w:val="00DE5438"/>
    <w:rsid w:val="00DE6232"/>
    <w:rsid w:val="00DE756A"/>
    <w:rsid w:val="00DE778B"/>
    <w:rsid w:val="00DE7BFE"/>
    <w:rsid w:val="00DF037D"/>
    <w:rsid w:val="00DF10F2"/>
    <w:rsid w:val="00DF17E2"/>
    <w:rsid w:val="00DF1B64"/>
    <w:rsid w:val="00DF263A"/>
    <w:rsid w:val="00DF2A48"/>
    <w:rsid w:val="00DF33C1"/>
    <w:rsid w:val="00DF416F"/>
    <w:rsid w:val="00DF5C40"/>
    <w:rsid w:val="00DF5DD6"/>
    <w:rsid w:val="00DF6AD8"/>
    <w:rsid w:val="00DF6C60"/>
    <w:rsid w:val="00DF6D35"/>
    <w:rsid w:val="00DF7313"/>
    <w:rsid w:val="00DF7668"/>
    <w:rsid w:val="00DF772F"/>
    <w:rsid w:val="00DF77DE"/>
    <w:rsid w:val="00E00580"/>
    <w:rsid w:val="00E0086B"/>
    <w:rsid w:val="00E01928"/>
    <w:rsid w:val="00E01E91"/>
    <w:rsid w:val="00E03603"/>
    <w:rsid w:val="00E03635"/>
    <w:rsid w:val="00E04AE6"/>
    <w:rsid w:val="00E04B11"/>
    <w:rsid w:val="00E05AA1"/>
    <w:rsid w:val="00E05AC0"/>
    <w:rsid w:val="00E05D0D"/>
    <w:rsid w:val="00E05E61"/>
    <w:rsid w:val="00E05EF3"/>
    <w:rsid w:val="00E0648F"/>
    <w:rsid w:val="00E06A0B"/>
    <w:rsid w:val="00E10F2E"/>
    <w:rsid w:val="00E11245"/>
    <w:rsid w:val="00E12042"/>
    <w:rsid w:val="00E1213A"/>
    <w:rsid w:val="00E12EFC"/>
    <w:rsid w:val="00E13963"/>
    <w:rsid w:val="00E13A56"/>
    <w:rsid w:val="00E13B03"/>
    <w:rsid w:val="00E13C80"/>
    <w:rsid w:val="00E14B72"/>
    <w:rsid w:val="00E150B4"/>
    <w:rsid w:val="00E15B24"/>
    <w:rsid w:val="00E15D0E"/>
    <w:rsid w:val="00E15D5A"/>
    <w:rsid w:val="00E15FF2"/>
    <w:rsid w:val="00E164A3"/>
    <w:rsid w:val="00E1686A"/>
    <w:rsid w:val="00E16CCE"/>
    <w:rsid w:val="00E16E76"/>
    <w:rsid w:val="00E20328"/>
    <w:rsid w:val="00E20568"/>
    <w:rsid w:val="00E20EDD"/>
    <w:rsid w:val="00E21038"/>
    <w:rsid w:val="00E21080"/>
    <w:rsid w:val="00E21811"/>
    <w:rsid w:val="00E21F41"/>
    <w:rsid w:val="00E21F89"/>
    <w:rsid w:val="00E22734"/>
    <w:rsid w:val="00E22EEB"/>
    <w:rsid w:val="00E23829"/>
    <w:rsid w:val="00E238B5"/>
    <w:rsid w:val="00E23D76"/>
    <w:rsid w:val="00E24287"/>
    <w:rsid w:val="00E242CA"/>
    <w:rsid w:val="00E24683"/>
    <w:rsid w:val="00E24E29"/>
    <w:rsid w:val="00E2520B"/>
    <w:rsid w:val="00E2579E"/>
    <w:rsid w:val="00E25992"/>
    <w:rsid w:val="00E25BD3"/>
    <w:rsid w:val="00E25C29"/>
    <w:rsid w:val="00E26592"/>
    <w:rsid w:val="00E265B2"/>
    <w:rsid w:val="00E26962"/>
    <w:rsid w:val="00E26CFB"/>
    <w:rsid w:val="00E27156"/>
    <w:rsid w:val="00E2787D"/>
    <w:rsid w:val="00E30008"/>
    <w:rsid w:val="00E309B1"/>
    <w:rsid w:val="00E30C8E"/>
    <w:rsid w:val="00E30D7D"/>
    <w:rsid w:val="00E311EE"/>
    <w:rsid w:val="00E31504"/>
    <w:rsid w:val="00E31661"/>
    <w:rsid w:val="00E318AC"/>
    <w:rsid w:val="00E31D71"/>
    <w:rsid w:val="00E320B7"/>
    <w:rsid w:val="00E325EE"/>
    <w:rsid w:val="00E3266A"/>
    <w:rsid w:val="00E3293C"/>
    <w:rsid w:val="00E32D28"/>
    <w:rsid w:val="00E32DBA"/>
    <w:rsid w:val="00E32E1B"/>
    <w:rsid w:val="00E3307C"/>
    <w:rsid w:val="00E3314F"/>
    <w:rsid w:val="00E33446"/>
    <w:rsid w:val="00E346CC"/>
    <w:rsid w:val="00E367BB"/>
    <w:rsid w:val="00E36A7D"/>
    <w:rsid w:val="00E36D20"/>
    <w:rsid w:val="00E36F1A"/>
    <w:rsid w:val="00E37083"/>
    <w:rsid w:val="00E37283"/>
    <w:rsid w:val="00E37B31"/>
    <w:rsid w:val="00E37D2C"/>
    <w:rsid w:val="00E403E9"/>
    <w:rsid w:val="00E40660"/>
    <w:rsid w:val="00E40B11"/>
    <w:rsid w:val="00E412D7"/>
    <w:rsid w:val="00E41A36"/>
    <w:rsid w:val="00E421FA"/>
    <w:rsid w:val="00E425FB"/>
    <w:rsid w:val="00E437A5"/>
    <w:rsid w:val="00E44487"/>
    <w:rsid w:val="00E45056"/>
    <w:rsid w:val="00E45343"/>
    <w:rsid w:val="00E45B28"/>
    <w:rsid w:val="00E462F1"/>
    <w:rsid w:val="00E46684"/>
    <w:rsid w:val="00E46943"/>
    <w:rsid w:val="00E47167"/>
    <w:rsid w:val="00E475BB"/>
    <w:rsid w:val="00E479C6"/>
    <w:rsid w:val="00E500DF"/>
    <w:rsid w:val="00E504D0"/>
    <w:rsid w:val="00E507BB"/>
    <w:rsid w:val="00E50B5D"/>
    <w:rsid w:val="00E50C8A"/>
    <w:rsid w:val="00E5100A"/>
    <w:rsid w:val="00E5144A"/>
    <w:rsid w:val="00E5188A"/>
    <w:rsid w:val="00E519AF"/>
    <w:rsid w:val="00E52D60"/>
    <w:rsid w:val="00E53998"/>
    <w:rsid w:val="00E53D85"/>
    <w:rsid w:val="00E5420A"/>
    <w:rsid w:val="00E547EB"/>
    <w:rsid w:val="00E54A2F"/>
    <w:rsid w:val="00E54F91"/>
    <w:rsid w:val="00E5537A"/>
    <w:rsid w:val="00E55429"/>
    <w:rsid w:val="00E5574A"/>
    <w:rsid w:val="00E55827"/>
    <w:rsid w:val="00E55B09"/>
    <w:rsid w:val="00E56183"/>
    <w:rsid w:val="00E562B1"/>
    <w:rsid w:val="00E56410"/>
    <w:rsid w:val="00E56E94"/>
    <w:rsid w:val="00E574EC"/>
    <w:rsid w:val="00E57559"/>
    <w:rsid w:val="00E57810"/>
    <w:rsid w:val="00E60168"/>
    <w:rsid w:val="00E60453"/>
    <w:rsid w:val="00E60706"/>
    <w:rsid w:val="00E6071F"/>
    <w:rsid w:val="00E609D1"/>
    <w:rsid w:val="00E60BA2"/>
    <w:rsid w:val="00E60EFD"/>
    <w:rsid w:val="00E611BE"/>
    <w:rsid w:val="00E612A3"/>
    <w:rsid w:val="00E61BDC"/>
    <w:rsid w:val="00E61DC1"/>
    <w:rsid w:val="00E61F8B"/>
    <w:rsid w:val="00E623E7"/>
    <w:rsid w:val="00E629D8"/>
    <w:rsid w:val="00E63738"/>
    <w:rsid w:val="00E643C0"/>
    <w:rsid w:val="00E64C86"/>
    <w:rsid w:val="00E650D6"/>
    <w:rsid w:val="00E65431"/>
    <w:rsid w:val="00E655E8"/>
    <w:rsid w:val="00E658F9"/>
    <w:rsid w:val="00E6632A"/>
    <w:rsid w:val="00E66CD4"/>
    <w:rsid w:val="00E676E2"/>
    <w:rsid w:val="00E67939"/>
    <w:rsid w:val="00E67D0D"/>
    <w:rsid w:val="00E7011D"/>
    <w:rsid w:val="00E70320"/>
    <w:rsid w:val="00E706D1"/>
    <w:rsid w:val="00E709FD"/>
    <w:rsid w:val="00E71279"/>
    <w:rsid w:val="00E7152B"/>
    <w:rsid w:val="00E717C2"/>
    <w:rsid w:val="00E717FA"/>
    <w:rsid w:val="00E71C4E"/>
    <w:rsid w:val="00E7247B"/>
    <w:rsid w:val="00E7266E"/>
    <w:rsid w:val="00E73256"/>
    <w:rsid w:val="00E73E1E"/>
    <w:rsid w:val="00E73EA4"/>
    <w:rsid w:val="00E740D5"/>
    <w:rsid w:val="00E74288"/>
    <w:rsid w:val="00E74899"/>
    <w:rsid w:val="00E74910"/>
    <w:rsid w:val="00E74DB2"/>
    <w:rsid w:val="00E76068"/>
    <w:rsid w:val="00E76297"/>
    <w:rsid w:val="00E7660E"/>
    <w:rsid w:val="00E7673D"/>
    <w:rsid w:val="00E76FC8"/>
    <w:rsid w:val="00E77488"/>
    <w:rsid w:val="00E77EB8"/>
    <w:rsid w:val="00E800EC"/>
    <w:rsid w:val="00E807F0"/>
    <w:rsid w:val="00E80DE0"/>
    <w:rsid w:val="00E80F2B"/>
    <w:rsid w:val="00E80FCC"/>
    <w:rsid w:val="00E8210A"/>
    <w:rsid w:val="00E8218F"/>
    <w:rsid w:val="00E82234"/>
    <w:rsid w:val="00E8227A"/>
    <w:rsid w:val="00E82350"/>
    <w:rsid w:val="00E83207"/>
    <w:rsid w:val="00E839E9"/>
    <w:rsid w:val="00E8411D"/>
    <w:rsid w:val="00E848FF"/>
    <w:rsid w:val="00E84B09"/>
    <w:rsid w:val="00E84F9D"/>
    <w:rsid w:val="00E85BC6"/>
    <w:rsid w:val="00E85EEA"/>
    <w:rsid w:val="00E91173"/>
    <w:rsid w:val="00E922C6"/>
    <w:rsid w:val="00E92799"/>
    <w:rsid w:val="00E93007"/>
    <w:rsid w:val="00E93431"/>
    <w:rsid w:val="00E93D8C"/>
    <w:rsid w:val="00E94035"/>
    <w:rsid w:val="00E943ED"/>
    <w:rsid w:val="00E9475C"/>
    <w:rsid w:val="00E9477B"/>
    <w:rsid w:val="00E94A05"/>
    <w:rsid w:val="00E94C84"/>
    <w:rsid w:val="00E94D39"/>
    <w:rsid w:val="00E94EA9"/>
    <w:rsid w:val="00E95C00"/>
    <w:rsid w:val="00E96142"/>
    <w:rsid w:val="00E9691F"/>
    <w:rsid w:val="00E96FB6"/>
    <w:rsid w:val="00E976B1"/>
    <w:rsid w:val="00EA00C5"/>
    <w:rsid w:val="00EA0A5C"/>
    <w:rsid w:val="00EA0AF5"/>
    <w:rsid w:val="00EA196F"/>
    <w:rsid w:val="00EA268F"/>
    <w:rsid w:val="00EA2AED"/>
    <w:rsid w:val="00EA2F16"/>
    <w:rsid w:val="00EA2FF4"/>
    <w:rsid w:val="00EA3B3A"/>
    <w:rsid w:val="00EA67DB"/>
    <w:rsid w:val="00EA6905"/>
    <w:rsid w:val="00EA7036"/>
    <w:rsid w:val="00EA76CE"/>
    <w:rsid w:val="00EA7CC9"/>
    <w:rsid w:val="00EA7DD1"/>
    <w:rsid w:val="00EB01DC"/>
    <w:rsid w:val="00EB01F9"/>
    <w:rsid w:val="00EB0222"/>
    <w:rsid w:val="00EB0239"/>
    <w:rsid w:val="00EB0A8F"/>
    <w:rsid w:val="00EB113A"/>
    <w:rsid w:val="00EB1225"/>
    <w:rsid w:val="00EB1467"/>
    <w:rsid w:val="00EB1BC4"/>
    <w:rsid w:val="00EB1C03"/>
    <w:rsid w:val="00EB23A9"/>
    <w:rsid w:val="00EB2946"/>
    <w:rsid w:val="00EB2CF9"/>
    <w:rsid w:val="00EB2FA0"/>
    <w:rsid w:val="00EB376B"/>
    <w:rsid w:val="00EB4078"/>
    <w:rsid w:val="00EB4BF6"/>
    <w:rsid w:val="00EB4F59"/>
    <w:rsid w:val="00EB5477"/>
    <w:rsid w:val="00EB62EC"/>
    <w:rsid w:val="00EB7598"/>
    <w:rsid w:val="00EB77E6"/>
    <w:rsid w:val="00EC0135"/>
    <w:rsid w:val="00EC19EE"/>
    <w:rsid w:val="00EC1BEB"/>
    <w:rsid w:val="00EC1FD1"/>
    <w:rsid w:val="00EC2A43"/>
    <w:rsid w:val="00EC2A9F"/>
    <w:rsid w:val="00EC3507"/>
    <w:rsid w:val="00EC3940"/>
    <w:rsid w:val="00EC40A2"/>
    <w:rsid w:val="00EC49DB"/>
    <w:rsid w:val="00EC4AC8"/>
    <w:rsid w:val="00EC506E"/>
    <w:rsid w:val="00EC55F5"/>
    <w:rsid w:val="00EC63CE"/>
    <w:rsid w:val="00EC66CF"/>
    <w:rsid w:val="00EC6787"/>
    <w:rsid w:val="00EC69AE"/>
    <w:rsid w:val="00EC7096"/>
    <w:rsid w:val="00EC70D4"/>
    <w:rsid w:val="00EC72DB"/>
    <w:rsid w:val="00EC7D5C"/>
    <w:rsid w:val="00EC7F20"/>
    <w:rsid w:val="00ED0803"/>
    <w:rsid w:val="00ED0EA4"/>
    <w:rsid w:val="00ED0FEF"/>
    <w:rsid w:val="00ED117E"/>
    <w:rsid w:val="00ED16A6"/>
    <w:rsid w:val="00ED17A3"/>
    <w:rsid w:val="00ED1E1E"/>
    <w:rsid w:val="00ED2448"/>
    <w:rsid w:val="00ED2ACF"/>
    <w:rsid w:val="00ED2FDC"/>
    <w:rsid w:val="00ED367E"/>
    <w:rsid w:val="00ED3D75"/>
    <w:rsid w:val="00ED3E5D"/>
    <w:rsid w:val="00ED3F61"/>
    <w:rsid w:val="00ED45C7"/>
    <w:rsid w:val="00ED4D96"/>
    <w:rsid w:val="00ED534E"/>
    <w:rsid w:val="00ED5B29"/>
    <w:rsid w:val="00ED5C78"/>
    <w:rsid w:val="00ED6C22"/>
    <w:rsid w:val="00ED7649"/>
    <w:rsid w:val="00ED78C6"/>
    <w:rsid w:val="00ED7A48"/>
    <w:rsid w:val="00ED7DC3"/>
    <w:rsid w:val="00EE03E4"/>
    <w:rsid w:val="00EE0531"/>
    <w:rsid w:val="00EE095F"/>
    <w:rsid w:val="00EE0C88"/>
    <w:rsid w:val="00EE0D97"/>
    <w:rsid w:val="00EE0FA5"/>
    <w:rsid w:val="00EE16A9"/>
    <w:rsid w:val="00EE16BE"/>
    <w:rsid w:val="00EE19BD"/>
    <w:rsid w:val="00EE20CE"/>
    <w:rsid w:val="00EE2D30"/>
    <w:rsid w:val="00EE324E"/>
    <w:rsid w:val="00EE3448"/>
    <w:rsid w:val="00EE34FC"/>
    <w:rsid w:val="00EE353F"/>
    <w:rsid w:val="00EE3B12"/>
    <w:rsid w:val="00EE3B53"/>
    <w:rsid w:val="00EE443E"/>
    <w:rsid w:val="00EE4563"/>
    <w:rsid w:val="00EE474B"/>
    <w:rsid w:val="00EE5A5F"/>
    <w:rsid w:val="00EE5D9C"/>
    <w:rsid w:val="00EE5DC7"/>
    <w:rsid w:val="00EE5FCA"/>
    <w:rsid w:val="00EE6089"/>
    <w:rsid w:val="00EE6465"/>
    <w:rsid w:val="00EE6568"/>
    <w:rsid w:val="00EE6A01"/>
    <w:rsid w:val="00EE6B62"/>
    <w:rsid w:val="00EE704C"/>
    <w:rsid w:val="00EE7650"/>
    <w:rsid w:val="00EE7783"/>
    <w:rsid w:val="00EF039C"/>
    <w:rsid w:val="00EF0B1B"/>
    <w:rsid w:val="00EF0ED7"/>
    <w:rsid w:val="00EF2413"/>
    <w:rsid w:val="00EF2C65"/>
    <w:rsid w:val="00EF33D5"/>
    <w:rsid w:val="00EF4231"/>
    <w:rsid w:val="00EF431C"/>
    <w:rsid w:val="00EF440C"/>
    <w:rsid w:val="00EF5029"/>
    <w:rsid w:val="00EF55F2"/>
    <w:rsid w:val="00EF65A2"/>
    <w:rsid w:val="00EF699F"/>
    <w:rsid w:val="00EF6CAE"/>
    <w:rsid w:val="00EF6D9A"/>
    <w:rsid w:val="00EF6E8E"/>
    <w:rsid w:val="00EF7345"/>
    <w:rsid w:val="00EF7B34"/>
    <w:rsid w:val="00F00596"/>
    <w:rsid w:val="00F01503"/>
    <w:rsid w:val="00F019D9"/>
    <w:rsid w:val="00F01B38"/>
    <w:rsid w:val="00F02A94"/>
    <w:rsid w:val="00F03E1D"/>
    <w:rsid w:val="00F05030"/>
    <w:rsid w:val="00F05079"/>
    <w:rsid w:val="00F051EA"/>
    <w:rsid w:val="00F05D64"/>
    <w:rsid w:val="00F06006"/>
    <w:rsid w:val="00F06CF5"/>
    <w:rsid w:val="00F073BF"/>
    <w:rsid w:val="00F07465"/>
    <w:rsid w:val="00F07AF2"/>
    <w:rsid w:val="00F07DE6"/>
    <w:rsid w:val="00F07E3A"/>
    <w:rsid w:val="00F1003E"/>
    <w:rsid w:val="00F103C5"/>
    <w:rsid w:val="00F1047A"/>
    <w:rsid w:val="00F104D6"/>
    <w:rsid w:val="00F1164B"/>
    <w:rsid w:val="00F11844"/>
    <w:rsid w:val="00F13697"/>
    <w:rsid w:val="00F1442F"/>
    <w:rsid w:val="00F146BF"/>
    <w:rsid w:val="00F14DDA"/>
    <w:rsid w:val="00F15A62"/>
    <w:rsid w:val="00F15CC3"/>
    <w:rsid w:val="00F16046"/>
    <w:rsid w:val="00F1711C"/>
    <w:rsid w:val="00F174E7"/>
    <w:rsid w:val="00F17793"/>
    <w:rsid w:val="00F205F8"/>
    <w:rsid w:val="00F20930"/>
    <w:rsid w:val="00F20D61"/>
    <w:rsid w:val="00F223EE"/>
    <w:rsid w:val="00F2295F"/>
    <w:rsid w:val="00F2296E"/>
    <w:rsid w:val="00F22E2E"/>
    <w:rsid w:val="00F23458"/>
    <w:rsid w:val="00F236AC"/>
    <w:rsid w:val="00F240D9"/>
    <w:rsid w:val="00F24998"/>
    <w:rsid w:val="00F24A73"/>
    <w:rsid w:val="00F25136"/>
    <w:rsid w:val="00F25DCB"/>
    <w:rsid w:val="00F26B8E"/>
    <w:rsid w:val="00F26C45"/>
    <w:rsid w:val="00F27231"/>
    <w:rsid w:val="00F27386"/>
    <w:rsid w:val="00F27966"/>
    <w:rsid w:val="00F3139F"/>
    <w:rsid w:val="00F3251D"/>
    <w:rsid w:val="00F32B71"/>
    <w:rsid w:val="00F32D37"/>
    <w:rsid w:val="00F32FBD"/>
    <w:rsid w:val="00F331DA"/>
    <w:rsid w:val="00F3334B"/>
    <w:rsid w:val="00F33749"/>
    <w:rsid w:val="00F33AAA"/>
    <w:rsid w:val="00F348C7"/>
    <w:rsid w:val="00F34CD8"/>
    <w:rsid w:val="00F35709"/>
    <w:rsid w:val="00F35ECB"/>
    <w:rsid w:val="00F35ED6"/>
    <w:rsid w:val="00F35F19"/>
    <w:rsid w:val="00F36162"/>
    <w:rsid w:val="00F36EE6"/>
    <w:rsid w:val="00F40437"/>
    <w:rsid w:val="00F40A09"/>
    <w:rsid w:val="00F40D7A"/>
    <w:rsid w:val="00F42017"/>
    <w:rsid w:val="00F422C7"/>
    <w:rsid w:val="00F429CA"/>
    <w:rsid w:val="00F42D35"/>
    <w:rsid w:val="00F42F41"/>
    <w:rsid w:val="00F43005"/>
    <w:rsid w:val="00F4352E"/>
    <w:rsid w:val="00F43B51"/>
    <w:rsid w:val="00F43D77"/>
    <w:rsid w:val="00F45B27"/>
    <w:rsid w:val="00F45C56"/>
    <w:rsid w:val="00F4614B"/>
    <w:rsid w:val="00F465F5"/>
    <w:rsid w:val="00F467BF"/>
    <w:rsid w:val="00F46A5E"/>
    <w:rsid w:val="00F46B95"/>
    <w:rsid w:val="00F474F6"/>
    <w:rsid w:val="00F4756E"/>
    <w:rsid w:val="00F47B92"/>
    <w:rsid w:val="00F47EC5"/>
    <w:rsid w:val="00F50062"/>
    <w:rsid w:val="00F51775"/>
    <w:rsid w:val="00F519A0"/>
    <w:rsid w:val="00F52227"/>
    <w:rsid w:val="00F529EC"/>
    <w:rsid w:val="00F52ED1"/>
    <w:rsid w:val="00F53ADE"/>
    <w:rsid w:val="00F53E56"/>
    <w:rsid w:val="00F53F20"/>
    <w:rsid w:val="00F5433C"/>
    <w:rsid w:val="00F544C7"/>
    <w:rsid w:val="00F55C0B"/>
    <w:rsid w:val="00F55D21"/>
    <w:rsid w:val="00F577B2"/>
    <w:rsid w:val="00F579A7"/>
    <w:rsid w:val="00F60A90"/>
    <w:rsid w:val="00F60AE5"/>
    <w:rsid w:val="00F60CB3"/>
    <w:rsid w:val="00F60D38"/>
    <w:rsid w:val="00F60F8F"/>
    <w:rsid w:val="00F6176D"/>
    <w:rsid w:val="00F617EF"/>
    <w:rsid w:val="00F61A88"/>
    <w:rsid w:val="00F61E72"/>
    <w:rsid w:val="00F62674"/>
    <w:rsid w:val="00F62831"/>
    <w:rsid w:val="00F62A7E"/>
    <w:rsid w:val="00F64881"/>
    <w:rsid w:val="00F64978"/>
    <w:rsid w:val="00F65302"/>
    <w:rsid w:val="00F65B54"/>
    <w:rsid w:val="00F65E77"/>
    <w:rsid w:val="00F664EE"/>
    <w:rsid w:val="00F6670A"/>
    <w:rsid w:val="00F668A0"/>
    <w:rsid w:val="00F6726E"/>
    <w:rsid w:val="00F67C1F"/>
    <w:rsid w:val="00F67D11"/>
    <w:rsid w:val="00F70A7D"/>
    <w:rsid w:val="00F70C31"/>
    <w:rsid w:val="00F70DC6"/>
    <w:rsid w:val="00F712FD"/>
    <w:rsid w:val="00F71FAB"/>
    <w:rsid w:val="00F72533"/>
    <w:rsid w:val="00F7272A"/>
    <w:rsid w:val="00F73BEB"/>
    <w:rsid w:val="00F73DBA"/>
    <w:rsid w:val="00F74BB7"/>
    <w:rsid w:val="00F74BD2"/>
    <w:rsid w:val="00F7528A"/>
    <w:rsid w:val="00F75768"/>
    <w:rsid w:val="00F757F2"/>
    <w:rsid w:val="00F75E7E"/>
    <w:rsid w:val="00F75FA9"/>
    <w:rsid w:val="00F7663A"/>
    <w:rsid w:val="00F80016"/>
    <w:rsid w:val="00F80303"/>
    <w:rsid w:val="00F8088C"/>
    <w:rsid w:val="00F810E9"/>
    <w:rsid w:val="00F816FA"/>
    <w:rsid w:val="00F81BFB"/>
    <w:rsid w:val="00F82536"/>
    <w:rsid w:val="00F82AD8"/>
    <w:rsid w:val="00F838C8"/>
    <w:rsid w:val="00F83917"/>
    <w:rsid w:val="00F843A6"/>
    <w:rsid w:val="00F85FF2"/>
    <w:rsid w:val="00F86989"/>
    <w:rsid w:val="00F86A4D"/>
    <w:rsid w:val="00F86E62"/>
    <w:rsid w:val="00F87554"/>
    <w:rsid w:val="00F875CF"/>
    <w:rsid w:val="00F90199"/>
    <w:rsid w:val="00F906F9"/>
    <w:rsid w:val="00F91380"/>
    <w:rsid w:val="00F917A3"/>
    <w:rsid w:val="00F91C02"/>
    <w:rsid w:val="00F93A9E"/>
    <w:rsid w:val="00F93EB6"/>
    <w:rsid w:val="00F9499A"/>
    <w:rsid w:val="00F94D80"/>
    <w:rsid w:val="00F959E6"/>
    <w:rsid w:val="00F95B92"/>
    <w:rsid w:val="00F96B22"/>
    <w:rsid w:val="00F97529"/>
    <w:rsid w:val="00F975F0"/>
    <w:rsid w:val="00FA0B00"/>
    <w:rsid w:val="00FA1954"/>
    <w:rsid w:val="00FA1B63"/>
    <w:rsid w:val="00FA2A27"/>
    <w:rsid w:val="00FA3323"/>
    <w:rsid w:val="00FA3A14"/>
    <w:rsid w:val="00FA5EB0"/>
    <w:rsid w:val="00FA60B9"/>
    <w:rsid w:val="00FA70CE"/>
    <w:rsid w:val="00FA71E2"/>
    <w:rsid w:val="00FA79D0"/>
    <w:rsid w:val="00FB0C88"/>
    <w:rsid w:val="00FB227A"/>
    <w:rsid w:val="00FB259C"/>
    <w:rsid w:val="00FB28AE"/>
    <w:rsid w:val="00FB2DD1"/>
    <w:rsid w:val="00FB30B9"/>
    <w:rsid w:val="00FB3353"/>
    <w:rsid w:val="00FB4A61"/>
    <w:rsid w:val="00FB518D"/>
    <w:rsid w:val="00FB5611"/>
    <w:rsid w:val="00FB60DD"/>
    <w:rsid w:val="00FB6203"/>
    <w:rsid w:val="00FB6FC8"/>
    <w:rsid w:val="00FB7669"/>
    <w:rsid w:val="00FC03A2"/>
    <w:rsid w:val="00FC0697"/>
    <w:rsid w:val="00FC087C"/>
    <w:rsid w:val="00FC089D"/>
    <w:rsid w:val="00FC1083"/>
    <w:rsid w:val="00FC1BCF"/>
    <w:rsid w:val="00FC2659"/>
    <w:rsid w:val="00FC2951"/>
    <w:rsid w:val="00FC29B5"/>
    <w:rsid w:val="00FC2F0A"/>
    <w:rsid w:val="00FC3702"/>
    <w:rsid w:val="00FC370F"/>
    <w:rsid w:val="00FC3968"/>
    <w:rsid w:val="00FC39F0"/>
    <w:rsid w:val="00FC3AC2"/>
    <w:rsid w:val="00FC3BBD"/>
    <w:rsid w:val="00FC4722"/>
    <w:rsid w:val="00FC5DCE"/>
    <w:rsid w:val="00FC6069"/>
    <w:rsid w:val="00FC616F"/>
    <w:rsid w:val="00FC649A"/>
    <w:rsid w:val="00FC6615"/>
    <w:rsid w:val="00FC68EA"/>
    <w:rsid w:val="00FC6E93"/>
    <w:rsid w:val="00FD0181"/>
    <w:rsid w:val="00FD07EE"/>
    <w:rsid w:val="00FD0C84"/>
    <w:rsid w:val="00FD1477"/>
    <w:rsid w:val="00FD1703"/>
    <w:rsid w:val="00FD1D00"/>
    <w:rsid w:val="00FD2855"/>
    <w:rsid w:val="00FD2F5C"/>
    <w:rsid w:val="00FD364D"/>
    <w:rsid w:val="00FD397A"/>
    <w:rsid w:val="00FD4443"/>
    <w:rsid w:val="00FD4505"/>
    <w:rsid w:val="00FD45C4"/>
    <w:rsid w:val="00FD4912"/>
    <w:rsid w:val="00FD49DB"/>
    <w:rsid w:val="00FD4DB0"/>
    <w:rsid w:val="00FD53BB"/>
    <w:rsid w:val="00FD5589"/>
    <w:rsid w:val="00FD5670"/>
    <w:rsid w:val="00FD5D2D"/>
    <w:rsid w:val="00FD5FC4"/>
    <w:rsid w:val="00FD6720"/>
    <w:rsid w:val="00FD703E"/>
    <w:rsid w:val="00FD7173"/>
    <w:rsid w:val="00FD7683"/>
    <w:rsid w:val="00FE0255"/>
    <w:rsid w:val="00FE0F2A"/>
    <w:rsid w:val="00FE1032"/>
    <w:rsid w:val="00FE1763"/>
    <w:rsid w:val="00FE1813"/>
    <w:rsid w:val="00FE18A0"/>
    <w:rsid w:val="00FE1CF5"/>
    <w:rsid w:val="00FE3C3C"/>
    <w:rsid w:val="00FE3FB6"/>
    <w:rsid w:val="00FE40EE"/>
    <w:rsid w:val="00FE4303"/>
    <w:rsid w:val="00FE4C2D"/>
    <w:rsid w:val="00FE4C8A"/>
    <w:rsid w:val="00FE59AF"/>
    <w:rsid w:val="00FE5A2B"/>
    <w:rsid w:val="00FE64E2"/>
    <w:rsid w:val="00FE6901"/>
    <w:rsid w:val="00FE6AFE"/>
    <w:rsid w:val="00FE7A52"/>
    <w:rsid w:val="00FE7B3B"/>
    <w:rsid w:val="00FE7B9D"/>
    <w:rsid w:val="00FF03C1"/>
    <w:rsid w:val="00FF09C8"/>
    <w:rsid w:val="00FF1145"/>
    <w:rsid w:val="00FF1FCF"/>
    <w:rsid w:val="00FF20D9"/>
    <w:rsid w:val="00FF24EE"/>
    <w:rsid w:val="00FF25FA"/>
    <w:rsid w:val="00FF3026"/>
    <w:rsid w:val="00FF3568"/>
    <w:rsid w:val="00FF3977"/>
    <w:rsid w:val="00FF44ED"/>
    <w:rsid w:val="00FF5B24"/>
    <w:rsid w:val="00FF5E07"/>
    <w:rsid w:val="00FF5F19"/>
    <w:rsid w:val="00FF60F4"/>
    <w:rsid w:val="00FF62E1"/>
    <w:rsid w:val="00FF6D0E"/>
    <w:rsid w:val="00FF785F"/>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D1C5FA2"/>
  <w15:chartTrackingRefBased/>
  <w15:docId w15:val="{2F211097-18ED-4513-A8F9-CA1E567D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461"/>
    <w:pPr>
      <w:spacing w:after="120" w:line="276" w:lineRule="auto"/>
    </w:pPr>
    <w:rPr>
      <w:rFonts w:ascii="Times New Roman" w:hAnsi="Times New Roman"/>
      <w:sz w:val="24"/>
      <w:szCs w:val="22"/>
    </w:rPr>
  </w:style>
  <w:style w:type="paragraph" w:styleId="Heading2">
    <w:name w:val="heading 2"/>
    <w:aliases w:val="Normal2"/>
    <w:basedOn w:val="Normal"/>
    <w:next w:val="Normal"/>
    <w:link w:val="Heading2Char"/>
    <w:qFormat/>
    <w:rsid w:val="00D44461"/>
    <w:pPr>
      <w:keepNext/>
      <w:spacing w:after="240" w:line="240" w:lineRule="auto"/>
      <w:outlineLvl w:val="1"/>
    </w:pPr>
    <w:rPr>
      <w:rFonts w:eastAsia="Times New Roman"/>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F6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1F8"/>
  </w:style>
  <w:style w:type="paragraph" w:styleId="Footer">
    <w:name w:val="footer"/>
    <w:basedOn w:val="Normal"/>
    <w:link w:val="FooterChar"/>
    <w:uiPriority w:val="99"/>
    <w:unhideWhenUsed/>
    <w:rsid w:val="009F6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1F8"/>
  </w:style>
  <w:style w:type="paragraph" w:styleId="BalloonText">
    <w:name w:val="Balloon Text"/>
    <w:basedOn w:val="Normal"/>
    <w:link w:val="BalloonTextChar"/>
    <w:uiPriority w:val="99"/>
    <w:semiHidden/>
    <w:unhideWhenUsed/>
    <w:rsid w:val="00306475"/>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306475"/>
    <w:rPr>
      <w:rFonts w:ascii="Tahoma" w:hAnsi="Tahoma" w:cs="Tahoma"/>
      <w:sz w:val="16"/>
      <w:szCs w:val="16"/>
    </w:rPr>
  </w:style>
  <w:style w:type="character" w:styleId="PlaceholderText">
    <w:name w:val="Placeholder Text"/>
    <w:semiHidden/>
    <w:rsid w:val="00306475"/>
    <w:rPr>
      <w:color w:val="808080"/>
    </w:rPr>
  </w:style>
  <w:style w:type="table" w:styleId="TableGrid">
    <w:name w:val="Table Grid"/>
    <w:basedOn w:val="TableNormal"/>
    <w:uiPriority w:val="59"/>
    <w:rsid w:val="0030647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TL-HM">
    <w:name w:val="Header TL-HM"/>
    <w:rsid w:val="00385537"/>
    <w:rPr>
      <w:rFonts w:ascii="Times New Roman" w:hAnsi="Times New Roman"/>
      <w:i/>
      <w:sz w:val="20"/>
    </w:rPr>
  </w:style>
  <w:style w:type="character" w:styleId="Hyperlink">
    <w:name w:val="Hyperlink"/>
    <w:rsid w:val="00EE0FA5"/>
    <w:rPr>
      <w:color w:val="0000FF"/>
      <w:u w:val="single"/>
    </w:rPr>
  </w:style>
  <w:style w:type="character" w:customStyle="1" w:styleId="Style1">
    <w:name w:val="Style1"/>
    <w:uiPriority w:val="1"/>
    <w:rsid w:val="00D9486C"/>
    <w:rPr>
      <w:rFonts w:ascii="Tahoma" w:hAnsi="Tahoma"/>
      <w:b/>
      <w:color w:val="FFFFFF"/>
      <w:sz w:val="32"/>
      <w:bdr w:val="none" w:sz="0" w:space="0" w:color="auto"/>
      <w:shd w:val="clear" w:color="auto" w:fill="548DD4"/>
    </w:rPr>
  </w:style>
  <w:style w:type="paragraph" w:styleId="ListParagraph">
    <w:name w:val="List Paragraph"/>
    <w:basedOn w:val="Normal"/>
    <w:link w:val="ListParagraphChar"/>
    <w:uiPriority w:val="34"/>
    <w:qFormat/>
    <w:rsid w:val="003D4414"/>
    <w:pPr>
      <w:ind w:left="720"/>
      <w:contextualSpacing/>
    </w:pPr>
    <w:rPr>
      <w:lang w:val="x-none" w:eastAsia="x-none"/>
    </w:rPr>
  </w:style>
  <w:style w:type="numbering" w:customStyle="1" w:styleId="NoList1">
    <w:name w:val="No List1"/>
    <w:next w:val="NoList"/>
    <w:semiHidden/>
    <w:rsid w:val="00EB01DC"/>
  </w:style>
  <w:style w:type="character" w:styleId="PageNumber">
    <w:name w:val="page number"/>
    <w:basedOn w:val="DefaultParagraphFont"/>
    <w:rsid w:val="00EB01DC"/>
  </w:style>
  <w:style w:type="table" w:customStyle="1" w:styleId="TableGrid1">
    <w:name w:val="Table Grid1"/>
    <w:basedOn w:val="TableNormal"/>
    <w:next w:val="TableGrid"/>
    <w:rsid w:val="00EB01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dung">
    <w:name w:val="noi dung"/>
    <w:basedOn w:val="Normal"/>
    <w:rsid w:val="00EB01DC"/>
    <w:pPr>
      <w:spacing w:before="80" w:after="80" w:line="288" w:lineRule="auto"/>
      <w:jc w:val="both"/>
    </w:pPr>
    <w:rPr>
      <w:rFonts w:ascii=".VnCentury Schoolbook" w:eastAsia="Times New Roman" w:hAnsi=".VnCentury Schoolbook" w:cs=".VnCentury Schoolbook"/>
    </w:rPr>
  </w:style>
  <w:style w:type="paragraph" w:styleId="BodyText">
    <w:name w:val="Body Text"/>
    <w:basedOn w:val="Normal"/>
    <w:link w:val="BodyTextChar"/>
    <w:rsid w:val="00EB01DC"/>
    <w:pPr>
      <w:spacing w:after="0" w:line="240" w:lineRule="auto"/>
    </w:pPr>
    <w:rPr>
      <w:rFonts w:ascii=".VnTime" w:eastAsia="Times New Roman" w:hAnsi=".VnTime"/>
      <w:sz w:val="28"/>
      <w:szCs w:val="28"/>
      <w:lang w:val="x-none" w:eastAsia="x-none"/>
    </w:rPr>
  </w:style>
  <w:style w:type="character" w:customStyle="1" w:styleId="BodyTextChar">
    <w:name w:val="Body Text Char"/>
    <w:link w:val="BodyText"/>
    <w:rsid w:val="00EB01DC"/>
    <w:rPr>
      <w:rFonts w:ascii=".VnTime" w:eastAsia="Times New Roman" w:hAnsi=".VnTime" w:cs=".VnTime"/>
      <w:sz w:val="28"/>
      <w:szCs w:val="28"/>
    </w:rPr>
  </w:style>
  <w:style w:type="numbering" w:customStyle="1" w:styleId="NoList2">
    <w:name w:val="No List2"/>
    <w:next w:val="NoList"/>
    <w:semiHidden/>
    <w:rsid w:val="00EB01DC"/>
  </w:style>
  <w:style w:type="table" w:customStyle="1" w:styleId="TableGrid2">
    <w:name w:val="Table Grid2"/>
    <w:basedOn w:val="TableNormal"/>
    <w:next w:val="TableGrid"/>
    <w:rsid w:val="00EB01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Normal2 Char"/>
    <w:link w:val="Heading2"/>
    <w:rsid w:val="00D44461"/>
    <w:rPr>
      <w:rFonts w:ascii="Times New Roman" w:eastAsia="Times New Roman" w:hAnsi="Times New Roman"/>
      <w:sz w:val="24"/>
      <w:szCs w:val="28"/>
      <w:lang w:val="x-none" w:eastAsia="x-none"/>
    </w:rPr>
  </w:style>
  <w:style w:type="numbering" w:customStyle="1" w:styleId="NoList3">
    <w:name w:val="No List3"/>
    <w:next w:val="NoList"/>
    <w:semiHidden/>
    <w:rsid w:val="00CC40A6"/>
  </w:style>
  <w:style w:type="paragraph" w:customStyle="1" w:styleId="Char">
    <w:name w:val="Char"/>
    <w:basedOn w:val="Normal"/>
    <w:semiHidden/>
    <w:rsid w:val="00CC40A6"/>
    <w:pPr>
      <w:spacing w:after="160" w:line="240" w:lineRule="exact"/>
    </w:pPr>
    <w:rPr>
      <w:rFonts w:ascii="Arial" w:eastAsia="Times New Roman" w:hAnsi="Arial"/>
      <w:szCs w:val="24"/>
    </w:rPr>
  </w:style>
  <w:style w:type="table" w:customStyle="1" w:styleId="TableGrid3">
    <w:name w:val="Table Grid3"/>
    <w:basedOn w:val="TableNormal"/>
    <w:next w:val="TableGrid"/>
    <w:rsid w:val="00CC40A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TD11">
    <w:name w:val="VTD1.1"/>
    <w:basedOn w:val="Normal"/>
    <w:autoRedefine/>
    <w:rsid w:val="00CC40A6"/>
    <w:pPr>
      <w:tabs>
        <w:tab w:val="left" w:pos="480"/>
        <w:tab w:val="left" w:pos="720"/>
        <w:tab w:val="left" w:pos="840"/>
        <w:tab w:val="left" w:pos="960"/>
        <w:tab w:val="left" w:pos="1200"/>
      </w:tabs>
      <w:spacing w:after="0" w:line="240" w:lineRule="auto"/>
      <w:jc w:val="both"/>
    </w:pPr>
    <w:rPr>
      <w:rFonts w:eastAsia="Times New Roman"/>
      <w:bCs/>
      <w:color w:val="000000"/>
      <w:szCs w:val="24"/>
      <w:lang w:val="nl-NL" w:eastAsia="vi-VN"/>
    </w:rPr>
  </w:style>
  <w:style w:type="character" w:customStyle="1" w:styleId="questionnormal">
    <w:name w:val="questionnormal"/>
    <w:basedOn w:val="DefaultParagraphFont"/>
    <w:rsid w:val="00CC40A6"/>
  </w:style>
  <w:style w:type="character" w:customStyle="1" w:styleId="apple-style-span">
    <w:name w:val="apple-style-span"/>
    <w:basedOn w:val="DefaultParagraphFont"/>
    <w:rsid w:val="00CC40A6"/>
  </w:style>
  <w:style w:type="paragraph" w:customStyle="1" w:styleId="Char0">
    <w:name w:val="Char"/>
    <w:basedOn w:val="Normal"/>
    <w:semiHidden/>
    <w:rsid w:val="00CC40A6"/>
    <w:pPr>
      <w:spacing w:after="160" w:line="240" w:lineRule="exact"/>
    </w:pPr>
    <w:rPr>
      <w:rFonts w:ascii="Arial" w:eastAsia="Times New Roman" w:hAnsi="Arial" w:cs="Arial"/>
      <w:szCs w:val="24"/>
      <w:lang w:val="pt-BR"/>
    </w:rPr>
  </w:style>
  <w:style w:type="paragraph" w:customStyle="1" w:styleId="Default">
    <w:name w:val="Default"/>
    <w:rsid w:val="00CC40A6"/>
    <w:pPr>
      <w:autoSpaceDE w:val="0"/>
      <w:autoSpaceDN w:val="0"/>
      <w:adjustRightInd w:val="0"/>
    </w:pPr>
    <w:rPr>
      <w:rFonts w:ascii="Times New Roman" w:eastAsia="Times New Roman" w:hAnsi="Times New Roman"/>
      <w:color w:val="000000"/>
      <w:sz w:val="24"/>
      <w:szCs w:val="24"/>
    </w:rPr>
  </w:style>
  <w:style w:type="paragraph" w:styleId="z-TopofForm">
    <w:name w:val="HTML Top of Form"/>
    <w:basedOn w:val="Normal"/>
    <w:next w:val="Normal"/>
    <w:link w:val="z-TopofFormChar"/>
    <w:hidden/>
    <w:rsid w:val="00CC40A6"/>
    <w:pPr>
      <w:pBdr>
        <w:bottom w:val="single" w:sz="6" w:space="1" w:color="auto"/>
      </w:pBdr>
      <w:spacing w:after="0" w:line="240" w:lineRule="auto"/>
      <w:jc w:val="center"/>
    </w:pPr>
    <w:rPr>
      <w:rFonts w:ascii="Arial" w:eastAsia="Times New Roman" w:hAnsi="Arial"/>
      <w:vanish/>
      <w:sz w:val="16"/>
      <w:szCs w:val="16"/>
      <w:lang w:val="x-none" w:eastAsia="x-none"/>
    </w:rPr>
  </w:style>
  <w:style w:type="character" w:customStyle="1" w:styleId="z-TopofFormChar">
    <w:name w:val="z-Top of Form Char"/>
    <w:link w:val="z-TopofForm"/>
    <w:rsid w:val="00CC40A6"/>
    <w:rPr>
      <w:rFonts w:ascii="Arial" w:eastAsia="Times New Roman" w:hAnsi="Arial" w:cs="Arial"/>
      <w:vanish/>
      <w:sz w:val="16"/>
      <w:szCs w:val="16"/>
    </w:rPr>
  </w:style>
  <w:style w:type="paragraph" w:customStyle="1" w:styleId="cauhoi">
    <w:name w:val="cauhoi"/>
    <w:basedOn w:val="Normal"/>
    <w:link w:val="cauhoiChar"/>
    <w:rsid w:val="00CC40A6"/>
    <w:pPr>
      <w:spacing w:before="120" w:after="60" w:line="240" w:lineRule="auto"/>
      <w:ind w:left="900" w:hanging="900"/>
      <w:jc w:val="both"/>
    </w:pPr>
    <w:rPr>
      <w:rFonts w:eastAsia="Times New Roman"/>
      <w:lang w:val="x-none" w:eastAsia="x-none"/>
    </w:rPr>
  </w:style>
  <w:style w:type="paragraph" w:customStyle="1" w:styleId="traloi">
    <w:name w:val="traloi"/>
    <w:basedOn w:val="Normal"/>
    <w:rsid w:val="00CC40A6"/>
    <w:pPr>
      <w:spacing w:before="60" w:after="60" w:line="240" w:lineRule="auto"/>
      <w:ind w:left="1195" w:hanging="288"/>
      <w:jc w:val="both"/>
    </w:pPr>
    <w:rPr>
      <w:rFonts w:eastAsia="Times New Roman"/>
    </w:rPr>
  </w:style>
  <w:style w:type="character" w:customStyle="1" w:styleId="cauhoiChar">
    <w:name w:val="cauhoi Char"/>
    <w:link w:val="cauhoi"/>
    <w:rsid w:val="00CC40A6"/>
    <w:rPr>
      <w:rFonts w:ascii="Times New Roman" w:eastAsia="Times New Roman" w:hAnsi="Times New Roman"/>
      <w:sz w:val="22"/>
      <w:szCs w:val="22"/>
    </w:rPr>
  </w:style>
  <w:style w:type="paragraph" w:styleId="NormalWeb">
    <w:name w:val="Normal (Web)"/>
    <w:basedOn w:val="Normal"/>
    <w:uiPriority w:val="99"/>
    <w:rsid w:val="00BC0FC9"/>
    <w:pPr>
      <w:spacing w:before="100" w:beforeAutospacing="1" w:after="100" w:afterAutospacing="1" w:line="240" w:lineRule="auto"/>
    </w:pPr>
    <w:rPr>
      <w:rFonts w:eastAsia="Times New Roman"/>
      <w:szCs w:val="24"/>
    </w:rPr>
  </w:style>
  <w:style w:type="character" w:customStyle="1" w:styleId="ListParagraphChar">
    <w:name w:val="List Paragraph Char"/>
    <w:link w:val="ListParagraph"/>
    <w:uiPriority w:val="34"/>
    <w:rsid w:val="00D41373"/>
    <w:rPr>
      <w:sz w:val="22"/>
      <w:szCs w:val="22"/>
    </w:rPr>
  </w:style>
  <w:style w:type="character" w:styleId="Strong">
    <w:name w:val="Strong"/>
    <w:uiPriority w:val="22"/>
    <w:qFormat/>
    <w:rsid w:val="001C2AF5"/>
    <w:rPr>
      <w:b/>
      <w:bCs/>
    </w:rPr>
  </w:style>
  <w:style w:type="paragraph" w:customStyle="1" w:styleId="MTDisplayEquation">
    <w:name w:val="MTDisplayEquation"/>
    <w:basedOn w:val="Normal"/>
    <w:next w:val="Normal"/>
    <w:link w:val="MTDisplayEquationChar"/>
    <w:rsid w:val="00591D7D"/>
    <w:pPr>
      <w:tabs>
        <w:tab w:val="center" w:pos="5120"/>
        <w:tab w:val="right" w:pos="10260"/>
      </w:tabs>
      <w:spacing w:before="120" w:line="360" w:lineRule="auto"/>
    </w:pPr>
    <w:rPr>
      <w:szCs w:val="24"/>
      <w:lang w:val="pt-BR"/>
    </w:rPr>
  </w:style>
  <w:style w:type="character" w:customStyle="1" w:styleId="MTDisplayEquationChar">
    <w:name w:val="MTDisplayEquation Char"/>
    <w:link w:val="MTDisplayEquation"/>
    <w:rsid w:val="00591D7D"/>
    <w:rPr>
      <w:rFonts w:ascii="Times New Roman" w:hAnsi="Times New Roman"/>
      <w:sz w:val="24"/>
      <w:szCs w:val="24"/>
      <w:lang w:val="pt-BR"/>
    </w:rPr>
  </w:style>
  <w:style w:type="paragraph" w:styleId="NoSpacing">
    <w:name w:val="No Spacing"/>
    <w:uiPriority w:val="1"/>
    <w:qFormat/>
    <w:rsid w:val="00590BDB"/>
    <w:rPr>
      <w:sz w:val="22"/>
      <w:szCs w:val="22"/>
    </w:rPr>
  </w:style>
  <w:style w:type="character" w:customStyle="1" w:styleId="textexposedshow">
    <w:name w:val="text_exposed_show"/>
    <w:rsid w:val="005832C8"/>
  </w:style>
  <w:style w:type="character" w:customStyle="1" w:styleId="apple-converted-space">
    <w:name w:val="apple-converted-space"/>
    <w:basedOn w:val="DefaultParagraphFont"/>
    <w:rsid w:val="004A18B8"/>
  </w:style>
  <w:style w:type="paragraph" w:customStyle="1" w:styleId="Body">
    <w:name w:val="Body"/>
    <w:basedOn w:val="Normal"/>
    <w:uiPriority w:val="1"/>
    <w:qFormat/>
    <w:rsid w:val="003112C6"/>
    <w:pPr>
      <w:widowControl w:val="0"/>
      <w:spacing w:after="0" w:line="240" w:lineRule="auto"/>
    </w:pPr>
    <w:rPr>
      <w:rFonts w:eastAsia="Times New Roman"/>
      <w:sz w:val="26"/>
      <w:szCs w:val="26"/>
    </w:rPr>
  </w:style>
  <w:style w:type="character" w:customStyle="1" w:styleId="fontstyle01">
    <w:name w:val="fontstyle01"/>
    <w:rsid w:val="00636DF3"/>
    <w:rPr>
      <w:rFonts w:ascii="Segoe Print" w:hAnsi="Segoe Print" w:hint="default"/>
      <w:b w:val="0"/>
      <w:bCs w:val="0"/>
      <w:i w:val="0"/>
      <w:iCs w:val="0"/>
      <w:color w:val="4472C4"/>
      <w:sz w:val="64"/>
      <w:szCs w:val="64"/>
    </w:rPr>
  </w:style>
  <w:style w:type="character" w:customStyle="1" w:styleId="fontstyle11">
    <w:name w:val="fontstyle11"/>
    <w:rsid w:val="00636DF3"/>
    <w:rPr>
      <w:rFonts w:ascii="Times New Roman" w:hAnsi="Times New Roman" w:cs="Times New Roman" w:hint="default"/>
      <w:b w:val="0"/>
      <w:bCs w:val="0"/>
      <w:i w:val="0"/>
      <w:iCs w:val="0"/>
      <w:color w:val="4472C4"/>
      <w:sz w:val="64"/>
      <w:szCs w:val="64"/>
    </w:rPr>
  </w:style>
  <w:style w:type="character" w:customStyle="1" w:styleId="fontstyle31">
    <w:name w:val="fontstyle31"/>
    <w:rsid w:val="00636DF3"/>
    <w:rPr>
      <w:rFonts w:ascii="Cambria" w:hAnsi="Cambria" w:hint="default"/>
      <w:b w:val="0"/>
      <w:bCs w:val="0"/>
      <w:i w:val="0"/>
      <w:iCs w:val="0"/>
      <w:color w:val="00B050"/>
      <w:sz w:val="56"/>
      <w:szCs w:val="56"/>
    </w:rPr>
  </w:style>
  <w:style w:type="character" w:customStyle="1" w:styleId="fontstyle41">
    <w:name w:val="fontstyle41"/>
    <w:rsid w:val="00636DF3"/>
    <w:rPr>
      <w:rFonts w:ascii="Tahoma" w:hAnsi="Tahoma" w:cs="Tahoma" w:hint="default"/>
      <w:b w:val="0"/>
      <w:bCs w:val="0"/>
      <w:i w:val="0"/>
      <w:iCs w:val="0"/>
      <w:color w:val="4472C4"/>
      <w:sz w:val="46"/>
      <w:szCs w:val="46"/>
    </w:rPr>
  </w:style>
  <w:style w:type="character" w:customStyle="1" w:styleId="fontstyle51">
    <w:name w:val="fontstyle51"/>
    <w:rsid w:val="00636DF3"/>
    <w:rPr>
      <w:rFonts w:ascii="Wingdings" w:hAnsi="Wingdings" w:hint="default"/>
      <w:b w:val="0"/>
      <w:bCs w:val="0"/>
      <w:i w:val="0"/>
      <w:iCs w:val="0"/>
      <w:color w:val="4472C4"/>
      <w:sz w:val="46"/>
      <w:szCs w:val="46"/>
    </w:rPr>
  </w:style>
  <w:style w:type="character" w:customStyle="1" w:styleId="fontstyle61">
    <w:name w:val="fontstyle61"/>
    <w:rsid w:val="00636DF3"/>
    <w:rPr>
      <w:rFonts w:ascii="Calibri Light" w:hAnsi="Calibri Light" w:cs="Calibri Light" w:hint="default"/>
      <w:b w:val="0"/>
      <w:bCs w:val="0"/>
      <w:i w:val="0"/>
      <w:iCs w:val="0"/>
      <w:color w:val="00B050"/>
      <w:sz w:val="70"/>
      <w:szCs w:val="70"/>
    </w:rPr>
  </w:style>
  <w:style w:type="character" w:customStyle="1" w:styleId="fontstyle71">
    <w:name w:val="fontstyle71"/>
    <w:rsid w:val="00B22442"/>
    <w:rPr>
      <w:rFonts w:ascii="Calibri" w:hAnsi="Calibri" w:cs="Calibri" w:hint="default"/>
      <w:b w:val="0"/>
      <w:bCs w:val="0"/>
      <w:i w:val="0"/>
      <w:iCs w:val="0"/>
      <w:color w:val="FF0000"/>
      <w:sz w:val="36"/>
      <w:szCs w:val="36"/>
    </w:rPr>
  </w:style>
  <w:style w:type="character" w:customStyle="1" w:styleId="fontstyle81">
    <w:name w:val="fontstyle81"/>
    <w:rsid w:val="00B22442"/>
    <w:rPr>
      <w:rFonts w:ascii="Calibri Bold" w:hAnsi="Calibri Bold" w:hint="default"/>
      <w:b/>
      <w:bCs/>
      <w:i w:val="0"/>
      <w:iCs w:val="0"/>
      <w:color w:val="FF0000"/>
      <w:sz w:val="42"/>
      <w:szCs w:val="42"/>
    </w:rPr>
  </w:style>
  <w:style w:type="character" w:customStyle="1" w:styleId="fontstyle21">
    <w:name w:val="fontstyle21"/>
    <w:rsid w:val="00BB0F86"/>
    <w:rPr>
      <w:rFonts w:ascii="Calibri Light" w:hAnsi="Calibri Light" w:cs="Calibri Light" w:hint="default"/>
      <w:b w:val="0"/>
      <w:bCs w:val="0"/>
      <w:i w:val="0"/>
      <w:iCs w:val="0"/>
      <w:color w:val="00B050"/>
      <w:sz w:val="70"/>
      <w:szCs w:val="70"/>
    </w:rPr>
  </w:style>
  <w:style w:type="character" w:styleId="Emphasis">
    <w:name w:val="Emphasis"/>
    <w:uiPriority w:val="20"/>
    <w:qFormat/>
    <w:rsid w:val="008E0B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032785">
      <w:bodyDiv w:val="1"/>
      <w:marLeft w:val="0"/>
      <w:marRight w:val="0"/>
      <w:marTop w:val="0"/>
      <w:marBottom w:val="0"/>
      <w:divBdr>
        <w:top w:val="none" w:sz="0" w:space="0" w:color="auto"/>
        <w:left w:val="none" w:sz="0" w:space="0" w:color="auto"/>
        <w:bottom w:val="none" w:sz="0" w:space="0" w:color="auto"/>
        <w:right w:val="none" w:sz="0" w:space="0" w:color="auto"/>
      </w:divBdr>
    </w:div>
    <w:div w:id="372967941">
      <w:bodyDiv w:val="1"/>
      <w:marLeft w:val="0"/>
      <w:marRight w:val="0"/>
      <w:marTop w:val="0"/>
      <w:marBottom w:val="0"/>
      <w:divBdr>
        <w:top w:val="none" w:sz="0" w:space="0" w:color="auto"/>
        <w:left w:val="none" w:sz="0" w:space="0" w:color="auto"/>
        <w:bottom w:val="none" w:sz="0" w:space="0" w:color="auto"/>
        <w:right w:val="none" w:sz="0" w:space="0" w:color="auto"/>
      </w:divBdr>
    </w:div>
    <w:div w:id="497505246">
      <w:bodyDiv w:val="1"/>
      <w:marLeft w:val="0"/>
      <w:marRight w:val="0"/>
      <w:marTop w:val="0"/>
      <w:marBottom w:val="0"/>
      <w:divBdr>
        <w:top w:val="none" w:sz="0" w:space="0" w:color="auto"/>
        <w:left w:val="none" w:sz="0" w:space="0" w:color="auto"/>
        <w:bottom w:val="none" w:sz="0" w:space="0" w:color="auto"/>
        <w:right w:val="none" w:sz="0" w:space="0" w:color="auto"/>
      </w:divBdr>
    </w:div>
    <w:div w:id="1625848083">
      <w:bodyDiv w:val="1"/>
      <w:marLeft w:val="0"/>
      <w:marRight w:val="0"/>
      <w:marTop w:val="0"/>
      <w:marBottom w:val="0"/>
      <w:divBdr>
        <w:top w:val="none" w:sz="0" w:space="0" w:color="auto"/>
        <w:left w:val="none" w:sz="0" w:space="0" w:color="auto"/>
        <w:bottom w:val="none" w:sz="0" w:space="0" w:color="auto"/>
        <w:right w:val="none" w:sz="0" w:space="0" w:color="auto"/>
      </w:divBdr>
    </w:div>
    <w:div w:id="199448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0.bin"/><Relationship Id="rId76" Type="http://schemas.openxmlformats.org/officeDocument/2006/relationships/oleObject" Target="embeddings/oleObject34.bin"/><Relationship Id="rId84" Type="http://schemas.openxmlformats.org/officeDocument/2006/relationships/oleObject" Target="embeddings/oleObject38.bin"/><Relationship Id="rId89" Type="http://schemas.openxmlformats.org/officeDocument/2006/relationships/image" Target="media/image42.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7.wmf"/><Relationship Id="rId87" Type="http://schemas.openxmlformats.org/officeDocument/2006/relationships/image" Target="media/image41.wmf"/><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0.wmf"/><Relationship Id="rId93" Type="http://schemas.openxmlformats.org/officeDocument/2006/relationships/header" Target="header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image" Target="media/image43.wmf"/><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D:\Quach%20Sy%20Loi\Backup\Backup%20Win\loiqs\Desktop\Bieu%20mau%20bien%20soan%20tai%20lie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EBCE7-DDC2-4324-B8BC-5D1A7EFD3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Bieu mau bien soan tai lieu.dotx</Template>
  <TotalTime>7718</TotalTime>
  <Pages>5</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Quach Sy Loi</dc:creator>
  <cp:keywords/>
  <cp:lastModifiedBy> </cp:lastModifiedBy>
  <cp:revision>88</cp:revision>
  <cp:lastPrinted>2018-06-04T02:11:00Z</cp:lastPrinted>
  <dcterms:created xsi:type="dcterms:W3CDTF">2019-05-31T15:42:00Z</dcterms:created>
  <dcterms:modified xsi:type="dcterms:W3CDTF">2020-07-17T02:11:00Z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