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B1D97" w14:textId="749FD6DD" w:rsidR="00265F33" w:rsidRPr="000122E8" w:rsidRDefault="004D01F7" w:rsidP="003E7EBB">
      <w:pPr>
        <w:spacing w:after="0" w:line="480" w:lineRule="auto"/>
        <w:jc w:val="center"/>
        <w:rPr>
          <w:rFonts w:ascii="Palatino Linotype" w:hAnsi="Palatino Linotype" w:cs="Calibri"/>
          <w:b/>
          <w:spacing w:val="-12"/>
          <w:sz w:val="28"/>
          <w:szCs w:val="28"/>
          <w:lang w:val="pt-BR"/>
        </w:rPr>
      </w:pPr>
      <w:bookmarkStart w:id="0" w:name="_Hlk535263950"/>
      <w:r>
        <w:rPr>
          <w:rFonts w:ascii="Palatino Linotype" w:hAnsi="Palatino Linotype" w:cs="Calibri"/>
          <w:b/>
          <w:spacing w:val="-12"/>
          <w:sz w:val="28"/>
          <w:szCs w:val="28"/>
          <w:lang w:val="pt-BR"/>
        </w:rPr>
        <w:t xml:space="preserve">ĐẠI SỐ </w:t>
      </w:r>
      <w:r w:rsidR="00160613">
        <w:rPr>
          <w:rFonts w:ascii="Palatino Linotype" w:hAnsi="Palatino Linotype" w:cs="Calibri"/>
          <w:b/>
          <w:spacing w:val="-12"/>
          <w:sz w:val="28"/>
          <w:szCs w:val="28"/>
          <w:lang w:val="pt-BR"/>
        </w:rPr>
        <w:t xml:space="preserve">BUỔI </w:t>
      </w:r>
      <w:r w:rsidR="00160613" w:rsidRPr="00160613">
        <w:rPr>
          <w:rFonts w:ascii="Palatino Linotype" w:hAnsi="Palatino Linotype" w:cs="Calibri"/>
          <w:b/>
          <w:spacing w:val="-12"/>
          <w:sz w:val="28"/>
          <w:szCs w:val="28"/>
          <w:lang w:val="pt-BR"/>
        </w:rPr>
        <w:t>1. TẬP Q CÁC SỐ HỮU T</w:t>
      </w:r>
      <w:r w:rsidR="00160613">
        <w:rPr>
          <w:rFonts w:ascii="Palatino Linotype" w:hAnsi="Palatino Linotype" w:cs="Calibri"/>
          <w:b/>
          <w:spacing w:val="-12"/>
          <w:sz w:val="28"/>
          <w:szCs w:val="28"/>
          <w:lang w:val="pt-BR"/>
        </w:rPr>
        <w:t>Ỉ</w:t>
      </w:r>
      <w:r w:rsidR="003E7EBB">
        <w:rPr>
          <w:rFonts w:ascii="Palatino Linotype" w:hAnsi="Palatino Linotype" w:cs="Calibri"/>
          <w:b/>
          <w:spacing w:val="-12"/>
          <w:sz w:val="28"/>
          <w:szCs w:val="28"/>
          <w:lang w:val="pt-BR"/>
        </w:rPr>
        <w:t xml:space="preserve"> </w:t>
      </w:r>
      <w:r w:rsidR="00160613">
        <w:rPr>
          <w:rFonts w:ascii="Palatino Linotype" w:hAnsi="Palatino Linotype" w:cs="Calibri"/>
          <w:b/>
          <w:spacing w:val="-12"/>
          <w:sz w:val="28"/>
          <w:szCs w:val="28"/>
          <w:lang w:val="pt-BR"/>
        </w:rPr>
        <w:t xml:space="preserve">- </w:t>
      </w:r>
      <w:r w:rsidR="00160613" w:rsidRPr="00160613">
        <w:rPr>
          <w:rFonts w:ascii="Palatino Linotype" w:hAnsi="Palatino Linotype" w:cs="Calibri"/>
          <w:b/>
          <w:spacing w:val="-12"/>
          <w:sz w:val="28"/>
          <w:szCs w:val="28"/>
          <w:lang w:val="pt-BR"/>
        </w:rPr>
        <w:t>CỘNG TRỪ SỐ HỮU TỈ</w:t>
      </w:r>
    </w:p>
    <w:p w14:paraId="439B04D2" w14:textId="7B8100B6" w:rsidR="00354F58" w:rsidRDefault="00354F58" w:rsidP="000122E8">
      <w:pPr>
        <w:spacing w:after="0" w:line="480" w:lineRule="auto"/>
        <w:jc w:val="center"/>
        <w:rPr>
          <w:rFonts w:ascii="Palatino Linotype" w:hAnsi="Palatino Linotype"/>
          <w:i/>
          <w:szCs w:val="24"/>
        </w:rPr>
      </w:pPr>
      <w:r w:rsidRPr="00096784">
        <w:rPr>
          <w:rFonts w:ascii="Palatino Linotype" w:hAnsi="Palatino Linotype"/>
          <w:i/>
          <w:szCs w:val="24"/>
        </w:rPr>
        <w:t>Họ tên học sinh: ………………………</w:t>
      </w:r>
      <w:proofErr w:type="gramStart"/>
      <w:r w:rsidRPr="00096784">
        <w:rPr>
          <w:rFonts w:ascii="Palatino Linotype" w:hAnsi="Palatino Linotype"/>
          <w:i/>
          <w:szCs w:val="24"/>
        </w:rPr>
        <w:t>…</w:t>
      </w:r>
      <w:r w:rsidR="000B0BC4">
        <w:rPr>
          <w:rFonts w:ascii="Palatino Linotype" w:hAnsi="Palatino Linotype"/>
          <w:i/>
          <w:szCs w:val="24"/>
        </w:rPr>
        <w:t>..</w:t>
      </w:r>
      <w:proofErr w:type="gramEnd"/>
      <w:r w:rsidRPr="00096784">
        <w:rPr>
          <w:rFonts w:ascii="Palatino Linotype" w:hAnsi="Palatino Linotype"/>
          <w:i/>
          <w:szCs w:val="24"/>
        </w:rPr>
        <w:t>…</w:t>
      </w:r>
      <w:r w:rsidR="00160613">
        <w:rPr>
          <w:rFonts w:ascii="Palatino Linotype" w:hAnsi="Palatino Linotype"/>
          <w:i/>
          <w:szCs w:val="24"/>
        </w:rPr>
        <w:t>..</w:t>
      </w:r>
      <w:r w:rsidRPr="00096784">
        <w:rPr>
          <w:rFonts w:ascii="Palatino Linotype" w:hAnsi="Palatino Linotype"/>
          <w:i/>
          <w:szCs w:val="24"/>
        </w:rPr>
        <w:t xml:space="preserve">…………………… Lớp: </w:t>
      </w:r>
      <w:r w:rsidR="000B0BC4">
        <w:rPr>
          <w:rFonts w:ascii="Palatino Linotype" w:hAnsi="Palatino Linotype"/>
          <w:i/>
          <w:szCs w:val="24"/>
        </w:rPr>
        <w:t>7A</w:t>
      </w:r>
      <w:r w:rsidRPr="00096784">
        <w:rPr>
          <w:rFonts w:ascii="Palatino Linotype" w:hAnsi="Palatino Linotype"/>
          <w:i/>
          <w:szCs w:val="24"/>
        </w:rPr>
        <w:t>1/ …... Ngày: …. / … / 20</w:t>
      </w:r>
      <w:r w:rsidR="000B0BC4">
        <w:rPr>
          <w:rFonts w:ascii="Palatino Linotype" w:hAnsi="Palatino Linotype"/>
          <w:i/>
          <w:szCs w:val="24"/>
        </w:rPr>
        <w:t>….</w:t>
      </w:r>
    </w:p>
    <w:p w14:paraId="63B26D10" w14:textId="77777777" w:rsidR="000122E8" w:rsidRPr="00FE4303" w:rsidRDefault="000122E8" w:rsidP="000D1A44">
      <w:pPr>
        <w:spacing w:after="0" w:line="360" w:lineRule="auto"/>
        <w:jc w:val="both"/>
        <w:rPr>
          <w:rFonts w:ascii="Palatino Linotype" w:hAnsi="Palatino Linotype" w:cs="Calibri Light"/>
          <w:b/>
          <w:spacing w:val="-12"/>
          <w:szCs w:val="24"/>
          <w:lang w:val="pt-BR"/>
        </w:rPr>
      </w:pPr>
      <w:r w:rsidRPr="00FE4303">
        <w:rPr>
          <w:rFonts w:ascii="Palatino Linotype" w:hAnsi="Palatino Linotype" w:cs="Calibri Light"/>
          <w:b/>
          <w:spacing w:val="-12"/>
          <w:szCs w:val="24"/>
          <w:lang w:val="pt-BR"/>
        </w:rPr>
        <w:t>I. TÓM TẮT LÍ THUYẾT</w:t>
      </w:r>
    </w:p>
    <w:p w14:paraId="4F0ED966" w14:textId="77777777" w:rsidR="000122E8" w:rsidRPr="00FE4303" w:rsidRDefault="000122E8" w:rsidP="000D1A44">
      <w:pPr>
        <w:spacing w:after="0" w:line="360" w:lineRule="auto"/>
        <w:jc w:val="both"/>
        <w:rPr>
          <w:rFonts w:ascii="Palatino Linotype" w:hAnsi="Palatino Linotype"/>
          <w:spacing w:val="-14"/>
          <w:szCs w:val="24"/>
          <w:lang w:val="pt-BR"/>
        </w:rPr>
      </w:pPr>
      <w:r w:rsidRPr="00FE4303">
        <w:rPr>
          <w:rFonts w:ascii="Palatino Linotype" w:hAnsi="Palatino Linotype"/>
          <w:spacing w:val="-14"/>
          <w:szCs w:val="24"/>
          <w:lang w:val="pt-BR"/>
        </w:rPr>
        <w:t xml:space="preserve">- Số hữu tỉ là số viết được dưới dạng </w:t>
      </w:r>
      <w:r w:rsidRPr="00FE4303">
        <w:rPr>
          <w:rFonts w:ascii="Palatino Linotype" w:hAnsi="Palatino Linotype"/>
          <w:spacing w:val="-14"/>
          <w:position w:val="-24"/>
          <w:szCs w:val="24"/>
          <w:lang w:val="pt-BR"/>
        </w:rPr>
        <w:object w:dxaOrig="240" w:dyaOrig="660" w14:anchorId="2AAA62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3pt" o:ole="">
            <v:imagedata r:id="rId8" o:title=""/>
          </v:shape>
          <o:OLEObject Type="Embed" ProgID="Equation.DSMT4" ShapeID="_x0000_i1025" DrawAspect="Content" ObjectID="_1626697163" r:id="rId9"/>
        </w:object>
      </w:r>
      <w:r w:rsidRPr="00FE4303">
        <w:rPr>
          <w:rFonts w:ascii="Palatino Linotype" w:hAnsi="Palatino Linotype"/>
          <w:spacing w:val="-14"/>
          <w:szCs w:val="24"/>
          <w:lang w:val="pt-BR"/>
        </w:rPr>
        <w:t xml:space="preserve"> với </w:t>
      </w:r>
      <w:r w:rsidRPr="00FE4303">
        <w:rPr>
          <w:rFonts w:ascii="Palatino Linotype" w:hAnsi="Palatino Linotype"/>
          <w:spacing w:val="-14"/>
          <w:position w:val="-8"/>
          <w:szCs w:val="24"/>
          <w:lang w:val="pt-BR"/>
        </w:rPr>
        <w:object w:dxaOrig="1420" w:dyaOrig="300" w14:anchorId="659563E4">
          <v:shape id="_x0000_i1026" type="#_x0000_t75" style="width:71.4pt;height:15pt" o:ole="">
            <v:imagedata r:id="rId10" o:title=""/>
          </v:shape>
          <o:OLEObject Type="Embed" ProgID="Equation.DSMT4" ShapeID="_x0000_i1026" DrawAspect="Content" ObjectID="_1626697164" r:id="rId11"/>
        </w:object>
      </w:r>
      <w:r w:rsidRPr="00FE4303">
        <w:rPr>
          <w:rFonts w:ascii="Palatino Linotype" w:hAnsi="Palatino Linotype"/>
          <w:spacing w:val="-14"/>
          <w:szCs w:val="24"/>
          <w:lang w:val="pt-BR"/>
        </w:rPr>
        <w:t xml:space="preserve"> Tập hợp số này kí hiệu là Q. </w:t>
      </w:r>
    </w:p>
    <w:p w14:paraId="07B70F0D" w14:textId="77777777" w:rsidR="000122E8" w:rsidRPr="00FE4303" w:rsidRDefault="000122E8" w:rsidP="000D1A44">
      <w:pPr>
        <w:spacing w:after="0" w:line="360" w:lineRule="auto"/>
        <w:jc w:val="both"/>
        <w:rPr>
          <w:rFonts w:ascii="Palatino Linotype" w:hAnsi="Palatino Linotype"/>
          <w:spacing w:val="-14"/>
          <w:szCs w:val="24"/>
          <w:lang w:val="pt-BR"/>
        </w:rPr>
      </w:pPr>
      <w:r w:rsidRPr="00FE4303">
        <w:rPr>
          <w:rFonts w:ascii="Palatino Linotype" w:hAnsi="Palatino Linotype"/>
          <w:spacing w:val="-14"/>
          <w:szCs w:val="24"/>
          <w:lang w:val="pt-BR"/>
        </w:rPr>
        <w:t xml:space="preserve">- Các ph/số bằng nhau biểu diễn cùng một số hữu tỉ. </w:t>
      </w:r>
    </w:p>
    <w:p w14:paraId="14C915E8" w14:textId="77777777" w:rsidR="000122E8" w:rsidRPr="00FE4303" w:rsidRDefault="000122E8" w:rsidP="000D1A44">
      <w:pPr>
        <w:spacing w:after="0" w:line="360" w:lineRule="auto"/>
        <w:jc w:val="both"/>
        <w:rPr>
          <w:rFonts w:ascii="Palatino Linotype" w:hAnsi="Palatino Linotype"/>
          <w:spacing w:val="-14"/>
          <w:szCs w:val="24"/>
          <w:lang w:val="pt-BR"/>
        </w:rPr>
      </w:pPr>
      <w:r w:rsidRPr="00FE4303">
        <w:rPr>
          <w:rFonts w:ascii="Palatino Linotype" w:hAnsi="Palatino Linotype"/>
          <w:spacing w:val="-14"/>
          <w:szCs w:val="24"/>
          <w:lang w:val="pt-BR"/>
        </w:rPr>
        <w:t>- Cách biểu diễn số hữu tỉ trên trục số.</w:t>
      </w:r>
    </w:p>
    <w:p w14:paraId="015A10E5" w14:textId="77777777" w:rsidR="000122E8" w:rsidRPr="00FE4303" w:rsidRDefault="000122E8" w:rsidP="000D1A44">
      <w:pPr>
        <w:spacing w:after="0" w:line="360" w:lineRule="auto"/>
        <w:jc w:val="both"/>
        <w:rPr>
          <w:rFonts w:ascii="Palatino Linotype" w:hAnsi="Palatino Linotype"/>
          <w:spacing w:val="-14"/>
          <w:szCs w:val="24"/>
          <w:lang w:val="pt-BR"/>
        </w:rPr>
      </w:pPr>
      <w:r w:rsidRPr="00FE4303">
        <w:rPr>
          <w:rFonts w:ascii="Palatino Linotype" w:hAnsi="Palatino Linotype"/>
          <w:spacing w:val="-14"/>
          <w:szCs w:val="24"/>
          <w:lang w:val="pt-BR"/>
        </w:rPr>
        <w:t xml:space="preserve">- Ta có: </w:t>
      </w:r>
      <w:r w:rsidRPr="00FE4303">
        <w:rPr>
          <w:rFonts w:ascii="Palatino Linotype" w:hAnsi="Palatino Linotype"/>
          <w:spacing w:val="-14"/>
          <w:position w:val="-10"/>
          <w:szCs w:val="24"/>
          <w:lang w:val="pt-BR"/>
        </w:rPr>
        <w:object w:dxaOrig="1200" w:dyaOrig="300" w14:anchorId="2F2619A4">
          <v:shape id="_x0000_i1027" type="#_x0000_t75" style="width:60pt;height:15pt" o:ole="">
            <v:imagedata r:id="rId12" o:title=""/>
          </v:shape>
          <o:OLEObject Type="Embed" ProgID="Equation.DSMT4" ShapeID="_x0000_i1027" DrawAspect="Content" ObjectID="_1626697165" r:id="rId13"/>
        </w:object>
      </w:r>
    </w:p>
    <w:p w14:paraId="7746C9B9" w14:textId="77777777" w:rsidR="000122E8" w:rsidRPr="00FE4303" w:rsidRDefault="000122E8" w:rsidP="000D1A44">
      <w:pPr>
        <w:spacing w:after="0" w:line="360" w:lineRule="auto"/>
        <w:jc w:val="both"/>
        <w:rPr>
          <w:rFonts w:ascii="Palatino Linotype" w:hAnsi="Palatino Linotype"/>
          <w:spacing w:val="-14"/>
          <w:szCs w:val="24"/>
          <w:lang w:val="pt-BR"/>
        </w:rPr>
      </w:pPr>
      <w:r w:rsidRPr="00FE4303">
        <w:rPr>
          <w:rFonts w:ascii="Palatino Linotype" w:hAnsi="Palatino Linotype"/>
          <w:spacing w:val="-14"/>
          <w:szCs w:val="24"/>
          <w:lang w:val="pt-BR"/>
        </w:rPr>
        <w:t>- Giữa 2 số hữu tỉ  bao giờ cũng có một số hữu tỉ.</w:t>
      </w:r>
    </w:p>
    <w:p w14:paraId="71B5C8AC" w14:textId="77777777" w:rsidR="000122E8" w:rsidRPr="00FE4303" w:rsidRDefault="000122E8" w:rsidP="000D1A44">
      <w:pPr>
        <w:spacing w:after="0" w:line="360" w:lineRule="auto"/>
        <w:jc w:val="both"/>
        <w:rPr>
          <w:rFonts w:ascii="Palatino Linotype" w:hAnsi="Palatino Linotype"/>
          <w:spacing w:val="-14"/>
          <w:szCs w:val="24"/>
          <w:lang w:val="pt-BR"/>
        </w:rPr>
      </w:pPr>
      <w:r w:rsidRPr="00FE4303">
        <w:rPr>
          <w:rFonts w:ascii="Palatino Linotype" w:hAnsi="Palatino Linotype"/>
          <w:spacing w:val="-14"/>
          <w:szCs w:val="24"/>
          <w:lang w:val="pt-BR"/>
        </w:rPr>
        <w:t xml:space="preserve">- Để cộng, trừ hai số hữu tỉ, ta viết chúng dưới dạng phân số rồi thực hiện phép tính như đã học ở lớp 6. </w:t>
      </w:r>
    </w:p>
    <w:p w14:paraId="023C7A78" w14:textId="5A600513" w:rsidR="000122E8" w:rsidRPr="00FE4303" w:rsidRDefault="000122E8" w:rsidP="000D1A44">
      <w:pPr>
        <w:spacing w:after="0" w:line="360" w:lineRule="auto"/>
        <w:jc w:val="both"/>
        <w:rPr>
          <w:rFonts w:ascii="Palatino Linotype" w:hAnsi="Palatino Linotype"/>
          <w:spacing w:val="-14"/>
          <w:szCs w:val="24"/>
          <w:lang w:val="pt-BR"/>
        </w:rPr>
      </w:pPr>
      <w:r w:rsidRPr="00FE4303">
        <w:rPr>
          <w:rFonts w:ascii="Palatino Linotype" w:hAnsi="Palatino Linotype"/>
          <w:spacing w:val="-14"/>
          <w:szCs w:val="24"/>
          <w:lang w:val="pt-BR"/>
        </w:rPr>
        <w:t xml:space="preserve">- Quy tắc chuyển vế: Khi chuyển một số hạng từ vế này sang vế kia của một đẳng thức, ta phải đổi dấu số hạng đó. </w:t>
      </w:r>
    </w:p>
    <w:p w14:paraId="0F79FAF7" w14:textId="77777777" w:rsidR="00405113" w:rsidRPr="00FE4303" w:rsidRDefault="00405113" w:rsidP="000D1A44">
      <w:pPr>
        <w:spacing w:after="0" w:line="360" w:lineRule="auto"/>
        <w:jc w:val="both"/>
        <w:rPr>
          <w:rFonts w:ascii="Palatino Linotype" w:hAnsi="Palatino Linotype" w:cs="Calibri Light"/>
          <w:b/>
          <w:spacing w:val="-12"/>
          <w:szCs w:val="24"/>
          <w:lang w:val="pt-BR"/>
        </w:rPr>
      </w:pPr>
      <w:r w:rsidRPr="00FE4303">
        <w:rPr>
          <w:rFonts w:ascii="Palatino Linotype" w:hAnsi="Palatino Linotype" w:cs="Calibri Light"/>
          <w:b/>
          <w:spacing w:val="-12"/>
          <w:szCs w:val="24"/>
          <w:lang w:val="pt-BR"/>
        </w:rPr>
        <w:t>II. BÀI TẬP TRÊN LỚP</w:t>
      </w:r>
    </w:p>
    <w:p w14:paraId="559DA168" w14:textId="77777777" w:rsidR="00405113" w:rsidRPr="00FE4303" w:rsidRDefault="00405113" w:rsidP="000D1A44">
      <w:pPr>
        <w:spacing w:after="0" w:line="360" w:lineRule="auto"/>
        <w:jc w:val="both"/>
        <w:rPr>
          <w:rFonts w:ascii="Palatino Linotype" w:hAnsi="Palatino Linotype"/>
          <w:b/>
          <w:spacing w:val="-14"/>
          <w:szCs w:val="24"/>
          <w:lang w:val="pt-BR"/>
        </w:rPr>
      </w:pPr>
      <w:r w:rsidRPr="00FE4303">
        <w:rPr>
          <w:rFonts w:ascii="Palatino Linotype" w:hAnsi="Palatino Linotype"/>
          <w:b/>
          <w:spacing w:val="-14"/>
          <w:szCs w:val="24"/>
          <w:lang w:val="pt-BR"/>
        </w:rPr>
        <w:t>Dạng 1. Điền kí hiệu thích hợp</w:t>
      </w:r>
    </w:p>
    <w:p w14:paraId="1B45FE28" w14:textId="30AFA323" w:rsidR="00405113" w:rsidRPr="00FE4303" w:rsidRDefault="00405113" w:rsidP="000D1A44">
      <w:pPr>
        <w:spacing w:after="0" w:line="360" w:lineRule="auto"/>
        <w:jc w:val="both"/>
        <w:rPr>
          <w:rFonts w:ascii="Palatino Linotype" w:hAnsi="Palatino Linotype"/>
          <w:i/>
          <w:spacing w:val="-14"/>
          <w:szCs w:val="24"/>
          <w:lang w:val="pt-BR"/>
        </w:rPr>
      </w:pPr>
      <w:r w:rsidRPr="00FE4303">
        <w:rPr>
          <w:rFonts w:ascii="Palatino Linotype" w:hAnsi="Palatino Linotype"/>
          <w:i/>
          <w:spacing w:val="-14"/>
          <w:szCs w:val="24"/>
          <w:lang w:val="pt-BR"/>
        </w:rPr>
        <w:t xml:space="preserve">- Kí hiệu </w:t>
      </w:r>
      <w:r w:rsidRPr="00FE4303">
        <w:rPr>
          <w:rFonts w:ascii="Palatino Linotype" w:hAnsi="Palatino Linotype"/>
          <w:i/>
          <w:spacing w:val="-14"/>
          <w:position w:val="-4"/>
          <w:szCs w:val="24"/>
          <w:lang w:val="pt-BR"/>
        </w:rPr>
        <w:object w:dxaOrig="200" w:dyaOrig="200" w14:anchorId="74A49224">
          <v:shape id="_x0000_i1028" type="#_x0000_t75" style="width:9.6pt;height:9.6pt" o:ole="">
            <v:imagedata r:id="rId14" o:title=""/>
          </v:shape>
          <o:OLEObject Type="Embed" ProgID="Equation.DSMT4" ShapeID="_x0000_i1028" DrawAspect="Content" ObjectID="_1626697166" r:id="rId15"/>
        </w:object>
      </w:r>
      <w:r w:rsidRPr="00FE4303">
        <w:rPr>
          <w:rFonts w:ascii="Palatino Linotype" w:hAnsi="Palatino Linotype"/>
          <w:i/>
          <w:spacing w:val="-14"/>
          <w:szCs w:val="24"/>
          <w:lang w:val="pt-BR"/>
        </w:rPr>
        <w:t xml:space="preserve"> đọc là “thuộc”;</w:t>
      </w:r>
    </w:p>
    <w:p w14:paraId="6734032B" w14:textId="77777777" w:rsidR="00405113" w:rsidRPr="00FE4303" w:rsidRDefault="00405113" w:rsidP="000D1A44">
      <w:pPr>
        <w:spacing w:after="0" w:line="360" w:lineRule="auto"/>
        <w:jc w:val="both"/>
        <w:rPr>
          <w:rFonts w:ascii="Palatino Linotype" w:hAnsi="Palatino Linotype"/>
          <w:i/>
          <w:spacing w:val="-14"/>
          <w:szCs w:val="24"/>
          <w:lang w:val="pt-BR"/>
        </w:rPr>
      </w:pPr>
      <w:r w:rsidRPr="00FE4303">
        <w:rPr>
          <w:rFonts w:ascii="Palatino Linotype" w:hAnsi="Palatino Linotype"/>
          <w:i/>
          <w:spacing w:val="-14"/>
          <w:szCs w:val="24"/>
          <w:lang w:val="pt-BR"/>
        </w:rPr>
        <w:t xml:space="preserve">- Kí hiệu </w:t>
      </w:r>
      <w:r w:rsidRPr="00FE4303">
        <w:rPr>
          <w:rFonts w:ascii="Palatino Linotype" w:hAnsi="Palatino Linotype"/>
          <w:i/>
          <w:spacing w:val="-14"/>
          <w:position w:val="-6"/>
          <w:szCs w:val="24"/>
          <w:lang w:val="pt-BR"/>
        </w:rPr>
        <w:object w:dxaOrig="200" w:dyaOrig="240" w14:anchorId="68876709">
          <v:shape id="_x0000_i1029" type="#_x0000_t75" style="width:9.6pt;height:12pt" o:ole="">
            <v:imagedata r:id="rId16" o:title=""/>
          </v:shape>
          <o:OLEObject Type="Embed" ProgID="Equation.DSMT4" ShapeID="_x0000_i1029" DrawAspect="Content" ObjectID="_1626697167" r:id="rId17"/>
        </w:object>
      </w:r>
      <w:r w:rsidRPr="00FE4303">
        <w:rPr>
          <w:rFonts w:ascii="Palatino Linotype" w:hAnsi="Palatino Linotype"/>
          <w:i/>
          <w:spacing w:val="-14"/>
          <w:szCs w:val="24"/>
          <w:lang w:val="pt-BR"/>
        </w:rPr>
        <w:t xml:space="preserve"> đọc là “không thuộc”;</w:t>
      </w:r>
    </w:p>
    <w:p w14:paraId="7E356226" w14:textId="5D124B82" w:rsidR="00405113" w:rsidRPr="00FE4303" w:rsidRDefault="00405113" w:rsidP="000D1A44">
      <w:pPr>
        <w:spacing w:after="0" w:line="360" w:lineRule="auto"/>
        <w:jc w:val="both"/>
        <w:rPr>
          <w:rFonts w:ascii="Palatino Linotype" w:hAnsi="Palatino Linotype"/>
          <w:i/>
          <w:spacing w:val="-14"/>
          <w:szCs w:val="24"/>
          <w:lang w:val="pt-BR"/>
        </w:rPr>
      </w:pPr>
      <w:r w:rsidRPr="00FE4303">
        <w:rPr>
          <w:rFonts w:ascii="Palatino Linotype" w:hAnsi="Palatino Linotype"/>
          <w:i/>
          <w:spacing w:val="-14"/>
          <w:szCs w:val="24"/>
          <w:lang w:val="pt-BR"/>
        </w:rPr>
        <w:t xml:space="preserve">- Kí hiệu </w:t>
      </w:r>
      <w:r w:rsidRPr="00FE4303">
        <w:rPr>
          <w:rFonts w:ascii="Palatino Linotype" w:hAnsi="Palatino Linotype"/>
          <w:i/>
          <w:spacing w:val="-14"/>
          <w:position w:val="-4"/>
          <w:szCs w:val="24"/>
          <w:lang w:val="pt-BR"/>
        </w:rPr>
        <w:object w:dxaOrig="240" w:dyaOrig="200" w14:anchorId="2D88BD21">
          <v:shape id="_x0000_i1030" type="#_x0000_t75" style="width:12pt;height:9.6pt" o:ole="">
            <v:imagedata r:id="rId18" o:title=""/>
          </v:shape>
          <o:OLEObject Type="Embed" ProgID="Equation.DSMT4" ShapeID="_x0000_i1030" DrawAspect="Content" ObjectID="_1626697168" r:id="rId19"/>
        </w:object>
      </w:r>
      <w:r w:rsidRPr="00FE4303">
        <w:rPr>
          <w:rFonts w:ascii="Palatino Linotype" w:hAnsi="Palatino Linotype"/>
          <w:i/>
          <w:spacing w:val="-14"/>
          <w:szCs w:val="24"/>
          <w:lang w:val="pt-BR"/>
        </w:rPr>
        <w:t xml:space="preserve"> đọc là “tập hợp con của”;</w:t>
      </w:r>
    </w:p>
    <w:p w14:paraId="610351DA" w14:textId="6F69271C" w:rsidR="00405113" w:rsidRPr="00FE4303" w:rsidRDefault="00405113" w:rsidP="000D1A44">
      <w:pPr>
        <w:spacing w:after="0" w:line="360" w:lineRule="auto"/>
        <w:jc w:val="both"/>
        <w:rPr>
          <w:rFonts w:ascii="Palatino Linotype" w:hAnsi="Palatino Linotype"/>
          <w:spacing w:val="-14"/>
          <w:szCs w:val="24"/>
          <w:lang w:val="pt-BR"/>
        </w:rPr>
      </w:pPr>
      <w:r w:rsidRPr="00FE4303">
        <w:rPr>
          <w:rFonts w:ascii="Palatino Linotype" w:hAnsi="Palatino Linotype"/>
          <w:b/>
          <w:spacing w:val="-14"/>
          <w:szCs w:val="24"/>
          <w:lang w:val="pt-BR"/>
        </w:rPr>
        <w:t>Bài 1.1.</w:t>
      </w:r>
      <w:r w:rsidRPr="00FE4303">
        <w:rPr>
          <w:rFonts w:ascii="Palatino Linotype" w:hAnsi="Palatino Linotype"/>
          <w:spacing w:val="-14"/>
          <w:szCs w:val="24"/>
          <w:lang w:val="pt-BR"/>
        </w:rPr>
        <w:t xml:space="preserve"> Điền các kí hiệu</w:t>
      </w:r>
      <w:r w:rsidR="00170635">
        <w:rPr>
          <w:rFonts w:ascii="Palatino Linotype" w:hAnsi="Palatino Linotype"/>
          <w:spacing w:val="-14"/>
          <w:szCs w:val="24"/>
          <w:lang w:val="pt-BR"/>
        </w:rPr>
        <w:t xml:space="preserve"> </w:t>
      </w:r>
      <w:r w:rsidR="00170635" w:rsidRPr="00FE4303">
        <w:rPr>
          <w:rFonts w:ascii="Palatino Linotype" w:hAnsi="Palatino Linotype"/>
          <w:i/>
          <w:spacing w:val="-14"/>
          <w:position w:val="-4"/>
          <w:szCs w:val="24"/>
          <w:lang w:val="pt-BR"/>
        </w:rPr>
        <w:object w:dxaOrig="200" w:dyaOrig="200" w14:anchorId="2A50CF48">
          <v:shape id="_x0000_i1031" type="#_x0000_t75" style="width:9.6pt;height:9.6pt" o:ole="">
            <v:imagedata r:id="rId14" o:title=""/>
          </v:shape>
          <o:OLEObject Type="Embed" ProgID="Equation.DSMT4" ShapeID="_x0000_i1031" DrawAspect="Content" ObjectID="_1626697169" r:id="rId20"/>
        </w:object>
      </w:r>
      <w:r w:rsidRPr="00FE4303">
        <w:rPr>
          <w:rFonts w:ascii="Palatino Linotype" w:hAnsi="Palatino Linotype"/>
          <w:spacing w:val="-14"/>
          <w:szCs w:val="24"/>
          <w:lang w:val="pt-BR"/>
        </w:rPr>
        <w:t xml:space="preserve"> </w:t>
      </w:r>
      <w:r w:rsidR="00170635">
        <w:rPr>
          <w:rFonts w:ascii="Palatino Linotype" w:hAnsi="Palatino Linotype"/>
          <w:spacing w:val="-14"/>
          <w:szCs w:val="24"/>
          <w:lang w:val="pt-BR"/>
        </w:rPr>
        <w:t xml:space="preserve">; </w:t>
      </w:r>
      <w:r w:rsidR="00170635" w:rsidRPr="00FE4303">
        <w:rPr>
          <w:rFonts w:ascii="Palatino Linotype" w:hAnsi="Palatino Linotype"/>
          <w:i/>
          <w:spacing w:val="-14"/>
          <w:position w:val="-6"/>
          <w:szCs w:val="24"/>
          <w:lang w:val="pt-BR"/>
        </w:rPr>
        <w:object w:dxaOrig="200" w:dyaOrig="240" w14:anchorId="2790DCB4">
          <v:shape id="_x0000_i1032" type="#_x0000_t75" style="width:9.6pt;height:12pt" o:ole="">
            <v:imagedata r:id="rId16" o:title=""/>
          </v:shape>
          <o:OLEObject Type="Embed" ProgID="Equation.DSMT4" ShapeID="_x0000_i1032" DrawAspect="Content" ObjectID="_1626697170" r:id="rId21"/>
        </w:object>
      </w:r>
      <w:r w:rsidR="00170635">
        <w:rPr>
          <w:rFonts w:ascii="Palatino Linotype" w:hAnsi="Palatino Linotype"/>
          <w:spacing w:val="-14"/>
          <w:szCs w:val="24"/>
          <w:lang w:val="pt-BR"/>
        </w:rPr>
        <w:t xml:space="preserve"> ;  </w:t>
      </w:r>
      <w:r w:rsidR="00170635" w:rsidRPr="00FE4303">
        <w:rPr>
          <w:rFonts w:ascii="Palatino Linotype" w:hAnsi="Palatino Linotype"/>
          <w:i/>
          <w:spacing w:val="-14"/>
          <w:position w:val="-4"/>
          <w:szCs w:val="24"/>
          <w:lang w:val="pt-BR"/>
        </w:rPr>
        <w:object w:dxaOrig="240" w:dyaOrig="200" w14:anchorId="2BF3F86D">
          <v:shape id="_x0000_i1033" type="#_x0000_t75" style="width:12pt;height:9.6pt" o:ole="">
            <v:imagedata r:id="rId18" o:title=""/>
          </v:shape>
          <o:OLEObject Type="Embed" ProgID="Equation.DSMT4" ShapeID="_x0000_i1033" DrawAspect="Content" ObjectID="_1626697171" r:id="rId22"/>
        </w:object>
      </w:r>
      <w:r w:rsidR="00170635">
        <w:rPr>
          <w:rFonts w:ascii="Palatino Linotype" w:hAnsi="Palatino Linotype"/>
          <w:i/>
          <w:spacing w:val="-14"/>
          <w:szCs w:val="24"/>
          <w:lang w:val="pt-BR"/>
        </w:rPr>
        <w:t xml:space="preserve"> </w:t>
      </w:r>
      <w:r w:rsidRPr="00FE4303">
        <w:rPr>
          <w:rFonts w:ascii="Palatino Linotype" w:hAnsi="Palatino Linotype"/>
          <w:spacing w:val="-14"/>
          <w:szCs w:val="24"/>
          <w:lang w:val="pt-BR"/>
        </w:rPr>
        <w:t>thích hợp vào chỗ trống:</w:t>
      </w:r>
    </w:p>
    <w:p w14:paraId="137CCA58" w14:textId="77777777" w:rsidR="00170635" w:rsidRDefault="00405113" w:rsidP="000D1A44">
      <w:pPr>
        <w:spacing w:after="0" w:line="360" w:lineRule="auto"/>
        <w:jc w:val="both"/>
        <w:rPr>
          <w:rFonts w:ascii="Palatino Linotype" w:hAnsi="Palatino Linotype"/>
          <w:spacing w:val="-14"/>
          <w:szCs w:val="24"/>
          <w:lang w:val="pt-BR"/>
        </w:rPr>
      </w:pPr>
      <w:r w:rsidRPr="00FE4303">
        <w:rPr>
          <w:rFonts w:ascii="Palatino Linotype" w:hAnsi="Palatino Linotype"/>
          <w:spacing w:val="-14"/>
          <w:szCs w:val="24"/>
          <w:lang w:val="pt-BR"/>
        </w:rPr>
        <w:t xml:space="preserve">a) </w:t>
      </w:r>
      <w:r w:rsidR="00170635" w:rsidRPr="00FE4303">
        <w:rPr>
          <w:rFonts w:ascii="Palatino Linotype" w:hAnsi="Palatino Linotype"/>
          <w:spacing w:val="-14"/>
          <w:position w:val="-10"/>
          <w:szCs w:val="24"/>
          <w:lang w:val="pt-BR"/>
        </w:rPr>
        <w:object w:dxaOrig="960" w:dyaOrig="320" w14:anchorId="71CC744D">
          <v:shape id="_x0000_i1034" type="#_x0000_t75" style="width:48pt;height:15.6pt" o:ole="">
            <v:imagedata r:id="rId23" o:title=""/>
          </v:shape>
          <o:OLEObject Type="Embed" ProgID="Equation.DSMT4" ShapeID="_x0000_i1034" DrawAspect="Content" ObjectID="_1626697172" r:id="rId24"/>
        </w:object>
      </w:r>
      <w:r w:rsidRPr="00FE4303">
        <w:rPr>
          <w:rFonts w:ascii="Palatino Linotype" w:hAnsi="Palatino Linotype"/>
          <w:spacing w:val="-14"/>
          <w:szCs w:val="24"/>
          <w:lang w:val="pt-BR"/>
        </w:rPr>
        <w:tab/>
      </w:r>
      <w:r w:rsidR="00170635">
        <w:rPr>
          <w:rFonts w:ascii="Palatino Linotype" w:hAnsi="Palatino Linotype"/>
          <w:spacing w:val="-14"/>
          <w:szCs w:val="24"/>
          <w:lang w:val="pt-BR"/>
        </w:rPr>
        <w:tab/>
      </w:r>
      <w:r w:rsidR="00170635">
        <w:rPr>
          <w:rFonts w:ascii="Palatino Linotype" w:hAnsi="Palatino Linotype"/>
          <w:spacing w:val="-14"/>
          <w:szCs w:val="24"/>
          <w:lang w:val="pt-BR"/>
        </w:rPr>
        <w:tab/>
      </w:r>
      <w:r w:rsidR="00170635">
        <w:rPr>
          <w:rFonts w:ascii="Palatino Linotype" w:hAnsi="Palatino Linotype"/>
          <w:spacing w:val="-14"/>
          <w:szCs w:val="24"/>
          <w:lang w:val="pt-BR"/>
        </w:rPr>
        <w:tab/>
      </w:r>
      <w:r w:rsidRPr="00FE4303">
        <w:rPr>
          <w:rFonts w:ascii="Palatino Linotype" w:hAnsi="Palatino Linotype"/>
          <w:spacing w:val="-14"/>
          <w:szCs w:val="24"/>
          <w:lang w:val="pt-BR"/>
        </w:rPr>
        <w:t xml:space="preserve">b) </w:t>
      </w:r>
      <w:r w:rsidR="00170635" w:rsidRPr="00FE4303">
        <w:rPr>
          <w:rFonts w:ascii="Palatino Linotype" w:hAnsi="Palatino Linotype"/>
          <w:spacing w:val="-14"/>
          <w:position w:val="-10"/>
          <w:szCs w:val="24"/>
          <w:lang w:val="pt-BR"/>
        </w:rPr>
        <w:object w:dxaOrig="999" w:dyaOrig="320" w14:anchorId="4B969B98">
          <v:shape id="_x0000_i1035" type="#_x0000_t75" style="width:50.4pt;height:15.6pt" o:ole="">
            <v:imagedata r:id="rId25" o:title=""/>
          </v:shape>
          <o:OLEObject Type="Embed" ProgID="Equation.DSMT4" ShapeID="_x0000_i1035" DrawAspect="Content" ObjectID="_1626697173" r:id="rId26"/>
        </w:object>
      </w:r>
      <w:r w:rsidRPr="00FE4303">
        <w:rPr>
          <w:rFonts w:ascii="Palatino Linotype" w:hAnsi="Palatino Linotype"/>
          <w:spacing w:val="-14"/>
          <w:szCs w:val="24"/>
          <w:lang w:val="pt-BR"/>
        </w:rPr>
        <w:tab/>
      </w:r>
      <w:r w:rsidR="00170635">
        <w:rPr>
          <w:rFonts w:ascii="Palatino Linotype" w:hAnsi="Palatino Linotype"/>
          <w:spacing w:val="-14"/>
          <w:szCs w:val="24"/>
          <w:lang w:val="pt-BR"/>
        </w:rPr>
        <w:tab/>
      </w:r>
      <w:r w:rsidR="00170635">
        <w:rPr>
          <w:rFonts w:ascii="Palatino Linotype" w:hAnsi="Palatino Linotype"/>
          <w:spacing w:val="-14"/>
          <w:szCs w:val="24"/>
          <w:lang w:val="pt-BR"/>
        </w:rPr>
        <w:tab/>
      </w:r>
      <w:r w:rsidR="00170635">
        <w:rPr>
          <w:rFonts w:ascii="Palatino Linotype" w:hAnsi="Palatino Linotype"/>
          <w:spacing w:val="-14"/>
          <w:szCs w:val="24"/>
          <w:lang w:val="pt-BR"/>
        </w:rPr>
        <w:tab/>
      </w:r>
      <w:r w:rsidRPr="00FE4303">
        <w:rPr>
          <w:rFonts w:ascii="Palatino Linotype" w:hAnsi="Palatino Linotype"/>
          <w:spacing w:val="-14"/>
          <w:szCs w:val="24"/>
          <w:lang w:val="pt-BR"/>
        </w:rPr>
        <w:t xml:space="preserve">c) </w:t>
      </w:r>
      <w:r w:rsidR="00170635" w:rsidRPr="00FE4303">
        <w:rPr>
          <w:rFonts w:ascii="Palatino Linotype" w:hAnsi="Palatino Linotype"/>
          <w:spacing w:val="-14"/>
          <w:position w:val="-10"/>
          <w:szCs w:val="24"/>
          <w:lang w:val="pt-BR"/>
        </w:rPr>
        <w:object w:dxaOrig="1020" w:dyaOrig="320" w14:anchorId="6BDBE62A">
          <v:shape id="_x0000_i1036" type="#_x0000_t75" style="width:51pt;height:15.6pt" o:ole="">
            <v:imagedata r:id="rId27" o:title=""/>
          </v:shape>
          <o:OLEObject Type="Embed" ProgID="Equation.DSMT4" ShapeID="_x0000_i1036" DrawAspect="Content" ObjectID="_1626697174" r:id="rId28"/>
        </w:object>
      </w:r>
    </w:p>
    <w:p w14:paraId="0CD6B636" w14:textId="1A503E90" w:rsidR="00160613" w:rsidRPr="00FE4303" w:rsidRDefault="00405113" w:rsidP="000D1A44">
      <w:pPr>
        <w:spacing w:after="0" w:line="360" w:lineRule="auto"/>
        <w:jc w:val="both"/>
        <w:rPr>
          <w:rFonts w:ascii="Palatino Linotype" w:hAnsi="Palatino Linotype"/>
          <w:spacing w:val="-14"/>
          <w:szCs w:val="24"/>
          <w:lang w:val="pt-BR"/>
        </w:rPr>
      </w:pPr>
      <w:r w:rsidRPr="00FE4303">
        <w:rPr>
          <w:rFonts w:ascii="Palatino Linotype" w:hAnsi="Palatino Linotype"/>
          <w:spacing w:val="-14"/>
          <w:szCs w:val="24"/>
          <w:lang w:val="pt-BR"/>
        </w:rPr>
        <w:t xml:space="preserve">d) </w:t>
      </w:r>
      <w:r w:rsidR="00170635" w:rsidRPr="00FE4303">
        <w:rPr>
          <w:rFonts w:ascii="Palatino Linotype" w:hAnsi="Palatino Linotype"/>
          <w:spacing w:val="-14"/>
          <w:position w:val="-24"/>
          <w:szCs w:val="24"/>
          <w:lang w:val="pt-BR"/>
        </w:rPr>
        <w:object w:dxaOrig="1260" w:dyaOrig="620" w14:anchorId="6E19D231">
          <v:shape id="_x0000_i1037" type="#_x0000_t75" style="width:63pt;height:30.6pt" o:ole="">
            <v:imagedata r:id="rId29" o:title=""/>
          </v:shape>
          <o:OLEObject Type="Embed" ProgID="Equation.DSMT4" ShapeID="_x0000_i1037" DrawAspect="Content" ObjectID="_1626697175" r:id="rId30"/>
        </w:object>
      </w:r>
      <w:r w:rsidRPr="00FE4303">
        <w:rPr>
          <w:rFonts w:ascii="Palatino Linotype" w:hAnsi="Palatino Linotype"/>
          <w:spacing w:val="-14"/>
          <w:szCs w:val="24"/>
          <w:lang w:val="pt-BR"/>
        </w:rPr>
        <w:tab/>
      </w:r>
      <w:r w:rsidR="00170635">
        <w:rPr>
          <w:rFonts w:ascii="Palatino Linotype" w:hAnsi="Palatino Linotype"/>
          <w:spacing w:val="-14"/>
          <w:szCs w:val="24"/>
          <w:lang w:val="pt-BR"/>
        </w:rPr>
        <w:tab/>
      </w:r>
      <w:r w:rsidR="00170635">
        <w:rPr>
          <w:rFonts w:ascii="Palatino Linotype" w:hAnsi="Palatino Linotype"/>
          <w:spacing w:val="-14"/>
          <w:szCs w:val="24"/>
          <w:lang w:val="pt-BR"/>
        </w:rPr>
        <w:tab/>
      </w:r>
      <w:r w:rsidRPr="00FE4303">
        <w:rPr>
          <w:rFonts w:ascii="Palatino Linotype" w:hAnsi="Palatino Linotype"/>
          <w:spacing w:val="-14"/>
          <w:szCs w:val="24"/>
          <w:lang w:val="pt-BR"/>
        </w:rPr>
        <w:t xml:space="preserve">e)  </w:t>
      </w:r>
      <w:r w:rsidR="00170635" w:rsidRPr="00FE4303">
        <w:rPr>
          <w:rFonts w:ascii="Palatino Linotype" w:hAnsi="Palatino Linotype"/>
          <w:spacing w:val="-14"/>
          <w:position w:val="-24"/>
          <w:szCs w:val="24"/>
          <w:lang w:val="pt-BR"/>
        </w:rPr>
        <w:object w:dxaOrig="1280" w:dyaOrig="620" w14:anchorId="6FA1823B">
          <v:shape id="_x0000_i1038" type="#_x0000_t75" style="width:63.6pt;height:30.6pt" o:ole="">
            <v:imagedata r:id="rId31" o:title=""/>
          </v:shape>
          <o:OLEObject Type="Embed" ProgID="Equation.DSMT4" ShapeID="_x0000_i1038" DrawAspect="Content" ObjectID="_1626697176" r:id="rId32"/>
        </w:object>
      </w:r>
      <w:r w:rsidRPr="00FE4303">
        <w:rPr>
          <w:rFonts w:ascii="Palatino Linotype" w:hAnsi="Palatino Linotype"/>
          <w:spacing w:val="-14"/>
          <w:szCs w:val="24"/>
          <w:lang w:val="pt-BR"/>
        </w:rPr>
        <w:tab/>
      </w:r>
      <w:r w:rsidR="00170635">
        <w:rPr>
          <w:rFonts w:ascii="Palatino Linotype" w:hAnsi="Palatino Linotype"/>
          <w:spacing w:val="-14"/>
          <w:szCs w:val="24"/>
          <w:lang w:val="pt-BR"/>
        </w:rPr>
        <w:tab/>
      </w:r>
      <w:r w:rsidR="00170635">
        <w:rPr>
          <w:rFonts w:ascii="Palatino Linotype" w:hAnsi="Palatino Linotype"/>
          <w:spacing w:val="-14"/>
          <w:szCs w:val="24"/>
          <w:lang w:val="pt-BR"/>
        </w:rPr>
        <w:tab/>
      </w:r>
      <w:r w:rsidRPr="00FE4303">
        <w:rPr>
          <w:rFonts w:ascii="Palatino Linotype" w:hAnsi="Palatino Linotype"/>
          <w:spacing w:val="-14"/>
          <w:szCs w:val="24"/>
          <w:lang w:val="pt-BR"/>
        </w:rPr>
        <w:t xml:space="preserve">f) </w:t>
      </w:r>
      <w:r w:rsidR="00170635" w:rsidRPr="00FE4303">
        <w:rPr>
          <w:rFonts w:ascii="Palatino Linotype" w:hAnsi="Palatino Linotype"/>
          <w:spacing w:val="-14"/>
          <w:position w:val="-10"/>
          <w:szCs w:val="24"/>
          <w:lang w:val="pt-BR"/>
        </w:rPr>
        <w:object w:dxaOrig="1600" w:dyaOrig="320" w14:anchorId="220E08F2">
          <v:shape id="_x0000_i1039" type="#_x0000_t75" style="width:80.4pt;height:15.6pt" o:ole="">
            <v:imagedata r:id="rId33" o:title=""/>
          </v:shape>
          <o:OLEObject Type="Embed" ProgID="Equation.DSMT4" ShapeID="_x0000_i1039" DrawAspect="Content" ObjectID="_1626697177" r:id="rId34"/>
        </w:object>
      </w:r>
      <w:bookmarkStart w:id="1" w:name="_Hlk522611204"/>
    </w:p>
    <w:p w14:paraId="2418FE3A" w14:textId="77777777" w:rsidR="00160613" w:rsidRPr="00FE4303" w:rsidRDefault="00160613" w:rsidP="000D1A44">
      <w:pPr>
        <w:spacing w:after="0" w:line="360" w:lineRule="auto"/>
        <w:jc w:val="both"/>
        <w:rPr>
          <w:rFonts w:ascii="Palatino Linotype" w:hAnsi="Palatino Linotype"/>
          <w:b/>
          <w:spacing w:val="-14"/>
          <w:szCs w:val="24"/>
          <w:lang w:val="pt-BR"/>
        </w:rPr>
      </w:pPr>
      <w:bookmarkStart w:id="2" w:name="_Hlk8218244"/>
      <w:r w:rsidRPr="00FE4303">
        <w:rPr>
          <w:rFonts w:ascii="Palatino Linotype" w:hAnsi="Palatino Linotype"/>
          <w:b/>
          <w:spacing w:val="-14"/>
          <w:szCs w:val="24"/>
          <w:lang w:val="pt-BR"/>
        </w:rPr>
        <w:t>Dạng 2. Biểu diễn số hữu tỉ</w:t>
      </w:r>
    </w:p>
    <w:p w14:paraId="6DDDAAEB" w14:textId="57C1FA99" w:rsidR="00160613" w:rsidRPr="00FE4303" w:rsidRDefault="00160613" w:rsidP="000D1A44">
      <w:pPr>
        <w:spacing w:after="0" w:line="360" w:lineRule="auto"/>
        <w:jc w:val="both"/>
        <w:rPr>
          <w:rFonts w:ascii="Palatino Linotype" w:hAnsi="Palatino Linotype"/>
          <w:i/>
          <w:spacing w:val="-14"/>
          <w:szCs w:val="24"/>
          <w:lang w:val="pt-BR"/>
        </w:rPr>
      </w:pPr>
      <w:r w:rsidRPr="00FE4303">
        <w:rPr>
          <w:rFonts w:ascii="Palatino Linotype" w:hAnsi="Palatino Linotype"/>
          <w:i/>
          <w:spacing w:val="-14"/>
          <w:szCs w:val="24"/>
          <w:lang w:val="pt-BR"/>
        </w:rPr>
        <w:t xml:space="preserve">Số hữu tỉ thường được biểu diễn dưới dạng phân số tối giản có mẫu dương. Khi đó mẫu của phân số cho biết đoạn thẳng đơn vị cần được chia thành bao nhiêu phần bằng nhau. </w:t>
      </w:r>
    </w:p>
    <w:p w14:paraId="619CE252" w14:textId="3F75F2EB" w:rsidR="00160613" w:rsidRPr="00FE4303" w:rsidRDefault="00160613" w:rsidP="000D1A44">
      <w:pPr>
        <w:spacing w:after="0" w:line="360" w:lineRule="auto"/>
        <w:jc w:val="both"/>
        <w:rPr>
          <w:rFonts w:ascii="Palatino Linotype" w:hAnsi="Palatino Linotype"/>
          <w:spacing w:val="-14"/>
          <w:szCs w:val="24"/>
          <w:lang w:val="pt-BR"/>
        </w:rPr>
      </w:pPr>
      <w:r w:rsidRPr="00FE4303">
        <w:rPr>
          <w:rFonts w:ascii="Palatino Linotype" w:hAnsi="Palatino Linotype"/>
          <w:b/>
          <w:spacing w:val="-14"/>
          <w:szCs w:val="24"/>
          <w:lang w:val="pt-BR"/>
        </w:rPr>
        <w:t xml:space="preserve">Bài </w:t>
      </w:r>
      <w:r w:rsidR="00356E72" w:rsidRPr="00FE4303">
        <w:rPr>
          <w:rFonts w:ascii="Palatino Linotype" w:hAnsi="Palatino Linotype"/>
          <w:b/>
          <w:spacing w:val="-14"/>
          <w:szCs w:val="24"/>
          <w:lang w:val="pt-BR"/>
        </w:rPr>
        <w:t>1.</w:t>
      </w:r>
      <w:r w:rsidRPr="00FE4303">
        <w:rPr>
          <w:rFonts w:ascii="Palatino Linotype" w:hAnsi="Palatino Linotype"/>
          <w:b/>
          <w:spacing w:val="-14"/>
          <w:szCs w:val="24"/>
          <w:lang w:val="pt-BR"/>
        </w:rPr>
        <w:t xml:space="preserve">2. </w:t>
      </w:r>
      <w:r w:rsidRPr="00FE4303">
        <w:rPr>
          <w:rFonts w:ascii="Palatino Linotype" w:hAnsi="Palatino Linotype"/>
          <w:spacing w:val="-14"/>
          <w:szCs w:val="24"/>
          <w:lang w:val="pt-BR"/>
        </w:rPr>
        <w:t>Biểu diễn các số hữu tỉ sau trên trục số:</w:t>
      </w:r>
      <w:r w:rsidR="000D1A44" w:rsidRPr="00FE4303">
        <w:rPr>
          <w:rFonts w:ascii="Palatino Linotype" w:hAnsi="Palatino Linotype"/>
          <w:spacing w:val="-14"/>
          <w:szCs w:val="24"/>
          <w:lang w:val="pt-BR"/>
        </w:rPr>
        <w:tab/>
        <w:t xml:space="preserve"> </w:t>
      </w:r>
      <w:r w:rsidR="000F3C03">
        <w:rPr>
          <w:rFonts w:ascii="Palatino Linotype" w:hAnsi="Palatino Linotype"/>
          <w:spacing w:val="-14"/>
          <w:szCs w:val="24"/>
          <w:lang w:val="pt-BR"/>
        </w:rPr>
        <w:t xml:space="preserve">   </w:t>
      </w:r>
      <w:r w:rsidRPr="00FE4303">
        <w:rPr>
          <w:rFonts w:ascii="Palatino Linotype" w:hAnsi="Palatino Linotype"/>
          <w:spacing w:val="-14"/>
          <w:szCs w:val="24"/>
          <w:lang w:val="pt-BR"/>
        </w:rPr>
        <w:t xml:space="preserve">a) </w:t>
      </w:r>
      <w:r w:rsidRPr="00FE4303">
        <w:rPr>
          <w:rFonts w:ascii="Palatino Linotype" w:hAnsi="Palatino Linotype"/>
          <w:spacing w:val="-14"/>
          <w:position w:val="-24"/>
          <w:szCs w:val="24"/>
          <w:lang w:val="pt-BR"/>
        </w:rPr>
        <w:object w:dxaOrig="300" w:dyaOrig="620" w14:anchorId="48083933">
          <v:shape id="_x0000_i1040" type="#_x0000_t75" style="width:15pt;height:30.6pt" o:ole="">
            <v:imagedata r:id="rId35" o:title=""/>
          </v:shape>
          <o:OLEObject Type="Embed" ProgID="Equation.DSMT4" ShapeID="_x0000_i1040" DrawAspect="Content" ObjectID="_1626697178" r:id="rId36"/>
        </w:object>
      </w:r>
      <w:r w:rsidRPr="00FE4303">
        <w:rPr>
          <w:rFonts w:ascii="Palatino Linotype" w:hAnsi="Palatino Linotype"/>
          <w:spacing w:val="-14"/>
          <w:szCs w:val="24"/>
          <w:lang w:val="pt-BR"/>
        </w:rPr>
        <w:tab/>
      </w:r>
      <w:r w:rsidR="000D1A44" w:rsidRPr="00FE4303">
        <w:rPr>
          <w:rFonts w:ascii="Palatino Linotype" w:hAnsi="Palatino Linotype"/>
          <w:spacing w:val="-14"/>
          <w:szCs w:val="24"/>
          <w:lang w:val="pt-BR"/>
        </w:rPr>
        <w:tab/>
      </w:r>
      <w:r w:rsidR="000F3C03">
        <w:rPr>
          <w:rFonts w:ascii="Palatino Linotype" w:hAnsi="Palatino Linotype"/>
          <w:spacing w:val="-14"/>
          <w:szCs w:val="24"/>
          <w:lang w:val="pt-BR"/>
        </w:rPr>
        <w:t>b</w:t>
      </w:r>
      <w:r w:rsidRPr="00FE4303">
        <w:rPr>
          <w:rFonts w:ascii="Palatino Linotype" w:hAnsi="Palatino Linotype"/>
          <w:spacing w:val="-14"/>
          <w:szCs w:val="24"/>
          <w:lang w:val="pt-BR"/>
        </w:rPr>
        <w:t xml:space="preserve">) </w:t>
      </w:r>
      <w:r w:rsidR="00170635" w:rsidRPr="00FE4303">
        <w:rPr>
          <w:rFonts w:ascii="Palatino Linotype" w:hAnsi="Palatino Linotype"/>
          <w:spacing w:val="-14"/>
          <w:position w:val="-24"/>
          <w:szCs w:val="24"/>
          <w:lang w:val="pt-BR"/>
        </w:rPr>
        <w:object w:dxaOrig="440" w:dyaOrig="620" w14:anchorId="100073D9">
          <v:shape id="_x0000_i1041" type="#_x0000_t75" style="width:21.6pt;height:30.6pt" o:ole="">
            <v:imagedata r:id="rId37" o:title=""/>
          </v:shape>
          <o:OLEObject Type="Embed" ProgID="Equation.DSMT4" ShapeID="_x0000_i1041" DrawAspect="Content" ObjectID="_1626697179" r:id="rId38"/>
        </w:object>
      </w:r>
      <w:r w:rsidRPr="00FE4303">
        <w:rPr>
          <w:rFonts w:ascii="Palatino Linotype" w:hAnsi="Palatino Linotype"/>
          <w:spacing w:val="-14"/>
          <w:szCs w:val="24"/>
          <w:lang w:val="pt-BR"/>
        </w:rPr>
        <w:tab/>
      </w:r>
      <w:r w:rsidR="000D1A44" w:rsidRPr="00FE4303">
        <w:rPr>
          <w:rFonts w:ascii="Palatino Linotype" w:hAnsi="Palatino Linotype"/>
          <w:spacing w:val="-14"/>
          <w:szCs w:val="24"/>
          <w:lang w:val="pt-BR"/>
        </w:rPr>
        <w:tab/>
      </w:r>
      <w:r w:rsidR="000F3C03">
        <w:rPr>
          <w:rFonts w:ascii="Palatino Linotype" w:hAnsi="Palatino Linotype"/>
          <w:spacing w:val="-14"/>
          <w:szCs w:val="24"/>
          <w:lang w:val="pt-BR"/>
        </w:rPr>
        <w:t>c</w:t>
      </w:r>
      <w:r w:rsidRPr="00FE4303">
        <w:rPr>
          <w:rFonts w:ascii="Palatino Linotype" w:hAnsi="Palatino Linotype"/>
          <w:spacing w:val="-14"/>
          <w:szCs w:val="24"/>
          <w:lang w:val="pt-BR"/>
        </w:rPr>
        <w:t xml:space="preserve">) </w:t>
      </w:r>
      <w:r w:rsidRPr="00FE4303">
        <w:rPr>
          <w:rFonts w:ascii="Palatino Linotype" w:hAnsi="Palatino Linotype"/>
          <w:spacing w:val="-14"/>
          <w:position w:val="-24"/>
          <w:szCs w:val="24"/>
          <w:lang w:val="pt-BR"/>
        </w:rPr>
        <w:object w:dxaOrig="420" w:dyaOrig="620" w14:anchorId="7C68F8A3">
          <v:shape id="_x0000_i1042" type="#_x0000_t75" style="width:21pt;height:30.6pt" o:ole="">
            <v:imagedata r:id="rId39" o:title=""/>
          </v:shape>
          <o:OLEObject Type="Embed" ProgID="Equation.DSMT4" ShapeID="_x0000_i1042" DrawAspect="Content" ObjectID="_1626697180" r:id="rId40"/>
        </w:object>
      </w:r>
    </w:p>
    <w:p w14:paraId="5AA3614B" w14:textId="77777777" w:rsidR="00160613" w:rsidRPr="00FE4303" w:rsidRDefault="00160613" w:rsidP="000D1A44">
      <w:pPr>
        <w:spacing w:after="0" w:line="360" w:lineRule="auto"/>
        <w:jc w:val="both"/>
        <w:rPr>
          <w:rFonts w:ascii="Palatino Linotype" w:hAnsi="Palatino Linotype"/>
          <w:b/>
          <w:spacing w:val="-14"/>
          <w:szCs w:val="24"/>
          <w:lang w:val="pt-BR"/>
        </w:rPr>
      </w:pPr>
      <w:r w:rsidRPr="00FE4303">
        <w:rPr>
          <w:rFonts w:ascii="Palatino Linotype" w:hAnsi="Palatino Linotype"/>
          <w:b/>
          <w:spacing w:val="-14"/>
          <w:szCs w:val="24"/>
          <w:lang w:val="pt-BR"/>
        </w:rPr>
        <w:t>Dạng 3. So sánh các số hữu tỉ</w:t>
      </w:r>
    </w:p>
    <w:p w14:paraId="48D85D9A" w14:textId="77777777" w:rsidR="00160613" w:rsidRPr="00FE4303" w:rsidRDefault="00160613" w:rsidP="000D1A44">
      <w:pPr>
        <w:spacing w:after="0" w:line="360" w:lineRule="auto"/>
        <w:jc w:val="both"/>
        <w:rPr>
          <w:rFonts w:ascii="Palatino Linotype" w:hAnsi="Palatino Linotype"/>
          <w:i/>
          <w:spacing w:val="-14"/>
          <w:szCs w:val="24"/>
          <w:lang w:val="pt-BR"/>
        </w:rPr>
      </w:pPr>
      <w:r w:rsidRPr="00FE4303">
        <w:rPr>
          <w:rFonts w:ascii="Palatino Linotype" w:hAnsi="Palatino Linotype"/>
          <w:i/>
          <w:spacing w:val="-14"/>
          <w:szCs w:val="24"/>
          <w:lang w:val="pt-BR"/>
        </w:rPr>
        <w:t>- Thông thường ta viết các số hữu tỉ dưới dạng phân số có cùng mẫu dương để so sánh với nhau;</w:t>
      </w:r>
    </w:p>
    <w:p w14:paraId="477838EA" w14:textId="58C7B8A5" w:rsidR="000D1A44" w:rsidRPr="005962B7" w:rsidRDefault="00160613" w:rsidP="000D1A44">
      <w:pPr>
        <w:spacing w:after="0" w:line="360" w:lineRule="auto"/>
        <w:jc w:val="both"/>
        <w:rPr>
          <w:rFonts w:ascii="Palatino Linotype" w:hAnsi="Palatino Linotype"/>
          <w:i/>
          <w:spacing w:val="-14"/>
          <w:szCs w:val="24"/>
          <w:lang w:val="pt-BR"/>
        </w:rPr>
      </w:pPr>
      <w:r w:rsidRPr="00FE4303">
        <w:rPr>
          <w:rFonts w:ascii="Palatino Linotype" w:hAnsi="Palatino Linotype"/>
          <w:i/>
          <w:spacing w:val="-14"/>
          <w:szCs w:val="24"/>
          <w:lang w:val="pt-BR"/>
        </w:rPr>
        <w:t>- Trong một vài trường hợp cụ thể, ta cần thêm chút “mẹo vặt”, ví dụ dùng phần bù, phần hơn với 1 để làm như một số ví dụ dưới đây.</w:t>
      </w:r>
    </w:p>
    <w:p w14:paraId="1D1B5844" w14:textId="206B17AE" w:rsidR="00160613" w:rsidRPr="00FE4303" w:rsidRDefault="00160613" w:rsidP="000D1A44">
      <w:pPr>
        <w:spacing w:after="0" w:line="360" w:lineRule="auto"/>
        <w:jc w:val="both"/>
        <w:rPr>
          <w:rFonts w:ascii="Palatino Linotype" w:hAnsi="Palatino Linotype"/>
          <w:spacing w:val="-14"/>
          <w:szCs w:val="24"/>
          <w:lang w:val="pt-BR"/>
        </w:rPr>
      </w:pPr>
      <w:r w:rsidRPr="00FE4303">
        <w:rPr>
          <w:rFonts w:ascii="Palatino Linotype" w:hAnsi="Palatino Linotype"/>
          <w:b/>
          <w:spacing w:val="-14"/>
          <w:szCs w:val="24"/>
          <w:lang w:val="pt-BR"/>
        </w:rPr>
        <w:t xml:space="preserve">Bài </w:t>
      </w:r>
      <w:r w:rsidR="000D1A44" w:rsidRPr="00FE4303">
        <w:rPr>
          <w:rFonts w:ascii="Palatino Linotype" w:hAnsi="Palatino Linotype"/>
          <w:b/>
          <w:spacing w:val="-14"/>
          <w:szCs w:val="24"/>
          <w:lang w:val="pt-BR"/>
        </w:rPr>
        <w:t>1.</w:t>
      </w:r>
      <w:r w:rsidRPr="00FE4303">
        <w:rPr>
          <w:rFonts w:ascii="Palatino Linotype" w:hAnsi="Palatino Linotype"/>
          <w:b/>
          <w:spacing w:val="-14"/>
          <w:szCs w:val="24"/>
          <w:lang w:val="pt-BR"/>
        </w:rPr>
        <w:t>3.</w:t>
      </w:r>
      <w:r w:rsidRPr="00FE4303">
        <w:rPr>
          <w:rFonts w:ascii="Palatino Linotype" w:hAnsi="Palatino Linotype"/>
          <w:spacing w:val="-14"/>
          <w:szCs w:val="24"/>
          <w:lang w:val="pt-BR"/>
        </w:rPr>
        <w:t xml:space="preserve"> So sánh: </w:t>
      </w:r>
    </w:p>
    <w:p w14:paraId="5311267D" w14:textId="49709B2E" w:rsidR="00160613" w:rsidRPr="00FE4303" w:rsidRDefault="00170635" w:rsidP="000D1A44">
      <w:pPr>
        <w:spacing w:after="0" w:line="360" w:lineRule="auto"/>
        <w:jc w:val="both"/>
        <w:rPr>
          <w:rFonts w:ascii="Palatino Linotype" w:hAnsi="Palatino Linotype"/>
          <w:spacing w:val="-14"/>
          <w:szCs w:val="24"/>
          <w:lang w:val="pt-BR"/>
        </w:rPr>
      </w:pPr>
      <w:r>
        <w:rPr>
          <w:rFonts w:ascii="Palatino Linotype" w:hAnsi="Palatino Linotype"/>
          <w:spacing w:val="-14"/>
          <w:szCs w:val="24"/>
          <w:lang w:val="pt-BR"/>
        </w:rPr>
        <w:lastRenderedPageBreak/>
        <w:t>a</w:t>
      </w:r>
      <w:r w:rsidR="00160613" w:rsidRPr="00FE4303">
        <w:rPr>
          <w:rFonts w:ascii="Palatino Linotype" w:hAnsi="Palatino Linotype"/>
          <w:spacing w:val="-14"/>
          <w:szCs w:val="24"/>
          <w:lang w:val="pt-BR"/>
        </w:rPr>
        <w:t xml:space="preserve">) </w:t>
      </w:r>
      <w:r w:rsidR="00160613" w:rsidRPr="00FE4303">
        <w:rPr>
          <w:rFonts w:ascii="Palatino Linotype" w:hAnsi="Palatino Linotype"/>
          <w:spacing w:val="-14"/>
          <w:position w:val="-24"/>
          <w:szCs w:val="24"/>
          <w:lang w:val="pt-BR"/>
        </w:rPr>
        <w:object w:dxaOrig="360" w:dyaOrig="620" w14:anchorId="4847EDF8">
          <v:shape id="_x0000_i1043" type="#_x0000_t75" style="width:18pt;height:30.6pt" o:ole="">
            <v:imagedata r:id="rId41" o:title=""/>
          </v:shape>
          <o:OLEObject Type="Embed" ProgID="Equation.DSMT4" ShapeID="_x0000_i1043" DrawAspect="Content" ObjectID="_1626697181" r:id="rId42"/>
        </w:object>
      </w:r>
      <w:r w:rsidR="00160613" w:rsidRPr="00FE4303">
        <w:rPr>
          <w:rFonts w:ascii="Palatino Linotype" w:hAnsi="Palatino Linotype"/>
          <w:spacing w:val="-14"/>
          <w:szCs w:val="24"/>
          <w:lang w:val="pt-BR"/>
        </w:rPr>
        <w:t xml:space="preserve"> và </w:t>
      </w:r>
      <w:r w:rsidR="00160613" w:rsidRPr="00FE4303">
        <w:rPr>
          <w:rFonts w:ascii="Palatino Linotype" w:hAnsi="Palatino Linotype"/>
          <w:spacing w:val="-14"/>
          <w:position w:val="-24"/>
          <w:szCs w:val="24"/>
          <w:lang w:val="pt-BR"/>
        </w:rPr>
        <w:object w:dxaOrig="440" w:dyaOrig="620" w14:anchorId="0A81113F">
          <v:shape id="_x0000_i1044" type="#_x0000_t75" style="width:21.6pt;height:30.6pt" o:ole="">
            <v:imagedata r:id="rId43" o:title=""/>
          </v:shape>
          <o:OLEObject Type="Embed" ProgID="Equation.DSMT4" ShapeID="_x0000_i1044" DrawAspect="Content" ObjectID="_1626697182" r:id="rId44"/>
        </w:object>
      </w:r>
      <w:r w:rsidR="000D1A44" w:rsidRPr="00FE4303">
        <w:rPr>
          <w:rFonts w:ascii="Palatino Linotype" w:hAnsi="Palatino Linotype"/>
          <w:spacing w:val="-14"/>
          <w:szCs w:val="24"/>
          <w:lang w:val="pt-BR"/>
        </w:rPr>
        <w:tab/>
      </w:r>
      <w:r w:rsidR="000D1A44" w:rsidRPr="00FE4303">
        <w:rPr>
          <w:rFonts w:ascii="Palatino Linotype" w:hAnsi="Palatino Linotype"/>
          <w:spacing w:val="-14"/>
          <w:szCs w:val="24"/>
          <w:lang w:val="pt-BR"/>
        </w:rPr>
        <w:tab/>
      </w:r>
      <w:r>
        <w:rPr>
          <w:rFonts w:ascii="Palatino Linotype" w:hAnsi="Palatino Linotype"/>
          <w:spacing w:val="-14"/>
          <w:szCs w:val="24"/>
          <w:lang w:val="pt-BR"/>
        </w:rPr>
        <w:t>b</w:t>
      </w:r>
      <w:r w:rsidR="00160613" w:rsidRPr="00FE4303">
        <w:rPr>
          <w:rFonts w:ascii="Palatino Linotype" w:hAnsi="Palatino Linotype"/>
          <w:spacing w:val="-14"/>
          <w:szCs w:val="24"/>
          <w:lang w:val="pt-BR"/>
        </w:rPr>
        <w:t xml:space="preserve">) </w:t>
      </w:r>
      <w:r w:rsidR="00160613" w:rsidRPr="00FE4303">
        <w:rPr>
          <w:rFonts w:ascii="Palatino Linotype" w:hAnsi="Palatino Linotype"/>
          <w:spacing w:val="-14"/>
          <w:position w:val="-24"/>
          <w:szCs w:val="24"/>
          <w:lang w:val="pt-BR"/>
        </w:rPr>
        <w:object w:dxaOrig="580" w:dyaOrig="660" w14:anchorId="147F62AD">
          <v:shape id="_x0000_i1045" type="#_x0000_t75" style="width:29.4pt;height:33pt" o:ole="">
            <v:imagedata r:id="rId45" o:title=""/>
          </v:shape>
          <o:OLEObject Type="Embed" ProgID="Equation.DSMT4" ShapeID="_x0000_i1045" DrawAspect="Content" ObjectID="_1626697183" r:id="rId46"/>
        </w:object>
      </w:r>
      <w:r w:rsidR="00160613" w:rsidRPr="00FE4303">
        <w:rPr>
          <w:rFonts w:ascii="Palatino Linotype" w:hAnsi="Palatino Linotype"/>
          <w:spacing w:val="-14"/>
          <w:szCs w:val="24"/>
          <w:lang w:val="pt-BR"/>
        </w:rPr>
        <w:t xml:space="preserve"> và </w:t>
      </w:r>
      <w:r w:rsidR="00160613" w:rsidRPr="00FE4303">
        <w:rPr>
          <w:rFonts w:ascii="Palatino Linotype" w:hAnsi="Palatino Linotype"/>
          <w:spacing w:val="-14"/>
          <w:position w:val="-24"/>
          <w:szCs w:val="24"/>
          <w:lang w:val="pt-BR"/>
        </w:rPr>
        <w:object w:dxaOrig="680" w:dyaOrig="660" w14:anchorId="75F93094">
          <v:shape id="_x0000_i1046" type="#_x0000_t75" style="width:33.6pt;height:33pt" o:ole="">
            <v:imagedata r:id="rId47" o:title=""/>
          </v:shape>
          <o:OLEObject Type="Embed" ProgID="Equation.DSMT4" ShapeID="_x0000_i1046" DrawAspect="Content" ObjectID="_1626697184" r:id="rId48"/>
        </w:object>
      </w:r>
      <w:r w:rsidR="00160613" w:rsidRPr="00FE4303">
        <w:rPr>
          <w:rFonts w:ascii="Palatino Linotype" w:hAnsi="Palatino Linotype"/>
          <w:spacing w:val="-14"/>
          <w:szCs w:val="24"/>
          <w:lang w:val="pt-BR"/>
        </w:rPr>
        <w:tab/>
      </w:r>
      <w:r>
        <w:rPr>
          <w:rFonts w:ascii="Palatino Linotype" w:hAnsi="Palatino Linotype"/>
          <w:spacing w:val="-14"/>
          <w:szCs w:val="24"/>
          <w:lang w:val="pt-BR"/>
        </w:rPr>
        <w:tab/>
        <w:t>c</w:t>
      </w:r>
      <w:r w:rsidR="00160613" w:rsidRPr="00FE4303">
        <w:rPr>
          <w:rFonts w:ascii="Palatino Linotype" w:hAnsi="Palatino Linotype"/>
          <w:spacing w:val="-14"/>
          <w:szCs w:val="24"/>
          <w:lang w:val="pt-BR"/>
        </w:rPr>
        <w:t xml:space="preserve">) </w:t>
      </w:r>
      <w:r w:rsidR="00160613" w:rsidRPr="00FE4303">
        <w:rPr>
          <w:rFonts w:ascii="Palatino Linotype" w:hAnsi="Palatino Linotype"/>
          <w:spacing w:val="-14"/>
          <w:position w:val="-24"/>
          <w:szCs w:val="24"/>
          <w:lang w:val="pt-BR"/>
        </w:rPr>
        <w:object w:dxaOrig="580" w:dyaOrig="660" w14:anchorId="73C9A4A2">
          <v:shape id="_x0000_i1047" type="#_x0000_t75" style="width:29.4pt;height:33pt" o:ole="">
            <v:imagedata r:id="rId49" o:title=""/>
          </v:shape>
          <o:OLEObject Type="Embed" ProgID="Equation.DSMT4" ShapeID="_x0000_i1047" DrawAspect="Content" ObjectID="_1626697185" r:id="rId50"/>
        </w:object>
      </w:r>
      <w:r w:rsidR="00160613" w:rsidRPr="00FE4303">
        <w:rPr>
          <w:rFonts w:ascii="Palatino Linotype" w:hAnsi="Palatino Linotype"/>
          <w:spacing w:val="-14"/>
          <w:szCs w:val="24"/>
          <w:lang w:val="pt-BR"/>
        </w:rPr>
        <w:t xml:space="preserve"> và </w:t>
      </w:r>
      <w:r w:rsidR="00160613" w:rsidRPr="00FE4303">
        <w:rPr>
          <w:rFonts w:ascii="Palatino Linotype" w:hAnsi="Palatino Linotype"/>
          <w:spacing w:val="-14"/>
          <w:position w:val="-24"/>
          <w:szCs w:val="24"/>
          <w:lang w:val="pt-BR"/>
        </w:rPr>
        <w:object w:dxaOrig="680" w:dyaOrig="660" w14:anchorId="19BDD942">
          <v:shape id="_x0000_i1048" type="#_x0000_t75" style="width:33.6pt;height:33pt" o:ole="">
            <v:imagedata r:id="rId51" o:title=""/>
          </v:shape>
          <o:OLEObject Type="Embed" ProgID="Equation.DSMT4" ShapeID="_x0000_i1048" DrawAspect="Content" ObjectID="_1626697186" r:id="rId52"/>
        </w:object>
      </w:r>
      <w:r>
        <w:rPr>
          <w:rFonts w:ascii="Palatino Linotype" w:hAnsi="Palatino Linotype"/>
          <w:spacing w:val="-14"/>
          <w:szCs w:val="24"/>
          <w:lang w:val="pt-BR"/>
        </w:rPr>
        <w:tab/>
        <w:t>d</w:t>
      </w:r>
      <w:r w:rsidR="00160613" w:rsidRPr="00FE4303">
        <w:rPr>
          <w:rFonts w:ascii="Palatino Linotype" w:hAnsi="Palatino Linotype"/>
          <w:spacing w:val="-14"/>
          <w:szCs w:val="24"/>
          <w:lang w:val="pt-BR"/>
        </w:rPr>
        <w:t xml:space="preserve">*) </w:t>
      </w:r>
      <w:r w:rsidR="00160613" w:rsidRPr="00FE4303">
        <w:rPr>
          <w:rFonts w:ascii="Palatino Linotype" w:hAnsi="Palatino Linotype"/>
          <w:spacing w:val="-14"/>
          <w:position w:val="-24"/>
          <w:szCs w:val="24"/>
          <w:lang w:val="pt-BR"/>
        </w:rPr>
        <w:object w:dxaOrig="960" w:dyaOrig="660" w14:anchorId="23447CF0">
          <v:shape id="_x0000_i1049" type="#_x0000_t75" style="width:48pt;height:33pt" o:ole="">
            <v:imagedata r:id="rId53" o:title=""/>
          </v:shape>
          <o:OLEObject Type="Embed" ProgID="Equation.DSMT4" ShapeID="_x0000_i1049" DrawAspect="Content" ObjectID="_1626697187" r:id="rId54"/>
        </w:object>
      </w:r>
      <w:r w:rsidR="00160613" w:rsidRPr="00FE4303">
        <w:rPr>
          <w:rFonts w:ascii="Palatino Linotype" w:hAnsi="Palatino Linotype"/>
          <w:spacing w:val="-14"/>
          <w:szCs w:val="24"/>
          <w:lang w:val="pt-BR"/>
        </w:rPr>
        <w:t xml:space="preserve"> và </w:t>
      </w:r>
      <w:r w:rsidR="00160613" w:rsidRPr="00FE4303">
        <w:rPr>
          <w:rFonts w:ascii="Palatino Linotype" w:hAnsi="Palatino Linotype"/>
          <w:spacing w:val="-14"/>
          <w:position w:val="-24"/>
          <w:szCs w:val="24"/>
          <w:lang w:val="pt-BR"/>
        </w:rPr>
        <w:object w:dxaOrig="1040" w:dyaOrig="660" w14:anchorId="1579D35D">
          <v:shape id="_x0000_i1050" type="#_x0000_t75" style="width:51.6pt;height:33pt" o:ole="">
            <v:imagedata r:id="rId55" o:title=""/>
          </v:shape>
          <o:OLEObject Type="Embed" ProgID="Equation.DSMT4" ShapeID="_x0000_i1050" DrawAspect="Content" ObjectID="_1626697188" r:id="rId56"/>
        </w:object>
      </w:r>
    </w:p>
    <w:p w14:paraId="53FE7202" w14:textId="77777777" w:rsidR="00160613" w:rsidRPr="00FE4303" w:rsidRDefault="00160613" w:rsidP="000D1A44">
      <w:pPr>
        <w:spacing w:after="0" w:line="360" w:lineRule="auto"/>
        <w:jc w:val="both"/>
        <w:rPr>
          <w:rFonts w:ascii="Palatino Linotype" w:hAnsi="Palatino Linotype"/>
          <w:b/>
          <w:spacing w:val="-14"/>
          <w:szCs w:val="24"/>
          <w:lang w:val="pt-BR"/>
        </w:rPr>
      </w:pPr>
      <w:r w:rsidRPr="00FE4303">
        <w:rPr>
          <w:rFonts w:ascii="Palatino Linotype" w:hAnsi="Palatino Linotype"/>
          <w:b/>
          <w:spacing w:val="-14"/>
          <w:szCs w:val="24"/>
          <w:lang w:val="pt-BR"/>
        </w:rPr>
        <w:t>Dạng 4. Tìm điều kiện để biểu thức nhận giá trị nguyên</w:t>
      </w:r>
    </w:p>
    <w:p w14:paraId="6368A671" w14:textId="77777777" w:rsidR="00160613" w:rsidRPr="00FE4303" w:rsidRDefault="00160613" w:rsidP="000D1A44">
      <w:pPr>
        <w:spacing w:after="0" w:line="360" w:lineRule="auto"/>
        <w:jc w:val="both"/>
        <w:rPr>
          <w:rFonts w:ascii="Palatino Linotype" w:hAnsi="Palatino Linotype"/>
          <w:i/>
          <w:spacing w:val="-14"/>
          <w:szCs w:val="24"/>
          <w:lang w:val="pt-BR"/>
        </w:rPr>
      </w:pPr>
      <w:r w:rsidRPr="00FE4303">
        <w:rPr>
          <w:rFonts w:ascii="Palatino Linotype" w:hAnsi="Palatino Linotype"/>
          <w:i/>
          <w:spacing w:val="-14"/>
          <w:szCs w:val="24"/>
          <w:lang w:val="pt-BR"/>
        </w:rPr>
        <w:t>- Phân số nhận giá trị nguyên khi mẫu là ước của tử;</w:t>
      </w:r>
    </w:p>
    <w:p w14:paraId="40C63696" w14:textId="77777777" w:rsidR="00160613" w:rsidRPr="00FE4303" w:rsidRDefault="00160613" w:rsidP="000D1A44">
      <w:pPr>
        <w:spacing w:after="0" w:line="360" w:lineRule="auto"/>
        <w:jc w:val="both"/>
        <w:rPr>
          <w:rFonts w:ascii="Palatino Linotype" w:hAnsi="Palatino Linotype"/>
          <w:i/>
          <w:spacing w:val="-14"/>
          <w:szCs w:val="24"/>
          <w:lang w:val="pt-BR"/>
        </w:rPr>
      </w:pPr>
      <w:r w:rsidRPr="00FE4303">
        <w:rPr>
          <w:rFonts w:ascii="Palatino Linotype" w:hAnsi="Palatino Linotype"/>
          <w:i/>
          <w:spacing w:val="-14"/>
          <w:szCs w:val="24"/>
          <w:lang w:val="pt-BR"/>
        </w:rPr>
        <w:t>- Một vài trường hợp tử số chưa xác định, ta cần biến đổi một chút để đưa bài toán về bài toán cơ bản.</w:t>
      </w:r>
    </w:p>
    <w:p w14:paraId="0F28E3CC" w14:textId="2A6BF0C1" w:rsidR="00160613" w:rsidRPr="00FE4303" w:rsidRDefault="00160613" w:rsidP="000D1A44">
      <w:pPr>
        <w:spacing w:after="0" w:line="360" w:lineRule="auto"/>
        <w:jc w:val="both"/>
        <w:rPr>
          <w:rFonts w:ascii="Palatino Linotype" w:hAnsi="Palatino Linotype"/>
          <w:spacing w:val="-14"/>
          <w:szCs w:val="24"/>
          <w:lang w:val="pt-BR"/>
        </w:rPr>
      </w:pPr>
      <w:bookmarkStart w:id="3" w:name="_Hlk8218270"/>
      <w:bookmarkEnd w:id="2"/>
      <w:r w:rsidRPr="00FE4303">
        <w:rPr>
          <w:rFonts w:ascii="Palatino Linotype" w:hAnsi="Palatino Linotype"/>
          <w:b/>
          <w:spacing w:val="-14"/>
          <w:szCs w:val="24"/>
          <w:lang w:val="pt-BR"/>
        </w:rPr>
        <w:t xml:space="preserve">Bài </w:t>
      </w:r>
      <w:r w:rsidR="000D1A44" w:rsidRPr="00FE4303">
        <w:rPr>
          <w:rFonts w:ascii="Palatino Linotype" w:hAnsi="Palatino Linotype"/>
          <w:b/>
          <w:spacing w:val="-14"/>
          <w:szCs w:val="24"/>
          <w:lang w:val="pt-BR"/>
        </w:rPr>
        <w:t>1.</w:t>
      </w:r>
      <w:r w:rsidRPr="00FE4303">
        <w:rPr>
          <w:rFonts w:ascii="Palatino Linotype" w:hAnsi="Palatino Linotype"/>
          <w:b/>
          <w:spacing w:val="-14"/>
          <w:szCs w:val="24"/>
          <w:lang w:val="pt-BR"/>
        </w:rPr>
        <w:t>4.</w:t>
      </w:r>
      <w:r w:rsidRPr="00FE4303">
        <w:rPr>
          <w:rFonts w:ascii="Palatino Linotype" w:hAnsi="Palatino Linotype"/>
          <w:spacing w:val="-14"/>
          <w:szCs w:val="24"/>
          <w:lang w:val="pt-BR"/>
        </w:rPr>
        <w:t xml:space="preserve"> Tìm số nguyên a để: </w:t>
      </w:r>
    </w:p>
    <w:p w14:paraId="5CF253D2" w14:textId="3DF35B4A" w:rsidR="00160613" w:rsidRPr="00FE4303" w:rsidRDefault="00160613" w:rsidP="000D1A44">
      <w:pPr>
        <w:spacing w:after="0" w:line="360" w:lineRule="auto"/>
        <w:jc w:val="both"/>
        <w:rPr>
          <w:rFonts w:ascii="Palatino Linotype" w:hAnsi="Palatino Linotype"/>
          <w:spacing w:val="-14"/>
          <w:szCs w:val="24"/>
          <w:lang w:val="pt-BR"/>
        </w:rPr>
      </w:pPr>
      <w:r w:rsidRPr="00FE4303">
        <w:rPr>
          <w:rFonts w:ascii="Palatino Linotype" w:hAnsi="Palatino Linotype"/>
          <w:spacing w:val="-14"/>
          <w:szCs w:val="24"/>
          <w:lang w:val="pt-BR"/>
        </w:rPr>
        <w:t xml:space="preserve">a) </w:t>
      </w:r>
      <w:r w:rsidRPr="00FE4303">
        <w:rPr>
          <w:rFonts w:ascii="Palatino Linotype" w:hAnsi="Palatino Linotype"/>
          <w:spacing w:val="-14"/>
          <w:position w:val="-24"/>
          <w:szCs w:val="24"/>
          <w:lang w:val="pt-BR"/>
        </w:rPr>
        <w:object w:dxaOrig="240" w:dyaOrig="660" w14:anchorId="7DAE57E5">
          <v:shape id="_x0000_i1051" type="#_x0000_t75" style="width:12pt;height:33pt" o:ole="">
            <v:imagedata r:id="rId57" o:title=""/>
          </v:shape>
          <o:OLEObject Type="Embed" ProgID="Equation.DSMT4" ShapeID="_x0000_i1051" DrawAspect="Content" ObjectID="_1626697189" r:id="rId58"/>
        </w:object>
      </w:r>
      <w:r w:rsidRPr="00FE4303">
        <w:rPr>
          <w:rFonts w:ascii="Palatino Linotype" w:hAnsi="Palatino Linotype"/>
          <w:spacing w:val="-14"/>
          <w:szCs w:val="24"/>
          <w:lang w:val="pt-BR"/>
        </w:rPr>
        <w:t xml:space="preserve"> là số nguyên;</w:t>
      </w:r>
      <w:r w:rsidR="000D1A44" w:rsidRPr="00FE4303">
        <w:rPr>
          <w:rFonts w:ascii="Palatino Linotype" w:hAnsi="Palatino Linotype"/>
          <w:spacing w:val="-14"/>
          <w:szCs w:val="24"/>
          <w:lang w:val="pt-BR"/>
        </w:rPr>
        <w:tab/>
      </w:r>
      <w:r w:rsidR="000D1A44" w:rsidRPr="00FE4303">
        <w:rPr>
          <w:rFonts w:ascii="Palatino Linotype" w:hAnsi="Palatino Linotype"/>
          <w:spacing w:val="-14"/>
          <w:szCs w:val="24"/>
          <w:lang w:val="pt-BR"/>
        </w:rPr>
        <w:tab/>
      </w:r>
      <w:r w:rsidR="000D1A44" w:rsidRPr="00FE4303">
        <w:rPr>
          <w:rFonts w:ascii="Palatino Linotype" w:hAnsi="Palatino Linotype"/>
          <w:spacing w:val="-14"/>
          <w:szCs w:val="24"/>
          <w:lang w:val="pt-BR"/>
        </w:rPr>
        <w:tab/>
      </w:r>
      <w:r w:rsidR="000D1A44" w:rsidRPr="00FE4303">
        <w:rPr>
          <w:rFonts w:ascii="Palatino Linotype" w:hAnsi="Palatino Linotype"/>
          <w:spacing w:val="-14"/>
          <w:szCs w:val="24"/>
          <w:lang w:val="pt-BR"/>
        </w:rPr>
        <w:tab/>
      </w:r>
      <w:r w:rsidR="000D1A44" w:rsidRPr="00FE4303">
        <w:rPr>
          <w:rFonts w:ascii="Palatino Linotype" w:hAnsi="Palatino Linotype"/>
          <w:spacing w:val="-14"/>
          <w:szCs w:val="24"/>
          <w:lang w:val="pt-BR"/>
        </w:rPr>
        <w:tab/>
      </w:r>
      <w:r w:rsidRPr="00FE4303">
        <w:rPr>
          <w:rFonts w:ascii="Palatino Linotype" w:hAnsi="Palatino Linotype"/>
          <w:spacing w:val="-14"/>
          <w:szCs w:val="24"/>
          <w:lang w:val="pt-BR"/>
        </w:rPr>
        <w:t xml:space="preserve">b) </w:t>
      </w:r>
      <w:r w:rsidRPr="00FE4303">
        <w:rPr>
          <w:rFonts w:ascii="Palatino Linotype" w:hAnsi="Palatino Linotype"/>
          <w:spacing w:val="-14"/>
          <w:position w:val="-24"/>
          <w:szCs w:val="24"/>
          <w:lang w:val="pt-BR"/>
        </w:rPr>
        <w:object w:dxaOrig="660" w:dyaOrig="660" w14:anchorId="246EE67A">
          <v:shape id="_x0000_i1052" type="#_x0000_t75" style="width:33pt;height:33pt" o:ole="">
            <v:imagedata r:id="rId59" o:title=""/>
          </v:shape>
          <o:OLEObject Type="Embed" ProgID="Equation.DSMT4" ShapeID="_x0000_i1052" DrawAspect="Content" ObjectID="_1626697190" r:id="rId60"/>
        </w:object>
      </w:r>
      <w:r w:rsidRPr="00FE4303">
        <w:rPr>
          <w:rFonts w:ascii="Palatino Linotype" w:hAnsi="Palatino Linotype"/>
          <w:spacing w:val="-14"/>
          <w:szCs w:val="24"/>
          <w:lang w:val="pt-BR"/>
        </w:rPr>
        <w:t xml:space="preserve"> là số nguyên;</w:t>
      </w:r>
    </w:p>
    <w:p w14:paraId="2245D8DD" w14:textId="2B6626CF" w:rsidR="005962B7" w:rsidRPr="005962B7" w:rsidRDefault="00160613" w:rsidP="000D1A44">
      <w:pPr>
        <w:spacing w:after="0" w:line="360" w:lineRule="auto"/>
        <w:jc w:val="both"/>
        <w:rPr>
          <w:rFonts w:ascii="Palatino Linotype" w:hAnsi="Palatino Linotype"/>
          <w:spacing w:val="-14"/>
          <w:szCs w:val="24"/>
          <w:lang w:val="pt-BR"/>
        </w:rPr>
      </w:pPr>
      <w:r w:rsidRPr="00FE4303">
        <w:rPr>
          <w:rFonts w:ascii="Palatino Linotype" w:hAnsi="Palatino Linotype"/>
          <w:spacing w:val="-14"/>
          <w:szCs w:val="24"/>
          <w:lang w:val="pt-BR"/>
        </w:rPr>
        <w:t xml:space="preserve">c) </w:t>
      </w:r>
      <w:r w:rsidR="00170635" w:rsidRPr="00FE4303">
        <w:rPr>
          <w:rFonts w:ascii="Palatino Linotype" w:hAnsi="Palatino Linotype"/>
          <w:spacing w:val="-14"/>
          <w:position w:val="-24"/>
          <w:szCs w:val="24"/>
          <w:lang w:val="pt-BR"/>
        </w:rPr>
        <w:object w:dxaOrig="560" w:dyaOrig="639" w14:anchorId="4D8C9A94">
          <v:shape id="_x0000_i1053" type="#_x0000_t75" style="width:27.6pt;height:32.4pt" o:ole="">
            <v:imagedata r:id="rId61" o:title=""/>
          </v:shape>
          <o:OLEObject Type="Embed" ProgID="Equation.DSMT4" ShapeID="_x0000_i1053" DrawAspect="Content" ObjectID="_1626697191" r:id="rId62"/>
        </w:object>
      </w:r>
      <w:r w:rsidRPr="00FE4303">
        <w:rPr>
          <w:rFonts w:ascii="Palatino Linotype" w:hAnsi="Palatino Linotype"/>
          <w:spacing w:val="-14"/>
          <w:szCs w:val="24"/>
          <w:lang w:val="pt-BR"/>
        </w:rPr>
        <w:t xml:space="preserve"> là số nguyên;</w:t>
      </w:r>
      <w:r w:rsidR="000D1A44" w:rsidRPr="00FE4303">
        <w:rPr>
          <w:rFonts w:ascii="Palatino Linotype" w:hAnsi="Palatino Linotype"/>
          <w:spacing w:val="-14"/>
          <w:szCs w:val="24"/>
          <w:lang w:val="pt-BR"/>
        </w:rPr>
        <w:tab/>
      </w:r>
      <w:r w:rsidR="000D1A44" w:rsidRPr="00FE4303">
        <w:rPr>
          <w:rFonts w:ascii="Palatino Linotype" w:hAnsi="Palatino Linotype"/>
          <w:spacing w:val="-14"/>
          <w:szCs w:val="24"/>
          <w:lang w:val="pt-BR"/>
        </w:rPr>
        <w:tab/>
      </w:r>
      <w:r w:rsidR="000D1A44" w:rsidRPr="00FE4303">
        <w:rPr>
          <w:rFonts w:ascii="Palatino Linotype" w:hAnsi="Palatino Linotype"/>
          <w:spacing w:val="-14"/>
          <w:szCs w:val="24"/>
          <w:lang w:val="pt-BR"/>
        </w:rPr>
        <w:tab/>
      </w:r>
      <w:r w:rsidR="000D1A44" w:rsidRPr="00FE4303">
        <w:rPr>
          <w:rFonts w:ascii="Palatino Linotype" w:hAnsi="Palatino Linotype"/>
          <w:spacing w:val="-14"/>
          <w:szCs w:val="24"/>
          <w:lang w:val="pt-BR"/>
        </w:rPr>
        <w:tab/>
      </w:r>
      <w:r w:rsidR="000D1A44" w:rsidRPr="00FE4303">
        <w:rPr>
          <w:rFonts w:ascii="Palatino Linotype" w:hAnsi="Palatino Linotype"/>
          <w:spacing w:val="-14"/>
          <w:szCs w:val="24"/>
          <w:lang w:val="pt-BR"/>
        </w:rPr>
        <w:tab/>
      </w:r>
      <w:r w:rsidRPr="00FE4303">
        <w:rPr>
          <w:rFonts w:ascii="Palatino Linotype" w:hAnsi="Palatino Linotype"/>
          <w:spacing w:val="-14"/>
          <w:szCs w:val="24"/>
          <w:lang w:val="pt-BR"/>
        </w:rPr>
        <w:t>d</w:t>
      </w:r>
      <w:r w:rsidR="005962B7">
        <w:rPr>
          <w:rFonts w:ascii="Palatino Linotype" w:hAnsi="Palatino Linotype"/>
          <w:spacing w:val="-14"/>
          <w:szCs w:val="24"/>
          <w:lang w:val="pt-BR"/>
        </w:rPr>
        <w:t>*</w:t>
      </w:r>
      <w:r w:rsidRPr="00FE4303">
        <w:rPr>
          <w:rFonts w:ascii="Palatino Linotype" w:hAnsi="Palatino Linotype"/>
          <w:spacing w:val="-14"/>
          <w:szCs w:val="24"/>
          <w:lang w:val="pt-BR"/>
        </w:rPr>
        <w:t xml:space="preserve">) </w:t>
      </w:r>
      <w:r w:rsidR="00170635" w:rsidRPr="00FE4303">
        <w:rPr>
          <w:rFonts w:ascii="Palatino Linotype" w:hAnsi="Palatino Linotype"/>
          <w:spacing w:val="-14"/>
          <w:position w:val="-24"/>
          <w:szCs w:val="24"/>
          <w:lang w:val="pt-BR"/>
        </w:rPr>
        <w:object w:dxaOrig="680" w:dyaOrig="639" w14:anchorId="04AAA0F4">
          <v:shape id="_x0000_i1054" type="#_x0000_t75" style="width:33.6pt;height:32.4pt" o:ole="">
            <v:imagedata r:id="rId63" o:title=""/>
          </v:shape>
          <o:OLEObject Type="Embed" ProgID="Equation.DSMT4" ShapeID="_x0000_i1054" DrawAspect="Content" ObjectID="_1626697192" r:id="rId64"/>
        </w:object>
      </w:r>
      <w:r w:rsidRPr="00FE4303">
        <w:rPr>
          <w:rFonts w:ascii="Palatino Linotype" w:hAnsi="Palatino Linotype"/>
          <w:spacing w:val="-14"/>
          <w:szCs w:val="24"/>
          <w:lang w:val="pt-BR"/>
        </w:rPr>
        <w:t xml:space="preserve"> là số nguyên.</w:t>
      </w:r>
      <w:bookmarkStart w:id="4" w:name="_Hlk8218296"/>
      <w:bookmarkEnd w:id="3"/>
    </w:p>
    <w:p w14:paraId="61B4355D" w14:textId="5175FAAC" w:rsidR="005962B7" w:rsidRPr="00FE4303" w:rsidRDefault="005962B7" w:rsidP="005962B7">
      <w:pPr>
        <w:spacing w:after="0" w:line="360" w:lineRule="auto"/>
        <w:jc w:val="both"/>
        <w:rPr>
          <w:rFonts w:ascii="Palatino Linotype" w:hAnsi="Palatino Linotype"/>
          <w:b/>
          <w:spacing w:val="-14"/>
          <w:szCs w:val="24"/>
          <w:lang w:val="pt-BR"/>
        </w:rPr>
      </w:pPr>
      <w:r w:rsidRPr="00FE4303">
        <w:rPr>
          <w:rFonts w:ascii="Palatino Linotype" w:hAnsi="Palatino Linotype"/>
          <w:b/>
          <w:spacing w:val="-14"/>
          <w:szCs w:val="24"/>
          <w:lang w:val="pt-BR"/>
        </w:rPr>
        <w:t xml:space="preserve">Dạng </w:t>
      </w:r>
      <w:r>
        <w:rPr>
          <w:rFonts w:ascii="Palatino Linotype" w:hAnsi="Palatino Linotype"/>
          <w:b/>
          <w:spacing w:val="-14"/>
          <w:szCs w:val="24"/>
          <w:lang w:val="pt-BR"/>
        </w:rPr>
        <w:t>5</w:t>
      </w:r>
      <w:r w:rsidRPr="00FE4303">
        <w:rPr>
          <w:rFonts w:ascii="Palatino Linotype" w:hAnsi="Palatino Linotype"/>
          <w:b/>
          <w:spacing w:val="-14"/>
          <w:szCs w:val="24"/>
          <w:lang w:val="pt-BR"/>
        </w:rPr>
        <w:t xml:space="preserve">. </w:t>
      </w:r>
      <w:r>
        <w:rPr>
          <w:rFonts w:ascii="Palatino Linotype" w:hAnsi="Palatino Linotype"/>
          <w:b/>
          <w:spacing w:val="-14"/>
          <w:szCs w:val="24"/>
          <w:lang w:val="pt-BR"/>
        </w:rPr>
        <w:t>Kỹ thuật tính toán và một số dạng khác</w:t>
      </w:r>
    </w:p>
    <w:p w14:paraId="61482C8E" w14:textId="6E550339" w:rsidR="005962B7" w:rsidRDefault="00EA3060" w:rsidP="000D1A44">
      <w:pPr>
        <w:spacing w:after="0" w:line="360" w:lineRule="auto"/>
        <w:jc w:val="both"/>
        <w:rPr>
          <w:rFonts w:ascii="Palatino Linotype" w:hAnsi="Palatino Linotype"/>
          <w:spacing w:val="-14"/>
          <w:szCs w:val="24"/>
          <w:lang w:val="pt-BR"/>
        </w:rPr>
      </w:pPr>
      <w:r w:rsidRPr="00FE4303">
        <w:rPr>
          <w:rFonts w:ascii="Palatino Linotype" w:hAnsi="Palatino Linotype"/>
          <w:b/>
          <w:spacing w:val="-14"/>
          <w:szCs w:val="24"/>
          <w:lang w:val="pt-BR"/>
        </w:rPr>
        <w:t>Bài 1.</w:t>
      </w:r>
      <w:r>
        <w:rPr>
          <w:rFonts w:ascii="Palatino Linotype" w:hAnsi="Palatino Linotype"/>
          <w:b/>
          <w:spacing w:val="-14"/>
          <w:szCs w:val="24"/>
          <w:lang w:val="pt-BR"/>
        </w:rPr>
        <w:t>5</w:t>
      </w:r>
      <w:r w:rsidRPr="00FE4303">
        <w:rPr>
          <w:rFonts w:ascii="Palatino Linotype" w:hAnsi="Palatino Linotype"/>
          <w:b/>
          <w:spacing w:val="-14"/>
          <w:szCs w:val="24"/>
          <w:lang w:val="pt-BR"/>
        </w:rPr>
        <w:t>.</w:t>
      </w:r>
      <w:r w:rsidRPr="00FE4303">
        <w:rPr>
          <w:rFonts w:ascii="Palatino Linotype" w:hAnsi="Palatino Linotype"/>
          <w:spacing w:val="-14"/>
          <w:szCs w:val="24"/>
          <w:lang w:val="pt-BR"/>
        </w:rPr>
        <w:t xml:space="preserve"> </w:t>
      </w:r>
      <w:r w:rsidR="00170635">
        <w:rPr>
          <w:rFonts w:ascii="Palatino Linotype" w:hAnsi="Palatino Linotype"/>
          <w:spacing w:val="-14"/>
          <w:szCs w:val="24"/>
          <w:lang w:val="pt-BR"/>
        </w:rPr>
        <w:t xml:space="preserve"> Thực hiện phép tính bằng cách hợp lý nhất có thể</w:t>
      </w:r>
      <w:r>
        <w:rPr>
          <w:rFonts w:ascii="Palatino Linotype" w:hAnsi="Palatino Linotype"/>
          <w:spacing w:val="-14"/>
          <w:szCs w:val="24"/>
          <w:lang w:val="pt-BR"/>
        </w:rPr>
        <w:t>:</w:t>
      </w:r>
    </w:p>
    <w:p w14:paraId="5A81A191" w14:textId="77777777" w:rsidR="00E11E25" w:rsidRDefault="00E11E25" w:rsidP="00E11E25">
      <w:pPr>
        <w:spacing w:after="0" w:line="360" w:lineRule="auto"/>
        <w:jc w:val="both"/>
        <w:rPr>
          <w:rFonts w:ascii="Palatino Linotype" w:hAnsi="Palatino Linotype" w:cs="Calibri Light"/>
          <w:b/>
          <w:spacing w:val="-12"/>
          <w:szCs w:val="24"/>
          <w:lang w:val="pt-BR"/>
        </w:rPr>
      </w:pPr>
      <w:r w:rsidRPr="00FE4303">
        <w:rPr>
          <w:rFonts w:ascii="Palatino Linotype" w:hAnsi="Palatino Linotype"/>
          <w:szCs w:val="24"/>
        </w:rPr>
        <w:t xml:space="preserve">a)  </w:t>
      </w:r>
      <w:r w:rsidRPr="00E11E25">
        <w:rPr>
          <w:rFonts w:ascii="Palatino Linotype" w:hAnsi="Palatino Linotype"/>
          <w:spacing w:val="-14"/>
          <w:position w:val="-30"/>
          <w:szCs w:val="24"/>
          <w:lang w:val="pt-BR"/>
        </w:rPr>
        <w:object w:dxaOrig="2260" w:dyaOrig="720" w14:anchorId="1B6DB33B">
          <v:shape id="_x0000_i1055" type="#_x0000_t75" style="width:112.8pt;height:36pt" o:ole="">
            <v:imagedata r:id="rId65" o:title=""/>
          </v:shape>
          <o:OLEObject Type="Embed" ProgID="Equation.DSMT4" ShapeID="_x0000_i1055" DrawAspect="Content" ObjectID="_1626697193" r:id="rId66"/>
        </w:object>
      </w:r>
    </w:p>
    <w:p w14:paraId="02B7C56B" w14:textId="77777777" w:rsidR="00E11E25" w:rsidRDefault="00E11E25" w:rsidP="00E11E25">
      <w:pPr>
        <w:spacing w:after="0" w:line="360" w:lineRule="auto"/>
        <w:jc w:val="both"/>
        <w:rPr>
          <w:rFonts w:ascii="Palatino Linotype" w:hAnsi="Palatino Linotype" w:cs="Calibri Light"/>
          <w:b/>
          <w:spacing w:val="-12"/>
          <w:szCs w:val="24"/>
          <w:lang w:val="pt-BR"/>
        </w:rPr>
      </w:pPr>
      <w:r>
        <w:rPr>
          <w:rFonts w:ascii="Palatino Linotype" w:hAnsi="Palatino Linotype"/>
          <w:szCs w:val="24"/>
        </w:rPr>
        <w:t>b</w:t>
      </w:r>
      <w:r w:rsidRPr="00FE4303">
        <w:rPr>
          <w:rFonts w:ascii="Palatino Linotype" w:hAnsi="Palatino Linotype"/>
          <w:szCs w:val="24"/>
        </w:rPr>
        <w:t xml:space="preserve">)  </w:t>
      </w:r>
      <w:r w:rsidRPr="00E11E25">
        <w:rPr>
          <w:rFonts w:ascii="Palatino Linotype" w:hAnsi="Palatino Linotype"/>
          <w:spacing w:val="-14"/>
          <w:position w:val="-28"/>
          <w:szCs w:val="24"/>
          <w:lang w:val="pt-BR"/>
        </w:rPr>
        <w:object w:dxaOrig="3879" w:dyaOrig="680" w14:anchorId="70D3A6ED">
          <v:shape id="_x0000_i1056" type="#_x0000_t75" style="width:193.2pt;height:34.2pt" o:ole="">
            <v:imagedata r:id="rId67" o:title=""/>
          </v:shape>
          <o:OLEObject Type="Embed" ProgID="Equation.DSMT4" ShapeID="_x0000_i1056" DrawAspect="Content" ObjectID="_1626697194" r:id="rId68"/>
        </w:object>
      </w:r>
    </w:p>
    <w:p w14:paraId="7F923F02" w14:textId="17A7F97C" w:rsidR="00E11E25" w:rsidRDefault="00E11E25" w:rsidP="00E11E25">
      <w:pPr>
        <w:spacing w:after="0" w:line="360" w:lineRule="auto"/>
        <w:jc w:val="both"/>
        <w:rPr>
          <w:rFonts w:ascii="Palatino Linotype" w:hAnsi="Palatino Linotype" w:cs="Calibri Light"/>
          <w:b/>
          <w:spacing w:val="-12"/>
          <w:szCs w:val="24"/>
          <w:lang w:val="pt-BR"/>
        </w:rPr>
      </w:pPr>
      <w:r>
        <w:rPr>
          <w:rFonts w:ascii="Palatino Linotype" w:hAnsi="Palatino Linotype"/>
          <w:szCs w:val="24"/>
        </w:rPr>
        <w:t>c</w:t>
      </w:r>
      <w:r w:rsidRPr="00FE4303">
        <w:rPr>
          <w:rFonts w:ascii="Palatino Linotype" w:hAnsi="Palatino Linotype"/>
          <w:szCs w:val="24"/>
        </w:rPr>
        <w:t xml:space="preserve">)  </w:t>
      </w:r>
      <w:r w:rsidRPr="00E11E25">
        <w:rPr>
          <w:rFonts w:ascii="Palatino Linotype" w:hAnsi="Palatino Linotype"/>
          <w:spacing w:val="-14"/>
          <w:position w:val="-24"/>
          <w:szCs w:val="24"/>
          <w:lang w:val="pt-BR"/>
        </w:rPr>
        <w:object w:dxaOrig="4260" w:dyaOrig="620" w14:anchorId="5F1D3BF6">
          <v:shape id="_x0000_i1057" type="#_x0000_t75" style="width:212.4pt;height:31.2pt" o:ole="">
            <v:imagedata r:id="rId69" o:title=""/>
          </v:shape>
          <o:OLEObject Type="Embed" ProgID="Equation.DSMT4" ShapeID="_x0000_i1057" DrawAspect="Content" ObjectID="_1626697195" r:id="rId70"/>
        </w:object>
      </w:r>
    </w:p>
    <w:p w14:paraId="76B7916B" w14:textId="3E7DCEA1" w:rsidR="00E11E25" w:rsidRDefault="00E11E25" w:rsidP="00E11E25">
      <w:pPr>
        <w:spacing w:after="0" w:line="360" w:lineRule="auto"/>
        <w:jc w:val="both"/>
        <w:rPr>
          <w:rFonts w:ascii="Palatino Linotype" w:hAnsi="Palatino Linotype"/>
          <w:spacing w:val="-14"/>
          <w:szCs w:val="24"/>
          <w:lang w:val="pt-BR"/>
        </w:rPr>
      </w:pPr>
      <w:r w:rsidRPr="00FE4303">
        <w:rPr>
          <w:rFonts w:ascii="Palatino Linotype" w:hAnsi="Palatino Linotype"/>
          <w:b/>
          <w:spacing w:val="-14"/>
          <w:szCs w:val="24"/>
          <w:lang w:val="pt-BR"/>
        </w:rPr>
        <w:t>Bài 1.</w:t>
      </w:r>
      <w:r>
        <w:rPr>
          <w:rFonts w:ascii="Palatino Linotype" w:hAnsi="Palatino Linotype"/>
          <w:b/>
          <w:spacing w:val="-14"/>
          <w:szCs w:val="24"/>
          <w:lang w:val="pt-BR"/>
        </w:rPr>
        <w:t>6</w:t>
      </w:r>
      <w:r w:rsidRPr="00FE4303">
        <w:rPr>
          <w:rFonts w:ascii="Palatino Linotype" w:hAnsi="Palatino Linotype"/>
          <w:b/>
          <w:spacing w:val="-14"/>
          <w:szCs w:val="24"/>
          <w:lang w:val="pt-BR"/>
        </w:rPr>
        <w:t>.</w:t>
      </w:r>
      <w:r w:rsidRPr="00FE4303">
        <w:rPr>
          <w:rFonts w:ascii="Palatino Linotype" w:hAnsi="Palatino Linotype"/>
          <w:spacing w:val="-14"/>
          <w:szCs w:val="24"/>
          <w:lang w:val="pt-BR"/>
        </w:rPr>
        <w:t xml:space="preserve"> </w:t>
      </w:r>
      <w:r>
        <w:rPr>
          <w:rFonts w:ascii="Palatino Linotype" w:hAnsi="Palatino Linotype"/>
          <w:spacing w:val="-14"/>
          <w:szCs w:val="24"/>
          <w:lang w:val="pt-BR"/>
        </w:rPr>
        <w:t>Tìm x, biết:</w:t>
      </w:r>
    </w:p>
    <w:p w14:paraId="00455B99" w14:textId="74D96772" w:rsidR="00E11E25" w:rsidRDefault="00E11E25" w:rsidP="00E11E25">
      <w:pPr>
        <w:spacing w:after="0" w:line="360" w:lineRule="auto"/>
        <w:jc w:val="both"/>
        <w:rPr>
          <w:rFonts w:ascii="Palatino Linotype" w:hAnsi="Palatino Linotype" w:cs="Calibri Light"/>
          <w:b/>
          <w:spacing w:val="-12"/>
          <w:szCs w:val="24"/>
          <w:lang w:val="pt-BR"/>
        </w:rPr>
      </w:pPr>
      <w:r w:rsidRPr="00FE4303">
        <w:rPr>
          <w:rFonts w:ascii="Palatino Linotype" w:hAnsi="Palatino Linotype"/>
          <w:szCs w:val="24"/>
        </w:rPr>
        <w:t xml:space="preserve">a)  </w:t>
      </w:r>
      <w:r w:rsidRPr="00E11E25">
        <w:rPr>
          <w:rFonts w:ascii="Palatino Linotype" w:hAnsi="Palatino Linotype"/>
          <w:spacing w:val="-14"/>
          <w:position w:val="-30"/>
          <w:szCs w:val="24"/>
          <w:lang w:val="pt-BR"/>
        </w:rPr>
        <w:object w:dxaOrig="2280" w:dyaOrig="720" w14:anchorId="036EF8CD">
          <v:shape id="_x0000_i1058" type="#_x0000_t75" style="width:113.4pt;height:36pt" o:ole="">
            <v:imagedata r:id="rId71" o:title=""/>
          </v:shape>
          <o:OLEObject Type="Embed" ProgID="Equation.DSMT4" ShapeID="_x0000_i1058" DrawAspect="Content" ObjectID="_1626697196" r:id="rId72"/>
        </w:object>
      </w:r>
      <w:r>
        <w:rPr>
          <w:rFonts w:ascii="Palatino Linotype" w:hAnsi="Palatino Linotype" w:cs="Calibri Light"/>
          <w:b/>
          <w:spacing w:val="-12"/>
          <w:szCs w:val="24"/>
          <w:lang w:val="pt-BR"/>
        </w:rPr>
        <w:tab/>
      </w:r>
      <w:r>
        <w:rPr>
          <w:rFonts w:ascii="Palatino Linotype" w:hAnsi="Palatino Linotype" w:cs="Calibri Light"/>
          <w:b/>
          <w:spacing w:val="-12"/>
          <w:szCs w:val="24"/>
          <w:lang w:val="pt-BR"/>
        </w:rPr>
        <w:tab/>
      </w:r>
      <w:r>
        <w:rPr>
          <w:rFonts w:ascii="Palatino Linotype" w:hAnsi="Palatino Linotype" w:cs="Calibri Light"/>
          <w:b/>
          <w:spacing w:val="-12"/>
          <w:szCs w:val="24"/>
          <w:lang w:val="pt-BR"/>
        </w:rPr>
        <w:tab/>
      </w:r>
      <w:r>
        <w:rPr>
          <w:rFonts w:ascii="Palatino Linotype" w:hAnsi="Palatino Linotype" w:cs="Calibri Light"/>
          <w:b/>
          <w:spacing w:val="-12"/>
          <w:szCs w:val="24"/>
          <w:lang w:val="pt-BR"/>
        </w:rPr>
        <w:tab/>
      </w:r>
      <w:r>
        <w:rPr>
          <w:rFonts w:ascii="Palatino Linotype" w:hAnsi="Palatino Linotype"/>
          <w:szCs w:val="24"/>
        </w:rPr>
        <w:t>b</w:t>
      </w:r>
      <w:r w:rsidRPr="00FE4303">
        <w:rPr>
          <w:rFonts w:ascii="Palatino Linotype" w:hAnsi="Palatino Linotype"/>
          <w:szCs w:val="24"/>
        </w:rPr>
        <w:t xml:space="preserve">)  </w:t>
      </w:r>
      <w:r w:rsidRPr="00E11E25">
        <w:rPr>
          <w:rFonts w:ascii="Palatino Linotype" w:hAnsi="Palatino Linotype"/>
          <w:spacing w:val="-14"/>
          <w:position w:val="-28"/>
          <w:szCs w:val="24"/>
          <w:lang w:val="pt-BR"/>
        </w:rPr>
        <w:object w:dxaOrig="2620" w:dyaOrig="680" w14:anchorId="14B85FF1">
          <v:shape id="_x0000_i1059" type="#_x0000_t75" style="width:130.8pt;height:34.2pt" o:ole="">
            <v:imagedata r:id="rId73" o:title=""/>
          </v:shape>
          <o:OLEObject Type="Embed" ProgID="Equation.DSMT4" ShapeID="_x0000_i1059" DrawAspect="Content" ObjectID="_1626697197" r:id="rId74"/>
        </w:object>
      </w:r>
    </w:p>
    <w:p w14:paraId="01216ADD" w14:textId="60BF1C39" w:rsidR="00E11E25" w:rsidRDefault="00E11E25" w:rsidP="00E11E25">
      <w:pPr>
        <w:spacing w:after="0" w:line="360" w:lineRule="auto"/>
        <w:jc w:val="both"/>
        <w:rPr>
          <w:rFonts w:ascii="Palatino Linotype" w:hAnsi="Palatino Linotype"/>
          <w:spacing w:val="-14"/>
          <w:szCs w:val="24"/>
          <w:lang w:val="pt-BR"/>
        </w:rPr>
      </w:pPr>
      <w:r w:rsidRPr="00FE4303">
        <w:rPr>
          <w:rFonts w:ascii="Palatino Linotype" w:hAnsi="Palatino Linotype"/>
          <w:b/>
          <w:spacing w:val="-14"/>
          <w:szCs w:val="24"/>
          <w:lang w:val="pt-BR"/>
        </w:rPr>
        <w:t>Bài 1.</w:t>
      </w:r>
      <w:r>
        <w:rPr>
          <w:rFonts w:ascii="Palatino Linotype" w:hAnsi="Palatino Linotype"/>
          <w:b/>
          <w:spacing w:val="-14"/>
          <w:szCs w:val="24"/>
          <w:lang w:val="pt-BR"/>
        </w:rPr>
        <w:t>7</w:t>
      </w:r>
      <w:r w:rsidRPr="00FE4303">
        <w:rPr>
          <w:rFonts w:ascii="Palatino Linotype" w:hAnsi="Palatino Linotype"/>
          <w:b/>
          <w:spacing w:val="-14"/>
          <w:szCs w:val="24"/>
          <w:lang w:val="pt-BR"/>
        </w:rPr>
        <w:t>.</w:t>
      </w:r>
      <w:r w:rsidRPr="00FE4303">
        <w:rPr>
          <w:rFonts w:ascii="Palatino Linotype" w:hAnsi="Palatino Linotype"/>
          <w:spacing w:val="-14"/>
          <w:szCs w:val="24"/>
          <w:lang w:val="pt-BR"/>
        </w:rPr>
        <w:t xml:space="preserve"> </w:t>
      </w:r>
      <w:r>
        <w:rPr>
          <w:rFonts w:ascii="Palatino Linotype" w:hAnsi="Palatino Linotype"/>
          <w:spacing w:val="-14"/>
          <w:szCs w:val="24"/>
          <w:lang w:val="pt-BR"/>
        </w:rPr>
        <w:t>Tìm x, y biết:</w:t>
      </w:r>
    </w:p>
    <w:p w14:paraId="07D45FDC" w14:textId="0ABF8D61" w:rsidR="00E11E25" w:rsidRDefault="00E11E25" w:rsidP="00E11E25">
      <w:pPr>
        <w:spacing w:after="0" w:line="360" w:lineRule="auto"/>
        <w:jc w:val="both"/>
        <w:rPr>
          <w:rFonts w:ascii="Palatino Linotype" w:hAnsi="Palatino Linotype" w:cs="Calibri Light"/>
          <w:b/>
          <w:spacing w:val="-12"/>
          <w:szCs w:val="24"/>
          <w:lang w:val="pt-BR"/>
        </w:rPr>
      </w:pPr>
      <w:r>
        <w:rPr>
          <w:rFonts w:ascii="Palatino Linotype" w:hAnsi="Palatino Linotype"/>
          <w:szCs w:val="24"/>
        </w:rPr>
        <w:t>a</w:t>
      </w:r>
      <w:r w:rsidRPr="00FE4303">
        <w:rPr>
          <w:rFonts w:ascii="Palatino Linotype" w:hAnsi="Palatino Linotype"/>
          <w:szCs w:val="24"/>
        </w:rPr>
        <w:t xml:space="preserve">)  </w:t>
      </w:r>
      <w:r w:rsidR="00170635" w:rsidRPr="00E11E25">
        <w:rPr>
          <w:rFonts w:ascii="Palatino Linotype" w:hAnsi="Palatino Linotype"/>
          <w:spacing w:val="-14"/>
          <w:position w:val="-28"/>
          <w:szCs w:val="24"/>
          <w:lang w:val="pt-BR"/>
        </w:rPr>
        <w:object w:dxaOrig="1900" w:dyaOrig="680" w14:anchorId="603B347A">
          <v:shape id="_x0000_i1060" type="#_x0000_t75" style="width:94.8pt;height:34.2pt" o:ole="">
            <v:imagedata r:id="rId75" o:title=""/>
          </v:shape>
          <o:OLEObject Type="Embed" ProgID="Equation.DSMT4" ShapeID="_x0000_i1060" DrawAspect="Content" ObjectID="_1626697198" r:id="rId76"/>
        </w:object>
      </w:r>
      <w:r>
        <w:rPr>
          <w:rFonts w:ascii="Palatino Linotype" w:hAnsi="Palatino Linotype" w:cs="Calibri Light"/>
          <w:b/>
          <w:spacing w:val="-12"/>
          <w:szCs w:val="24"/>
          <w:lang w:val="pt-BR"/>
        </w:rPr>
        <w:tab/>
      </w:r>
      <w:r>
        <w:rPr>
          <w:rFonts w:ascii="Palatino Linotype" w:hAnsi="Palatino Linotype" w:cs="Calibri Light"/>
          <w:b/>
          <w:spacing w:val="-12"/>
          <w:szCs w:val="24"/>
          <w:lang w:val="pt-BR"/>
        </w:rPr>
        <w:tab/>
      </w:r>
      <w:r>
        <w:rPr>
          <w:rFonts w:ascii="Palatino Linotype" w:hAnsi="Palatino Linotype" w:cs="Calibri Light"/>
          <w:b/>
          <w:spacing w:val="-12"/>
          <w:szCs w:val="24"/>
          <w:lang w:val="pt-BR"/>
        </w:rPr>
        <w:tab/>
      </w:r>
      <w:r>
        <w:rPr>
          <w:rFonts w:ascii="Palatino Linotype" w:hAnsi="Palatino Linotype" w:cs="Calibri Light"/>
          <w:b/>
          <w:spacing w:val="-12"/>
          <w:szCs w:val="24"/>
          <w:lang w:val="pt-BR"/>
        </w:rPr>
        <w:tab/>
      </w:r>
      <w:r>
        <w:rPr>
          <w:rFonts w:ascii="Palatino Linotype" w:hAnsi="Palatino Linotype"/>
          <w:szCs w:val="24"/>
        </w:rPr>
        <w:t>b</w:t>
      </w:r>
      <w:r w:rsidRPr="00FE4303">
        <w:rPr>
          <w:rFonts w:ascii="Palatino Linotype" w:hAnsi="Palatino Linotype"/>
          <w:szCs w:val="24"/>
        </w:rPr>
        <w:t xml:space="preserve">)  </w:t>
      </w:r>
      <w:r w:rsidRPr="00E11E25">
        <w:rPr>
          <w:rFonts w:ascii="Palatino Linotype" w:hAnsi="Palatino Linotype"/>
          <w:spacing w:val="-14"/>
          <w:position w:val="-28"/>
          <w:szCs w:val="24"/>
          <w:lang w:val="pt-BR"/>
        </w:rPr>
        <w:object w:dxaOrig="1980" w:dyaOrig="680" w14:anchorId="2733C334">
          <v:shape id="_x0000_i1061" type="#_x0000_t75" style="width:99pt;height:34.2pt" o:ole="">
            <v:imagedata r:id="rId77" o:title=""/>
          </v:shape>
          <o:OLEObject Type="Embed" ProgID="Equation.DSMT4" ShapeID="_x0000_i1061" DrawAspect="Content" ObjectID="_1626697199" r:id="rId78"/>
        </w:object>
      </w:r>
    </w:p>
    <w:p w14:paraId="5E0319FB" w14:textId="01C59D88" w:rsidR="000F3C03" w:rsidRDefault="000F3C03" w:rsidP="000F3C03">
      <w:pPr>
        <w:spacing w:after="0" w:line="360" w:lineRule="auto"/>
        <w:jc w:val="both"/>
        <w:rPr>
          <w:rFonts w:ascii="Palatino Linotype" w:hAnsi="Palatino Linotype"/>
          <w:spacing w:val="-14"/>
          <w:szCs w:val="24"/>
          <w:lang w:val="pt-BR"/>
        </w:rPr>
      </w:pPr>
      <w:r w:rsidRPr="00FE4303">
        <w:rPr>
          <w:rFonts w:ascii="Palatino Linotype" w:hAnsi="Palatino Linotype"/>
          <w:b/>
          <w:spacing w:val="-14"/>
          <w:szCs w:val="24"/>
          <w:lang w:val="pt-BR"/>
        </w:rPr>
        <w:t>Bài 1.</w:t>
      </w:r>
      <w:r>
        <w:rPr>
          <w:rFonts w:ascii="Palatino Linotype" w:hAnsi="Palatino Linotype"/>
          <w:b/>
          <w:spacing w:val="-14"/>
          <w:szCs w:val="24"/>
          <w:lang w:val="pt-BR"/>
        </w:rPr>
        <w:t>8</w:t>
      </w:r>
      <w:r w:rsidRPr="00FE4303">
        <w:rPr>
          <w:rFonts w:ascii="Palatino Linotype" w:hAnsi="Palatino Linotype"/>
          <w:b/>
          <w:spacing w:val="-14"/>
          <w:szCs w:val="24"/>
          <w:lang w:val="pt-BR"/>
        </w:rPr>
        <w:t>.</w:t>
      </w:r>
      <w:r w:rsidRPr="00FE4303">
        <w:rPr>
          <w:rFonts w:ascii="Palatino Linotype" w:hAnsi="Palatino Linotype"/>
          <w:spacing w:val="-14"/>
          <w:szCs w:val="24"/>
          <w:lang w:val="pt-BR"/>
        </w:rPr>
        <w:t xml:space="preserve"> </w:t>
      </w:r>
      <w:r>
        <w:rPr>
          <w:rFonts w:ascii="Palatino Linotype" w:hAnsi="Palatino Linotype"/>
          <w:spacing w:val="-14"/>
          <w:szCs w:val="24"/>
          <w:lang w:val="pt-BR"/>
        </w:rPr>
        <w:t>Tìm giá trị nhỏ nhất (GTNN) của biểu thức:</w:t>
      </w:r>
    </w:p>
    <w:p w14:paraId="6D6F4FEF" w14:textId="6692E26D" w:rsidR="000F3C03" w:rsidRDefault="000F3C03" w:rsidP="000F3C03">
      <w:pPr>
        <w:spacing w:after="0" w:line="360" w:lineRule="auto"/>
        <w:jc w:val="both"/>
        <w:rPr>
          <w:rFonts w:ascii="Palatino Linotype" w:hAnsi="Palatino Linotype"/>
          <w:spacing w:val="-14"/>
          <w:szCs w:val="24"/>
          <w:lang w:val="pt-BR"/>
        </w:rPr>
      </w:pPr>
      <w:r>
        <w:rPr>
          <w:rFonts w:ascii="Palatino Linotype" w:hAnsi="Palatino Linotype"/>
          <w:szCs w:val="24"/>
        </w:rPr>
        <w:t>a</w:t>
      </w:r>
      <w:r w:rsidRPr="00FE4303">
        <w:rPr>
          <w:rFonts w:ascii="Palatino Linotype" w:hAnsi="Palatino Linotype"/>
          <w:szCs w:val="24"/>
        </w:rPr>
        <w:t xml:space="preserve">)  </w:t>
      </w:r>
      <w:r w:rsidRPr="00E11E25">
        <w:rPr>
          <w:rFonts w:ascii="Palatino Linotype" w:hAnsi="Palatino Linotype"/>
          <w:spacing w:val="-14"/>
          <w:position w:val="-28"/>
          <w:szCs w:val="24"/>
          <w:lang w:val="pt-BR"/>
        </w:rPr>
        <w:object w:dxaOrig="1219" w:dyaOrig="680" w14:anchorId="716CA128">
          <v:shape id="_x0000_i1062" type="#_x0000_t75" style="width:60.6pt;height:34.2pt" o:ole="">
            <v:imagedata r:id="rId79" o:title=""/>
          </v:shape>
          <o:OLEObject Type="Embed" ProgID="Equation.DSMT4" ShapeID="_x0000_i1062" DrawAspect="Content" ObjectID="_1626697200" r:id="rId80"/>
        </w:object>
      </w:r>
      <w:r>
        <w:rPr>
          <w:rFonts w:ascii="Palatino Linotype" w:hAnsi="Palatino Linotype"/>
          <w:spacing w:val="-14"/>
          <w:szCs w:val="24"/>
          <w:lang w:val="pt-BR"/>
        </w:rPr>
        <w:tab/>
      </w:r>
      <w:r>
        <w:rPr>
          <w:rFonts w:ascii="Palatino Linotype" w:hAnsi="Palatino Linotype"/>
          <w:spacing w:val="-14"/>
          <w:szCs w:val="24"/>
          <w:lang w:val="pt-BR"/>
        </w:rPr>
        <w:tab/>
      </w:r>
      <w:r>
        <w:rPr>
          <w:rFonts w:ascii="Palatino Linotype" w:hAnsi="Palatino Linotype"/>
          <w:spacing w:val="-14"/>
          <w:szCs w:val="24"/>
          <w:lang w:val="pt-BR"/>
        </w:rPr>
        <w:tab/>
      </w:r>
      <w:r>
        <w:rPr>
          <w:rFonts w:ascii="Palatino Linotype" w:hAnsi="Palatino Linotype"/>
          <w:spacing w:val="-14"/>
          <w:szCs w:val="24"/>
          <w:lang w:val="pt-BR"/>
        </w:rPr>
        <w:tab/>
      </w:r>
      <w:r>
        <w:rPr>
          <w:rFonts w:ascii="Palatino Linotype" w:hAnsi="Palatino Linotype"/>
          <w:spacing w:val="-14"/>
          <w:szCs w:val="24"/>
          <w:lang w:val="pt-BR"/>
        </w:rPr>
        <w:tab/>
      </w:r>
      <w:r>
        <w:rPr>
          <w:rFonts w:ascii="Palatino Linotype" w:hAnsi="Palatino Linotype"/>
          <w:szCs w:val="24"/>
        </w:rPr>
        <w:t>b</w:t>
      </w:r>
      <w:r w:rsidRPr="00FE4303">
        <w:rPr>
          <w:rFonts w:ascii="Palatino Linotype" w:hAnsi="Palatino Linotype"/>
          <w:szCs w:val="24"/>
        </w:rPr>
        <w:t xml:space="preserve">)  </w:t>
      </w:r>
      <w:r w:rsidRPr="00E11E25">
        <w:rPr>
          <w:rFonts w:ascii="Palatino Linotype" w:hAnsi="Palatino Linotype"/>
          <w:spacing w:val="-14"/>
          <w:position w:val="-28"/>
          <w:szCs w:val="24"/>
          <w:lang w:val="pt-BR"/>
        </w:rPr>
        <w:object w:dxaOrig="1440" w:dyaOrig="680" w14:anchorId="1EF9BA5D">
          <v:shape id="_x0000_i1063" type="#_x0000_t75" style="width:1in;height:34.2pt" o:ole="">
            <v:imagedata r:id="rId81" o:title=""/>
          </v:shape>
          <o:OLEObject Type="Embed" ProgID="Equation.DSMT4" ShapeID="_x0000_i1063" DrawAspect="Content" ObjectID="_1626697201" r:id="rId82"/>
        </w:object>
      </w:r>
    </w:p>
    <w:p w14:paraId="5D3B2783" w14:textId="6C4B0003" w:rsidR="000D1A44" w:rsidRPr="00FE4303" w:rsidRDefault="000D1A44" w:rsidP="000D1A44">
      <w:pPr>
        <w:spacing w:after="0" w:line="360" w:lineRule="auto"/>
        <w:jc w:val="both"/>
        <w:rPr>
          <w:rFonts w:ascii="Palatino Linotype" w:hAnsi="Palatino Linotype" w:cs="Calibri Light"/>
          <w:b/>
          <w:spacing w:val="-12"/>
          <w:szCs w:val="24"/>
          <w:lang w:val="pt-BR"/>
        </w:rPr>
      </w:pPr>
      <w:r w:rsidRPr="00FE4303">
        <w:rPr>
          <w:rFonts w:ascii="Palatino Linotype" w:hAnsi="Palatino Linotype" w:cs="Calibri Light"/>
          <w:b/>
          <w:spacing w:val="-12"/>
          <w:szCs w:val="24"/>
          <w:lang w:val="pt-BR"/>
        </w:rPr>
        <w:t>III. BÀI TẬP BỔ SUNG</w:t>
      </w:r>
    </w:p>
    <w:p w14:paraId="3746B29A" w14:textId="3D8ABEDB" w:rsidR="00420103" w:rsidRPr="00FE4303" w:rsidRDefault="0003210A" w:rsidP="0003210A">
      <w:pPr>
        <w:spacing w:after="0" w:line="360" w:lineRule="auto"/>
        <w:rPr>
          <w:rFonts w:ascii="Palatino Linotype" w:hAnsi="Palatino Linotype"/>
          <w:szCs w:val="24"/>
        </w:rPr>
      </w:pPr>
      <w:r w:rsidRPr="00FE4303">
        <w:rPr>
          <w:rFonts w:ascii="Palatino Linotype" w:hAnsi="Palatino Linotype"/>
          <w:b/>
          <w:szCs w:val="24"/>
        </w:rPr>
        <w:t xml:space="preserve">Bài </w:t>
      </w:r>
      <w:r w:rsidR="00680704" w:rsidRPr="00FE4303">
        <w:rPr>
          <w:rFonts w:ascii="Palatino Linotype" w:hAnsi="Palatino Linotype"/>
          <w:b/>
          <w:szCs w:val="24"/>
        </w:rPr>
        <w:t>2</w:t>
      </w:r>
      <w:r w:rsidRPr="00FE4303">
        <w:rPr>
          <w:rFonts w:ascii="Palatino Linotype" w:hAnsi="Palatino Linotype"/>
          <w:b/>
          <w:szCs w:val="24"/>
        </w:rPr>
        <w:t>.1.</w:t>
      </w:r>
      <w:r w:rsidRPr="00FE4303">
        <w:rPr>
          <w:rFonts w:ascii="Palatino Linotype" w:hAnsi="Palatino Linotype"/>
          <w:szCs w:val="24"/>
        </w:rPr>
        <w:t xml:space="preserve"> Tìm các số nguyên x và y biết rằng: </w:t>
      </w:r>
      <w:r w:rsidR="00420103" w:rsidRPr="00FE4303">
        <w:rPr>
          <w:rFonts w:ascii="Palatino Linotype" w:hAnsi="Palatino Linotype"/>
          <w:i/>
          <w:spacing w:val="-14"/>
          <w:szCs w:val="24"/>
          <w:lang w:val="pt-BR"/>
        </w:rPr>
        <w:t>(Gợi ý: Đưa về phương trình tích)</w:t>
      </w:r>
    </w:p>
    <w:p w14:paraId="4422219D" w14:textId="052F81C8" w:rsidR="00420103" w:rsidRPr="00FE4303" w:rsidRDefault="00420103" w:rsidP="00420103">
      <w:pPr>
        <w:spacing w:after="0" w:line="360" w:lineRule="auto"/>
        <w:rPr>
          <w:rFonts w:ascii="Palatino Linotype" w:hAnsi="Palatino Linotype"/>
          <w:spacing w:val="-14"/>
          <w:szCs w:val="24"/>
          <w:lang w:val="pt-BR"/>
        </w:rPr>
      </w:pPr>
      <w:r w:rsidRPr="00FE4303">
        <w:rPr>
          <w:rFonts w:ascii="Palatino Linotype" w:hAnsi="Palatino Linotype"/>
          <w:szCs w:val="24"/>
        </w:rPr>
        <w:t xml:space="preserve">a)  </w:t>
      </w:r>
      <w:r w:rsidRPr="00FE4303">
        <w:rPr>
          <w:rFonts w:ascii="Palatino Linotype" w:hAnsi="Palatino Linotype"/>
          <w:spacing w:val="-14"/>
          <w:position w:val="-24"/>
          <w:szCs w:val="24"/>
          <w:lang w:val="pt-BR"/>
        </w:rPr>
        <w:object w:dxaOrig="999" w:dyaOrig="620" w14:anchorId="071A2930">
          <v:shape id="_x0000_i1064" type="#_x0000_t75" style="width:49.8pt;height:31.2pt" o:ole="">
            <v:imagedata r:id="rId83" o:title=""/>
          </v:shape>
          <o:OLEObject Type="Embed" ProgID="Equation.DSMT4" ShapeID="_x0000_i1064" DrawAspect="Content" ObjectID="_1626697202" r:id="rId84"/>
        </w:object>
      </w:r>
      <w:r w:rsidRPr="00FE4303">
        <w:rPr>
          <w:rFonts w:ascii="Palatino Linotype" w:hAnsi="Palatino Linotype"/>
          <w:spacing w:val="-14"/>
          <w:szCs w:val="24"/>
          <w:lang w:val="pt-BR"/>
        </w:rPr>
        <w:t xml:space="preserve"> </w:t>
      </w:r>
      <w:r w:rsidRPr="00FE4303">
        <w:rPr>
          <w:rFonts w:ascii="Palatino Linotype" w:hAnsi="Palatino Linotype"/>
          <w:spacing w:val="-14"/>
          <w:szCs w:val="24"/>
          <w:lang w:val="pt-BR"/>
        </w:rPr>
        <w:tab/>
      </w:r>
      <w:r w:rsidRPr="00FE4303">
        <w:rPr>
          <w:rFonts w:ascii="Palatino Linotype" w:hAnsi="Palatino Linotype"/>
          <w:spacing w:val="-14"/>
          <w:szCs w:val="24"/>
          <w:lang w:val="pt-BR"/>
        </w:rPr>
        <w:tab/>
      </w:r>
      <w:r w:rsidRPr="00FE4303">
        <w:rPr>
          <w:rFonts w:ascii="Palatino Linotype" w:hAnsi="Palatino Linotype"/>
          <w:spacing w:val="-14"/>
          <w:szCs w:val="24"/>
          <w:lang w:val="pt-BR"/>
        </w:rPr>
        <w:tab/>
      </w:r>
      <w:r w:rsidRPr="00FE4303">
        <w:rPr>
          <w:rFonts w:ascii="Palatino Linotype" w:hAnsi="Palatino Linotype"/>
          <w:spacing w:val="-14"/>
          <w:szCs w:val="24"/>
          <w:lang w:val="pt-BR"/>
        </w:rPr>
        <w:tab/>
      </w:r>
      <w:r w:rsidRPr="00FE4303">
        <w:rPr>
          <w:rFonts w:ascii="Palatino Linotype" w:hAnsi="Palatino Linotype"/>
          <w:szCs w:val="24"/>
        </w:rPr>
        <w:t xml:space="preserve">b)  </w:t>
      </w:r>
      <w:r w:rsidRPr="00FE4303">
        <w:rPr>
          <w:rFonts w:ascii="Palatino Linotype" w:hAnsi="Palatino Linotype"/>
          <w:spacing w:val="-14"/>
          <w:position w:val="-28"/>
          <w:szCs w:val="24"/>
          <w:lang w:val="pt-BR"/>
        </w:rPr>
        <w:object w:dxaOrig="1020" w:dyaOrig="660" w14:anchorId="75E743D4">
          <v:shape id="_x0000_i1065" type="#_x0000_t75" style="width:51pt;height:33pt" o:ole="">
            <v:imagedata r:id="rId85" o:title=""/>
          </v:shape>
          <o:OLEObject Type="Embed" ProgID="Equation.DSMT4" ShapeID="_x0000_i1065" DrawAspect="Content" ObjectID="_1626697203" r:id="rId86"/>
        </w:object>
      </w:r>
      <w:r w:rsidRPr="00FE4303">
        <w:rPr>
          <w:rFonts w:ascii="Palatino Linotype" w:hAnsi="Palatino Linotype"/>
          <w:spacing w:val="-14"/>
          <w:szCs w:val="24"/>
          <w:lang w:val="pt-BR"/>
        </w:rPr>
        <w:t xml:space="preserve"> </w:t>
      </w:r>
    </w:p>
    <w:p w14:paraId="17CF1AB9" w14:textId="6C9D6A5A" w:rsidR="005962B7" w:rsidRPr="005962B7" w:rsidRDefault="00420103" w:rsidP="00420103">
      <w:pPr>
        <w:spacing w:after="0" w:line="360" w:lineRule="auto"/>
        <w:rPr>
          <w:rFonts w:ascii="Palatino Linotype" w:hAnsi="Palatino Linotype"/>
          <w:spacing w:val="-14"/>
          <w:szCs w:val="24"/>
          <w:lang w:val="pt-BR"/>
        </w:rPr>
      </w:pPr>
      <w:r w:rsidRPr="00FE4303">
        <w:rPr>
          <w:rFonts w:ascii="Palatino Linotype" w:hAnsi="Palatino Linotype"/>
          <w:i/>
          <w:spacing w:val="-14"/>
          <w:szCs w:val="24"/>
          <w:lang w:val="pt-BR"/>
        </w:rPr>
        <w:t xml:space="preserve"> </w:t>
      </w:r>
      <w:r w:rsidR="006362D5" w:rsidRPr="00FE4303">
        <w:rPr>
          <w:rFonts w:ascii="Palatino Linotype" w:hAnsi="Palatino Linotype"/>
          <w:b/>
          <w:szCs w:val="24"/>
        </w:rPr>
        <w:t>Bài 2.2.</w:t>
      </w:r>
      <w:r w:rsidR="006362D5" w:rsidRPr="00FE4303">
        <w:rPr>
          <w:rFonts w:ascii="Palatino Linotype" w:hAnsi="Palatino Linotype"/>
          <w:szCs w:val="24"/>
        </w:rPr>
        <w:t xml:space="preserve"> Tính:  </w:t>
      </w:r>
      <w:r w:rsidR="006362D5" w:rsidRPr="00FE4303">
        <w:rPr>
          <w:rFonts w:ascii="Palatino Linotype" w:hAnsi="Palatino Linotype"/>
          <w:spacing w:val="-14"/>
          <w:position w:val="-24"/>
          <w:szCs w:val="24"/>
          <w:lang w:val="pt-BR"/>
        </w:rPr>
        <w:object w:dxaOrig="4180" w:dyaOrig="620" w14:anchorId="3F289FFB">
          <v:shape id="_x0000_i1066" type="#_x0000_t75" style="width:208.2pt;height:31.2pt" o:ole="">
            <v:imagedata r:id="rId87" o:title=""/>
          </v:shape>
          <o:OLEObject Type="Embed" ProgID="Equation.DSMT4" ShapeID="_x0000_i1066" DrawAspect="Content" ObjectID="_1626697204" r:id="rId88"/>
        </w:object>
      </w:r>
    </w:p>
    <w:p w14:paraId="459D7B9B" w14:textId="7B8426BD" w:rsidR="00FE4303" w:rsidRDefault="00FE4303" w:rsidP="00420103">
      <w:pPr>
        <w:spacing w:after="0" w:line="360" w:lineRule="auto"/>
        <w:rPr>
          <w:rFonts w:ascii="Palatino Linotype" w:hAnsi="Palatino Linotype"/>
          <w:szCs w:val="24"/>
        </w:rPr>
      </w:pPr>
      <w:r w:rsidRPr="00FE4303">
        <w:rPr>
          <w:rFonts w:ascii="Palatino Linotype" w:hAnsi="Palatino Linotype"/>
          <w:b/>
          <w:szCs w:val="24"/>
        </w:rPr>
        <w:t>Bài 2.3.</w:t>
      </w:r>
      <w:r w:rsidRPr="00FE4303">
        <w:rPr>
          <w:rFonts w:ascii="Palatino Linotype" w:hAnsi="Palatino Linotype"/>
          <w:szCs w:val="24"/>
        </w:rPr>
        <w:t xml:space="preserve"> T</w:t>
      </w:r>
      <w:r>
        <w:rPr>
          <w:rFonts w:ascii="Palatino Linotype" w:hAnsi="Palatino Linotype"/>
          <w:szCs w:val="24"/>
        </w:rPr>
        <w:t xml:space="preserve">ìm thương </w:t>
      </w:r>
      <w:proofErr w:type="gramStart"/>
      <w:r>
        <w:rPr>
          <w:rFonts w:ascii="Palatino Linotype" w:hAnsi="Palatino Linotype"/>
          <w:szCs w:val="24"/>
        </w:rPr>
        <w:t>A :</w:t>
      </w:r>
      <w:proofErr w:type="gramEnd"/>
      <w:r>
        <w:rPr>
          <w:rFonts w:ascii="Palatino Linotype" w:hAnsi="Palatino Linotype"/>
          <w:szCs w:val="24"/>
        </w:rPr>
        <w:t xml:space="preserve"> B biết:</w:t>
      </w:r>
    </w:p>
    <w:p w14:paraId="69EB1E8F" w14:textId="77777777" w:rsidR="00FE4303" w:rsidRDefault="00FE4303" w:rsidP="00420103">
      <w:pPr>
        <w:spacing w:after="0" w:line="360" w:lineRule="auto"/>
        <w:rPr>
          <w:rFonts w:ascii="Palatino Linotype" w:hAnsi="Palatino Linotype" w:cs="Calibri Light"/>
          <w:b/>
          <w:spacing w:val="-12"/>
          <w:szCs w:val="24"/>
          <w:lang w:val="pt-BR"/>
        </w:rPr>
      </w:pPr>
      <w:r w:rsidRPr="00FE4303">
        <w:rPr>
          <w:rFonts w:ascii="Palatino Linotype" w:hAnsi="Palatino Linotype"/>
          <w:spacing w:val="-14"/>
          <w:position w:val="-24"/>
          <w:szCs w:val="24"/>
          <w:lang w:val="pt-BR"/>
        </w:rPr>
        <w:object w:dxaOrig="2100" w:dyaOrig="620" w14:anchorId="41F04E74">
          <v:shape id="_x0000_i1067" type="#_x0000_t75" style="width:104.4pt;height:31.2pt" o:ole="">
            <v:imagedata r:id="rId89" o:title=""/>
          </v:shape>
          <o:OLEObject Type="Embed" ProgID="Equation.DSMT4" ShapeID="_x0000_i1067" DrawAspect="Content" ObjectID="_1626697205" r:id="rId90"/>
        </w:object>
      </w:r>
      <w:r>
        <w:rPr>
          <w:rFonts w:ascii="Palatino Linotype" w:hAnsi="Palatino Linotype"/>
          <w:spacing w:val="-14"/>
          <w:szCs w:val="24"/>
          <w:lang w:val="pt-BR"/>
        </w:rPr>
        <w:tab/>
      </w:r>
      <w:r>
        <w:rPr>
          <w:rFonts w:ascii="Palatino Linotype" w:hAnsi="Palatino Linotype"/>
          <w:spacing w:val="-14"/>
          <w:szCs w:val="24"/>
          <w:lang w:val="pt-BR"/>
        </w:rPr>
        <w:tab/>
      </w:r>
      <w:r>
        <w:rPr>
          <w:rFonts w:ascii="Palatino Linotype" w:hAnsi="Palatino Linotype"/>
          <w:spacing w:val="-14"/>
          <w:szCs w:val="24"/>
          <w:lang w:val="pt-BR"/>
        </w:rPr>
        <w:tab/>
      </w:r>
      <w:r>
        <w:rPr>
          <w:rFonts w:ascii="Palatino Linotype" w:hAnsi="Palatino Linotype"/>
          <w:spacing w:val="-14"/>
          <w:szCs w:val="24"/>
          <w:lang w:val="pt-BR"/>
        </w:rPr>
        <w:tab/>
      </w:r>
      <w:r w:rsidRPr="00FE4303">
        <w:rPr>
          <w:rFonts w:ascii="Palatino Linotype" w:hAnsi="Palatino Linotype"/>
          <w:spacing w:val="-14"/>
          <w:position w:val="-24"/>
          <w:szCs w:val="24"/>
          <w:lang w:val="pt-BR"/>
        </w:rPr>
        <w:object w:dxaOrig="2200" w:dyaOrig="620" w14:anchorId="760580D2">
          <v:shape id="_x0000_i1068" type="#_x0000_t75" style="width:109.8pt;height:31.2pt" o:ole="">
            <v:imagedata r:id="rId91" o:title=""/>
          </v:shape>
          <o:OLEObject Type="Embed" ProgID="Equation.DSMT4" ShapeID="_x0000_i1068" DrawAspect="Content" ObjectID="_1626697206" r:id="rId92"/>
        </w:object>
      </w:r>
    </w:p>
    <w:p w14:paraId="00BDBE4A" w14:textId="763FFB8E" w:rsidR="005962B7" w:rsidRPr="00FE4303" w:rsidRDefault="005962B7" w:rsidP="005962B7">
      <w:pPr>
        <w:spacing w:after="0" w:line="360" w:lineRule="auto"/>
        <w:jc w:val="both"/>
        <w:rPr>
          <w:rFonts w:ascii="Palatino Linotype" w:hAnsi="Palatino Linotype"/>
          <w:spacing w:val="-14"/>
          <w:szCs w:val="24"/>
          <w:lang w:val="pt-BR"/>
        </w:rPr>
      </w:pPr>
      <w:r w:rsidRPr="00FE4303">
        <w:rPr>
          <w:rFonts w:ascii="Palatino Linotype" w:hAnsi="Palatino Linotype"/>
          <w:b/>
          <w:spacing w:val="-14"/>
          <w:szCs w:val="24"/>
          <w:lang w:val="pt-BR"/>
        </w:rPr>
        <w:t xml:space="preserve">Bài </w:t>
      </w:r>
      <w:r w:rsidR="000F3C03">
        <w:rPr>
          <w:rFonts w:ascii="Palatino Linotype" w:hAnsi="Palatino Linotype"/>
          <w:b/>
          <w:spacing w:val="-14"/>
          <w:szCs w:val="24"/>
          <w:lang w:val="pt-BR"/>
        </w:rPr>
        <w:t>2.4</w:t>
      </w:r>
      <w:r w:rsidRPr="00FE4303">
        <w:rPr>
          <w:rFonts w:ascii="Palatino Linotype" w:hAnsi="Palatino Linotype"/>
          <w:b/>
          <w:spacing w:val="-14"/>
          <w:szCs w:val="24"/>
          <w:lang w:val="pt-BR"/>
        </w:rPr>
        <w:t>.</w:t>
      </w:r>
      <w:r w:rsidRPr="00FE4303">
        <w:rPr>
          <w:rFonts w:ascii="Palatino Linotype" w:hAnsi="Palatino Linotype"/>
          <w:spacing w:val="-14"/>
          <w:szCs w:val="24"/>
          <w:lang w:val="pt-BR"/>
        </w:rPr>
        <w:t xml:space="preserve"> Tính:</w:t>
      </w:r>
    </w:p>
    <w:p w14:paraId="0A39BB15" w14:textId="77777777" w:rsidR="005962B7" w:rsidRPr="00FE4303" w:rsidRDefault="005962B7" w:rsidP="005962B7">
      <w:pPr>
        <w:spacing w:after="0" w:line="360" w:lineRule="auto"/>
        <w:jc w:val="both"/>
        <w:rPr>
          <w:rFonts w:ascii="Palatino Linotype" w:hAnsi="Palatino Linotype"/>
          <w:spacing w:val="-14"/>
          <w:szCs w:val="24"/>
          <w:lang w:val="pt-BR"/>
        </w:rPr>
      </w:pPr>
      <w:r w:rsidRPr="00FE4303">
        <w:rPr>
          <w:rFonts w:ascii="Palatino Linotype" w:hAnsi="Palatino Linotype"/>
          <w:spacing w:val="-14"/>
          <w:szCs w:val="24"/>
          <w:lang w:val="pt-BR"/>
        </w:rPr>
        <w:t xml:space="preserve">a) </w:t>
      </w:r>
      <w:r w:rsidRPr="00FE4303">
        <w:rPr>
          <w:rFonts w:ascii="Palatino Linotype" w:hAnsi="Palatino Linotype"/>
          <w:spacing w:val="-14"/>
          <w:position w:val="-28"/>
          <w:szCs w:val="24"/>
          <w:lang w:val="pt-BR"/>
        </w:rPr>
        <w:object w:dxaOrig="4020" w:dyaOrig="700" w14:anchorId="76585364">
          <v:shape id="_x0000_i1069" type="#_x0000_t75" style="width:201pt;height:35.4pt" o:ole="">
            <v:imagedata r:id="rId93" o:title=""/>
          </v:shape>
          <o:OLEObject Type="Embed" ProgID="Equation.DSMT4" ShapeID="_x0000_i1069" DrawAspect="Content" ObjectID="_1626697207" r:id="rId94"/>
        </w:object>
      </w:r>
      <w:r w:rsidRPr="00FE4303">
        <w:rPr>
          <w:rFonts w:ascii="Palatino Linotype" w:hAnsi="Palatino Linotype"/>
          <w:spacing w:val="-14"/>
          <w:szCs w:val="24"/>
          <w:lang w:val="pt-BR"/>
        </w:rPr>
        <w:tab/>
      </w:r>
      <w:r w:rsidRPr="00FE4303">
        <w:rPr>
          <w:rFonts w:ascii="Palatino Linotype" w:hAnsi="Palatino Linotype"/>
          <w:spacing w:val="-14"/>
          <w:szCs w:val="24"/>
          <w:lang w:val="pt-BR"/>
        </w:rPr>
        <w:tab/>
        <w:t xml:space="preserve">b) </w:t>
      </w:r>
      <w:r w:rsidRPr="00FE4303">
        <w:rPr>
          <w:rFonts w:ascii="Palatino Linotype" w:hAnsi="Palatino Linotype"/>
          <w:spacing w:val="-14"/>
          <w:position w:val="-24"/>
          <w:szCs w:val="24"/>
          <w:lang w:val="pt-BR"/>
        </w:rPr>
        <w:object w:dxaOrig="3300" w:dyaOrig="660" w14:anchorId="35842362">
          <v:shape id="_x0000_i1070" type="#_x0000_t75" style="width:165pt;height:33pt" o:ole="">
            <v:imagedata r:id="rId95" o:title=""/>
          </v:shape>
          <o:OLEObject Type="Embed" ProgID="Equation.DSMT4" ShapeID="_x0000_i1070" DrawAspect="Content" ObjectID="_1626697208" r:id="rId96"/>
        </w:object>
      </w:r>
      <w:bookmarkStart w:id="5" w:name="_Hlk8218285"/>
    </w:p>
    <w:p w14:paraId="7693A3A9" w14:textId="4E57795F" w:rsidR="005962B7" w:rsidRPr="00FE4303" w:rsidRDefault="005962B7" w:rsidP="005962B7">
      <w:pPr>
        <w:spacing w:after="0" w:line="360" w:lineRule="auto"/>
        <w:jc w:val="both"/>
        <w:rPr>
          <w:rFonts w:ascii="Palatino Linotype" w:hAnsi="Palatino Linotype"/>
          <w:spacing w:val="-14"/>
          <w:szCs w:val="24"/>
          <w:lang w:val="pt-BR"/>
        </w:rPr>
      </w:pPr>
      <w:r w:rsidRPr="00FE4303">
        <w:rPr>
          <w:rFonts w:ascii="Palatino Linotype" w:hAnsi="Palatino Linotype"/>
          <w:b/>
          <w:spacing w:val="-14"/>
          <w:szCs w:val="24"/>
          <w:lang w:val="pt-BR"/>
        </w:rPr>
        <w:t xml:space="preserve">Bài </w:t>
      </w:r>
      <w:r w:rsidR="000F3C03">
        <w:rPr>
          <w:rFonts w:ascii="Palatino Linotype" w:hAnsi="Palatino Linotype"/>
          <w:b/>
          <w:spacing w:val="-14"/>
          <w:szCs w:val="24"/>
          <w:lang w:val="pt-BR"/>
        </w:rPr>
        <w:t>2.5</w:t>
      </w:r>
      <w:r w:rsidRPr="00FE4303">
        <w:rPr>
          <w:rFonts w:ascii="Palatino Linotype" w:hAnsi="Palatino Linotype"/>
          <w:b/>
          <w:spacing w:val="-14"/>
          <w:szCs w:val="24"/>
          <w:lang w:val="pt-BR"/>
        </w:rPr>
        <w:t>.</w:t>
      </w:r>
      <w:r w:rsidRPr="00FE4303">
        <w:rPr>
          <w:rFonts w:ascii="Palatino Linotype" w:hAnsi="Palatino Linotype"/>
          <w:spacing w:val="-14"/>
          <w:szCs w:val="24"/>
          <w:lang w:val="pt-BR"/>
        </w:rPr>
        <w:t xml:space="preserve"> Với giá trị nào của </w:t>
      </w:r>
      <w:r w:rsidRPr="00FE4303">
        <w:rPr>
          <w:rFonts w:ascii="Palatino Linotype" w:hAnsi="Palatino Linotype"/>
          <w:i/>
          <w:spacing w:val="-14"/>
          <w:szCs w:val="24"/>
          <w:lang w:val="pt-BR"/>
        </w:rPr>
        <w:t xml:space="preserve">x </w:t>
      </w:r>
      <w:r w:rsidRPr="00FE4303">
        <w:rPr>
          <w:rFonts w:ascii="Palatino Linotype" w:hAnsi="Palatino Linotype"/>
          <w:spacing w:val="-14"/>
          <w:szCs w:val="24"/>
          <w:lang w:val="pt-BR"/>
        </w:rPr>
        <w:t xml:space="preserve">thì ta có: </w:t>
      </w:r>
    </w:p>
    <w:bookmarkEnd w:id="5"/>
    <w:p w14:paraId="18FA7000" w14:textId="0FA26675" w:rsidR="005962B7" w:rsidRPr="00FE4303" w:rsidRDefault="005962B7" w:rsidP="005962B7">
      <w:pPr>
        <w:spacing w:after="0" w:line="360" w:lineRule="auto"/>
        <w:jc w:val="both"/>
        <w:rPr>
          <w:rFonts w:ascii="Palatino Linotype" w:hAnsi="Palatino Linotype"/>
          <w:spacing w:val="-14"/>
          <w:szCs w:val="24"/>
          <w:lang w:val="pt-BR"/>
        </w:rPr>
      </w:pPr>
      <w:r w:rsidRPr="00FE4303">
        <w:rPr>
          <w:rFonts w:ascii="Palatino Linotype" w:hAnsi="Palatino Linotype"/>
          <w:spacing w:val="-14"/>
          <w:szCs w:val="24"/>
          <w:lang w:val="pt-BR"/>
        </w:rPr>
        <w:t xml:space="preserve">a) </w:t>
      </w:r>
      <w:r w:rsidRPr="00FE4303">
        <w:rPr>
          <w:rFonts w:ascii="Palatino Linotype" w:hAnsi="Palatino Linotype"/>
          <w:spacing w:val="-14"/>
          <w:position w:val="-24"/>
          <w:szCs w:val="24"/>
          <w:lang w:val="pt-BR"/>
        </w:rPr>
        <w:object w:dxaOrig="680" w:dyaOrig="620" w14:anchorId="294E2A6A">
          <v:shape id="_x0000_i1071" type="#_x0000_t75" style="width:33.6pt;height:30.6pt" o:ole="">
            <v:imagedata r:id="rId97" o:title=""/>
          </v:shape>
          <o:OLEObject Type="Embed" ProgID="Equation.DSMT4" ShapeID="_x0000_i1071" DrawAspect="Content" ObjectID="_1626697209" r:id="rId98"/>
        </w:object>
      </w:r>
      <w:r w:rsidRPr="00FE4303">
        <w:rPr>
          <w:rFonts w:ascii="Palatino Linotype" w:hAnsi="Palatino Linotype"/>
          <w:spacing w:val="-14"/>
          <w:szCs w:val="24"/>
          <w:lang w:val="pt-BR"/>
        </w:rPr>
        <w:t xml:space="preserve"> là số dương;</w:t>
      </w:r>
      <w:r w:rsidRPr="00FE4303">
        <w:rPr>
          <w:rFonts w:ascii="Palatino Linotype" w:hAnsi="Palatino Linotype"/>
          <w:spacing w:val="-14"/>
          <w:szCs w:val="24"/>
          <w:lang w:val="pt-BR"/>
        </w:rPr>
        <w:tab/>
      </w:r>
      <w:r w:rsidRPr="00FE4303">
        <w:rPr>
          <w:rFonts w:ascii="Palatino Linotype" w:hAnsi="Palatino Linotype"/>
          <w:spacing w:val="-14"/>
          <w:szCs w:val="24"/>
          <w:lang w:val="pt-BR"/>
        </w:rPr>
        <w:tab/>
      </w:r>
      <w:r w:rsidRPr="00FE4303">
        <w:rPr>
          <w:rFonts w:ascii="Palatino Linotype" w:hAnsi="Palatino Linotype"/>
          <w:spacing w:val="-14"/>
          <w:szCs w:val="24"/>
          <w:lang w:val="pt-BR"/>
        </w:rPr>
        <w:tab/>
      </w:r>
      <w:r w:rsidRPr="00FE4303">
        <w:rPr>
          <w:rFonts w:ascii="Palatino Linotype" w:hAnsi="Palatino Linotype"/>
          <w:spacing w:val="-14"/>
          <w:szCs w:val="24"/>
          <w:lang w:val="pt-BR"/>
        </w:rPr>
        <w:tab/>
      </w:r>
      <w:r w:rsidRPr="00FE4303">
        <w:rPr>
          <w:rFonts w:ascii="Palatino Linotype" w:hAnsi="Palatino Linotype"/>
          <w:spacing w:val="-14"/>
          <w:szCs w:val="24"/>
          <w:lang w:val="pt-BR"/>
        </w:rPr>
        <w:tab/>
        <w:t>b</w:t>
      </w:r>
      <w:r w:rsidR="000F3C03">
        <w:rPr>
          <w:rFonts w:ascii="Palatino Linotype" w:hAnsi="Palatino Linotype"/>
          <w:spacing w:val="-14"/>
          <w:szCs w:val="24"/>
          <w:lang w:val="pt-BR"/>
        </w:rPr>
        <w:t>*</w:t>
      </w:r>
      <w:r w:rsidRPr="00FE4303">
        <w:rPr>
          <w:rFonts w:ascii="Palatino Linotype" w:hAnsi="Palatino Linotype"/>
          <w:spacing w:val="-14"/>
          <w:szCs w:val="24"/>
          <w:lang w:val="pt-BR"/>
        </w:rPr>
        <w:t xml:space="preserve">) </w:t>
      </w:r>
      <w:r w:rsidRPr="00FE4303">
        <w:rPr>
          <w:rFonts w:ascii="Palatino Linotype" w:hAnsi="Palatino Linotype"/>
          <w:spacing w:val="-14"/>
          <w:position w:val="-30"/>
          <w:szCs w:val="24"/>
          <w:lang w:val="pt-BR"/>
        </w:rPr>
        <w:object w:dxaOrig="1980" w:dyaOrig="720" w14:anchorId="36BDE6BF">
          <v:shape id="_x0000_i1072" type="#_x0000_t75" style="width:99pt;height:36pt" o:ole="">
            <v:imagedata r:id="rId99" o:title=""/>
          </v:shape>
          <o:OLEObject Type="Embed" ProgID="Equation.DSMT4" ShapeID="_x0000_i1072" DrawAspect="Content" ObjectID="_1626697210" r:id="rId100"/>
        </w:object>
      </w:r>
      <w:r w:rsidRPr="00FE4303">
        <w:rPr>
          <w:rFonts w:ascii="Palatino Linotype" w:hAnsi="Palatino Linotype"/>
          <w:spacing w:val="-14"/>
          <w:szCs w:val="24"/>
          <w:lang w:val="pt-BR"/>
        </w:rPr>
        <w:t xml:space="preserve"> là số dương;</w:t>
      </w:r>
    </w:p>
    <w:p w14:paraId="64607CD1" w14:textId="2D19C2D3" w:rsidR="005962B7" w:rsidRPr="00FE4303" w:rsidRDefault="005962B7" w:rsidP="005962B7">
      <w:pPr>
        <w:spacing w:after="0" w:line="360" w:lineRule="auto"/>
        <w:jc w:val="both"/>
        <w:rPr>
          <w:rFonts w:ascii="Palatino Linotype" w:hAnsi="Palatino Linotype"/>
          <w:spacing w:val="-14"/>
          <w:szCs w:val="24"/>
          <w:lang w:val="pt-BR"/>
        </w:rPr>
      </w:pPr>
      <w:r w:rsidRPr="00FE4303">
        <w:rPr>
          <w:rFonts w:ascii="Palatino Linotype" w:hAnsi="Palatino Linotype"/>
          <w:b/>
          <w:spacing w:val="-14"/>
          <w:szCs w:val="24"/>
          <w:lang w:val="pt-BR"/>
        </w:rPr>
        <w:t xml:space="preserve">Bài </w:t>
      </w:r>
      <w:r w:rsidR="000F3C03">
        <w:rPr>
          <w:rFonts w:ascii="Palatino Linotype" w:hAnsi="Palatino Linotype"/>
          <w:b/>
          <w:spacing w:val="-14"/>
          <w:szCs w:val="24"/>
          <w:lang w:val="pt-BR"/>
        </w:rPr>
        <w:t>2.6</w:t>
      </w:r>
      <w:r w:rsidRPr="00FE4303">
        <w:rPr>
          <w:rFonts w:ascii="Palatino Linotype" w:hAnsi="Palatino Linotype"/>
          <w:b/>
          <w:spacing w:val="-14"/>
          <w:szCs w:val="24"/>
          <w:lang w:val="pt-BR"/>
        </w:rPr>
        <w:t>*.</w:t>
      </w:r>
      <w:r w:rsidRPr="00FE4303">
        <w:rPr>
          <w:rFonts w:ascii="Palatino Linotype" w:hAnsi="Palatino Linotype"/>
          <w:spacing w:val="-14"/>
          <w:szCs w:val="24"/>
          <w:lang w:val="pt-BR"/>
        </w:rPr>
        <w:t xml:space="preserve"> Chứng tỏ rằng: </w:t>
      </w:r>
    </w:p>
    <w:p w14:paraId="64A1409B" w14:textId="77777777" w:rsidR="005962B7" w:rsidRPr="00FE4303" w:rsidRDefault="005962B7" w:rsidP="005962B7">
      <w:pPr>
        <w:spacing w:after="0" w:line="360" w:lineRule="auto"/>
        <w:jc w:val="both"/>
        <w:rPr>
          <w:rFonts w:ascii="Palatino Linotype" w:hAnsi="Palatino Linotype"/>
          <w:spacing w:val="-14"/>
          <w:szCs w:val="24"/>
          <w:lang w:val="pt-BR"/>
        </w:rPr>
      </w:pPr>
      <w:r w:rsidRPr="00FE4303">
        <w:rPr>
          <w:rFonts w:ascii="Palatino Linotype" w:hAnsi="Palatino Linotype"/>
          <w:spacing w:val="-14"/>
          <w:szCs w:val="24"/>
          <w:lang w:val="pt-BR"/>
        </w:rPr>
        <w:t xml:space="preserve">a) </w:t>
      </w:r>
      <w:r w:rsidRPr="00FE4303">
        <w:rPr>
          <w:rFonts w:ascii="Palatino Linotype" w:hAnsi="Palatino Linotype"/>
          <w:spacing w:val="-14"/>
          <w:position w:val="-24"/>
          <w:szCs w:val="24"/>
          <w:lang w:val="pt-BR"/>
        </w:rPr>
        <w:object w:dxaOrig="3400" w:dyaOrig="620" w14:anchorId="668BAA31">
          <v:shape id="_x0000_i1073" type="#_x0000_t75" style="width:170.4pt;height:31.2pt" o:ole="">
            <v:imagedata r:id="rId101" o:title=""/>
          </v:shape>
          <o:OLEObject Type="Embed" ProgID="Equation.DSMT4" ShapeID="_x0000_i1073" DrawAspect="Content" ObjectID="_1626697211" r:id="rId102"/>
        </w:object>
      </w:r>
      <w:r w:rsidRPr="00FE4303">
        <w:rPr>
          <w:rFonts w:ascii="Palatino Linotype" w:hAnsi="Palatino Linotype"/>
          <w:spacing w:val="-14"/>
          <w:szCs w:val="24"/>
          <w:lang w:val="pt-BR"/>
        </w:rPr>
        <w:tab/>
      </w:r>
      <w:r w:rsidRPr="00FE4303">
        <w:rPr>
          <w:rFonts w:ascii="Palatino Linotype" w:hAnsi="Palatino Linotype"/>
          <w:spacing w:val="-14"/>
          <w:szCs w:val="24"/>
          <w:lang w:val="pt-BR"/>
        </w:rPr>
        <w:tab/>
        <w:t xml:space="preserve">b) </w:t>
      </w:r>
      <w:r w:rsidRPr="00FE4303">
        <w:rPr>
          <w:rFonts w:ascii="Palatino Linotype" w:hAnsi="Palatino Linotype"/>
          <w:spacing w:val="-14"/>
          <w:position w:val="-24"/>
          <w:szCs w:val="24"/>
          <w:lang w:val="pt-BR"/>
        </w:rPr>
        <w:object w:dxaOrig="3320" w:dyaOrig="660" w14:anchorId="170D0B78">
          <v:shape id="_x0000_i1074" type="#_x0000_t75" style="width:165.6pt;height:33pt" o:ole="">
            <v:imagedata r:id="rId103" o:title=""/>
          </v:shape>
          <o:OLEObject Type="Embed" ProgID="Equation.DSMT4" ShapeID="_x0000_i1074" DrawAspect="Content" ObjectID="_1626697212" r:id="rId104"/>
        </w:object>
      </w:r>
    </w:p>
    <w:p w14:paraId="3B3073A6" w14:textId="01036D48" w:rsidR="00160613" w:rsidRPr="00FE4303" w:rsidRDefault="005962B7" w:rsidP="00420103">
      <w:pPr>
        <w:spacing w:after="0" w:line="360" w:lineRule="auto"/>
        <w:rPr>
          <w:rFonts w:ascii="Palatino Linotype" w:hAnsi="Palatino Linotype" w:cs="Calibri Light"/>
          <w:b/>
          <w:spacing w:val="-12"/>
          <w:szCs w:val="24"/>
          <w:lang w:val="pt-BR"/>
        </w:rPr>
      </w:pPr>
      <w:r>
        <w:rPr>
          <w:rFonts w:ascii="Palatino Linotype" w:hAnsi="Palatino Linotype" w:cs="Calibri Light"/>
          <w:b/>
          <w:spacing w:val="-12"/>
          <w:szCs w:val="24"/>
          <w:lang w:val="pt-BR"/>
        </w:rPr>
        <w:br w:type="page"/>
      </w:r>
      <w:r w:rsidR="00160613" w:rsidRPr="00FE4303">
        <w:rPr>
          <w:rFonts w:ascii="Palatino Linotype" w:hAnsi="Palatino Linotype" w:cs="Calibri Light"/>
          <w:b/>
          <w:spacing w:val="-12"/>
          <w:szCs w:val="24"/>
          <w:lang w:val="pt-BR"/>
        </w:rPr>
        <w:lastRenderedPageBreak/>
        <w:t>I</w:t>
      </w:r>
      <w:r w:rsidR="000D1A44" w:rsidRPr="00FE4303">
        <w:rPr>
          <w:rFonts w:ascii="Palatino Linotype" w:hAnsi="Palatino Linotype" w:cs="Calibri Light"/>
          <w:b/>
          <w:spacing w:val="-12"/>
          <w:szCs w:val="24"/>
          <w:lang w:val="pt-BR"/>
        </w:rPr>
        <w:t>V</w:t>
      </w:r>
      <w:r w:rsidR="00160613" w:rsidRPr="00FE4303">
        <w:rPr>
          <w:rFonts w:ascii="Palatino Linotype" w:hAnsi="Palatino Linotype" w:cs="Calibri Light"/>
          <w:b/>
          <w:spacing w:val="-12"/>
          <w:szCs w:val="24"/>
          <w:lang w:val="pt-BR"/>
        </w:rPr>
        <w:t>. BÀI TẬP VỀ NHÀ</w:t>
      </w:r>
    </w:p>
    <w:p w14:paraId="4CD17F92" w14:textId="774F282B" w:rsidR="00160613" w:rsidRPr="00FE4303" w:rsidRDefault="00160613" w:rsidP="000D1A44">
      <w:pPr>
        <w:spacing w:after="0" w:line="360" w:lineRule="auto"/>
        <w:jc w:val="both"/>
        <w:rPr>
          <w:rFonts w:ascii="Palatino Linotype" w:hAnsi="Palatino Linotype"/>
          <w:spacing w:val="-14"/>
          <w:szCs w:val="24"/>
          <w:lang w:val="pt-BR"/>
        </w:rPr>
      </w:pPr>
      <w:r w:rsidRPr="00FE4303">
        <w:rPr>
          <w:rFonts w:ascii="Palatino Linotype" w:hAnsi="Palatino Linotype"/>
          <w:b/>
          <w:spacing w:val="-14"/>
          <w:szCs w:val="24"/>
          <w:lang w:val="pt-BR"/>
        </w:rPr>
        <w:t xml:space="preserve">Bài </w:t>
      </w:r>
      <w:r w:rsidR="005D44D5" w:rsidRPr="00FE4303">
        <w:rPr>
          <w:rFonts w:ascii="Palatino Linotype" w:hAnsi="Palatino Linotype"/>
          <w:b/>
          <w:spacing w:val="-14"/>
          <w:szCs w:val="24"/>
          <w:lang w:val="pt-BR"/>
        </w:rPr>
        <w:t>3.</w:t>
      </w:r>
      <w:r w:rsidRPr="00FE4303">
        <w:rPr>
          <w:rFonts w:ascii="Palatino Linotype" w:hAnsi="Palatino Linotype"/>
          <w:b/>
          <w:spacing w:val="-14"/>
          <w:szCs w:val="24"/>
          <w:lang w:val="pt-BR"/>
        </w:rPr>
        <w:t xml:space="preserve">1. </w:t>
      </w:r>
      <w:r w:rsidRPr="00FE4303">
        <w:rPr>
          <w:rFonts w:ascii="Palatino Linotype" w:hAnsi="Palatino Linotype"/>
          <w:spacing w:val="-14"/>
          <w:szCs w:val="24"/>
          <w:lang w:val="pt-BR"/>
        </w:rPr>
        <w:t>Tính:</w:t>
      </w:r>
    </w:p>
    <w:p w14:paraId="5A7F9438" w14:textId="41AF3ED3" w:rsidR="00160613" w:rsidRPr="00FE4303" w:rsidRDefault="00160613" w:rsidP="000D1A44">
      <w:pPr>
        <w:spacing w:after="0" w:line="360" w:lineRule="auto"/>
        <w:jc w:val="both"/>
        <w:rPr>
          <w:rFonts w:ascii="Palatino Linotype" w:hAnsi="Palatino Linotype"/>
          <w:spacing w:val="-14"/>
          <w:szCs w:val="24"/>
          <w:lang w:val="pt-BR"/>
        </w:rPr>
      </w:pPr>
      <w:r w:rsidRPr="00FE4303">
        <w:rPr>
          <w:rFonts w:ascii="Palatino Linotype" w:hAnsi="Palatino Linotype"/>
          <w:spacing w:val="-14"/>
          <w:szCs w:val="24"/>
          <w:lang w:val="pt-BR"/>
        </w:rPr>
        <w:t xml:space="preserve">a) </w:t>
      </w:r>
      <w:r w:rsidRPr="00FE4303">
        <w:rPr>
          <w:rFonts w:ascii="Palatino Linotype" w:hAnsi="Palatino Linotype"/>
          <w:spacing w:val="-14"/>
          <w:position w:val="-24"/>
          <w:szCs w:val="24"/>
          <w:lang w:val="pt-BR"/>
        </w:rPr>
        <w:object w:dxaOrig="940" w:dyaOrig="660" w14:anchorId="042254E3">
          <v:shape id="_x0000_i1075" type="#_x0000_t75" style="width:47.4pt;height:33pt" o:ole="">
            <v:imagedata r:id="rId105" o:title=""/>
          </v:shape>
          <o:OLEObject Type="Embed" ProgID="Equation.DSMT4" ShapeID="_x0000_i1075" DrawAspect="Content" ObjectID="_1626697213" r:id="rId106"/>
        </w:object>
      </w:r>
      <w:r w:rsidRPr="00FE4303">
        <w:rPr>
          <w:rFonts w:ascii="Palatino Linotype" w:hAnsi="Palatino Linotype"/>
          <w:spacing w:val="-14"/>
          <w:szCs w:val="24"/>
          <w:lang w:val="pt-BR"/>
        </w:rPr>
        <w:tab/>
      </w:r>
      <w:r w:rsidRPr="00FE4303">
        <w:rPr>
          <w:rFonts w:ascii="Palatino Linotype" w:hAnsi="Palatino Linotype"/>
          <w:spacing w:val="-14"/>
          <w:szCs w:val="24"/>
          <w:lang w:val="pt-BR"/>
        </w:rPr>
        <w:tab/>
        <w:t xml:space="preserve">b) </w:t>
      </w:r>
      <w:r w:rsidRPr="00FE4303">
        <w:rPr>
          <w:rFonts w:ascii="Palatino Linotype" w:hAnsi="Palatino Linotype"/>
          <w:spacing w:val="-14"/>
          <w:position w:val="-24"/>
          <w:szCs w:val="24"/>
          <w:lang w:val="pt-BR"/>
        </w:rPr>
        <w:object w:dxaOrig="1060" w:dyaOrig="660" w14:anchorId="341F48E7">
          <v:shape id="_x0000_i1076" type="#_x0000_t75" style="width:53.4pt;height:33pt" o:ole="">
            <v:imagedata r:id="rId107" o:title=""/>
          </v:shape>
          <o:OLEObject Type="Embed" ProgID="Equation.DSMT4" ShapeID="_x0000_i1076" DrawAspect="Content" ObjectID="_1626697214" r:id="rId108"/>
        </w:object>
      </w:r>
      <w:r w:rsidR="00DD5476" w:rsidRPr="00FE4303">
        <w:rPr>
          <w:rFonts w:ascii="Palatino Linotype" w:hAnsi="Palatino Linotype"/>
          <w:spacing w:val="-14"/>
          <w:szCs w:val="24"/>
          <w:lang w:val="pt-BR"/>
        </w:rPr>
        <w:tab/>
      </w:r>
      <w:r w:rsidR="00DD5476" w:rsidRPr="00FE4303">
        <w:rPr>
          <w:rFonts w:ascii="Palatino Linotype" w:hAnsi="Palatino Linotype"/>
          <w:spacing w:val="-14"/>
          <w:szCs w:val="24"/>
          <w:lang w:val="pt-BR"/>
        </w:rPr>
        <w:tab/>
      </w:r>
      <w:r w:rsidR="00DD5476" w:rsidRPr="00FE4303">
        <w:rPr>
          <w:rFonts w:ascii="Palatino Linotype" w:hAnsi="Palatino Linotype"/>
          <w:spacing w:val="-14"/>
          <w:szCs w:val="24"/>
          <w:lang w:val="pt-BR"/>
        </w:rPr>
        <w:tab/>
      </w:r>
      <w:r w:rsidRPr="00FE4303">
        <w:rPr>
          <w:rFonts w:ascii="Palatino Linotype" w:hAnsi="Palatino Linotype"/>
          <w:spacing w:val="-14"/>
          <w:szCs w:val="24"/>
          <w:lang w:val="pt-BR"/>
        </w:rPr>
        <w:t xml:space="preserve">c) </w:t>
      </w:r>
      <w:r w:rsidRPr="00FE4303">
        <w:rPr>
          <w:rFonts w:ascii="Palatino Linotype" w:hAnsi="Palatino Linotype"/>
          <w:spacing w:val="-14"/>
          <w:position w:val="-24"/>
          <w:szCs w:val="24"/>
          <w:lang w:val="pt-BR"/>
        </w:rPr>
        <w:object w:dxaOrig="1080" w:dyaOrig="660" w14:anchorId="2F3CA7DA">
          <v:shape id="_x0000_i1077" type="#_x0000_t75" style="width:54pt;height:33pt" o:ole="">
            <v:imagedata r:id="rId109" o:title=""/>
          </v:shape>
          <o:OLEObject Type="Embed" ProgID="Equation.DSMT4" ShapeID="_x0000_i1077" DrawAspect="Content" ObjectID="_1626697215" r:id="rId110"/>
        </w:object>
      </w:r>
      <w:r w:rsidRPr="00FE4303">
        <w:rPr>
          <w:rFonts w:ascii="Palatino Linotype" w:hAnsi="Palatino Linotype"/>
          <w:spacing w:val="-14"/>
          <w:szCs w:val="24"/>
          <w:lang w:val="pt-BR"/>
        </w:rPr>
        <w:tab/>
      </w:r>
      <w:r w:rsidRPr="00FE4303">
        <w:rPr>
          <w:rFonts w:ascii="Palatino Linotype" w:hAnsi="Palatino Linotype"/>
          <w:spacing w:val="-14"/>
          <w:szCs w:val="24"/>
          <w:lang w:val="pt-BR"/>
        </w:rPr>
        <w:tab/>
        <w:t xml:space="preserve">d) </w:t>
      </w:r>
      <w:r w:rsidRPr="00FE4303">
        <w:rPr>
          <w:rFonts w:ascii="Palatino Linotype" w:hAnsi="Palatino Linotype"/>
          <w:spacing w:val="-14"/>
          <w:position w:val="-30"/>
          <w:szCs w:val="24"/>
          <w:lang w:val="pt-BR"/>
        </w:rPr>
        <w:object w:dxaOrig="1219" w:dyaOrig="720" w14:anchorId="4500192E">
          <v:shape id="_x0000_i1078" type="#_x0000_t75" style="width:60.6pt;height:36pt" o:ole="">
            <v:imagedata r:id="rId111" o:title=""/>
          </v:shape>
          <o:OLEObject Type="Embed" ProgID="Equation.DSMT4" ShapeID="_x0000_i1078" DrawAspect="Content" ObjectID="_1626697216" r:id="rId112"/>
        </w:object>
      </w:r>
    </w:p>
    <w:p w14:paraId="6B661510" w14:textId="4621AE78" w:rsidR="00160613" w:rsidRPr="00FE4303" w:rsidRDefault="00160613" w:rsidP="000D1A44">
      <w:pPr>
        <w:spacing w:after="0" w:line="360" w:lineRule="auto"/>
        <w:jc w:val="both"/>
        <w:rPr>
          <w:rFonts w:ascii="Palatino Linotype" w:hAnsi="Palatino Linotype"/>
          <w:spacing w:val="-14"/>
          <w:szCs w:val="24"/>
          <w:lang w:val="pt-BR"/>
        </w:rPr>
      </w:pPr>
      <w:r w:rsidRPr="00FE4303">
        <w:rPr>
          <w:rFonts w:ascii="Palatino Linotype" w:hAnsi="Palatino Linotype"/>
          <w:b/>
          <w:spacing w:val="-14"/>
          <w:szCs w:val="24"/>
          <w:lang w:val="pt-BR"/>
        </w:rPr>
        <w:t xml:space="preserve">Bài </w:t>
      </w:r>
      <w:r w:rsidR="005D44D5" w:rsidRPr="00FE4303">
        <w:rPr>
          <w:rFonts w:ascii="Palatino Linotype" w:hAnsi="Palatino Linotype"/>
          <w:b/>
          <w:spacing w:val="-14"/>
          <w:szCs w:val="24"/>
          <w:lang w:val="pt-BR"/>
        </w:rPr>
        <w:t>3.</w:t>
      </w:r>
      <w:r w:rsidRPr="00FE4303">
        <w:rPr>
          <w:rFonts w:ascii="Palatino Linotype" w:hAnsi="Palatino Linotype"/>
          <w:b/>
          <w:spacing w:val="-14"/>
          <w:szCs w:val="24"/>
          <w:lang w:val="pt-BR"/>
        </w:rPr>
        <w:t xml:space="preserve">2. </w:t>
      </w:r>
      <w:r w:rsidRPr="00FE4303">
        <w:rPr>
          <w:rFonts w:ascii="Palatino Linotype" w:hAnsi="Palatino Linotype"/>
          <w:spacing w:val="-14"/>
          <w:szCs w:val="24"/>
          <w:lang w:val="pt-BR"/>
        </w:rPr>
        <w:t xml:space="preserve">Tìm x, biết: </w:t>
      </w:r>
    </w:p>
    <w:p w14:paraId="11EA3360" w14:textId="281AA9DE" w:rsidR="00160613" w:rsidRPr="00FE4303" w:rsidRDefault="00160613" w:rsidP="000D1A44">
      <w:pPr>
        <w:spacing w:after="0" w:line="360" w:lineRule="auto"/>
        <w:jc w:val="both"/>
        <w:rPr>
          <w:rFonts w:ascii="Palatino Linotype" w:hAnsi="Palatino Linotype"/>
          <w:spacing w:val="-14"/>
          <w:szCs w:val="24"/>
          <w:lang w:val="pt-BR"/>
        </w:rPr>
      </w:pPr>
      <w:r w:rsidRPr="00FE4303">
        <w:rPr>
          <w:rFonts w:ascii="Palatino Linotype" w:hAnsi="Palatino Linotype"/>
          <w:spacing w:val="-14"/>
          <w:szCs w:val="24"/>
          <w:lang w:val="pt-BR"/>
        </w:rPr>
        <w:t xml:space="preserve">a) </w:t>
      </w:r>
      <w:r w:rsidRPr="00FE4303">
        <w:rPr>
          <w:rFonts w:ascii="Palatino Linotype" w:hAnsi="Palatino Linotype"/>
          <w:spacing w:val="-14"/>
          <w:position w:val="-24"/>
          <w:szCs w:val="24"/>
          <w:lang w:val="pt-BR"/>
        </w:rPr>
        <w:object w:dxaOrig="1160" w:dyaOrig="660" w14:anchorId="2FD2E263">
          <v:shape id="_x0000_i1079" type="#_x0000_t75" style="width:57.6pt;height:33pt" o:ole="">
            <v:imagedata r:id="rId113" o:title=""/>
          </v:shape>
          <o:OLEObject Type="Embed" ProgID="Equation.DSMT4" ShapeID="_x0000_i1079" DrawAspect="Content" ObjectID="_1626697217" r:id="rId114"/>
        </w:object>
      </w:r>
      <w:r w:rsidRPr="00FE4303">
        <w:rPr>
          <w:rFonts w:ascii="Palatino Linotype" w:hAnsi="Palatino Linotype"/>
          <w:spacing w:val="-14"/>
          <w:szCs w:val="24"/>
          <w:lang w:val="pt-BR"/>
        </w:rPr>
        <w:tab/>
      </w:r>
      <w:r w:rsidRPr="00FE4303">
        <w:rPr>
          <w:rFonts w:ascii="Palatino Linotype" w:hAnsi="Palatino Linotype"/>
          <w:spacing w:val="-14"/>
          <w:szCs w:val="24"/>
          <w:lang w:val="pt-BR"/>
        </w:rPr>
        <w:tab/>
        <w:t xml:space="preserve">b) </w:t>
      </w:r>
      <w:r w:rsidR="000F3C03" w:rsidRPr="00FE4303">
        <w:rPr>
          <w:rFonts w:ascii="Palatino Linotype" w:hAnsi="Palatino Linotype"/>
          <w:spacing w:val="-14"/>
          <w:position w:val="-24"/>
          <w:szCs w:val="24"/>
          <w:lang w:val="pt-BR"/>
        </w:rPr>
        <w:object w:dxaOrig="1040" w:dyaOrig="660" w14:anchorId="6F5B5ADB">
          <v:shape id="_x0000_i1080" type="#_x0000_t75" style="width:51.6pt;height:33pt" o:ole="">
            <v:imagedata r:id="rId115" o:title=""/>
          </v:shape>
          <o:OLEObject Type="Embed" ProgID="Equation.DSMT4" ShapeID="_x0000_i1080" DrawAspect="Content" ObjectID="_1626697218" r:id="rId116"/>
        </w:object>
      </w:r>
      <w:r w:rsidR="00DD5476" w:rsidRPr="00FE4303">
        <w:rPr>
          <w:rFonts w:ascii="Palatino Linotype" w:hAnsi="Palatino Linotype"/>
          <w:spacing w:val="-14"/>
          <w:szCs w:val="24"/>
          <w:lang w:val="pt-BR"/>
        </w:rPr>
        <w:tab/>
      </w:r>
      <w:r w:rsidR="00DD5476" w:rsidRPr="00FE4303">
        <w:rPr>
          <w:rFonts w:ascii="Palatino Linotype" w:hAnsi="Palatino Linotype"/>
          <w:spacing w:val="-14"/>
          <w:szCs w:val="24"/>
          <w:lang w:val="pt-BR"/>
        </w:rPr>
        <w:tab/>
      </w:r>
      <w:r w:rsidR="00DD5476" w:rsidRPr="00FE4303">
        <w:rPr>
          <w:rFonts w:ascii="Palatino Linotype" w:hAnsi="Palatino Linotype"/>
          <w:spacing w:val="-14"/>
          <w:szCs w:val="24"/>
          <w:lang w:val="pt-BR"/>
        </w:rPr>
        <w:tab/>
      </w:r>
      <w:r w:rsidRPr="00FE4303">
        <w:rPr>
          <w:rFonts w:ascii="Palatino Linotype" w:hAnsi="Palatino Linotype"/>
          <w:spacing w:val="-14"/>
          <w:szCs w:val="24"/>
          <w:lang w:val="pt-BR"/>
        </w:rPr>
        <w:t>c)</w:t>
      </w:r>
      <w:r w:rsidR="000F3C03">
        <w:rPr>
          <w:rFonts w:ascii="Palatino Linotype" w:hAnsi="Palatino Linotype"/>
          <w:spacing w:val="-14"/>
          <w:szCs w:val="24"/>
          <w:lang w:val="pt-BR"/>
        </w:rPr>
        <w:t xml:space="preserve"> </w:t>
      </w:r>
      <w:r w:rsidR="000F3C03" w:rsidRPr="00FE4303">
        <w:rPr>
          <w:rFonts w:ascii="Palatino Linotype" w:hAnsi="Palatino Linotype"/>
          <w:spacing w:val="-14"/>
          <w:position w:val="-24"/>
          <w:szCs w:val="24"/>
          <w:lang w:val="pt-BR"/>
        </w:rPr>
        <w:object w:dxaOrig="1080" w:dyaOrig="620" w14:anchorId="3BD6A89A">
          <v:shape id="_x0000_i1081" type="#_x0000_t75" style="width:53.4pt;height:31.2pt" o:ole="">
            <v:imagedata r:id="rId117" o:title=""/>
          </v:shape>
          <o:OLEObject Type="Embed" ProgID="Equation.DSMT4" ShapeID="_x0000_i1081" DrawAspect="Content" ObjectID="_1626697219" r:id="rId118"/>
        </w:object>
      </w:r>
      <w:r w:rsidRPr="00FE4303">
        <w:rPr>
          <w:rFonts w:ascii="Palatino Linotype" w:hAnsi="Palatino Linotype"/>
          <w:spacing w:val="-14"/>
          <w:szCs w:val="24"/>
          <w:lang w:val="pt-BR"/>
        </w:rPr>
        <w:tab/>
      </w:r>
      <w:r w:rsidR="000F3C03">
        <w:rPr>
          <w:rFonts w:ascii="Palatino Linotype" w:hAnsi="Palatino Linotype"/>
          <w:spacing w:val="-14"/>
          <w:szCs w:val="24"/>
          <w:lang w:val="pt-BR"/>
        </w:rPr>
        <w:t xml:space="preserve"> </w:t>
      </w:r>
      <w:r w:rsidR="000F3C03">
        <w:rPr>
          <w:rFonts w:ascii="Palatino Linotype" w:hAnsi="Palatino Linotype"/>
          <w:spacing w:val="-14"/>
          <w:szCs w:val="24"/>
          <w:lang w:val="pt-BR"/>
        </w:rPr>
        <w:tab/>
      </w:r>
      <w:r w:rsidR="000F3C03">
        <w:rPr>
          <w:rFonts w:ascii="Palatino Linotype" w:hAnsi="Palatino Linotype"/>
          <w:spacing w:val="-14"/>
          <w:szCs w:val="24"/>
          <w:lang w:val="pt-BR"/>
        </w:rPr>
        <w:tab/>
      </w:r>
      <w:r w:rsidRPr="00FE4303">
        <w:rPr>
          <w:rFonts w:ascii="Palatino Linotype" w:hAnsi="Palatino Linotype"/>
          <w:spacing w:val="-14"/>
          <w:szCs w:val="24"/>
          <w:lang w:val="pt-BR"/>
        </w:rPr>
        <w:t xml:space="preserve">d) </w:t>
      </w:r>
      <w:r w:rsidR="000F3C03" w:rsidRPr="000F3C03">
        <w:rPr>
          <w:rFonts w:ascii="Palatino Linotype" w:hAnsi="Palatino Linotype"/>
          <w:spacing w:val="-14"/>
          <w:position w:val="-28"/>
          <w:szCs w:val="24"/>
          <w:lang w:val="pt-BR"/>
        </w:rPr>
        <w:object w:dxaOrig="1800" w:dyaOrig="680" w14:anchorId="1B03B935">
          <v:shape id="_x0000_i1082" type="#_x0000_t75" style="width:89.4pt;height:34.2pt" o:ole="">
            <v:imagedata r:id="rId119" o:title=""/>
          </v:shape>
          <o:OLEObject Type="Embed" ProgID="Equation.DSMT4" ShapeID="_x0000_i1082" DrawAspect="Content" ObjectID="_1626697220" r:id="rId120"/>
        </w:object>
      </w:r>
    </w:p>
    <w:p w14:paraId="01BDD4D7" w14:textId="649ED4F2" w:rsidR="00160613" w:rsidRPr="00FE4303" w:rsidRDefault="00160613" w:rsidP="000D1A44">
      <w:pPr>
        <w:spacing w:after="0" w:line="360" w:lineRule="auto"/>
        <w:jc w:val="both"/>
        <w:rPr>
          <w:rFonts w:ascii="Palatino Linotype" w:hAnsi="Palatino Linotype"/>
          <w:spacing w:val="-14"/>
          <w:szCs w:val="24"/>
          <w:lang w:val="pt-BR"/>
        </w:rPr>
      </w:pPr>
      <w:r w:rsidRPr="00FE4303">
        <w:rPr>
          <w:rFonts w:ascii="Palatino Linotype" w:hAnsi="Palatino Linotype"/>
          <w:b/>
          <w:spacing w:val="-14"/>
          <w:szCs w:val="24"/>
          <w:lang w:val="pt-BR"/>
        </w:rPr>
        <w:t xml:space="preserve">Bài </w:t>
      </w:r>
      <w:r w:rsidR="005D44D5" w:rsidRPr="00FE4303">
        <w:rPr>
          <w:rFonts w:ascii="Palatino Linotype" w:hAnsi="Palatino Linotype"/>
          <w:b/>
          <w:spacing w:val="-14"/>
          <w:szCs w:val="24"/>
          <w:lang w:val="pt-BR"/>
        </w:rPr>
        <w:t>3.</w:t>
      </w:r>
      <w:r w:rsidRPr="00FE4303">
        <w:rPr>
          <w:rFonts w:ascii="Palatino Linotype" w:hAnsi="Palatino Linotype"/>
          <w:b/>
          <w:spacing w:val="-14"/>
          <w:szCs w:val="24"/>
          <w:lang w:val="pt-BR"/>
        </w:rPr>
        <w:t xml:space="preserve">3. </w:t>
      </w:r>
      <w:r w:rsidRPr="00FE4303">
        <w:rPr>
          <w:rFonts w:ascii="Palatino Linotype" w:hAnsi="Palatino Linotype"/>
          <w:spacing w:val="-14"/>
          <w:szCs w:val="24"/>
          <w:lang w:val="pt-BR"/>
        </w:rPr>
        <w:t xml:space="preserve">Biểu diễn các số hữu tỉ sau trên trục số: </w:t>
      </w:r>
      <w:r w:rsidR="00E11E25">
        <w:rPr>
          <w:rFonts w:ascii="Palatino Linotype" w:hAnsi="Palatino Linotype"/>
          <w:spacing w:val="-14"/>
          <w:szCs w:val="24"/>
          <w:lang w:val="pt-BR"/>
        </w:rPr>
        <w:t xml:space="preserve">  </w:t>
      </w:r>
      <w:r w:rsidRPr="00FE4303">
        <w:rPr>
          <w:rFonts w:ascii="Palatino Linotype" w:hAnsi="Palatino Linotype"/>
          <w:spacing w:val="-14"/>
          <w:szCs w:val="24"/>
          <w:lang w:val="pt-BR"/>
        </w:rPr>
        <w:t xml:space="preserve">a) </w:t>
      </w:r>
      <w:r w:rsidRPr="00FE4303">
        <w:rPr>
          <w:rFonts w:ascii="Palatino Linotype" w:hAnsi="Palatino Linotype"/>
          <w:spacing w:val="-14"/>
          <w:position w:val="-24"/>
          <w:szCs w:val="24"/>
          <w:lang w:val="pt-BR"/>
        </w:rPr>
        <w:object w:dxaOrig="320" w:dyaOrig="660" w14:anchorId="0F1752E0">
          <v:shape id="_x0000_i1083" type="#_x0000_t75" style="width:15.6pt;height:33pt" o:ole="">
            <v:imagedata r:id="rId121" o:title=""/>
          </v:shape>
          <o:OLEObject Type="Embed" ProgID="Equation.DSMT4" ShapeID="_x0000_i1083" DrawAspect="Content" ObjectID="_1626697221" r:id="rId122"/>
        </w:object>
      </w:r>
      <w:r w:rsidRPr="00FE4303">
        <w:rPr>
          <w:rFonts w:ascii="Palatino Linotype" w:hAnsi="Palatino Linotype"/>
          <w:spacing w:val="-14"/>
          <w:szCs w:val="24"/>
          <w:lang w:val="pt-BR"/>
        </w:rPr>
        <w:tab/>
      </w:r>
      <w:r w:rsidRPr="00FE4303">
        <w:rPr>
          <w:rFonts w:ascii="Palatino Linotype" w:hAnsi="Palatino Linotype"/>
          <w:spacing w:val="-14"/>
          <w:szCs w:val="24"/>
          <w:lang w:val="pt-BR"/>
        </w:rPr>
        <w:tab/>
        <w:t xml:space="preserve">b) </w:t>
      </w:r>
      <w:r w:rsidRPr="00FE4303">
        <w:rPr>
          <w:rFonts w:ascii="Palatino Linotype" w:hAnsi="Palatino Linotype"/>
          <w:spacing w:val="-14"/>
          <w:position w:val="-24"/>
          <w:szCs w:val="24"/>
          <w:lang w:val="pt-BR"/>
        </w:rPr>
        <w:object w:dxaOrig="320" w:dyaOrig="660" w14:anchorId="0CD31A05">
          <v:shape id="_x0000_i1084" type="#_x0000_t75" style="width:15.6pt;height:33pt" o:ole="">
            <v:imagedata r:id="rId123" o:title=""/>
          </v:shape>
          <o:OLEObject Type="Embed" ProgID="Equation.DSMT4" ShapeID="_x0000_i1084" DrawAspect="Content" ObjectID="_1626697222" r:id="rId124"/>
        </w:object>
      </w:r>
      <w:r w:rsidRPr="00FE4303">
        <w:rPr>
          <w:rFonts w:ascii="Palatino Linotype" w:hAnsi="Palatino Linotype"/>
          <w:spacing w:val="-14"/>
          <w:szCs w:val="24"/>
          <w:lang w:val="pt-BR"/>
        </w:rPr>
        <w:tab/>
      </w:r>
      <w:r w:rsidRPr="00FE4303">
        <w:rPr>
          <w:rFonts w:ascii="Palatino Linotype" w:hAnsi="Palatino Linotype"/>
          <w:spacing w:val="-14"/>
          <w:szCs w:val="24"/>
          <w:lang w:val="pt-BR"/>
        </w:rPr>
        <w:tab/>
        <w:t xml:space="preserve">c) </w:t>
      </w:r>
      <w:r w:rsidRPr="00FE4303">
        <w:rPr>
          <w:rFonts w:ascii="Palatino Linotype" w:hAnsi="Palatino Linotype"/>
          <w:spacing w:val="-14"/>
          <w:position w:val="-24"/>
          <w:szCs w:val="24"/>
          <w:lang w:val="pt-BR"/>
        </w:rPr>
        <w:object w:dxaOrig="460" w:dyaOrig="660" w14:anchorId="1999EB1A">
          <v:shape id="_x0000_i1085" type="#_x0000_t75" style="width:23.4pt;height:33pt" o:ole="">
            <v:imagedata r:id="rId125" o:title=""/>
          </v:shape>
          <o:OLEObject Type="Embed" ProgID="Equation.DSMT4" ShapeID="_x0000_i1085" DrawAspect="Content" ObjectID="_1626697223" r:id="rId126"/>
        </w:object>
      </w:r>
    </w:p>
    <w:p w14:paraId="36B5B1B3" w14:textId="1541CD02" w:rsidR="00160613" w:rsidRPr="00FE4303" w:rsidRDefault="00160613" w:rsidP="000D1A44">
      <w:pPr>
        <w:spacing w:after="0" w:line="360" w:lineRule="auto"/>
        <w:jc w:val="both"/>
        <w:rPr>
          <w:rFonts w:ascii="Palatino Linotype" w:hAnsi="Palatino Linotype"/>
          <w:spacing w:val="-14"/>
          <w:szCs w:val="24"/>
          <w:lang w:val="pt-BR"/>
        </w:rPr>
      </w:pPr>
      <w:bookmarkStart w:id="6" w:name="_Hlk8218311"/>
      <w:bookmarkEnd w:id="4"/>
      <w:r w:rsidRPr="00FE4303">
        <w:rPr>
          <w:rFonts w:ascii="Palatino Linotype" w:hAnsi="Palatino Linotype"/>
          <w:b/>
          <w:spacing w:val="-14"/>
          <w:szCs w:val="24"/>
          <w:lang w:val="pt-BR"/>
        </w:rPr>
        <w:t xml:space="preserve">Bài </w:t>
      </w:r>
      <w:r w:rsidR="005D44D5" w:rsidRPr="00FE4303">
        <w:rPr>
          <w:rFonts w:ascii="Palatino Linotype" w:hAnsi="Palatino Linotype"/>
          <w:b/>
          <w:spacing w:val="-14"/>
          <w:szCs w:val="24"/>
          <w:lang w:val="pt-BR"/>
        </w:rPr>
        <w:t>3.</w:t>
      </w:r>
      <w:r w:rsidR="000F3C03">
        <w:rPr>
          <w:rFonts w:ascii="Palatino Linotype" w:hAnsi="Palatino Linotype"/>
          <w:b/>
          <w:spacing w:val="-14"/>
          <w:szCs w:val="24"/>
          <w:lang w:val="pt-BR"/>
        </w:rPr>
        <w:t>4</w:t>
      </w:r>
      <w:r w:rsidRPr="00FE4303">
        <w:rPr>
          <w:rFonts w:ascii="Palatino Linotype" w:hAnsi="Palatino Linotype"/>
          <w:b/>
          <w:spacing w:val="-14"/>
          <w:szCs w:val="24"/>
          <w:lang w:val="pt-BR"/>
        </w:rPr>
        <w:t>.</w:t>
      </w:r>
      <w:r w:rsidRPr="00FE4303">
        <w:rPr>
          <w:rFonts w:ascii="Palatino Linotype" w:hAnsi="Palatino Linotype"/>
          <w:spacing w:val="-14"/>
          <w:szCs w:val="24"/>
          <w:lang w:val="pt-BR"/>
        </w:rPr>
        <w:t xml:space="preserve"> So sánh: </w:t>
      </w:r>
    </w:p>
    <w:p w14:paraId="036BEBB6" w14:textId="18468BF5" w:rsidR="00160613" w:rsidRPr="00FE4303" w:rsidRDefault="00160613" w:rsidP="000D1A44">
      <w:pPr>
        <w:spacing w:after="0" w:line="360" w:lineRule="auto"/>
        <w:jc w:val="both"/>
        <w:rPr>
          <w:rFonts w:ascii="Palatino Linotype" w:hAnsi="Palatino Linotype"/>
          <w:spacing w:val="-14"/>
          <w:szCs w:val="24"/>
          <w:lang w:val="pt-BR"/>
        </w:rPr>
      </w:pPr>
      <w:r w:rsidRPr="00FE4303">
        <w:rPr>
          <w:rFonts w:ascii="Palatino Linotype" w:hAnsi="Palatino Linotype"/>
          <w:spacing w:val="-14"/>
          <w:szCs w:val="24"/>
          <w:lang w:val="pt-BR"/>
        </w:rPr>
        <w:t xml:space="preserve">a) </w:t>
      </w:r>
      <w:r w:rsidRPr="00FE4303">
        <w:rPr>
          <w:rFonts w:ascii="Palatino Linotype" w:hAnsi="Palatino Linotype"/>
          <w:spacing w:val="-14"/>
          <w:position w:val="-8"/>
          <w:szCs w:val="24"/>
          <w:lang w:val="pt-BR"/>
        </w:rPr>
        <w:object w:dxaOrig="540" w:dyaOrig="300" w14:anchorId="7A380249">
          <v:shape id="_x0000_i1086" type="#_x0000_t75" style="width:27pt;height:15pt" o:ole="">
            <v:imagedata r:id="rId127" o:title=""/>
          </v:shape>
          <o:OLEObject Type="Embed" ProgID="Equation.DSMT4" ShapeID="_x0000_i1086" DrawAspect="Content" ObjectID="_1626697224" r:id="rId128"/>
        </w:object>
      </w:r>
      <w:r w:rsidRPr="00FE4303">
        <w:rPr>
          <w:rFonts w:ascii="Palatino Linotype" w:hAnsi="Palatino Linotype"/>
          <w:spacing w:val="-14"/>
          <w:szCs w:val="24"/>
          <w:lang w:val="pt-BR"/>
        </w:rPr>
        <w:t xml:space="preserve"> và </w:t>
      </w:r>
      <w:r w:rsidRPr="00FE4303">
        <w:rPr>
          <w:rFonts w:ascii="Palatino Linotype" w:hAnsi="Palatino Linotype"/>
          <w:spacing w:val="-14"/>
          <w:position w:val="-24"/>
          <w:szCs w:val="24"/>
          <w:lang w:val="pt-BR"/>
        </w:rPr>
        <w:object w:dxaOrig="440" w:dyaOrig="660" w14:anchorId="51BC95D1">
          <v:shape id="_x0000_i1087" type="#_x0000_t75" style="width:21.6pt;height:33pt" o:ole="">
            <v:imagedata r:id="rId129" o:title=""/>
          </v:shape>
          <o:OLEObject Type="Embed" ProgID="Equation.DSMT4" ShapeID="_x0000_i1087" DrawAspect="Content" ObjectID="_1626697225" r:id="rId130"/>
        </w:object>
      </w:r>
      <w:r w:rsidRPr="00FE4303">
        <w:rPr>
          <w:rFonts w:ascii="Palatino Linotype" w:hAnsi="Palatino Linotype"/>
          <w:spacing w:val="-14"/>
          <w:szCs w:val="24"/>
          <w:lang w:val="pt-BR"/>
        </w:rPr>
        <w:tab/>
      </w:r>
      <w:r w:rsidR="001D2483">
        <w:rPr>
          <w:rFonts w:ascii="Palatino Linotype" w:hAnsi="Palatino Linotype"/>
          <w:spacing w:val="-14"/>
          <w:szCs w:val="24"/>
          <w:lang w:val="pt-BR"/>
        </w:rPr>
        <w:tab/>
      </w:r>
      <w:r w:rsidRPr="00FE4303">
        <w:rPr>
          <w:rFonts w:ascii="Palatino Linotype" w:hAnsi="Palatino Linotype"/>
          <w:spacing w:val="-14"/>
          <w:szCs w:val="24"/>
          <w:lang w:val="pt-BR"/>
        </w:rPr>
        <w:t xml:space="preserve">b) </w:t>
      </w:r>
      <w:r w:rsidR="001D2483" w:rsidRPr="00FE4303">
        <w:rPr>
          <w:rFonts w:ascii="Palatino Linotype" w:hAnsi="Palatino Linotype"/>
          <w:spacing w:val="-14"/>
          <w:position w:val="-24"/>
          <w:szCs w:val="24"/>
          <w:lang w:val="pt-BR"/>
        </w:rPr>
        <w:object w:dxaOrig="600" w:dyaOrig="620" w14:anchorId="4ACC50F6">
          <v:shape id="_x0000_i1088" type="#_x0000_t75" style="width:30.6pt;height:31.2pt" o:ole="">
            <v:imagedata r:id="rId131" o:title=""/>
          </v:shape>
          <o:OLEObject Type="Embed" ProgID="Equation.DSMT4" ShapeID="_x0000_i1088" DrawAspect="Content" ObjectID="_1626697226" r:id="rId132"/>
        </w:object>
      </w:r>
      <w:r w:rsidRPr="00FE4303">
        <w:rPr>
          <w:rFonts w:ascii="Palatino Linotype" w:hAnsi="Palatino Linotype"/>
          <w:spacing w:val="-14"/>
          <w:szCs w:val="24"/>
          <w:lang w:val="pt-BR"/>
        </w:rPr>
        <w:t xml:space="preserve"> và </w:t>
      </w:r>
      <w:r w:rsidR="001D2483" w:rsidRPr="00FE4303">
        <w:rPr>
          <w:rFonts w:ascii="Palatino Linotype" w:hAnsi="Palatino Linotype"/>
          <w:spacing w:val="-14"/>
          <w:position w:val="-24"/>
          <w:szCs w:val="24"/>
          <w:lang w:val="pt-BR"/>
        </w:rPr>
        <w:object w:dxaOrig="680" w:dyaOrig="620" w14:anchorId="1B4AC5A3">
          <v:shape id="_x0000_i1089" type="#_x0000_t75" style="width:33.6pt;height:31.2pt" o:ole="">
            <v:imagedata r:id="rId133" o:title=""/>
          </v:shape>
          <o:OLEObject Type="Embed" ProgID="Equation.DSMT4" ShapeID="_x0000_i1089" DrawAspect="Content" ObjectID="_1626697227" r:id="rId134"/>
        </w:object>
      </w:r>
      <w:r w:rsidR="00DD5476" w:rsidRPr="00FE4303">
        <w:rPr>
          <w:rFonts w:ascii="Palatino Linotype" w:hAnsi="Palatino Linotype"/>
          <w:spacing w:val="-14"/>
          <w:szCs w:val="24"/>
          <w:lang w:val="pt-BR"/>
        </w:rPr>
        <w:tab/>
      </w:r>
      <w:r w:rsidR="00DD5476" w:rsidRPr="00FE4303">
        <w:rPr>
          <w:rFonts w:ascii="Palatino Linotype" w:hAnsi="Palatino Linotype"/>
          <w:spacing w:val="-14"/>
          <w:szCs w:val="24"/>
          <w:lang w:val="pt-BR"/>
        </w:rPr>
        <w:tab/>
      </w:r>
      <w:r w:rsidR="00DD5476" w:rsidRPr="00FE4303">
        <w:rPr>
          <w:rFonts w:ascii="Palatino Linotype" w:hAnsi="Palatino Linotype"/>
          <w:spacing w:val="-14"/>
          <w:szCs w:val="24"/>
          <w:lang w:val="pt-BR"/>
        </w:rPr>
        <w:tab/>
      </w:r>
      <w:r w:rsidRPr="00FE4303">
        <w:rPr>
          <w:rFonts w:ascii="Palatino Linotype" w:hAnsi="Palatino Linotype"/>
          <w:spacing w:val="-14"/>
          <w:szCs w:val="24"/>
          <w:lang w:val="pt-BR"/>
        </w:rPr>
        <w:t xml:space="preserve">c*) </w:t>
      </w:r>
      <w:r w:rsidR="001D2483" w:rsidRPr="001D2483">
        <w:rPr>
          <w:rFonts w:ascii="Palatino Linotype" w:hAnsi="Palatino Linotype"/>
          <w:spacing w:val="-14"/>
          <w:position w:val="-24"/>
          <w:szCs w:val="24"/>
          <w:lang w:val="pt-BR"/>
        </w:rPr>
        <w:object w:dxaOrig="920" w:dyaOrig="660" w14:anchorId="1E8CB0A5">
          <v:shape id="_x0000_i1090" type="#_x0000_t75" style="width:45.6pt;height:32.4pt" o:ole="">
            <v:imagedata r:id="rId135" o:title=""/>
          </v:shape>
          <o:OLEObject Type="Embed" ProgID="Equation.DSMT4" ShapeID="_x0000_i1090" DrawAspect="Content" ObjectID="_1626697228" r:id="rId136"/>
        </w:object>
      </w:r>
      <w:r w:rsidRPr="00FE4303">
        <w:rPr>
          <w:rFonts w:ascii="Palatino Linotype" w:hAnsi="Palatino Linotype"/>
          <w:spacing w:val="-14"/>
          <w:szCs w:val="24"/>
          <w:lang w:val="pt-BR"/>
        </w:rPr>
        <w:t xml:space="preserve"> và </w:t>
      </w:r>
      <w:r w:rsidR="001D2483" w:rsidRPr="001D2483">
        <w:rPr>
          <w:rFonts w:ascii="Palatino Linotype" w:hAnsi="Palatino Linotype"/>
          <w:spacing w:val="-14"/>
          <w:position w:val="-24"/>
          <w:szCs w:val="24"/>
          <w:lang w:val="pt-BR"/>
        </w:rPr>
        <w:object w:dxaOrig="920" w:dyaOrig="660" w14:anchorId="6103C933">
          <v:shape id="_x0000_i1091" type="#_x0000_t75" style="width:45.6pt;height:32.4pt" o:ole="">
            <v:imagedata r:id="rId137" o:title=""/>
          </v:shape>
          <o:OLEObject Type="Embed" ProgID="Equation.DSMT4" ShapeID="_x0000_i1091" DrawAspect="Content" ObjectID="_1626697229" r:id="rId138"/>
        </w:object>
      </w:r>
    </w:p>
    <w:p w14:paraId="5E3E6494" w14:textId="4AC03D52" w:rsidR="00160613" w:rsidRPr="00FE4303" w:rsidRDefault="00160613" w:rsidP="000D1A44">
      <w:pPr>
        <w:spacing w:after="0" w:line="360" w:lineRule="auto"/>
        <w:jc w:val="both"/>
        <w:rPr>
          <w:rFonts w:ascii="Palatino Linotype" w:hAnsi="Palatino Linotype"/>
          <w:spacing w:val="-14"/>
          <w:szCs w:val="24"/>
          <w:lang w:val="pt-BR"/>
        </w:rPr>
      </w:pPr>
      <w:r w:rsidRPr="00FE4303">
        <w:rPr>
          <w:rFonts w:ascii="Palatino Linotype" w:hAnsi="Palatino Linotype"/>
          <w:b/>
          <w:spacing w:val="-14"/>
          <w:szCs w:val="24"/>
          <w:lang w:val="pt-BR"/>
        </w:rPr>
        <w:t xml:space="preserve">Bài </w:t>
      </w:r>
      <w:r w:rsidR="005D44D5" w:rsidRPr="00FE4303">
        <w:rPr>
          <w:rFonts w:ascii="Palatino Linotype" w:hAnsi="Palatino Linotype"/>
          <w:b/>
          <w:spacing w:val="-14"/>
          <w:szCs w:val="24"/>
          <w:lang w:val="pt-BR"/>
        </w:rPr>
        <w:t>3.</w:t>
      </w:r>
      <w:r w:rsidR="000F3C03">
        <w:rPr>
          <w:rFonts w:ascii="Palatino Linotype" w:hAnsi="Palatino Linotype"/>
          <w:b/>
          <w:spacing w:val="-14"/>
          <w:szCs w:val="24"/>
          <w:lang w:val="pt-BR"/>
        </w:rPr>
        <w:t>5</w:t>
      </w:r>
      <w:r w:rsidRPr="00FE4303">
        <w:rPr>
          <w:rFonts w:ascii="Palatino Linotype" w:hAnsi="Palatino Linotype"/>
          <w:b/>
          <w:spacing w:val="-14"/>
          <w:szCs w:val="24"/>
          <w:lang w:val="pt-BR"/>
        </w:rPr>
        <w:t>.</w:t>
      </w:r>
      <w:r w:rsidRPr="00FE4303">
        <w:rPr>
          <w:rFonts w:ascii="Palatino Linotype" w:hAnsi="Palatino Linotype"/>
          <w:spacing w:val="-14"/>
          <w:szCs w:val="24"/>
          <w:lang w:val="pt-BR"/>
        </w:rPr>
        <w:t xml:space="preserve"> Tìm số nguyên a để: </w:t>
      </w:r>
      <w:r w:rsidR="00170635" w:rsidRPr="00FE4303">
        <w:rPr>
          <w:rFonts w:ascii="Palatino Linotype" w:hAnsi="Palatino Linotype"/>
          <w:spacing w:val="-14"/>
          <w:position w:val="-24"/>
          <w:szCs w:val="24"/>
          <w:lang w:val="pt-BR"/>
        </w:rPr>
        <w:object w:dxaOrig="560" w:dyaOrig="620" w14:anchorId="31B0F361">
          <v:shape id="_x0000_i1092" type="#_x0000_t75" style="width:28.2pt;height:31.2pt" o:ole="">
            <v:imagedata r:id="rId139" o:title=""/>
          </v:shape>
          <o:OLEObject Type="Embed" ProgID="Equation.DSMT4" ShapeID="_x0000_i1092" DrawAspect="Content" ObjectID="_1626697230" r:id="rId140"/>
        </w:object>
      </w:r>
      <w:r w:rsidRPr="00FE4303">
        <w:rPr>
          <w:rFonts w:ascii="Palatino Linotype" w:hAnsi="Palatino Linotype"/>
          <w:spacing w:val="-14"/>
          <w:szCs w:val="24"/>
          <w:lang w:val="pt-BR"/>
        </w:rPr>
        <w:t xml:space="preserve"> là số nguyên</w:t>
      </w:r>
    </w:p>
    <w:p w14:paraId="1AA57C33" w14:textId="61691C77" w:rsidR="00160613" w:rsidRPr="00FE4303" w:rsidRDefault="00160613" w:rsidP="000D1A44">
      <w:pPr>
        <w:spacing w:after="0" w:line="360" w:lineRule="auto"/>
        <w:jc w:val="both"/>
        <w:rPr>
          <w:rFonts w:ascii="Palatino Linotype" w:hAnsi="Palatino Linotype"/>
          <w:spacing w:val="-14"/>
          <w:szCs w:val="24"/>
          <w:lang w:val="pt-BR"/>
        </w:rPr>
      </w:pPr>
      <w:r w:rsidRPr="00FE4303">
        <w:rPr>
          <w:rFonts w:ascii="Palatino Linotype" w:hAnsi="Palatino Linotype"/>
          <w:b/>
          <w:spacing w:val="-14"/>
          <w:szCs w:val="24"/>
          <w:lang w:val="pt-BR"/>
        </w:rPr>
        <w:t>HD giải:</w:t>
      </w:r>
      <w:r w:rsidRPr="00FE4303">
        <w:rPr>
          <w:rFonts w:ascii="Palatino Linotype" w:hAnsi="Palatino Linotype"/>
          <w:spacing w:val="-14"/>
          <w:szCs w:val="24"/>
          <w:lang w:val="pt-BR"/>
        </w:rPr>
        <w:t xml:space="preserve"> </w:t>
      </w:r>
      <w:r w:rsidR="00170635" w:rsidRPr="00FE4303">
        <w:rPr>
          <w:rFonts w:ascii="Palatino Linotype" w:hAnsi="Palatino Linotype"/>
          <w:spacing w:val="-14"/>
          <w:position w:val="-24"/>
          <w:szCs w:val="24"/>
          <w:lang w:val="pt-BR"/>
        </w:rPr>
        <w:object w:dxaOrig="2240" w:dyaOrig="620" w14:anchorId="6C759937">
          <v:shape id="_x0000_i1093" type="#_x0000_t75" style="width:112.8pt;height:31.2pt" o:ole="">
            <v:imagedata r:id="rId141" o:title=""/>
          </v:shape>
          <o:OLEObject Type="Embed" ProgID="Equation.DSMT4" ShapeID="_x0000_i1093" DrawAspect="Content" ObjectID="_1626697231" r:id="rId142"/>
        </w:object>
      </w:r>
    </w:p>
    <w:p w14:paraId="4A44F41C" w14:textId="430EF3C1" w:rsidR="000F3C03" w:rsidRPr="000F3C03" w:rsidRDefault="000F3C03" w:rsidP="000D1A44">
      <w:pPr>
        <w:spacing w:after="0" w:line="360" w:lineRule="auto"/>
        <w:jc w:val="both"/>
        <w:rPr>
          <w:rFonts w:ascii="Palatino Linotype" w:hAnsi="Palatino Linotype"/>
          <w:spacing w:val="-14"/>
          <w:szCs w:val="24"/>
          <w:lang w:val="pt-BR"/>
        </w:rPr>
      </w:pPr>
      <w:r w:rsidRPr="00FE4303">
        <w:rPr>
          <w:rFonts w:ascii="Palatino Linotype" w:hAnsi="Palatino Linotype"/>
          <w:b/>
          <w:spacing w:val="-14"/>
          <w:szCs w:val="24"/>
          <w:lang w:val="pt-BR"/>
        </w:rPr>
        <w:t xml:space="preserve">Bài </w:t>
      </w:r>
      <w:r>
        <w:rPr>
          <w:rFonts w:ascii="Palatino Linotype" w:hAnsi="Palatino Linotype"/>
          <w:b/>
          <w:spacing w:val="-14"/>
          <w:szCs w:val="24"/>
          <w:lang w:val="pt-BR"/>
        </w:rPr>
        <w:t>3.</w:t>
      </w:r>
      <w:r w:rsidR="00170635">
        <w:rPr>
          <w:rFonts w:ascii="Palatino Linotype" w:hAnsi="Palatino Linotype"/>
          <w:b/>
          <w:spacing w:val="-14"/>
          <w:szCs w:val="24"/>
          <w:lang w:val="pt-BR"/>
        </w:rPr>
        <w:t>6</w:t>
      </w:r>
      <w:r w:rsidRPr="00FE4303">
        <w:rPr>
          <w:rFonts w:ascii="Palatino Linotype" w:hAnsi="Palatino Linotype"/>
          <w:b/>
          <w:spacing w:val="-14"/>
          <w:szCs w:val="24"/>
          <w:lang w:val="pt-BR"/>
        </w:rPr>
        <w:t>.</w:t>
      </w:r>
      <w:r w:rsidRPr="00FE4303">
        <w:rPr>
          <w:rFonts w:ascii="Palatino Linotype" w:hAnsi="Palatino Linotype"/>
          <w:spacing w:val="-14"/>
          <w:szCs w:val="24"/>
          <w:lang w:val="pt-BR"/>
        </w:rPr>
        <w:t xml:space="preserve"> </w:t>
      </w:r>
      <w:r>
        <w:rPr>
          <w:rFonts w:ascii="Palatino Linotype" w:hAnsi="Palatino Linotype"/>
          <w:spacing w:val="-14"/>
          <w:szCs w:val="24"/>
          <w:lang w:val="pt-BR"/>
        </w:rPr>
        <w:t xml:space="preserve">Tìm giá trị lớn nhất (GTLN) của biểu thức: </w:t>
      </w:r>
      <w:r w:rsidRPr="00E11E25">
        <w:rPr>
          <w:rFonts w:ascii="Palatino Linotype" w:hAnsi="Palatino Linotype"/>
          <w:spacing w:val="-14"/>
          <w:position w:val="-28"/>
          <w:szCs w:val="24"/>
          <w:lang w:val="pt-BR"/>
        </w:rPr>
        <w:object w:dxaOrig="1480" w:dyaOrig="680" w14:anchorId="216CA055">
          <v:shape id="_x0000_i1094" type="#_x0000_t75" style="width:73.8pt;height:34.2pt" o:ole="">
            <v:imagedata r:id="rId143" o:title=""/>
          </v:shape>
          <o:OLEObject Type="Embed" ProgID="Equation.DSMT4" ShapeID="_x0000_i1094" DrawAspect="Content" ObjectID="_1626697232" r:id="rId144"/>
        </w:object>
      </w:r>
      <w:r w:rsidRPr="00FE4303">
        <w:rPr>
          <w:rFonts w:ascii="Palatino Linotype" w:hAnsi="Palatino Linotype"/>
          <w:szCs w:val="24"/>
        </w:rPr>
        <w:t xml:space="preserve"> </w:t>
      </w:r>
    </w:p>
    <w:p w14:paraId="1103E68A" w14:textId="2BED653A" w:rsidR="00170635" w:rsidRPr="00FE4303" w:rsidRDefault="00170635" w:rsidP="00170635">
      <w:pPr>
        <w:spacing w:after="0" w:line="360" w:lineRule="auto"/>
        <w:jc w:val="both"/>
        <w:rPr>
          <w:rFonts w:ascii="Palatino Linotype" w:hAnsi="Palatino Linotype"/>
          <w:spacing w:val="-14"/>
          <w:szCs w:val="24"/>
          <w:lang w:val="pt-BR"/>
        </w:rPr>
      </w:pPr>
      <w:r w:rsidRPr="00FE4303">
        <w:rPr>
          <w:rFonts w:ascii="Palatino Linotype" w:hAnsi="Palatino Linotype"/>
          <w:b/>
          <w:spacing w:val="-14"/>
          <w:szCs w:val="24"/>
          <w:lang w:val="pt-BR"/>
        </w:rPr>
        <w:t>Bài 3.</w:t>
      </w:r>
      <w:r>
        <w:rPr>
          <w:rFonts w:ascii="Palatino Linotype" w:hAnsi="Palatino Linotype"/>
          <w:b/>
          <w:spacing w:val="-14"/>
          <w:szCs w:val="24"/>
          <w:lang w:val="pt-BR"/>
        </w:rPr>
        <w:t>7</w:t>
      </w:r>
      <w:r w:rsidRPr="00FE4303">
        <w:rPr>
          <w:rFonts w:ascii="Palatino Linotype" w:hAnsi="Palatino Linotype"/>
          <w:b/>
          <w:spacing w:val="-14"/>
          <w:szCs w:val="24"/>
          <w:lang w:val="pt-BR"/>
        </w:rPr>
        <w:t>.</w:t>
      </w:r>
      <w:r w:rsidRPr="00FE4303">
        <w:rPr>
          <w:rFonts w:ascii="Palatino Linotype" w:hAnsi="Palatino Linotype"/>
          <w:spacing w:val="-14"/>
          <w:szCs w:val="24"/>
          <w:lang w:val="pt-BR"/>
        </w:rPr>
        <w:t xml:space="preserve"> Tính: </w:t>
      </w:r>
      <w:r w:rsidRPr="00FE4303">
        <w:rPr>
          <w:rFonts w:ascii="Palatino Linotype" w:hAnsi="Palatino Linotype"/>
          <w:spacing w:val="-14"/>
          <w:position w:val="-24"/>
          <w:szCs w:val="24"/>
          <w:lang w:val="pt-BR"/>
        </w:rPr>
        <w:object w:dxaOrig="3120" w:dyaOrig="660" w14:anchorId="30FA6510">
          <v:shape id="_x0000_i1095" type="#_x0000_t75" style="width:156pt;height:33pt" o:ole="">
            <v:imagedata r:id="rId145" o:title=""/>
          </v:shape>
          <o:OLEObject Type="Embed" ProgID="Equation.DSMT4" ShapeID="_x0000_i1095" DrawAspect="Content" ObjectID="_1626697233" r:id="rId146"/>
        </w:object>
      </w:r>
    </w:p>
    <w:p w14:paraId="1795D704" w14:textId="24D67BED" w:rsidR="00160613" w:rsidRPr="00FE4303" w:rsidRDefault="00160613" w:rsidP="000D1A44">
      <w:pPr>
        <w:spacing w:after="0" w:line="360" w:lineRule="auto"/>
        <w:jc w:val="both"/>
        <w:rPr>
          <w:rFonts w:ascii="Palatino Linotype" w:hAnsi="Palatino Linotype"/>
          <w:spacing w:val="-14"/>
          <w:szCs w:val="24"/>
          <w:lang w:val="pt-BR"/>
        </w:rPr>
      </w:pPr>
      <w:r w:rsidRPr="00FE4303">
        <w:rPr>
          <w:rFonts w:ascii="Palatino Linotype" w:hAnsi="Palatino Linotype"/>
          <w:b/>
          <w:spacing w:val="-14"/>
          <w:szCs w:val="24"/>
          <w:lang w:val="pt-BR"/>
        </w:rPr>
        <w:t xml:space="preserve">Bài </w:t>
      </w:r>
      <w:r w:rsidR="005D44D5" w:rsidRPr="00FE4303">
        <w:rPr>
          <w:rFonts w:ascii="Palatino Linotype" w:hAnsi="Palatino Linotype"/>
          <w:b/>
          <w:spacing w:val="-14"/>
          <w:szCs w:val="24"/>
          <w:lang w:val="pt-BR"/>
        </w:rPr>
        <w:t>3.</w:t>
      </w:r>
      <w:r w:rsidRPr="00FE4303">
        <w:rPr>
          <w:rFonts w:ascii="Palatino Linotype" w:hAnsi="Palatino Linotype"/>
          <w:b/>
          <w:spacing w:val="-14"/>
          <w:szCs w:val="24"/>
          <w:lang w:val="pt-BR"/>
        </w:rPr>
        <w:t>8*.</w:t>
      </w:r>
      <w:r w:rsidRPr="00FE4303">
        <w:rPr>
          <w:rFonts w:ascii="Palatino Linotype" w:hAnsi="Palatino Linotype"/>
          <w:spacing w:val="-14"/>
          <w:szCs w:val="24"/>
          <w:lang w:val="pt-BR"/>
        </w:rPr>
        <w:t xml:space="preserve"> Chứng tỏ rằng: </w:t>
      </w:r>
    </w:p>
    <w:p w14:paraId="6A6665D4" w14:textId="77777777" w:rsidR="00160613" w:rsidRPr="00FE4303" w:rsidRDefault="00160613" w:rsidP="000D1A44">
      <w:pPr>
        <w:spacing w:after="0" w:line="360" w:lineRule="auto"/>
        <w:jc w:val="both"/>
        <w:rPr>
          <w:rFonts w:ascii="Palatino Linotype" w:hAnsi="Palatino Linotype"/>
          <w:spacing w:val="-14"/>
          <w:szCs w:val="24"/>
          <w:lang w:val="pt-BR"/>
        </w:rPr>
      </w:pPr>
      <w:r w:rsidRPr="00FE4303">
        <w:rPr>
          <w:rFonts w:ascii="Palatino Linotype" w:hAnsi="Palatino Linotype"/>
          <w:spacing w:val="-14"/>
          <w:position w:val="-26"/>
          <w:szCs w:val="24"/>
          <w:lang w:val="pt-BR"/>
        </w:rPr>
        <w:object w:dxaOrig="3000" w:dyaOrig="680" w14:anchorId="39D0C941">
          <v:shape id="_x0000_i1096" type="#_x0000_t75" style="width:150pt;height:33.6pt" o:ole="">
            <v:imagedata r:id="rId147" o:title=""/>
          </v:shape>
          <o:OLEObject Type="Embed" ProgID="Equation.DSMT4" ShapeID="_x0000_i1096" DrawAspect="Content" ObjectID="_1626697234" r:id="rId148"/>
        </w:object>
      </w:r>
    </w:p>
    <w:p w14:paraId="1BD547CE" w14:textId="4D0A1B70" w:rsidR="00160613" w:rsidRPr="00FE4303" w:rsidRDefault="00160613" w:rsidP="000D1A44">
      <w:pPr>
        <w:spacing w:after="0" w:line="360" w:lineRule="auto"/>
        <w:jc w:val="both"/>
        <w:rPr>
          <w:rFonts w:ascii="Palatino Linotype" w:hAnsi="Palatino Linotype"/>
          <w:spacing w:val="-14"/>
          <w:szCs w:val="24"/>
          <w:lang w:val="pt-BR"/>
        </w:rPr>
      </w:pPr>
      <w:r w:rsidRPr="00FE4303">
        <w:rPr>
          <w:rFonts w:ascii="Palatino Linotype" w:hAnsi="Palatino Linotype"/>
          <w:b/>
          <w:spacing w:val="-14"/>
          <w:szCs w:val="24"/>
          <w:lang w:val="pt-BR"/>
        </w:rPr>
        <w:t>HD giải:</w:t>
      </w:r>
      <w:r w:rsidRPr="00FE4303">
        <w:rPr>
          <w:rFonts w:ascii="Palatino Linotype" w:hAnsi="Palatino Linotype"/>
          <w:spacing w:val="-14"/>
          <w:szCs w:val="24"/>
          <w:lang w:val="pt-BR"/>
        </w:rPr>
        <w:t xml:space="preserve"> </w:t>
      </w:r>
      <w:r w:rsidRPr="00FE4303">
        <w:rPr>
          <w:rFonts w:ascii="Palatino Linotype" w:hAnsi="Palatino Linotype"/>
          <w:spacing w:val="-14"/>
          <w:position w:val="-26"/>
          <w:szCs w:val="24"/>
          <w:lang w:val="pt-BR"/>
        </w:rPr>
        <w:object w:dxaOrig="2420" w:dyaOrig="680" w14:anchorId="19C59051">
          <v:shape id="_x0000_i1097" type="#_x0000_t75" style="width:120.6pt;height:33.6pt" o:ole="">
            <v:imagedata r:id="rId149" o:title=""/>
          </v:shape>
          <o:OLEObject Type="Embed" ProgID="Equation.DSMT4" ShapeID="_x0000_i1097" DrawAspect="Content" ObjectID="_1626697235" r:id="rId150"/>
        </w:object>
      </w:r>
      <w:r w:rsidR="00DD5476" w:rsidRPr="00FE4303">
        <w:rPr>
          <w:rFonts w:ascii="Palatino Linotype" w:hAnsi="Palatino Linotype"/>
          <w:spacing w:val="-14"/>
          <w:szCs w:val="24"/>
          <w:lang w:val="pt-BR"/>
        </w:rPr>
        <w:tab/>
      </w:r>
      <w:r w:rsidR="00DD5476" w:rsidRPr="00FE4303">
        <w:rPr>
          <w:rFonts w:ascii="Palatino Linotype" w:hAnsi="Palatino Linotype"/>
          <w:spacing w:val="-14"/>
          <w:szCs w:val="24"/>
          <w:lang w:val="pt-BR"/>
        </w:rPr>
        <w:tab/>
      </w:r>
      <w:r w:rsidR="00DD5476" w:rsidRPr="00FE4303">
        <w:rPr>
          <w:rFonts w:ascii="Palatino Linotype" w:hAnsi="Palatino Linotype"/>
          <w:spacing w:val="-14"/>
          <w:szCs w:val="24"/>
          <w:lang w:val="pt-BR"/>
        </w:rPr>
        <w:tab/>
      </w:r>
      <w:r w:rsidRPr="00FE4303">
        <w:rPr>
          <w:rFonts w:ascii="Palatino Linotype" w:hAnsi="Palatino Linotype"/>
          <w:spacing w:val="-14"/>
          <w:position w:val="-24"/>
          <w:szCs w:val="24"/>
          <w:lang w:val="pt-BR"/>
        </w:rPr>
        <w:object w:dxaOrig="2360" w:dyaOrig="639" w14:anchorId="4B3E34C3">
          <v:shape id="_x0000_i1098" type="#_x0000_t75" style="width:117.6pt;height:32.4pt" o:ole="">
            <v:imagedata r:id="rId151" o:title=""/>
          </v:shape>
          <o:OLEObject Type="Embed" ProgID="Equation.DSMT4" ShapeID="_x0000_i1098" DrawAspect="Content" ObjectID="_1626697236" r:id="rId152"/>
        </w:object>
      </w:r>
      <w:bookmarkEnd w:id="6"/>
    </w:p>
    <w:p w14:paraId="27580CDA" w14:textId="5705C068" w:rsidR="00160613" w:rsidRPr="00FE4303" w:rsidRDefault="00160613" w:rsidP="000D1A44">
      <w:pPr>
        <w:spacing w:after="0" w:line="360" w:lineRule="auto"/>
        <w:jc w:val="both"/>
        <w:rPr>
          <w:rFonts w:ascii="Palatino Linotype" w:hAnsi="Palatino Linotype"/>
          <w:spacing w:val="-14"/>
          <w:szCs w:val="24"/>
          <w:lang w:val="pt-BR"/>
        </w:rPr>
      </w:pPr>
      <w:bookmarkStart w:id="7" w:name="_Hlk8218322"/>
      <w:r w:rsidRPr="00FE4303">
        <w:rPr>
          <w:rFonts w:ascii="Palatino Linotype" w:hAnsi="Palatino Linotype"/>
          <w:b/>
          <w:spacing w:val="-14"/>
          <w:szCs w:val="24"/>
          <w:lang w:val="pt-BR"/>
        </w:rPr>
        <w:t xml:space="preserve">Bài </w:t>
      </w:r>
      <w:r w:rsidR="005D44D5" w:rsidRPr="00FE4303">
        <w:rPr>
          <w:rFonts w:ascii="Palatino Linotype" w:hAnsi="Palatino Linotype"/>
          <w:b/>
          <w:spacing w:val="-14"/>
          <w:szCs w:val="24"/>
          <w:lang w:val="pt-BR"/>
        </w:rPr>
        <w:t>3.</w:t>
      </w:r>
      <w:r w:rsidRPr="00FE4303">
        <w:rPr>
          <w:rFonts w:ascii="Palatino Linotype" w:hAnsi="Palatino Linotype"/>
          <w:b/>
          <w:spacing w:val="-14"/>
          <w:szCs w:val="24"/>
          <w:lang w:val="pt-BR"/>
        </w:rPr>
        <w:t>9*.</w:t>
      </w:r>
      <w:r w:rsidRPr="00FE4303">
        <w:rPr>
          <w:rFonts w:ascii="Palatino Linotype" w:hAnsi="Palatino Linotype"/>
          <w:spacing w:val="-14"/>
          <w:szCs w:val="24"/>
          <w:lang w:val="pt-BR"/>
        </w:rPr>
        <w:t xml:space="preserve"> Chứng minh rằng :</w:t>
      </w:r>
      <w:r w:rsidR="00DD5476" w:rsidRPr="00FE4303">
        <w:rPr>
          <w:rFonts w:ascii="Palatino Linotype" w:hAnsi="Palatino Linotype"/>
          <w:spacing w:val="-14"/>
          <w:szCs w:val="24"/>
          <w:lang w:val="pt-BR"/>
        </w:rPr>
        <w:tab/>
      </w:r>
      <w:r w:rsidR="00DD5476" w:rsidRPr="00FE4303">
        <w:rPr>
          <w:rFonts w:ascii="Palatino Linotype" w:hAnsi="Palatino Linotype"/>
          <w:spacing w:val="-14"/>
          <w:szCs w:val="24"/>
          <w:lang w:val="pt-BR"/>
        </w:rPr>
        <w:tab/>
      </w:r>
      <w:bookmarkStart w:id="8" w:name="_GoBack"/>
      <w:r w:rsidR="003615F1" w:rsidRPr="00FE4303">
        <w:rPr>
          <w:rFonts w:ascii="Palatino Linotype" w:hAnsi="Palatino Linotype"/>
          <w:spacing w:val="-14"/>
          <w:position w:val="-24"/>
          <w:szCs w:val="24"/>
          <w:lang w:val="pt-BR"/>
        </w:rPr>
        <w:object w:dxaOrig="4580" w:dyaOrig="639" w14:anchorId="2C7B05AB">
          <v:shape id="_x0000_i1103" type="#_x0000_t75" style="width:229.2pt;height:32.4pt" o:ole="">
            <v:imagedata r:id="rId153" o:title=""/>
          </v:shape>
          <o:OLEObject Type="Embed" ProgID="Equation.DSMT4" ShapeID="_x0000_i1103" DrawAspect="Content" ObjectID="_1626697237" r:id="rId154"/>
        </w:object>
      </w:r>
      <w:bookmarkEnd w:id="8"/>
    </w:p>
    <w:p w14:paraId="768BC3B5" w14:textId="77777777" w:rsidR="00FE4303" w:rsidRDefault="005D44D5" w:rsidP="00DD5476">
      <w:pPr>
        <w:spacing w:after="0" w:line="360" w:lineRule="auto"/>
        <w:jc w:val="both"/>
        <w:rPr>
          <w:rFonts w:ascii="Palatino Linotype" w:hAnsi="Palatino Linotype" w:cs="Calibri"/>
          <w:spacing w:val="-12"/>
          <w:szCs w:val="24"/>
          <w:lang w:val="pt-BR"/>
        </w:rPr>
      </w:pPr>
      <w:r w:rsidRPr="00FE4303">
        <w:rPr>
          <w:rFonts w:ascii="Palatino Linotype" w:hAnsi="Palatino Linotype" w:cs="Calibri"/>
          <w:b/>
          <w:spacing w:val="-12"/>
          <w:szCs w:val="24"/>
          <w:lang w:val="pt-BR"/>
        </w:rPr>
        <w:t>HD</w:t>
      </w:r>
      <w:r w:rsidR="00160613" w:rsidRPr="00FE4303">
        <w:rPr>
          <w:rFonts w:ascii="Palatino Linotype" w:hAnsi="Palatino Linotype" w:cs="Calibri"/>
          <w:b/>
          <w:spacing w:val="-12"/>
          <w:szCs w:val="24"/>
          <w:lang w:val="pt-BR"/>
        </w:rPr>
        <w:t xml:space="preserve">: </w:t>
      </w:r>
      <w:r w:rsidR="00160613" w:rsidRPr="00FE4303">
        <w:rPr>
          <w:rFonts w:ascii="Palatino Linotype" w:hAnsi="Palatino Linotype" w:cs="Calibri"/>
          <w:spacing w:val="-12"/>
          <w:position w:val="-24"/>
          <w:szCs w:val="24"/>
          <w:lang w:val="pt-BR"/>
        </w:rPr>
        <w:object w:dxaOrig="2020" w:dyaOrig="639" w14:anchorId="06952905">
          <v:shape id="_x0000_i1100" type="#_x0000_t75" style="width:101.4pt;height:32.4pt" o:ole="">
            <v:imagedata r:id="rId155" o:title=""/>
          </v:shape>
          <o:OLEObject Type="Embed" ProgID="Equation.DSMT4" ShapeID="_x0000_i1100" DrawAspect="Content" ObjectID="_1626697238" r:id="rId156"/>
        </w:object>
      </w:r>
    </w:p>
    <w:p w14:paraId="103C380F" w14:textId="31507456" w:rsidR="00C21DBE" w:rsidRPr="00FE4303" w:rsidRDefault="00160613" w:rsidP="00DD5476">
      <w:pPr>
        <w:spacing w:after="0" w:line="360" w:lineRule="auto"/>
        <w:jc w:val="both"/>
        <w:rPr>
          <w:rFonts w:ascii="Palatino Linotype" w:hAnsi="Palatino Linotype" w:cs="Calibri"/>
          <w:spacing w:val="-12"/>
          <w:szCs w:val="24"/>
          <w:lang w:val="pt-BR"/>
        </w:rPr>
      </w:pPr>
      <w:r w:rsidRPr="00FE4303">
        <w:rPr>
          <w:position w:val="-66"/>
          <w:szCs w:val="24"/>
        </w:rPr>
        <w:object w:dxaOrig="2460" w:dyaOrig="1440" w14:anchorId="23536BA0">
          <v:shape id="_x0000_i1101" type="#_x0000_t75" style="width:123pt;height:1in" o:ole="">
            <v:imagedata r:id="rId157" o:title=""/>
          </v:shape>
          <o:OLEObject Type="Embed" ProgID="Equation.DSMT4" ShapeID="_x0000_i1101" DrawAspect="Content" ObjectID="_1626697239" r:id="rId158"/>
        </w:object>
      </w:r>
      <w:bookmarkEnd w:id="1"/>
      <w:bookmarkEnd w:id="7"/>
    </w:p>
    <w:p w14:paraId="713F53FD" w14:textId="77777777" w:rsidR="00354F58" w:rsidRPr="00096784" w:rsidRDefault="00354F58" w:rsidP="00E80FCC">
      <w:pPr>
        <w:spacing w:after="0" w:line="360" w:lineRule="auto"/>
        <w:jc w:val="center"/>
        <w:rPr>
          <w:rFonts w:ascii="Palatino Linotype" w:hAnsi="Palatino Linotype"/>
          <w:b/>
          <w:i/>
          <w:color w:val="000000"/>
          <w:szCs w:val="24"/>
          <w:lang w:val="pt-BR"/>
        </w:rPr>
      </w:pPr>
      <w:r w:rsidRPr="00096784">
        <w:rPr>
          <w:rFonts w:ascii="Palatino Linotype" w:hAnsi="Palatino Linotype"/>
          <w:b/>
          <w:i/>
          <w:color w:val="000000"/>
          <w:szCs w:val="24"/>
          <w:lang w:val="pt-BR"/>
        </w:rPr>
        <w:t>---- Hết -----</w:t>
      </w:r>
      <w:bookmarkEnd w:id="0"/>
    </w:p>
    <w:sectPr w:rsidR="00354F58" w:rsidRPr="00096784" w:rsidSect="00500888">
      <w:headerReference w:type="default" r:id="rId159"/>
      <w:footerReference w:type="default" r:id="rId160"/>
      <w:pgSz w:w="11907" w:h="16840" w:code="9"/>
      <w:pgMar w:top="680" w:right="567" w:bottom="720" w:left="990" w:header="90" w:footer="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318BA" w14:textId="77777777" w:rsidR="00F1333B" w:rsidRDefault="00F1333B" w:rsidP="009F61F8">
      <w:pPr>
        <w:spacing w:after="0" w:line="240" w:lineRule="auto"/>
      </w:pPr>
      <w:r>
        <w:separator/>
      </w:r>
    </w:p>
  </w:endnote>
  <w:endnote w:type="continuationSeparator" w:id="0">
    <w:p w14:paraId="6C0B2AF7" w14:textId="77777777" w:rsidR="00F1333B" w:rsidRDefault="00F1333B" w:rsidP="009F6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Century Schoolbook">
    <w:charset w:val="00"/>
    <w:family w:val="swiss"/>
    <w:pitch w:val="variable"/>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8C9DF" w14:textId="77777777" w:rsidR="00392E3B" w:rsidRPr="001D3DAE" w:rsidRDefault="00392E3B" w:rsidP="00AA3C8E">
    <w:pPr>
      <w:pStyle w:val="Footer"/>
      <w:pBdr>
        <w:top w:val="single" w:sz="4" w:space="1" w:color="auto"/>
      </w:pBdr>
      <w:tabs>
        <w:tab w:val="clear" w:pos="4680"/>
        <w:tab w:val="clear" w:pos="9360"/>
        <w:tab w:val="right" w:pos="9720"/>
      </w:tabs>
      <w:rPr>
        <w:b/>
      </w:rPr>
    </w:pPr>
    <w:r>
      <w:rPr>
        <w:b/>
        <w:sz w:val="22"/>
      </w:rPr>
      <w:t xml:space="preserve"> </w:t>
    </w:r>
    <w:r w:rsidRPr="004F7D0F">
      <w:rPr>
        <w:sz w:val="22"/>
      </w:rPr>
      <w:t xml:space="preserve">Liên hệ: Thầy Hải – SĐT: </w:t>
    </w:r>
    <w:r w:rsidRPr="004F7D0F">
      <w:rPr>
        <w:sz w:val="22"/>
        <w:szCs w:val="20"/>
      </w:rPr>
      <w:t>097 529 0903</w:t>
    </w:r>
    <w:r w:rsidRPr="004F7D0F">
      <w:rPr>
        <w:i/>
        <w:sz w:val="22"/>
        <w:szCs w:val="20"/>
      </w:rPr>
      <w:t xml:space="preserve"> </w:t>
    </w:r>
    <w:r w:rsidRPr="004F7D0F">
      <w:rPr>
        <w:sz w:val="22"/>
      </w:rPr>
      <w:t>– Facebook: Lê Hòa Hải</w:t>
    </w:r>
    <w:r w:rsidRPr="001D3DAE">
      <w:rPr>
        <w:b/>
      </w:rPr>
      <w:tab/>
    </w:r>
    <w:r w:rsidRPr="004F7D0F">
      <w:rPr>
        <w:b/>
      </w:rPr>
      <w:t xml:space="preserve">Trang </w:t>
    </w:r>
    <w:r w:rsidRPr="004F7D0F">
      <w:rPr>
        <w:b/>
      </w:rPr>
      <w:fldChar w:fldCharType="begin"/>
    </w:r>
    <w:r w:rsidRPr="004F7D0F">
      <w:rPr>
        <w:b/>
      </w:rPr>
      <w:instrText xml:space="preserve"> PAGE   \* MERGEFORMAT </w:instrText>
    </w:r>
    <w:r w:rsidRPr="004F7D0F">
      <w:rPr>
        <w:b/>
      </w:rPr>
      <w:fldChar w:fldCharType="separate"/>
    </w:r>
    <w:r w:rsidRPr="004F7D0F">
      <w:rPr>
        <w:b/>
        <w:noProof/>
      </w:rPr>
      <w:t>4</w:t>
    </w:r>
    <w:r w:rsidRPr="004F7D0F">
      <w:rPr>
        <w:b/>
      </w:rPr>
      <w:fldChar w:fldCharType="end"/>
    </w:r>
  </w:p>
  <w:p w14:paraId="43454428" w14:textId="77777777" w:rsidR="00392E3B" w:rsidRPr="001D3DAE" w:rsidRDefault="00392E3B" w:rsidP="00AA3C8E">
    <w:pPr>
      <w:pStyle w:val="Footer"/>
      <w:pBdr>
        <w:top w:val="single" w:sz="4" w:space="1" w:color="auto"/>
      </w:pBd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E7932" w14:textId="77777777" w:rsidR="00F1333B" w:rsidRDefault="00F1333B" w:rsidP="009F61F8">
      <w:pPr>
        <w:spacing w:after="0" w:line="240" w:lineRule="auto"/>
      </w:pPr>
      <w:r>
        <w:separator/>
      </w:r>
    </w:p>
  </w:footnote>
  <w:footnote w:type="continuationSeparator" w:id="0">
    <w:p w14:paraId="1136A00E" w14:textId="77777777" w:rsidR="00F1333B" w:rsidRDefault="00F1333B" w:rsidP="009F61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50" w:type="dxa"/>
      <w:tblInd w:w="810" w:type="dxa"/>
      <w:tblBorders>
        <w:bottom w:val="single" w:sz="4" w:space="0" w:color="auto"/>
      </w:tblBorders>
      <w:tblCellMar>
        <w:left w:w="0" w:type="dxa"/>
        <w:right w:w="0" w:type="dxa"/>
      </w:tblCellMar>
      <w:tblLook w:val="04A0" w:firstRow="1" w:lastRow="0" w:firstColumn="1" w:lastColumn="0" w:noHBand="0" w:noVBand="1"/>
    </w:tblPr>
    <w:tblGrid>
      <w:gridCol w:w="8550"/>
    </w:tblGrid>
    <w:tr w:rsidR="00392E3B" w:rsidRPr="00B02297" w14:paraId="5D93036B" w14:textId="77777777" w:rsidTr="00AA3C8E">
      <w:trPr>
        <w:trHeight w:val="450"/>
      </w:trPr>
      <w:tc>
        <w:tcPr>
          <w:tcW w:w="8550" w:type="dxa"/>
          <w:vAlign w:val="bottom"/>
        </w:tcPr>
        <w:p w14:paraId="318F328C" w14:textId="77777777" w:rsidR="00392E3B" w:rsidRPr="004F7D0F" w:rsidRDefault="00392E3B" w:rsidP="005614A6">
          <w:pPr>
            <w:pStyle w:val="Header"/>
            <w:tabs>
              <w:tab w:val="clear" w:pos="4680"/>
            </w:tabs>
            <w:jc w:val="center"/>
            <w:rPr>
              <w:i/>
              <w:sz w:val="20"/>
              <w:szCs w:val="20"/>
            </w:rPr>
          </w:pPr>
          <w:r w:rsidRPr="004F7D0F">
            <w:rPr>
              <w:i/>
              <w:sz w:val="22"/>
              <w:szCs w:val="20"/>
            </w:rPr>
            <w:t xml:space="preserve">Hệ thống lớp toán thầy Lê Hòa Hải </w:t>
          </w:r>
        </w:p>
      </w:tc>
    </w:tr>
  </w:tbl>
  <w:p w14:paraId="6BF7028D" w14:textId="77777777" w:rsidR="00392E3B" w:rsidRPr="00306475" w:rsidRDefault="00392E3B" w:rsidP="00381C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2EBE"/>
    <w:multiLevelType w:val="hybridMultilevel"/>
    <w:tmpl w:val="430441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8798D"/>
    <w:multiLevelType w:val="hybridMultilevel"/>
    <w:tmpl w:val="F24AC7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4908B3"/>
    <w:multiLevelType w:val="hybridMultilevel"/>
    <w:tmpl w:val="94224CBC"/>
    <w:lvl w:ilvl="0" w:tplc="4DFAD7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B40DC"/>
    <w:multiLevelType w:val="hybridMultilevel"/>
    <w:tmpl w:val="5EDEC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6A67DB"/>
    <w:multiLevelType w:val="hybridMultilevel"/>
    <w:tmpl w:val="D7EAC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9534A"/>
    <w:multiLevelType w:val="hybridMultilevel"/>
    <w:tmpl w:val="BD16A4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35D2B"/>
    <w:multiLevelType w:val="hybridMultilevel"/>
    <w:tmpl w:val="2EB68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97CCD"/>
    <w:multiLevelType w:val="hybridMultilevel"/>
    <w:tmpl w:val="3C364F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DA64BA"/>
    <w:multiLevelType w:val="hybridMultilevel"/>
    <w:tmpl w:val="EBB2A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92039"/>
    <w:multiLevelType w:val="hybridMultilevel"/>
    <w:tmpl w:val="F8162C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F6508B"/>
    <w:multiLevelType w:val="hybridMultilevel"/>
    <w:tmpl w:val="4D9E3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216115"/>
    <w:multiLevelType w:val="hybridMultilevel"/>
    <w:tmpl w:val="BB4E2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860A11"/>
    <w:multiLevelType w:val="hybridMultilevel"/>
    <w:tmpl w:val="D54EB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195994"/>
    <w:multiLevelType w:val="hybridMultilevel"/>
    <w:tmpl w:val="82708F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E53B62"/>
    <w:multiLevelType w:val="hybridMultilevel"/>
    <w:tmpl w:val="08749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0B35A4"/>
    <w:multiLevelType w:val="hybridMultilevel"/>
    <w:tmpl w:val="6CF08B34"/>
    <w:lvl w:ilvl="0" w:tplc="836C4E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D3621D4"/>
    <w:multiLevelType w:val="hybridMultilevel"/>
    <w:tmpl w:val="4D785F46"/>
    <w:lvl w:ilvl="0" w:tplc="26DE9F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D541C74"/>
    <w:multiLevelType w:val="hybridMultilevel"/>
    <w:tmpl w:val="DA8CE0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96364"/>
    <w:multiLevelType w:val="hybridMultilevel"/>
    <w:tmpl w:val="56FA1F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430E81"/>
    <w:multiLevelType w:val="hybridMultilevel"/>
    <w:tmpl w:val="F6C6CE0E"/>
    <w:lvl w:ilvl="0" w:tplc="3CD89C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1E1458"/>
    <w:multiLevelType w:val="hybridMultilevel"/>
    <w:tmpl w:val="6812D8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832990"/>
    <w:multiLevelType w:val="hybridMultilevel"/>
    <w:tmpl w:val="B470DB6A"/>
    <w:lvl w:ilvl="0" w:tplc="96B2AB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104800"/>
    <w:multiLevelType w:val="hybridMultilevel"/>
    <w:tmpl w:val="5422EFB2"/>
    <w:lvl w:ilvl="0" w:tplc="379CA5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671B07"/>
    <w:multiLevelType w:val="hybridMultilevel"/>
    <w:tmpl w:val="3CCCD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011DC4"/>
    <w:multiLevelType w:val="hybridMultilevel"/>
    <w:tmpl w:val="1D3011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AF0F02"/>
    <w:multiLevelType w:val="hybridMultilevel"/>
    <w:tmpl w:val="EB3630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6F489A"/>
    <w:multiLevelType w:val="hybridMultilevel"/>
    <w:tmpl w:val="8ABA78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6227D1"/>
    <w:multiLevelType w:val="hybridMultilevel"/>
    <w:tmpl w:val="9A4009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75227D"/>
    <w:multiLevelType w:val="hybridMultilevel"/>
    <w:tmpl w:val="C48E0708"/>
    <w:lvl w:ilvl="0" w:tplc="32B6ED84">
      <w:start w:val="1"/>
      <w:numFmt w:val="decimal"/>
      <w:lvlText w:val="%1."/>
      <w:lvlJc w:val="left"/>
      <w:pPr>
        <w:ind w:left="720" w:hanging="360"/>
      </w:pPr>
      <w:rPr>
        <w:rFonts w:ascii="Palatino Linotype" w:eastAsia="Calibri" w:hAnsi="Palatino Linotype"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245C92"/>
    <w:multiLevelType w:val="hybridMultilevel"/>
    <w:tmpl w:val="8F088E62"/>
    <w:lvl w:ilvl="0" w:tplc="479C87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F930FD8"/>
    <w:multiLevelType w:val="hybridMultilevel"/>
    <w:tmpl w:val="759A0E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AC7DE9"/>
    <w:multiLevelType w:val="hybridMultilevel"/>
    <w:tmpl w:val="C67876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4257F"/>
    <w:multiLevelType w:val="hybridMultilevel"/>
    <w:tmpl w:val="6D6EB24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823DFF"/>
    <w:multiLevelType w:val="hybridMultilevel"/>
    <w:tmpl w:val="38C683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DF2AA3"/>
    <w:multiLevelType w:val="hybridMultilevel"/>
    <w:tmpl w:val="CB5ABE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9C03DF"/>
    <w:multiLevelType w:val="hybridMultilevel"/>
    <w:tmpl w:val="F8F68464"/>
    <w:lvl w:ilvl="0" w:tplc="184C6E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DA7218D"/>
    <w:multiLevelType w:val="hybridMultilevel"/>
    <w:tmpl w:val="6A7441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2D2FF7"/>
    <w:multiLevelType w:val="hybridMultilevel"/>
    <w:tmpl w:val="8496D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DA238A"/>
    <w:multiLevelType w:val="hybridMultilevel"/>
    <w:tmpl w:val="0E4844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393839"/>
    <w:multiLevelType w:val="hybridMultilevel"/>
    <w:tmpl w:val="08749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E50297"/>
    <w:multiLevelType w:val="hybridMultilevel"/>
    <w:tmpl w:val="117AB4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10730C"/>
    <w:multiLevelType w:val="hybridMultilevel"/>
    <w:tmpl w:val="C0CE53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F379DA"/>
    <w:multiLevelType w:val="hybridMultilevel"/>
    <w:tmpl w:val="DDEE6C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AB49AD"/>
    <w:multiLevelType w:val="hybridMultilevel"/>
    <w:tmpl w:val="B9E05A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3F0695"/>
    <w:multiLevelType w:val="hybridMultilevel"/>
    <w:tmpl w:val="FC2E2D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4713BB"/>
    <w:multiLevelType w:val="hybridMultilevel"/>
    <w:tmpl w:val="8EA61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1"/>
  </w:num>
  <w:num w:numId="3">
    <w:abstractNumId w:val="40"/>
  </w:num>
  <w:num w:numId="4">
    <w:abstractNumId w:val="6"/>
  </w:num>
  <w:num w:numId="5">
    <w:abstractNumId w:val="32"/>
  </w:num>
  <w:num w:numId="6">
    <w:abstractNumId w:val="17"/>
  </w:num>
  <w:num w:numId="7">
    <w:abstractNumId w:val="25"/>
  </w:num>
  <w:num w:numId="8">
    <w:abstractNumId w:val="43"/>
  </w:num>
  <w:num w:numId="9">
    <w:abstractNumId w:val="7"/>
  </w:num>
  <w:num w:numId="10">
    <w:abstractNumId w:val="33"/>
  </w:num>
  <w:num w:numId="11">
    <w:abstractNumId w:val="9"/>
  </w:num>
  <w:num w:numId="12">
    <w:abstractNumId w:val="1"/>
  </w:num>
  <w:num w:numId="13">
    <w:abstractNumId w:val="26"/>
  </w:num>
  <w:num w:numId="14">
    <w:abstractNumId w:val="27"/>
  </w:num>
  <w:num w:numId="15">
    <w:abstractNumId w:val="37"/>
  </w:num>
  <w:num w:numId="16">
    <w:abstractNumId w:val="34"/>
  </w:num>
  <w:num w:numId="17">
    <w:abstractNumId w:val="18"/>
  </w:num>
  <w:num w:numId="18">
    <w:abstractNumId w:val="13"/>
  </w:num>
  <w:num w:numId="19">
    <w:abstractNumId w:val="44"/>
  </w:num>
  <w:num w:numId="20">
    <w:abstractNumId w:val="42"/>
  </w:num>
  <w:num w:numId="21">
    <w:abstractNumId w:val="24"/>
  </w:num>
  <w:num w:numId="22">
    <w:abstractNumId w:val="0"/>
  </w:num>
  <w:num w:numId="23">
    <w:abstractNumId w:val="22"/>
  </w:num>
  <w:num w:numId="24">
    <w:abstractNumId w:val="5"/>
  </w:num>
  <w:num w:numId="25">
    <w:abstractNumId w:val="12"/>
  </w:num>
  <w:num w:numId="26">
    <w:abstractNumId w:val="38"/>
  </w:num>
  <w:num w:numId="27">
    <w:abstractNumId w:val="3"/>
  </w:num>
  <w:num w:numId="28">
    <w:abstractNumId w:val="36"/>
  </w:num>
  <w:num w:numId="29">
    <w:abstractNumId w:val="31"/>
  </w:num>
  <w:num w:numId="30">
    <w:abstractNumId w:val="2"/>
  </w:num>
  <w:num w:numId="31">
    <w:abstractNumId w:val="23"/>
  </w:num>
  <w:num w:numId="32">
    <w:abstractNumId w:val="41"/>
  </w:num>
  <w:num w:numId="33">
    <w:abstractNumId w:val="45"/>
  </w:num>
  <w:num w:numId="34">
    <w:abstractNumId w:val="20"/>
  </w:num>
  <w:num w:numId="35">
    <w:abstractNumId w:val="4"/>
  </w:num>
  <w:num w:numId="36">
    <w:abstractNumId w:val="19"/>
  </w:num>
  <w:num w:numId="37">
    <w:abstractNumId w:val="28"/>
  </w:num>
  <w:num w:numId="38">
    <w:abstractNumId w:val="14"/>
  </w:num>
  <w:num w:numId="39">
    <w:abstractNumId w:val="15"/>
  </w:num>
  <w:num w:numId="40">
    <w:abstractNumId w:val="10"/>
  </w:num>
  <w:num w:numId="41">
    <w:abstractNumId w:val="16"/>
  </w:num>
  <w:num w:numId="42">
    <w:abstractNumId w:val="29"/>
  </w:num>
  <w:num w:numId="43">
    <w:abstractNumId w:val="8"/>
  </w:num>
  <w:num w:numId="44">
    <w:abstractNumId w:val="35"/>
  </w:num>
  <w:num w:numId="45">
    <w:abstractNumId w:val="21"/>
  </w:num>
  <w:num w:numId="46">
    <w:abstractNumId w:val="3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attachedTemplate r:id="rId1"/>
  <w:doNotTrackMoves/>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1B74"/>
    <w:rsid w:val="00000550"/>
    <w:rsid w:val="000011E1"/>
    <w:rsid w:val="00001C2A"/>
    <w:rsid w:val="00001CE0"/>
    <w:rsid w:val="00001D2F"/>
    <w:rsid w:val="00001DD1"/>
    <w:rsid w:val="00002218"/>
    <w:rsid w:val="000026AD"/>
    <w:rsid w:val="00002FA8"/>
    <w:rsid w:val="00003286"/>
    <w:rsid w:val="00003DFB"/>
    <w:rsid w:val="00003DFE"/>
    <w:rsid w:val="00003F28"/>
    <w:rsid w:val="00004106"/>
    <w:rsid w:val="0000423A"/>
    <w:rsid w:val="000042D1"/>
    <w:rsid w:val="0000472B"/>
    <w:rsid w:val="00004FFE"/>
    <w:rsid w:val="000055F7"/>
    <w:rsid w:val="00005D7C"/>
    <w:rsid w:val="000060E6"/>
    <w:rsid w:val="000062AB"/>
    <w:rsid w:val="00006346"/>
    <w:rsid w:val="00006B5D"/>
    <w:rsid w:val="00006E15"/>
    <w:rsid w:val="000073A8"/>
    <w:rsid w:val="00007652"/>
    <w:rsid w:val="000112C8"/>
    <w:rsid w:val="00011EAB"/>
    <w:rsid w:val="000122E8"/>
    <w:rsid w:val="000142FD"/>
    <w:rsid w:val="0001433C"/>
    <w:rsid w:val="000144D3"/>
    <w:rsid w:val="000148FF"/>
    <w:rsid w:val="00014E9A"/>
    <w:rsid w:val="00015294"/>
    <w:rsid w:val="0001537F"/>
    <w:rsid w:val="0001692C"/>
    <w:rsid w:val="00017231"/>
    <w:rsid w:val="000179E5"/>
    <w:rsid w:val="00017C34"/>
    <w:rsid w:val="00020E18"/>
    <w:rsid w:val="00021343"/>
    <w:rsid w:val="00022A11"/>
    <w:rsid w:val="00022E12"/>
    <w:rsid w:val="00023502"/>
    <w:rsid w:val="00023CD6"/>
    <w:rsid w:val="00023CF1"/>
    <w:rsid w:val="00023FFF"/>
    <w:rsid w:val="00024409"/>
    <w:rsid w:val="00024667"/>
    <w:rsid w:val="0002470F"/>
    <w:rsid w:val="00024B40"/>
    <w:rsid w:val="00025947"/>
    <w:rsid w:val="00025A21"/>
    <w:rsid w:val="00025B33"/>
    <w:rsid w:val="00025C46"/>
    <w:rsid w:val="00025C53"/>
    <w:rsid w:val="00026238"/>
    <w:rsid w:val="000264CE"/>
    <w:rsid w:val="00026F99"/>
    <w:rsid w:val="0002705F"/>
    <w:rsid w:val="00027515"/>
    <w:rsid w:val="00027A24"/>
    <w:rsid w:val="0003000A"/>
    <w:rsid w:val="0003047C"/>
    <w:rsid w:val="00030587"/>
    <w:rsid w:val="00030A7D"/>
    <w:rsid w:val="00030B76"/>
    <w:rsid w:val="00030E39"/>
    <w:rsid w:val="00031459"/>
    <w:rsid w:val="000317CD"/>
    <w:rsid w:val="0003210A"/>
    <w:rsid w:val="00032969"/>
    <w:rsid w:val="00032C47"/>
    <w:rsid w:val="00032D71"/>
    <w:rsid w:val="00032FCC"/>
    <w:rsid w:val="00033589"/>
    <w:rsid w:val="000344A8"/>
    <w:rsid w:val="000348B2"/>
    <w:rsid w:val="00034921"/>
    <w:rsid w:val="00034A61"/>
    <w:rsid w:val="00034AFF"/>
    <w:rsid w:val="00034B66"/>
    <w:rsid w:val="0003565B"/>
    <w:rsid w:val="00035B36"/>
    <w:rsid w:val="00036C24"/>
    <w:rsid w:val="0003728D"/>
    <w:rsid w:val="0003756C"/>
    <w:rsid w:val="0003760E"/>
    <w:rsid w:val="00041017"/>
    <w:rsid w:val="00041165"/>
    <w:rsid w:val="0004282D"/>
    <w:rsid w:val="00043A79"/>
    <w:rsid w:val="000441B4"/>
    <w:rsid w:val="0004445E"/>
    <w:rsid w:val="000447BB"/>
    <w:rsid w:val="00045152"/>
    <w:rsid w:val="00045190"/>
    <w:rsid w:val="00045585"/>
    <w:rsid w:val="00045688"/>
    <w:rsid w:val="0004576C"/>
    <w:rsid w:val="000457E5"/>
    <w:rsid w:val="00045B20"/>
    <w:rsid w:val="000468A7"/>
    <w:rsid w:val="000471FA"/>
    <w:rsid w:val="00047BB7"/>
    <w:rsid w:val="00050386"/>
    <w:rsid w:val="000505FB"/>
    <w:rsid w:val="000522A2"/>
    <w:rsid w:val="000529AA"/>
    <w:rsid w:val="000530B6"/>
    <w:rsid w:val="00053220"/>
    <w:rsid w:val="0005327A"/>
    <w:rsid w:val="00054A21"/>
    <w:rsid w:val="000551FC"/>
    <w:rsid w:val="00055314"/>
    <w:rsid w:val="0005585C"/>
    <w:rsid w:val="00055A22"/>
    <w:rsid w:val="00055ADF"/>
    <w:rsid w:val="00056435"/>
    <w:rsid w:val="00056497"/>
    <w:rsid w:val="00056F22"/>
    <w:rsid w:val="00057368"/>
    <w:rsid w:val="00057CC7"/>
    <w:rsid w:val="00060C80"/>
    <w:rsid w:val="000617C5"/>
    <w:rsid w:val="00061B18"/>
    <w:rsid w:val="000626BD"/>
    <w:rsid w:val="000639AE"/>
    <w:rsid w:val="00064C38"/>
    <w:rsid w:val="00065292"/>
    <w:rsid w:val="00065773"/>
    <w:rsid w:val="000657B9"/>
    <w:rsid w:val="00065DEC"/>
    <w:rsid w:val="0006612B"/>
    <w:rsid w:val="00066155"/>
    <w:rsid w:val="000665F8"/>
    <w:rsid w:val="000666B6"/>
    <w:rsid w:val="000666B7"/>
    <w:rsid w:val="00067CD9"/>
    <w:rsid w:val="00070683"/>
    <w:rsid w:val="00070832"/>
    <w:rsid w:val="00070CEE"/>
    <w:rsid w:val="00071142"/>
    <w:rsid w:val="00071642"/>
    <w:rsid w:val="00071E2E"/>
    <w:rsid w:val="000723BA"/>
    <w:rsid w:val="00072A53"/>
    <w:rsid w:val="0007344C"/>
    <w:rsid w:val="0007350D"/>
    <w:rsid w:val="00073689"/>
    <w:rsid w:val="00073D79"/>
    <w:rsid w:val="00073DCB"/>
    <w:rsid w:val="00075D6D"/>
    <w:rsid w:val="0007604B"/>
    <w:rsid w:val="000765A0"/>
    <w:rsid w:val="00076ABC"/>
    <w:rsid w:val="000774BC"/>
    <w:rsid w:val="0007758B"/>
    <w:rsid w:val="00077CD9"/>
    <w:rsid w:val="00077D35"/>
    <w:rsid w:val="00081BE9"/>
    <w:rsid w:val="00081D8A"/>
    <w:rsid w:val="00082BA0"/>
    <w:rsid w:val="00082C83"/>
    <w:rsid w:val="000831D6"/>
    <w:rsid w:val="00083F2C"/>
    <w:rsid w:val="0008414A"/>
    <w:rsid w:val="00084383"/>
    <w:rsid w:val="0008461E"/>
    <w:rsid w:val="000852D3"/>
    <w:rsid w:val="00086326"/>
    <w:rsid w:val="0008658C"/>
    <w:rsid w:val="00086D4A"/>
    <w:rsid w:val="00086F89"/>
    <w:rsid w:val="0008752D"/>
    <w:rsid w:val="000879FF"/>
    <w:rsid w:val="00087D81"/>
    <w:rsid w:val="00090355"/>
    <w:rsid w:val="00090512"/>
    <w:rsid w:val="00090F71"/>
    <w:rsid w:val="0009115D"/>
    <w:rsid w:val="00091BAB"/>
    <w:rsid w:val="00091E20"/>
    <w:rsid w:val="00092B25"/>
    <w:rsid w:val="00092EA1"/>
    <w:rsid w:val="000932CF"/>
    <w:rsid w:val="00093343"/>
    <w:rsid w:val="00093AD7"/>
    <w:rsid w:val="00093F51"/>
    <w:rsid w:val="00094550"/>
    <w:rsid w:val="00095957"/>
    <w:rsid w:val="00095BC0"/>
    <w:rsid w:val="00095E20"/>
    <w:rsid w:val="00096784"/>
    <w:rsid w:val="00096C8F"/>
    <w:rsid w:val="00096DC9"/>
    <w:rsid w:val="00096EDF"/>
    <w:rsid w:val="00097364"/>
    <w:rsid w:val="000976CB"/>
    <w:rsid w:val="00097E69"/>
    <w:rsid w:val="000A0301"/>
    <w:rsid w:val="000A071D"/>
    <w:rsid w:val="000A0DA8"/>
    <w:rsid w:val="000A14C7"/>
    <w:rsid w:val="000A297A"/>
    <w:rsid w:val="000A2BCA"/>
    <w:rsid w:val="000A2C9E"/>
    <w:rsid w:val="000A2D7C"/>
    <w:rsid w:val="000A42E3"/>
    <w:rsid w:val="000A4F9B"/>
    <w:rsid w:val="000A5110"/>
    <w:rsid w:val="000A57C5"/>
    <w:rsid w:val="000A5BB0"/>
    <w:rsid w:val="000A654B"/>
    <w:rsid w:val="000A71CB"/>
    <w:rsid w:val="000A77CC"/>
    <w:rsid w:val="000B0242"/>
    <w:rsid w:val="000B05C7"/>
    <w:rsid w:val="000B0838"/>
    <w:rsid w:val="000B0BC4"/>
    <w:rsid w:val="000B0FD6"/>
    <w:rsid w:val="000B1298"/>
    <w:rsid w:val="000B1ACB"/>
    <w:rsid w:val="000B22A8"/>
    <w:rsid w:val="000B2ECF"/>
    <w:rsid w:val="000B3473"/>
    <w:rsid w:val="000B379B"/>
    <w:rsid w:val="000B3BE5"/>
    <w:rsid w:val="000B3CD6"/>
    <w:rsid w:val="000B3CF7"/>
    <w:rsid w:val="000B3D61"/>
    <w:rsid w:val="000B3DAF"/>
    <w:rsid w:val="000B4BBF"/>
    <w:rsid w:val="000B50C2"/>
    <w:rsid w:val="000B560E"/>
    <w:rsid w:val="000B5B89"/>
    <w:rsid w:val="000B600C"/>
    <w:rsid w:val="000B6D41"/>
    <w:rsid w:val="000B6DA4"/>
    <w:rsid w:val="000B7401"/>
    <w:rsid w:val="000B7792"/>
    <w:rsid w:val="000B7BE2"/>
    <w:rsid w:val="000C0122"/>
    <w:rsid w:val="000C0231"/>
    <w:rsid w:val="000C0617"/>
    <w:rsid w:val="000C1080"/>
    <w:rsid w:val="000C18EF"/>
    <w:rsid w:val="000C1F30"/>
    <w:rsid w:val="000C1F86"/>
    <w:rsid w:val="000C35EE"/>
    <w:rsid w:val="000C3A1A"/>
    <w:rsid w:val="000C3A23"/>
    <w:rsid w:val="000C4020"/>
    <w:rsid w:val="000C4DA1"/>
    <w:rsid w:val="000C6964"/>
    <w:rsid w:val="000C6BE9"/>
    <w:rsid w:val="000C6CD6"/>
    <w:rsid w:val="000C7188"/>
    <w:rsid w:val="000C7823"/>
    <w:rsid w:val="000C7856"/>
    <w:rsid w:val="000C7BAE"/>
    <w:rsid w:val="000C7F87"/>
    <w:rsid w:val="000D0CE5"/>
    <w:rsid w:val="000D0FBF"/>
    <w:rsid w:val="000D126D"/>
    <w:rsid w:val="000D1857"/>
    <w:rsid w:val="000D1A44"/>
    <w:rsid w:val="000D1B14"/>
    <w:rsid w:val="000D1B81"/>
    <w:rsid w:val="000D1EF0"/>
    <w:rsid w:val="000D2378"/>
    <w:rsid w:val="000D2560"/>
    <w:rsid w:val="000D3050"/>
    <w:rsid w:val="000D3836"/>
    <w:rsid w:val="000D3840"/>
    <w:rsid w:val="000D3D51"/>
    <w:rsid w:val="000D3F58"/>
    <w:rsid w:val="000D447E"/>
    <w:rsid w:val="000D4BD0"/>
    <w:rsid w:val="000D57C4"/>
    <w:rsid w:val="000D60E0"/>
    <w:rsid w:val="000D6924"/>
    <w:rsid w:val="000D7187"/>
    <w:rsid w:val="000D7306"/>
    <w:rsid w:val="000D77A9"/>
    <w:rsid w:val="000D7A32"/>
    <w:rsid w:val="000D7B11"/>
    <w:rsid w:val="000E0012"/>
    <w:rsid w:val="000E0261"/>
    <w:rsid w:val="000E06C8"/>
    <w:rsid w:val="000E0B23"/>
    <w:rsid w:val="000E12AA"/>
    <w:rsid w:val="000E1591"/>
    <w:rsid w:val="000E16E4"/>
    <w:rsid w:val="000E1B70"/>
    <w:rsid w:val="000E1EDE"/>
    <w:rsid w:val="000E2785"/>
    <w:rsid w:val="000E3374"/>
    <w:rsid w:val="000E3780"/>
    <w:rsid w:val="000E37A6"/>
    <w:rsid w:val="000E3DFF"/>
    <w:rsid w:val="000E41FE"/>
    <w:rsid w:val="000E4394"/>
    <w:rsid w:val="000E44C6"/>
    <w:rsid w:val="000E5A36"/>
    <w:rsid w:val="000E6058"/>
    <w:rsid w:val="000E63CF"/>
    <w:rsid w:val="000E68B5"/>
    <w:rsid w:val="000E691F"/>
    <w:rsid w:val="000E6B9A"/>
    <w:rsid w:val="000F0DD9"/>
    <w:rsid w:val="000F0FC1"/>
    <w:rsid w:val="000F10E7"/>
    <w:rsid w:val="000F11BD"/>
    <w:rsid w:val="000F2987"/>
    <w:rsid w:val="000F3C03"/>
    <w:rsid w:val="000F3EE9"/>
    <w:rsid w:val="000F3F5E"/>
    <w:rsid w:val="000F4DB9"/>
    <w:rsid w:val="000F57B1"/>
    <w:rsid w:val="000F5FAE"/>
    <w:rsid w:val="000F647C"/>
    <w:rsid w:val="000F68A1"/>
    <w:rsid w:val="000F6BC3"/>
    <w:rsid w:val="000F6E47"/>
    <w:rsid w:val="000F6FB8"/>
    <w:rsid w:val="000F70BF"/>
    <w:rsid w:val="000F74C4"/>
    <w:rsid w:val="001005DD"/>
    <w:rsid w:val="0010082B"/>
    <w:rsid w:val="00100B2D"/>
    <w:rsid w:val="001010C4"/>
    <w:rsid w:val="0010125A"/>
    <w:rsid w:val="00101428"/>
    <w:rsid w:val="00102C2A"/>
    <w:rsid w:val="00103751"/>
    <w:rsid w:val="00103849"/>
    <w:rsid w:val="00103AAB"/>
    <w:rsid w:val="00103BAE"/>
    <w:rsid w:val="00104495"/>
    <w:rsid w:val="00104BF9"/>
    <w:rsid w:val="00104D6A"/>
    <w:rsid w:val="00105036"/>
    <w:rsid w:val="00105C07"/>
    <w:rsid w:val="00105DA9"/>
    <w:rsid w:val="00106109"/>
    <w:rsid w:val="0010615F"/>
    <w:rsid w:val="00106AEC"/>
    <w:rsid w:val="0010777C"/>
    <w:rsid w:val="00107838"/>
    <w:rsid w:val="001079DE"/>
    <w:rsid w:val="00107A69"/>
    <w:rsid w:val="00107B55"/>
    <w:rsid w:val="00107CE8"/>
    <w:rsid w:val="00110073"/>
    <w:rsid w:val="0011019E"/>
    <w:rsid w:val="0011074B"/>
    <w:rsid w:val="00110973"/>
    <w:rsid w:val="00110F75"/>
    <w:rsid w:val="001128B2"/>
    <w:rsid w:val="00112935"/>
    <w:rsid w:val="00112F5D"/>
    <w:rsid w:val="001135E4"/>
    <w:rsid w:val="001137D0"/>
    <w:rsid w:val="001143F8"/>
    <w:rsid w:val="001147C6"/>
    <w:rsid w:val="00114A7C"/>
    <w:rsid w:val="00114EE4"/>
    <w:rsid w:val="001150E4"/>
    <w:rsid w:val="00115912"/>
    <w:rsid w:val="00115D57"/>
    <w:rsid w:val="00116390"/>
    <w:rsid w:val="0011660A"/>
    <w:rsid w:val="00116FCF"/>
    <w:rsid w:val="00117FD5"/>
    <w:rsid w:val="00120006"/>
    <w:rsid w:val="00120566"/>
    <w:rsid w:val="00120B11"/>
    <w:rsid w:val="00121032"/>
    <w:rsid w:val="00121A7B"/>
    <w:rsid w:val="00122422"/>
    <w:rsid w:val="001229F5"/>
    <w:rsid w:val="00122D32"/>
    <w:rsid w:val="00123062"/>
    <w:rsid w:val="00123760"/>
    <w:rsid w:val="00123ABA"/>
    <w:rsid w:val="00123D9F"/>
    <w:rsid w:val="0012401C"/>
    <w:rsid w:val="00124806"/>
    <w:rsid w:val="00124E4D"/>
    <w:rsid w:val="001252AC"/>
    <w:rsid w:val="0012576E"/>
    <w:rsid w:val="00125E29"/>
    <w:rsid w:val="00125E2E"/>
    <w:rsid w:val="00126F41"/>
    <w:rsid w:val="00127182"/>
    <w:rsid w:val="00127679"/>
    <w:rsid w:val="00127A18"/>
    <w:rsid w:val="001301B7"/>
    <w:rsid w:val="00130BD2"/>
    <w:rsid w:val="00130CDE"/>
    <w:rsid w:val="00130DFA"/>
    <w:rsid w:val="001314C3"/>
    <w:rsid w:val="0013175E"/>
    <w:rsid w:val="00132312"/>
    <w:rsid w:val="001325A6"/>
    <w:rsid w:val="00133951"/>
    <w:rsid w:val="00133D90"/>
    <w:rsid w:val="00134425"/>
    <w:rsid w:val="001350FA"/>
    <w:rsid w:val="001351F7"/>
    <w:rsid w:val="00135A43"/>
    <w:rsid w:val="001361B0"/>
    <w:rsid w:val="00136FFD"/>
    <w:rsid w:val="00137992"/>
    <w:rsid w:val="00137DFA"/>
    <w:rsid w:val="001401BB"/>
    <w:rsid w:val="001402D2"/>
    <w:rsid w:val="00140541"/>
    <w:rsid w:val="00140A65"/>
    <w:rsid w:val="0014105B"/>
    <w:rsid w:val="00141EA2"/>
    <w:rsid w:val="001426FD"/>
    <w:rsid w:val="00142D9F"/>
    <w:rsid w:val="001437B0"/>
    <w:rsid w:val="001439D2"/>
    <w:rsid w:val="00144588"/>
    <w:rsid w:val="00144B0A"/>
    <w:rsid w:val="00145115"/>
    <w:rsid w:val="00145150"/>
    <w:rsid w:val="00145410"/>
    <w:rsid w:val="001454E8"/>
    <w:rsid w:val="0014557E"/>
    <w:rsid w:val="001457B0"/>
    <w:rsid w:val="001459FA"/>
    <w:rsid w:val="00146928"/>
    <w:rsid w:val="00147C66"/>
    <w:rsid w:val="00147CED"/>
    <w:rsid w:val="00150161"/>
    <w:rsid w:val="001503DC"/>
    <w:rsid w:val="001510C2"/>
    <w:rsid w:val="00151887"/>
    <w:rsid w:val="00151AC4"/>
    <w:rsid w:val="001522E2"/>
    <w:rsid w:val="00152595"/>
    <w:rsid w:val="00153309"/>
    <w:rsid w:val="001533AA"/>
    <w:rsid w:val="0015340E"/>
    <w:rsid w:val="001539DB"/>
    <w:rsid w:val="00153B4B"/>
    <w:rsid w:val="00153B98"/>
    <w:rsid w:val="00153DA5"/>
    <w:rsid w:val="00153F74"/>
    <w:rsid w:val="00154179"/>
    <w:rsid w:val="00154337"/>
    <w:rsid w:val="0015445C"/>
    <w:rsid w:val="00154792"/>
    <w:rsid w:val="00154799"/>
    <w:rsid w:val="00154E78"/>
    <w:rsid w:val="00155D08"/>
    <w:rsid w:val="001569EC"/>
    <w:rsid w:val="00156EEA"/>
    <w:rsid w:val="001570BA"/>
    <w:rsid w:val="001574D9"/>
    <w:rsid w:val="0015768B"/>
    <w:rsid w:val="001600A0"/>
    <w:rsid w:val="00160613"/>
    <w:rsid w:val="001606E2"/>
    <w:rsid w:val="00162026"/>
    <w:rsid w:val="00163023"/>
    <w:rsid w:val="001635D5"/>
    <w:rsid w:val="00163DD2"/>
    <w:rsid w:val="001643E7"/>
    <w:rsid w:val="0016471D"/>
    <w:rsid w:val="00165717"/>
    <w:rsid w:val="00165F5F"/>
    <w:rsid w:val="001668B1"/>
    <w:rsid w:val="00167551"/>
    <w:rsid w:val="001676C9"/>
    <w:rsid w:val="00167E3F"/>
    <w:rsid w:val="00170635"/>
    <w:rsid w:val="001709CA"/>
    <w:rsid w:val="00170C48"/>
    <w:rsid w:val="00170D50"/>
    <w:rsid w:val="00171044"/>
    <w:rsid w:val="00171106"/>
    <w:rsid w:val="0017145C"/>
    <w:rsid w:val="001715B7"/>
    <w:rsid w:val="00171E30"/>
    <w:rsid w:val="00171EC7"/>
    <w:rsid w:val="00172E0D"/>
    <w:rsid w:val="0017311B"/>
    <w:rsid w:val="001736A0"/>
    <w:rsid w:val="001738A5"/>
    <w:rsid w:val="001742D0"/>
    <w:rsid w:val="00174456"/>
    <w:rsid w:val="00174490"/>
    <w:rsid w:val="00174A7A"/>
    <w:rsid w:val="00174B0E"/>
    <w:rsid w:val="00174D89"/>
    <w:rsid w:val="00174FAE"/>
    <w:rsid w:val="0017521B"/>
    <w:rsid w:val="0017577E"/>
    <w:rsid w:val="001761F9"/>
    <w:rsid w:val="001765FC"/>
    <w:rsid w:val="0017690E"/>
    <w:rsid w:val="0017780E"/>
    <w:rsid w:val="0018080A"/>
    <w:rsid w:val="00180851"/>
    <w:rsid w:val="00180D56"/>
    <w:rsid w:val="00181472"/>
    <w:rsid w:val="00181E8E"/>
    <w:rsid w:val="00182725"/>
    <w:rsid w:val="001827CF"/>
    <w:rsid w:val="00182B08"/>
    <w:rsid w:val="001832A4"/>
    <w:rsid w:val="0018431B"/>
    <w:rsid w:val="0018477B"/>
    <w:rsid w:val="0018496A"/>
    <w:rsid w:val="00184B06"/>
    <w:rsid w:val="0018580E"/>
    <w:rsid w:val="00185A64"/>
    <w:rsid w:val="0019019C"/>
    <w:rsid w:val="0019034A"/>
    <w:rsid w:val="00191045"/>
    <w:rsid w:val="0019201A"/>
    <w:rsid w:val="001925D5"/>
    <w:rsid w:val="0019468D"/>
    <w:rsid w:val="0019540E"/>
    <w:rsid w:val="0019612D"/>
    <w:rsid w:val="001961C4"/>
    <w:rsid w:val="0019635C"/>
    <w:rsid w:val="00197DE7"/>
    <w:rsid w:val="001A01D2"/>
    <w:rsid w:val="001A0B5E"/>
    <w:rsid w:val="001A1D31"/>
    <w:rsid w:val="001A1D8E"/>
    <w:rsid w:val="001A26F6"/>
    <w:rsid w:val="001A33D2"/>
    <w:rsid w:val="001A39E5"/>
    <w:rsid w:val="001A3A07"/>
    <w:rsid w:val="001A4A5B"/>
    <w:rsid w:val="001A52A3"/>
    <w:rsid w:val="001A559E"/>
    <w:rsid w:val="001A6011"/>
    <w:rsid w:val="001A6712"/>
    <w:rsid w:val="001A6F60"/>
    <w:rsid w:val="001A7F08"/>
    <w:rsid w:val="001B02E3"/>
    <w:rsid w:val="001B0472"/>
    <w:rsid w:val="001B0DF0"/>
    <w:rsid w:val="001B1B74"/>
    <w:rsid w:val="001B303F"/>
    <w:rsid w:val="001B370F"/>
    <w:rsid w:val="001B3F73"/>
    <w:rsid w:val="001B448A"/>
    <w:rsid w:val="001B46DC"/>
    <w:rsid w:val="001B5295"/>
    <w:rsid w:val="001B5EAA"/>
    <w:rsid w:val="001B6009"/>
    <w:rsid w:val="001B6816"/>
    <w:rsid w:val="001B77C7"/>
    <w:rsid w:val="001C07BE"/>
    <w:rsid w:val="001C0836"/>
    <w:rsid w:val="001C0867"/>
    <w:rsid w:val="001C0A9B"/>
    <w:rsid w:val="001C0E72"/>
    <w:rsid w:val="001C121B"/>
    <w:rsid w:val="001C1957"/>
    <w:rsid w:val="001C1B7F"/>
    <w:rsid w:val="001C1FC2"/>
    <w:rsid w:val="001C2995"/>
    <w:rsid w:val="001C2AF5"/>
    <w:rsid w:val="001C3323"/>
    <w:rsid w:val="001C4222"/>
    <w:rsid w:val="001C42CD"/>
    <w:rsid w:val="001C46AE"/>
    <w:rsid w:val="001C49AA"/>
    <w:rsid w:val="001C5013"/>
    <w:rsid w:val="001C5018"/>
    <w:rsid w:val="001C5C8A"/>
    <w:rsid w:val="001C62B3"/>
    <w:rsid w:val="001C634C"/>
    <w:rsid w:val="001C67B0"/>
    <w:rsid w:val="001C6DAD"/>
    <w:rsid w:val="001C743B"/>
    <w:rsid w:val="001C7C14"/>
    <w:rsid w:val="001D0042"/>
    <w:rsid w:val="001D066D"/>
    <w:rsid w:val="001D16FC"/>
    <w:rsid w:val="001D1F48"/>
    <w:rsid w:val="001D2483"/>
    <w:rsid w:val="001D2969"/>
    <w:rsid w:val="001D3287"/>
    <w:rsid w:val="001D3A42"/>
    <w:rsid w:val="001D3DAE"/>
    <w:rsid w:val="001D3E24"/>
    <w:rsid w:val="001D4307"/>
    <w:rsid w:val="001D455A"/>
    <w:rsid w:val="001D492C"/>
    <w:rsid w:val="001D50D9"/>
    <w:rsid w:val="001D5515"/>
    <w:rsid w:val="001D67C5"/>
    <w:rsid w:val="001D69D9"/>
    <w:rsid w:val="001D6ACA"/>
    <w:rsid w:val="001D6B20"/>
    <w:rsid w:val="001D6D49"/>
    <w:rsid w:val="001D6E4B"/>
    <w:rsid w:val="001D7426"/>
    <w:rsid w:val="001E00C5"/>
    <w:rsid w:val="001E04EC"/>
    <w:rsid w:val="001E04F2"/>
    <w:rsid w:val="001E0574"/>
    <w:rsid w:val="001E0D74"/>
    <w:rsid w:val="001E0F77"/>
    <w:rsid w:val="001E102E"/>
    <w:rsid w:val="001E104F"/>
    <w:rsid w:val="001E1406"/>
    <w:rsid w:val="001E2825"/>
    <w:rsid w:val="001E2FBD"/>
    <w:rsid w:val="001E3735"/>
    <w:rsid w:val="001E3A4A"/>
    <w:rsid w:val="001E3D01"/>
    <w:rsid w:val="001E4168"/>
    <w:rsid w:val="001E4C54"/>
    <w:rsid w:val="001E4D37"/>
    <w:rsid w:val="001E648E"/>
    <w:rsid w:val="001E7588"/>
    <w:rsid w:val="001E7693"/>
    <w:rsid w:val="001E7EB5"/>
    <w:rsid w:val="001E7FD6"/>
    <w:rsid w:val="001F11AF"/>
    <w:rsid w:val="001F183C"/>
    <w:rsid w:val="001F194A"/>
    <w:rsid w:val="001F1BD2"/>
    <w:rsid w:val="001F26B4"/>
    <w:rsid w:val="001F2EDB"/>
    <w:rsid w:val="001F30AC"/>
    <w:rsid w:val="001F358E"/>
    <w:rsid w:val="001F3CCE"/>
    <w:rsid w:val="001F3E1B"/>
    <w:rsid w:val="001F3FD2"/>
    <w:rsid w:val="001F4099"/>
    <w:rsid w:val="001F4237"/>
    <w:rsid w:val="001F428D"/>
    <w:rsid w:val="001F434F"/>
    <w:rsid w:val="001F4429"/>
    <w:rsid w:val="001F44B3"/>
    <w:rsid w:val="001F487D"/>
    <w:rsid w:val="001F578F"/>
    <w:rsid w:val="001F5CCA"/>
    <w:rsid w:val="001F5E40"/>
    <w:rsid w:val="001F7026"/>
    <w:rsid w:val="001F790C"/>
    <w:rsid w:val="002018D0"/>
    <w:rsid w:val="00201D00"/>
    <w:rsid w:val="002036E4"/>
    <w:rsid w:val="002039AD"/>
    <w:rsid w:val="002039AE"/>
    <w:rsid w:val="00203FDF"/>
    <w:rsid w:val="00204638"/>
    <w:rsid w:val="00204790"/>
    <w:rsid w:val="00204B06"/>
    <w:rsid w:val="002060F6"/>
    <w:rsid w:val="00206831"/>
    <w:rsid w:val="00206C10"/>
    <w:rsid w:val="00206C57"/>
    <w:rsid w:val="00206EAC"/>
    <w:rsid w:val="0020706D"/>
    <w:rsid w:val="002071F3"/>
    <w:rsid w:val="00207620"/>
    <w:rsid w:val="0020763B"/>
    <w:rsid w:val="00207AC6"/>
    <w:rsid w:val="00207D63"/>
    <w:rsid w:val="00210378"/>
    <w:rsid w:val="00211CE8"/>
    <w:rsid w:val="002129C1"/>
    <w:rsid w:val="00213539"/>
    <w:rsid w:val="00214405"/>
    <w:rsid w:val="002148C8"/>
    <w:rsid w:val="00214B57"/>
    <w:rsid w:val="00214D7B"/>
    <w:rsid w:val="002177E0"/>
    <w:rsid w:val="00217874"/>
    <w:rsid w:val="00217A77"/>
    <w:rsid w:val="00217C71"/>
    <w:rsid w:val="00217E42"/>
    <w:rsid w:val="00220CB2"/>
    <w:rsid w:val="00220F19"/>
    <w:rsid w:val="00221751"/>
    <w:rsid w:val="002222B7"/>
    <w:rsid w:val="002227C4"/>
    <w:rsid w:val="0022290B"/>
    <w:rsid w:val="00223032"/>
    <w:rsid w:val="0022493D"/>
    <w:rsid w:val="00225589"/>
    <w:rsid w:val="00225768"/>
    <w:rsid w:val="00226703"/>
    <w:rsid w:val="00226A17"/>
    <w:rsid w:val="00226B7E"/>
    <w:rsid w:val="00227026"/>
    <w:rsid w:val="00227119"/>
    <w:rsid w:val="002274AE"/>
    <w:rsid w:val="00227F7B"/>
    <w:rsid w:val="00227F9F"/>
    <w:rsid w:val="0023154B"/>
    <w:rsid w:val="002317BC"/>
    <w:rsid w:val="00232995"/>
    <w:rsid w:val="00232A25"/>
    <w:rsid w:val="00232B0A"/>
    <w:rsid w:val="00232E14"/>
    <w:rsid w:val="002331AB"/>
    <w:rsid w:val="002335BF"/>
    <w:rsid w:val="00233DA9"/>
    <w:rsid w:val="00233ECB"/>
    <w:rsid w:val="00234083"/>
    <w:rsid w:val="002341D5"/>
    <w:rsid w:val="00234E92"/>
    <w:rsid w:val="002359FB"/>
    <w:rsid w:val="002360CE"/>
    <w:rsid w:val="00236887"/>
    <w:rsid w:val="00236A66"/>
    <w:rsid w:val="00236D3D"/>
    <w:rsid w:val="00236FEF"/>
    <w:rsid w:val="0023710D"/>
    <w:rsid w:val="00240116"/>
    <w:rsid w:val="00240B72"/>
    <w:rsid w:val="00241351"/>
    <w:rsid w:val="0024178B"/>
    <w:rsid w:val="002419E1"/>
    <w:rsid w:val="00241D67"/>
    <w:rsid w:val="002420D4"/>
    <w:rsid w:val="00242234"/>
    <w:rsid w:val="002422E4"/>
    <w:rsid w:val="002429C1"/>
    <w:rsid w:val="00242EE5"/>
    <w:rsid w:val="00243676"/>
    <w:rsid w:val="002440AD"/>
    <w:rsid w:val="00244126"/>
    <w:rsid w:val="002442F7"/>
    <w:rsid w:val="00244627"/>
    <w:rsid w:val="00244B10"/>
    <w:rsid w:val="0024568F"/>
    <w:rsid w:val="00245F0B"/>
    <w:rsid w:val="00245F5F"/>
    <w:rsid w:val="00246959"/>
    <w:rsid w:val="00246981"/>
    <w:rsid w:val="00247517"/>
    <w:rsid w:val="0024771F"/>
    <w:rsid w:val="00250A55"/>
    <w:rsid w:val="00251238"/>
    <w:rsid w:val="00251750"/>
    <w:rsid w:val="002543A6"/>
    <w:rsid w:val="0025487B"/>
    <w:rsid w:val="00254EC0"/>
    <w:rsid w:val="002553FA"/>
    <w:rsid w:val="00255743"/>
    <w:rsid w:val="00257050"/>
    <w:rsid w:val="002572BA"/>
    <w:rsid w:val="0025771E"/>
    <w:rsid w:val="00257997"/>
    <w:rsid w:val="00260897"/>
    <w:rsid w:val="00260B06"/>
    <w:rsid w:val="00260E1E"/>
    <w:rsid w:val="002611E5"/>
    <w:rsid w:val="002618DD"/>
    <w:rsid w:val="00262103"/>
    <w:rsid w:val="00262515"/>
    <w:rsid w:val="00262842"/>
    <w:rsid w:val="00262F1D"/>
    <w:rsid w:val="00263033"/>
    <w:rsid w:val="00263F7F"/>
    <w:rsid w:val="00264577"/>
    <w:rsid w:val="00265096"/>
    <w:rsid w:val="0026516B"/>
    <w:rsid w:val="00265182"/>
    <w:rsid w:val="00265569"/>
    <w:rsid w:val="00265745"/>
    <w:rsid w:val="002657A2"/>
    <w:rsid w:val="0026591F"/>
    <w:rsid w:val="00265D85"/>
    <w:rsid w:val="00265EE3"/>
    <w:rsid w:val="00265F33"/>
    <w:rsid w:val="0026644D"/>
    <w:rsid w:val="0026645C"/>
    <w:rsid w:val="002668CC"/>
    <w:rsid w:val="00267E0F"/>
    <w:rsid w:val="00267E17"/>
    <w:rsid w:val="00267FCE"/>
    <w:rsid w:val="0027029D"/>
    <w:rsid w:val="00270794"/>
    <w:rsid w:val="002709F2"/>
    <w:rsid w:val="00270A88"/>
    <w:rsid w:val="00270BB9"/>
    <w:rsid w:val="00270EB3"/>
    <w:rsid w:val="00270FCF"/>
    <w:rsid w:val="0027149D"/>
    <w:rsid w:val="0027150C"/>
    <w:rsid w:val="0027173A"/>
    <w:rsid w:val="002717A0"/>
    <w:rsid w:val="00271E96"/>
    <w:rsid w:val="00272307"/>
    <w:rsid w:val="00272350"/>
    <w:rsid w:val="00274430"/>
    <w:rsid w:val="00274547"/>
    <w:rsid w:val="002760FC"/>
    <w:rsid w:val="00276938"/>
    <w:rsid w:val="00276A8F"/>
    <w:rsid w:val="00276C66"/>
    <w:rsid w:val="0027743C"/>
    <w:rsid w:val="00277E25"/>
    <w:rsid w:val="00277E3E"/>
    <w:rsid w:val="002803D0"/>
    <w:rsid w:val="00280C69"/>
    <w:rsid w:val="00283656"/>
    <w:rsid w:val="0028389B"/>
    <w:rsid w:val="002842EA"/>
    <w:rsid w:val="00285090"/>
    <w:rsid w:val="002859F6"/>
    <w:rsid w:val="00285C05"/>
    <w:rsid w:val="00285F65"/>
    <w:rsid w:val="00286CF6"/>
    <w:rsid w:val="00286F2A"/>
    <w:rsid w:val="00287701"/>
    <w:rsid w:val="00287E52"/>
    <w:rsid w:val="0029013B"/>
    <w:rsid w:val="00290412"/>
    <w:rsid w:val="00290524"/>
    <w:rsid w:val="00291041"/>
    <w:rsid w:val="0029227C"/>
    <w:rsid w:val="00292292"/>
    <w:rsid w:val="00292F33"/>
    <w:rsid w:val="002932EB"/>
    <w:rsid w:val="0029346B"/>
    <w:rsid w:val="00294555"/>
    <w:rsid w:val="00294908"/>
    <w:rsid w:val="002950BD"/>
    <w:rsid w:val="0029636E"/>
    <w:rsid w:val="00297789"/>
    <w:rsid w:val="00297D9A"/>
    <w:rsid w:val="002A04B3"/>
    <w:rsid w:val="002A0894"/>
    <w:rsid w:val="002A0BDA"/>
    <w:rsid w:val="002A0E8B"/>
    <w:rsid w:val="002A23CC"/>
    <w:rsid w:val="002A2CF1"/>
    <w:rsid w:val="002A36FC"/>
    <w:rsid w:val="002A3926"/>
    <w:rsid w:val="002A417F"/>
    <w:rsid w:val="002A45D0"/>
    <w:rsid w:val="002A481D"/>
    <w:rsid w:val="002A4876"/>
    <w:rsid w:val="002A4CB2"/>
    <w:rsid w:val="002A5585"/>
    <w:rsid w:val="002A5F70"/>
    <w:rsid w:val="002A632C"/>
    <w:rsid w:val="002A67ED"/>
    <w:rsid w:val="002A70E8"/>
    <w:rsid w:val="002A7A21"/>
    <w:rsid w:val="002B0120"/>
    <w:rsid w:val="002B0461"/>
    <w:rsid w:val="002B05C9"/>
    <w:rsid w:val="002B0904"/>
    <w:rsid w:val="002B0ADA"/>
    <w:rsid w:val="002B1BD1"/>
    <w:rsid w:val="002B1FCA"/>
    <w:rsid w:val="002B2372"/>
    <w:rsid w:val="002B2378"/>
    <w:rsid w:val="002B2676"/>
    <w:rsid w:val="002B37A7"/>
    <w:rsid w:val="002B3850"/>
    <w:rsid w:val="002B4112"/>
    <w:rsid w:val="002B4432"/>
    <w:rsid w:val="002B53AE"/>
    <w:rsid w:val="002B599C"/>
    <w:rsid w:val="002B5FA6"/>
    <w:rsid w:val="002B66A6"/>
    <w:rsid w:val="002B68C3"/>
    <w:rsid w:val="002B747B"/>
    <w:rsid w:val="002B7500"/>
    <w:rsid w:val="002B7662"/>
    <w:rsid w:val="002B7784"/>
    <w:rsid w:val="002C0527"/>
    <w:rsid w:val="002C07E9"/>
    <w:rsid w:val="002C0AB6"/>
    <w:rsid w:val="002C14F2"/>
    <w:rsid w:val="002C1F16"/>
    <w:rsid w:val="002C22C7"/>
    <w:rsid w:val="002C27E8"/>
    <w:rsid w:val="002C4B75"/>
    <w:rsid w:val="002C5071"/>
    <w:rsid w:val="002C5EBD"/>
    <w:rsid w:val="002C614E"/>
    <w:rsid w:val="002C6714"/>
    <w:rsid w:val="002C6A19"/>
    <w:rsid w:val="002C6FED"/>
    <w:rsid w:val="002C7660"/>
    <w:rsid w:val="002C77F6"/>
    <w:rsid w:val="002C7A5E"/>
    <w:rsid w:val="002D09B8"/>
    <w:rsid w:val="002D12C7"/>
    <w:rsid w:val="002D2277"/>
    <w:rsid w:val="002D2342"/>
    <w:rsid w:val="002D2E80"/>
    <w:rsid w:val="002D2FAC"/>
    <w:rsid w:val="002D3450"/>
    <w:rsid w:val="002D42C6"/>
    <w:rsid w:val="002D45F2"/>
    <w:rsid w:val="002D46AA"/>
    <w:rsid w:val="002D48AD"/>
    <w:rsid w:val="002D4DAA"/>
    <w:rsid w:val="002D5037"/>
    <w:rsid w:val="002D5743"/>
    <w:rsid w:val="002D576F"/>
    <w:rsid w:val="002D64FA"/>
    <w:rsid w:val="002D7807"/>
    <w:rsid w:val="002D79B5"/>
    <w:rsid w:val="002D7A80"/>
    <w:rsid w:val="002D7A88"/>
    <w:rsid w:val="002E0BB5"/>
    <w:rsid w:val="002E0ECF"/>
    <w:rsid w:val="002E13B4"/>
    <w:rsid w:val="002E1855"/>
    <w:rsid w:val="002E1FF2"/>
    <w:rsid w:val="002E20BD"/>
    <w:rsid w:val="002E31A8"/>
    <w:rsid w:val="002E3AFF"/>
    <w:rsid w:val="002E4039"/>
    <w:rsid w:val="002E47D8"/>
    <w:rsid w:val="002E4D58"/>
    <w:rsid w:val="002E5A06"/>
    <w:rsid w:val="002E5E6E"/>
    <w:rsid w:val="002E6293"/>
    <w:rsid w:val="002E6522"/>
    <w:rsid w:val="002E67D6"/>
    <w:rsid w:val="002E6B2A"/>
    <w:rsid w:val="002E7345"/>
    <w:rsid w:val="002F06EA"/>
    <w:rsid w:val="002F2089"/>
    <w:rsid w:val="002F295A"/>
    <w:rsid w:val="002F2DD1"/>
    <w:rsid w:val="002F3D1C"/>
    <w:rsid w:val="002F46CA"/>
    <w:rsid w:val="002F4903"/>
    <w:rsid w:val="002F4E6B"/>
    <w:rsid w:val="002F5391"/>
    <w:rsid w:val="002F53A8"/>
    <w:rsid w:val="002F5734"/>
    <w:rsid w:val="002F775C"/>
    <w:rsid w:val="002F77B7"/>
    <w:rsid w:val="003003FF"/>
    <w:rsid w:val="00300A49"/>
    <w:rsid w:val="00300CFC"/>
    <w:rsid w:val="00300F10"/>
    <w:rsid w:val="0030144C"/>
    <w:rsid w:val="00302E16"/>
    <w:rsid w:val="00303392"/>
    <w:rsid w:val="003035A9"/>
    <w:rsid w:val="0030389B"/>
    <w:rsid w:val="00303971"/>
    <w:rsid w:val="0030402D"/>
    <w:rsid w:val="00304838"/>
    <w:rsid w:val="00305512"/>
    <w:rsid w:val="003058AB"/>
    <w:rsid w:val="003059AA"/>
    <w:rsid w:val="00305A18"/>
    <w:rsid w:val="00305CBF"/>
    <w:rsid w:val="00305D6B"/>
    <w:rsid w:val="00306009"/>
    <w:rsid w:val="00306475"/>
    <w:rsid w:val="00306DB0"/>
    <w:rsid w:val="0030773B"/>
    <w:rsid w:val="00307B12"/>
    <w:rsid w:val="0031077D"/>
    <w:rsid w:val="00310D8C"/>
    <w:rsid w:val="00310DAE"/>
    <w:rsid w:val="00310E8B"/>
    <w:rsid w:val="003112C6"/>
    <w:rsid w:val="0031174E"/>
    <w:rsid w:val="00312193"/>
    <w:rsid w:val="003124C8"/>
    <w:rsid w:val="003132DE"/>
    <w:rsid w:val="0031399D"/>
    <w:rsid w:val="00314961"/>
    <w:rsid w:val="003152B2"/>
    <w:rsid w:val="0031543F"/>
    <w:rsid w:val="00315677"/>
    <w:rsid w:val="0031617D"/>
    <w:rsid w:val="00316193"/>
    <w:rsid w:val="00316384"/>
    <w:rsid w:val="00316611"/>
    <w:rsid w:val="003171F8"/>
    <w:rsid w:val="00317460"/>
    <w:rsid w:val="00317A0A"/>
    <w:rsid w:val="00320675"/>
    <w:rsid w:val="00321E88"/>
    <w:rsid w:val="003220CE"/>
    <w:rsid w:val="003227DF"/>
    <w:rsid w:val="00322D2E"/>
    <w:rsid w:val="00323E9E"/>
    <w:rsid w:val="00324652"/>
    <w:rsid w:val="00324A9E"/>
    <w:rsid w:val="00324F42"/>
    <w:rsid w:val="00325230"/>
    <w:rsid w:val="00326483"/>
    <w:rsid w:val="00326896"/>
    <w:rsid w:val="0032769A"/>
    <w:rsid w:val="00327A24"/>
    <w:rsid w:val="00327F53"/>
    <w:rsid w:val="00330445"/>
    <w:rsid w:val="003307BE"/>
    <w:rsid w:val="00330A19"/>
    <w:rsid w:val="00331D4C"/>
    <w:rsid w:val="003334C6"/>
    <w:rsid w:val="00333878"/>
    <w:rsid w:val="00333A89"/>
    <w:rsid w:val="00333CCE"/>
    <w:rsid w:val="00333E43"/>
    <w:rsid w:val="00334040"/>
    <w:rsid w:val="00334389"/>
    <w:rsid w:val="003343B7"/>
    <w:rsid w:val="00335744"/>
    <w:rsid w:val="00336E63"/>
    <w:rsid w:val="00337AF6"/>
    <w:rsid w:val="00337D90"/>
    <w:rsid w:val="0034006A"/>
    <w:rsid w:val="00340D53"/>
    <w:rsid w:val="0034119A"/>
    <w:rsid w:val="00342664"/>
    <w:rsid w:val="00343163"/>
    <w:rsid w:val="00343264"/>
    <w:rsid w:val="00343484"/>
    <w:rsid w:val="00343F77"/>
    <w:rsid w:val="0034429E"/>
    <w:rsid w:val="003449D8"/>
    <w:rsid w:val="00344F18"/>
    <w:rsid w:val="00345181"/>
    <w:rsid w:val="003451CF"/>
    <w:rsid w:val="003452A2"/>
    <w:rsid w:val="0034545C"/>
    <w:rsid w:val="003454F3"/>
    <w:rsid w:val="0034580F"/>
    <w:rsid w:val="003459E8"/>
    <w:rsid w:val="00345BC7"/>
    <w:rsid w:val="00346395"/>
    <w:rsid w:val="003468BB"/>
    <w:rsid w:val="00346907"/>
    <w:rsid w:val="00346C89"/>
    <w:rsid w:val="00346F84"/>
    <w:rsid w:val="00347237"/>
    <w:rsid w:val="0034726A"/>
    <w:rsid w:val="003475C5"/>
    <w:rsid w:val="00347BBD"/>
    <w:rsid w:val="003503AB"/>
    <w:rsid w:val="00350401"/>
    <w:rsid w:val="0035164C"/>
    <w:rsid w:val="00351C77"/>
    <w:rsid w:val="00352AB7"/>
    <w:rsid w:val="00352D5F"/>
    <w:rsid w:val="00352D79"/>
    <w:rsid w:val="003534FA"/>
    <w:rsid w:val="00353A6B"/>
    <w:rsid w:val="00353DA3"/>
    <w:rsid w:val="003545DB"/>
    <w:rsid w:val="00354B25"/>
    <w:rsid w:val="00354F58"/>
    <w:rsid w:val="0035533D"/>
    <w:rsid w:val="003556E9"/>
    <w:rsid w:val="00355EF0"/>
    <w:rsid w:val="00356930"/>
    <w:rsid w:val="00356B29"/>
    <w:rsid w:val="00356E72"/>
    <w:rsid w:val="00356F2F"/>
    <w:rsid w:val="00357AD7"/>
    <w:rsid w:val="00360701"/>
    <w:rsid w:val="0036140D"/>
    <w:rsid w:val="00361594"/>
    <w:rsid w:val="003615F1"/>
    <w:rsid w:val="0036164A"/>
    <w:rsid w:val="00361A26"/>
    <w:rsid w:val="003622B4"/>
    <w:rsid w:val="0036249E"/>
    <w:rsid w:val="00362A3D"/>
    <w:rsid w:val="00362DA5"/>
    <w:rsid w:val="00363076"/>
    <w:rsid w:val="0036390B"/>
    <w:rsid w:val="00363D56"/>
    <w:rsid w:val="0036455E"/>
    <w:rsid w:val="003656AE"/>
    <w:rsid w:val="003665C3"/>
    <w:rsid w:val="003668DD"/>
    <w:rsid w:val="0036695E"/>
    <w:rsid w:val="00366D7C"/>
    <w:rsid w:val="00367385"/>
    <w:rsid w:val="00367E5B"/>
    <w:rsid w:val="00367F22"/>
    <w:rsid w:val="00371757"/>
    <w:rsid w:val="003718A9"/>
    <w:rsid w:val="00371D04"/>
    <w:rsid w:val="0037200F"/>
    <w:rsid w:val="003722E3"/>
    <w:rsid w:val="00372AA3"/>
    <w:rsid w:val="00372E13"/>
    <w:rsid w:val="0037300C"/>
    <w:rsid w:val="00373C02"/>
    <w:rsid w:val="00373C6E"/>
    <w:rsid w:val="003752D5"/>
    <w:rsid w:val="00375393"/>
    <w:rsid w:val="00375561"/>
    <w:rsid w:val="003756C5"/>
    <w:rsid w:val="00376208"/>
    <w:rsid w:val="003763C9"/>
    <w:rsid w:val="003767E6"/>
    <w:rsid w:val="00376F65"/>
    <w:rsid w:val="00380BC8"/>
    <w:rsid w:val="00380D15"/>
    <w:rsid w:val="00381CD0"/>
    <w:rsid w:val="003835F1"/>
    <w:rsid w:val="003840C3"/>
    <w:rsid w:val="0038422B"/>
    <w:rsid w:val="00384BAC"/>
    <w:rsid w:val="00385105"/>
    <w:rsid w:val="00385537"/>
    <w:rsid w:val="00385830"/>
    <w:rsid w:val="00385D76"/>
    <w:rsid w:val="00385E30"/>
    <w:rsid w:val="00386354"/>
    <w:rsid w:val="00387026"/>
    <w:rsid w:val="003876B1"/>
    <w:rsid w:val="003879BC"/>
    <w:rsid w:val="00387E05"/>
    <w:rsid w:val="00390F59"/>
    <w:rsid w:val="0039145B"/>
    <w:rsid w:val="003914F9"/>
    <w:rsid w:val="0039186A"/>
    <w:rsid w:val="00391BEA"/>
    <w:rsid w:val="00392648"/>
    <w:rsid w:val="00392E3B"/>
    <w:rsid w:val="00392ED7"/>
    <w:rsid w:val="00395A7E"/>
    <w:rsid w:val="00396033"/>
    <w:rsid w:val="0039659D"/>
    <w:rsid w:val="00397148"/>
    <w:rsid w:val="0039766F"/>
    <w:rsid w:val="003976D0"/>
    <w:rsid w:val="003978B0"/>
    <w:rsid w:val="00397C85"/>
    <w:rsid w:val="003A058E"/>
    <w:rsid w:val="003A0F78"/>
    <w:rsid w:val="003A141F"/>
    <w:rsid w:val="003A1C10"/>
    <w:rsid w:val="003A21A8"/>
    <w:rsid w:val="003A23C7"/>
    <w:rsid w:val="003A2706"/>
    <w:rsid w:val="003A28DF"/>
    <w:rsid w:val="003A2C6F"/>
    <w:rsid w:val="003A2ED9"/>
    <w:rsid w:val="003A2FB7"/>
    <w:rsid w:val="003A3229"/>
    <w:rsid w:val="003A3AE0"/>
    <w:rsid w:val="003A418F"/>
    <w:rsid w:val="003A480E"/>
    <w:rsid w:val="003A4B63"/>
    <w:rsid w:val="003A5FB3"/>
    <w:rsid w:val="003A612C"/>
    <w:rsid w:val="003A6AE0"/>
    <w:rsid w:val="003A7ED6"/>
    <w:rsid w:val="003B03ED"/>
    <w:rsid w:val="003B0E31"/>
    <w:rsid w:val="003B12B4"/>
    <w:rsid w:val="003B1790"/>
    <w:rsid w:val="003B22F0"/>
    <w:rsid w:val="003B2668"/>
    <w:rsid w:val="003B29F0"/>
    <w:rsid w:val="003B311A"/>
    <w:rsid w:val="003B327F"/>
    <w:rsid w:val="003B34BB"/>
    <w:rsid w:val="003B394D"/>
    <w:rsid w:val="003B3CA1"/>
    <w:rsid w:val="003B46F1"/>
    <w:rsid w:val="003B4F8A"/>
    <w:rsid w:val="003B526A"/>
    <w:rsid w:val="003B533F"/>
    <w:rsid w:val="003B5741"/>
    <w:rsid w:val="003B6988"/>
    <w:rsid w:val="003B6B26"/>
    <w:rsid w:val="003B6E18"/>
    <w:rsid w:val="003B7015"/>
    <w:rsid w:val="003B71CD"/>
    <w:rsid w:val="003B7A50"/>
    <w:rsid w:val="003B7DB0"/>
    <w:rsid w:val="003C091A"/>
    <w:rsid w:val="003C0F49"/>
    <w:rsid w:val="003C2289"/>
    <w:rsid w:val="003C24CC"/>
    <w:rsid w:val="003C27FA"/>
    <w:rsid w:val="003C36E4"/>
    <w:rsid w:val="003C3AE1"/>
    <w:rsid w:val="003C4EA0"/>
    <w:rsid w:val="003C563C"/>
    <w:rsid w:val="003C59C8"/>
    <w:rsid w:val="003C5C96"/>
    <w:rsid w:val="003C5CD1"/>
    <w:rsid w:val="003C67B8"/>
    <w:rsid w:val="003D040E"/>
    <w:rsid w:val="003D0E1D"/>
    <w:rsid w:val="003D2D5D"/>
    <w:rsid w:val="003D30F4"/>
    <w:rsid w:val="003D3540"/>
    <w:rsid w:val="003D369F"/>
    <w:rsid w:val="003D3B46"/>
    <w:rsid w:val="003D3BCC"/>
    <w:rsid w:val="003D4414"/>
    <w:rsid w:val="003D62F9"/>
    <w:rsid w:val="003D6C05"/>
    <w:rsid w:val="003D7446"/>
    <w:rsid w:val="003D7915"/>
    <w:rsid w:val="003D7C98"/>
    <w:rsid w:val="003D7D6E"/>
    <w:rsid w:val="003D7D9F"/>
    <w:rsid w:val="003E03E8"/>
    <w:rsid w:val="003E1025"/>
    <w:rsid w:val="003E2359"/>
    <w:rsid w:val="003E2DB9"/>
    <w:rsid w:val="003E2F0A"/>
    <w:rsid w:val="003E3050"/>
    <w:rsid w:val="003E3194"/>
    <w:rsid w:val="003E3A06"/>
    <w:rsid w:val="003E3D45"/>
    <w:rsid w:val="003E4071"/>
    <w:rsid w:val="003E4632"/>
    <w:rsid w:val="003E4B96"/>
    <w:rsid w:val="003E5AB8"/>
    <w:rsid w:val="003E5E4E"/>
    <w:rsid w:val="003E5F63"/>
    <w:rsid w:val="003E630C"/>
    <w:rsid w:val="003E6553"/>
    <w:rsid w:val="003E656C"/>
    <w:rsid w:val="003E6BA8"/>
    <w:rsid w:val="003E7EBB"/>
    <w:rsid w:val="003E7F17"/>
    <w:rsid w:val="003E7F66"/>
    <w:rsid w:val="003E7FFC"/>
    <w:rsid w:val="003F01AE"/>
    <w:rsid w:val="003F05DC"/>
    <w:rsid w:val="003F065A"/>
    <w:rsid w:val="003F06AA"/>
    <w:rsid w:val="003F07D6"/>
    <w:rsid w:val="003F0E14"/>
    <w:rsid w:val="003F102E"/>
    <w:rsid w:val="003F1157"/>
    <w:rsid w:val="003F123C"/>
    <w:rsid w:val="003F19A8"/>
    <w:rsid w:val="003F27A3"/>
    <w:rsid w:val="003F2D13"/>
    <w:rsid w:val="003F302B"/>
    <w:rsid w:val="003F3079"/>
    <w:rsid w:val="003F33F4"/>
    <w:rsid w:val="003F368A"/>
    <w:rsid w:val="003F37A8"/>
    <w:rsid w:val="003F405A"/>
    <w:rsid w:val="003F4C60"/>
    <w:rsid w:val="003F5323"/>
    <w:rsid w:val="003F5C18"/>
    <w:rsid w:val="003F64AD"/>
    <w:rsid w:val="003F6915"/>
    <w:rsid w:val="003F6B5C"/>
    <w:rsid w:val="003F7263"/>
    <w:rsid w:val="004018EC"/>
    <w:rsid w:val="004022B3"/>
    <w:rsid w:val="00402472"/>
    <w:rsid w:val="00402C22"/>
    <w:rsid w:val="00402D31"/>
    <w:rsid w:val="00402EF8"/>
    <w:rsid w:val="00402FA5"/>
    <w:rsid w:val="004039C5"/>
    <w:rsid w:val="00404A85"/>
    <w:rsid w:val="00404B09"/>
    <w:rsid w:val="00404E7D"/>
    <w:rsid w:val="00405113"/>
    <w:rsid w:val="00405487"/>
    <w:rsid w:val="004057B8"/>
    <w:rsid w:val="004063BC"/>
    <w:rsid w:val="004070A8"/>
    <w:rsid w:val="00412795"/>
    <w:rsid w:val="00412BEA"/>
    <w:rsid w:val="004131DD"/>
    <w:rsid w:val="00413BC8"/>
    <w:rsid w:val="00413DF7"/>
    <w:rsid w:val="00415118"/>
    <w:rsid w:val="004158DD"/>
    <w:rsid w:val="00415F7C"/>
    <w:rsid w:val="004162AE"/>
    <w:rsid w:val="004163BD"/>
    <w:rsid w:val="00416454"/>
    <w:rsid w:val="004164F1"/>
    <w:rsid w:val="00416E78"/>
    <w:rsid w:val="00416EF7"/>
    <w:rsid w:val="00420103"/>
    <w:rsid w:val="004206B8"/>
    <w:rsid w:val="0042197E"/>
    <w:rsid w:val="004223EA"/>
    <w:rsid w:val="00422D91"/>
    <w:rsid w:val="00422E99"/>
    <w:rsid w:val="00424102"/>
    <w:rsid w:val="0042421D"/>
    <w:rsid w:val="00424952"/>
    <w:rsid w:val="004250A1"/>
    <w:rsid w:val="00425538"/>
    <w:rsid w:val="004255D0"/>
    <w:rsid w:val="0042596D"/>
    <w:rsid w:val="00425FC7"/>
    <w:rsid w:val="00426A45"/>
    <w:rsid w:val="00426C33"/>
    <w:rsid w:val="0042706A"/>
    <w:rsid w:val="004274B3"/>
    <w:rsid w:val="004277BF"/>
    <w:rsid w:val="00427AAD"/>
    <w:rsid w:val="00430A04"/>
    <w:rsid w:val="00430E66"/>
    <w:rsid w:val="0043289D"/>
    <w:rsid w:val="00432D01"/>
    <w:rsid w:val="00433297"/>
    <w:rsid w:val="004339BB"/>
    <w:rsid w:val="0043547F"/>
    <w:rsid w:val="00435486"/>
    <w:rsid w:val="00435E1E"/>
    <w:rsid w:val="004360B3"/>
    <w:rsid w:val="0043624A"/>
    <w:rsid w:val="00436625"/>
    <w:rsid w:val="004369FB"/>
    <w:rsid w:val="00436CBA"/>
    <w:rsid w:val="004370EF"/>
    <w:rsid w:val="00437D81"/>
    <w:rsid w:val="00440393"/>
    <w:rsid w:val="004406B3"/>
    <w:rsid w:val="004427CD"/>
    <w:rsid w:val="00442E0E"/>
    <w:rsid w:val="0044310E"/>
    <w:rsid w:val="0044311E"/>
    <w:rsid w:val="0044340A"/>
    <w:rsid w:val="00443DFD"/>
    <w:rsid w:val="004445F9"/>
    <w:rsid w:val="004446B7"/>
    <w:rsid w:val="00444870"/>
    <w:rsid w:val="00445DE0"/>
    <w:rsid w:val="0044678D"/>
    <w:rsid w:val="00446A6B"/>
    <w:rsid w:val="004474E5"/>
    <w:rsid w:val="004475D6"/>
    <w:rsid w:val="00447716"/>
    <w:rsid w:val="0045055A"/>
    <w:rsid w:val="0045085F"/>
    <w:rsid w:val="00451233"/>
    <w:rsid w:val="00451550"/>
    <w:rsid w:val="004518F8"/>
    <w:rsid w:val="004534DC"/>
    <w:rsid w:val="00454492"/>
    <w:rsid w:val="00454918"/>
    <w:rsid w:val="00455450"/>
    <w:rsid w:val="00455517"/>
    <w:rsid w:val="00455A89"/>
    <w:rsid w:val="00456072"/>
    <w:rsid w:val="004560A5"/>
    <w:rsid w:val="004560B7"/>
    <w:rsid w:val="00456F6F"/>
    <w:rsid w:val="00457130"/>
    <w:rsid w:val="004571B7"/>
    <w:rsid w:val="00457533"/>
    <w:rsid w:val="004578F2"/>
    <w:rsid w:val="00457A80"/>
    <w:rsid w:val="00457B7D"/>
    <w:rsid w:val="00457C6C"/>
    <w:rsid w:val="0046025E"/>
    <w:rsid w:val="0046041F"/>
    <w:rsid w:val="0046049B"/>
    <w:rsid w:val="0046064A"/>
    <w:rsid w:val="0046069E"/>
    <w:rsid w:val="00461046"/>
    <w:rsid w:val="00461ED3"/>
    <w:rsid w:val="00461F99"/>
    <w:rsid w:val="00462001"/>
    <w:rsid w:val="00462B2C"/>
    <w:rsid w:val="0046341A"/>
    <w:rsid w:val="00463ACB"/>
    <w:rsid w:val="00463C94"/>
    <w:rsid w:val="00464B01"/>
    <w:rsid w:val="00465942"/>
    <w:rsid w:val="00465A36"/>
    <w:rsid w:val="00465C70"/>
    <w:rsid w:val="004661C7"/>
    <w:rsid w:val="00466357"/>
    <w:rsid w:val="00467541"/>
    <w:rsid w:val="004675CF"/>
    <w:rsid w:val="0047071A"/>
    <w:rsid w:val="00470ADF"/>
    <w:rsid w:val="004710F5"/>
    <w:rsid w:val="004721E2"/>
    <w:rsid w:val="00472435"/>
    <w:rsid w:val="004725B0"/>
    <w:rsid w:val="00472C13"/>
    <w:rsid w:val="00473534"/>
    <w:rsid w:val="004742BF"/>
    <w:rsid w:val="00474372"/>
    <w:rsid w:val="004747F1"/>
    <w:rsid w:val="00474EA2"/>
    <w:rsid w:val="004755C8"/>
    <w:rsid w:val="00476331"/>
    <w:rsid w:val="00476F13"/>
    <w:rsid w:val="00477014"/>
    <w:rsid w:val="00477EB3"/>
    <w:rsid w:val="00480669"/>
    <w:rsid w:val="00480D84"/>
    <w:rsid w:val="00480ED0"/>
    <w:rsid w:val="00481C4F"/>
    <w:rsid w:val="004834CA"/>
    <w:rsid w:val="004838DD"/>
    <w:rsid w:val="00485094"/>
    <w:rsid w:val="00485492"/>
    <w:rsid w:val="004867CD"/>
    <w:rsid w:val="0048758F"/>
    <w:rsid w:val="004875D3"/>
    <w:rsid w:val="00487835"/>
    <w:rsid w:val="00487D82"/>
    <w:rsid w:val="0049087C"/>
    <w:rsid w:val="00493144"/>
    <w:rsid w:val="00494397"/>
    <w:rsid w:val="00494A4E"/>
    <w:rsid w:val="00494CB3"/>
    <w:rsid w:val="00496239"/>
    <w:rsid w:val="00496311"/>
    <w:rsid w:val="00496F2B"/>
    <w:rsid w:val="00497B4E"/>
    <w:rsid w:val="004A0866"/>
    <w:rsid w:val="004A086B"/>
    <w:rsid w:val="004A0C81"/>
    <w:rsid w:val="004A18B8"/>
    <w:rsid w:val="004A19A4"/>
    <w:rsid w:val="004A2459"/>
    <w:rsid w:val="004A338D"/>
    <w:rsid w:val="004A3484"/>
    <w:rsid w:val="004A4321"/>
    <w:rsid w:val="004A4CAA"/>
    <w:rsid w:val="004A5272"/>
    <w:rsid w:val="004A538E"/>
    <w:rsid w:val="004A5454"/>
    <w:rsid w:val="004A59B1"/>
    <w:rsid w:val="004A61A6"/>
    <w:rsid w:val="004A6428"/>
    <w:rsid w:val="004A6623"/>
    <w:rsid w:val="004A76AD"/>
    <w:rsid w:val="004B0178"/>
    <w:rsid w:val="004B04DD"/>
    <w:rsid w:val="004B0825"/>
    <w:rsid w:val="004B0F7D"/>
    <w:rsid w:val="004B21D1"/>
    <w:rsid w:val="004B25BD"/>
    <w:rsid w:val="004B35AA"/>
    <w:rsid w:val="004B3699"/>
    <w:rsid w:val="004B3981"/>
    <w:rsid w:val="004B3D37"/>
    <w:rsid w:val="004B4001"/>
    <w:rsid w:val="004B41D4"/>
    <w:rsid w:val="004B4BDD"/>
    <w:rsid w:val="004B586F"/>
    <w:rsid w:val="004B5ACA"/>
    <w:rsid w:val="004B5D5B"/>
    <w:rsid w:val="004B7213"/>
    <w:rsid w:val="004C0083"/>
    <w:rsid w:val="004C04DA"/>
    <w:rsid w:val="004C0E53"/>
    <w:rsid w:val="004C0FE1"/>
    <w:rsid w:val="004C1691"/>
    <w:rsid w:val="004C1B7B"/>
    <w:rsid w:val="004C1F2B"/>
    <w:rsid w:val="004C2372"/>
    <w:rsid w:val="004C29BD"/>
    <w:rsid w:val="004C31A7"/>
    <w:rsid w:val="004C35AF"/>
    <w:rsid w:val="004C38A7"/>
    <w:rsid w:val="004C3BDE"/>
    <w:rsid w:val="004C4073"/>
    <w:rsid w:val="004C419F"/>
    <w:rsid w:val="004C57E1"/>
    <w:rsid w:val="004C5939"/>
    <w:rsid w:val="004C5B66"/>
    <w:rsid w:val="004C5CA4"/>
    <w:rsid w:val="004C6E90"/>
    <w:rsid w:val="004D01F7"/>
    <w:rsid w:val="004D245B"/>
    <w:rsid w:val="004D271C"/>
    <w:rsid w:val="004D29FD"/>
    <w:rsid w:val="004D3678"/>
    <w:rsid w:val="004D371E"/>
    <w:rsid w:val="004D3E95"/>
    <w:rsid w:val="004D3F99"/>
    <w:rsid w:val="004D3F9C"/>
    <w:rsid w:val="004D4043"/>
    <w:rsid w:val="004D42CB"/>
    <w:rsid w:val="004D4A2B"/>
    <w:rsid w:val="004D54A0"/>
    <w:rsid w:val="004D5D39"/>
    <w:rsid w:val="004D64D1"/>
    <w:rsid w:val="004D6AC1"/>
    <w:rsid w:val="004D7584"/>
    <w:rsid w:val="004E03D8"/>
    <w:rsid w:val="004E06D5"/>
    <w:rsid w:val="004E1ACD"/>
    <w:rsid w:val="004E265A"/>
    <w:rsid w:val="004E2E8A"/>
    <w:rsid w:val="004E2FFF"/>
    <w:rsid w:val="004E39C5"/>
    <w:rsid w:val="004E41BC"/>
    <w:rsid w:val="004E43D8"/>
    <w:rsid w:val="004E4672"/>
    <w:rsid w:val="004E4ABB"/>
    <w:rsid w:val="004E4B25"/>
    <w:rsid w:val="004E6799"/>
    <w:rsid w:val="004E6936"/>
    <w:rsid w:val="004E7359"/>
    <w:rsid w:val="004E7ED2"/>
    <w:rsid w:val="004F05EF"/>
    <w:rsid w:val="004F0F88"/>
    <w:rsid w:val="004F19FF"/>
    <w:rsid w:val="004F2840"/>
    <w:rsid w:val="004F2CC0"/>
    <w:rsid w:val="004F2ECB"/>
    <w:rsid w:val="004F3269"/>
    <w:rsid w:val="004F452D"/>
    <w:rsid w:val="004F482C"/>
    <w:rsid w:val="004F4D9A"/>
    <w:rsid w:val="004F50B3"/>
    <w:rsid w:val="004F53EA"/>
    <w:rsid w:val="004F59BA"/>
    <w:rsid w:val="004F5B19"/>
    <w:rsid w:val="004F63BA"/>
    <w:rsid w:val="004F6BE9"/>
    <w:rsid w:val="004F7B12"/>
    <w:rsid w:val="004F7C9A"/>
    <w:rsid w:val="004F7D0F"/>
    <w:rsid w:val="00500888"/>
    <w:rsid w:val="00500B22"/>
    <w:rsid w:val="00500BCD"/>
    <w:rsid w:val="0050145F"/>
    <w:rsid w:val="0050188D"/>
    <w:rsid w:val="00502419"/>
    <w:rsid w:val="0050259B"/>
    <w:rsid w:val="00502B38"/>
    <w:rsid w:val="005030E8"/>
    <w:rsid w:val="005032CC"/>
    <w:rsid w:val="0050351A"/>
    <w:rsid w:val="00503C87"/>
    <w:rsid w:val="0050403B"/>
    <w:rsid w:val="005054E9"/>
    <w:rsid w:val="00505C50"/>
    <w:rsid w:val="00506791"/>
    <w:rsid w:val="00507F5B"/>
    <w:rsid w:val="0051002D"/>
    <w:rsid w:val="00510243"/>
    <w:rsid w:val="0051089B"/>
    <w:rsid w:val="005115E9"/>
    <w:rsid w:val="0051176D"/>
    <w:rsid w:val="00511D1D"/>
    <w:rsid w:val="0051257C"/>
    <w:rsid w:val="005128B1"/>
    <w:rsid w:val="005133E2"/>
    <w:rsid w:val="00513540"/>
    <w:rsid w:val="00513E55"/>
    <w:rsid w:val="00513EE5"/>
    <w:rsid w:val="005144D2"/>
    <w:rsid w:val="005145F6"/>
    <w:rsid w:val="00514625"/>
    <w:rsid w:val="0051476B"/>
    <w:rsid w:val="00514B1B"/>
    <w:rsid w:val="005150B1"/>
    <w:rsid w:val="005158B0"/>
    <w:rsid w:val="005161B5"/>
    <w:rsid w:val="00516DA5"/>
    <w:rsid w:val="0051755E"/>
    <w:rsid w:val="0051760E"/>
    <w:rsid w:val="005177DC"/>
    <w:rsid w:val="00521949"/>
    <w:rsid w:val="005221AD"/>
    <w:rsid w:val="00522D50"/>
    <w:rsid w:val="00523296"/>
    <w:rsid w:val="005232A2"/>
    <w:rsid w:val="005233D5"/>
    <w:rsid w:val="0052347D"/>
    <w:rsid w:val="0052458A"/>
    <w:rsid w:val="005250A6"/>
    <w:rsid w:val="00525928"/>
    <w:rsid w:val="00525B99"/>
    <w:rsid w:val="00525EA6"/>
    <w:rsid w:val="00526341"/>
    <w:rsid w:val="00526898"/>
    <w:rsid w:val="00526F19"/>
    <w:rsid w:val="00527EAD"/>
    <w:rsid w:val="00530A5F"/>
    <w:rsid w:val="00530B84"/>
    <w:rsid w:val="0053114E"/>
    <w:rsid w:val="00531323"/>
    <w:rsid w:val="005317C0"/>
    <w:rsid w:val="00532254"/>
    <w:rsid w:val="005325B0"/>
    <w:rsid w:val="00532F42"/>
    <w:rsid w:val="005336DF"/>
    <w:rsid w:val="005337DF"/>
    <w:rsid w:val="0053429F"/>
    <w:rsid w:val="00534CD2"/>
    <w:rsid w:val="00535489"/>
    <w:rsid w:val="005356D6"/>
    <w:rsid w:val="00535719"/>
    <w:rsid w:val="0053596C"/>
    <w:rsid w:val="00535D4A"/>
    <w:rsid w:val="00536D34"/>
    <w:rsid w:val="005371FB"/>
    <w:rsid w:val="005372F3"/>
    <w:rsid w:val="00540768"/>
    <w:rsid w:val="00540AEE"/>
    <w:rsid w:val="00540BD1"/>
    <w:rsid w:val="00540E44"/>
    <w:rsid w:val="00541EC8"/>
    <w:rsid w:val="00541F0C"/>
    <w:rsid w:val="0054351D"/>
    <w:rsid w:val="005436B0"/>
    <w:rsid w:val="00543989"/>
    <w:rsid w:val="00543F25"/>
    <w:rsid w:val="0054442E"/>
    <w:rsid w:val="005465BE"/>
    <w:rsid w:val="005468A4"/>
    <w:rsid w:val="005468FB"/>
    <w:rsid w:val="00546AC4"/>
    <w:rsid w:val="00546B0E"/>
    <w:rsid w:val="00546BEC"/>
    <w:rsid w:val="00546F49"/>
    <w:rsid w:val="00547C8A"/>
    <w:rsid w:val="00547CE9"/>
    <w:rsid w:val="005502B2"/>
    <w:rsid w:val="0055090A"/>
    <w:rsid w:val="0055092F"/>
    <w:rsid w:val="00550A01"/>
    <w:rsid w:val="005513ED"/>
    <w:rsid w:val="00551511"/>
    <w:rsid w:val="0055161D"/>
    <w:rsid w:val="00551919"/>
    <w:rsid w:val="00551B48"/>
    <w:rsid w:val="00551D91"/>
    <w:rsid w:val="00551D9B"/>
    <w:rsid w:val="005525D7"/>
    <w:rsid w:val="00552BA9"/>
    <w:rsid w:val="00553203"/>
    <w:rsid w:val="00553284"/>
    <w:rsid w:val="005533DA"/>
    <w:rsid w:val="00553F5D"/>
    <w:rsid w:val="00553FB0"/>
    <w:rsid w:val="005547F6"/>
    <w:rsid w:val="00554B4F"/>
    <w:rsid w:val="005551A2"/>
    <w:rsid w:val="00555726"/>
    <w:rsid w:val="00555950"/>
    <w:rsid w:val="0055696D"/>
    <w:rsid w:val="00556D1C"/>
    <w:rsid w:val="00557ABB"/>
    <w:rsid w:val="00557B91"/>
    <w:rsid w:val="00560533"/>
    <w:rsid w:val="005609E1"/>
    <w:rsid w:val="00561106"/>
    <w:rsid w:val="005612A2"/>
    <w:rsid w:val="005614A6"/>
    <w:rsid w:val="00562609"/>
    <w:rsid w:val="00563A79"/>
    <w:rsid w:val="005640FC"/>
    <w:rsid w:val="00564159"/>
    <w:rsid w:val="0056480A"/>
    <w:rsid w:val="005651AC"/>
    <w:rsid w:val="0056536C"/>
    <w:rsid w:val="00565AC9"/>
    <w:rsid w:val="00566450"/>
    <w:rsid w:val="00566D74"/>
    <w:rsid w:val="00566D93"/>
    <w:rsid w:val="00567A9E"/>
    <w:rsid w:val="00567E8B"/>
    <w:rsid w:val="00570191"/>
    <w:rsid w:val="00570AA4"/>
    <w:rsid w:val="00570DF5"/>
    <w:rsid w:val="00571495"/>
    <w:rsid w:val="00571D96"/>
    <w:rsid w:val="005726FA"/>
    <w:rsid w:val="00572B19"/>
    <w:rsid w:val="005739E9"/>
    <w:rsid w:val="00573EAB"/>
    <w:rsid w:val="00574593"/>
    <w:rsid w:val="00574FC6"/>
    <w:rsid w:val="00575089"/>
    <w:rsid w:val="00575465"/>
    <w:rsid w:val="0057563C"/>
    <w:rsid w:val="00575EE8"/>
    <w:rsid w:val="0057607D"/>
    <w:rsid w:val="00576352"/>
    <w:rsid w:val="00576389"/>
    <w:rsid w:val="00576BDF"/>
    <w:rsid w:val="00577C81"/>
    <w:rsid w:val="00577EBE"/>
    <w:rsid w:val="005800B9"/>
    <w:rsid w:val="005807A0"/>
    <w:rsid w:val="00580902"/>
    <w:rsid w:val="00580A2D"/>
    <w:rsid w:val="005816B5"/>
    <w:rsid w:val="005825CE"/>
    <w:rsid w:val="005829B4"/>
    <w:rsid w:val="005832C8"/>
    <w:rsid w:val="00583334"/>
    <w:rsid w:val="0058361E"/>
    <w:rsid w:val="0058362D"/>
    <w:rsid w:val="0058365B"/>
    <w:rsid w:val="00583712"/>
    <w:rsid w:val="005847B2"/>
    <w:rsid w:val="00585171"/>
    <w:rsid w:val="005857DA"/>
    <w:rsid w:val="0058624E"/>
    <w:rsid w:val="005865E4"/>
    <w:rsid w:val="0058778A"/>
    <w:rsid w:val="0059012C"/>
    <w:rsid w:val="005901E5"/>
    <w:rsid w:val="00590BDB"/>
    <w:rsid w:val="005915EB"/>
    <w:rsid w:val="00591D7D"/>
    <w:rsid w:val="005924FE"/>
    <w:rsid w:val="00592504"/>
    <w:rsid w:val="005927E1"/>
    <w:rsid w:val="00592C30"/>
    <w:rsid w:val="0059366D"/>
    <w:rsid w:val="0059423C"/>
    <w:rsid w:val="00595155"/>
    <w:rsid w:val="0059516C"/>
    <w:rsid w:val="00595292"/>
    <w:rsid w:val="00595998"/>
    <w:rsid w:val="00596086"/>
    <w:rsid w:val="005962B7"/>
    <w:rsid w:val="0059645B"/>
    <w:rsid w:val="0059673D"/>
    <w:rsid w:val="00596E0F"/>
    <w:rsid w:val="00597E51"/>
    <w:rsid w:val="005A0329"/>
    <w:rsid w:val="005A0762"/>
    <w:rsid w:val="005A1DC3"/>
    <w:rsid w:val="005A273D"/>
    <w:rsid w:val="005A32DC"/>
    <w:rsid w:val="005A3364"/>
    <w:rsid w:val="005A33BB"/>
    <w:rsid w:val="005A35FF"/>
    <w:rsid w:val="005A3796"/>
    <w:rsid w:val="005A3E62"/>
    <w:rsid w:val="005A3F45"/>
    <w:rsid w:val="005A47BB"/>
    <w:rsid w:val="005A485F"/>
    <w:rsid w:val="005A5056"/>
    <w:rsid w:val="005A581C"/>
    <w:rsid w:val="005A67B7"/>
    <w:rsid w:val="005A68A6"/>
    <w:rsid w:val="005A69B2"/>
    <w:rsid w:val="005A718C"/>
    <w:rsid w:val="005A79E9"/>
    <w:rsid w:val="005B00AB"/>
    <w:rsid w:val="005B03E4"/>
    <w:rsid w:val="005B06E3"/>
    <w:rsid w:val="005B0ACE"/>
    <w:rsid w:val="005B1D6E"/>
    <w:rsid w:val="005B252A"/>
    <w:rsid w:val="005B25E3"/>
    <w:rsid w:val="005B28C6"/>
    <w:rsid w:val="005B2A70"/>
    <w:rsid w:val="005B2AF8"/>
    <w:rsid w:val="005B30EC"/>
    <w:rsid w:val="005B32E9"/>
    <w:rsid w:val="005B453D"/>
    <w:rsid w:val="005B4A0F"/>
    <w:rsid w:val="005B4C66"/>
    <w:rsid w:val="005B4E49"/>
    <w:rsid w:val="005B4E65"/>
    <w:rsid w:val="005B5681"/>
    <w:rsid w:val="005B6FCE"/>
    <w:rsid w:val="005B703D"/>
    <w:rsid w:val="005B7D3F"/>
    <w:rsid w:val="005C0313"/>
    <w:rsid w:val="005C051D"/>
    <w:rsid w:val="005C0833"/>
    <w:rsid w:val="005C1B23"/>
    <w:rsid w:val="005C223D"/>
    <w:rsid w:val="005C243F"/>
    <w:rsid w:val="005C2895"/>
    <w:rsid w:val="005C2D6F"/>
    <w:rsid w:val="005C2DED"/>
    <w:rsid w:val="005C2DFB"/>
    <w:rsid w:val="005C2E62"/>
    <w:rsid w:val="005C31BF"/>
    <w:rsid w:val="005C3497"/>
    <w:rsid w:val="005C4E81"/>
    <w:rsid w:val="005C4F56"/>
    <w:rsid w:val="005C541C"/>
    <w:rsid w:val="005C60A7"/>
    <w:rsid w:val="005C6EFF"/>
    <w:rsid w:val="005C7B1C"/>
    <w:rsid w:val="005D04EE"/>
    <w:rsid w:val="005D079A"/>
    <w:rsid w:val="005D0E43"/>
    <w:rsid w:val="005D1098"/>
    <w:rsid w:val="005D1AFF"/>
    <w:rsid w:val="005D1E5D"/>
    <w:rsid w:val="005D1E8D"/>
    <w:rsid w:val="005D29D2"/>
    <w:rsid w:val="005D3678"/>
    <w:rsid w:val="005D38A6"/>
    <w:rsid w:val="005D3D9B"/>
    <w:rsid w:val="005D3F33"/>
    <w:rsid w:val="005D41D1"/>
    <w:rsid w:val="005D44D5"/>
    <w:rsid w:val="005D4691"/>
    <w:rsid w:val="005D4F2B"/>
    <w:rsid w:val="005D5386"/>
    <w:rsid w:val="005D53C7"/>
    <w:rsid w:val="005D5659"/>
    <w:rsid w:val="005D56DB"/>
    <w:rsid w:val="005D5D30"/>
    <w:rsid w:val="005D5DF6"/>
    <w:rsid w:val="005D5E2D"/>
    <w:rsid w:val="005D6DD3"/>
    <w:rsid w:val="005D70C4"/>
    <w:rsid w:val="005E0247"/>
    <w:rsid w:val="005E06C9"/>
    <w:rsid w:val="005E1188"/>
    <w:rsid w:val="005E1F3A"/>
    <w:rsid w:val="005E2D0D"/>
    <w:rsid w:val="005E33CE"/>
    <w:rsid w:val="005E3589"/>
    <w:rsid w:val="005E3FE1"/>
    <w:rsid w:val="005E4563"/>
    <w:rsid w:val="005E5089"/>
    <w:rsid w:val="005E5508"/>
    <w:rsid w:val="005E56CA"/>
    <w:rsid w:val="005E7EE8"/>
    <w:rsid w:val="005F0778"/>
    <w:rsid w:val="005F0F65"/>
    <w:rsid w:val="005F113B"/>
    <w:rsid w:val="005F1E72"/>
    <w:rsid w:val="005F211E"/>
    <w:rsid w:val="005F21F6"/>
    <w:rsid w:val="005F2680"/>
    <w:rsid w:val="005F317F"/>
    <w:rsid w:val="005F331A"/>
    <w:rsid w:val="005F332F"/>
    <w:rsid w:val="005F35D5"/>
    <w:rsid w:val="005F363D"/>
    <w:rsid w:val="005F46E6"/>
    <w:rsid w:val="005F4DC4"/>
    <w:rsid w:val="005F5504"/>
    <w:rsid w:val="005F55F1"/>
    <w:rsid w:val="005F5A89"/>
    <w:rsid w:val="005F7107"/>
    <w:rsid w:val="005F7C7F"/>
    <w:rsid w:val="005F7DC5"/>
    <w:rsid w:val="00600496"/>
    <w:rsid w:val="0060081A"/>
    <w:rsid w:val="006009DA"/>
    <w:rsid w:val="00600A3A"/>
    <w:rsid w:val="00600FCB"/>
    <w:rsid w:val="00601671"/>
    <w:rsid w:val="00601830"/>
    <w:rsid w:val="0060266A"/>
    <w:rsid w:val="006027C6"/>
    <w:rsid w:val="00602E0D"/>
    <w:rsid w:val="006031CC"/>
    <w:rsid w:val="00604047"/>
    <w:rsid w:val="00604C9D"/>
    <w:rsid w:val="00605269"/>
    <w:rsid w:val="00605B39"/>
    <w:rsid w:val="00605D0D"/>
    <w:rsid w:val="00606253"/>
    <w:rsid w:val="0060670E"/>
    <w:rsid w:val="00606FAC"/>
    <w:rsid w:val="00607F05"/>
    <w:rsid w:val="00607FDF"/>
    <w:rsid w:val="00610876"/>
    <w:rsid w:val="006109B1"/>
    <w:rsid w:val="00611046"/>
    <w:rsid w:val="00611137"/>
    <w:rsid w:val="006114DE"/>
    <w:rsid w:val="00611DD9"/>
    <w:rsid w:val="006121D0"/>
    <w:rsid w:val="00612757"/>
    <w:rsid w:val="0061323D"/>
    <w:rsid w:val="006132A7"/>
    <w:rsid w:val="006148CE"/>
    <w:rsid w:val="006158C8"/>
    <w:rsid w:val="00615CF4"/>
    <w:rsid w:val="006161A1"/>
    <w:rsid w:val="0061714C"/>
    <w:rsid w:val="0061721C"/>
    <w:rsid w:val="00617336"/>
    <w:rsid w:val="00617646"/>
    <w:rsid w:val="0061786C"/>
    <w:rsid w:val="00617E50"/>
    <w:rsid w:val="00617F6C"/>
    <w:rsid w:val="00620162"/>
    <w:rsid w:val="006202E3"/>
    <w:rsid w:val="00620383"/>
    <w:rsid w:val="00620973"/>
    <w:rsid w:val="00621195"/>
    <w:rsid w:val="00621E8D"/>
    <w:rsid w:val="0062267C"/>
    <w:rsid w:val="00623194"/>
    <w:rsid w:val="0062338B"/>
    <w:rsid w:val="006236FC"/>
    <w:rsid w:val="00623B68"/>
    <w:rsid w:val="00623DC0"/>
    <w:rsid w:val="00624234"/>
    <w:rsid w:val="006243F3"/>
    <w:rsid w:val="00624AA5"/>
    <w:rsid w:val="00625E92"/>
    <w:rsid w:val="0062666A"/>
    <w:rsid w:val="0062681D"/>
    <w:rsid w:val="00626DBF"/>
    <w:rsid w:val="00626ECF"/>
    <w:rsid w:val="006270B3"/>
    <w:rsid w:val="006271C0"/>
    <w:rsid w:val="0063004B"/>
    <w:rsid w:val="0063007D"/>
    <w:rsid w:val="00630DF5"/>
    <w:rsid w:val="00631263"/>
    <w:rsid w:val="00631715"/>
    <w:rsid w:val="00632472"/>
    <w:rsid w:val="00632875"/>
    <w:rsid w:val="00632ACF"/>
    <w:rsid w:val="006340A5"/>
    <w:rsid w:val="006345F3"/>
    <w:rsid w:val="00634686"/>
    <w:rsid w:val="00635537"/>
    <w:rsid w:val="00635542"/>
    <w:rsid w:val="0063587B"/>
    <w:rsid w:val="00636044"/>
    <w:rsid w:val="006360AB"/>
    <w:rsid w:val="0063612C"/>
    <w:rsid w:val="006362D5"/>
    <w:rsid w:val="0063655D"/>
    <w:rsid w:val="0063699D"/>
    <w:rsid w:val="00636DF3"/>
    <w:rsid w:val="00637097"/>
    <w:rsid w:val="006374D4"/>
    <w:rsid w:val="00640549"/>
    <w:rsid w:val="00640712"/>
    <w:rsid w:val="0064297D"/>
    <w:rsid w:val="00642F0E"/>
    <w:rsid w:val="006437C1"/>
    <w:rsid w:val="00644211"/>
    <w:rsid w:val="00644970"/>
    <w:rsid w:val="00644C78"/>
    <w:rsid w:val="00644CD4"/>
    <w:rsid w:val="00644D62"/>
    <w:rsid w:val="00644E1B"/>
    <w:rsid w:val="00644E32"/>
    <w:rsid w:val="0064539F"/>
    <w:rsid w:val="0064631F"/>
    <w:rsid w:val="0064664C"/>
    <w:rsid w:val="006469F3"/>
    <w:rsid w:val="00646DA8"/>
    <w:rsid w:val="00647412"/>
    <w:rsid w:val="00647B96"/>
    <w:rsid w:val="00647E2E"/>
    <w:rsid w:val="0065005E"/>
    <w:rsid w:val="00650D55"/>
    <w:rsid w:val="0065121F"/>
    <w:rsid w:val="00651A35"/>
    <w:rsid w:val="00651CE7"/>
    <w:rsid w:val="00652456"/>
    <w:rsid w:val="00652519"/>
    <w:rsid w:val="00652CF8"/>
    <w:rsid w:val="006533FC"/>
    <w:rsid w:val="006538A0"/>
    <w:rsid w:val="00653DDE"/>
    <w:rsid w:val="00654B67"/>
    <w:rsid w:val="00655E71"/>
    <w:rsid w:val="006560CF"/>
    <w:rsid w:val="00656402"/>
    <w:rsid w:val="0065698B"/>
    <w:rsid w:val="00656A0F"/>
    <w:rsid w:val="00656A3E"/>
    <w:rsid w:val="00657C99"/>
    <w:rsid w:val="00660A8C"/>
    <w:rsid w:val="00660B3B"/>
    <w:rsid w:val="00660D8A"/>
    <w:rsid w:val="00661F73"/>
    <w:rsid w:val="00662114"/>
    <w:rsid w:val="00662751"/>
    <w:rsid w:val="00662A04"/>
    <w:rsid w:val="00662DEB"/>
    <w:rsid w:val="0066339E"/>
    <w:rsid w:val="00664F99"/>
    <w:rsid w:val="006651A9"/>
    <w:rsid w:val="00665354"/>
    <w:rsid w:val="006655AD"/>
    <w:rsid w:val="006659F1"/>
    <w:rsid w:val="00665CB7"/>
    <w:rsid w:val="006662C8"/>
    <w:rsid w:val="006666B8"/>
    <w:rsid w:val="00666EF0"/>
    <w:rsid w:val="0066743E"/>
    <w:rsid w:val="00667E45"/>
    <w:rsid w:val="006701D5"/>
    <w:rsid w:val="00671887"/>
    <w:rsid w:val="00673E13"/>
    <w:rsid w:val="00674199"/>
    <w:rsid w:val="0067422B"/>
    <w:rsid w:val="006751EC"/>
    <w:rsid w:val="00675212"/>
    <w:rsid w:val="006756A6"/>
    <w:rsid w:val="00675793"/>
    <w:rsid w:val="00675B0A"/>
    <w:rsid w:val="00675C2F"/>
    <w:rsid w:val="00676222"/>
    <w:rsid w:val="00676E0B"/>
    <w:rsid w:val="00676F20"/>
    <w:rsid w:val="00677403"/>
    <w:rsid w:val="00677E8D"/>
    <w:rsid w:val="0068024F"/>
    <w:rsid w:val="00680686"/>
    <w:rsid w:val="00680704"/>
    <w:rsid w:val="006807AE"/>
    <w:rsid w:val="00680A44"/>
    <w:rsid w:val="00680DEB"/>
    <w:rsid w:val="00681028"/>
    <w:rsid w:val="00681419"/>
    <w:rsid w:val="00682640"/>
    <w:rsid w:val="00682A5D"/>
    <w:rsid w:val="00683375"/>
    <w:rsid w:val="00683632"/>
    <w:rsid w:val="006838C9"/>
    <w:rsid w:val="006840AF"/>
    <w:rsid w:val="006841B1"/>
    <w:rsid w:val="00684447"/>
    <w:rsid w:val="00684465"/>
    <w:rsid w:val="0068448D"/>
    <w:rsid w:val="00684E4E"/>
    <w:rsid w:val="00684E7B"/>
    <w:rsid w:val="00685FB7"/>
    <w:rsid w:val="00686DDD"/>
    <w:rsid w:val="0068741E"/>
    <w:rsid w:val="00687F13"/>
    <w:rsid w:val="006900A8"/>
    <w:rsid w:val="00690AB2"/>
    <w:rsid w:val="00690C33"/>
    <w:rsid w:val="00690E9A"/>
    <w:rsid w:val="00691151"/>
    <w:rsid w:val="00691467"/>
    <w:rsid w:val="006920C9"/>
    <w:rsid w:val="006931BC"/>
    <w:rsid w:val="006932C0"/>
    <w:rsid w:val="00693913"/>
    <w:rsid w:val="00693EBE"/>
    <w:rsid w:val="00694193"/>
    <w:rsid w:val="00694213"/>
    <w:rsid w:val="006947CB"/>
    <w:rsid w:val="00694A55"/>
    <w:rsid w:val="00694D51"/>
    <w:rsid w:val="0069518C"/>
    <w:rsid w:val="006951D3"/>
    <w:rsid w:val="00695774"/>
    <w:rsid w:val="006961C3"/>
    <w:rsid w:val="00696B3D"/>
    <w:rsid w:val="006A0680"/>
    <w:rsid w:val="006A0838"/>
    <w:rsid w:val="006A088F"/>
    <w:rsid w:val="006A10D7"/>
    <w:rsid w:val="006A1407"/>
    <w:rsid w:val="006A190A"/>
    <w:rsid w:val="006A1A0C"/>
    <w:rsid w:val="006A1C97"/>
    <w:rsid w:val="006A3A28"/>
    <w:rsid w:val="006A40F9"/>
    <w:rsid w:val="006A4DE5"/>
    <w:rsid w:val="006A4E84"/>
    <w:rsid w:val="006A5140"/>
    <w:rsid w:val="006A5261"/>
    <w:rsid w:val="006A542E"/>
    <w:rsid w:val="006A6BDC"/>
    <w:rsid w:val="006A6F46"/>
    <w:rsid w:val="006B0454"/>
    <w:rsid w:val="006B1448"/>
    <w:rsid w:val="006B14CF"/>
    <w:rsid w:val="006B1572"/>
    <w:rsid w:val="006B1B92"/>
    <w:rsid w:val="006B233B"/>
    <w:rsid w:val="006B281A"/>
    <w:rsid w:val="006B3108"/>
    <w:rsid w:val="006B33A4"/>
    <w:rsid w:val="006B3657"/>
    <w:rsid w:val="006B38E1"/>
    <w:rsid w:val="006B448E"/>
    <w:rsid w:val="006B4991"/>
    <w:rsid w:val="006B4AB8"/>
    <w:rsid w:val="006B4FA3"/>
    <w:rsid w:val="006B50CE"/>
    <w:rsid w:val="006B5927"/>
    <w:rsid w:val="006B6BD6"/>
    <w:rsid w:val="006C07BC"/>
    <w:rsid w:val="006C0A6A"/>
    <w:rsid w:val="006C12B8"/>
    <w:rsid w:val="006C1D53"/>
    <w:rsid w:val="006C2F58"/>
    <w:rsid w:val="006C3974"/>
    <w:rsid w:val="006C4078"/>
    <w:rsid w:val="006C409D"/>
    <w:rsid w:val="006C4529"/>
    <w:rsid w:val="006C4FB4"/>
    <w:rsid w:val="006C5347"/>
    <w:rsid w:val="006C5A78"/>
    <w:rsid w:val="006C65FC"/>
    <w:rsid w:val="006C67DA"/>
    <w:rsid w:val="006C6CAD"/>
    <w:rsid w:val="006C6EC1"/>
    <w:rsid w:val="006C6FC3"/>
    <w:rsid w:val="006C6FDC"/>
    <w:rsid w:val="006C70F9"/>
    <w:rsid w:val="006D0BCD"/>
    <w:rsid w:val="006D0C38"/>
    <w:rsid w:val="006D2530"/>
    <w:rsid w:val="006D2627"/>
    <w:rsid w:val="006D26C2"/>
    <w:rsid w:val="006D287E"/>
    <w:rsid w:val="006D34C6"/>
    <w:rsid w:val="006D3952"/>
    <w:rsid w:val="006D3EE5"/>
    <w:rsid w:val="006D4372"/>
    <w:rsid w:val="006D442B"/>
    <w:rsid w:val="006D5410"/>
    <w:rsid w:val="006D68F5"/>
    <w:rsid w:val="006D73B0"/>
    <w:rsid w:val="006D7980"/>
    <w:rsid w:val="006E091C"/>
    <w:rsid w:val="006E2499"/>
    <w:rsid w:val="006E2F04"/>
    <w:rsid w:val="006E3D07"/>
    <w:rsid w:val="006E3EAD"/>
    <w:rsid w:val="006E498C"/>
    <w:rsid w:val="006E529C"/>
    <w:rsid w:val="006E53B5"/>
    <w:rsid w:val="006E5489"/>
    <w:rsid w:val="006E5ECD"/>
    <w:rsid w:val="006E6848"/>
    <w:rsid w:val="006E6DFA"/>
    <w:rsid w:val="006E6E55"/>
    <w:rsid w:val="006E73BA"/>
    <w:rsid w:val="006E7755"/>
    <w:rsid w:val="006F0734"/>
    <w:rsid w:val="006F0B7E"/>
    <w:rsid w:val="006F15A9"/>
    <w:rsid w:val="006F27CF"/>
    <w:rsid w:val="006F2E34"/>
    <w:rsid w:val="006F4574"/>
    <w:rsid w:val="006F4895"/>
    <w:rsid w:val="006F53EF"/>
    <w:rsid w:val="006F5C7F"/>
    <w:rsid w:val="006F62A7"/>
    <w:rsid w:val="006F65A6"/>
    <w:rsid w:val="006F696D"/>
    <w:rsid w:val="006F69A1"/>
    <w:rsid w:val="006F6EA4"/>
    <w:rsid w:val="006F7067"/>
    <w:rsid w:val="006F7679"/>
    <w:rsid w:val="006F7BA8"/>
    <w:rsid w:val="0070015E"/>
    <w:rsid w:val="00700BED"/>
    <w:rsid w:val="00702E4A"/>
    <w:rsid w:val="0070342B"/>
    <w:rsid w:val="00703BBB"/>
    <w:rsid w:val="007041E7"/>
    <w:rsid w:val="00704F6F"/>
    <w:rsid w:val="00705280"/>
    <w:rsid w:val="0070584D"/>
    <w:rsid w:val="00705C4B"/>
    <w:rsid w:val="00705F84"/>
    <w:rsid w:val="0070624D"/>
    <w:rsid w:val="00706431"/>
    <w:rsid w:val="007067C8"/>
    <w:rsid w:val="00710706"/>
    <w:rsid w:val="00710D94"/>
    <w:rsid w:val="00710EA8"/>
    <w:rsid w:val="007118C1"/>
    <w:rsid w:val="00711DFF"/>
    <w:rsid w:val="00712910"/>
    <w:rsid w:val="00713357"/>
    <w:rsid w:val="00713C97"/>
    <w:rsid w:val="007140FE"/>
    <w:rsid w:val="00714A72"/>
    <w:rsid w:val="00715265"/>
    <w:rsid w:val="00715273"/>
    <w:rsid w:val="00716E66"/>
    <w:rsid w:val="007208D1"/>
    <w:rsid w:val="00720C8D"/>
    <w:rsid w:val="00720CE8"/>
    <w:rsid w:val="00720E3B"/>
    <w:rsid w:val="007213EA"/>
    <w:rsid w:val="00721CFF"/>
    <w:rsid w:val="007220DD"/>
    <w:rsid w:val="00723260"/>
    <w:rsid w:val="00723303"/>
    <w:rsid w:val="0072344A"/>
    <w:rsid w:val="00723E77"/>
    <w:rsid w:val="007245E6"/>
    <w:rsid w:val="00724B86"/>
    <w:rsid w:val="00724EB5"/>
    <w:rsid w:val="0072587F"/>
    <w:rsid w:val="0072591E"/>
    <w:rsid w:val="00725974"/>
    <w:rsid w:val="00725F95"/>
    <w:rsid w:val="007261A1"/>
    <w:rsid w:val="007268E1"/>
    <w:rsid w:val="00726C98"/>
    <w:rsid w:val="00726EFC"/>
    <w:rsid w:val="0072786C"/>
    <w:rsid w:val="0072792E"/>
    <w:rsid w:val="00727E1F"/>
    <w:rsid w:val="00730279"/>
    <w:rsid w:val="00730A5D"/>
    <w:rsid w:val="00731F7D"/>
    <w:rsid w:val="007320A5"/>
    <w:rsid w:val="00732420"/>
    <w:rsid w:val="007325F9"/>
    <w:rsid w:val="00732929"/>
    <w:rsid w:val="00732BF9"/>
    <w:rsid w:val="007337E9"/>
    <w:rsid w:val="00733AB0"/>
    <w:rsid w:val="007347C8"/>
    <w:rsid w:val="00735A50"/>
    <w:rsid w:val="00736057"/>
    <w:rsid w:val="00736D5C"/>
    <w:rsid w:val="00740463"/>
    <w:rsid w:val="007408C5"/>
    <w:rsid w:val="00741249"/>
    <w:rsid w:val="007416F6"/>
    <w:rsid w:val="0074221A"/>
    <w:rsid w:val="00742C55"/>
    <w:rsid w:val="00743274"/>
    <w:rsid w:val="00743618"/>
    <w:rsid w:val="00743E50"/>
    <w:rsid w:val="00743EAD"/>
    <w:rsid w:val="007441E5"/>
    <w:rsid w:val="0074464A"/>
    <w:rsid w:val="0074474C"/>
    <w:rsid w:val="00744FD6"/>
    <w:rsid w:val="00745A62"/>
    <w:rsid w:val="00745C62"/>
    <w:rsid w:val="00745DE0"/>
    <w:rsid w:val="00745F93"/>
    <w:rsid w:val="0074667D"/>
    <w:rsid w:val="007466CF"/>
    <w:rsid w:val="007469E7"/>
    <w:rsid w:val="00746D33"/>
    <w:rsid w:val="0075014D"/>
    <w:rsid w:val="007503EA"/>
    <w:rsid w:val="00750AAD"/>
    <w:rsid w:val="00751446"/>
    <w:rsid w:val="007516D2"/>
    <w:rsid w:val="00751B68"/>
    <w:rsid w:val="00751D5D"/>
    <w:rsid w:val="00752171"/>
    <w:rsid w:val="007525C9"/>
    <w:rsid w:val="00753620"/>
    <w:rsid w:val="00753791"/>
    <w:rsid w:val="00753B4D"/>
    <w:rsid w:val="00753C6B"/>
    <w:rsid w:val="00753F32"/>
    <w:rsid w:val="00755D50"/>
    <w:rsid w:val="00755F66"/>
    <w:rsid w:val="007563BC"/>
    <w:rsid w:val="00756917"/>
    <w:rsid w:val="00756963"/>
    <w:rsid w:val="007570FD"/>
    <w:rsid w:val="007571E6"/>
    <w:rsid w:val="007572A2"/>
    <w:rsid w:val="00757C90"/>
    <w:rsid w:val="007600C4"/>
    <w:rsid w:val="00760294"/>
    <w:rsid w:val="007602BC"/>
    <w:rsid w:val="00760318"/>
    <w:rsid w:val="00760E5D"/>
    <w:rsid w:val="0076283F"/>
    <w:rsid w:val="0076288A"/>
    <w:rsid w:val="007628C8"/>
    <w:rsid w:val="00762C17"/>
    <w:rsid w:val="00762CCA"/>
    <w:rsid w:val="00762DEF"/>
    <w:rsid w:val="0076336F"/>
    <w:rsid w:val="00763417"/>
    <w:rsid w:val="00763624"/>
    <w:rsid w:val="0076404C"/>
    <w:rsid w:val="007654CF"/>
    <w:rsid w:val="00766072"/>
    <w:rsid w:val="0076657A"/>
    <w:rsid w:val="00766C73"/>
    <w:rsid w:val="007675A4"/>
    <w:rsid w:val="00767A3C"/>
    <w:rsid w:val="00767C76"/>
    <w:rsid w:val="00770603"/>
    <w:rsid w:val="0077061B"/>
    <w:rsid w:val="00771035"/>
    <w:rsid w:val="00773802"/>
    <w:rsid w:val="00773AC6"/>
    <w:rsid w:val="00774041"/>
    <w:rsid w:val="00774206"/>
    <w:rsid w:val="00774452"/>
    <w:rsid w:val="00774563"/>
    <w:rsid w:val="00774717"/>
    <w:rsid w:val="00774A3D"/>
    <w:rsid w:val="00774B69"/>
    <w:rsid w:val="00774FD2"/>
    <w:rsid w:val="0077512A"/>
    <w:rsid w:val="0077516F"/>
    <w:rsid w:val="00775500"/>
    <w:rsid w:val="007758CF"/>
    <w:rsid w:val="0077617B"/>
    <w:rsid w:val="0077634F"/>
    <w:rsid w:val="00776703"/>
    <w:rsid w:val="0077677D"/>
    <w:rsid w:val="00776908"/>
    <w:rsid w:val="00776976"/>
    <w:rsid w:val="00776E64"/>
    <w:rsid w:val="00776EC2"/>
    <w:rsid w:val="0077767D"/>
    <w:rsid w:val="00777C11"/>
    <w:rsid w:val="00777DFB"/>
    <w:rsid w:val="007804B9"/>
    <w:rsid w:val="007813A8"/>
    <w:rsid w:val="00783299"/>
    <w:rsid w:val="007834C8"/>
    <w:rsid w:val="00784205"/>
    <w:rsid w:val="007852F2"/>
    <w:rsid w:val="00785A9C"/>
    <w:rsid w:val="00785C76"/>
    <w:rsid w:val="0078645B"/>
    <w:rsid w:val="00786A4E"/>
    <w:rsid w:val="00787893"/>
    <w:rsid w:val="00787CDC"/>
    <w:rsid w:val="007900F3"/>
    <w:rsid w:val="0079011E"/>
    <w:rsid w:val="00790381"/>
    <w:rsid w:val="007904B7"/>
    <w:rsid w:val="0079114B"/>
    <w:rsid w:val="00791352"/>
    <w:rsid w:val="00791A5E"/>
    <w:rsid w:val="00791ED1"/>
    <w:rsid w:val="00791FB8"/>
    <w:rsid w:val="00793195"/>
    <w:rsid w:val="00793E26"/>
    <w:rsid w:val="007943CA"/>
    <w:rsid w:val="00794A60"/>
    <w:rsid w:val="00796B1E"/>
    <w:rsid w:val="00796C6E"/>
    <w:rsid w:val="00796EEC"/>
    <w:rsid w:val="007A156A"/>
    <w:rsid w:val="007A1F88"/>
    <w:rsid w:val="007A271A"/>
    <w:rsid w:val="007A3415"/>
    <w:rsid w:val="007A3BE7"/>
    <w:rsid w:val="007A6D42"/>
    <w:rsid w:val="007A6EE9"/>
    <w:rsid w:val="007A74B1"/>
    <w:rsid w:val="007A79D6"/>
    <w:rsid w:val="007B00DF"/>
    <w:rsid w:val="007B038F"/>
    <w:rsid w:val="007B067F"/>
    <w:rsid w:val="007B0AB7"/>
    <w:rsid w:val="007B1559"/>
    <w:rsid w:val="007B1967"/>
    <w:rsid w:val="007B1C06"/>
    <w:rsid w:val="007B25EA"/>
    <w:rsid w:val="007B2604"/>
    <w:rsid w:val="007B2650"/>
    <w:rsid w:val="007B2C7C"/>
    <w:rsid w:val="007B3137"/>
    <w:rsid w:val="007B36A4"/>
    <w:rsid w:val="007B4516"/>
    <w:rsid w:val="007B4ABA"/>
    <w:rsid w:val="007B5B69"/>
    <w:rsid w:val="007B5D53"/>
    <w:rsid w:val="007B6126"/>
    <w:rsid w:val="007B78B2"/>
    <w:rsid w:val="007C02C7"/>
    <w:rsid w:val="007C0F5C"/>
    <w:rsid w:val="007C1839"/>
    <w:rsid w:val="007C276A"/>
    <w:rsid w:val="007C29D3"/>
    <w:rsid w:val="007C351E"/>
    <w:rsid w:val="007C3FF1"/>
    <w:rsid w:val="007C4670"/>
    <w:rsid w:val="007C61F9"/>
    <w:rsid w:val="007C674D"/>
    <w:rsid w:val="007C7583"/>
    <w:rsid w:val="007C7D53"/>
    <w:rsid w:val="007D0830"/>
    <w:rsid w:val="007D0998"/>
    <w:rsid w:val="007D09BD"/>
    <w:rsid w:val="007D0E2E"/>
    <w:rsid w:val="007D0EB8"/>
    <w:rsid w:val="007D0F18"/>
    <w:rsid w:val="007D1219"/>
    <w:rsid w:val="007D12F4"/>
    <w:rsid w:val="007D2270"/>
    <w:rsid w:val="007D2471"/>
    <w:rsid w:val="007D3089"/>
    <w:rsid w:val="007D407E"/>
    <w:rsid w:val="007D4D2A"/>
    <w:rsid w:val="007D503E"/>
    <w:rsid w:val="007D59D2"/>
    <w:rsid w:val="007D5A60"/>
    <w:rsid w:val="007D6708"/>
    <w:rsid w:val="007D7174"/>
    <w:rsid w:val="007D793B"/>
    <w:rsid w:val="007E0AD3"/>
    <w:rsid w:val="007E0FE4"/>
    <w:rsid w:val="007E15C1"/>
    <w:rsid w:val="007E1BC9"/>
    <w:rsid w:val="007E249C"/>
    <w:rsid w:val="007E26C2"/>
    <w:rsid w:val="007E3100"/>
    <w:rsid w:val="007E35CF"/>
    <w:rsid w:val="007E39B9"/>
    <w:rsid w:val="007E41FD"/>
    <w:rsid w:val="007E44AE"/>
    <w:rsid w:val="007E4824"/>
    <w:rsid w:val="007E5587"/>
    <w:rsid w:val="007E5649"/>
    <w:rsid w:val="007E57B4"/>
    <w:rsid w:val="007E5B54"/>
    <w:rsid w:val="007E5D8F"/>
    <w:rsid w:val="007E5DB1"/>
    <w:rsid w:val="007E60E7"/>
    <w:rsid w:val="007E6B26"/>
    <w:rsid w:val="007E6CF9"/>
    <w:rsid w:val="007E7341"/>
    <w:rsid w:val="007E75EE"/>
    <w:rsid w:val="007F025F"/>
    <w:rsid w:val="007F0554"/>
    <w:rsid w:val="007F07DB"/>
    <w:rsid w:val="007F0B65"/>
    <w:rsid w:val="007F1215"/>
    <w:rsid w:val="007F1438"/>
    <w:rsid w:val="007F207D"/>
    <w:rsid w:val="007F28CA"/>
    <w:rsid w:val="007F376B"/>
    <w:rsid w:val="007F3DED"/>
    <w:rsid w:val="007F5CA4"/>
    <w:rsid w:val="007F630D"/>
    <w:rsid w:val="007F67E3"/>
    <w:rsid w:val="007F77AE"/>
    <w:rsid w:val="007F79BD"/>
    <w:rsid w:val="00800577"/>
    <w:rsid w:val="00800F16"/>
    <w:rsid w:val="00801320"/>
    <w:rsid w:val="00801442"/>
    <w:rsid w:val="00801911"/>
    <w:rsid w:val="00801CAD"/>
    <w:rsid w:val="00802CFB"/>
    <w:rsid w:val="00802DFC"/>
    <w:rsid w:val="008032D3"/>
    <w:rsid w:val="00803313"/>
    <w:rsid w:val="008039B6"/>
    <w:rsid w:val="00803F4E"/>
    <w:rsid w:val="00803FD8"/>
    <w:rsid w:val="008041B3"/>
    <w:rsid w:val="00806046"/>
    <w:rsid w:val="008061ED"/>
    <w:rsid w:val="008069F5"/>
    <w:rsid w:val="00807113"/>
    <w:rsid w:val="008078FF"/>
    <w:rsid w:val="00807A66"/>
    <w:rsid w:val="00807A7C"/>
    <w:rsid w:val="00807E7D"/>
    <w:rsid w:val="008102E3"/>
    <w:rsid w:val="00810A1C"/>
    <w:rsid w:val="008110B4"/>
    <w:rsid w:val="008122A1"/>
    <w:rsid w:val="00813177"/>
    <w:rsid w:val="00813802"/>
    <w:rsid w:val="00813E78"/>
    <w:rsid w:val="008140CE"/>
    <w:rsid w:val="00814696"/>
    <w:rsid w:val="008147BC"/>
    <w:rsid w:val="0081486D"/>
    <w:rsid w:val="008149F7"/>
    <w:rsid w:val="00815131"/>
    <w:rsid w:val="00815441"/>
    <w:rsid w:val="008154F3"/>
    <w:rsid w:val="00815556"/>
    <w:rsid w:val="00815580"/>
    <w:rsid w:val="00815DEE"/>
    <w:rsid w:val="00815E73"/>
    <w:rsid w:val="0081642D"/>
    <w:rsid w:val="00817648"/>
    <w:rsid w:val="00817F3D"/>
    <w:rsid w:val="00820D14"/>
    <w:rsid w:val="00821939"/>
    <w:rsid w:val="0082256F"/>
    <w:rsid w:val="00822750"/>
    <w:rsid w:val="008228A9"/>
    <w:rsid w:val="00822C2E"/>
    <w:rsid w:val="0082427D"/>
    <w:rsid w:val="00824B09"/>
    <w:rsid w:val="00825029"/>
    <w:rsid w:val="00825037"/>
    <w:rsid w:val="008253AB"/>
    <w:rsid w:val="008253E8"/>
    <w:rsid w:val="00825967"/>
    <w:rsid w:val="008259AF"/>
    <w:rsid w:val="00826B16"/>
    <w:rsid w:val="00826E02"/>
    <w:rsid w:val="0082716F"/>
    <w:rsid w:val="00827C09"/>
    <w:rsid w:val="00830371"/>
    <w:rsid w:val="00830479"/>
    <w:rsid w:val="008304B6"/>
    <w:rsid w:val="00830504"/>
    <w:rsid w:val="0083069C"/>
    <w:rsid w:val="00831308"/>
    <w:rsid w:val="00831A8B"/>
    <w:rsid w:val="008321C0"/>
    <w:rsid w:val="008323AA"/>
    <w:rsid w:val="0083259C"/>
    <w:rsid w:val="0083282B"/>
    <w:rsid w:val="00832CC9"/>
    <w:rsid w:val="00832D09"/>
    <w:rsid w:val="0083305D"/>
    <w:rsid w:val="008332E6"/>
    <w:rsid w:val="008334C2"/>
    <w:rsid w:val="00833CEF"/>
    <w:rsid w:val="008340A7"/>
    <w:rsid w:val="00834167"/>
    <w:rsid w:val="008348C9"/>
    <w:rsid w:val="0083492E"/>
    <w:rsid w:val="00835149"/>
    <w:rsid w:val="00835CE8"/>
    <w:rsid w:val="00835F22"/>
    <w:rsid w:val="00836006"/>
    <w:rsid w:val="008366C6"/>
    <w:rsid w:val="00836ADD"/>
    <w:rsid w:val="00836C90"/>
    <w:rsid w:val="008376C4"/>
    <w:rsid w:val="00837730"/>
    <w:rsid w:val="0083779C"/>
    <w:rsid w:val="00837D9D"/>
    <w:rsid w:val="008401FB"/>
    <w:rsid w:val="00840CB0"/>
    <w:rsid w:val="00840EE0"/>
    <w:rsid w:val="0084126C"/>
    <w:rsid w:val="00841419"/>
    <w:rsid w:val="00841445"/>
    <w:rsid w:val="0084148E"/>
    <w:rsid w:val="0084182B"/>
    <w:rsid w:val="00841B07"/>
    <w:rsid w:val="008422AA"/>
    <w:rsid w:val="008427A1"/>
    <w:rsid w:val="008429DE"/>
    <w:rsid w:val="00842AF5"/>
    <w:rsid w:val="00842B24"/>
    <w:rsid w:val="00842C0F"/>
    <w:rsid w:val="00844C19"/>
    <w:rsid w:val="00844DA2"/>
    <w:rsid w:val="008457F3"/>
    <w:rsid w:val="00845E93"/>
    <w:rsid w:val="008462C4"/>
    <w:rsid w:val="0084660E"/>
    <w:rsid w:val="00846724"/>
    <w:rsid w:val="008474C1"/>
    <w:rsid w:val="008501DD"/>
    <w:rsid w:val="00850DAA"/>
    <w:rsid w:val="0085198B"/>
    <w:rsid w:val="00852647"/>
    <w:rsid w:val="00852765"/>
    <w:rsid w:val="00853435"/>
    <w:rsid w:val="00853693"/>
    <w:rsid w:val="00853B9F"/>
    <w:rsid w:val="00853F77"/>
    <w:rsid w:val="00854739"/>
    <w:rsid w:val="0085544C"/>
    <w:rsid w:val="00855527"/>
    <w:rsid w:val="00855807"/>
    <w:rsid w:val="00855BFE"/>
    <w:rsid w:val="00856072"/>
    <w:rsid w:val="00856496"/>
    <w:rsid w:val="00856912"/>
    <w:rsid w:val="00856C6C"/>
    <w:rsid w:val="00856C96"/>
    <w:rsid w:val="00856E13"/>
    <w:rsid w:val="008571F5"/>
    <w:rsid w:val="008572CA"/>
    <w:rsid w:val="00857908"/>
    <w:rsid w:val="00857CAB"/>
    <w:rsid w:val="00857DE7"/>
    <w:rsid w:val="00860388"/>
    <w:rsid w:val="008605E9"/>
    <w:rsid w:val="00860A55"/>
    <w:rsid w:val="00861082"/>
    <w:rsid w:val="00861328"/>
    <w:rsid w:val="008613DE"/>
    <w:rsid w:val="00861D1D"/>
    <w:rsid w:val="00862BAB"/>
    <w:rsid w:val="008633E9"/>
    <w:rsid w:val="008636DF"/>
    <w:rsid w:val="00863D21"/>
    <w:rsid w:val="00864848"/>
    <w:rsid w:val="00865284"/>
    <w:rsid w:val="008654EB"/>
    <w:rsid w:val="00865564"/>
    <w:rsid w:val="00865E61"/>
    <w:rsid w:val="0086618C"/>
    <w:rsid w:val="00866323"/>
    <w:rsid w:val="0086672E"/>
    <w:rsid w:val="00866AEE"/>
    <w:rsid w:val="00866BED"/>
    <w:rsid w:val="00866DAF"/>
    <w:rsid w:val="00866DEF"/>
    <w:rsid w:val="00866E4B"/>
    <w:rsid w:val="00866F76"/>
    <w:rsid w:val="00866FAC"/>
    <w:rsid w:val="00867436"/>
    <w:rsid w:val="008675ED"/>
    <w:rsid w:val="00870AF3"/>
    <w:rsid w:val="00870D10"/>
    <w:rsid w:val="00871328"/>
    <w:rsid w:val="00871661"/>
    <w:rsid w:val="00871699"/>
    <w:rsid w:val="00871A12"/>
    <w:rsid w:val="0087207B"/>
    <w:rsid w:val="00872747"/>
    <w:rsid w:val="0087284D"/>
    <w:rsid w:val="00872C04"/>
    <w:rsid w:val="00873352"/>
    <w:rsid w:val="008738CD"/>
    <w:rsid w:val="008739DA"/>
    <w:rsid w:val="00873AEB"/>
    <w:rsid w:val="00873DF6"/>
    <w:rsid w:val="00874013"/>
    <w:rsid w:val="008742CC"/>
    <w:rsid w:val="00874409"/>
    <w:rsid w:val="00874A20"/>
    <w:rsid w:val="00874C6F"/>
    <w:rsid w:val="00874D7A"/>
    <w:rsid w:val="008758CE"/>
    <w:rsid w:val="00875B62"/>
    <w:rsid w:val="00876096"/>
    <w:rsid w:val="0087662B"/>
    <w:rsid w:val="00876DE3"/>
    <w:rsid w:val="008773AA"/>
    <w:rsid w:val="00877C38"/>
    <w:rsid w:val="00880337"/>
    <w:rsid w:val="008815EB"/>
    <w:rsid w:val="00881D5A"/>
    <w:rsid w:val="008821C3"/>
    <w:rsid w:val="008822AE"/>
    <w:rsid w:val="00882825"/>
    <w:rsid w:val="0088286D"/>
    <w:rsid w:val="00884038"/>
    <w:rsid w:val="008840A6"/>
    <w:rsid w:val="00884587"/>
    <w:rsid w:val="008845D5"/>
    <w:rsid w:val="008847D3"/>
    <w:rsid w:val="008847E1"/>
    <w:rsid w:val="00884B91"/>
    <w:rsid w:val="0088553D"/>
    <w:rsid w:val="008857D6"/>
    <w:rsid w:val="008859A2"/>
    <w:rsid w:val="00885BC9"/>
    <w:rsid w:val="00885FCD"/>
    <w:rsid w:val="00886BB8"/>
    <w:rsid w:val="00886C0D"/>
    <w:rsid w:val="00886D09"/>
    <w:rsid w:val="0088759F"/>
    <w:rsid w:val="008875B4"/>
    <w:rsid w:val="0088791E"/>
    <w:rsid w:val="008901D0"/>
    <w:rsid w:val="00890824"/>
    <w:rsid w:val="00890AFD"/>
    <w:rsid w:val="00890CB2"/>
    <w:rsid w:val="0089109A"/>
    <w:rsid w:val="0089178A"/>
    <w:rsid w:val="00891A74"/>
    <w:rsid w:val="00893426"/>
    <w:rsid w:val="00893F43"/>
    <w:rsid w:val="00894963"/>
    <w:rsid w:val="0089499F"/>
    <w:rsid w:val="00894D4C"/>
    <w:rsid w:val="0089545A"/>
    <w:rsid w:val="0089596D"/>
    <w:rsid w:val="00896224"/>
    <w:rsid w:val="008963E1"/>
    <w:rsid w:val="008966FA"/>
    <w:rsid w:val="008974A9"/>
    <w:rsid w:val="00897569"/>
    <w:rsid w:val="008978BF"/>
    <w:rsid w:val="008A0827"/>
    <w:rsid w:val="008A1929"/>
    <w:rsid w:val="008A1B49"/>
    <w:rsid w:val="008A203C"/>
    <w:rsid w:val="008A2044"/>
    <w:rsid w:val="008A486C"/>
    <w:rsid w:val="008A48A9"/>
    <w:rsid w:val="008A4B2E"/>
    <w:rsid w:val="008A584E"/>
    <w:rsid w:val="008A64E0"/>
    <w:rsid w:val="008A6644"/>
    <w:rsid w:val="008A6F14"/>
    <w:rsid w:val="008A7DED"/>
    <w:rsid w:val="008B05D2"/>
    <w:rsid w:val="008B1358"/>
    <w:rsid w:val="008B26E2"/>
    <w:rsid w:val="008B275B"/>
    <w:rsid w:val="008B2DBC"/>
    <w:rsid w:val="008B2F08"/>
    <w:rsid w:val="008B30E8"/>
    <w:rsid w:val="008B37BB"/>
    <w:rsid w:val="008B49B8"/>
    <w:rsid w:val="008B5206"/>
    <w:rsid w:val="008B53F0"/>
    <w:rsid w:val="008B57D8"/>
    <w:rsid w:val="008B5F3F"/>
    <w:rsid w:val="008B6255"/>
    <w:rsid w:val="008B6499"/>
    <w:rsid w:val="008B78D9"/>
    <w:rsid w:val="008B7C5F"/>
    <w:rsid w:val="008C0E11"/>
    <w:rsid w:val="008C1388"/>
    <w:rsid w:val="008C1624"/>
    <w:rsid w:val="008C1FEA"/>
    <w:rsid w:val="008C2489"/>
    <w:rsid w:val="008C30C2"/>
    <w:rsid w:val="008C3494"/>
    <w:rsid w:val="008C40C4"/>
    <w:rsid w:val="008C62CA"/>
    <w:rsid w:val="008C7390"/>
    <w:rsid w:val="008C7741"/>
    <w:rsid w:val="008C7B1C"/>
    <w:rsid w:val="008D05FF"/>
    <w:rsid w:val="008D11DE"/>
    <w:rsid w:val="008D1A8D"/>
    <w:rsid w:val="008D30FC"/>
    <w:rsid w:val="008D458C"/>
    <w:rsid w:val="008D46AD"/>
    <w:rsid w:val="008D5C00"/>
    <w:rsid w:val="008D6257"/>
    <w:rsid w:val="008D641A"/>
    <w:rsid w:val="008D6733"/>
    <w:rsid w:val="008E0137"/>
    <w:rsid w:val="008E0667"/>
    <w:rsid w:val="008E0741"/>
    <w:rsid w:val="008E0B78"/>
    <w:rsid w:val="008E0F32"/>
    <w:rsid w:val="008E1420"/>
    <w:rsid w:val="008E1656"/>
    <w:rsid w:val="008E1733"/>
    <w:rsid w:val="008E197D"/>
    <w:rsid w:val="008E1BE7"/>
    <w:rsid w:val="008E1D34"/>
    <w:rsid w:val="008E24D9"/>
    <w:rsid w:val="008E268C"/>
    <w:rsid w:val="008E2EA9"/>
    <w:rsid w:val="008E39BA"/>
    <w:rsid w:val="008E4121"/>
    <w:rsid w:val="008E4F0C"/>
    <w:rsid w:val="008E54C2"/>
    <w:rsid w:val="008E5615"/>
    <w:rsid w:val="008E61F7"/>
    <w:rsid w:val="008E7D57"/>
    <w:rsid w:val="008F02BB"/>
    <w:rsid w:val="008F16F5"/>
    <w:rsid w:val="008F1EA9"/>
    <w:rsid w:val="008F1EE0"/>
    <w:rsid w:val="008F2B29"/>
    <w:rsid w:val="008F3006"/>
    <w:rsid w:val="008F33C9"/>
    <w:rsid w:val="008F3EC1"/>
    <w:rsid w:val="008F47A4"/>
    <w:rsid w:val="008F4D46"/>
    <w:rsid w:val="008F51C4"/>
    <w:rsid w:val="008F5599"/>
    <w:rsid w:val="008F62FC"/>
    <w:rsid w:val="00900082"/>
    <w:rsid w:val="00900243"/>
    <w:rsid w:val="00900426"/>
    <w:rsid w:val="00901CA1"/>
    <w:rsid w:val="00901D81"/>
    <w:rsid w:val="00901EC5"/>
    <w:rsid w:val="00902269"/>
    <w:rsid w:val="009026AF"/>
    <w:rsid w:val="00902827"/>
    <w:rsid w:val="0090329B"/>
    <w:rsid w:val="009037DD"/>
    <w:rsid w:val="009048CA"/>
    <w:rsid w:val="00905048"/>
    <w:rsid w:val="0090541F"/>
    <w:rsid w:val="00905747"/>
    <w:rsid w:val="00905852"/>
    <w:rsid w:val="00906003"/>
    <w:rsid w:val="00906595"/>
    <w:rsid w:val="00906E1D"/>
    <w:rsid w:val="009074CC"/>
    <w:rsid w:val="00907B6C"/>
    <w:rsid w:val="00910F28"/>
    <w:rsid w:val="009121F3"/>
    <w:rsid w:val="0091222B"/>
    <w:rsid w:val="00912CB0"/>
    <w:rsid w:val="00912F17"/>
    <w:rsid w:val="009138DE"/>
    <w:rsid w:val="00914D38"/>
    <w:rsid w:val="009172E4"/>
    <w:rsid w:val="009176A5"/>
    <w:rsid w:val="00917BFE"/>
    <w:rsid w:val="00917D38"/>
    <w:rsid w:val="009202F4"/>
    <w:rsid w:val="00920C62"/>
    <w:rsid w:val="0092104A"/>
    <w:rsid w:val="009210B9"/>
    <w:rsid w:val="009211F5"/>
    <w:rsid w:val="009220B2"/>
    <w:rsid w:val="009220EB"/>
    <w:rsid w:val="00922DD8"/>
    <w:rsid w:val="00923102"/>
    <w:rsid w:val="009235C2"/>
    <w:rsid w:val="00924AAC"/>
    <w:rsid w:val="009252B7"/>
    <w:rsid w:val="009254E8"/>
    <w:rsid w:val="0092554C"/>
    <w:rsid w:val="00925914"/>
    <w:rsid w:val="009265E3"/>
    <w:rsid w:val="00926C56"/>
    <w:rsid w:val="0092731A"/>
    <w:rsid w:val="00927460"/>
    <w:rsid w:val="009278E1"/>
    <w:rsid w:val="0093039E"/>
    <w:rsid w:val="00930A8B"/>
    <w:rsid w:val="0093155A"/>
    <w:rsid w:val="00931ADE"/>
    <w:rsid w:val="00931E58"/>
    <w:rsid w:val="0093229E"/>
    <w:rsid w:val="00932572"/>
    <w:rsid w:val="00932A21"/>
    <w:rsid w:val="00932ACA"/>
    <w:rsid w:val="00932C00"/>
    <w:rsid w:val="00932F80"/>
    <w:rsid w:val="00934800"/>
    <w:rsid w:val="009349F8"/>
    <w:rsid w:val="00934A68"/>
    <w:rsid w:val="00934A7A"/>
    <w:rsid w:val="00934B50"/>
    <w:rsid w:val="00934CC9"/>
    <w:rsid w:val="0093511E"/>
    <w:rsid w:val="00935160"/>
    <w:rsid w:val="00935D1C"/>
    <w:rsid w:val="00935E13"/>
    <w:rsid w:val="0093641D"/>
    <w:rsid w:val="00936727"/>
    <w:rsid w:val="00936870"/>
    <w:rsid w:val="00936999"/>
    <w:rsid w:val="009372FC"/>
    <w:rsid w:val="00937364"/>
    <w:rsid w:val="0093757D"/>
    <w:rsid w:val="00937CDF"/>
    <w:rsid w:val="00937FBE"/>
    <w:rsid w:val="00940C09"/>
    <w:rsid w:val="00941155"/>
    <w:rsid w:val="00941582"/>
    <w:rsid w:val="00941D24"/>
    <w:rsid w:val="0094253E"/>
    <w:rsid w:val="00942D9B"/>
    <w:rsid w:val="00942EC0"/>
    <w:rsid w:val="00943317"/>
    <w:rsid w:val="00943415"/>
    <w:rsid w:val="00943461"/>
    <w:rsid w:val="00943987"/>
    <w:rsid w:val="0094423A"/>
    <w:rsid w:val="009446CB"/>
    <w:rsid w:val="009450F4"/>
    <w:rsid w:val="009454F9"/>
    <w:rsid w:val="0094582E"/>
    <w:rsid w:val="00946033"/>
    <w:rsid w:val="009463AB"/>
    <w:rsid w:val="00946948"/>
    <w:rsid w:val="009473D2"/>
    <w:rsid w:val="009474D1"/>
    <w:rsid w:val="00950B1B"/>
    <w:rsid w:val="00950B6A"/>
    <w:rsid w:val="00950FD6"/>
    <w:rsid w:val="00951014"/>
    <w:rsid w:val="009512CA"/>
    <w:rsid w:val="009516B8"/>
    <w:rsid w:val="00951814"/>
    <w:rsid w:val="00951AE6"/>
    <w:rsid w:val="00951BE3"/>
    <w:rsid w:val="00952742"/>
    <w:rsid w:val="00952743"/>
    <w:rsid w:val="00952C73"/>
    <w:rsid w:val="00952CF3"/>
    <w:rsid w:val="009546A7"/>
    <w:rsid w:val="00954DB2"/>
    <w:rsid w:val="0095583D"/>
    <w:rsid w:val="00956905"/>
    <w:rsid w:val="00956AF5"/>
    <w:rsid w:val="00956D98"/>
    <w:rsid w:val="0095725B"/>
    <w:rsid w:val="00957BE4"/>
    <w:rsid w:val="00960668"/>
    <w:rsid w:val="009609CA"/>
    <w:rsid w:val="00960C3D"/>
    <w:rsid w:val="00960CB0"/>
    <w:rsid w:val="00961FDD"/>
    <w:rsid w:val="00962997"/>
    <w:rsid w:val="00962A33"/>
    <w:rsid w:val="00962A71"/>
    <w:rsid w:val="00962C7B"/>
    <w:rsid w:val="00963871"/>
    <w:rsid w:val="00964441"/>
    <w:rsid w:val="009647E9"/>
    <w:rsid w:val="009654DD"/>
    <w:rsid w:val="009656D8"/>
    <w:rsid w:val="009657B1"/>
    <w:rsid w:val="00965C5C"/>
    <w:rsid w:val="009665A2"/>
    <w:rsid w:val="00966A4E"/>
    <w:rsid w:val="00966ADF"/>
    <w:rsid w:val="00966B11"/>
    <w:rsid w:val="00966DE8"/>
    <w:rsid w:val="009674A5"/>
    <w:rsid w:val="009677EB"/>
    <w:rsid w:val="00967961"/>
    <w:rsid w:val="00967B4F"/>
    <w:rsid w:val="00967C63"/>
    <w:rsid w:val="0097046A"/>
    <w:rsid w:val="00970472"/>
    <w:rsid w:val="00971016"/>
    <w:rsid w:val="0097125C"/>
    <w:rsid w:val="00971532"/>
    <w:rsid w:val="00971996"/>
    <w:rsid w:val="00971999"/>
    <w:rsid w:val="009720A9"/>
    <w:rsid w:val="00972FD4"/>
    <w:rsid w:val="00973346"/>
    <w:rsid w:val="0097387F"/>
    <w:rsid w:val="00973C77"/>
    <w:rsid w:val="009751E3"/>
    <w:rsid w:val="009753C4"/>
    <w:rsid w:val="00975640"/>
    <w:rsid w:val="009757B1"/>
    <w:rsid w:val="009758A9"/>
    <w:rsid w:val="00976731"/>
    <w:rsid w:val="00977331"/>
    <w:rsid w:val="00977A06"/>
    <w:rsid w:val="00977A95"/>
    <w:rsid w:val="0098078B"/>
    <w:rsid w:val="00981099"/>
    <w:rsid w:val="009816E0"/>
    <w:rsid w:val="00981717"/>
    <w:rsid w:val="00982D93"/>
    <w:rsid w:val="00983871"/>
    <w:rsid w:val="009838BB"/>
    <w:rsid w:val="00983BA9"/>
    <w:rsid w:val="0098492D"/>
    <w:rsid w:val="00985CE7"/>
    <w:rsid w:val="009865AB"/>
    <w:rsid w:val="00986BC4"/>
    <w:rsid w:val="009870CA"/>
    <w:rsid w:val="00987882"/>
    <w:rsid w:val="00987FBA"/>
    <w:rsid w:val="00987FEF"/>
    <w:rsid w:val="009911BE"/>
    <w:rsid w:val="00991682"/>
    <w:rsid w:val="00992810"/>
    <w:rsid w:val="00992A43"/>
    <w:rsid w:val="00992EB8"/>
    <w:rsid w:val="009934B7"/>
    <w:rsid w:val="009941D6"/>
    <w:rsid w:val="0099445F"/>
    <w:rsid w:val="0099449E"/>
    <w:rsid w:val="009944AB"/>
    <w:rsid w:val="00994607"/>
    <w:rsid w:val="0099467E"/>
    <w:rsid w:val="00994E13"/>
    <w:rsid w:val="009956A7"/>
    <w:rsid w:val="009957A2"/>
    <w:rsid w:val="00995913"/>
    <w:rsid w:val="009968DE"/>
    <w:rsid w:val="00996BA2"/>
    <w:rsid w:val="00997145"/>
    <w:rsid w:val="00997D7B"/>
    <w:rsid w:val="00997EDE"/>
    <w:rsid w:val="009A0FE0"/>
    <w:rsid w:val="009A10F6"/>
    <w:rsid w:val="009A116D"/>
    <w:rsid w:val="009A155D"/>
    <w:rsid w:val="009A1624"/>
    <w:rsid w:val="009A163D"/>
    <w:rsid w:val="009A29FC"/>
    <w:rsid w:val="009A3144"/>
    <w:rsid w:val="009A332F"/>
    <w:rsid w:val="009A38B7"/>
    <w:rsid w:val="009A443D"/>
    <w:rsid w:val="009A45CB"/>
    <w:rsid w:val="009A4698"/>
    <w:rsid w:val="009A4773"/>
    <w:rsid w:val="009A49F6"/>
    <w:rsid w:val="009A54FE"/>
    <w:rsid w:val="009A5679"/>
    <w:rsid w:val="009A5738"/>
    <w:rsid w:val="009A5E66"/>
    <w:rsid w:val="009A695E"/>
    <w:rsid w:val="009A7345"/>
    <w:rsid w:val="009A7831"/>
    <w:rsid w:val="009B08CA"/>
    <w:rsid w:val="009B14B0"/>
    <w:rsid w:val="009B1A73"/>
    <w:rsid w:val="009B2552"/>
    <w:rsid w:val="009B2FE0"/>
    <w:rsid w:val="009B37FA"/>
    <w:rsid w:val="009B4EC6"/>
    <w:rsid w:val="009B5364"/>
    <w:rsid w:val="009B5612"/>
    <w:rsid w:val="009B5695"/>
    <w:rsid w:val="009B608E"/>
    <w:rsid w:val="009B6A9F"/>
    <w:rsid w:val="009B7392"/>
    <w:rsid w:val="009C0032"/>
    <w:rsid w:val="009C018A"/>
    <w:rsid w:val="009C08A4"/>
    <w:rsid w:val="009C0FD4"/>
    <w:rsid w:val="009C10CA"/>
    <w:rsid w:val="009C119D"/>
    <w:rsid w:val="009C2190"/>
    <w:rsid w:val="009C2C83"/>
    <w:rsid w:val="009C2D02"/>
    <w:rsid w:val="009C365D"/>
    <w:rsid w:val="009C3D30"/>
    <w:rsid w:val="009C4331"/>
    <w:rsid w:val="009C4A43"/>
    <w:rsid w:val="009C544D"/>
    <w:rsid w:val="009C5C96"/>
    <w:rsid w:val="009C60B8"/>
    <w:rsid w:val="009C6538"/>
    <w:rsid w:val="009C707A"/>
    <w:rsid w:val="009C7D5E"/>
    <w:rsid w:val="009D0EA6"/>
    <w:rsid w:val="009D1404"/>
    <w:rsid w:val="009D1ADC"/>
    <w:rsid w:val="009D26B4"/>
    <w:rsid w:val="009D3471"/>
    <w:rsid w:val="009D3532"/>
    <w:rsid w:val="009D37F5"/>
    <w:rsid w:val="009D3B0A"/>
    <w:rsid w:val="009D42D4"/>
    <w:rsid w:val="009D44E1"/>
    <w:rsid w:val="009D4566"/>
    <w:rsid w:val="009D4BC4"/>
    <w:rsid w:val="009D4EDE"/>
    <w:rsid w:val="009D558B"/>
    <w:rsid w:val="009D606B"/>
    <w:rsid w:val="009D65B2"/>
    <w:rsid w:val="009D6ACA"/>
    <w:rsid w:val="009D6FCA"/>
    <w:rsid w:val="009D7232"/>
    <w:rsid w:val="009D7E9D"/>
    <w:rsid w:val="009E0436"/>
    <w:rsid w:val="009E205F"/>
    <w:rsid w:val="009E2095"/>
    <w:rsid w:val="009E2C3F"/>
    <w:rsid w:val="009E2C71"/>
    <w:rsid w:val="009E331C"/>
    <w:rsid w:val="009E38F8"/>
    <w:rsid w:val="009E42B8"/>
    <w:rsid w:val="009E4CCA"/>
    <w:rsid w:val="009E4F04"/>
    <w:rsid w:val="009E5364"/>
    <w:rsid w:val="009E597B"/>
    <w:rsid w:val="009E5DF5"/>
    <w:rsid w:val="009E6C84"/>
    <w:rsid w:val="009E709E"/>
    <w:rsid w:val="009E76F9"/>
    <w:rsid w:val="009E7C23"/>
    <w:rsid w:val="009F015D"/>
    <w:rsid w:val="009F1456"/>
    <w:rsid w:val="009F1724"/>
    <w:rsid w:val="009F18A5"/>
    <w:rsid w:val="009F1CF0"/>
    <w:rsid w:val="009F21BC"/>
    <w:rsid w:val="009F27BE"/>
    <w:rsid w:val="009F2A82"/>
    <w:rsid w:val="009F2CFC"/>
    <w:rsid w:val="009F3837"/>
    <w:rsid w:val="009F3959"/>
    <w:rsid w:val="009F437E"/>
    <w:rsid w:val="009F4732"/>
    <w:rsid w:val="009F4AB3"/>
    <w:rsid w:val="009F4AEB"/>
    <w:rsid w:val="009F51E9"/>
    <w:rsid w:val="009F54E5"/>
    <w:rsid w:val="009F61F8"/>
    <w:rsid w:val="009F6A40"/>
    <w:rsid w:val="009F6A57"/>
    <w:rsid w:val="009F6BC7"/>
    <w:rsid w:val="009F6BE5"/>
    <w:rsid w:val="009F6DEA"/>
    <w:rsid w:val="009F7341"/>
    <w:rsid w:val="009F7523"/>
    <w:rsid w:val="009F7585"/>
    <w:rsid w:val="009F78D1"/>
    <w:rsid w:val="009F7B0E"/>
    <w:rsid w:val="009F7B7B"/>
    <w:rsid w:val="009F7CFC"/>
    <w:rsid w:val="009F7E99"/>
    <w:rsid w:val="00A006F5"/>
    <w:rsid w:val="00A012F9"/>
    <w:rsid w:val="00A01336"/>
    <w:rsid w:val="00A01425"/>
    <w:rsid w:val="00A01568"/>
    <w:rsid w:val="00A01CB2"/>
    <w:rsid w:val="00A02479"/>
    <w:rsid w:val="00A02492"/>
    <w:rsid w:val="00A03DF2"/>
    <w:rsid w:val="00A044A9"/>
    <w:rsid w:val="00A046D6"/>
    <w:rsid w:val="00A04A05"/>
    <w:rsid w:val="00A04F85"/>
    <w:rsid w:val="00A05BB4"/>
    <w:rsid w:val="00A05BE6"/>
    <w:rsid w:val="00A062BA"/>
    <w:rsid w:val="00A0693A"/>
    <w:rsid w:val="00A069BA"/>
    <w:rsid w:val="00A07093"/>
    <w:rsid w:val="00A075E8"/>
    <w:rsid w:val="00A077EA"/>
    <w:rsid w:val="00A10335"/>
    <w:rsid w:val="00A10D0C"/>
    <w:rsid w:val="00A1225D"/>
    <w:rsid w:val="00A12945"/>
    <w:rsid w:val="00A12CCE"/>
    <w:rsid w:val="00A12FF4"/>
    <w:rsid w:val="00A137BF"/>
    <w:rsid w:val="00A13C33"/>
    <w:rsid w:val="00A13DB4"/>
    <w:rsid w:val="00A141C8"/>
    <w:rsid w:val="00A1427F"/>
    <w:rsid w:val="00A1428C"/>
    <w:rsid w:val="00A14625"/>
    <w:rsid w:val="00A146E8"/>
    <w:rsid w:val="00A147A5"/>
    <w:rsid w:val="00A15562"/>
    <w:rsid w:val="00A15B11"/>
    <w:rsid w:val="00A169C0"/>
    <w:rsid w:val="00A17145"/>
    <w:rsid w:val="00A17358"/>
    <w:rsid w:val="00A177E7"/>
    <w:rsid w:val="00A205A8"/>
    <w:rsid w:val="00A20DD2"/>
    <w:rsid w:val="00A211AC"/>
    <w:rsid w:val="00A217E9"/>
    <w:rsid w:val="00A2182F"/>
    <w:rsid w:val="00A2213B"/>
    <w:rsid w:val="00A229FE"/>
    <w:rsid w:val="00A22B8E"/>
    <w:rsid w:val="00A22C7B"/>
    <w:rsid w:val="00A2333A"/>
    <w:rsid w:val="00A234D4"/>
    <w:rsid w:val="00A247CA"/>
    <w:rsid w:val="00A24A66"/>
    <w:rsid w:val="00A24A95"/>
    <w:rsid w:val="00A265A2"/>
    <w:rsid w:val="00A26649"/>
    <w:rsid w:val="00A267C1"/>
    <w:rsid w:val="00A277B2"/>
    <w:rsid w:val="00A278BD"/>
    <w:rsid w:val="00A27E6A"/>
    <w:rsid w:val="00A27F13"/>
    <w:rsid w:val="00A27F54"/>
    <w:rsid w:val="00A30BFE"/>
    <w:rsid w:val="00A31098"/>
    <w:rsid w:val="00A31941"/>
    <w:rsid w:val="00A328F0"/>
    <w:rsid w:val="00A32B37"/>
    <w:rsid w:val="00A32FE0"/>
    <w:rsid w:val="00A32FFB"/>
    <w:rsid w:val="00A33E18"/>
    <w:rsid w:val="00A34CFE"/>
    <w:rsid w:val="00A34D10"/>
    <w:rsid w:val="00A34E04"/>
    <w:rsid w:val="00A34E45"/>
    <w:rsid w:val="00A35744"/>
    <w:rsid w:val="00A36631"/>
    <w:rsid w:val="00A36858"/>
    <w:rsid w:val="00A36920"/>
    <w:rsid w:val="00A370CC"/>
    <w:rsid w:val="00A3741D"/>
    <w:rsid w:val="00A374BB"/>
    <w:rsid w:val="00A4039D"/>
    <w:rsid w:val="00A4250E"/>
    <w:rsid w:val="00A43FA2"/>
    <w:rsid w:val="00A43FE5"/>
    <w:rsid w:val="00A4464B"/>
    <w:rsid w:val="00A44DDE"/>
    <w:rsid w:val="00A4532C"/>
    <w:rsid w:val="00A45356"/>
    <w:rsid w:val="00A453DC"/>
    <w:rsid w:val="00A45698"/>
    <w:rsid w:val="00A465A3"/>
    <w:rsid w:val="00A46AEF"/>
    <w:rsid w:val="00A477B4"/>
    <w:rsid w:val="00A47A88"/>
    <w:rsid w:val="00A47AF9"/>
    <w:rsid w:val="00A47D6F"/>
    <w:rsid w:val="00A500C8"/>
    <w:rsid w:val="00A50201"/>
    <w:rsid w:val="00A50842"/>
    <w:rsid w:val="00A516BD"/>
    <w:rsid w:val="00A520E8"/>
    <w:rsid w:val="00A52769"/>
    <w:rsid w:val="00A5280A"/>
    <w:rsid w:val="00A52FB7"/>
    <w:rsid w:val="00A530C9"/>
    <w:rsid w:val="00A53A2A"/>
    <w:rsid w:val="00A53CF8"/>
    <w:rsid w:val="00A54494"/>
    <w:rsid w:val="00A547F6"/>
    <w:rsid w:val="00A551DD"/>
    <w:rsid w:val="00A55B6D"/>
    <w:rsid w:val="00A56B97"/>
    <w:rsid w:val="00A572F3"/>
    <w:rsid w:val="00A577CC"/>
    <w:rsid w:val="00A57912"/>
    <w:rsid w:val="00A602C1"/>
    <w:rsid w:val="00A60962"/>
    <w:rsid w:val="00A60B1E"/>
    <w:rsid w:val="00A6216F"/>
    <w:rsid w:val="00A621D5"/>
    <w:rsid w:val="00A624FD"/>
    <w:rsid w:val="00A63416"/>
    <w:rsid w:val="00A635E1"/>
    <w:rsid w:val="00A63BC6"/>
    <w:rsid w:val="00A64518"/>
    <w:rsid w:val="00A64BBF"/>
    <w:rsid w:val="00A65288"/>
    <w:rsid w:val="00A65FDC"/>
    <w:rsid w:val="00A66841"/>
    <w:rsid w:val="00A66E6E"/>
    <w:rsid w:val="00A671DF"/>
    <w:rsid w:val="00A67410"/>
    <w:rsid w:val="00A70850"/>
    <w:rsid w:val="00A70965"/>
    <w:rsid w:val="00A71235"/>
    <w:rsid w:val="00A715B7"/>
    <w:rsid w:val="00A7167B"/>
    <w:rsid w:val="00A71E7D"/>
    <w:rsid w:val="00A72161"/>
    <w:rsid w:val="00A725CF"/>
    <w:rsid w:val="00A72D0F"/>
    <w:rsid w:val="00A7306B"/>
    <w:rsid w:val="00A7322B"/>
    <w:rsid w:val="00A73792"/>
    <w:rsid w:val="00A73E84"/>
    <w:rsid w:val="00A752A6"/>
    <w:rsid w:val="00A75C20"/>
    <w:rsid w:val="00A75EFC"/>
    <w:rsid w:val="00A75F5E"/>
    <w:rsid w:val="00A7600F"/>
    <w:rsid w:val="00A7604B"/>
    <w:rsid w:val="00A76970"/>
    <w:rsid w:val="00A76BE4"/>
    <w:rsid w:val="00A77194"/>
    <w:rsid w:val="00A7741B"/>
    <w:rsid w:val="00A77B6F"/>
    <w:rsid w:val="00A807D0"/>
    <w:rsid w:val="00A81155"/>
    <w:rsid w:val="00A81A1F"/>
    <w:rsid w:val="00A82636"/>
    <w:rsid w:val="00A82AF8"/>
    <w:rsid w:val="00A831D9"/>
    <w:rsid w:val="00A8357D"/>
    <w:rsid w:val="00A838F7"/>
    <w:rsid w:val="00A83F20"/>
    <w:rsid w:val="00A83F47"/>
    <w:rsid w:val="00A84EB0"/>
    <w:rsid w:val="00A85689"/>
    <w:rsid w:val="00A85B1A"/>
    <w:rsid w:val="00A86224"/>
    <w:rsid w:val="00A862A4"/>
    <w:rsid w:val="00A86777"/>
    <w:rsid w:val="00A86780"/>
    <w:rsid w:val="00A86B20"/>
    <w:rsid w:val="00A86FE2"/>
    <w:rsid w:val="00A875AC"/>
    <w:rsid w:val="00A87652"/>
    <w:rsid w:val="00A87FF1"/>
    <w:rsid w:val="00A9062E"/>
    <w:rsid w:val="00A909D7"/>
    <w:rsid w:val="00A90F55"/>
    <w:rsid w:val="00A9119E"/>
    <w:rsid w:val="00A915DF"/>
    <w:rsid w:val="00A91E68"/>
    <w:rsid w:val="00A91E95"/>
    <w:rsid w:val="00A9264E"/>
    <w:rsid w:val="00A92FC9"/>
    <w:rsid w:val="00A9367C"/>
    <w:rsid w:val="00A93D86"/>
    <w:rsid w:val="00A9442F"/>
    <w:rsid w:val="00A944A4"/>
    <w:rsid w:val="00A9466F"/>
    <w:rsid w:val="00A94DEB"/>
    <w:rsid w:val="00A95734"/>
    <w:rsid w:val="00A95923"/>
    <w:rsid w:val="00A959B1"/>
    <w:rsid w:val="00A959D2"/>
    <w:rsid w:val="00A95C8A"/>
    <w:rsid w:val="00A96317"/>
    <w:rsid w:val="00A969DA"/>
    <w:rsid w:val="00A97338"/>
    <w:rsid w:val="00A97C07"/>
    <w:rsid w:val="00A97F2D"/>
    <w:rsid w:val="00AA0009"/>
    <w:rsid w:val="00AA019A"/>
    <w:rsid w:val="00AA0A42"/>
    <w:rsid w:val="00AA0BD7"/>
    <w:rsid w:val="00AA1DF0"/>
    <w:rsid w:val="00AA215D"/>
    <w:rsid w:val="00AA301B"/>
    <w:rsid w:val="00AA3551"/>
    <w:rsid w:val="00AA388E"/>
    <w:rsid w:val="00AA3C8E"/>
    <w:rsid w:val="00AA3C95"/>
    <w:rsid w:val="00AA3DDA"/>
    <w:rsid w:val="00AA43F5"/>
    <w:rsid w:val="00AA4D0A"/>
    <w:rsid w:val="00AA501D"/>
    <w:rsid w:val="00AA53D2"/>
    <w:rsid w:val="00AA5D35"/>
    <w:rsid w:val="00AA6542"/>
    <w:rsid w:val="00AA7022"/>
    <w:rsid w:val="00AA7698"/>
    <w:rsid w:val="00AB0136"/>
    <w:rsid w:val="00AB0716"/>
    <w:rsid w:val="00AB079F"/>
    <w:rsid w:val="00AB0F45"/>
    <w:rsid w:val="00AB1A13"/>
    <w:rsid w:val="00AB20D4"/>
    <w:rsid w:val="00AB22BD"/>
    <w:rsid w:val="00AB2B4F"/>
    <w:rsid w:val="00AB321F"/>
    <w:rsid w:val="00AB45DD"/>
    <w:rsid w:val="00AB4D45"/>
    <w:rsid w:val="00AB6A5F"/>
    <w:rsid w:val="00AC046A"/>
    <w:rsid w:val="00AC0C16"/>
    <w:rsid w:val="00AC0D29"/>
    <w:rsid w:val="00AC13B8"/>
    <w:rsid w:val="00AC15C8"/>
    <w:rsid w:val="00AC1FDA"/>
    <w:rsid w:val="00AC2145"/>
    <w:rsid w:val="00AC26AF"/>
    <w:rsid w:val="00AC34B9"/>
    <w:rsid w:val="00AC3639"/>
    <w:rsid w:val="00AC41AA"/>
    <w:rsid w:val="00AC475A"/>
    <w:rsid w:val="00AC5055"/>
    <w:rsid w:val="00AC6E97"/>
    <w:rsid w:val="00AC72D8"/>
    <w:rsid w:val="00AC7455"/>
    <w:rsid w:val="00AC75B9"/>
    <w:rsid w:val="00AC7D75"/>
    <w:rsid w:val="00AD0ACB"/>
    <w:rsid w:val="00AD0EA1"/>
    <w:rsid w:val="00AD0FCE"/>
    <w:rsid w:val="00AD1266"/>
    <w:rsid w:val="00AD3B30"/>
    <w:rsid w:val="00AD3C2D"/>
    <w:rsid w:val="00AD3E23"/>
    <w:rsid w:val="00AD40D8"/>
    <w:rsid w:val="00AD4AFF"/>
    <w:rsid w:val="00AD4C2A"/>
    <w:rsid w:val="00AD4DD7"/>
    <w:rsid w:val="00AD4E13"/>
    <w:rsid w:val="00AD4EAC"/>
    <w:rsid w:val="00AD602D"/>
    <w:rsid w:val="00AD6D37"/>
    <w:rsid w:val="00AD7645"/>
    <w:rsid w:val="00AE03DC"/>
    <w:rsid w:val="00AE12E8"/>
    <w:rsid w:val="00AE1B3A"/>
    <w:rsid w:val="00AE1BD0"/>
    <w:rsid w:val="00AE222B"/>
    <w:rsid w:val="00AE2969"/>
    <w:rsid w:val="00AE2AF0"/>
    <w:rsid w:val="00AE3214"/>
    <w:rsid w:val="00AE323B"/>
    <w:rsid w:val="00AE3326"/>
    <w:rsid w:val="00AE3BAD"/>
    <w:rsid w:val="00AE40A0"/>
    <w:rsid w:val="00AE56AE"/>
    <w:rsid w:val="00AE5B3C"/>
    <w:rsid w:val="00AE5CF0"/>
    <w:rsid w:val="00AE5ECC"/>
    <w:rsid w:val="00AE6251"/>
    <w:rsid w:val="00AE663A"/>
    <w:rsid w:val="00AE6FA1"/>
    <w:rsid w:val="00AE7213"/>
    <w:rsid w:val="00AF0328"/>
    <w:rsid w:val="00AF06AA"/>
    <w:rsid w:val="00AF13E7"/>
    <w:rsid w:val="00AF1A54"/>
    <w:rsid w:val="00AF1AA3"/>
    <w:rsid w:val="00AF1F1A"/>
    <w:rsid w:val="00AF2395"/>
    <w:rsid w:val="00AF26DC"/>
    <w:rsid w:val="00AF2AE3"/>
    <w:rsid w:val="00AF2EE2"/>
    <w:rsid w:val="00AF34B5"/>
    <w:rsid w:val="00AF3FA3"/>
    <w:rsid w:val="00AF46F0"/>
    <w:rsid w:val="00AF4ACB"/>
    <w:rsid w:val="00AF5173"/>
    <w:rsid w:val="00AF5602"/>
    <w:rsid w:val="00AF56BD"/>
    <w:rsid w:val="00AF598E"/>
    <w:rsid w:val="00AF5F75"/>
    <w:rsid w:val="00AF6137"/>
    <w:rsid w:val="00AF649A"/>
    <w:rsid w:val="00AF66CA"/>
    <w:rsid w:val="00AF6AF6"/>
    <w:rsid w:val="00AF6E97"/>
    <w:rsid w:val="00AF6F49"/>
    <w:rsid w:val="00AF70D5"/>
    <w:rsid w:val="00AF7318"/>
    <w:rsid w:val="00AF7349"/>
    <w:rsid w:val="00B002ED"/>
    <w:rsid w:val="00B02297"/>
    <w:rsid w:val="00B02C70"/>
    <w:rsid w:val="00B031C2"/>
    <w:rsid w:val="00B03977"/>
    <w:rsid w:val="00B041DC"/>
    <w:rsid w:val="00B04A00"/>
    <w:rsid w:val="00B04E8C"/>
    <w:rsid w:val="00B0531C"/>
    <w:rsid w:val="00B05725"/>
    <w:rsid w:val="00B05AC5"/>
    <w:rsid w:val="00B05F4A"/>
    <w:rsid w:val="00B06097"/>
    <w:rsid w:val="00B063FA"/>
    <w:rsid w:val="00B06583"/>
    <w:rsid w:val="00B06ABC"/>
    <w:rsid w:val="00B06CEC"/>
    <w:rsid w:val="00B06DB4"/>
    <w:rsid w:val="00B07504"/>
    <w:rsid w:val="00B078DE"/>
    <w:rsid w:val="00B10971"/>
    <w:rsid w:val="00B10C2F"/>
    <w:rsid w:val="00B118D3"/>
    <w:rsid w:val="00B12083"/>
    <w:rsid w:val="00B122D6"/>
    <w:rsid w:val="00B12B8E"/>
    <w:rsid w:val="00B132A5"/>
    <w:rsid w:val="00B132D9"/>
    <w:rsid w:val="00B13B43"/>
    <w:rsid w:val="00B146E9"/>
    <w:rsid w:val="00B148CC"/>
    <w:rsid w:val="00B150DD"/>
    <w:rsid w:val="00B153AF"/>
    <w:rsid w:val="00B15744"/>
    <w:rsid w:val="00B16113"/>
    <w:rsid w:val="00B16128"/>
    <w:rsid w:val="00B1707D"/>
    <w:rsid w:val="00B173F8"/>
    <w:rsid w:val="00B1741E"/>
    <w:rsid w:val="00B174CC"/>
    <w:rsid w:val="00B1758B"/>
    <w:rsid w:val="00B179E1"/>
    <w:rsid w:val="00B17A4F"/>
    <w:rsid w:val="00B20184"/>
    <w:rsid w:val="00B20A55"/>
    <w:rsid w:val="00B20E79"/>
    <w:rsid w:val="00B22442"/>
    <w:rsid w:val="00B2275E"/>
    <w:rsid w:val="00B22D28"/>
    <w:rsid w:val="00B23620"/>
    <w:rsid w:val="00B24F95"/>
    <w:rsid w:val="00B2523B"/>
    <w:rsid w:val="00B25361"/>
    <w:rsid w:val="00B259BC"/>
    <w:rsid w:val="00B25B5E"/>
    <w:rsid w:val="00B25EC6"/>
    <w:rsid w:val="00B26C14"/>
    <w:rsid w:val="00B27154"/>
    <w:rsid w:val="00B3014D"/>
    <w:rsid w:val="00B309C0"/>
    <w:rsid w:val="00B315D3"/>
    <w:rsid w:val="00B31DC8"/>
    <w:rsid w:val="00B32156"/>
    <w:rsid w:val="00B32816"/>
    <w:rsid w:val="00B329B6"/>
    <w:rsid w:val="00B32C5C"/>
    <w:rsid w:val="00B33C10"/>
    <w:rsid w:val="00B33C12"/>
    <w:rsid w:val="00B33ECA"/>
    <w:rsid w:val="00B34120"/>
    <w:rsid w:val="00B34620"/>
    <w:rsid w:val="00B34665"/>
    <w:rsid w:val="00B34AEE"/>
    <w:rsid w:val="00B353FB"/>
    <w:rsid w:val="00B3593A"/>
    <w:rsid w:val="00B36155"/>
    <w:rsid w:val="00B361F3"/>
    <w:rsid w:val="00B36744"/>
    <w:rsid w:val="00B3773E"/>
    <w:rsid w:val="00B37EA7"/>
    <w:rsid w:val="00B40484"/>
    <w:rsid w:val="00B40629"/>
    <w:rsid w:val="00B40C0D"/>
    <w:rsid w:val="00B417C1"/>
    <w:rsid w:val="00B41A11"/>
    <w:rsid w:val="00B42B0D"/>
    <w:rsid w:val="00B42DD5"/>
    <w:rsid w:val="00B43272"/>
    <w:rsid w:val="00B43428"/>
    <w:rsid w:val="00B4349F"/>
    <w:rsid w:val="00B43C6F"/>
    <w:rsid w:val="00B4418E"/>
    <w:rsid w:val="00B456DE"/>
    <w:rsid w:val="00B45EAB"/>
    <w:rsid w:val="00B464B5"/>
    <w:rsid w:val="00B46543"/>
    <w:rsid w:val="00B47043"/>
    <w:rsid w:val="00B47079"/>
    <w:rsid w:val="00B47654"/>
    <w:rsid w:val="00B5062C"/>
    <w:rsid w:val="00B510F8"/>
    <w:rsid w:val="00B5180E"/>
    <w:rsid w:val="00B51A91"/>
    <w:rsid w:val="00B51F68"/>
    <w:rsid w:val="00B52BC9"/>
    <w:rsid w:val="00B52F94"/>
    <w:rsid w:val="00B53399"/>
    <w:rsid w:val="00B54253"/>
    <w:rsid w:val="00B54359"/>
    <w:rsid w:val="00B545C9"/>
    <w:rsid w:val="00B54BEA"/>
    <w:rsid w:val="00B54D6A"/>
    <w:rsid w:val="00B5539B"/>
    <w:rsid w:val="00B554CF"/>
    <w:rsid w:val="00B55B49"/>
    <w:rsid w:val="00B55D62"/>
    <w:rsid w:val="00B55EE3"/>
    <w:rsid w:val="00B56406"/>
    <w:rsid w:val="00B571D3"/>
    <w:rsid w:val="00B57534"/>
    <w:rsid w:val="00B578F2"/>
    <w:rsid w:val="00B612D1"/>
    <w:rsid w:val="00B61F2F"/>
    <w:rsid w:val="00B620F7"/>
    <w:rsid w:val="00B6262A"/>
    <w:rsid w:val="00B63036"/>
    <w:rsid w:val="00B63BA4"/>
    <w:rsid w:val="00B63C9F"/>
    <w:rsid w:val="00B641D9"/>
    <w:rsid w:val="00B64C44"/>
    <w:rsid w:val="00B65245"/>
    <w:rsid w:val="00B65491"/>
    <w:rsid w:val="00B655E8"/>
    <w:rsid w:val="00B661BC"/>
    <w:rsid w:val="00B66C7D"/>
    <w:rsid w:val="00B66E02"/>
    <w:rsid w:val="00B677AD"/>
    <w:rsid w:val="00B67D45"/>
    <w:rsid w:val="00B70402"/>
    <w:rsid w:val="00B70D54"/>
    <w:rsid w:val="00B71059"/>
    <w:rsid w:val="00B71634"/>
    <w:rsid w:val="00B717A7"/>
    <w:rsid w:val="00B71E78"/>
    <w:rsid w:val="00B72218"/>
    <w:rsid w:val="00B73B52"/>
    <w:rsid w:val="00B744DE"/>
    <w:rsid w:val="00B7496C"/>
    <w:rsid w:val="00B74989"/>
    <w:rsid w:val="00B75378"/>
    <w:rsid w:val="00B75C0F"/>
    <w:rsid w:val="00B76F1A"/>
    <w:rsid w:val="00B801E2"/>
    <w:rsid w:val="00B81ADE"/>
    <w:rsid w:val="00B82FC9"/>
    <w:rsid w:val="00B83546"/>
    <w:rsid w:val="00B8362A"/>
    <w:rsid w:val="00B845D7"/>
    <w:rsid w:val="00B84981"/>
    <w:rsid w:val="00B84D0F"/>
    <w:rsid w:val="00B84D8C"/>
    <w:rsid w:val="00B85CC3"/>
    <w:rsid w:val="00B86AAC"/>
    <w:rsid w:val="00B86ADC"/>
    <w:rsid w:val="00B870B8"/>
    <w:rsid w:val="00B870DC"/>
    <w:rsid w:val="00B87B98"/>
    <w:rsid w:val="00B9017A"/>
    <w:rsid w:val="00B90238"/>
    <w:rsid w:val="00B904AB"/>
    <w:rsid w:val="00B90732"/>
    <w:rsid w:val="00B9202A"/>
    <w:rsid w:val="00B928F9"/>
    <w:rsid w:val="00B92A14"/>
    <w:rsid w:val="00B9370D"/>
    <w:rsid w:val="00B93F0E"/>
    <w:rsid w:val="00B941F6"/>
    <w:rsid w:val="00B9588A"/>
    <w:rsid w:val="00B96349"/>
    <w:rsid w:val="00B9657A"/>
    <w:rsid w:val="00B96D7A"/>
    <w:rsid w:val="00B9738C"/>
    <w:rsid w:val="00B978B2"/>
    <w:rsid w:val="00B97F68"/>
    <w:rsid w:val="00B97FA4"/>
    <w:rsid w:val="00BA0343"/>
    <w:rsid w:val="00BA062C"/>
    <w:rsid w:val="00BA09BB"/>
    <w:rsid w:val="00BA2911"/>
    <w:rsid w:val="00BA2F55"/>
    <w:rsid w:val="00BA37EC"/>
    <w:rsid w:val="00BA3A31"/>
    <w:rsid w:val="00BA3BA4"/>
    <w:rsid w:val="00BA4742"/>
    <w:rsid w:val="00BA4BE1"/>
    <w:rsid w:val="00BA4DAF"/>
    <w:rsid w:val="00BA4F2D"/>
    <w:rsid w:val="00BA52D8"/>
    <w:rsid w:val="00BA5670"/>
    <w:rsid w:val="00BA5B70"/>
    <w:rsid w:val="00BA6016"/>
    <w:rsid w:val="00BA62A1"/>
    <w:rsid w:val="00BA63B4"/>
    <w:rsid w:val="00BA6516"/>
    <w:rsid w:val="00BA7B26"/>
    <w:rsid w:val="00BA7C99"/>
    <w:rsid w:val="00BA7DD0"/>
    <w:rsid w:val="00BA7E1F"/>
    <w:rsid w:val="00BB01E0"/>
    <w:rsid w:val="00BB0951"/>
    <w:rsid w:val="00BB0A1D"/>
    <w:rsid w:val="00BB0B62"/>
    <w:rsid w:val="00BB0F86"/>
    <w:rsid w:val="00BB1ED1"/>
    <w:rsid w:val="00BB20D0"/>
    <w:rsid w:val="00BB239B"/>
    <w:rsid w:val="00BB247C"/>
    <w:rsid w:val="00BB2DF7"/>
    <w:rsid w:val="00BB3090"/>
    <w:rsid w:val="00BB3395"/>
    <w:rsid w:val="00BB34F7"/>
    <w:rsid w:val="00BB3672"/>
    <w:rsid w:val="00BB36C1"/>
    <w:rsid w:val="00BB417A"/>
    <w:rsid w:val="00BB43F7"/>
    <w:rsid w:val="00BB484A"/>
    <w:rsid w:val="00BB5873"/>
    <w:rsid w:val="00BB588D"/>
    <w:rsid w:val="00BB5FD6"/>
    <w:rsid w:val="00BB667C"/>
    <w:rsid w:val="00BB6D07"/>
    <w:rsid w:val="00BB715C"/>
    <w:rsid w:val="00BB7275"/>
    <w:rsid w:val="00BB7EE1"/>
    <w:rsid w:val="00BC0712"/>
    <w:rsid w:val="00BC0C13"/>
    <w:rsid w:val="00BC0FC9"/>
    <w:rsid w:val="00BC1353"/>
    <w:rsid w:val="00BC155B"/>
    <w:rsid w:val="00BC2084"/>
    <w:rsid w:val="00BC2A14"/>
    <w:rsid w:val="00BC30D2"/>
    <w:rsid w:val="00BC3108"/>
    <w:rsid w:val="00BC3509"/>
    <w:rsid w:val="00BC3C1D"/>
    <w:rsid w:val="00BC3D93"/>
    <w:rsid w:val="00BC3E3D"/>
    <w:rsid w:val="00BC3F3A"/>
    <w:rsid w:val="00BC460A"/>
    <w:rsid w:val="00BC4CB2"/>
    <w:rsid w:val="00BC4DFC"/>
    <w:rsid w:val="00BC51F2"/>
    <w:rsid w:val="00BC52DE"/>
    <w:rsid w:val="00BC5AC1"/>
    <w:rsid w:val="00BC7009"/>
    <w:rsid w:val="00BC75B8"/>
    <w:rsid w:val="00BC7726"/>
    <w:rsid w:val="00BD015F"/>
    <w:rsid w:val="00BD13D7"/>
    <w:rsid w:val="00BD1DF7"/>
    <w:rsid w:val="00BD1EA1"/>
    <w:rsid w:val="00BD2321"/>
    <w:rsid w:val="00BD283F"/>
    <w:rsid w:val="00BD2EB6"/>
    <w:rsid w:val="00BD3205"/>
    <w:rsid w:val="00BD3501"/>
    <w:rsid w:val="00BD3568"/>
    <w:rsid w:val="00BD3899"/>
    <w:rsid w:val="00BD3CC3"/>
    <w:rsid w:val="00BD3E1B"/>
    <w:rsid w:val="00BD4252"/>
    <w:rsid w:val="00BD480E"/>
    <w:rsid w:val="00BD4BB6"/>
    <w:rsid w:val="00BD5349"/>
    <w:rsid w:val="00BD5426"/>
    <w:rsid w:val="00BD58C0"/>
    <w:rsid w:val="00BD62A1"/>
    <w:rsid w:val="00BD6A81"/>
    <w:rsid w:val="00BD79FD"/>
    <w:rsid w:val="00BD7A9E"/>
    <w:rsid w:val="00BD7AC4"/>
    <w:rsid w:val="00BE0099"/>
    <w:rsid w:val="00BE0AC4"/>
    <w:rsid w:val="00BE0AE0"/>
    <w:rsid w:val="00BE1760"/>
    <w:rsid w:val="00BE24B2"/>
    <w:rsid w:val="00BE259F"/>
    <w:rsid w:val="00BE29CB"/>
    <w:rsid w:val="00BE3674"/>
    <w:rsid w:val="00BE3BC8"/>
    <w:rsid w:val="00BE3CBE"/>
    <w:rsid w:val="00BE408B"/>
    <w:rsid w:val="00BE545C"/>
    <w:rsid w:val="00BE59D6"/>
    <w:rsid w:val="00BE5A63"/>
    <w:rsid w:val="00BE65A0"/>
    <w:rsid w:val="00BE6AD6"/>
    <w:rsid w:val="00BE6C9F"/>
    <w:rsid w:val="00BF03CF"/>
    <w:rsid w:val="00BF0712"/>
    <w:rsid w:val="00BF0A73"/>
    <w:rsid w:val="00BF0C76"/>
    <w:rsid w:val="00BF195E"/>
    <w:rsid w:val="00BF28F4"/>
    <w:rsid w:val="00BF36BD"/>
    <w:rsid w:val="00BF3997"/>
    <w:rsid w:val="00BF3D1A"/>
    <w:rsid w:val="00BF3FE3"/>
    <w:rsid w:val="00BF4098"/>
    <w:rsid w:val="00BF4A1C"/>
    <w:rsid w:val="00BF56B5"/>
    <w:rsid w:val="00BF5815"/>
    <w:rsid w:val="00BF586F"/>
    <w:rsid w:val="00BF64A6"/>
    <w:rsid w:val="00C003A5"/>
    <w:rsid w:val="00C00C97"/>
    <w:rsid w:val="00C0114E"/>
    <w:rsid w:val="00C01387"/>
    <w:rsid w:val="00C01398"/>
    <w:rsid w:val="00C0168F"/>
    <w:rsid w:val="00C01912"/>
    <w:rsid w:val="00C04707"/>
    <w:rsid w:val="00C048AD"/>
    <w:rsid w:val="00C04B66"/>
    <w:rsid w:val="00C04CC7"/>
    <w:rsid w:val="00C053EA"/>
    <w:rsid w:val="00C063F6"/>
    <w:rsid w:val="00C0681F"/>
    <w:rsid w:val="00C06879"/>
    <w:rsid w:val="00C06AF4"/>
    <w:rsid w:val="00C06BFB"/>
    <w:rsid w:val="00C06DAD"/>
    <w:rsid w:val="00C07138"/>
    <w:rsid w:val="00C10021"/>
    <w:rsid w:val="00C1013F"/>
    <w:rsid w:val="00C101F2"/>
    <w:rsid w:val="00C10350"/>
    <w:rsid w:val="00C11169"/>
    <w:rsid w:val="00C11E08"/>
    <w:rsid w:val="00C11F56"/>
    <w:rsid w:val="00C12E6B"/>
    <w:rsid w:val="00C12FB0"/>
    <w:rsid w:val="00C1479E"/>
    <w:rsid w:val="00C14846"/>
    <w:rsid w:val="00C14AB9"/>
    <w:rsid w:val="00C150E2"/>
    <w:rsid w:val="00C15254"/>
    <w:rsid w:val="00C1579E"/>
    <w:rsid w:val="00C169EE"/>
    <w:rsid w:val="00C1702F"/>
    <w:rsid w:val="00C1797C"/>
    <w:rsid w:val="00C17BC7"/>
    <w:rsid w:val="00C17C19"/>
    <w:rsid w:val="00C200D2"/>
    <w:rsid w:val="00C202D6"/>
    <w:rsid w:val="00C20D53"/>
    <w:rsid w:val="00C217BA"/>
    <w:rsid w:val="00C21DBE"/>
    <w:rsid w:val="00C22B55"/>
    <w:rsid w:val="00C23BD2"/>
    <w:rsid w:val="00C24F69"/>
    <w:rsid w:val="00C25BBD"/>
    <w:rsid w:val="00C25D3E"/>
    <w:rsid w:val="00C26047"/>
    <w:rsid w:val="00C2689F"/>
    <w:rsid w:val="00C26B19"/>
    <w:rsid w:val="00C26BDF"/>
    <w:rsid w:val="00C271BB"/>
    <w:rsid w:val="00C27C78"/>
    <w:rsid w:val="00C27E73"/>
    <w:rsid w:val="00C30D2E"/>
    <w:rsid w:val="00C31293"/>
    <w:rsid w:val="00C31710"/>
    <w:rsid w:val="00C32545"/>
    <w:rsid w:val="00C325EA"/>
    <w:rsid w:val="00C32630"/>
    <w:rsid w:val="00C32650"/>
    <w:rsid w:val="00C32B9D"/>
    <w:rsid w:val="00C3365E"/>
    <w:rsid w:val="00C338F0"/>
    <w:rsid w:val="00C347AA"/>
    <w:rsid w:val="00C349FA"/>
    <w:rsid w:val="00C34BFB"/>
    <w:rsid w:val="00C350EB"/>
    <w:rsid w:val="00C36764"/>
    <w:rsid w:val="00C36896"/>
    <w:rsid w:val="00C36DD5"/>
    <w:rsid w:val="00C36F37"/>
    <w:rsid w:val="00C36F5D"/>
    <w:rsid w:val="00C3775C"/>
    <w:rsid w:val="00C40025"/>
    <w:rsid w:val="00C401E5"/>
    <w:rsid w:val="00C40949"/>
    <w:rsid w:val="00C41210"/>
    <w:rsid w:val="00C41AA7"/>
    <w:rsid w:val="00C41BDC"/>
    <w:rsid w:val="00C422D9"/>
    <w:rsid w:val="00C42659"/>
    <w:rsid w:val="00C4352F"/>
    <w:rsid w:val="00C43705"/>
    <w:rsid w:val="00C43AE6"/>
    <w:rsid w:val="00C4496B"/>
    <w:rsid w:val="00C454DA"/>
    <w:rsid w:val="00C4560F"/>
    <w:rsid w:val="00C45999"/>
    <w:rsid w:val="00C45A11"/>
    <w:rsid w:val="00C4604E"/>
    <w:rsid w:val="00C474B2"/>
    <w:rsid w:val="00C503EF"/>
    <w:rsid w:val="00C508CE"/>
    <w:rsid w:val="00C516D2"/>
    <w:rsid w:val="00C51C72"/>
    <w:rsid w:val="00C52D1D"/>
    <w:rsid w:val="00C532DF"/>
    <w:rsid w:val="00C544FE"/>
    <w:rsid w:val="00C54D22"/>
    <w:rsid w:val="00C54EFA"/>
    <w:rsid w:val="00C55409"/>
    <w:rsid w:val="00C55918"/>
    <w:rsid w:val="00C55CE9"/>
    <w:rsid w:val="00C55D80"/>
    <w:rsid w:val="00C56068"/>
    <w:rsid w:val="00C568D7"/>
    <w:rsid w:val="00C57D3A"/>
    <w:rsid w:val="00C57D91"/>
    <w:rsid w:val="00C604BA"/>
    <w:rsid w:val="00C60C52"/>
    <w:rsid w:val="00C61219"/>
    <w:rsid w:val="00C6191A"/>
    <w:rsid w:val="00C6222C"/>
    <w:rsid w:val="00C62423"/>
    <w:rsid w:val="00C62D6C"/>
    <w:rsid w:val="00C63D53"/>
    <w:rsid w:val="00C63F5F"/>
    <w:rsid w:val="00C660C2"/>
    <w:rsid w:val="00C661C7"/>
    <w:rsid w:val="00C6669C"/>
    <w:rsid w:val="00C66C6C"/>
    <w:rsid w:val="00C67D6A"/>
    <w:rsid w:val="00C7005C"/>
    <w:rsid w:val="00C700EB"/>
    <w:rsid w:val="00C7036E"/>
    <w:rsid w:val="00C708FD"/>
    <w:rsid w:val="00C7125B"/>
    <w:rsid w:val="00C71284"/>
    <w:rsid w:val="00C71EB2"/>
    <w:rsid w:val="00C72638"/>
    <w:rsid w:val="00C72CA6"/>
    <w:rsid w:val="00C72E0C"/>
    <w:rsid w:val="00C74AA1"/>
    <w:rsid w:val="00C74B76"/>
    <w:rsid w:val="00C74C25"/>
    <w:rsid w:val="00C74E84"/>
    <w:rsid w:val="00C76860"/>
    <w:rsid w:val="00C76964"/>
    <w:rsid w:val="00C76CDF"/>
    <w:rsid w:val="00C800C8"/>
    <w:rsid w:val="00C800EB"/>
    <w:rsid w:val="00C8257A"/>
    <w:rsid w:val="00C829C8"/>
    <w:rsid w:val="00C82A09"/>
    <w:rsid w:val="00C83122"/>
    <w:rsid w:val="00C83A94"/>
    <w:rsid w:val="00C84D86"/>
    <w:rsid w:val="00C8528A"/>
    <w:rsid w:val="00C8557D"/>
    <w:rsid w:val="00C855C0"/>
    <w:rsid w:val="00C8633C"/>
    <w:rsid w:val="00C8713F"/>
    <w:rsid w:val="00C87165"/>
    <w:rsid w:val="00C8759F"/>
    <w:rsid w:val="00C87C5B"/>
    <w:rsid w:val="00C90898"/>
    <w:rsid w:val="00C91764"/>
    <w:rsid w:val="00C9243C"/>
    <w:rsid w:val="00C927CC"/>
    <w:rsid w:val="00C92894"/>
    <w:rsid w:val="00C92D6C"/>
    <w:rsid w:val="00C93CE4"/>
    <w:rsid w:val="00C941D7"/>
    <w:rsid w:val="00C9453C"/>
    <w:rsid w:val="00C94C01"/>
    <w:rsid w:val="00C95986"/>
    <w:rsid w:val="00C960B9"/>
    <w:rsid w:val="00C96157"/>
    <w:rsid w:val="00C9670B"/>
    <w:rsid w:val="00C9697E"/>
    <w:rsid w:val="00C96D56"/>
    <w:rsid w:val="00C9702A"/>
    <w:rsid w:val="00C97355"/>
    <w:rsid w:val="00C9736A"/>
    <w:rsid w:val="00C976FB"/>
    <w:rsid w:val="00C97826"/>
    <w:rsid w:val="00C97BDF"/>
    <w:rsid w:val="00CA00A2"/>
    <w:rsid w:val="00CA0D7A"/>
    <w:rsid w:val="00CA0FE7"/>
    <w:rsid w:val="00CA1409"/>
    <w:rsid w:val="00CA1E9D"/>
    <w:rsid w:val="00CA26C4"/>
    <w:rsid w:val="00CA29C9"/>
    <w:rsid w:val="00CA2F54"/>
    <w:rsid w:val="00CA344C"/>
    <w:rsid w:val="00CA47E4"/>
    <w:rsid w:val="00CA4B8D"/>
    <w:rsid w:val="00CA4CE9"/>
    <w:rsid w:val="00CA4DC2"/>
    <w:rsid w:val="00CA4F57"/>
    <w:rsid w:val="00CA518B"/>
    <w:rsid w:val="00CA670A"/>
    <w:rsid w:val="00CA69D9"/>
    <w:rsid w:val="00CA6A50"/>
    <w:rsid w:val="00CA6C12"/>
    <w:rsid w:val="00CA6DD9"/>
    <w:rsid w:val="00CA733E"/>
    <w:rsid w:val="00CA7591"/>
    <w:rsid w:val="00CA7A03"/>
    <w:rsid w:val="00CA7C08"/>
    <w:rsid w:val="00CA7C89"/>
    <w:rsid w:val="00CB07B9"/>
    <w:rsid w:val="00CB1084"/>
    <w:rsid w:val="00CB13F5"/>
    <w:rsid w:val="00CB1754"/>
    <w:rsid w:val="00CB197F"/>
    <w:rsid w:val="00CB1B96"/>
    <w:rsid w:val="00CB23B2"/>
    <w:rsid w:val="00CB296E"/>
    <w:rsid w:val="00CB2BFE"/>
    <w:rsid w:val="00CB3BA0"/>
    <w:rsid w:val="00CB4F99"/>
    <w:rsid w:val="00CB55C0"/>
    <w:rsid w:val="00CB5B68"/>
    <w:rsid w:val="00CB5C01"/>
    <w:rsid w:val="00CB5DD5"/>
    <w:rsid w:val="00CB63EF"/>
    <w:rsid w:val="00CB66F6"/>
    <w:rsid w:val="00CC05E0"/>
    <w:rsid w:val="00CC0796"/>
    <w:rsid w:val="00CC0B88"/>
    <w:rsid w:val="00CC1F0D"/>
    <w:rsid w:val="00CC216B"/>
    <w:rsid w:val="00CC2476"/>
    <w:rsid w:val="00CC2A12"/>
    <w:rsid w:val="00CC2D54"/>
    <w:rsid w:val="00CC3367"/>
    <w:rsid w:val="00CC3880"/>
    <w:rsid w:val="00CC39ED"/>
    <w:rsid w:val="00CC3FED"/>
    <w:rsid w:val="00CC40A6"/>
    <w:rsid w:val="00CC4133"/>
    <w:rsid w:val="00CC4D80"/>
    <w:rsid w:val="00CC5692"/>
    <w:rsid w:val="00CC56BF"/>
    <w:rsid w:val="00CC677E"/>
    <w:rsid w:val="00CC6A3B"/>
    <w:rsid w:val="00CC6AD7"/>
    <w:rsid w:val="00CC6DE2"/>
    <w:rsid w:val="00CC73EF"/>
    <w:rsid w:val="00CC7B26"/>
    <w:rsid w:val="00CD01E8"/>
    <w:rsid w:val="00CD04CB"/>
    <w:rsid w:val="00CD0609"/>
    <w:rsid w:val="00CD0CA3"/>
    <w:rsid w:val="00CD1526"/>
    <w:rsid w:val="00CD1DCF"/>
    <w:rsid w:val="00CD2565"/>
    <w:rsid w:val="00CD25D6"/>
    <w:rsid w:val="00CD26AC"/>
    <w:rsid w:val="00CD282D"/>
    <w:rsid w:val="00CD2E35"/>
    <w:rsid w:val="00CD317B"/>
    <w:rsid w:val="00CD3AF6"/>
    <w:rsid w:val="00CD3B97"/>
    <w:rsid w:val="00CD44DE"/>
    <w:rsid w:val="00CD5E3C"/>
    <w:rsid w:val="00CD69B8"/>
    <w:rsid w:val="00CD792E"/>
    <w:rsid w:val="00CD7FB9"/>
    <w:rsid w:val="00CE07D0"/>
    <w:rsid w:val="00CE0CE4"/>
    <w:rsid w:val="00CE180D"/>
    <w:rsid w:val="00CE19FC"/>
    <w:rsid w:val="00CE1AB9"/>
    <w:rsid w:val="00CE1C36"/>
    <w:rsid w:val="00CE2252"/>
    <w:rsid w:val="00CE2626"/>
    <w:rsid w:val="00CE2AC8"/>
    <w:rsid w:val="00CE2E3A"/>
    <w:rsid w:val="00CE3194"/>
    <w:rsid w:val="00CE35BB"/>
    <w:rsid w:val="00CE3980"/>
    <w:rsid w:val="00CE3A7B"/>
    <w:rsid w:val="00CE3E1B"/>
    <w:rsid w:val="00CE4C6A"/>
    <w:rsid w:val="00CE5401"/>
    <w:rsid w:val="00CE5428"/>
    <w:rsid w:val="00CE5896"/>
    <w:rsid w:val="00CE58FE"/>
    <w:rsid w:val="00CE5E18"/>
    <w:rsid w:val="00CE6A2E"/>
    <w:rsid w:val="00CE7485"/>
    <w:rsid w:val="00CF0E4B"/>
    <w:rsid w:val="00CF0E65"/>
    <w:rsid w:val="00CF0F3F"/>
    <w:rsid w:val="00CF0F6A"/>
    <w:rsid w:val="00CF188D"/>
    <w:rsid w:val="00CF1B54"/>
    <w:rsid w:val="00CF1C81"/>
    <w:rsid w:val="00CF1DCB"/>
    <w:rsid w:val="00CF29B5"/>
    <w:rsid w:val="00CF3574"/>
    <w:rsid w:val="00CF3BFD"/>
    <w:rsid w:val="00CF3DC0"/>
    <w:rsid w:val="00CF4253"/>
    <w:rsid w:val="00CF46AE"/>
    <w:rsid w:val="00CF490F"/>
    <w:rsid w:val="00CF4B0B"/>
    <w:rsid w:val="00CF55A6"/>
    <w:rsid w:val="00CF55C1"/>
    <w:rsid w:val="00CF6110"/>
    <w:rsid w:val="00CF63A0"/>
    <w:rsid w:val="00CF6D5F"/>
    <w:rsid w:val="00CF6F37"/>
    <w:rsid w:val="00CF71E7"/>
    <w:rsid w:val="00CF75F4"/>
    <w:rsid w:val="00CF7CA4"/>
    <w:rsid w:val="00CF7E0D"/>
    <w:rsid w:val="00D00CDB"/>
    <w:rsid w:val="00D01897"/>
    <w:rsid w:val="00D01CE5"/>
    <w:rsid w:val="00D021B0"/>
    <w:rsid w:val="00D02672"/>
    <w:rsid w:val="00D0283E"/>
    <w:rsid w:val="00D02B8B"/>
    <w:rsid w:val="00D02C53"/>
    <w:rsid w:val="00D02C8B"/>
    <w:rsid w:val="00D033E9"/>
    <w:rsid w:val="00D03752"/>
    <w:rsid w:val="00D038E2"/>
    <w:rsid w:val="00D03A9A"/>
    <w:rsid w:val="00D03C4A"/>
    <w:rsid w:val="00D03D0B"/>
    <w:rsid w:val="00D04C50"/>
    <w:rsid w:val="00D064AD"/>
    <w:rsid w:val="00D06980"/>
    <w:rsid w:val="00D070C6"/>
    <w:rsid w:val="00D074D2"/>
    <w:rsid w:val="00D07C8B"/>
    <w:rsid w:val="00D10059"/>
    <w:rsid w:val="00D1019F"/>
    <w:rsid w:val="00D10368"/>
    <w:rsid w:val="00D113D5"/>
    <w:rsid w:val="00D119A1"/>
    <w:rsid w:val="00D11CAA"/>
    <w:rsid w:val="00D11F2F"/>
    <w:rsid w:val="00D11F89"/>
    <w:rsid w:val="00D120DF"/>
    <w:rsid w:val="00D1227D"/>
    <w:rsid w:val="00D1270A"/>
    <w:rsid w:val="00D12853"/>
    <w:rsid w:val="00D129B9"/>
    <w:rsid w:val="00D13B1B"/>
    <w:rsid w:val="00D152AF"/>
    <w:rsid w:val="00D1574B"/>
    <w:rsid w:val="00D20AB8"/>
    <w:rsid w:val="00D20E05"/>
    <w:rsid w:val="00D21E9A"/>
    <w:rsid w:val="00D2232B"/>
    <w:rsid w:val="00D223AB"/>
    <w:rsid w:val="00D2249E"/>
    <w:rsid w:val="00D23667"/>
    <w:rsid w:val="00D238F0"/>
    <w:rsid w:val="00D2599E"/>
    <w:rsid w:val="00D25FBB"/>
    <w:rsid w:val="00D260C5"/>
    <w:rsid w:val="00D260DC"/>
    <w:rsid w:val="00D264D2"/>
    <w:rsid w:val="00D26C2A"/>
    <w:rsid w:val="00D2721B"/>
    <w:rsid w:val="00D274F9"/>
    <w:rsid w:val="00D27544"/>
    <w:rsid w:val="00D3043B"/>
    <w:rsid w:val="00D30FDF"/>
    <w:rsid w:val="00D31A64"/>
    <w:rsid w:val="00D31E34"/>
    <w:rsid w:val="00D32A97"/>
    <w:rsid w:val="00D32F13"/>
    <w:rsid w:val="00D32F33"/>
    <w:rsid w:val="00D32F57"/>
    <w:rsid w:val="00D33076"/>
    <w:rsid w:val="00D337A6"/>
    <w:rsid w:val="00D341AA"/>
    <w:rsid w:val="00D346E1"/>
    <w:rsid w:val="00D347AB"/>
    <w:rsid w:val="00D347FF"/>
    <w:rsid w:val="00D34D71"/>
    <w:rsid w:val="00D37317"/>
    <w:rsid w:val="00D37CEB"/>
    <w:rsid w:val="00D37D6A"/>
    <w:rsid w:val="00D37E9A"/>
    <w:rsid w:val="00D4026F"/>
    <w:rsid w:val="00D4031A"/>
    <w:rsid w:val="00D404FF"/>
    <w:rsid w:val="00D4054B"/>
    <w:rsid w:val="00D40C92"/>
    <w:rsid w:val="00D410A6"/>
    <w:rsid w:val="00D41373"/>
    <w:rsid w:val="00D41718"/>
    <w:rsid w:val="00D41BA8"/>
    <w:rsid w:val="00D424D2"/>
    <w:rsid w:val="00D427AD"/>
    <w:rsid w:val="00D42EEE"/>
    <w:rsid w:val="00D43520"/>
    <w:rsid w:val="00D43C8F"/>
    <w:rsid w:val="00D44461"/>
    <w:rsid w:val="00D451C4"/>
    <w:rsid w:val="00D451FA"/>
    <w:rsid w:val="00D456B8"/>
    <w:rsid w:val="00D45D08"/>
    <w:rsid w:val="00D461DF"/>
    <w:rsid w:val="00D46354"/>
    <w:rsid w:val="00D4710C"/>
    <w:rsid w:val="00D471C6"/>
    <w:rsid w:val="00D4725C"/>
    <w:rsid w:val="00D4726E"/>
    <w:rsid w:val="00D501B6"/>
    <w:rsid w:val="00D50562"/>
    <w:rsid w:val="00D50BF1"/>
    <w:rsid w:val="00D50D24"/>
    <w:rsid w:val="00D51372"/>
    <w:rsid w:val="00D5261D"/>
    <w:rsid w:val="00D52785"/>
    <w:rsid w:val="00D533B4"/>
    <w:rsid w:val="00D53712"/>
    <w:rsid w:val="00D54853"/>
    <w:rsid w:val="00D55203"/>
    <w:rsid w:val="00D55FE5"/>
    <w:rsid w:val="00D56686"/>
    <w:rsid w:val="00D56848"/>
    <w:rsid w:val="00D57290"/>
    <w:rsid w:val="00D6100F"/>
    <w:rsid w:val="00D61A16"/>
    <w:rsid w:val="00D631C8"/>
    <w:rsid w:val="00D63251"/>
    <w:rsid w:val="00D638E1"/>
    <w:rsid w:val="00D642B1"/>
    <w:rsid w:val="00D6591E"/>
    <w:rsid w:val="00D65950"/>
    <w:rsid w:val="00D66817"/>
    <w:rsid w:val="00D6704E"/>
    <w:rsid w:val="00D705A4"/>
    <w:rsid w:val="00D70676"/>
    <w:rsid w:val="00D70957"/>
    <w:rsid w:val="00D70B87"/>
    <w:rsid w:val="00D716E4"/>
    <w:rsid w:val="00D71C12"/>
    <w:rsid w:val="00D71D4D"/>
    <w:rsid w:val="00D728A5"/>
    <w:rsid w:val="00D734DA"/>
    <w:rsid w:val="00D73857"/>
    <w:rsid w:val="00D73937"/>
    <w:rsid w:val="00D73C94"/>
    <w:rsid w:val="00D74819"/>
    <w:rsid w:val="00D74A31"/>
    <w:rsid w:val="00D7509B"/>
    <w:rsid w:val="00D75669"/>
    <w:rsid w:val="00D757C2"/>
    <w:rsid w:val="00D75C99"/>
    <w:rsid w:val="00D769BB"/>
    <w:rsid w:val="00D76BEF"/>
    <w:rsid w:val="00D76C7C"/>
    <w:rsid w:val="00D77994"/>
    <w:rsid w:val="00D77C9A"/>
    <w:rsid w:val="00D77CA5"/>
    <w:rsid w:val="00D77DD6"/>
    <w:rsid w:val="00D801DF"/>
    <w:rsid w:val="00D80BD9"/>
    <w:rsid w:val="00D80E57"/>
    <w:rsid w:val="00D816CC"/>
    <w:rsid w:val="00D817A8"/>
    <w:rsid w:val="00D819AD"/>
    <w:rsid w:val="00D81E73"/>
    <w:rsid w:val="00D82243"/>
    <w:rsid w:val="00D823EE"/>
    <w:rsid w:val="00D8327C"/>
    <w:rsid w:val="00D84196"/>
    <w:rsid w:val="00D84665"/>
    <w:rsid w:val="00D8563F"/>
    <w:rsid w:val="00D856CF"/>
    <w:rsid w:val="00D85D49"/>
    <w:rsid w:val="00D85DAF"/>
    <w:rsid w:val="00D86518"/>
    <w:rsid w:val="00D8652A"/>
    <w:rsid w:val="00D867D8"/>
    <w:rsid w:val="00D86F3F"/>
    <w:rsid w:val="00D8760D"/>
    <w:rsid w:val="00D87809"/>
    <w:rsid w:val="00D87C23"/>
    <w:rsid w:val="00D90187"/>
    <w:rsid w:val="00D9062F"/>
    <w:rsid w:val="00D9077B"/>
    <w:rsid w:val="00D90879"/>
    <w:rsid w:val="00D911FB"/>
    <w:rsid w:val="00D9140F"/>
    <w:rsid w:val="00D91DF1"/>
    <w:rsid w:val="00D92802"/>
    <w:rsid w:val="00D9486C"/>
    <w:rsid w:val="00D94D0B"/>
    <w:rsid w:val="00D95063"/>
    <w:rsid w:val="00D95278"/>
    <w:rsid w:val="00D95C66"/>
    <w:rsid w:val="00D95EA9"/>
    <w:rsid w:val="00D9618A"/>
    <w:rsid w:val="00D966F0"/>
    <w:rsid w:val="00D97AB9"/>
    <w:rsid w:val="00DA1A4A"/>
    <w:rsid w:val="00DA1D37"/>
    <w:rsid w:val="00DA2043"/>
    <w:rsid w:val="00DA24EF"/>
    <w:rsid w:val="00DA287A"/>
    <w:rsid w:val="00DA2BD2"/>
    <w:rsid w:val="00DA2ED8"/>
    <w:rsid w:val="00DA30BA"/>
    <w:rsid w:val="00DA365B"/>
    <w:rsid w:val="00DA3B91"/>
    <w:rsid w:val="00DA3DFE"/>
    <w:rsid w:val="00DA4F62"/>
    <w:rsid w:val="00DA538D"/>
    <w:rsid w:val="00DA6059"/>
    <w:rsid w:val="00DA618F"/>
    <w:rsid w:val="00DA6555"/>
    <w:rsid w:val="00DA6C46"/>
    <w:rsid w:val="00DA6F1B"/>
    <w:rsid w:val="00DA74F1"/>
    <w:rsid w:val="00DA758A"/>
    <w:rsid w:val="00DA79CC"/>
    <w:rsid w:val="00DA7A13"/>
    <w:rsid w:val="00DA7CDE"/>
    <w:rsid w:val="00DB1A67"/>
    <w:rsid w:val="00DB1BF4"/>
    <w:rsid w:val="00DB1F4C"/>
    <w:rsid w:val="00DB23C3"/>
    <w:rsid w:val="00DB24D3"/>
    <w:rsid w:val="00DB2F62"/>
    <w:rsid w:val="00DB3B4D"/>
    <w:rsid w:val="00DB3EFC"/>
    <w:rsid w:val="00DB42E3"/>
    <w:rsid w:val="00DB469D"/>
    <w:rsid w:val="00DB5645"/>
    <w:rsid w:val="00DB5A6E"/>
    <w:rsid w:val="00DB5AC4"/>
    <w:rsid w:val="00DB740F"/>
    <w:rsid w:val="00DB7F9B"/>
    <w:rsid w:val="00DC092C"/>
    <w:rsid w:val="00DC0B13"/>
    <w:rsid w:val="00DC1157"/>
    <w:rsid w:val="00DC1699"/>
    <w:rsid w:val="00DC1788"/>
    <w:rsid w:val="00DC1F64"/>
    <w:rsid w:val="00DC216B"/>
    <w:rsid w:val="00DC26BA"/>
    <w:rsid w:val="00DC2913"/>
    <w:rsid w:val="00DC3CD7"/>
    <w:rsid w:val="00DC3DDB"/>
    <w:rsid w:val="00DC4AA0"/>
    <w:rsid w:val="00DC4BA9"/>
    <w:rsid w:val="00DC5187"/>
    <w:rsid w:val="00DD0240"/>
    <w:rsid w:val="00DD0E0B"/>
    <w:rsid w:val="00DD109B"/>
    <w:rsid w:val="00DD2045"/>
    <w:rsid w:val="00DD2165"/>
    <w:rsid w:val="00DD216D"/>
    <w:rsid w:val="00DD2286"/>
    <w:rsid w:val="00DD24F2"/>
    <w:rsid w:val="00DD3473"/>
    <w:rsid w:val="00DD34A2"/>
    <w:rsid w:val="00DD3884"/>
    <w:rsid w:val="00DD4364"/>
    <w:rsid w:val="00DD510B"/>
    <w:rsid w:val="00DD5476"/>
    <w:rsid w:val="00DD5847"/>
    <w:rsid w:val="00DD6376"/>
    <w:rsid w:val="00DD6AA7"/>
    <w:rsid w:val="00DD771E"/>
    <w:rsid w:val="00DD7C25"/>
    <w:rsid w:val="00DE13FB"/>
    <w:rsid w:val="00DE1829"/>
    <w:rsid w:val="00DE1B4B"/>
    <w:rsid w:val="00DE229A"/>
    <w:rsid w:val="00DE2647"/>
    <w:rsid w:val="00DE2677"/>
    <w:rsid w:val="00DE28B8"/>
    <w:rsid w:val="00DE2DFF"/>
    <w:rsid w:val="00DE349F"/>
    <w:rsid w:val="00DE34A6"/>
    <w:rsid w:val="00DE366B"/>
    <w:rsid w:val="00DE3975"/>
    <w:rsid w:val="00DE3A14"/>
    <w:rsid w:val="00DE3CC9"/>
    <w:rsid w:val="00DE3F14"/>
    <w:rsid w:val="00DE4042"/>
    <w:rsid w:val="00DE4279"/>
    <w:rsid w:val="00DE4F5B"/>
    <w:rsid w:val="00DE517B"/>
    <w:rsid w:val="00DE5438"/>
    <w:rsid w:val="00DE6232"/>
    <w:rsid w:val="00DE756A"/>
    <w:rsid w:val="00DE778B"/>
    <w:rsid w:val="00DE7BFE"/>
    <w:rsid w:val="00DF037D"/>
    <w:rsid w:val="00DF10F2"/>
    <w:rsid w:val="00DF17E2"/>
    <w:rsid w:val="00DF1B64"/>
    <w:rsid w:val="00DF263A"/>
    <w:rsid w:val="00DF2A48"/>
    <w:rsid w:val="00DF33C1"/>
    <w:rsid w:val="00DF416F"/>
    <w:rsid w:val="00DF5C40"/>
    <w:rsid w:val="00DF5DD6"/>
    <w:rsid w:val="00DF6AD8"/>
    <w:rsid w:val="00DF6C60"/>
    <w:rsid w:val="00DF6D35"/>
    <w:rsid w:val="00DF7313"/>
    <w:rsid w:val="00DF7668"/>
    <w:rsid w:val="00DF772F"/>
    <w:rsid w:val="00DF77DE"/>
    <w:rsid w:val="00E00580"/>
    <w:rsid w:val="00E0086B"/>
    <w:rsid w:val="00E01928"/>
    <w:rsid w:val="00E01E91"/>
    <w:rsid w:val="00E03603"/>
    <w:rsid w:val="00E03635"/>
    <w:rsid w:val="00E04AE6"/>
    <w:rsid w:val="00E04B11"/>
    <w:rsid w:val="00E05AA1"/>
    <w:rsid w:val="00E05AC0"/>
    <w:rsid w:val="00E05D0D"/>
    <w:rsid w:val="00E05E61"/>
    <w:rsid w:val="00E05EF3"/>
    <w:rsid w:val="00E0648F"/>
    <w:rsid w:val="00E06A0B"/>
    <w:rsid w:val="00E10F2E"/>
    <w:rsid w:val="00E11245"/>
    <w:rsid w:val="00E11E25"/>
    <w:rsid w:val="00E12042"/>
    <w:rsid w:val="00E1213A"/>
    <w:rsid w:val="00E12EFC"/>
    <w:rsid w:val="00E13963"/>
    <w:rsid w:val="00E13A56"/>
    <w:rsid w:val="00E13B03"/>
    <w:rsid w:val="00E13C80"/>
    <w:rsid w:val="00E14B72"/>
    <w:rsid w:val="00E150B4"/>
    <w:rsid w:val="00E15B24"/>
    <w:rsid w:val="00E15D0E"/>
    <w:rsid w:val="00E15D5A"/>
    <w:rsid w:val="00E15FF2"/>
    <w:rsid w:val="00E164A3"/>
    <w:rsid w:val="00E1686A"/>
    <w:rsid w:val="00E16CCE"/>
    <w:rsid w:val="00E16E76"/>
    <w:rsid w:val="00E20328"/>
    <w:rsid w:val="00E20568"/>
    <w:rsid w:val="00E20EDD"/>
    <w:rsid w:val="00E21038"/>
    <w:rsid w:val="00E21080"/>
    <w:rsid w:val="00E21811"/>
    <w:rsid w:val="00E21F41"/>
    <w:rsid w:val="00E21F89"/>
    <w:rsid w:val="00E22734"/>
    <w:rsid w:val="00E22EEB"/>
    <w:rsid w:val="00E23829"/>
    <w:rsid w:val="00E238B5"/>
    <w:rsid w:val="00E23D76"/>
    <w:rsid w:val="00E24287"/>
    <w:rsid w:val="00E242CA"/>
    <w:rsid w:val="00E24683"/>
    <w:rsid w:val="00E24E29"/>
    <w:rsid w:val="00E2520B"/>
    <w:rsid w:val="00E2579E"/>
    <w:rsid w:val="00E25992"/>
    <w:rsid w:val="00E25BD3"/>
    <w:rsid w:val="00E25C29"/>
    <w:rsid w:val="00E26592"/>
    <w:rsid w:val="00E265B2"/>
    <w:rsid w:val="00E26962"/>
    <w:rsid w:val="00E27156"/>
    <w:rsid w:val="00E2787D"/>
    <w:rsid w:val="00E30008"/>
    <w:rsid w:val="00E309B1"/>
    <w:rsid w:val="00E30C8E"/>
    <w:rsid w:val="00E30D7D"/>
    <w:rsid w:val="00E311EE"/>
    <w:rsid w:val="00E31504"/>
    <w:rsid w:val="00E31661"/>
    <w:rsid w:val="00E318AC"/>
    <w:rsid w:val="00E31D71"/>
    <w:rsid w:val="00E320B7"/>
    <w:rsid w:val="00E325EE"/>
    <w:rsid w:val="00E3266A"/>
    <w:rsid w:val="00E3293C"/>
    <w:rsid w:val="00E32D28"/>
    <w:rsid w:val="00E32DBA"/>
    <w:rsid w:val="00E32E1B"/>
    <w:rsid w:val="00E3307C"/>
    <w:rsid w:val="00E3314F"/>
    <w:rsid w:val="00E33446"/>
    <w:rsid w:val="00E346CC"/>
    <w:rsid w:val="00E367BB"/>
    <w:rsid w:val="00E36A7D"/>
    <w:rsid w:val="00E36D20"/>
    <w:rsid w:val="00E36F1A"/>
    <w:rsid w:val="00E37083"/>
    <w:rsid w:val="00E37283"/>
    <w:rsid w:val="00E37B31"/>
    <w:rsid w:val="00E37D2C"/>
    <w:rsid w:val="00E40660"/>
    <w:rsid w:val="00E40B11"/>
    <w:rsid w:val="00E412D7"/>
    <w:rsid w:val="00E41A36"/>
    <w:rsid w:val="00E421FA"/>
    <w:rsid w:val="00E425FB"/>
    <w:rsid w:val="00E437A5"/>
    <w:rsid w:val="00E44487"/>
    <w:rsid w:val="00E45056"/>
    <w:rsid w:val="00E45343"/>
    <w:rsid w:val="00E45B28"/>
    <w:rsid w:val="00E462F1"/>
    <w:rsid w:val="00E46684"/>
    <w:rsid w:val="00E46943"/>
    <w:rsid w:val="00E47167"/>
    <w:rsid w:val="00E475BB"/>
    <w:rsid w:val="00E479C6"/>
    <w:rsid w:val="00E500DF"/>
    <w:rsid w:val="00E507BB"/>
    <w:rsid w:val="00E50B5D"/>
    <w:rsid w:val="00E50C8A"/>
    <w:rsid w:val="00E5100A"/>
    <w:rsid w:val="00E5144A"/>
    <w:rsid w:val="00E5188A"/>
    <w:rsid w:val="00E519AF"/>
    <w:rsid w:val="00E52D60"/>
    <w:rsid w:val="00E53998"/>
    <w:rsid w:val="00E53D85"/>
    <w:rsid w:val="00E5420A"/>
    <w:rsid w:val="00E547EB"/>
    <w:rsid w:val="00E54A2F"/>
    <w:rsid w:val="00E54F91"/>
    <w:rsid w:val="00E5537A"/>
    <w:rsid w:val="00E55429"/>
    <w:rsid w:val="00E5574A"/>
    <w:rsid w:val="00E55827"/>
    <w:rsid w:val="00E55B09"/>
    <w:rsid w:val="00E56183"/>
    <w:rsid w:val="00E562B1"/>
    <w:rsid w:val="00E56410"/>
    <w:rsid w:val="00E56E94"/>
    <w:rsid w:val="00E574EC"/>
    <w:rsid w:val="00E57559"/>
    <w:rsid w:val="00E57810"/>
    <w:rsid w:val="00E60168"/>
    <w:rsid w:val="00E60453"/>
    <w:rsid w:val="00E6071F"/>
    <w:rsid w:val="00E609D1"/>
    <w:rsid w:val="00E60BA2"/>
    <w:rsid w:val="00E60EFD"/>
    <w:rsid w:val="00E611BE"/>
    <w:rsid w:val="00E612A3"/>
    <w:rsid w:val="00E61BDC"/>
    <w:rsid w:val="00E61DC1"/>
    <w:rsid w:val="00E61F8B"/>
    <w:rsid w:val="00E623E7"/>
    <w:rsid w:val="00E629D8"/>
    <w:rsid w:val="00E63738"/>
    <w:rsid w:val="00E643C0"/>
    <w:rsid w:val="00E64C86"/>
    <w:rsid w:val="00E650D6"/>
    <w:rsid w:val="00E65431"/>
    <w:rsid w:val="00E655E8"/>
    <w:rsid w:val="00E658F9"/>
    <w:rsid w:val="00E6632A"/>
    <w:rsid w:val="00E66CD4"/>
    <w:rsid w:val="00E676E2"/>
    <w:rsid w:val="00E67939"/>
    <w:rsid w:val="00E67D0D"/>
    <w:rsid w:val="00E7011D"/>
    <w:rsid w:val="00E70320"/>
    <w:rsid w:val="00E706D1"/>
    <w:rsid w:val="00E709FD"/>
    <w:rsid w:val="00E71279"/>
    <w:rsid w:val="00E7152B"/>
    <w:rsid w:val="00E717C2"/>
    <w:rsid w:val="00E717FA"/>
    <w:rsid w:val="00E71C4E"/>
    <w:rsid w:val="00E7247B"/>
    <w:rsid w:val="00E7266E"/>
    <w:rsid w:val="00E73256"/>
    <w:rsid w:val="00E73E1E"/>
    <w:rsid w:val="00E73EA4"/>
    <w:rsid w:val="00E740D5"/>
    <w:rsid w:val="00E74288"/>
    <w:rsid w:val="00E74899"/>
    <w:rsid w:val="00E74910"/>
    <w:rsid w:val="00E74DB2"/>
    <w:rsid w:val="00E76068"/>
    <w:rsid w:val="00E76297"/>
    <w:rsid w:val="00E7660E"/>
    <w:rsid w:val="00E7673D"/>
    <w:rsid w:val="00E76FC8"/>
    <w:rsid w:val="00E77488"/>
    <w:rsid w:val="00E77EB8"/>
    <w:rsid w:val="00E800EC"/>
    <w:rsid w:val="00E807F0"/>
    <w:rsid w:val="00E80DE0"/>
    <w:rsid w:val="00E80F2B"/>
    <w:rsid w:val="00E80FCC"/>
    <w:rsid w:val="00E8210A"/>
    <w:rsid w:val="00E8218F"/>
    <w:rsid w:val="00E82234"/>
    <w:rsid w:val="00E8227A"/>
    <w:rsid w:val="00E82350"/>
    <w:rsid w:val="00E83207"/>
    <w:rsid w:val="00E839E9"/>
    <w:rsid w:val="00E8411D"/>
    <w:rsid w:val="00E848FF"/>
    <w:rsid w:val="00E84B09"/>
    <w:rsid w:val="00E84F9D"/>
    <w:rsid w:val="00E85BC6"/>
    <w:rsid w:val="00E85EEA"/>
    <w:rsid w:val="00E91173"/>
    <w:rsid w:val="00E922C6"/>
    <w:rsid w:val="00E92799"/>
    <w:rsid w:val="00E93007"/>
    <w:rsid w:val="00E93431"/>
    <w:rsid w:val="00E93D8C"/>
    <w:rsid w:val="00E94035"/>
    <w:rsid w:val="00E943ED"/>
    <w:rsid w:val="00E9475C"/>
    <w:rsid w:val="00E9477B"/>
    <w:rsid w:val="00E94A05"/>
    <w:rsid w:val="00E94C84"/>
    <w:rsid w:val="00E94D39"/>
    <w:rsid w:val="00E94EA9"/>
    <w:rsid w:val="00E95C00"/>
    <w:rsid w:val="00E96142"/>
    <w:rsid w:val="00E9691F"/>
    <w:rsid w:val="00E96FB6"/>
    <w:rsid w:val="00E976B1"/>
    <w:rsid w:val="00EA00C5"/>
    <w:rsid w:val="00EA0A5C"/>
    <w:rsid w:val="00EA0AF5"/>
    <w:rsid w:val="00EA196F"/>
    <w:rsid w:val="00EA268F"/>
    <w:rsid w:val="00EA2AED"/>
    <w:rsid w:val="00EA2F16"/>
    <w:rsid w:val="00EA2FF4"/>
    <w:rsid w:val="00EA3060"/>
    <w:rsid w:val="00EA3B3A"/>
    <w:rsid w:val="00EA67DB"/>
    <w:rsid w:val="00EA6905"/>
    <w:rsid w:val="00EA7036"/>
    <w:rsid w:val="00EA76CE"/>
    <w:rsid w:val="00EA7CC9"/>
    <w:rsid w:val="00EA7DD1"/>
    <w:rsid w:val="00EB01DC"/>
    <w:rsid w:val="00EB01F9"/>
    <w:rsid w:val="00EB0222"/>
    <w:rsid w:val="00EB0239"/>
    <w:rsid w:val="00EB0A8F"/>
    <w:rsid w:val="00EB113A"/>
    <w:rsid w:val="00EB1225"/>
    <w:rsid w:val="00EB1467"/>
    <w:rsid w:val="00EB1BC4"/>
    <w:rsid w:val="00EB1C03"/>
    <w:rsid w:val="00EB23A9"/>
    <w:rsid w:val="00EB2946"/>
    <w:rsid w:val="00EB2CF9"/>
    <w:rsid w:val="00EB2FA0"/>
    <w:rsid w:val="00EB376B"/>
    <w:rsid w:val="00EB4078"/>
    <w:rsid w:val="00EB4BF6"/>
    <w:rsid w:val="00EB4F59"/>
    <w:rsid w:val="00EB5477"/>
    <w:rsid w:val="00EB62EC"/>
    <w:rsid w:val="00EB7598"/>
    <w:rsid w:val="00EB77E6"/>
    <w:rsid w:val="00EC0135"/>
    <w:rsid w:val="00EC19EE"/>
    <w:rsid w:val="00EC1BEB"/>
    <w:rsid w:val="00EC1FD1"/>
    <w:rsid w:val="00EC2A43"/>
    <w:rsid w:val="00EC2A9F"/>
    <w:rsid w:val="00EC3507"/>
    <w:rsid w:val="00EC3940"/>
    <w:rsid w:val="00EC40A2"/>
    <w:rsid w:val="00EC49DB"/>
    <w:rsid w:val="00EC4AC8"/>
    <w:rsid w:val="00EC506E"/>
    <w:rsid w:val="00EC55F5"/>
    <w:rsid w:val="00EC63CE"/>
    <w:rsid w:val="00EC66CF"/>
    <w:rsid w:val="00EC6787"/>
    <w:rsid w:val="00EC69AE"/>
    <w:rsid w:val="00EC7096"/>
    <w:rsid w:val="00EC70D4"/>
    <w:rsid w:val="00EC72DB"/>
    <w:rsid w:val="00EC7D5C"/>
    <w:rsid w:val="00EC7F20"/>
    <w:rsid w:val="00ED0803"/>
    <w:rsid w:val="00ED0EA4"/>
    <w:rsid w:val="00ED0FEF"/>
    <w:rsid w:val="00ED117E"/>
    <w:rsid w:val="00ED16A6"/>
    <w:rsid w:val="00ED17A3"/>
    <w:rsid w:val="00ED1E1E"/>
    <w:rsid w:val="00ED2448"/>
    <w:rsid w:val="00ED2ACF"/>
    <w:rsid w:val="00ED2FDC"/>
    <w:rsid w:val="00ED367E"/>
    <w:rsid w:val="00ED3D75"/>
    <w:rsid w:val="00ED3E5D"/>
    <w:rsid w:val="00ED3F61"/>
    <w:rsid w:val="00ED45C7"/>
    <w:rsid w:val="00ED4D96"/>
    <w:rsid w:val="00ED534E"/>
    <w:rsid w:val="00ED5B29"/>
    <w:rsid w:val="00ED5C78"/>
    <w:rsid w:val="00ED6C22"/>
    <w:rsid w:val="00ED7649"/>
    <w:rsid w:val="00ED78C6"/>
    <w:rsid w:val="00ED7A48"/>
    <w:rsid w:val="00ED7DC3"/>
    <w:rsid w:val="00EE03E4"/>
    <w:rsid w:val="00EE0531"/>
    <w:rsid w:val="00EE095F"/>
    <w:rsid w:val="00EE0C88"/>
    <w:rsid w:val="00EE0D97"/>
    <w:rsid w:val="00EE0FA5"/>
    <w:rsid w:val="00EE16A9"/>
    <w:rsid w:val="00EE16BE"/>
    <w:rsid w:val="00EE19BD"/>
    <w:rsid w:val="00EE20CE"/>
    <w:rsid w:val="00EE2D30"/>
    <w:rsid w:val="00EE324E"/>
    <w:rsid w:val="00EE3448"/>
    <w:rsid w:val="00EE34FC"/>
    <w:rsid w:val="00EE353F"/>
    <w:rsid w:val="00EE3B12"/>
    <w:rsid w:val="00EE3B53"/>
    <w:rsid w:val="00EE443E"/>
    <w:rsid w:val="00EE4563"/>
    <w:rsid w:val="00EE474B"/>
    <w:rsid w:val="00EE5A5F"/>
    <w:rsid w:val="00EE5D9C"/>
    <w:rsid w:val="00EE5DC7"/>
    <w:rsid w:val="00EE5FCA"/>
    <w:rsid w:val="00EE6089"/>
    <w:rsid w:val="00EE6465"/>
    <w:rsid w:val="00EE6A01"/>
    <w:rsid w:val="00EE6B62"/>
    <w:rsid w:val="00EE704C"/>
    <w:rsid w:val="00EE7650"/>
    <w:rsid w:val="00EE7783"/>
    <w:rsid w:val="00EF039C"/>
    <w:rsid w:val="00EF0B1B"/>
    <w:rsid w:val="00EF0ED7"/>
    <w:rsid w:val="00EF2413"/>
    <w:rsid w:val="00EF2C65"/>
    <w:rsid w:val="00EF33D5"/>
    <w:rsid w:val="00EF4231"/>
    <w:rsid w:val="00EF440C"/>
    <w:rsid w:val="00EF5029"/>
    <w:rsid w:val="00EF55F2"/>
    <w:rsid w:val="00EF65A2"/>
    <w:rsid w:val="00EF699F"/>
    <w:rsid w:val="00EF6CAE"/>
    <w:rsid w:val="00EF6D9A"/>
    <w:rsid w:val="00EF6E8E"/>
    <w:rsid w:val="00EF7345"/>
    <w:rsid w:val="00EF7B34"/>
    <w:rsid w:val="00F00596"/>
    <w:rsid w:val="00F01503"/>
    <w:rsid w:val="00F019D9"/>
    <w:rsid w:val="00F02A94"/>
    <w:rsid w:val="00F03E1D"/>
    <w:rsid w:val="00F05030"/>
    <w:rsid w:val="00F05079"/>
    <w:rsid w:val="00F051EA"/>
    <w:rsid w:val="00F05D64"/>
    <w:rsid w:val="00F06006"/>
    <w:rsid w:val="00F06CF5"/>
    <w:rsid w:val="00F073BF"/>
    <w:rsid w:val="00F07465"/>
    <w:rsid w:val="00F07AF2"/>
    <w:rsid w:val="00F07DE6"/>
    <w:rsid w:val="00F07E3A"/>
    <w:rsid w:val="00F1003E"/>
    <w:rsid w:val="00F103C5"/>
    <w:rsid w:val="00F1047A"/>
    <w:rsid w:val="00F104D6"/>
    <w:rsid w:val="00F1164B"/>
    <w:rsid w:val="00F11844"/>
    <w:rsid w:val="00F1333B"/>
    <w:rsid w:val="00F13697"/>
    <w:rsid w:val="00F1442F"/>
    <w:rsid w:val="00F146BF"/>
    <w:rsid w:val="00F14DDA"/>
    <w:rsid w:val="00F15A62"/>
    <w:rsid w:val="00F15CC3"/>
    <w:rsid w:val="00F16046"/>
    <w:rsid w:val="00F1711C"/>
    <w:rsid w:val="00F174E7"/>
    <w:rsid w:val="00F17793"/>
    <w:rsid w:val="00F205F8"/>
    <w:rsid w:val="00F20930"/>
    <w:rsid w:val="00F20D61"/>
    <w:rsid w:val="00F223EE"/>
    <w:rsid w:val="00F2295F"/>
    <w:rsid w:val="00F2296E"/>
    <w:rsid w:val="00F22E2E"/>
    <w:rsid w:val="00F23458"/>
    <w:rsid w:val="00F236AC"/>
    <w:rsid w:val="00F240D9"/>
    <w:rsid w:val="00F24998"/>
    <w:rsid w:val="00F24A73"/>
    <w:rsid w:val="00F25136"/>
    <w:rsid w:val="00F25DCB"/>
    <w:rsid w:val="00F26B8E"/>
    <w:rsid w:val="00F27231"/>
    <w:rsid w:val="00F27386"/>
    <w:rsid w:val="00F27966"/>
    <w:rsid w:val="00F3139F"/>
    <w:rsid w:val="00F3251D"/>
    <w:rsid w:val="00F32B71"/>
    <w:rsid w:val="00F32D37"/>
    <w:rsid w:val="00F32FBD"/>
    <w:rsid w:val="00F331DA"/>
    <w:rsid w:val="00F3334B"/>
    <w:rsid w:val="00F33749"/>
    <w:rsid w:val="00F33AAA"/>
    <w:rsid w:val="00F348C7"/>
    <w:rsid w:val="00F34CD8"/>
    <w:rsid w:val="00F35709"/>
    <w:rsid w:val="00F35ECB"/>
    <w:rsid w:val="00F35ED6"/>
    <w:rsid w:val="00F35F19"/>
    <w:rsid w:val="00F36162"/>
    <w:rsid w:val="00F40437"/>
    <w:rsid w:val="00F40A09"/>
    <w:rsid w:val="00F40D7A"/>
    <w:rsid w:val="00F42017"/>
    <w:rsid w:val="00F422C7"/>
    <w:rsid w:val="00F429CA"/>
    <w:rsid w:val="00F42D35"/>
    <w:rsid w:val="00F42F41"/>
    <w:rsid w:val="00F43005"/>
    <w:rsid w:val="00F4352E"/>
    <w:rsid w:val="00F43B51"/>
    <w:rsid w:val="00F43D77"/>
    <w:rsid w:val="00F45B27"/>
    <w:rsid w:val="00F45C56"/>
    <w:rsid w:val="00F4614B"/>
    <w:rsid w:val="00F465F5"/>
    <w:rsid w:val="00F467BF"/>
    <w:rsid w:val="00F46A5E"/>
    <w:rsid w:val="00F46B95"/>
    <w:rsid w:val="00F474F6"/>
    <w:rsid w:val="00F4756E"/>
    <w:rsid w:val="00F47B92"/>
    <w:rsid w:val="00F47EC5"/>
    <w:rsid w:val="00F50062"/>
    <w:rsid w:val="00F51775"/>
    <w:rsid w:val="00F519A0"/>
    <w:rsid w:val="00F52227"/>
    <w:rsid w:val="00F529EC"/>
    <w:rsid w:val="00F52ED1"/>
    <w:rsid w:val="00F53ADE"/>
    <w:rsid w:val="00F53E56"/>
    <w:rsid w:val="00F53F20"/>
    <w:rsid w:val="00F5433C"/>
    <w:rsid w:val="00F544C7"/>
    <w:rsid w:val="00F55C0B"/>
    <w:rsid w:val="00F55D21"/>
    <w:rsid w:val="00F577B2"/>
    <w:rsid w:val="00F579A7"/>
    <w:rsid w:val="00F60A90"/>
    <w:rsid w:val="00F60AE5"/>
    <w:rsid w:val="00F60CB3"/>
    <w:rsid w:val="00F60D38"/>
    <w:rsid w:val="00F60F8F"/>
    <w:rsid w:val="00F6176D"/>
    <w:rsid w:val="00F617EF"/>
    <w:rsid w:val="00F61A88"/>
    <w:rsid w:val="00F61E72"/>
    <w:rsid w:val="00F62674"/>
    <w:rsid w:val="00F62831"/>
    <w:rsid w:val="00F62A7E"/>
    <w:rsid w:val="00F64881"/>
    <w:rsid w:val="00F64978"/>
    <w:rsid w:val="00F65302"/>
    <w:rsid w:val="00F65B54"/>
    <w:rsid w:val="00F65E77"/>
    <w:rsid w:val="00F6670A"/>
    <w:rsid w:val="00F668A0"/>
    <w:rsid w:val="00F6726E"/>
    <w:rsid w:val="00F67C1F"/>
    <w:rsid w:val="00F67D11"/>
    <w:rsid w:val="00F70A7D"/>
    <w:rsid w:val="00F70C31"/>
    <w:rsid w:val="00F70DC6"/>
    <w:rsid w:val="00F712FD"/>
    <w:rsid w:val="00F71FAB"/>
    <w:rsid w:val="00F72533"/>
    <w:rsid w:val="00F7272A"/>
    <w:rsid w:val="00F73BEB"/>
    <w:rsid w:val="00F73DBA"/>
    <w:rsid w:val="00F74BB7"/>
    <w:rsid w:val="00F74BD2"/>
    <w:rsid w:val="00F7528A"/>
    <w:rsid w:val="00F75768"/>
    <w:rsid w:val="00F757F2"/>
    <w:rsid w:val="00F75E7E"/>
    <w:rsid w:val="00F75FA9"/>
    <w:rsid w:val="00F7663A"/>
    <w:rsid w:val="00F80016"/>
    <w:rsid w:val="00F80303"/>
    <w:rsid w:val="00F8088C"/>
    <w:rsid w:val="00F810E9"/>
    <w:rsid w:val="00F816FA"/>
    <w:rsid w:val="00F81BFB"/>
    <w:rsid w:val="00F82536"/>
    <w:rsid w:val="00F82AD8"/>
    <w:rsid w:val="00F838C8"/>
    <w:rsid w:val="00F83917"/>
    <w:rsid w:val="00F843A6"/>
    <w:rsid w:val="00F85FF2"/>
    <w:rsid w:val="00F86989"/>
    <w:rsid w:val="00F86A4D"/>
    <w:rsid w:val="00F86E62"/>
    <w:rsid w:val="00F87554"/>
    <w:rsid w:val="00F875CF"/>
    <w:rsid w:val="00F90199"/>
    <w:rsid w:val="00F906F9"/>
    <w:rsid w:val="00F91380"/>
    <w:rsid w:val="00F917A3"/>
    <w:rsid w:val="00F91C02"/>
    <w:rsid w:val="00F93A9E"/>
    <w:rsid w:val="00F93EB6"/>
    <w:rsid w:val="00F9499A"/>
    <w:rsid w:val="00F94D80"/>
    <w:rsid w:val="00F959E6"/>
    <w:rsid w:val="00F95B92"/>
    <w:rsid w:val="00F96B22"/>
    <w:rsid w:val="00F97529"/>
    <w:rsid w:val="00F975F0"/>
    <w:rsid w:val="00FA0B00"/>
    <w:rsid w:val="00FA1954"/>
    <w:rsid w:val="00FA1B63"/>
    <w:rsid w:val="00FA2A27"/>
    <w:rsid w:val="00FA3323"/>
    <w:rsid w:val="00FA3A14"/>
    <w:rsid w:val="00FA5EB0"/>
    <w:rsid w:val="00FA60B9"/>
    <w:rsid w:val="00FA70CE"/>
    <w:rsid w:val="00FA71E2"/>
    <w:rsid w:val="00FA79D0"/>
    <w:rsid w:val="00FB0C88"/>
    <w:rsid w:val="00FB227A"/>
    <w:rsid w:val="00FB259C"/>
    <w:rsid w:val="00FB28AE"/>
    <w:rsid w:val="00FB2DD1"/>
    <w:rsid w:val="00FB30B9"/>
    <w:rsid w:val="00FB3353"/>
    <w:rsid w:val="00FB4A61"/>
    <w:rsid w:val="00FB518D"/>
    <w:rsid w:val="00FB5611"/>
    <w:rsid w:val="00FB60DD"/>
    <w:rsid w:val="00FB6203"/>
    <w:rsid w:val="00FB6FC8"/>
    <w:rsid w:val="00FB7669"/>
    <w:rsid w:val="00FC03A2"/>
    <w:rsid w:val="00FC0697"/>
    <w:rsid w:val="00FC087C"/>
    <w:rsid w:val="00FC089D"/>
    <w:rsid w:val="00FC1083"/>
    <w:rsid w:val="00FC1BCF"/>
    <w:rsid w:val="00FC2659"/>
    <w:rsid w:val="00FC2951"/>
    <w:rsid w:val="00FC29B5"/>
    <w:rsid w:val="00FC2F0A"/>
    <w:rsid w:val="00FC3702"/>
    <w:rsid w:val="00FC370F"/>
    <w:rsid w:val="00FC3968"/>
    <w:rsid w:val="00FC39F0"/>
    <w:rsid w:val="00FC3AC2"/>
    <w:rsid w:val="00FC3BBD"/>
    <w:rsid w:val="00FC4722"/>
    <w:rsid w:val="00FC5DCE"/>
    <w:rsid w:val="00FC6069"/>
    <w:rsid w:val="00FC616F"/>
    <w:rsid w:val="00FC649A"/>
    <w:rsid w:val="00FC6615"/>
    <w:rsid w:val="00FC68EA"/>
    <w:rsid w:val="00FC6E93"/>
    <w:rsid w:val="00FD0181"/>
    <w:rsid w:val="00FD07EE"/>
    <w:rsid w:val="00FD1477"/>
    <w:rsid w:val="00FD1703"/>
    <w:rsid w:val="00FD1D00"/>
    <w:rsid w:val="00FD2855"/>
    <w:rsid w:val="00FD2F5C"/>
    <w:rsid w:val="00FD364D"/>
    <w:rsid w:val="00FD4443"/>
    <w:rsid w:val="00FD4505"/>
    <w:rsid w:val="00FD45C4"/>
    <w:rsid w:val="00FD4912"/>
    <w:rsid w:val="00FD49DB"/>
    <w:rsid w:val="00FD4DB0"/>
    <w:rsid w:val="00FD53BB"/>
    <w:rsid w:val="00FD5589"/>
    <w:rsid w:val="00FD5670"/>
    <w:rsid w:val="00FD5D2D"/>
    <w:rsid w:val="00FD5FC4"/>
    <w:rsid w:val="00FD6720"/>
    <w:rsid w:val="00FD703E"/>
    <w:rsid w:val="00FD7173"/>
    <w:rsid w:val="00FD7683"/>
    <w:rsid w:val="00FE0255"/>
    <w:rsid w:val="00FE0F2A"/>
    <w:rsid w:val="00FE1032"/>
    <w:rsid w:val="00FE1763"/>
    <w:rsid w:val="00FE1813"/>
    <w:rsid w:val="00FE18A0"/>
    <w:rsid w:val="00FE1CF5"/>
    <w:rsid w:val="00FE3C3C"/>
    <w:rsid w:val="00FE3FB6"/>
    <w:rsid w:val="00FE40EE"/>
    <w:rsid w:val="00FE4303"/>
    <w:rsid w:val="00FE4C2D"/>
    <w:rsid w:val="00FE4C8A"/>
    <w:rsid w:val="00FE59AF"/>
    <w:rsid w:val="00FE5A2B"/>
    <w:rsid w:val="00FE64E2"/>
    <w:rsid w:val="00FE6901"/>
    <w:rsid w:val="00FE6AFE"/>
    <w:rsid w:val="00FE7A52"/>
    <w:rsid w:val="00FE7B3B"/>
    <w:rsid w:val="00FE7B9D"/>
    <w:rsid w:val="00FF03C1"/>
    <w:rsid w:val="00FF09C8"/>
    <w:rsid w:val="00FF1145"/>
    <w:rsid w:val="00FF1FCF"/>
    <w:rsid w:val="00FF20D9"/>
    <w:rsid w:val="00FF24EE"/>
    <w:rsid w:val="00FF25FA"/>
    <w:rsid w:val="00FF3026"/>
    <w:rsid w:val="00FF3568"/>
    <w:rsid w:val="00FF3977"/>
    <w:rsid w:val="00FF44ED"/>
    <w:rsid w:val="00FF5B24"/>
    <w:rsid w:val="00FF5E07"/>
    <w:rsid w:val="00FF5F19"/>
    <w:rsid w:val="00FF60F4"/>
    <w:rsid w:val="00FF62E1"/>
    <w:rsid w:val="00FF6D0E"/>
    <w:rsid w:val="00FF785F"/>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D1C5FA2"/>
  <w15:chartTrackingRefBased/>
  <w15:docId w15:val="{2F211097-18ED-4513-A8F9-CA1E567D0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461"/>
    <w:pPr>
      <w:spacing w:after="120" w:line="276" w:lineRule="auto"/>
    </w:pPr>
    <w:rPr>
      <w:rFonts w:ascii="Times New Roman" w:hAnsi="Times New Roman"/>
      <w:sz w:val="24"/>
      <w:szCs w:val="22"/>
    </w:rPr>
  </w:style>
  <w:style w:type="paragraph" w:styleId="Heading2">
    <w:name w:val="heading 2"/>
    <w:aliases w:val="Normal2"/>
    <w:basedOn w:val="Normal"/>
    <w:next w:val="Normal"/>
    <w:link w:val="Heading2Char"/>
    <w:qFormat/>
    <w:rsid w:val="00D44461"/>
    <w:pPr>
      <w:keepNext/>
      <w:spacing w:after="240" w:line="240" w:lineRule="auto"/>
      <w:outlineLvl w:val="1"/>
    </w:pPr>
    <w:rPr>
      <w:rFonts w:eastAsia="Times New Roman"/>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F6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1F8"/>
  </w:style>
  <w:style w:type="paragraph" w:styleId="Footer">
    <w:name w:val="footer"/>
    <w:basedOn w:val="Normal"/>
    <w:link w:val="FooterChar"/>
    <w:uiPriority w:val="99"/>
    <w:unhideWhenUsed/>
    <w:rsid w:val="009F6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1F8"/>
  </w:style>
  <w:style w:type="paragraph" w:styleId="BalloonText">
    <w:name w:val="Balloon Text"/>
    <w:basedOn w:val="Normal"/>
    <w:link w:val="BalloonTextChar"/>
    <w:uiPriority w:val="99"/>
    <w:semiHidden/>
    <w:unhideWhenUsed/>
    <w:rsid w:val="00306475"/>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306475"/>
    <w:rPr>
      <w:rFonts w:ascii="Tahoma" w:hAnsi="Tahoma" w:cs="Tahoma"/>
      <w:sz w:val="16"/>
      <w:szCs w:val="16"/>
    </w:rPr>
  </w:style>
  <w:style w:type="character" w:styleId="PlaceholderText">
    <w:name w:val="Placeholder Text"/>
    <w:semiHidden/>
    <w:rsid w:val="00306475"/>
    <w:rPr>
      <w:color w:val="808080"/>
    </w:rPr>
  </w:style>
  <w:style w:type="table" w:styleId="TableGrid">
    <w:name w:val="Table Grid"/>
    <w:basedOn w:val="TableNormal"/>
    <w:uiPriority w:val="59"/>
    <w:rsid w:val="0030647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TL-HM">
    <w:name w:val="Header TL-HM"/>
    <w:rsid w:val="00385537"/>
    <w:rPr>
      <w:rFonts w:ascii="Times New Roman" w:hAnsi="Times New Roman"/>
      <w:i/>
      <w:sz w:val="20"/>
    </w:rPr>
  </w:style>
  <w:style w:type="character" w:styleId="Hyperlink">
    <w:name w:val="Hyperlink"/>
    <w:rsid w:val="00EE0FA5"/>
    <w:rPr>
      <w:color w:val="0000FF"/>
      <w:u w:val="single"/>
    </w:rPr>
  </w:style>
  <w:style w:type="character" w:customStyle="1" w:styleId="Style1">
    <w:name w:val="Style1"/>
    <w:uiPriority w:val="1"/>
    <w:rsid w:val="00D9486C"/>
    <w:rPr>
      <w:rFonts w:ascii="Tahoma" w:hAnsi="Tahoma"/>
      <w:b/>
      <w:color w:val="FFFFFF"/>
      <w:sz w:val="32"/>
      <w:bdr w:val="none" w:sz="0" w:space="0" w:color="auto"/>
      <w:shd w:val="clear" w:color="auto" w:fill="548DD4"/>
    </w:rPr>
  </w:style>
  <w:style w:type="paragraph" w:styleId="ListParagraph">
    <w:name w:val="List Paragraph"/>
    <w:basedOn w:val="Normal"/>
    <w:link w:val="ListParagraphChar"/>
    <w:uiPriority w:val="34"/>
    <w:qFormat/>
    <w:rsid w:val="003D4414"/>
    <w:pPr>
      <w:ind w:left="720"/>
      <w:contextualSpacing/>
    </w:pPr>
    <w:rPr>
      <w:lang w:val="x-none" w:eastAsia="x-none"/>
    </w:rPr>
  </w:style>
  <w:style w:type="numbering" w:customStyle="1" w:styleId="NoList1">
    <w:name w:val="No List1"/>
    <w:next w:val="NoList"/>
    <w:semiHidden/>
    <w:rsid w:val="00EB01DC"/>
  </w:style>
  <w:style w:type="character" w:styleId="PageNumber">
    <w:name w:val="page number"/>
    <w:basedOn w:val="DefaultParagraphFont"/>
    <w:rsid w:val="00EB01DC"/>
  </w:style>
  <w:style w:type="table" w:customStyle="1" w:styleId="TableGrid1">
    <w:name w:val="Table Grid1"/>
    <w:basedOn w:val="TableNormal"/>
    <w:next w:val="TableGrid"/>
    <w:rsid w:val="00EB01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dung">
    <w:name w:val="noi dung"/>
    <w:basedOn w:val="Normal"/>
    <w:rsid w:val="00EB01DC"/>
    <w:pPr>
      <w:spacing w:before="80" w:after="80" w:line="288" w:lineRule="auto"/>
      <w:jc w:val="both"/>
    </w:pPr>
    <w:rPr>
      <w:rFonts w:ascii=".VnCentury Schoolbook" w:eastAsia="Times New Roman" w:hAnsi=".VnCentury Schoolbook" w:cs=".VnCentury Schoolbook"/>
    </w:rPr>
  </w:style>
  <w:style w:type="paragraph" w:styleId="BodyText">
    <w:name w:val="Body Text"/>
    <w:basedOn w:val="Normal"/>
    <w:link w:val="BodyTextChar"/>
    <w:rsid w:val="00EB01DC"/>
    <w:pPr>
      <w:spacing w:after="0" w:line="240" w:lineRule="auto"/>
    </w:pPr>
    <w:rPr>
      <w:rFonts w:ascii=".VnTime" w:eastAsia="Times New Roman" w:hAnsi=".VnTime"/>
      <w:sz w:val="28"/>
      <w:szCs w:val="28"/>
      <w:lang w:val="x-none" w:eastAsia="x-none"/>
    </w:rPr>
  </w:style>
  <w:style w:type="character" w:customStyle="1" w:styleId="BodyTextChar">
    <w:name w:val="Body Text Char"/>
    <w:link w:val="BodyText"/>
    <w:rsid w:val="00EB01DC"/>
    <w:rPr>
      <w:rFonts w:ascii=".VnTime" w:eastAsia="Times New Roman" w:hAnsi=".VnTime" w:cs=".VnTime"/>
      <w:sz w:val="28"/>
      <w:szCs w:val="28"/>
    </w:rPr>
  </w:style>
  <w:style w:type="numbering" w:customStyle="1" w:styleId="NoList2">
    <w:name w:val="No List2"/>
    <w:next w:val="NoList"/>
    <w:semiHidden/>
    <w:rsid w:val="00EB01DC"/>
  </w:style>
  <w:style w:type="table" w:customStyle="1" w:styleId="TableGrid2">
    <w:name w:val="Table Grid2"/>
    <w:basedOn w:val="TableNormal"/>
    <w:next w:val="TableGrid"/>
    <w:rsid w:val="00EB01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Normal2 Char"/>
    <w:link w:val="Heading2"/>
    <w:rsid w:val="00D44461"/>
    <w:rPr>
      <w:rFonts w:ascii="Times New Roman" w:eastAsia="Times New Roman" w:hAnsi="Times New Roman"/>
      <w:sz w:val="24"/>
      <w:szCs w:val="28"/>
      <w:lang w:val="x-none" w:eastAsia="x-none"/>
    </w:rPr>
  </w:style>
  <w:style w:type="numbering" w:customStyle="1" w:styleId="NoList3">
    <w:name w:val="No List3"/>
    <w:next w:val="NoList"/>
    <w:semiHidden/>
    <w:rsid w:val="00CC40A6"/>
  </w:style>
  <w:style w:type="paragraph" w:customStyle="1" w:styleId="Char">
    <w:name w:val="Char"/>
    <w:basedOn w:val="Normal"/>
    <w:semiHidden/>
    <w:rsid w:val="00CC40A6"/>
    <w:pPr>
      <w:spacing w:after="160" w:line="240" w:lineRule="exact"/>
    </w:pPr>
    <w:rPr>
      <w:rFonts w:ascii="Arial" w:eastAsia="Times New Roman" w:hAnsi="Arial"/>
      <w:szCs w:val="24"/>
    </w:rPr>
  </w:style>
  <w:style w:type="table" w:customStyle="1" w:styleId="TableGrid3">
    <w:name w:val="Table Grid3"/>
    <w:basedOn w:val="TableNormal"/>
    <w:next w:val="TableGrid"/>
    <w:rsid w:val="00CC40A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TD11">
    <w:name w:val="VTD1.1"/>
    <w:basedOn w:val="Normal"/>
    <w:autoRedefine/>
    <w:rsid w:val="00CC40A6"/>
    <w:pPr>
      <w:tabs>
        <w:tab w:val="left" w:pos="480"/>
        <w:tab w:val="left" w:pos="720"/>
        <w:tab w:val="left" w:pos="840"/>
        <w:tab w:val="left" w:pos="960"/>
        <w:tab w:val="left" w:pos="1200"/>
      </w:tabs>
      <w:spacing w:after="0" w:line="240" w:lineRule="auto"/>
      <w:jc w:val="both"/>
    </w:pPr>
    <w:rPr>
      <w:rFonts w:eastAsia="Times New Roman"/>
      <w:bCs/>
      <w:color w:val="000000"/>
      <w:szCs w:val="24"/>
      <w:lang w:val="nl-NL" w:eastAsia="vi-VN"/>
    </w:rPr>
  </w:style>
  <w:style w:type="character" w:customStyle="1" w:styleId="questionnormal">
    <w:name w:val="questionnormal"/>
    <w:basedOn w:val="DefaultParagraphFont"/>
    <w:rsid w:val="00CC40A6"/>
  </w:style>
  <w:style w:type="character" w:customStyle="1" w:styleId="apple-style-span">
    <w:name w:val="apple-style-span"/>
    <w:basedOn w:val="DefaultParagraphFont"/>
    <w:rsid w:val="00CC40A6"/>
  </w:style>
  <w:style w:type="paragraph" w:customStyle="1" w:styleId="Char0">
    <w:name w:val="Char"/>
    <w:basedOn w:val="Normal"/>
    <w:semiHidden/>
    <w:rsid w:val="00CC40A6"/>
    <w:pPr>
      <w:spacing w:after="160" w:line="240" w:lineRule="exact"/>
    </w:pPr>
    <w:rPr>
      <w:rFonts w:ascii="Arial" w:eastAsia="Times New Roman" w:hAnsi="Arial" w:cs="Arial"/>
      <w:szCs w:val="24"/>
      <w:lang w:val="pt-BR"/>
    </w:rPr>
  </w:style>
  <w:style w:type="paragraph" w:customStyle="1" w:styleId="Default">
    <w:name w:val="Default"/>
    <w:rsid w:val="00CC40A6"/>
    <w:pPr>
      <w:autoSpaceDE w:val="0"/>
      <w:autoSpaceDN w:val="0"/>
      <w:adjustRightInd w:val="0"/>
    </w:pPr>
    <w:rPr>
      <w:rFonts w:ascii="Times New Roman" w:eastAsia="Times New Roman" w:hAnsi="Times New Roman"/>
      <w:color w:val="000000"/>
      <w:sz w:val="24"/>
      <w:szCs w:val="24"/>
    </w:rPr>
  </w:style>
  <w:style w:type="paragraph" w:styleId="z-TopofForm">
    <w:name w:val="HTML Top of Form"/>
    <w:basedOn w:val="Normal"/>
    <w:next w:val="Normal"/>
    <w:link w:val="z-TopofFormChar"/>
    <w:hidden/>
    <w:rsid w:val="00CC40A6"/>
    <w:pPr>
      <w:pBdr>
        <w:bottom w:val="single" w:sz="6" w:space="1" w:color="auto"/>
      </w:pBdr>
      <w:spacing w:after="0" w:line="240" w:lineRule="auto"/>
      <w:jc w:val="center"/>
    </w:pPr>
    <w:rPr>
      <w:rFonts w:ascii="Arial" w:eastAsia="Times New Roman" w:hAnsi="Arial"/>
      <w:vanish/>
      <w:sz w:val="16"/>
      <w:szCs w:val="16"/>
      <w:lang w:val="x-none" w:eastAsia="x-none"/>
    </w:rPr>
  </w:style>
  <w:style w:type="character" w:customStyle="1" w:styleId="z-TopofFormChar">
    <w:name w:val="z-Top of Form Char"/>
    <w:link w:val="z-TopofForm"/>
    <w:rsid w:val="00CC40A6"/>
    <w:rPr>
      <w:rFonts w:ascii="Arial" w:eastAsia="Times New Roman" w:hAnsi="Arial" w:cs="Arial"/>
      <w:vanish/>
      <w:sz w:val="16"/>
      <w:szCs w:val="16"/>
    </w:rPr>
  </w:style>
  <w:style w:type="paragraph" w:customStyle="1" w:styleId="cauhoi">
    <w:name w:val="cauhoi"/>
    <w:basedOn w:val="Normal"/>
    <w:link w:val="cauhoiChar"/>
    <w:rsid w:val="00CC40A6"/>
    <w:pPr>
      <w:spacing w:before="120" w:after="60" w:line="240" w:lineRule="auto"/>
      <w:ind w:left="900" w:hanging="900"/>
      <w:jc w:val="both"/>
    </w:pPr>
    <w:rPr>
      <w:rFonts w:eastAsia="Times New Roman"/>
      <w:lang w:val="x-none" w:eastAsia="x-none"/>
    </w:rPr>
  </w:style>
  <w:style w:type="paragraph" w:customStyle="1" w:styleId="traloi">
    <w:name w:val="traloi"/>
    <w:basedOn w:val="Normal"/>
    <w:rsid w:val="00CC40A6"/>
    <w:pPr>
      <w:spacing w:before="60" w:after="60" w:line="240" w:lineRule="auto"/>
      <w:ind w:left="1195" w:hanging="288"/>
      <w:jc w:val="both"/>
    </w:pPr>
    <w:rPr>
      <w:rFonts w:eastAsia="Times New Roman"/>
    </w:rPr>
  </w:style>
  <w:style w:type="character" w:customStyle="1" w:styleId="cauhoiChar">
    <w:name w:val="cauhoi Char"/>
    <w:link w:val="cauhoi"/>
    <w:rsid w:val="00CC40A6"/>
    <w:rPr>
      <w:rFonts w:ascii="Times New Roman" w:eastAsia="Times New Roman" w:hAnsi="Times New Roman"/>
      <w:sz w:val="22"/>
      <w:szCs w:val="22"/>
    </w:rPr>
  </w:style>
  <w:style w:type="paragraph" w:styleId="NormalWeb">
    <w:name w:val="Normal (Web)"/>
    <w:basedOn w:val="Normal"/>
    <w:uiPriority w:val="99"/>
    <w:rsid w:val="00BC0FC9"/>
    <w:pPr>
      <w:spacing w:before="100" w:beforeAutospacing="1" w:after="100" w:afterAutospacing="1" w:line="240" w:lineRule="auto"/>
    </w:pPr>
    <w:rPr>
      <w:rFonts w:eastAsia="Times New Roman"/>
      <w:szCs w:val="24"/>
    </w:rPr>
  </w:style>
  <w:style w:type="character" w:customStyle="1" w:styleId="ListParagraphChar">
    <w:name w:val="List Paragraph Char"/>
    <w:link w:val="ListParagraph"/>
    <w:uiPriority w:val="34"/>
    <w:rsid w:val="00D41373"/>
    <w:rPr>
      <w:sz w:val="22"/>
      <w:szCs w:val="22"/>
    </w:rPr>
  </w:style>
  <w:style w:type="character" w:styleId="Strong">
    <w:name w:val="Strong"/>
    <w:uiPriority w:val="22"/>
    <w:qFormat/>
    <w:rsid w:val="001C2AF5"/>
    <w:rPr>
      <w:b/>
      <w:bCs/>
    </w:rPr>
  </w:style>
  <w:style w:type="paragraph" w:customStyle="1" w:styleId="MTDisplayEquation">
    <w:name w:val="MTDisplayEquation"/>
    <w:basedOn w:val="Normal"/>
    <w:next w:val="Normal"/>
    <w:link w:val="MTDisplayEquationChar"/>
    <w:rsid w:val="00591D7D"/>
    <w:pPr>
      <w:tabs>
        <w:tab w:val="center" w:pos="5120"/>
        <w:tab w:val="right" w:pos="10260"/>
      </w:tabs>
      <w:spacing w:before="120" w:line="360" w:lineRule="auto"/>
    </w:pPr>
    <w:rPr>
      <w:szCs w:val="24"/>
      <w:lang w:val="pt-BR"/>
    </w:rPr>
  </w:style>
  <w:style w:type="character" w:customStyle="1" w:styleId="MTDisplayEquationChar">
    <w:name w:val="MTDisplayEquation Char"/>
    <w:link w:val="MTDisplayEquation"/>
    <w:rsid w:val="00591D7D"/>
    <w:rPr>
      <w:rFonts w:ascii="Times New Roman" w:hAnsi="Times New Roman"/>
      <w:sz w:val="24"/>
      <w:szCs w:val="24"/>
      <w:lang w:val="pt-BR"/>
    </w:rPr>
  </w:style>
  <w:style w:type="paragraph" w:styleId="NoSpacing">
    <w:name w:val="No Spacing"/>
    <w:uiPriority w:val="1"/>
    <w:qFormat/>
    <w:rsid w:val="00590BDB"/>
    <w:rPr>
      <w:sz w:val="22"/>
      <w:szCs w:val="22"/>
    </w:rPr>
  </w:style>
  <w:style w:type="character" w:customStyle="1" w:styleId="textexposedshow">
    <w:name w:val="text_exposed_show"/>
    <w:rsid w:val="005832C8"/>
  </w:style>
  <w:style w:type="character" w:customStyle="1" w:styleId="apple-converted-space">
    <w:name w:val="apple-converted-space"/>
    <w:basedOn w:val="DefaultParagraphFont"/>
    <w:rsid w:val="004A18B8"/>
  </w:style>
  <w:style w:type="paragraph" w:customStyle="1" w:styleId="Body">
    <w:name w:val="Body"/>
    <w:basedOn w:val="Normal"/>
    <w:uiPriority w:val="1"/>
    <w:qFormat/>
    <w:rsid w:val="003112C6"/>
    <w:pPr>
      <w:widowControl w:val="0"/>
      <w:spacing w:after="0" w:line="240" w:lineRule="auto"/>
    </w:pPr>
    <w:rPr>
      <w:rFonts w:eastAsia="Times New Roman"/>
      <w:sz w:val="26"/>
      <w:szCs w:val="26"/>
    </w:rPr>
  </w:style>
  <w:style w:type="character" w:customStyle="1" w:styleId="fontstyle01">
    <w:name w:val="fontstyle01"/>
    <w:rsid w:val="00636DF3"/>
    <w:rPr>
      <w:rFonts w:ascii="Segoe Print" w:hAnsi="Segoe Print" w:hint="default"/>
      <w:b w:val="0"/>
      <w:bCs w:val="0"/>
      <w:i w:val="0"/>
      <w:iCs w:val="0"/>
      <w:color w:val="4472C4"/>
      <w:sz w:val="64"/>
      <w:szCs w:val="64"/>
    </w:rPr>
  </w:style>
  <w:style w:type="character" w:customStyle="1" w:styleId="fontstyle11">
    <w:name w:val="fontstyle11"/>
    <w:rsid w:val="00636DF3"/>
    <w:rPr>
      <w:rFonts w:ascii="Times New Roman" w:hAnsi="Times New Roman" w:cs="Times New Roman" w:hint="default"/>
      <w:b w:val="0"/>
      <w:bCs w:val="0"/>
      <w:i w:val="0"/>
      <w:iCs w:val="0"/>
      <w:color w:val="4472C4"/>
      <w:sz w:val="64"/>
      <w:szCs w:val="64"/>
    </w:rPr>
  </w:style>
  <w:style w:type="character" w:customStyle="1" w:styleId="fontstyle31">
    <w:name w:val="fontstyle31"/>
    <w:rsid w:val="00636DF3"/>
    <w:rPr>
      <w:rFonts w:ascii="Cambria" w:hAnsi="Cambria" w:hint="default"/>
      <w:b w:val="0"/>
      <w:bCs w:val="0"/>
      <w:i w:val="0"/>
      <w:iCs w:val="0"/>
      <w:color w:val="00B050"/>
      <w:sz w:val="56"/>
      <w:szCs w:val="56"/>
    </w:rPr>
  </w:style>
  <w:style w:type="character" w:customStyle="1" w:styleId="fontstyle41">
    <w:name w:val="fontstyle41"/>
    <w:rsid w:val="00636DF3"/>
    <w:rPr>
      <w:rFonts w:ascii="Tahoma" w:hAnsi="Tahoma" w:cs="Tahoma" w:hint="default"/>
      <w:b w:val="0"/>
      <w:bCs w:val="0"/>
      <w:i w:val="0"/>
      <w:iCs w:val="0"/>
      <w:color w:val="4472C4"/>
      <w:sz w:val="46"/>
      <w:szCs w:val="46"/>
    </w:rPr>
  </w:style>
  <w:style w:type="character" w:customStyle="1" w:styleId="fontstyle51">
    <w:name w:val="fontstyle51"/>
    <w:rsid w:val="00636DF3"/>
    <w:rPr>
      <w:rFonts w:ascii="Wingdings" w:hAnsi="Wingdings" w:hint="default"/>
      <w:b w:val="0"/>
      <w:bCs w:val="0"/>
      <w:i w:val="0"/>
      <w:iCs w:val="0"/>
      <w:color w:val="4472C4"/>
      <w:sz w:val="46"/>
      <w:szCs w:val="46"/>
    </w:rPr>
  </w:style>
  <w:style w:type="character" w:customStyle="1" w:styleId="fontstyle61">
    <w:name w:val="fontstyle61"/>
    <w:rsid w:val="00636DF3"/>
    <w:rPr>
      <w:rFonts w:ascii="Calibri Light" w:hAnsi="Calibri Light" w:cs="Calibri Light" w:hint="default"/>
      <w:b w:val="0"/>
      <w:bCs w:val="0"/>
      <w:i w:val="0"/>
      <w:iCs w:val="0"/>
      <w:color w:val="00B050"/>
      <w:sz w:val="70"/>
      <w:szCs w:val="70"/>
    </w:rPr>
  </w:style>
  <w:style w:type="character" w:customStyle="1" w:styleId="fontstyle71">
    <w:name w:val="fontstyle71"/>
    <w:rsid w:val="00B22442"/>
    <w:rPr>
      <w:rFonts w:ascii="Calibri" w:hAnsi="Calibri" w:cs="Calibri" w:hint="default"/>
      <w:b w:val="0"/>
      <w:bCs w:val="0"/>
      <w:i w:val="0"/>
      <w:iCs w:val="0"/>
      <w:color w:val="FF0000"/>
      <w:sz w:val="36"/>
      <w:szCs w:val="36"/>
    </w:rPr>
  </w:style>
  <w:style w:type="character" w:customStyle="1" w:styleId="fontstyle81">
    <w:name w:val="fontstyle81"/>
    <w:rsid w:val="00B22442"/>
    <w:rPr>
      <w:rFonts w:ascii="Calibri Bold" w:hAnsi="Calibri Bold" w:hint="default"/>
      <w:b/>
      <w:bCs/>
      <w:i w:val="0"/>
      <w:iCs w:val="0"/>
      <w:color w:val="FF0000"/>
      <w:sz w:val="42"/>
      <w:szCs w:val="42"/>
    </w:rPr>
  </w:style>
  <w:style w:type="character" w:customStyle="1" w:styleId="fontstyle21">
    <w:name w:val="fontstyle21"/>
    <w:rsid w:val="00BB0F86"/>
    <w:rPr>
      <w:rFonts w:ascii="Calibri Light" w:hAnsi="Calibri Light" w:cs="Calibri Light" w:hint="default"/>
      <w:b w:val="0"/>
      <w:bCs w:val="0"/>
      <w:i w:val="0"/>
      <w:iCs w:val="0"/>
      <w:color w:val="00B050"/>
      <w:sz w:val="70"/>
      <w:szCs w:val="70"/>
    </w:rPr>
  </w:style>
  <w:style w:type="character" w:styleId="Emphasis">
    <w:name w:val="Emphasis"/>
    <w:uiPriority w:val="20"/>
    <w:qFormat/>
    <w:rsid w:val="008E0B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032785">
      <w:bodyDiv w:val="1"/>
      <w:marLeft w:val="0"/>
      <w:marRight w:val="0"/>
      <w:marTop w:val="0"/>
      <w:marBottom w:val="0"/>
      <w:divBdr>
        <w:top w:val="none" w:sz="0" w:space="0" w:color="auto"/>
        <w:left w:val="none" w:sz="0" w:space="0" w:color="auto"/>
        <w:bottom w:val="none" w:sz="0" w:space="0" w:color="auto"/>
        <w:right w:val="none" w:sz="0" w:space="0" w:color="auto"/>
      </w:divBdr>
    </w:div>
    <w:div w:id="372967941">
      <w:bodyDiv w:val="1"/>
      <w:marLeft w:val="0"/>
      <w:marRight w:val="0"/>
      <w:marTop w:val="0"/>
      <w:marBottom w:val="0"/>
      <w:divBdr>
        <w:top w:val="none" w:sz="0" w:space="0" w:color="auto"/>
        <w:left w:val="none" w:sz="0" w:space="0" w:color="auto"/>
        <w:bottom w:val="none" w:sz="0" w:space="0" w:color="auto"/>
        <w:right w:val="none" w:sz="0" w:space="0" w:color="auto"/>
      </w:divBdr>
    </w:div>
    <w:div w:id="497505246">
      <w:bodyDiv w:val="1"/>
      <w:marLeft w:val="0"/>
      <w:marRight w:val="0"/>
      <w:marTop w:val="0"/>
      <w:marBottom w:val="0"/>
      <w:divBdr>
        <w:top w:val="none" w:sz="0" w:space="0" w:color="auto"/>
        <w:left w:val="none" w:sz="0" w:space="0" w:color="auto"/>
        <w:bottom w:val="none" w:sz="0" w:space="0" w:color="auto"/>
        <w:right w:val="none" w:sz="0" w:space="0" w:color="auto"/>
      </w:divBdr>
    </w:div>
    <w:div w:id="1625848083">
      <w:bodyDiv w:val="1"/>
      <w:marLeft w:val="0"/>
      <w:marRight w:val="0"/>
      <w:marTop w:val="0"/>
      <w:marBottom w:val="0"/>
      <w:divBdr>
        <w:top w:val="none" w:sz="0" w:space="0" w:color="auto"/>
        <w:left w:val="none" w:sz="0" w:space="0" w:color="auto"/>
        <w:bottom w:val="none" w:sz="0" w:space="0" w:color="auto"/>
        <w:right w:val="none" w:sz="0" w:space="0" w:color="auto"/>
      </w:divBdr>
    </w:div>
    <w:div w:id="199448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54.wmf"/><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0.wmf"/><Relationship Id="rId112" Type="http://schemas.openxmlformats.org/officeDocument/2006/relationships/oleObject" Target="embeddings/oleObject54.bin"/><Relationship Id="rId133" Type="http://schemas.openxmlformats.org/officeDocument/2006/relationships/image" Target="media/image62.wmf"/><Relationship Id="rId138" Type="http://schemas.openxmlformats.org/officeDocument/2006/relationships/oleObject" Target="embeddings/oleObject67.bin"/><Relationship Id="rId154" Type="http://schemas.openxmlformats.org/officeDocument/2006/relationships/oleObject" Target="embeddings/oleObject75.bin"/><Relationship Id="rId159" Type="http://schemas.openxmlformats.org/officeDocument/2006/relationships/header" Target="header1.xml"/><Relationship Id="rId16" Type="http://schemas.openxmlformats.org/officeDocument/2006/relationships/image" Target="media/image5.wmf"/><Relationship Id="rId107" Type="http://schemas.openxmlformats.org/officeDocument/2006/relationships/image" Target="media/image49.wmf"/><Relationship Id="rId11" Type="http://schemas.openxmlformats.org/officeDocument/2006/relationships/oleObject" Target="embeddings/oleObject2.bin"/><Relationship Id="rId32" Type="http://schemas.openxmlformats.org/officeDocument/2006/relationships/oleObject" Target="embeddings/oleObject14.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5.wmf"/><Relationship Id="rId102" Type="http://schemas.openxmlformats.org/officeDocument/2006/relationships/oleObject" Target="embeddings/oleObject49.bin"/><Relationship Id="rId123" Type="http://schemas.openxmlformats.org/officeDocument/2006/relationships/image" Target="media/image57.wmf"/><Relationship Id="rId128" Type="http://schemas.openxmlformats.org/officeDocument/2006/relationships/oleObject" Target="embeddings/oleObject62.bin"/><Relationship Id="rId144" Type="http://schemas.openxmlformats.org/officeDocument/2006/relationships/oleObject" Target="embeddings/oleObject70.bin"/><Relationship Id="rId149" Type="http://schemas.openxmlformats.org/officeDocument/2006/relationships/image" Target="media/image70.wmf"/><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image" Target="media/image43.wmf"/><Relationship Id="rId160" Type="http://schemas.openxmlformats.org/officeDocument/2006/relationships/footer" Target="footer1.xml"/><Relationship Id="rId22" Type="http://schemas.openxmlformats.org/officeDocument/2006/relationships/oleObject" Target="embeddings/oleObject9.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0.wmf"/><Relationship Id="rId113" Type="http://schemas.openxmlformats.org/officeDocument/2006/relationships/image" Target="media/image52.wmf"/><Relationship Id="rId118" Type="http://schemas.openxmlformats.org/officeDocument/2006/relationships/oleObject" Target="embeddings/oleObject57.bin"/><Relationship Id="rId134" Type="http://schemas.openxmlformats.org/officeDocument/2006/relationships/oleObject" Target="embeddings/oleObject65.bin"/><Relationship Id="rId139" Type="http://schemas.openxmlformats.org/officeDocument/2006/relationships/image" Target="media/image65.wmf"/><Relationship Id="rId80" Type="http://schemas.openxmlformats.org/officeDocument/2006/relationships/oleObject" Target="embeddings/oleObject38.bin"/><Relationship Id="rId85" Type="http://schemas.openxmlformats.org/officeDocument/2006/relationships/image" Target="media/image38.wmf"/><Relationship Id="rId150" Type="http://schemas.openxmlformats.org/officeDocument/2006/relationships/oleObject" Target="embeddings/oleObject73.bin"/><Relationship Id="rId155" Type="http://schemas.openxmlformats.org/officeDocument/2006/relationships/image" Target="media/image73.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2.wmf"/><Relationship Id="rId38" Type="http://schemas.openxmlformats.org/officeDocument/2006/relationships/oleObject" Target="embeddings/oleObject17.bin"/><Relationship Id="rId59" Type="http://schemas.openxmlformats.org/officeDocument/2006/relationships/image" Target="media/image25.wmf"/><Relationship Id="rId103" Type="http://schemas.openxmlformats.org/officeDocument/2006/relationships/image" Target="media/image47.wmf"/><Relationship Id="rId108" Type="http://schemas.openxmlformats.org/officeDocument/2006/relationships/oleObject" Target="embeddings/oleObject52.bin"/><Relationship Id="rId124" Type="http://schemas.openxmlformats.org/officeDocument/2006/relationships/oleObject" Target="embeddings/oleObject60.bin"/><Relationship Id="rId129" Type="http://schemas.openxmlformats.org/officeDocument/2006/relationships/image" Target="media/image60.wmf"/><Relationship Id="rId20" Type="http://schemas.openxmlformats.org/officeDocument/2006/relationships/oleObject" Target="embeddings/oleObject7.bin"/><Relationship Id="rId41" Type="http://schemas.openxmlformats.org/officeDocument/2006/relationships/image" Target="media/image16.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oleObject" Target="embeddings/oleObject42.bin"/><Relationship Id="rId91" Type="http://schemas.openxmlformats.org/officeDocument/2006/relationships/image" Target="media/image41.wmf"/><Relationship Id="rId96" Type="http://schemas.openxmlformats.org/officeDocument/2006/relationships/oleObject" Target="embeddings/oleObject46.bin"/><Relationship Id="rId111" Type="http://schemas.openxmlformats.org/officeDocument/2006/relationships/image" Target="media/image51.wmf"/><Relationship Id="rId132" Type="http://schemas.openxmlformats.org/officeDocument/2006/relationships/oleObject" Target="embeddings/oleObject64.bin"/><Relationship Id="rId140" Type="http://schemas.openxmlformats.org/officeDocument/2006/relationships/oleObject" Target="embeddings/oleObject68.bin"/><Relationship Id="rId145" Type="http://schemas.openxmlformats.org/officeDocument/2006/relationships/image" Target="media/image68.wmf"/><Relationship Id="rId153" Type="http://schemas.openxmlformats.org/officeDocument/2006/relationships/image" Target="media/image72.wmf"/><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7.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oleObject" Target="embeddings/oleObject51.bin"/><Relationship Id="rId114" Type="http://schemas.openxmlformats.org/officeDocument/2006/relationships/oleObject" Target="embeddings/oleObject55.bin"/><Relationship Id="rId119" Type="http://schemas.openxmlformats.org/officeDocument/2006/relationships/image" Target="media/image55.wmf"/><Relationship Id="rId127" Type="http://schemas.openxmlformats.org/officeDocument/2006/relationships/image" Target="media/image59.wmf"/><Relationship Id="rId10" Type="http://schemas.openxmlformats.org/officeDocument/2006/relationships/image" Target="media/image2.wmf"/><Relationship Id="rId31" Type="http://schemas.openxmlformats.org/officeDocument/2006/relationships/image" Target="media/image11.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7.bin"/><Relationship Id="rId81" Type="http://schemas.openxmlformats.org/officeDocument/2006/relationships/image" Target="media/image36.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9.bin"/><Relationship Id="rId130" Type="http://schemas.openxmlformats.org/officeDocument/2006/relationships/oleObject" Target="embeddings/oleObject63.bin"/><Relationship Id="rId135" Type="http://schemas.openxmlformats.org/officeDocument/2006/relationships/image" Target="media/image63.wmf"/><Relationship Id="rId143" Type="http://schemas.openxmlformats.org/officeDocument/2006/relationships/image" Target="media/image67.wmf"/><Relationship Id="rId148" Type="http://schemas.openxmlformats.org/officeDocument/2006/relationships/oleObject" Target="embeddings/oleObject72.bin"/><Relationship Id="rId151" Type="http://schemas.openxmlformats.org/officeDocument/2006/relationships/image" Target="media/image71.wmf"/><Relationship Id="rId156" Type="http://schemas.openxmlformats.org/officeDocument/2006/relationships/oleObject" Target="embeddings/oleObject76.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5.wmf"/><Relationship Id="rId109" Type="http://schemas.openxmlformats.org/officeDocument/2006/relationships/image" Target="media/image50.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3.wmf"/><Relationship Id="rId76" Type="http://schemas.openxmlformats.org/officeDocument/2006/relationships/oleObject" Target="embeddings/oleObject36.bin"/><Relationship Id="rId97" Type="http://schemas.openxmlformats.org/officeDocument/2006/relationships/image" Target="media/image44.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oleObject" Target="embeddings/oleObject71.bin"/><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4.bin"/><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18.wmf"/><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oleObject" Target="embeddings/oleObject53.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6.bin"/><Relationship Id="rId157" Type="http://schemas.openxmlformats.org/officeDocument/2006/relationships/image" Target="media/image74.wmf"/><Relationship Id="rId61" Type="http://schemas.openxmlformats.org/officeDocument/2006/relationships/image" Target="media/image26.wmf"/><Relationship Id="rId82" Type="http://schemas.openxmlformats.org/officeDocument/2006/relationships/oleObject" Target="embeddings/oleObject39.bin"/><Relationship Id="rId152" Type="http://schemas.openxmlformats.org/officeDocument/2006/relationships/oleObject" Target="embeddings/oleObject74.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3.bin"/><Relationship Id="rId35" Type="http://schemas.openxmlformats.org/officeDocument/2006/relationships/image" Target="media/image13.wmf"/><Relationship Id="rId56" Type="http://schemas.openxmlformats.org/officeDocument/2006/relationships/oleObject" Target="embeddings/oleObject26.bin"/><Relationship Id="rId77" Type="http://schemas.openxmlformats.org/officeDocument/2006/relationships/image" Target="media/image34.wmf"/><Relationship Id="rId100" Type="http://schemas.openxmlformats.org/officeDocument/2006/relationships/oleObject" Target="embeddings/oleObject48.bin"/><Relationship Id="rId105" Type="http://schemas.openxmlformats.org/officeDocument/2006/relationships/image" Target="media/image48.wmf"/><Relationship Id="rId126" Type="http://schemas.openxmlformats.org/officeDocument/2006/relationships/oleObject" Target="embeddings/oleObject61.bin"/><Relationship Id="rId147" Type="http://schemas.openxmlformats.org/officeDocument/2006/relationships/image" Target="media/image69.wmf"/><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oleObject" Target="embeddings/oleObject34.bin"/><Relationship Id="rId93" Type="http://schemas.openxmlformats.org/officeDocument/2006/relationships/image" Target="media/image42.wmf"/><Relationship Id="rId98" Type="http://schemas.openxmlformats.org/officeDocument/2006/relationships/oleObject" Target="embeddings/oleObject47.bin"/><Relationship Id="rId121" Type="http://schemas.openxmlformats.org/officeDocument/2006/relationships/image" Target="media/image56.wmf"/><Relationship Id="rId142" Type="http://schemas.openxmlformats.org/officeDocument/2006/relationships/oleObject" Target="embeddings/oleObject69.bin"/><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oleObject" Target="embeddings/oleObject21.bin"/><Relationship Id="rId67" Type="http://schemas.openxmlformats.org/officeDocument/2006/relationships/image" Target="media/image29.wmf"/><Relationship Id="rId116" Type="http://schemas.openxmlformats.org/officeDocument/2006/relationships/oleObject" Target="embeddings/oleObject56.bin"/><Relationship Id="rId137" Type="http://schemas.openxmlformats.org/officeDocument/2006/relationships/image" Target="media/image64.wmf"/><Relationship Id="rId158" Type="http://schemas.openxmlformats.org/officeDocument/2006/relationships/oleObject" Target="embeddings/oleObject77.bin"/></Relationships>
</file>

<file path=word/_rels/settings.xml.rels><?xml version="1.0" encoding="UTF-8" standalone="yes"?>
<Relationships xmlns="http://schemas.openxmlformats.org/package/2006/relationships"><Relationship Id="rId1" Type="http://schemas.openxmlformats.org/officeDocument/2006/relationships/attachedTemplate" Target="file:///D:\Quach%20Sy%20Loi\Backup\Backup%20Win\loiqs\Desktop\Bieu%20mau%20bien%20soan%20tai%20lie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26E96-CB5D-4F57-9A92-1BEB41764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Bieu mau bien soan tai lieu</Template>
  <TotalTime>645</TotalTime>
  <Pages>4</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Quach Sy Loi</dc:creator>
  <cp:keywords/>
  <cp:lastModifiedBy> </cp:lastModifiedBy>
  <cp:revision>31</cp:revision>
  <cp:lastPrinted>2018-06-04T02:11:00Z</cp:lastPrinted>
  <dcterms:created xsi:type="dcterms:W3CDTF">2019-05-31T15:42:00Z</dcterms:created>
  <dcterms:modified xsi:type="dcterms:W3CDTF">2019-08-07T08:24:00Z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