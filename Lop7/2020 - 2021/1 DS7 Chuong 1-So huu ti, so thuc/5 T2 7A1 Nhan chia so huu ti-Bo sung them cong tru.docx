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8A9544" w14:textId="77777777" w:rsidR="00CD5594" w:rsidRDefault="00D0650A" w:rsidP="007F1CAF">
      <w:pPr>
        <w:spacing w:before="120" w:after="0" w:line="240" w:lineRule="auto"/>
        <w:jc w:val="center"/>
        <w:rPr>
          <w:rFonts w:ascii="Palatino Linotype" w:hAnsi="Palatino Linotype" w:cs="Calibri"/>
          <w:b/>
          <w:spacing w:val="-12"/>
          <w:sz w:val="28"/>
          <w:szCs w:val="28"/>
          <w:lang w:val="pt-BR"/>
        </w:rPr>
      </w:pPr>
      <w:bookmarkStart w:id="0" w:name="_Hlk535263950"/>
      <w:r>
        <w:rPr>
          <w:rFonts w:ascii="Palatino Linotype" w:hAnsi="Palatino Linotype" w:cs="Calibri"/>
          <w:b/>
          <w:spacing w:val="-12"/>
          <w:sz w:val="28"/>
          <w:szCs w:val="28"/>
          <w:lang w:val="pt-BR"/>
        </w:rPr>
        <w:t xml:space="preserve">ĐẠI SỐ </w:t>
      </w:r>
      <w:r w:rsidR="00160613">
        <w:rPr>
          <w:rFonts w:ascii="Palatino Linotype" w:hAnsi="Palatino Linotype" w:cs="Calibri"/>
          <w:b/>
          <w:spacing w:val="-12"/>
          <w:sz w:val="28"/>
          <w:szCs w:val="28"/>
          <w:lang w:val="pt-BR"/>
        </w:rPr>
        <w:t xml:space="preserve">BUỔI </w:t>
      </w:r>
      <w:r>
        <w:rPr>
          <w:rFonts w:ascii="Palatino Linotype" w:hAnsi="Palatino Linotype" w:cs="Calibri"/>
          <w:b/>
          <w:spacing w:val="-12"/>
          <w:sz w:val="28"/>
          <w:szCs w:val="28"/>
          <w:lang w:val="pt-BR"/>
        </w:rPr>
        <w:t>2</w:t>
      </w:r>
      <w:r w:rsidR="00160613" w:rsidRPr="00160613">
        <w:rPr>
          <w:rFonts w:ascii="Palatino Linotype" w:hAnsi="Palatino Linotype" w:cs="Calibri"/>
          <w:b/>
          <w:spacing w:val="-12"/>
          <w:sz w:val="28"/>
          <w:szCs w:val="28"/>
          <w:lang w:val="pt-BR"/>
        </w:rPr>
        <w:t xml:space="preserve">. </w:t>
      </w:r>
      <w:r w:rsidR="00F16BDD" w:rsidRPr="00F16BDD">
        <w:rPr>
          <w:rFonts w:ascii="Palatino Linotype" w:hAnsi="Palatino Linotype" w:cs="Calibri"/>
          <w:b/>
          <w:spacing w:val="-12"/>
          <w:sz w:val="28"/>
          <w:szCs w:val="28"/>
          <w:lang w:val="pt-BR"/>
        </w:rPr>
        <w:t>NHÂN CHIA SỐ HỮU TỈ</w:t>
      </w:r>
      <w:r w:rsidR="00F16BDD">
        <w:rPr>
          <w:rFonts w:ascii="Palatino Linotype" w:hAnsi="Palatino Linotype" w:cs="Calibri"/>
          <w:b/>
          <w:spacing w:val="-12"/>
          <w:sz w:val="28"/>
          <w:szCs w:val="28"/>
          <w:lang w:val="pt-BR"/>
        </w:rPr>
        <w:t xml:space="preserve"> </w:t>
      </w:r>
    </w:p>
    <w:p w14:paraId="439B04D2" w14:textId="7B8100B6" w:rsidR="00354F58" w:rsidRDefault="00354F58" w:rsidP="000122E8">
      <w:pPr>
        <w:spacing w:after="0" w:line="480" w:lineRule="auto"/>
        <w:jc w:val="center"/>
        <w:rPr>
          <w:rFonts w:ascii="Palatino Linotype" w:hAnsi="Palatino Linotype"/>
          <w:i/>
          <w:szCs w:val="24"/>
        </w:rPr>
      </w:pPr>
      <w:r w:rsidRPr="00096784">
        <w:rPr>
          <w:rFonts w:ascii="Palatino Linotype" w:hAnsi="Palatino Linotype"/>
          <w:i/>
          <w:szCs w:val="24"/>
        </w:rPr>
        <w:t>Họ tên học sinh: ………………………</w:t>
      </w:r>
      <w:proofErr w:type="gramStart"/>
      <w:r w:rsidRPr="00096784">
        <w:rPr>
          <w:rFonts w:ascii="Palatino Linotype" w:hAnsi="Palatino Linotype"/>
          <w:i/>
          <w:szCs w:val="24"/>
        </w:rPr>
        <w:t>…</w:t>
      </w:r>
      <w:r w:rsidR="000B0BC4">
        <w:rPr>
          <w:rFonts w:ascii="Palatino Linotype" w:hAnsi="Palatino Linotype"/>
          <w:i/>
          <w:szCs w:val="24"/>
        </w:rPr>
        <w:t>..</w:t>
      </w:r>
      <w:proofErr w:type="gramEnd"/>
      <w:r w:rsidRPr="00096784">
        <w:rPr>
          <w:rFonts w:ascii="Palatino Linotype" w:hAnsi="Palatino Linotype"/>
          <w:i/>
          <w:szCs w:val="24"/>
        </w:rPr>
        <w:t>…</w:t>
      </w:r>
      <w:r w:rsidR="00160613">
        <w:rPr>
          <w:rFonts w:ascii="Palatino Linotype" w:hAnsi="Palatino Linotype"/>
          <w:i/>
          <w:szCs w:val="24"/>
        </w:rPr>
        <w:t>..</w:t>
      </w:r>
      <w:r w:rsidRPr="00096784">
        <w:rPr>
          <w:rFonts w:ascii="Palatino Linotype" w:hAnsi="Palatino Linotype"/>
          <w:i/>
          <w:szCs w:val="24"/>
        </w:rPr>
        <w:t xml:space="preserve">…………………… Lớp: </w:t>
      </w:r>
      <w:r w:rsidR="000B0BC4">
        <w:rPr>
          <w:rFonts w:ascii="Palatino Linotype" w:hAnsi="Palatino Linotype"/>
          <w:i/>
          <w:szCs w:val="24"/>
        </w:rPr>
        <w:t>7A</w:t>
      </w:r>
      <w:r w:rsidRPr="00096784">
        <w:rPr>
          <w:rFonts w:ascii="Palatino Linotype" w:hAnsi="Palatino Linotype"/>
          <w:i/>
          <w:szCs w:val="24"/>
        </w:rPr>
        <w:t>1/ …... Ngày: …. / … / 20</w:t>
      </w:r>
      <w:r w:rsidR="000B0BC4">
        <w:rPr>
          <w:rFonts w:ascii="Palatino Linotype" w:hAnsi="Palatino Linotype"/>
          <w:i/>
          <w:szCs w:val="24"/>
        </w:rPr>
        <w:t>….</w:t>
      </w:r>
    </w:p>
    <w:p w14:paraId="6D48C6FC" w14:textId="3A52B52C" w:rsidR="00F16BDD" w:rsidRPr="000D539A" w:rsidRDefault="00F16BDD" w:rsidP="00585A05">
      <w:pPr>
        <w:spacing w:after="0" w:line="360" w:lineRule="auto"/>
        <w:jc w:val="both"/>
        <w:rPr>
          <w:rFonts w:ascii="Palatino Linotype" w:hAnsi="Palatino Linotype" w:cs="Calibri Light"/>
          <w:b/>
          <w:spacing w:val="-12"/>
          <w:szCs w:val="24"/>
          <w:lang w:val="pt-BR"/>
        </w:rPr>
      </w:pPr>
      <w:r w:rsidRPr="00585A05">
        <w:rPr>
          <w:rFonts w:ascii="Palatino Linotype" w:hAnsi="Palatino Linotype" w:cs="Calibri Light"/>
          <w:b/>
          <w:spacing w:val="-12"/>
          <w:szCs w:val="24"/>
          <w:lang w:val="pt-BR"/>
        </w:rPr>
        <w:t>I. TÓM TẮT LÍ THUYẾT</w:t>
      </w:r>
      <w:r w:rsidR="00253E87" w:rsidRPr="00585A05">
        <w:rPr>
          <w:rFonts w:ascii="Palatino Linotype" w:hAnsi="Palatino Linotype" w:cs="Calibri Light"/>
          <w:b/>
          <w:spacing w:val="-12"/>
          <w:szCs w:val="24"/>
          <w:lang w:val="pt-BR"/>
        </w:rPr>
        <w:t xml:space="preserve"> </w:t>
      </w:r>
    </w:p>
    <w:p w14:paraId="46AD3235" w14:textId="77777777" w:rsidR="00F16BDD" w:rsidRPr="000D539A" w:rsidRDefault="00F16BDD" w:rsidP="000D539A">
      <w:pPr>
        <w:spacing w:after="0" w:line="360" w:lineRule="auto"/>
        <w:jc w:val="both"/>
        <w:rPr>
          <w:rFonts w:ascii="Palatino Linotype" w:hAnsi="Palatino Linotype"/>
          <w:szCs w:val="24"/>
          <w:lang w:val="pt-BR"/>
        </w:rPr>
      </w:pPr>
      <w:r w:rsidRPr="000D539A">
        <w:rPr>
          <w:rFonts w:ascii="Palatino Linotype" w:hAnsi="Palatino Linotype"/>
          <w:szCs w:val="24"/>
          <w:lang w:val="pt-BR"/>
        </w:rPr>
        <w:t>- Ta có thể nhân, chia hai số hữu tỉ bằng cách viết chúng dưới dạng phân số rồi áp dụng quy tắc nhân, chia phân số.</w:t>
      </w:r>
    </w:p>
    <w:p w14:paraId="7D6BE415" w14:textId="77777777" w:rsidR="00F16BDD" w:rsidRPr="000D539A" w:rsidRDefault="00F16BDD" w:rsidP="000D539A">
      <w:pPr>
        <w:spacing w:after="0" w:line="360" w:lineRule="auto"/>
        <w:jc w:val="both"/>
        <w:rPr>
          <w:rFonts w:ascii="Palatino Linotype" w:hAnsi="Palatino Linotype"/>
          <w:spacing w:val="-10"/>
          <w:szCs w:val="24"/>
          <w:lang w:val="pt-BR"/>
        </w:rPr>
      </w:pPr>
      <w:r w:rsidRPr="000D539A">
        <w:rPr>
          <w:rFonts w:ascii="Palatino Linotype" w:hAnsi="Palatino Linotype"/>
          <w:spacing w:val="-10"/>
          <w:szCs w:val="24"/>
          <w:lang w:val="pt-BR"/>
        </w:rPr>
        <w:t>- Mỗi số hữu tỉ khác 0 đều có một số nghịch đảo.</w:t>
      </w:r>
    </w:p>
    <w:p w14:paraId="0F1A0F0F" w14:textId="5A948D4F" w:rsidR="008F28F9" w:rsidRPr="000D539A" w:rsidRDefault="008F28F9" w:rsidP="008F28F9">
      <w:pPr>
        <w:spacing w:after="0" w:line="360" w:lineRule="auto"/>
        <w:jc w:val="both"/>
        <w:rPr>
          <w:rFonts w:ascii="Palatino Linotype" w:hAnsi="Palatino Linotype"/>
          <w:spacing w:val="-8"/>
          <w:szCs w:val="24"/>
        </w:rPr>
      </w:pPr>
      <w:r>
        <w:rPr>
          <w:rFonts w:ascii="Palatino Linotype" w:hAnsi="Palatino Linotype"/>
          <w:b/>
          <w:spacing w:val="-8"/>
          <w:szCs w:val="24"/>
        </w:rPr>
        <w:t xml:space="preserve">Ví dụ </w:t>
      </w:r>
      <w:r w:rsidRPr="000D539A">
        <w:rPr>
          <w:rFonts w:ascii="Palatino Linotype" w:hAnsi="Palatino Linotype"/>
          <w:b/>
          <w:spacing w:val="-8"/>
          <w:szCs w:val="24"/>
        </w:rPr>
        <w:t>1.</w:t>
      </w:r>
      <w:r w:rsidRPr="000D539A">
        <w:rPr>
          <w:rFonts w:ascii="Palatino Linotype" w:hAnsi="Palatino Linotype"/>
          <w:spacing w:val="-8"/>
          <w:szCs w:val="24"/>
        </w:rPr>
        <w:t xml:space="preserve"> Thực hiện phép tính:</w:t>
      </w:r>
      <w:r>
        <w:rPr>
          <w:rFonts w:ascii="Palatino Linotype" w:hAnsi="Palatino Linotype"/>
          <w:spacing w:val="-8"/>
          <w:szCs w:val="24"/>
        </w:rPr>
        <w:t xml:space="preserve"> </w:t>
      </w:r>
      <w:r w:rsidRPr="000D539A">
        <w:rPr>
          <w:rFonts w:ascii="Palatino Linotype" w:hAnsi="Palatino Linotype"/>
          <w:spacing w:val="-8"/>
          <w:szCs w:val="24"/>
        </w:rPr>
        <w:t xml:space="preserve">a) </w:t>
      </w:r>
      <w:r w:rsidRPr="000D539A">
        <w:rPr>
          <w:rFonts w:ascii="Palatino Linotype" w:hAnsi="Palatino Linotype"/>
          <w:spacing w:val="-8"/>
          <w:position w:val="-24"/>
          <w:szCs w:val="24"/>
        </w:rPr>
        <w:object w:dxaOrig="920" w:dyaOrig="620" w14:anchorId="7E8F141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.6pt;height:30.6pt" o:ole="">
            <v:imagedata r:id="rId8" o:title=""/>
          </v:shape>
          <o:OLEObject Type="Embed" ProgID="Equation.DSMT4" ShapeID="_x0000_i1025" DrawAspect="Content" ObjectID="_1626697108" r:id="rId9"/>
        </w:object>
      </w:r>
      <w:r w:rsidRPr="000D539A">
        <w:rPr>
          <w:rFonts w:ascii="Palatino Linotype" w:hAnsi="Palatino Linotype"/>
          <w:spacing w:val="-8"/>
          <w:szCs w:val="24"/>
        </w:rPr>
        <w:tab/>
      </w:r>
      <w:r>
        <w:rPr>
          <w:rFonts w:ascii="Palatino Linotype" w:hAnsi="Palatino Linotype"/>
          <w:spacing w:val="-8"/>
          <w:szCs w:val="24"/>
        </w:rPr>
        <w:tab/>
      </w:r>
      <w:r w:rsidRPr="000D539A">
        <w:rPr>
          <w:rFonts w:ascii="Palatino Linotype" w:hAnsi="Palatino Linotype"/>
          <w:spacing w:val="-8"/>
          <w:szCs w:val="24"/>
        </w:rPr>
        <w:t xml:space="preserve">b) </w:t>
      </w:r>
      <w:r w:rsidRPr="000D539A">
        <w:rPr>
          <w:rFonts w:ascii="Palatino Linotype" w:hAnsi="Palatino Linotype"/>
          <w:spacing w:val="-8"/>
          <w:position w:val="-24"/>
          <w:szCs w:val="24"/>
        </w:rPr>
        <w:object w:dxaOrig="1120" w:dyaOrig="620" w14:anchorId="5203764C">
          <v:shape id="_x0000_i1026" type="#_x0000_t75" style="width:56.4pt;height:30.6pt" o:ole="">
            <v:imagedata r:id="rId10" o:title=""/>
          </v:shape>
          <o:OLEObject Type="Embed" ProgID="Equation.DSMT4" ShapeID="_x0000_i1026" DrawAspect="Content" ObjectID="_1626697109" r:id="rId11"/>
        </w:object>
      </w:r>
      <w:r w:rsidRPr="000D539A">
        <w:rPr>
          <w:rFonts w:ascii="Palatino Linotype" w:hAnsi="Palatino Linotype"/>
          <w:spacing w:val="-8"/>
          <w:szCs w:val="24"/>
        </w:rPr>
        <w:tab/>
      </w:r>
      <w:r>
        <w:rPr>
          <w:rFonts w:ascii="Palatino Linotype" w:hAnsi="Palatino Linotype"/>
          <w:spacing w:val="-8"/>
          <w:szCs w:val="24"/>
        </w:rPr>
        <w:tab/>
      </w:r>
      <w:r w:rsidRPr="000D539A">
        <w:rPr>
          <w:rFonts w:ascii="Palatino Linotype" w:hAnsi="Palatino Linotype"/>
          <w:spacing w:val="-8"/>
          <w:szCs w:val="24"/>
        </w:rPr>
        <w:t xml:space="preserve">c) </w:t>
      </w:r>
      <w:r w:rsidRPr="000D539A">
        <w:rPr>
          <w:rFonts w:ascii="Palatino Linotype" w:hAnsi="Palatino Linotype"/>
          <w:spacing w:val="-8"/>
          <w:position w:val="-28"/>
          <w:szCs w:val="24"/>
        </w:rPr>
        <w:object w:dxaOrig="1700" w:dyaOrig="680" w14:anchorId="69DE32D3">
          <v:shape id="_x0000_i1027" type="#_x0000_t75" style="width:84.6pt;height:33.6pt" o:ole="">
            <v:imagedata r:id="rId12" o:title=""/>
          </v:shape>
          <o:OLEObject Type="Embed" ProgID="Equation.DSMT4" ShapeID="_x0000_i1027" DrawAspect="Content" ObjectID="_1626697110" r:id="rId13"/>
        </w:object>
      </w:r>
    </w:p>
    <w:p w14:paraId="57921F21" w14:textId="2C3A6487" w:rsidR="008F28F9" w:rsidRPr="00D74D5F" w:rsidRDefault="00D74D5F" w:rsidP="000D539A">
      <w:pPr>
        <w:spacing w:after="0" w:line="360" w:lineRule="auto"/>
        <w:jc w:val="both"/>
        <w:rPr>
          <w:rFonts w:ascii="Palatino Linotype" w:hAnsi="Palatino Linotype"/>
          <w:b/>
          <w:spacing w:val="-8"/>
          <w:szCs w:val="24"/>
        </w:rPr>
      </w:pPr>
      <w:r>
        <w:rPr>
          <w:rFonts w:ascii="Palatino Linotype" w:hAnsi="Palatino Linotype"/>
          <w:b/>
          <w:spacing w:val="-8"/>
          <w:szCs w:val="24"/>
        </w:rPr>
        <w:t>Ví dụ 2</w:t>
      </w:r>
      <w:r w:rsidRPr="000D539A">
        <w:rPr>
          <w:rFonts w:ascii="Palatino Linotype" w:hAnsi="Palatino Linotype"/>
          <w:b/>
          <w:spacing w:val="-8"/>
          <w:szCs w:val="24"/>
        </w:rPr>
        <w:t>.</w:t>
      </w:r>
      <w:r w:rsidRPr="000D539A">
        <w:rPr>
          <w:rFonts w:ascii="Palatino Linotype" w:hAnsi="Palatino Linotype"/>
          <w:spacing w:val="-8"/>
          <w:szCs w:val="24"/>
        </w:rPr>
        <w:t xml:space="preserve"> Tìm </w:t>
      </w:r>
      <w:r w:rsidRPr="000D539A">
        <w:rPr>
          <w:rFonts w:ascii="Palatino Linotype" w:hAnsi="Palatino Linotype"/>
          <w:spacing w:val="-8"/>
          <w:position w:val="-6"/>
          <w:szCs w:val="24"/>
        </w:rPr>
        <w:object w:dxaOrig="200" w:dyaOrig="220" w14:anchorId="62DC7062">
          <v:shape id="_x0000_i1028" type="#_x0000_t75" style="width:9.6pt;height:11.4pt" o:ole="">
            <v:imagedata r:id="rId14" o:title=""/>
          </v:shape>
          <o:OLEObject Type="Embed" ProgID="Equation.DSMT4" ShapeID="_x0000_i1028" DrawAspect="Content" ObjectID="_1626697111" r:id="rId15"/>
        </w:object>
      </w:r>
      <w:r w:rsidRPr="000D539A">
        <w:rPr>
          <w:rFonts w:ascii="Palatino Linotype" w:hAnsi="Palatino Linotype"/>
          <w:spacing w:val="-8"/>
          <w:szCs w:val="24"/>
        </w:rPr>
        <w:t xml:space="preserve"> biết:</w:t>
      </w:r>
      <w:r w:rsidRPr="000D539A">
        <w:rPr>
          <w:rFonts w:ascii="Palatino Linotype" w:hAnsi="Palatino Linotype"/>
          <w:b/>
          <w:spacing w:val="-8"/>
          <w:szCs w:val="24"/>
        </w:rPr>
        <w:t xml:space="preserve"> </w:t>
      </w:r>
      <w:r w:rsidRPr="000D539A">
        <w:rPr>
          <w:rFonts w:ascii="Palatino Linotype" w:hAnsi="Palatino Linotype"/>
          <w:spacing w:val="-8"/>
          <w:szCs w:val="24"/>
        </w:rPr>
        <w:t xml:space="preserve">a) </w:t>
      </w:r>
      <w:r w:rsidR="000A3C82" w:rsidRPr="000D539A">
        <w:rPr>
          <w:rFonts w:ascii="Palatino Linotype" w:hAnsi="Palatino Linotype"/>
          <w:spacing w:val="-8"/>
          <w:position w:val="-24"/>
          <w:szCs w:val="24"/>
        </w:rPr>
        <w:object w:dxaOrig="859" w:dyaOrig="620" w14:anchorId="3DD0473A">
          <v:shape id="_x0000_i1029" type="#_x0000_t75" style="width:42.6pt;height:30.6pt" o:ole="">
            <v:imagedata r:id="rId16" o:title=""/>
          </v:shape>
          <o:OLEObject Type="Embed" ProgID="Equation.DSMT4" ShapeID="_x0000_i1029" DrawAspect="Content" ObjectID="_1626697112" r:id="rId17"/>
        </w:object>
      </w:r>
      <w:r w:rsidRPr="000D539A">
        <w:rPr>
          <w:rFonts w:ascii="Palatino Linotype" w:hAnsi="Palatino Linotype"/>
          <w:spacing w:val="-8"/>
          <w:szCs w:val="24"/>
        </w:rPr>
        <w:tab/>
      </w:r>
      <w:r w:rsidRPr="000D539A">
        <w:rPr>
          <w:rFonts w:ascii="Palatino Linotype" w:hAnsi="Palatino Linotype"/>
          <w:spacing w:val="-8"/>
          <w:szCs w:val="24"/>
        </w:rPr>
        <w:tab/>
      </w:r>
      <w:r w:rsidRPr="000D539A">
        <w:rPr>
          <w:rFonts w:ascii="Palatino Linotype" w:hAnsi="Palatino Linotype"/>
          <w:spacing w:val="-8"/>
          <w:szCs w:val="24"/>
        </w:rPr>
        <w:tab/>
        <w:t xml:space="preserve">b) </w:t>
      </w:r>
      <w:r w:rsidR="000A3C82" w:rsidRPr="000D539A">
        <w:rPr>
          <w:rFonts w:ascii="Palatino Linotype" w:hAnsi="Palatino Linotype"/>
          <w:spacing w:val="-8"/>
          <w:position w:val="-24"/>
          <w:szCs w:val="24"/>
        </w:rPr>
        <w:object w:dxaOrig="980" w:dyaOrig="620" w14:anchorId="7A495DEC">
          <v:shape id="_x0000_i1030" type="#_x0000_t75" style="width:48.6pt;height:30.6pt" o:ole="">
            <v:imagedata r:id="rId18" o:title=""/>
          </v:shape>
          <o:OLEObject Type="Embed" ProgID="Equation.DSMT4" ShapeID="_x0000_i1030" DrawAspect="Content" ObjectID="_1626697113" r:id="rId19"/>
        </w:object>
      </w:r>
      <w:r w:rsidRPr="000D539A">
        <w:rPr>
          <w:rFonts w:ascii="Palatino Linotype" w:hAnsi="Palatino Linotype"/>
          <w:spacing w:val="-8"/>
          <w:szCs w:val="24"/>
        </w:rPr>
        <w:tab/>
      </w:r>
      <w:r w:rsidRPr="000D539A">
        <w:rPr>
          <w:rFonts w:ascii="Palatino Linotype" w:hAnsi="Palatino Linotype"/>
          <w:spacing w:val="-8"/>
          <w:szCs w:val="24"/>
        </w:rPr>
        <w:tab/>
        <w:t xml:space="preserve">c) </w:t>
      </w:r>
      <w:r w:rsidRPr="000D539A">
        <w:rPr>
          <w:rFonts w:ascii="Palatino Linotype" w:hAnsi="Palatino Linotype"/>
          <w:spacing w:val="-8"/>
          <w:position w:val="-24"/>
          <w:szCs w:val="24"/>
        </w:rPr>
        <w:object w:dxaOrig="1500" w:dyaOrig="620" w14:anchorId="6BA52F7A">
          <v:shape id="_x0000_i1031" type="#_x0000_t75" style="width:75pt;height:30.6pt" o:ole="">
            <v:imagedata r:id="rId20" o:title=""/>
          </v:shape>
          <o:OLEObject Type="Embed" ProgID="Equation.DSMT4" ShapeID="_x0000_i1031" DrawAspect="Content" ObjectID="_1626697114" r:id="rId21"/>
        </w:object>
      </w:r>
      <w:r w:rsidRPr="000D539A">
        <w:rPr>
          <w:rFonts w:ascii="Palatino Linotype" w:hAnsi="Palatino Linotype"/>
          <w:spacing w:val="-8"/>
          <w:szCs w:val="24"/>
        </w:rPr>
        <w:tab/>
      </w:r>
    </w:p>
    <w:p w14:paraId="56E386E9" w14:textId="77777777" w:rsidR="00F16BDD" w:rsidRPr="000D539A" w:rsidRDefault="00F16BDD" w:rsidP="000D539A">
      <w:pPr>
        <w:spacing w:after="0" w:line="360" w:lineRule="auto"/>
        <w:jc w:val="both"/>
        <w:rPr>
          <w:rFonts w:ascii="Palatino Linotype" w:hAnsi="Palatino Linotype" w:cs="Calibri Light"/>
          <w:b/>
          <w:spacing w:val="-12"/>
          <w:szCs w:val="24"/>
          <w:lang w:val="pt-BR"/>
        </w:rPr>
      </w:pPr>
      <w:r w:rsidRPr="000D539A">
        <w:rPr>
          <w:rFonts w:ascii="Palatino Linotype" w:hAnsi="Palatino Linotype" w:cs="Calibri Light"/>
          <w:b/>
          <w:spacing w:val="-12"/>
          <w:szCs w:val="24"/>
          <w:lang w:val="pt-BR"/>
        </w:rPr>
        <w:t>II. BÀI TẬP TRÊN LỚP</w:t>
      </w:r>
    </w:p>
    <w:p w14:paraId="1B38B68A" w14:textId="77777777" w:rsidR="00AB5E85" w:rsidRPr="000D539A" w:rsidRDefault="00AB5E85" w:rsidP="00AB5E85">
      <w:pPr>
        <w:spacing w:after="0" w:line="360" w:lineRule="auto"/>
        <w:jc w:val="both"/>
        <w:rPr>
          <w:rFonts w:ascii="Palatino Linotype" w:hAnsi="Palatino Linotype"/>
          <w:spacing w:val="-8"/>
          <w:szCs w:val="24"/>
        </w:rPr>
      </w:pPr>
      <w:r w:rsidRPr="000D539A">
        <w:rPr>
          <w:rFonts w:ascii="Palatino Linotype" w:hAnsi="Palatino Linotype"/>
          <w:b/>
          <w:spacing w:val="-8"/>
          <w:szCs w:val="24"/>
        </w:rPr>
        <w:t>Bài 1.</w:t>
      </w:r>
      <w:r>
        <w:rPr>
          <w:rFonts w:ascii="Palatino Linotype" w:hAnsi="Palatino Linotype"/>
          <w:b/>
          <w:spacing w:val="-8"/>
          <w:szCs w:val="24"/>
        </w:rPr>
        <w:t>1</w:t>
      </w:r>
      <w:r w:rsidRPr="000D539A">
        <w:rPr>
          <w:rFonts w:ascii="Palatino Linotype" w:hAnsi="Palatino Linotype"/>
          <w:b/>
          <w:spacing w:val="-8"/>
          <w:szCs w:val="24"/>
        </w:rPr>
        <w:t>.</w:t>
      </w:r>
      <w:r w:rsidRPr="000D539A">
        <w:rPr>
          <w:rFonts w:ascii="Palatino Linotype" w:hAnsi="Palatino Linotype"/>
          <w:spacing w:val="-8"/>
          <w:szCs w:val="24"/>
        </w:rPr>
        <w:t xml:space="preserve"> Thực hiện phép tính:</w:t>
      </w:r>
    </w:p>
    <w:p w14:paraId="69BF842D" w14:textId="3B21E827" w:rsidR="00AB5E85" w:rsidRPr="000D539A" w:rsidRDefault="00AB5E85" w:rsidP="00AB5E85">
      <w:pPr>
        <w:spacing w:after="0" w:line="360" w:lineRule="auto"/>
        <w:jc w:val="both"/>
        <w:rPr>
          <w:rFonts w:ascii="Palatino Linotype" w:hAnsi="Palatino Linotype"/>
          <w:szCs w:val="24"/>
        </w:rPr>
      </w:pPr>
      <w:r w:rsidRPr="000D539A">
        <w:rPr>
          <w:rFonts w:ascii="Palatino Linotype" w:hAnsi="Palatino Linotype"/>
          <w:spacing w:val="-8"/>
          <w:szCs w:val="24"/>
        </w:rPr>
        <w:t xml:space="preserve">a) </w:t>
      </w:r>
      <w:r w:rsidRPr="000D539A">
        <w:rPr>
          <w:rFonts w:ascii="Palatino Linotype" w:hAnsi="Palatino Linotype"/>
          <w:position w:val="-30"/>
          <w:szCs w:val="24"/>
        </w:rPr>
        <w:object w:dxaOrig="1359" w:dyaOrig="720" w14:anchorId="0ED1A41A">
          <v:shape id="_x0000_i1032" type="#_x0000_t75" style="width:67.8pt;height:36pt" o:ole="">
            <v:imagedata r:id="rId22" o:title=""/>
          </v:shape>
          <o:OLEObject Type="Embed" ProgID="Equation.DSMT4" ShapeID="_x0000_i1032" DrawAspect="Content" ObjectID="_1626697115" r:id="rId23"/>
        </w:object>
      </w:r>
      <w:r w:rsidRPr="000D539A">
        <w:rPr>
          <w:rFonts w:ascii="Palatino Linotype" w:hAnsi="Palatino Linotype"/>
          <w:szCs w:val="24"/>
        </w:rPr>
        <w:tab/>
      </w:r>
      <w:r w:rsidRPr="000D539A">
        <w:rPr>
          <w:rFonts w:ascii="Palatino Linotype" w:hAnsi="Palatino Linotype"/>
          <w:szCs w:val="24"/>
        </w:rPr>
        <w:tab/>
      </w:r>
      <w:r>
        <w:rPr>
          <w:rFonts w:ascii="Palatino Linotype" w:hAnsi="Palatino Linotype"/>
          <w:szCs w:val="24"/>
        </w:rPr>
        <w:tab/>
      </w:r>
      <w:r>
        <w:rPr>
          <w:rFonts w:ascii="Palatino Linotype" w:hAnsi="Palatino Linotype"/>
          <w:szCs w:val="24"/>
        </w:rPr>
        <w:tab/>
      </w:r>
      <w:r w:rsidRPr="000D539A">
        <w:rPr>
          <w:rFonts w:ascii="Palatino Linotype" w:hAnsi="Palatino Linotype"/>
          <w:spacing w:val="-8"/>
          <w:szCs w:val="24"/>
        </w:rPr>
        <w:t xml:space="preserve">b) </w:t>
      </w:r>
      <w:r w:rsidRPr="000D539A">
        <w:rPr>
          <w:rFonts w:ascii="Palatino Linotype" w:hAnsi="Palatino Linotype"/>
          <w:position w:val="-30"/>
          <w:szCs w:val="24"/>
        </w:rPr>
        <w:object w:dxaOrig="3240" w:dyaOrig="720" w14:anchorId="561D2896">
          <v:shape id="_x0000_i1033" type="#_x0000_t75" style="width:162pt;height:36pt" o:ole="">
            <v:imagedata r:id="rId24" o:title=""/>
          </v:shape>
          <o:OLEObject Type="Embed" ProgID="Equation.DSMT4" ShapeID="_x0000_i1033" DrawAspect="Content" ObjectID="_1626697116" r:id="rId25"/>
        </w:object>
      </w:r>
    </w:p>
    <w:p w14:paraId="733EAD74" w14:textId="22F5EF1A" w:rsidR="00AB5E85" w:rsidRPr="000D539A" w:rsidRDefault="00AB5E85" w:rsidP="00AB5E85">
      <w:pPr>
        <w:spacing w:after="0" w:line="360" w:lineRule="auto"/>
        <w:jc w:val="both"/>
        <w:rPr>
          <w:rFonts w:ascii="Palatino Linotype" w:hAnsi="Palatino Linotype"/>
          <w:szCs w:val="24"/>
        </w:rPr>
      </w:pPr>
      <w:r w:rsidRPr="000D539A">
        <w:rPr>
          <w:rFonts w:ascii="Palatino Linotype" w:hAnsi="Palatino Linotype"/>
          <w:spacing w:val="-12"/>
          <w:szCs w:val="24"/>
          <w:lang w:val="pt-BR"/>
        </w:rPr>
        <w:t xml:space="preserve">c) </w:t>
      </w:r>
      <w:r w:rsidRPr="000D539A">
        <w:rPr>
          <w:rFonts w:ascii="Palatino Linotype" w:hAnsi="Palatino Linotype"/>
          <w:spacing w:val="-12"/>
          <w:position w:val="-30"/>
          <w:szCs w:val="24"/>
          <w:lang w:val="pt-BR"/>
        </w:rPr>
        <w:object w:dxaOrig="3480" w:dyaOrig="780" w14:anchorId="2B9D6999">
          <v:shape id="_x0000_i1034" type="#_x0000_t75" style="width:174pt;height:39pt" o:ole="">
            <v:imagedata r:id="rId26" o:title=""/>
          </v:shape>
          <o:OLEObject Type="Embed" ProgID="Equation.DSMT4" ShapeID="_x0000_i1034" DrawAspect="Content" ObjectID="_1626697117" r:id="rId27"/>
        </w:object>
      </w:r>
      <w:r>
        <w:rPr>
          <w:rFonts w:ascii="Palatino Linotype" w:hAnsi="Palatino Linotype"/>
          <w:szCs w:val="24"/>
        </w:rPr>
        <w:tab/>
      </w:r>
      <w:r w:rsidRPr="000D539A">
        <w:rPr>
          <w:rFonts w:ascii="Palatino Linotype" w:hAnsi="Palatino Linotype"/>
          <w:spacing w:val="-8"/>
          <w:szCs w:val="24"/>
        </w:rPr>
        <w:t>d)</w:t>
      </w:r>
      <w:r w:rsidRPr="00AB5E85">
        <w:rPr>
          <w:rFonts w:ascii="Palatino Linotype" w:hAnsi="Palatino Linotype"/>
          <w:szCs w:val="24"/>
        </w:rPr>
        <w:t xml:space="preserve"> </w:t>
      </w:r>
      <w:r w:rsidRPr="000D539A">
        <w:rPr>
          <w:rFonts w:ascii="Palatino Linotype" w:hAnsi="Palatino Linotype"/>
          <w:position w:val="-24"/>
          <w:szCs w:val="24"/>
        </w:rPr>
        <w:object w:dxaOrig="1800" w:dyaOrig="639" w14:anchorId="4821FDCE">
          <v:shape id="_x0000_i1035" type="#_x0000_t75" style="width:89.4pt;height:32.4pt" o:ole="">
            <v:imagedata r:id="rId28" o:title=""/>
          </v:shape>
          <o:OLEObject Type="Embed" ProgID="Equation.DSMT4" ShapeID="_x0000_i1035" DrawAspect="Content" ObjectID="_1626697118" r:id="rId29"/>
        </w:object>
      </w:r>
      <w:r>
        <w:rPr>
          <w:rFonts w:ascii="Palatino Linotype" w:hAnsi="Palatino Linotype"/>
          <w:szCs w:val="24"/>
        </w:rPr>
        <w:t xml:space="preserve"> </w:t>
      </w:r>
    </w:p>
    <w:p w14:paraId="59078C1F" w14:textId="0D1CEF78" w:rsidR="00AB5E85" w:rsidRPr="000D539A" w:rsidRDefault="00AB5E85" w:rsidP="00AB5E85">
      <w:pPr>
        <w:spacing w:after="0" w:line="360" w:lineRule="auto"/>
        <w:jc w:val="both"/>
        <w:rPr>
          <w:rFonts w:ascii="Palatino Linotype" w:hAnsi="Palatino Linotype"/>
          <w:spacing w:val="-8"/>
          <w:szCs w:val="24"/>
        </w:rPr>
      </w:pPr>
      <w:r w:rsidRPr="000D539A">
        <w:rPr>
          <w:rFonts w:ascii="Palatino Linotype" w:hAnsi="Palatino Linotype"/>
          <w:b/>
          <w:spacing w:val="-8"/>
          <w:szCs w:val="24"/>
        </w:rPr>
        <w:t>Bài 1.</w:t>
      </w:r>
      <w:r w:rsidR="008A5E53">
        <w:rPr>
          <w:rFonts w:ascii="Palatino Linotype" w:hAnsi="Palatino Linotype"/>
          <w:b/>
          <w:spacing w:val="-8"/>
          <w:szCs w:val="24"/>
        </w:rPr>
        <w:t>2</w:t>
      </w:r>
      <w:r w:rsidRPr="000D539A">
        <w:rPr>
          <w:rFonts w:ascii="Palatino Linotype" w:hAnsi="Palatino Linotype"/>
          <w:b/>
          <w:spacing w:val="-8"/>
          <w:szCs w:val="24"/>
        </w:rPr>
        <w:t>.</w:t>
      </w:r>
      <w:r w:rsidRPr="000D539A">
        <w:rPr>
          <w:rFonts w:ascii="Palatino Linotype" w:hAnsi="Palatino Linotype"/>
          <w:spacing w:val="-8"/>
          <w:szCs w:val="24"/>
        </w:rPr>
        <w:t xml:space="preserve"> Thực hiện phép tính</w:t>
      </w:r>
      <w:r>
        <w:rPr>
          <w:rFonts w:ascii="Palatino Linotype" w:hAnsi="Palatino Linotype"/>
          <w:spacing w:val="-8"/>
          <w:szCs w:val="24"/>
        </w:rPr>
        <w:t xml:space="preserve"> bằng cách hợp lý nhất:</w:t>
      </w:r>
    </w:p>
    <w:p w14:paraId="119756E8" w14:textId="47882B60" w:rsidR="00AB5E85" w:rsidRPr="000D539A" w:rsidRDefault="00AB5E85" w:rsidP="00AB5E85">
      <w:pPr>
        <w:spacing w:after="0" w:line="360" w:lineRule="auto"/>
        <w:jc w:val="both"/>
        <w:rPr>
          <w:rFonts w:ascii="Palatino Linotype" w:hAnsi="Palatino Linotype"/>
          <w:szCs w:val="24"/>
        </w:rPr>
      </w:pPr>
      <w:r w:rsidRPr="000D539A">
        <w:rPr>
          <w:rFonts w:ascii="Palatino Linotype" w:hAnsi="Palatino Linotype"/>
          <w:spacing w:val="-8"/>
          <w:szCs w:val="24"/>
        </w:rPr>
        <w:t xml:space="preserve">a) </w:t>
      </w:r>
      <w:r w:rsidR="008A5E53" w:rsidRPr="000D539A">
        <w:rPr>
          <w:rFonts w:ascii="Palatino Linotype" w:hAnsi="Palatino Linotype"/>
          <w:position w:val="-24"/>
          <w:szCs w:val="24"/>
        </w:rPr>
        <w:object w:dxaOrig="1620" w:dyaOrig="639" w14:anchorId="446CC32C">
          <v:shape id="_x0000_i1036" type="#_x0000_t75" style="width:80.4pt;height:32.4pt" o:ole="">
            <v:imagedata r:id="rId30" o:title=""/>
          </v:shape>
          <o:OLEObject Type="Embed" ProgID="Equation.DSMT4" ShapeID="_x0000_i1036" DrawAspect="Content" ObjectID="_1626697119" r:id="rId31"/>
        </w:object>
      </w:r>
      <w:r w:rsidRPr="000D539A">
        <w:rPr>
          <w:rFonts w:ascii="Palatino Linotype" w:hAnsi="Palatino Linotype"/>
          <w:szCs w:val="24"/>
        </w:rPr>
        <w:tab/>
      </w:r>
      <w:r w:rsidRPr="000D539A">
        <w:rPr>
          <w:rFonts w:ascii="Palatino Linotype" w:hAnsi="Palatino Linotype"/>
          <w:szCs w:val="24"/>
        </w:rPr>
        <w:tab/>
      </w:r>
      <w:r w:rsidR="008A5E53">
        <w:rPr>
          <w:rFonts w:ascii="Palatino Linotype" w:hAnsi="Palatino Linotype"/>
          <w:szCs w:val="24"/>
        </w:rPr>
        <w:tab/>
      </w:r>
      <w:r w:rsidR="008A5E53">
        <w:rPr>
          <w:rFonts w:ascii="Palatino Linotype" w:hAnsi="Palatino Linotype"/>
          <w:szCs w:val="24"/>
        </w:rPr>
        <w:tab/>
      </w:r>
      <w:r w:rsidRPr="000D539A">
        <w:rPr>
          <w:rFonts w:ascii="Palatino Linotype" w:hAnsi="Palatino Linotype"/>
          <w:spacing w:val="-8"/>
          <w:szCs w:val="24"/>
        </w:rPr>
        <w:t xml:space="preserve">b) </w:t>
      </w:r>
      <w:r w:rsidR="008A5E53" w:rsidRPr="000D539A">
        <w:rPr>
          <w:rFonts w:ascii="Palatino Linotype" w:hAnsi="Palatino Linotype"/>
          <w:position w:val="-24"/>
          <w:szCs w:val="24"/>
        </w:rPr>
        <w:object w:dxaOrig="2920" w:dyaOrig="639" w14:anchorId="495FB62A">
          <v:shape id="_x0000_i1037" type="#_x0000_t75" style="width:145.2pt;height:32.4pt" o:ole="">
            <v:imagedata r:id="rId32" o:title=""/>
          </v:shape>
          <o:OLEObject Type="Embed" ProgID="Equation.DSMT4" ShapeID="_x0000_i1037" DrawAspect="Content" ObjectID="_1626697120" r:id="rId33"/>
        </w:object>
      </w:r>
    </w:p>
    <w:p w14:paraId="5857CAF5" w14:textId="2A1B7FF9" w:rsidR="00AB5E85" w:rsidRPr="008A5E53" w:rsidRDefault="00AB5E85" w:rsidP="000D539A">
      <w:pPr>
        <w:spacing w:after="0" w:line="360" w:lineRule="auto"/>
        <w:jc w:val="both"/>
        <w:rPr>
          <w:rFonts w:ascii="Palatino Linotype" w:hAnsi="Palatino Linotype"/>
          <w:szCs w:val="24"/>
        </w:rPr>
      </w:pPr>
      <w:r w:rsidRPr="000D539A">
        <w:rPr>
          <w:rFonts w:ascii="Palatino Linotype" w:hAnsi="Palatino Linotype"/>
          <w:spacing w:val="-12"/>
          <w:szCs w:val="24"/>
          <w:lang w:val="pt-BR"/>
        </w:rPr>
        <w:t xml:space="preserve">c) </w:t>
      </w:r>
      <w:r w:rsidR="008A5E53" w:rsidRPr="008A5E53">
        <w:rPr>
          <w:rFonts w:ascii="Palatino Linotype" w:hAnsi="Palatino Linotype"/>
          <w:position w:val="-56"/>
          <w:szCs w:val="24"/>
        </w:rPr>
        <w:object w:dxaOrig="1780" w:dyaOrig="1240" w14:anchorId="1282F2B2">
          <v:shape id="_x0000_i1038" type="#_x0000_t75" style="width:88.8pt;height:63pt" o:ole="">
            <v:imagedata r:id="rId34" o:title=""/>
          </v:shape>
          <o:OLEObject Type="Embed" ProgID="Equation.DSMT4" ShapeID="_x0000_i1038" DrawAspect="Content" ObjectID="_1626697121" r:id="rId35"/>
        </w:object>
      </w:r>
      <w:r>
        <w:rPr>
          <w:rFonts w:ascii="Palatino Linotype" w:hAnsi="Palatino Linotype"/>
          <w:szCs w:val="24"/>
        </w:rPr>
        <w:tab/>
      </w:r>
      <w:r w:rsidR="008A5E53">
        <w:rPr>
          <w:rFonts w:ascii="Palatino Linotype" w:hAnsi="Palatino Linotype"/>
          <w:szCs w:val="24"/>
        </w:rPr>
        <w:tab/>
      </w:r>
      <w:r w:rsidR="008A5E53">
        <w:rPr>
          <w:rFonts w:ascii="Palatino Linotype" w:hAnsi="Palatino Linotype"/>
          <w:szCs w:val="24"/>
        </w:rPr>
        <w:tab/>
      </w:r>
      <w:r w:rsidR="008A5E53">
        <w:rPr>
          <w:rFonts w:ascii="Palatino Linotype" w:hAnsi="Palatino Linotype"/>
          <w:szCs w:val="24"/>
        </w:rPr>
        <w:tab/>
      </w:r>
      <w:r w:rsidRPr="000D539A">
        <w:rPr>
          <w:rFonts w:ascii="Palatino Linotype" w:hAnsi="Palatino Linotype"/>
          <w:spacing w:val="-8"/>
          <w:szCs w:val="24"/>
        </w:rPr>
        <w:t>d)</w:t>
      </w:r>
      <w:r w:rsidRPr="008F28F9">
        <w:rPr>
          <w:rFonts w:ascii="Palatino Linotype" w:hAnsi="Palatino Linotype"/>
          <w:position w:val="-30"/>
          <w:szCs w:val="24"/>
        </w:rPr>
        <w:object w:dxaOrig="4020" w:dyaOrig="720" w14:anchorId="5A4E6D80">
          <v:shape id="_x0000_i1039" type="#_x0000_t75" style="width:199.8pt;height:36pt" o:ole="">
            <v:imagedata r:id="rId36" o:title=""/>
          </v:shape>
          <o:OLEObject Type="Embed" ProgID="Equation.DSMT4" ShapeID="_x0000_i1039" DrawAspect="Content" ObjectID="_1626697122" r:id="rId37"/>
        </w:object>
      </w:r>
      <w:r>
        <w:rPr>
          <w:rFonts w:ascii="Palatino Linotype" w:hAnsi="Palatino Linotype"/>
          <w:szCs w:val="24"/>
        </w:rPr>
        <w:t xml:space="preserve"> (</w:t>
      </w:r>
      <w:r w:rsidRPr="008F28F9">
        <w:rPr>
          <w:rFonts w:ascii="Palatino Linotype" w:hAnsi="Palatino Linotype"/>
          <w:position w:val="-8"/>
          <w:szCs w:val="24"/>
        </w:rPr>
        <w:object w:dxaOrig="1219" w:dyaOrig="300" w14:anchorId="0DCBA863">
          <v:shape id="_x0000_i1040" type="#_x0000_t75" style="width:60.6pt;height:15pt" o:ole="">
            <v:imagedata r:id="rId38" o:title=""/>
          </v:shape>
          <o:OLEObject Type="Embed" ProgID="Equation.DSMT4" ShapeID="_x0000_i1040" DrawAspect="Content" ObjectID="_1626697123" r:id="rId39"/>
        </w:object>
      </w:r>
      <w:r>
        <w:rPr>
          <w:rFonts w:ascii="Palatino Linotype" w:hAnsi="Palatino Linotype"/>
          <w:szCs w:val="24"/>
        </w:rPr>
        <w:t>)</w:t>
      </w:r>
    </w:p>
    <w:p w14:paraId="3CF05736" w14:textId="0A2F6212" w:rsidR="00F16BDD" w:rsidRPr="000D539A" w:rsidRDefault="00F16BDD" w:rsidP="000D539A">
      <w:pPr>
        <w:spacing w:after="0" w:line="360" w:lineRule="auto"/>
        <w:jc w:val="both"/>
        <w:rPr>
          <w:rFonts w:ascii="Palatino Linotype" w:hAnsi="Palatino Linotype"/>
          <w:b/>
          <w:spacing w:val="-8"/>
          <w:szCs w:val="24"/>
        </w:rPr>
      </w:pPr>
      <w:r w:rsidRPr="000D539A">
        <w:rPr>
          <w:rFonts w:ascii="Palatino Linotype" w:hAnsi="Palatino Linotype"/>
          <w:b/>
          <w:spacing w:val="-8"/>
          <w:szCs w:val="24"/>
        </w:rPr>
        <w:t xml:space="preserve">Bài </w:t>
      </w:r>
      <w:r w:rsidR="00311380" w:rsidRPr="000D539A">
        <w:rPr>
          <w:rFonts w:ascii="Palatino Linotype" w:hAnsi="Palatino Linotype"/>
          <w:b/>
          <w:spacing w:val="-8"/>
          <w:szCs w:val="24"/>
        </w:rPr>
        <w:t>1.</w:t>
      </w:r>
      <w:r w:rsidR="008A5E53">
        <w:rPr>
          <w:rFonts w:ascii="Palatino Linotype" w:hAnsi="Palatino Linotype"/>
          <w:b/>
          <w:spacing w:val="-8"/>
          <w:szCs w:val="24"/>
        </w:rPr>
        <w:t>3</w:t>
      </w:r>
      <w:r w:rsidRPr="000D539A">
        <w:rPr>
          <w:rFonts w:ascii="Palatino Linotype" w:hAnsi="Palatino Linotype"/>
          <w:b/>
          <w:spacing w:val="-8"/>
          <w:szCs w:val="24"/>
        </w:rPr>
        <w:t xml:space="preserve">. </w:t>
      </w:r>
      <w:r w:rsidRPr="000D539A">
        <w:rPr>
          <w:rFonts w:ascii="Palatino Linotype" w:hAnsi="Palatino Linotype"/>
          <w:spacing w:val="-8"/>
          <w:szCs w:val="24"/>
        </w:rPr>
        <w:t xml:space="preserve">Tìm </w:t>
      </w:r>
      <w:r w:rsidRPr="000D539A">
        <w:rPr>
          <w:rFonts w:ascii="Palatino Linotype" w:hAnsi="Palatino Linotype"/>
          <w:spacing w:val="-8"/>
          <w:position w:val="-6"/>
          <w:szCs w:val="24"/>
        </w:rPr>
        <w:object w:dxaOrig="200" w:dyaOrig="220" w14:anchorId="6F5C3755">
          <v:shape id="_x0000_i1041" type="#_x0000_t75" style="width:9.6pt;height:11.4pt" o:ole="">
            <v:imagedata r:id="rId14" o:title=""/>
          </v:shape>
          <o:OLEObject Type="Embed" ProgID="Equation.DSMT4" ShapeID="_x0000_i1041" DrawAspect="Content" ObjectID="_1626697124" r:id="rId40"/>
        </w:object>
      </w:r>
      <w:r w:rsidRPr="000D539A">
        <w:rPr>
          <w:rFonts w:ascii="Palatino Linotype" w:hAnsi="Palatino Linotype"/>
          <w:spacing w:val="-8"/>
          <w:szCs w:val="24"/>
        </w:rPr>
        <w:t xml:space="preserve"> biết:</w:t>
      </w:r>
      <w:r w:rsidRPr="000D539A">
        <w:rPr>
          <w:rFonts w:ascii="Palatino Linotype" w:hAnsi="Palatino Linotype"/>
          <w:b/>
          <w:spacing w:val="-8"/>
          <w:szCs w:val="24"/>
        </w:rPr>
        <w:t xml:space="preserve"> </w:t>
      </w:r>
    </w:p>
    <w:p w14:paraId="26F8C52D" w14:textId="1700AB7E" w:rsidR="00D74D5F" w:rsidRPr="000D539A" w:rsidRDefault="00D74D5F" w:rsidP="00D74D5F">
      <w:pPr>
        <w:spacing w:after="0" w:line="360" w:lineRule="auto"/>
        <w:jc w:val="both"/>
        <w:rPr>
          <w:rFonts w:ascii="Palatino Linotype" w:hAnsi="Palatino Linotype"/>
          <w:spacing w:val="-8"/>
          <w:szCs w:val="24"/>
        </w:rPr>
      </w:pPr>
      <w:r>
        <w:rPr>
          <w:rFonts w:ascii="Palatino Linotype" w:hAnsi="Palatino Linotype"/>
          <w:spacing w:val="-8"/>
          <w:szCs w:val="24"/>
        </w:rPr>
        <w:t>a</w:t>
      </w:r>
      <w:r w:rsidRPr="000D539A">
        <w:rPr>
          <w:rFonts w:ascii="Palatino Linotype" w:hAnsi="Palatino Linotype"/>
          <w:spacing w:val="-8"/>
          <w:szCs w:val="24"/>
        </w:rPr>
        <w:t xml:space="preserve">) </w:t>
      </w:r>
      <w:r w:rsidRPr="000D539A">
        <w:rPr>
          <w:rFonts w:ascii="Palatino Linotype" w:hAnsi="Palatino Linotype"/>
          <w:spacing w:val="-8"/>
          <w:position w:val="-24"/>
          <w:szCs w:val="24"/>
        </w:rPr>
        <w:object w:dxaOrig="1340" w:dyaOrig="620" w14:anchorId="3C467BAA">
          <v:shape id="_x0000_i1042" type="#_x0000_t75" style="width:66.6pt;height:30.6pt" o:ole="">
            <v:imagedata r:id="rId41" o:title=""/>
          </v:shape>
          <o:OLEObject Type="Embed" ProgID="Equation.DSMT4" ShapeID="_x0000_i1042" DrawAspect="Content" ObjectID="_1626697125" r:id="rId42"/>
        </w:object>
      </w:r>
      <w:r w:rsidRPr="000D539A">
        <w:rPr>
          <w:rFonts w:ascii="Palatino Linotype" w:hAnsi="Palatino Linotype"/>
          <w:spacing w:val="-8"/>
          <w:szCs w:val="24"/>
        </w:rPr>
        <w:tab/>
      </w:r>
      <w:r w:rsidRPr="000D539A">
        <w:rPr>
          <w:rFonts w:ascii="Palatino Linotype" w:hAnsi="Palatino Linotype"/>
          <w:spacing w:val="-8"/>
          <w:szCs w:val="24"/>
        </w:rPr>
        <w:tab/>
      </w:r>
      <w:r>
        <w:rPr>
          <w:rFonts w:ascii="Palatino Linotype" w:hAnsi="Palatino Linotype"/>
          <w:spacing w:val="-8"/>
          <w:szCs w:val="24"/>
        </w:rPr>
        <w:tab/>
        <w:t>b</w:t>
      </w:r>
      <w:r w:rsidRPr="000D539A">
        <w:rPr>
          <w:rFonts w:ascii="Palatino Linotype" w:hAnsi="Palatino Linotype"/>
          <w:spacing w:val="-8"/>
          <w:szCs w:val="24"/>
        </w:rPr>
        <w:t xml:space="preserve">) </w:t>
      </w:r>
      <w:r w:rsidRPr="00D74D5F">
        <w:rPr>
          <w:rFonts w:ascii="Palatino Linotype" w:hAnsi="Palatino Linotype"/>
          <w:spacing w:val="-8"/>
          <w:position w:val="-24"/>
          <w:szCs w:val="24"/>
        </w:rPr>
        <w:object w:dxaOrig="2060" w:dyaOrig="620" w14:anchorId="7702EA8B">
          <v:shape id="_x0000_i1043" type="#_x0000_t75" style="width:103.2pt;height:30.6pt" o:ole="">
            <v:imagedata r:id="rId43" o:title=""/>
          </v:shape>
          <o:OLEObject Type="Embed" ProgID="Equation.DSMT4" ShapeID="_x0000_i1043" DrawAspect="Content" ObjectID="_1626697126" r:id="rId44"/>
        </w:object>
      </w:r>
      <w:r w:rsidRPr="000D539A">
        <w:rPr>
          <w:rFonts w:ascii="Palatino Linotype" w:hAnsi="Palatino Linotype"/>
          <w:spacing w:val="-8"/>
          <w:szCs w:val="24"/>
        </w:rPr>
        <w:tab/>
      </w:r>
      <w:r w:rsidRPr="000D539A">
        <w:rPr>
          <w:rFonts w:ascii="Palatino Linotype" w:hAnsi="Palatino Linotype"/>
          <w:spacing w:val="-8"/>
          <w:szCs w:val="24"/>
        </w:rPr>
        <w:tab/>
      </w:r>
      <w:r>
        <w:rPr>
          <w:rFonts w:ascii="Palatino Linotype" w:hAnsi="Palatino Linotype"/>
          <w:spacing w:val="-8"/>
          <w:szCs w:val="24"/>
        </w:rPr>
        <w:t>c</w:t>
      </w:r>
      <w:r w:rsidRPr="000D539A">
        <w:rPr>
          <w:rFonts w:ascii="Palatino Linotype" w:hAnsi="Palatino Linotype"/>
          <w:spacing w:val="-8"/>
          <w:szCs w:val="24"/>
        </w:rPr>
        <w:t xml:space="preserve">) </w:t>
      </w:r>
      <w:r w:rsidRPr="000D539A">
        <w:rPr>
          <w:rFonts w:ascii="Palatino Linotype" w:hAnsi="Palatino Linotype"/>
          <w:spacing w:val="-8"/>
          <w:position w:val="-28"/>
          <w:szCs w:val="24"/>
        </w:rPr>
        <w:object w:dxaOrig="1980" w:dyaOrig="680" w14:anchorId="586C8878">
          <v:shape id="_x0000_i1044" type="#_x0000_t75" style="width:99pt;height:33.6pt" o:ole="">
            <v:imagedata r:id="rId45" o:title=""/>
          </v:shape>
          <o:OLEObject Type="Embed" ProgID="Equation.DSMT4" ShapeID="_x0000_i1044" DrawAspect="Content" ObjectID="_1626697127" r:id="rId46"/>
        </w:object>
      </w:r>
    </w:p>
    <w:p w14:paraId="34537EFA" w14:textId="5D29DC04" w:rsidR="00D74D5F" w:rsidRPr="000D539A" w:rsidRDefault="00D74D5F" w:rsidP="00D74D5F">
      <w:pPr>
        <w:spacing w:after="0" w:line="360" w:lineRule="auto"/>
        <w:jc w:val="both"/>
        <w:rPr>
          <w:rFonts w:ascii="Palatino Linotype" w:hAnsi="Palatino Linotype"/>
          <w:spacing w:val="-8"/>
          <w:szCs w:val="24"/>
        </w:rPr>
      </w:pPr>
      <w:r>
        <w:rPr>
          <w:rFonts w:ascii="Palatino Linotype" w:hAnsi="Palatino Linotype"/>
          <w:spacing w:val="-8"/>
          <w:szCs w:val="24"/>
        </w:rPr>
        <w:t>d</w:t>
      </w:r>
      <w:r w:rsidRPr="000D539A">
        <w:rPr>
          <w:rFonts w:ascii="Palatino Linotype" w:hAnsi="Palatino Linotype"/>
          <w:spacing w:val="-8"/>
          <w:szCs w:val="24"/>
        </w:rPr>
        <w:t xml:space="preserve">) </w:t>
      </w:r>
      <w:r w:rsidRPr="000D539A">
        <w:rPr>
          <w:rFonts w:ascii="Palatino Linotype" w:hAnsi="Palatino Linotype"/>
          <w:spacing w:val="-8"/>
          <w:position w:val="-28"/>
          <w:szCs w:val="24"/>
        </w:rPr>
        <w:object w:dxaOrig="2560" w:dyaOrig="680" w14:anchorId="075B7B91">
          <v:shape id="_x0000_i1045" type="#_x0000_t75" style="width:128.4pt;height:33.6pt" o:ole="">
            <v:imagedata r:id="rId47" o:title=""/>
          </v:shape>
          <o:OLEObject Type="Embed" ProgID="Equation.DSMT4" ShapeID="_x0000_i1045" DrawAspect="Content" ObjectID="_1626697128" r:id="rId48"/>
        </w:object>
      </w:r>
      <w:r w:rsidRPr="000D539A">
        <w:rPr>
          <w:rFonts w:ascii="Palatino Linotype" w:hAnsi="Palatino Linotype"/>
          <w:spacing w:val="-8"/>
          <w:szCs w:val="24"/>
        </w:rPr>
        <w:tab/>
      </w:r>
      <w:r w:rsidRPr="000D539A">
        <w:rPr>
          <w:rFonts w:ascii="Palatino Linotype" w:hAnsi="Palatino Linotype"/>
          <w:spacing w:val="-8"/>
          <w:szCs w:val="24"/>
        </w:rPr>
        <w:tab/>
      </w:r>
      <w:r>
        <w:rPr>
          <w:rFonts w:ascii="Palatino Linotype" w:hAnsi="Palatino Linotype"/>
          <w:spacing w:val="-8"/>
          <w:szCs w:val="24"/>
        </w:rPr>
        <w:t>e</w:t>
      </w:r>
      <w:r w:rsidRPr="000D539A">
        <w:rPr>
          <w:rFonts w:ascii="Palatino Linotype" w:hAnsi="Palatino Linotype"/>
          <w:spacing w:val="-8"/>
          <w:szCs w:val="24"/>
        </w:rPr>
        <w:t xml:space="preserve">) </w:t>
      </w:r>
      <w:r w:rsidRPr="000D539A">
        <w:rPr>
          <w:rFonts w:ascii="Palatino Linotype" w:hAnsi="Palatino Linotype"/>
          <w:spacing w:val="-12"/>
          <w:position w:val="-30"/>
          <w:szCs w:val="24"/>
          <w:lang w:val="pt-BR"/>
        </w:rPr>
        <w:object w:dxaOrig="1900" w:dyaOrig="780" w14:anchorId="778F51BF">
          <v:shape id="_x0000_i1046" type="#_x0000_t75" style="width:94.8pt;height:39pt" o:ole="">
            <v:imagedata r:id="rId49" o:title=""/>
          </v:shape>
          <o:OLEObject Type="Embed" ProgID="Equation.DSMT4" ShapeID="_x0000_i1046" DrawAspect="Content" ObjectID="_1626697129" r:id="rId50"/>
        </w:object>
      </w:r>
      <w:r w:rsidRPr="000D539A">
        <w:rPr>
          <w:rFonts w:ascii="Palatino Linotype" w:hAnsi="Palatino Linotype"/>
          <w:spacing w:val="-8"/>
          <w:szCs w:val="24"/>
        </w:rPr>
        <w:tab/>
      </w:r>
      <w:r w:rsidRPr="000D539A">
        <w:rPr>
          <w:rFonts w:ascii="Palatino Linotype" w:hAnsi="Palatino Linotype"/>
          <w:spacing w:val="-8"/>
          <w:szCs w:val="24"/>
        </w:rPr>
        <w:tab/>
      </w:r>
      <w:r>
        <w:rPr>
          <w:rFonts w:ascii="Palatino Linotype" w:hAnsi="Palatino Linotype"/>
          <w:spacing w:val="-8"/>
          <w:szCs w:val="24"/>
        </w:rPr>
        <w:tab/>
        <w:t>g</w:t>
      </w:r>
      <w:r w:rsidRPr="000D539A">
        <w:rPr>
          <w:rFonts w:ascii="Palatino Linotype" w:hAnsi="Palatino Linotype"/>
          <w:spacing w:val="-8"/>
          <w:szCs w:val="24"/>
        </w:rPr>
        <w:t xml:space="preserve">) </w:t>
      </w:r>
      <w:r w:rsidRPr="00D74D5F">
        <w:rPr>
          <w:rFonts w:ascii="Palatino Linotype" w:hAnsi="Palatino Linotype"/>
          <w:spacing w:val="-8"/>
          <w:position w:val="-24"/>
          <w:szCs w:val="24"/>
        </w:rPr>
        <w:object w:dxaOrig="2540" w:dyaOrig="620" w14:anchorId="20357126">
          <v:shape id="_x0000_i1047" type="#_x0000_t75" style="width:127.2pt;height:30.6pt" o:ole="">
            <v:imagedata r:id="rId51" o:title=""/>
          </v:shape>
          <o:OLEObject Type="Embed" ProgID="Equation.DSMT4" ShapeID="_x0000_i1047" DrawAspect="Content" ObjectID="_1626697130" r:id="rId52"/>
        </w:object>
      </w:r>
    </w:p>
    <w:p w14:paraId="101F5675" w14:textId="40995176" w:rsidR="00F16BDD" w:rsidRPr="000D539A" w:rsidRDefault="00D74D5F" w:rsidP="000D539A">
      <w:pPr>
        <w:spacing w:after="0" w:line="360" w:lineRule="auto"/>
        <w:jc w:val="both"/>
        <w:rPr>
          <w:rFonts w:ascii="Palatino Linotype" w:hAnsi="Palatino Linotype"/>
          <w:spacing w:val="-8"/>
          <w:szCs w:val="24"/>
        </w:rPr>
      </w:pPr>
      <w:r>
        <w:rPr>
          <w:rFonts w:ascii="Palatino Linotype" w:hAnsi="Palatino Linotype"/>
          <w:spacing w:val="-8"/>
          <w:szCs w:val="24"/>
        </w:rPr>
        <w:t>h*</w:t>
      </w:r>
      <w:r w:rsidRPr="000D539A">
        <w:rPr>
          <w:rFonts w:ascii="Palatino Linotype" w:hAnsi="Palatino Linotype"/>
          <w:spacing w:val="-8"/>
          <w:szCs w:val="24"/>
        </w:rPr>
        <w:t>)</w:t>
      </w:r>
      <w:r>
        <w:rPr>
          <w:rFonts w:ascii="Palatino Linotype" w:hAnsi="Palatino Linotype"/>
          <w:spacing w:val="-8"/>
          <w:szCs w:val="24"/>
        </w:rPr>
        <w:t xml:space="preserve"> </w:t>
      </w:r>
      <w:r w:rsidR="00F16BDD" w:rsidRPr="000D539A">
        <w:rPr>
          <w:rFonts w:ascii="Palatino Linotype" w:hAnsi="Palatino Linotype"/>
          <w:spacing w:val="-12"/>
          <w:szCs w:val="24"/>
          <w:lang w:val="pt-BR"/>
        </w:rPr>
        <w:t xml:space="preserve"> </w:t>
      </w:r>
      <w:r w:rsidRPr="00D74D5F">
        <w:rPr>
          <w:rFonts w:ascii="Palatino Linotype" w:hAnsi="Palatino Linotype"/>
          <w:spacing w:val="-8"/>
          <w:position w:val="-24"/>
          <w:szCs w:val="24"/>
        </w:rPr>
        <w:object w:dxaOrig="2820" w:dyaOrig="620" w14:anchorId="6549BA6D">
          <v:shape id="_x0000_i1048" type="#_x0000_t75" style="width:141pt;height:30.6pt" o:ole="">
            <v:imagedata r:id="rId53" o:title=""/>
          </v:shape>
          <o:OLEObject Type="Embed" ProgID="Equation.DSMT4" ShapeID="_x0000_i1048" DrawAspect="Content" ObjectID="_1626697131" r:id="rId54"/>
        </w:object>
      </w:r>
    </w:p>
    <w:p w14:paraId="03E1BACA" w14:textId="7B1261D0" w:rsidR="00543A13" w:rsidRDefault="008A5E53" w:rsidP="008A5E53">
      <w:pPr>
        <w:spacing w:after="0" w:line="360" w:lineRule="auto"/>
        <w:jc w:val="both"/>
        <w:rPr>
          <w:rFonts w:ascii="Palatino Linotype" w:hAnsi="Palatino Linotype"/>
          <w:bCs/>
          <w:spacing w:val="-8"/>
          <w:szCs w:val="24"/>
        </w:rPr>
      </w:pPr>
      <w:r w:rsidRPr="00543A13">
        <w:rPr>
          <w:rFonts w:ascii="Palatino Linotype" w:hAnsi="Palatino Linotype"/>
          <w:b/>
          <w:spacing w:val="-8"/>
          <w:szCs w:val="24"/>
        </w:rPr>
        <w:t xml:space="preserve">Bài 1.4. </w:t>
      </w:r>
      <w:r w:rsidR="00543A13">
        <w:rPr>
          <w:rFonts w:ascii="Palatino Linotype" w:hAnsi="Palatino Linotype"/>
          <w:bCs/>
          <w:spacing w:val="-8"/>
          <w:szCs w:val="24"/>
        </w:rPr>
        <w:t>Tìm giá trị của x thỏa mãn trong mỗi trường hợp sau:</w:t>
      </w:r>
    </w:p>
    <w:p w14:paraId="1033F56D" w14:textId="183CD267" w:rsidR="00543A13" w:rsidRPr="00FE4303" w:rsidRDefault="00543A13" w:rsidP="00543A13">
      <w:pPr>
        <w:spacing w:after="0" w:line="360" w:lineRule="auto"/>
        <w:jc w:val="both"/>
        <w:rPr>
          <w:rFonts w:ascii="Palatino Linotype" w:hAnsi="Palatino Linotype"/>
          <w:spacing w:val="-14"/>
          <w:szCs w:val="24"/>
          <w:lang w:val="pt-BR"/>
        </w:rPr>
      </w:pPr>
      <w:r w:rsidRPr="00FE4303">
        <w:rPr>
          <w:rFonts w:ascii="Palatino Linotype" w:hAnsi="Palatino Linotype"/>
          <w:spacing w:val="-14"/>
          <w:szCs w:val="24"/>
          <w:lang w:val="pt-BR"/>
        </w:rPr>
        <w:t xml:space="preserve">a) </w:t>
      </w:r>
      <w:r w:rsidRPr="00FE4303">
        <w:rPr>
          <w:rFonts w:ascii="Palatino Linotype" w:hAnsi="Palatino Linotype"/>
          <w:spacing w:val="-14"/>
          <w:position w:val="-24"/>
          <w:szCs w:val="24"/>
          <w:lang w:val="pt-BR"/>
        </w:rPr>
        <w:object w:dxaOrig="1040" w:dyaOrig="620" w14:anchorId="435127D6">
          <v:shape id="_x0000_i1049" type="#_x0000_t75" style="width:51.6pt;height:30.6pt" o:ole="">
            <v:imagedata r:id="rId55" o:title=""/>
          </v:shape>
          <o:OLEObject Type="Embed" ProgID="Equation.DSMT4" ShapeID="_x0000_i1049" DrawAspect="Content" ObjectID="_1626697132" r:id="rId56"/>
        </w:object>
      </w:r>
      <w:r w:rsidRPr="00FE4303">
        <w:rPr>
          <w:rFonts w:ascii="Palatino Linotype" w:hAnsi="Palatino Linotype"/>
          <w:spacing w:val="-14"/>
          <w:szCs w:val="24"/>
          <w:lang w:val="pt-BR"/>
        </w:rPr>
        <w:tab/>
      </w:r>
      <w:r w:rsidRPr="00FE4303">
        <w:rPr>
          <w:rFonts w:ascii="Palatino Linotype" w:hAnsi="Palatino Linotype"/>
          <w:spacing w:val="-14"/>
          <w:szCs w:val="24"/>
          <w:lang w:val="pt-BR"/>
        </w:rPr>
        <w:tab/>
      </w:r>
      <w:r w:rsidRPr="00FE4303">
        <w:rPr>
          <w:rFonts w:ascii="Palatino Linotype" w:hAnsi="Palatino Linotype"/>
          <w:spacing w:val="-14"/>
          <w:szCs w:val="24"/>
          <w:lang w:val="pt-BR"/>
        </w:rPr>
        <w:tab/>
      </w:r>
      <w:r w:rsidRPr="00FE4303">
        <w:rPr>
          <w:rFonts w:ascii="Palatino Linotype" w:hAnsi="Palatino Linotype"/>
          <w:spacing w:val="-14"/>
          <w:szCs w:val="24"/>
          <w:lang w:val="pt-BR"/>
        </w:rPr>
        <w:tab/>
        <w:t xml:space="preserve">b) </w:t>
      </w:r>
      <w:r w:rsidRPr="00543A13">
        <w:rPr>
          <w:rFonts w:ascii="Palatino Linotype" w:hAnsi="Palatino Linotype"/>
          <w:spacing w:val="-14"/>
          <w:position w:val="-14"/>
          <w:szCs w:val="24"/>
          <w:lang w:val="pt-BR"/>
        </w:rPr>
        <w:object w:dxaOrig="1680" w:dyaOrig="400" w14:anchorId="30002263">
          <v:shape id="_x0000_i1050" type="#_x0000_t75" style="width:84pt;height:19.8pt" o:ole="">
            <v:imagedata r:id="rId57" o:title=""/>
          </v:shape>
          <o:OLEObject Type="Embed" ProgID="Equation.DSMT4" ShapeID="_x0000_i1050" DrawAspect="Content" ObjectID="_1626697133" r:id="rId58"/>
        </w:object>
      </w:r>
      <w:r w:rsidRPr="00FE4303">
        <w:rPr>
          <w:rFonts w:ascii="Palatino Linotype" w:hAnsi="Palatino Linotype"/>
          <w:spacing w:val="-14"/>
          <w:szCs w:val="24"/>
          <w:lang w:val="pt-BR"/>
        </w:rPr>
        <w:t xml:space="preserve"> </w:t>
      </w:r>
    </w:p>
    <w:p w14:paraId="71E7687B" w14:textId="578B385E" w:rsidR="00543A13" w:rsidRPr="00FE4303" w:rsidRDefault="00543A13" w:rsidP="00543A13">
      <w:pPr>
        <w:spacing w:after="0" w:line="360" w:lineRule="auto"/>
        <w:jc w:val="both"/>
        <w:rPr>
          <w:rFonts w:ascii="Palatino Linotype" w:hAnsi="Palatino Linotype"/>
          <w:spacing w:val="-14"/>
          <w:szCs w:val="24"/>
          <w:lang w:val="pt-BR"/>
        </w:rPr>
      </w:pPr>
      <w:r>
        <w:rPr>
          <w:rFonts w:ascii="Palatino Linotype" w:hAnsi="Palatino Linotype"/>
          <w:spacing w:val="-14"/>
          <w:szCs w:val="24"/>
          <w:lang w:val="pt-BR"/>
        </w:rPr>
        <w:t>c</w:t>
      </w:r>
      <w:r w:rsidRPr="00FE4303">
        <w:rPr>
          <w:rFonts w:ascii="Palatino Linotype" w:hAnsi="Palatino Linotype"/>
          <w:spacing w:val="-14"/>
          <w:szCs w:val="24"/>
          <w:lang w:val="pt-BR"/>
        </w:rPr>
        <w:t xml:space="preserve">) </w:t>
      </w:r>
      <w:r w:rsidRPr="00543A13">
        <w:rPr>
          <w:rFonts w:ascii="Palatino Linotype" w:hAnsi="Palatino Linotype"/>
          <w:spacing w:val="-14"/>
          <w:position w:val="-28"/>
          <w:szCs w:val="24"/>
          <w:lang w:val="pt-BR"/>
        </w:rPr>
        <w:object w:dxaOrig="1920" w:dyaOrig="680" w14:anchorId="5487CA1A">
          <v:shape id="_x0000_i1051" type="#_x0000_t75" style="width:96pt;height:34.2pt" o:ole="">
            <v:imagedata r:id="rId59" o:title=""/>
          </v:shape>
          <o:OLEObject Type="Embed" ProgID="Equation.DSMT4" ShapeID="_x0000_i1051" DrawAspect="Content" ObjectID="_1626697134" r:id="rId60"/>
        </w:object>
      </w:r>
      <w:r w:rsidRPr="00FE4303">
        <w:rPr>
          <w:rFonts w:ascii="Palatino Linotype" w:hAnsi="Palatino Linotype"/>
          <w:spacing w:val="-14"/>
          <w:szCs w:val="24"/>
          <w:lang w:val="pt-BR"/>
        </w:rPr>
        <w:t xml:space="preserve"> </w:t>
      </w:r>
      <w:r>
        <w:rPr>
          <w:rFonts w:ascii="Palatino Linotype" w:hAnsi="Palatino Linotype"/>
          <w:spacing w:val="-14"/>
          <w:szCs w:val="24"/>
          <w:lang w:val="pt-BR"/>
        </w:rPr>
        <w:tab/>
      </w:r>
      <w:r>
        <w:rPr>
          <w:rFonts w:ascii="Palatino Linotype" w:hAnsi="Palatino Linotype"/>
          <w:spacing w:val="-14"/>
          <w:szCs w:val="24"/>
          <w:lang w:val="pt-BR"/>
        </w:rPr>
        <w:tab/>
        <w:t>d</w:t>
      </w:r>
      <w:r w:rsidRPr="00FE4303">
        <w:rPr>
          <w:rFonts w:ascii="Palatino Linotype" w:hAnsi="Palatino Linotype"/>
          <w:spacing w:val="-14"/>
          <w:szCs w:val="24"/>
          <w:lang w:val="pt-BR"/>
        </w:rPr>
        <w:t xml:space="preserve">) </w:t>
      </w:r>
      <w:r w:rsidRPr="00543A13">
        <w:rPr>
          <w:rFonts w:ascii="Palatino Linotype" w:hAnsi="Palatino Linotype"/>
          <w:spacing w:val="-14"/>
          <w:position w:val="-14"/>
          <w:szCs w:val="24"/>
          <w:lang w:val="pt-BR"/>
        </w:rPr>
        <w:object w:dxaOrig="1700" w:dyaOrig="400" w14:anchorId="4BEE1263">
          <v:shape id="_x0000_i1052" type="#_x0000_t75" style="width:85.2pt;height:19.8pt" o:ole="">
            <v:imagedata r:id="rId61" o:title=""/>
          </v:shape>
          <o:OLEObject Type="Embed" ProgID="Equation.DSMT4" ShapeID="_x0000_i1052" DrawAspect="Content" ObjectID="_1626697135" r:id="rId62"/>
        </w:object>
      </w:r>
      <w:r w:rsidRPr="00FE4303">
        <w:rPr>
          <w:rFonts w:ascii="Palatino Linotype" w:hAnsi="Palatino Linotype"/>
          <w:spacing w:val="-14"/>
          <w:szCs w:val="24"/>
          <w:lang w:val="pt-BR"/>
        </w:rPr>
        <w:t xml:space="preserve"> </w:t>
      </w:r>
      <w:r>
        <w:rPr>
          <w:rFonts w:ascii="Palatino Linotype" w:hAnsi="Palatino Linotype"/>
          <w:spacing w:val="-14"/>
          <w:szCs w:val="24"/>
          <w:lang w:val="pt-BR"/>
        </w:rPr>
        <w:tab/>
      </w:r>
      <w:r>
        <w:rPr>
          <w:rFonts w:ascii="Palatino Linotype" w:hAnsi="Palatino Linotype"/>
          <w:spacing w:val="-14"/>
          <w:szCs w:val="24"/>
          <w:lang w:val="pt-BR"/>
        </w:rPr>
        <w:tab/>
      </w:r>
      <w:r>
        <w:rPr>
          <w:rFonts w:ascii="Palatino Linotype" w:hAnsi="Palatino Linotype"/>
          <w:spacing w:val="-14"/>
          <w:szCs w:val="24"/>
          <w:lang w:val="pt-BR"/>
        </w:rPr>
        <w:tab/>
      </w:r>
      <w:r>
        <w:rPr>
          <w:rFonts w:ascii="Palatino Linotype" w:hAnsi="Palatino Linotype"/>
          <w:spacing w:val="-14"/>
          <w:szCs w:val="24"/>
          <w:lang w:val="pt-BR"/>
        </w:rPr>
        <w:tab/>
        <w:t>e</w:t>
      </w:r>
      <w:r w:rsidRPr="00FE4303">
        <w:rPr>
          <w:rFonts w:ascii="Palatino Linotype" w:hAnsi="Palatino Linotype"/>
          <w:spacing w:val="-14"/>
          <w:szCs w:val="24"/>
          <w:lang w:val="pt-BR"/>
        </w:rPr>
        <w:t xml:space="preserve">) </w:t>
      </w:r>
      <w:r w:rsidRPr="00543A13">
        <w:rPr>
          <w:rFonts w:ascii="Palatino Linotype" w:hAnsi="Palatino Linotype"/>
          <w:spacing w:val="-14"/>
          <w:position w:val="-28"/>
          <w:szCs w:val="24"/>
          <w:lang w:val="pt-BR"/>
        </w:rPr>
        <w:object w:dxaOrig="1920" w:dyaOrig="680" w14:anchorId="61616EE0">
          <v:shape id="_x0000_i1053" type="#_x0000_t75" style="width:96pt;height:34.2pt" o:ole="">
            <v:imagedata r:id="rId63" o:title=""/>
          </v:shape>
          <o:OLEObject Type="Embed" ProgID="Equation.DSMT4" ShapeID="_x0000_i1053" DrawAspect="Content" ObjectID="_1626697136" r:id="rId64"/>
        </w:object>
      </w:r>
      <w:r w:rsidRPr="00FE4303">
        <w:rPr>
          <w:rFonts w:ascii="Palatino Linotype" w:hAnsi="Palatino Linotype"/>
          <w:spacing w:val="-14"/>
          <w:szCs w:val="24"/>
          <w:lang w:val="pt-BR"/>
        </w:rPr>
        <w:t xml:space="preserve"> </w:t>
      </w:r>
    </w:p>
    <w:p w14:paraId="68175E0F" w14:textId="77777777" w:rsidR="001871DC" w:rsidRDefault="00311380" w:rsidP="001871DC">
      <w:pPr>
        <w:spacing w:after="0" w:line="240" w:lineRule="auto"/>
        <w:jc w:val="both"/>
        <w:rPr>
          <w:rFonts w:ascii="Palatino Linotype" w:hAnsi="Palatino Linotype" w:cs="Calibri Light"/>
          <w:b/>
          <w:spacing w:val="-12"/>
          <w:szCs w:val="24"/>
          <w:lang w:val="pt-BR"/>
        </w:rPr>
      </w:pPr>
      <w:r w:rsidRPr="000D539A">
        <w:rPr>
          <w:rFonts w:ascii="Palatino Linotype" w:hAnsi="Palatino Linotype" w:cs="Calibri Light"/>
          <w:b/>
          <w:spacing w:val="-12"/>
          <w:szCs w:val="24"/>
          <w:lang w:val="pt-BR"/>
        </w:rPr>
        <w:lastRenderedPageBreak/>
        <w:t>III. BÀI TẬP BỔ SUNG</w:t>
      </w:r>
    </w:p>
    <w:p w14:paraId="27A3C572" w14:textId="16FFA2DB" w:rsidR="00CD5594" w:rsidRPr="000D539A" w:rsidRDefault="00CD5594" w:rsidP="001871DC">
      <w:pPr>
        <w:spacing w:after="0" w:line="240" w:lineRule="auto"/>
        <w:jc w:val="both"/>
        <w:rPr>
          <w:rFonts w:ascii="Palatino Linotype" w:hAnsi="Palatino Linotype" w:cs="Calibri Light"/>
          <w:b/>
          <w:spacing w:val="-12"/>
          <w:szCs w:val="24"/>
          <w:lang w:val="pt-BR"/>
        </w:rPr>
      </w:pPr>
      <w:r w:rsidRPr="000D539A">
        <w:rPr>
          <w:rFonts w:ascii="Palatino Linotype" w:hAnsi="Palatino Linotype"/>
          <w:b/>
          <w:spacing w:val="-12"/>
          <w:szCs w:val="24"/>
          <w:lang w:val="pt-BR"/>
        </w:rPr>
        <w:t>Bài 2.</w:t>
      </w:r>
      <w:r w:rsidR="00543A13">
        <w:rPr>
          <w:rFonts w:ascii="Palatino Linotype" w:hAnsi="Palatino Linotype"/>
          <w:b/>
          <w:spacing w:val="-12"/>
          <w:szCs w:val="24"/>
          <w:lang w:val="pt-BR"/>
        </w:rPr>
        <w:t>1</w:t>
      </w:r>
      <w:r w:rsidRPr="000D539A">
        <w:rPr>
          <w:rFonts w:ascii="Palatino Linotype" w:hAnsi="Palatino Linotype"/>
          <w:b/>
          <w:spacing w:val="-12"/>
          <w:szCs w:val="24"/>
          <w:lang w:val="pt-BR"/>
        </w:rPr>
        <w:t>.</w:t>
      </w:r>
      <w:r w:rsidRPr="000D539A">
        <w:rPr>
          <w:rFonts w:ascii="Palatino Linotype" w:hAnsi="Palatino Linotype"/>
          <w:spacing w:val="-12"/>
          <w:szCs w:val="24"/>
          <w:lang w:val="pt-BR"/>
        </w:rPr>
        <w:t xml:space="preserve"> Tính giá trị của biểu thức: </w:t>
      </w:r>
      <w:r w:rsidR="000D539A" w:rsidRPr="000D539A">
        <w:rPr>
          <w:rFonts w:ascii="Palatino Linotype" w:hAnsi="Palatino Linotype"/>
          <w:position w:val="-56"/>
          <w:szCs w:val="24"/>
        </w:rPr>
        <w:object w:dxaOrig="3760" w:dyaOrig="1240" w14:anchorId="18364600">
          <v:shape id="_x0000_i1054" type="#_x0000_t75" style="width:187.2pt;height:62.4pt" o:ole="">
            <v:imagedata r:id="rId65" o:title=""/>
          </v:shape>
          <o:OLEObject Type="Embed" ProgID="Equation.DSMT4" ShapeID="_x0000_i1054" DrawAspect="Content" ObjectID="_1626697137" r:id="rId66"/>
        </w:object>
      </w:r>
    </w:p>
    <w:p w14:paraId="57C73253" w14:textId="0398B275" w:rsidR="00FB71E6" w:rsidRPr="000F0A17" w:rsidRDefault="00D7060B" w:rsidP="00FB71E6">
      <w:pPr>
        <w:spacing w:after="0" w:line="360" w:lineRule="auto"/>
        <w:rPr>
          <w:rFonts w:ascii="Palatino Linotype" w:hAnsi="Palatino Linotype"/>
          <w:i/>
          <w:iCs/>
          <w:spacing w:val="-12"/>
          <w:szCs w:val="24"/>
          <w:lang w:val="pt-BR"/>
        </w:rPr>
      </w:pPr>
      <w:r w:rsidRPr="000D539A">
        <w:rPr>
          <w:rFonts w:ascii="Palatino Linotype" w:hAnsi="Palatino Linotype"/>
          <w:b/>
          <w:spacing w:val="-12"/>
          <w:szCs w:val="24"/>
          <w:lang w:val="pt-BR"/>
        </w:rPr>
        <w:t>Bài 2.</w:t>
      </w:r>
      <w:r w:rsidR="00543A13">
        <w:rPr>
          <w:rFonts w:ascii="Palatino Linotype" w:hAnsi="Palatino Linotype"/>
          <w:b/>
          <w:spacing w:val="-12"/>
          <w:szCs w:val="24"/>
          <w:lang w:val="pt-BR"/>
        </w:rPr>
        <w:t>2</w:t>
      </w:r>
      <w:r w:rsidRPr="000D539A">
        <w:rPr>
          <w:rFonts w:ascii="Palatino Linotype" w:hAnsi="Palatino Linotype"/>
          <w:b/>
          <w:spacing w:val="-12"/>
          <w:szCs w:val="24"/>
          <w:lang w:val="pt-BR"/>
        </w:rPr>
        <w:t>.</w:t>
      </w:r>
      <w:r w:rsidRPr="000D539A">
        <w:rPr>
          <w:rFonts w:ascii="Palatino Linotype" w:hAnsi="Palatino Linotype"/>
          <w:spacing w:val="-12"/>
          <w:szCs w:val="24"/>
          <w:lang w:val="pt-BR"/>
        </w:rPr>
        <w:t xml:space="preserve"> </w:t>
      </w:r>
      <w:r>
        <w:rPr>
          <w:rFonts w:ascii="Palatino Linotype" w:hAnsi="Palatino Linotype"/>
          <w:spacing w:val="-12"/>
          <w:szCs w:val="24"/>
          <w:lang w:val="pt-BR"/>
        </w:rPr>
        <w:t xml:space="preserve"> </w:t>
      </w:r>
      <w:r w:rsidRPr="00D7060B">
        <w:rPr>
          <w:rFonts w:ascii="Palatino Linotype" w:hAnsi="Palatino Linotype"/>
          <w:szCs w:val="24"/>
          <w:lang w:val="pt-BR"/>
        </w:rPr>
        <w:t>Một phép chia có số bị chia</w:t>
      </w:r>
      <w:r>
        <w:rPr>
          <w:rFonts w:ascii="Palatino Linotype" w:hAnsi="Palatino Linotype"/>
          <w:spacing w:val="-12"/>
          <w:szCs w:val="24"/>
          <w:lang w:val="pt-BR"/>
        </w:rPr>
        <w:t xml:space="preserve">  được viết bởi 2013 chữ số 7, số chia là 15. Tính phần thập phân của thương.</w:t>
      </w:r>
      <w:r w:rsidR="000F0A17">
        <w:rPr>
          <w:rFonts w:ascii="Palatino Linotype" w:hAnsi="Palatino Linotype"/>
          <w:spacing w:val="-12"/>
          <w:szCs w:val="24"/>
          <w:lang w:val="pt-BR"/>
        </w:rPr>
        <w:t xml:space="preserve"> </w:t>
      </w:r>
      <w:r w:rsidR="000F0A17">
        <w:rPr>
          <w:rFonts w:ascii="Palatino Linotype" w:hAnsi="Palatino Linotype"/>
          <w:i/>
          <w:iCs/>
          <w:spacing w:val="-12"/>
          <w:szCs w:val="24"/>
          <w:lang w:val="pt-BR"/>
        </w:rPr>
        <w:t>(Gợi ý: Tách ra 1 số chia hết cho 15, phần thập phân sẽ tính được từ phép chia số còn lại cho 15)</w:t>
      </w:r>
    </w:p>
    <w:p w14:paraId="62AAF5C9" w14:textId="4FBBEEA8" w:rsidR="00A157F1" w:rsidRPr="000F0A17" w:rsidRDefault="00FB71E6" w:rsidP="00FB71E6">
      <w:pPr>
        <w:spacing w:after="0" w:line="360" w:lineRule="auto"/>
        <w:rPr>
          <w:rFonts w:ascii="Palatino Linotype" w:hAnsi="Palatino Linotype" w:cs="Calibri Light"/>
          <w:b/>
          <w:i/>
          <w:iCs/>
          <w:spacing w:val="-12"/>
          <w:szCs w:val="24"/>
          <w:lang w:val="pt-BR"/>
        </w:rPr>
      </w:pPr>
      <w:r w:rsidRPr="000D539A">
        <w:rPr>
          <w:rFonts w:ascii="Palatino Linotype" w:hAnsi="Palatino Linotype"/>
          <w:b/>
          <w:spacing w:val="-12"/>
          <w:szCs w:val="24"/>
          <w:lang w:val="pt-BR"/>
        </w:rPr>
        <w:t>Bài 2.</w:t>
      </w:r>
      <w:r w:rsidR="00543A13">
        <w:rPr>
          <w:rFonts w:ascii="Palatino Linotype" w:hAnsi="Palatino Linotype"/>
          <w:b/>
          <w:spacing w:val="-12"/>
          <w:szCs w:val="24"/>
          <w:lang w:val="pt-BR"/>
        </w:rPr>
        <w:t>3</w:t>
      </w:r>
      <w:r w:rsidR="000F0A17">
        <w:rPr>
          <w:rFonts w:ascii="Palatino Linotype" w:hAnsi="Palatino Linotype"/>
          <w:b/>
          <w:spacing w:val="-12"/>
          <w:szCs w:val="24"/>
          <w:lang w:val="pt-BR"/>
        </w:rPr>
        <w:t>*</w:t>
      </w:r>
      <w:r w:rsidRPr="000D539A">
        <w:rPr>
          <w:rFonts w:ascii="Palatino Linotype" w:hAnsi="Palatino Linotype"/>
          <w:b/>
          <w:spacing w:val="-12"/>
          <w:szCs w:val="24"/>
          <w:lang w:val="pt-BR"/>
        </w:rPr>
        <w:t>.</w:t>
      </w:r>
      <w:r w:rsidRPr="000D539A">
        <w:rPr>
          <w:rFonts w:ascii="Palatino Linotype" w:hAnsi="Palatino Linotype"/>
          <w:spacing w:val="-12"/>
          <w:szCs w:val="24"/>
          <w:lang w:val="pt-BR"/>
        </w:rPr>
        <w:t xml:space="preserve"> </w:t>
      </w:r>
      <w:r>
        <w:rPr>
          <w:rFonts w:ascii="Palatino Linotype" w:hAnsi="Palatino Linotype"/>
          <w:spacing w:val="-12"/>
          <w:szCs w:val="24"/>
          <w:lang w:val="pt-BR"/>
        </w:rPr>
        <w:t xml:space="preserve"> </w:t>
      </w:r>
      <w:r>
        <w:rPr>
          <w:rFonts w:ascii="Palatino Linotype" w:hAnsi="Palatino Linotype"/>
          <w:szCs w:val="24"/>
          <w:lang w:val="pt-BR"/>
        </w:rPr>
        <w:t xml:space="preserve">Chứng minh rằng không tồn tại hai số hữu tỉ x và y trái dấu, không đối nhau thỏa mãn đẳng thức: </w:t>
      </w:r>
      <w:r w:rsidRPr="00D7060B">
        <w:rPr>
          <w:rFonts w:ascii="Palatino Linotype" w:hAnsi="Palatino Linotype"/>
          <w:szCs w:val="24"/>
          <w:lang w:val="pt-BR"/>
        </w:rPr>
        <w:t xml:space="preserve"> </w:t>
      </w:r>
      <w:r w:rsidR="00A157F1" w:rsidRPr="000D539A">
        <w:rPr>
          <w:rFonts w:ascii="Palatino Linotype" w:hAnsi="Palatino Linotype"/>
          <w:spacing w:val="-12"/>
          <w:position w:val="-28"/>
          <w:szCs w:val="24"/>
          <w:lang w:val="pt-BR"/>
        </w:rPr>
        <w:object w:dxaOrig="1380" w:dyaOrig="660" w14:anchorId="32B8193D">
          <v:shape id="_x0000_i1055" type="#_x0000_t75" style="width:68.4pt;height:32.4pt" o:ole="">
            <v:imagedata r:id="rId67" o:title=""/>
          </v:shape>
          <o:OLEObject Type="Embed" ProgID="Equation.DSMT4" ShapeID="_x0000_i1055" DrawAspect="Content" ObjectID="_1626697138" r:id="rId68"/>
        </w:object>
      </w:r>
      <w:r w:rsidR="000F0A17">
        <w:rPr>
          <w:rFonts w:ascii="Palatino Linotype" w:hAnsi="Palatino Linotype"/>
          <w:i/>
          <w:iCs/>
          <w:spacing w:val="-12"/>
          <w:szCs w:val="24"/>
          <w:lang w:val="pt-BR"/>
        </w:rPr>
        <w:t>(Gợi ý: Chứng minh bằng phương pháp phản chứng)</w:t>
      </w:r>
    </w:p>
    <w:p w14:paraId="4B839DE5" w14:textId="6DDAB9AF" w:rsidR="00AB5E85" w:rsidRPr="001871DC" w:rsidRDefault="00AB5E85" w:rsidP="00AB5E85">
      <w:pPr>
        <w:spacing w:after="0" w:line="360" w:lineRule="auto"/>
        <w:rPr>
          <w:rFonts w:ascii="Palatino Linotype" w:hAnsi="Palatino Linotype"/>
          <w:szCs w:val="24"/>
        </w:rPr>
      </w:pPr>
      <w:r w:rsidRPr="00FE4303">
        <w:rPr>
          <w:rFonts w:ascii="Palatino Linotype" w:hAnsi="Palatino Linotype"/>
          <w:b/>
          <w:szCs w:val="24"/>
        </w:rPr>
        <w:t>Bài 2.</w:t>
      </w:r>
      <w:r w:rsidR="00543A13">
        <w:rPr>
          <w:rFonts w:ascii="Palatino Linotype" w:hAnsi="Palatino Linotype"/>
          <w:b/>
          <w:szCs w:val="24"/>
        </w:rPr>
        <w:t>4</w:t>
      </w:r>
      <w:r w:rsidRPr="00FE4303">
        <w:rPr>
          <w:rFonts w:ascii="Palatino Linotype" w:hAnsi="Palatino Linotype"/>
          <w:b/>
          <w:szCs w:val="24"/>
        </w:rPr>
        <w:t>.</w:t>
      </w:r>
      <w:r w:rsidRPr="00FE4303">
        <w:rPr>
          <w:rFonts w:ascii="Palatino Linotype" w:hAnsi="Palatino Linotype"/>
          <w:szCs w:val="24"/>
        </w:rPr>
        <w:t xml:space="preserve"> Tìm các số nguyên x và y biết rằng: </w:t>
      </w:r>
      <w:r w:rsidRPr="00FE4303">
        <w:rPr>
          <w:rFonts w:ascii="Palatino Linotype" w:hAnsi="Palatino Linotype"/>
          <w:i/>
          <w:spacing w:val="-14"/>
          <w:szCs w:val="24"/>
          <w:lang w:val="pt-BR"/>
        </w:rPr>
        <w:t>(Gợi ý: Đưa về phương trình tích)</w:t>
      </w:r>
      <w:r w:rsidR="001871DC">
        <w:rPr>
          <w:rFonts w:ascii="Palatino Linotype" w:hAnsi="Palatino Linotype"/>
          <w:szCs w:val="24"/>
        </w:rPr>
        <w:t xml:space="preserve"> </w:t>
      </w:r>
      <w:r w:rsidRPr="00FE4303">
        <w:rPr>
          <w:rFonts w:ascii="Palatino Linotype" w:hAnsi="Palatino Linotype"/>
          <w:szCs w:val="24"/>
        </w:rPr>
        <w:t xml:space="preserve">a)  </w:t>
      </w:r>
      <w:r w:rsidRPr="00FE4303">
        <w:rPr>
          <w:rFonts w:ascii="Palatino Linotype" w:hAnsi="Palatino Linotype"/>
          <w:spacing w:val="-14"/>
          <w:position w:val="-24"/>
          <w:szCs w:val="24"/>
          <w:lang w:val="pt-BR"/>
        </w:rPr>
        <w:object w:dxaOrig="999" w:dyaOrig="620" w14:anchorId="36E24316">
          <v:shape id="_x0000_i1056" type="#_x0000_t75" style="width:49.8pt;height:31.2pt" o:ole="">
            <v:imagedata r:id="rId69" o:title=""/>
          </v:shape>
          <o:OLEObject Type="Embed" ProgID="Equation.DSMT4" ShapeID="_x0000_i1056" DrawAspect="Content" ObjectID="_1626697139" r:id="rId70"/>
        </w:object>
      </w:r>
      <w:r w:rsidRPr="00FE4303">
        <w:rPr>
          <w:rFonts w:ascii="Palatino Linotype" w:hAnsi="Palatino Linotype"/>
          <w:spacing w:val="-14"/>
          <w:szCs w:val="24"/>
          <w:lang w:val="pt-BR"/>
        </w:rPr>
        <w:t xml:space="preserve"> </w:t>
      </w:r>
      <w:r w:rsidR="001871DC">
        <w:rPr>
          <w:rFonts w:ascii="Palatino Linotype" w:hAnsi="Palatino Linotype"/>
          <w:spacing w:val="-14"/>
          <w:szCs w:val="24"/>
          <w:lang w:val="pt-BR"/>
        </w:rPr>
        <w:t xml:space="preserve">   </w:t>
      </w:r>
      <w:r w:rsidRPr="00FE4303">
        <w:rPr>
          <w:rFonts w:ascii="Palatino Linotype" w:hAnsi="Palatino Linotype"/>
          <w:szCs w:val="24"/>
        </w:rPr>
        <w:t>b)</w:t>
      </w:r>
      <w:r w:rsidRPr="00FE4303">
        <w:rPr>
          <w:rFonts w:ascii="Palatino Linotype" w:hAnsi="Palatino Linotype"/>
          <w:spacing w:val="-14"/>
          <w:position w:val="-28"/>
          <w:szCs w:val="24"/>
          <w:lang w:val="pt-BR"/>
        </w:rPr>
        <w:object w:dxaOrig="1020" w:dyaOrig="660" w14:anchorId="213472B8">
          <v:shape id="_x0000_i1057" type="#_x0000_t75" style="width:51pt;height:33pt" o:ole="">
            <v:imagedata r:id="rId71" o:title=""/>
          </v:shape>
          <o:OLEObject Type="Embed" ProgID="Equation.DSMT4" ShapeID="_x0000_i1057" DrawAspect="Content" ObjectID="_1626697140" r:id="rId72"/>
        </w:object>
      </w:r>
      <w:r w:rsidRPr="00FE4303">
        <w:rPr>
          <w:rFonts w:ascii="Palatino Linotype" w:hAnsi="Palatino Linotype"/>
          <w:spacing w:val="-14"/>
          <w:szCs w:val="24"/>
          <w:lang w:val="pt-BR"/>
        </w:rPr>
        <w:t xml:space="preserve"> </w:t>
      </w:r>
    </w:p>
    <w:p w14:paraId="224E8192" w14:textId="36E61AEB" w:rsidR="00AB5E85" w:rsidRPr="001871DC" w:rsidRDefault="00AB5E85" w:rsidP="00AB5E85">
      <w:pPr>
        <w:spacing w:after="0" w:line="360" w:lineRule="auto"/>
        <w:rPr>
          <w:rFonts w:ascii="Palatino Linotype" w:hAnsi="Palatino Linotype"/>
          <w:szCs w:val="24"/>
        </w:rPr>
      </w:pPr>
      <w:r w:rsidRPr="00FE4303">
        <w:rPr>
          <w:rFonts w:ascii="Palatino Linotype" w:hAnsi="Palatino Linotype"/>
          <w:b/>
          <w:szCs w:val="24"/>
        </w:rPr>
        <w:t>Bài 2.</w:t>
      </w:r>
      <w:r w:rsidR="00543A13">
        <w:rPr>
          <w:rFonts w:ascii="Palatino Linotype" w:hAnsi="Palatino Linotype"/>
          <w:b/>
          <w:szCs w:val="24"/>
        </w:rPr>
        <w:t>5</w:t>
      </w:r>
      <w:r w:rsidRPr="00FE4303">
        <w:rPr>
          <w:rFonts w:ascii="Palatino Linotype" w:hAnsi="Palatino Linotype"/>
          <w:b/>
          <w:szCs w:val="24"/>
        </w:rPr>
        <w:t>.</w:t>
      </w:r>
      <w:r w:rsidRPr="00FE4303">
        <w:rPr>
          <w:rFonts w:ascii="Palatino Linotype" w:hAnsi="Palatino Linotype"/>
          <w:szCs w:val="24"/>
        </w:rPr>
        <w:t xml:space="preserve"> T</w:t>
      </w:r>
      <w:r>
        <w:rPr>
          <w:rFonts w:ascii="Palatino Linotype" w:hAnsi="Palatino Linotype"/>
          <w:szCs w:val="24"/>
        </w:rPr>
        <w:t xml:space="preserve">ìm thương </w:t>
      </w:r>
      <w:proofErr w:type="gramStart"/>
      <w:r>
        <w:rPr>
          <w:rFonts w:ascii="Palatino Linotype" w:hAnsi="Palatino Linotype"/>
          <w:szCs w:val="24"/>
        </w:rPr>
        <w:t>A :</w:t>
      </w:r>
      <w:proofErr w:type="gramEnd"/>
      <w:r>
        <w:rPr>
          <w:rFonts w:ascii="Palatino Linotype" w:hAnsi="Palatino Linotype"/>
          <w:szCs w:val="24"/>
        </w:rPr>
        <w:t xml:space="preserve"> B biết:</w:t>
      </w:r>
      <w:r w:rsidRPr="00FE4303">
        <w:rPr>
          <w:rFonts w:ascii="Palatino Linotype" w:hAnsi="Palatino Linotype"/>
          <w:spacing w:val="-14"/>
          <w:position w:val="-24"/>
          <w:szCs w:val="24"/>
          <w:lang w:val="pt-BR"/>
        </w:rPr>
        <w:object w:dxaOrig="2100" w:dyaOrig="620" w14:anchorId="4CFCF9DF">
          <v:shape id="_x0000_i1058" type="#_x0000_t75" style="width:104.4pt;height:31.2pt" o:ole="">
            <v:imagedata r:id="rId73" o:title=""/>
          </v:shape>
          <o:OLEObject Type="Embed" ProgID="Equation.DSMT4" ShapeID="_x0000_i1058" DrawAspect="Content" ObjectID="_1626697141" r:id="rId74"/>
        </w:object>
      </w:r>
      <w:r>
        <w:rPr>
          <w:rFonts w:ascii="Palatino Linotype" w:hAnsi="Palatino Linotype"/>
          <w:spacing w:val="-14"/>
          <w:szCs w:val="24"/>
          <w:lang w:val="pt-BR"/>
        </w:rPr>
        <w:tab/>
      </w:r>
      <w:r>
        <w:rPr>
          <w:rFonts w:ascii="Palatino Linotype" w:hAnsi="Palatino Linotype"/>
          <w:spacing w:val="-14"/>
          <w:szCs w:val="24"/>
          <w:lang w:val="pt-BR"/>
        </w:rPr>
        <w:tab/>
      </w:r>
      <w:r>
        <w:rPr>
          <w:rFonts w:ascii="Palatino Linotype" w:hAnsi="Palatino Linotype"/>
          <w:spacing w:val="-14"/>
          <w:szCs w:val="24"/>
          <w:lang w:val="pt-BR"/>
        </w:rPr>
        <w:tab/>
      </w:r>
      <w:r w:rsidRPr="00FE4303">
        <w:rPr>
          <w:rFonts w:ascii="Palatino Linotype" w:hAnsi="Palatino Linotype"/>
          <w:spacing w:val="-14"/>
          <w:position w:val="-24"/>
          <w:szCs w:val="24"/>
          <w:lang w:val="pt-BR"/>
        </w:rPr>
        <w:object w:dxaOrig="2200" w:dyaOrig="620" w14:anchorId="200AC88A">
          <v:shape id="_x0000_i1059" type="#_x0000_t75" style="width:109.8pt;height:31.2pt" o:ole="">
            <v:imagedata r:id="rId75" o:title=""/>
          </v:shape>
          <o:OLEObject Type="Embed" ProgID="Equation.DSMT4" ShapeID="_x0000_i1059" DrawAspect="Content" ObjectID="_1626697142" r:id="rId76"/>
        </w:object>
      </w:r>
    </w:p>
    <w:p w14:paraId="7EFD3753" w14:textId="628D00A2" w:rsidR="00311380" w:rsidRPr="000D539A" w:rsidRDefault="00311380" w:rsidP="00FB71E6">
      <w:pPr>
        <w:spacing w:after="0" w:line="360" w:lineRule="auto"/>
        <w:rPr>
          <w:rFonts w:ascii="Palatino Linotype" w:hAnsi="Palatino Linotype" w:cs="Calibri Light"/>
          <w:b/>
          <w:spacing w:val="-12"/>
          <w:szCs w:val="24"/>
          <w:lang w:val="pt-BR"/>
        </w:rPr>
      </w:pPr>
      <w:r w:rsidRPr="000D539A">
        <w:rPr>
          <w:rFonts w:ascii="Palatino Linotype" w:hAnsi="Palatino Linotype" w:cs="Calibri Light"/>
          <w:b/>
          <w:spacing w:val="-12"/>
          <w:szCs w:val="24"/>
          <w:lang w:val="pt-BR"/>
        </w:rPr>
        <w:t>IV. BÀI TẬP VỀ NHÀ</w:t>
      </w:r>
    </w:p>
    <w:p w14:paraId="23657226" w14:textId="022A3779" w:rsidR="00F16BDD" w:rsidRPr="000D539A" w:rsidRDefault="00F16BDD" w:rsidP="000D539A">
      <w:pPr>
        <w:spacing w:after="0" w:line="360" w:lineRule="auto"/>
        <w:jc w:val="both"/>
        <w:rPr>
          <w:rFonts w:ascii="Palatino Linotype" w:hAnsi="Palatino Linotype"/>
          <w:spacing w:val="-12"/>
          <w:szCs w:val="24"/>
          <w:lang w:val="pt-BR"/>
        </w:rPr>
      </w:pPr>
      <w:r w:rsidRPr="000D539A">
        <w:rPr>
          <w:rFonts w:ascii="Palatino Linotype" w:hAnsi="Palatino Linotype"/>
          <w:b/>
          <w:spacing w:val="-12"/>
          <w:szCs w:val="24"/>
          <w:lang w:val="pt-BR"/>
        </w:rPr>
        <w:t xml:space="preserve">Bài </w:t>
      </w:r>
      <w:r w:rsidR="00311380" w:rsidRPr="000D539A">
        <w:rPr>
          <w:rFonts w:ascii="Palatino Linotype" w:hAnsi="Palatino Linotype"/>
          <w:b/>
          <w:spacing w:val="-12"/>
          <w:szCs w:val="24"/>
          <w:lang w:val="pt-BR"/>
        </w:rPr>
        <w:t>3.</w:t>
      </w:r>
      <w:r w:rsidRPr="000D539A">
        <w:rPr>
          <w:rFonts w:ascii="Palatino Linotype" w:hAnsi="Palatino Linotype"/>
          <w:b/>
          <w:spacing w:val="-12"/>
          <w:szCs w:val="24"/>
          <w:lang w:val="pt-BR"/>
        </w:rPr>
        <w:t>1.</w:t>
      </w:r>
      <w:r w:rsidRPr="000D539A">
        <w:rPr>
          <w:rFonts w:ascii="Palatino Linotype" w:hAnsi="Palatino Linotype"/>
          <w:spacing w:val="-12"/>
          <w:szCs w:val="24"/>
          <w:lang w:val="pt-BR"/>
        </w:rPr>
        <w:t xml:space="preserve"> Thực hiện phép tính:</w:t>
      </w:r>
    </w:p>
    <w:p w14:paraId="6D9420C9" w14:textId="17ED09CF" w:rsidR="00F16BDD" w:rsidRPr="000D539A" w:rsidRDefault="00F16BDD" w:rsidP="000D539A">
      <w:pPr>
        <w:spacing w:after="0" w:line="360" w:lineRule="auto"/>
        <w:jc w:val="both"/>
        <w:rPr>
          <w:rFonts w:ascii="Palatino Linotype" w:hAnsi="Palatino Linotype"/>
          <w:spacing w:val="-12"/>
          <w:szCs w:val="24"/>
          <w:lang w:val="pt-BR"/>
        </w:rPr>
      </w:pPr>
      <w:r w:rsidRPr="000D539A">
        <w:rPr>
          <w:rFonts w:ascii="Palatino Linotype" w:hAnsi="Palatino Linotype"/>
          <w:spacing w:val="-12"/>
          <w:szCs w:val="24"/>
          <w:lang w:val="pt-BR"/>
        </w:rPr>
        <w:t xml:space="preserve">a) </w:t>
      </w:r>
      <w:r w:rsidR="00C25860" w:rsidRPr="00C25860">
        <w:rPr>
          <w:rFonts w:ascii="Palatino Linotype" w:hAnsi="Palatino Linotype"/>
          <w:spacing w:val="-12"/>
          <w:position w:val="-30"/>
          <w:szCs w:val="24"/>
          <w:lang w:val="pt-BR"/>
        </w:rPr>
        <w:object w:dxaOrig="1219" w:dyaOrig="720" w14:anchorId="3123847A">
          <v:shape id="_x0000_i1060" type="#_x0000_t75" style="width:61.2pt;height:36.6pt" o:ole="">
            <v:imagedata r:id="rId77" o:title=""/>
          </v:shape>
          <o:OLEObject Type="Embed" ProgID="Equation.DSMT4" ShapeID="_x0000_i1060" DrawAspect="Content" ObjectID="_1626697143" r:id="rId78"/>
        </w:object>
      </w:r>
      <w:r w:rsidRPr="000D539A">
        <w:rPr>
          <w:rFonts w:ascii="Palatino Linotype" w:hAnsi="Palatino Linotype"/>
          <w:spacing w:val="-12"/>
          <w:szCs w:val="24"/>
          <w:lang w:val="pt-BR"/>
        </w:rPr>
        <w:t xml:space="preserve"> </w:t>
      </w:r>
      <w:r w:rsidR="001D1EBA" w:rsidRPr="000D539A">
        <w:rPr>
          <w:rFonts w:ascii="Palatino Linotype" w:hAnsi="Palatino Linotype"/>
          <w:spacing w:val="-12"/>
          <w:szCs w:val="24"/>
          <w:lang w:val="pt-BR"/>
        </w:rPr>
        <w:tab/>
      </w:r>
      <w:r w:rsidR="001D1EBA" w:rsidRPr="000D539A">
        <w:rPr>
          <w:rFonts w:ascii="Palatino Linotype" w:hAnsi="Palatino Linotype"/>
          <w:spacing w:val="-12"/>
          <w:szCs w:val="24"/>
          <w:lang w:val="pt-BR"/>
        </w:rPr>
        <w:tab/>
      </w:r>
      <w:r w:rsidR="001D1EBA" w:rsidRPr="000D539A">
        <w:rPr>
          <w:rFonts w:ascii="Palatino Linotype" w:hAnsi="Palatino Linotype"/>
          <w:spacing w:val="-12"/>
          <w:szCs w:val="24"/>
          <w:lang w:val="pt-BR"/>
        </w:rPr>
        <w:tab/>
      </w:r>
      <w:r w:rsidR="001D1EBA" w:rsidRPr="000D539A">
        <w:rPr>
          <w:rFonts w:ascii="Palatino Linotype" w:hAnsi="Palatino Linotype"/>
          <w:spacing w:val="-12"/>
          <w:szCs w:val="24"/>
          <w:lang w:val="pt-BR"/>
        </w:rPr>
        <w:tab/>
      </w:r>
      <w:r w:rsidRPr="000D539A">
        <w:rPr>
          <w:rFonts w:ascii="Palatino Linotype" w:hAnsi="Palatino Linotype"/>
          <w:spacing w:val="-12"/>
          <w:szCs w:val="24"/>
          <w:lang w:val="pt-BR"/>
        </w:rPr>
        <w:t xml:space="preserve">b) </w:t>
      </w:r>
      <w:r w:rsidR="00C25860" w:rsidRPr="00C25860">
        <w:rPr>
          <w:rFonts w:ascii="Palatino Linotype" w:hAnsi="Palatino Linotype"/>
          <w:spacing w:val="-12"/>
          <w:position w:val="-24"/>
          <w:szCs w:val="24"/>
          <w:lang w:val="pt-BR"/>
        </w:rPr>
        <w:object w:dxaOrig="2220" w:dyaOrig="639" w14:anchorId="3A9E1C87">
          <v:shape id="_x0000_i1061" type="#_x0000_t75" style="width:111pt;height:31.8pt" o:ole="">
            <v:imagedata r:id="rId79" o:title=""/>
          </v:shape>
          <o:OLEObject Type="Embed" ProgID="Equation.DSMT4" ShapeID="_x0000_i1061" DrawAspect="Content" ObjectID="_1626697144" r:id="rId80"/>
        </w:object>
      </w:r>
    </w:p>
    <w:p w14:paraId="26AE9399" w14:textId="51A8CE5C" w:rsidR="00AB5E85" w:rsidRPr="00346984" w:rsidRDefault="00F16BDD" w:rsidP="000D539A">
      <w:pPr>
        <w:spacing w:after="0" w:line="360" w:lineRule="auto"/>
        <w:jc w:val="both"/>
        <w:rPr>
          <w:rFonts w:ascii="Palatino Linotype" w:hAnsi="Palatino Linotype"/>
          <w:spacing w:val="-12"/>
          <w:szCs w:val="24"/>
          <w:lang w:val="pt-BR"/>
        </w:rPr>
      </w:pPr>
      <w:r w:rsidRPr="000D539A">
        <w:rPr>
          <w:rFonts w:ascii="Palatino Linotype" w:hAnsi="Palatino Linotype"/>
          <w:spacing w:val="-12"/>
          <w:szCs w:val="24"/>
          <w:lang w:val="pt-BR"/>
        </w:rPr>
        <w:t xml:space="preserve">c) </w:t>
      </w:r>
      <w:r w:rsidRPr="000D539A">
        <w:rPr>
          <w:rFonts w:ascii="Palatino Linotype" w:hAnsi="Palatino Linotype"/>
          <w:spacing w:val="-12"/>
          <w:position w:val="-38"/>
          <w:szCs w:val="24"/>
          <w:lang w:val="pt-BR"/>
        </w:rPr>
        <w:object w:dxaOrig="2240" w:dyaOrig="880" w14:anchorId="5EB94992">
          <v:shape id="_x0000_i1062" type="#_x0000_t75" style="width:111.6pt;height:44.4pt" o:ole="">
            <v:imagedata r:id="rId81" o:title=""/>
          </v:shape>
          <o:OLEObject Type="Embed" ProgID="Equation.DSMT4" ShapeID="_x0000_i1062" DrawAspect="Content" ObjectID="_1626697145" r:id="rId82"/>
        </w:object>
      </w:r>
      <w:r w:rsidR="001D1EBA" w:rsidRPr="000D539A">
        <w:rPr>
          <w:rFonts w:ascii="Palatino Linotype" w:hAnsi="Palatino Linotype"/>
          <w:spacing w:val="-12"/>
          <w:szCs w:val="24"/>
          <w:lang w:val="pt-BR"/>
        </w:rPr>
        <w:tab/>
      </w:r>
      <w:r w:rsidR="001D1EBA" w:rsidRPr="000D539A">
        <w:rPr>
          <w:rFonts w:ascii="Palatino Linotype" w:hAnsi="Palatino Linotype"/>
          <w:spacing w:val="-12"/>
          <w:szCs w:val="24"/>
          <w:lang w:val="pt-BR"/>
        </w:rPr>
        <w:tab/>
      </w:r>
      <w:r w:rsidR="001D1EBA" w:rsidRPr="000D539A">
        <w:rPr>
          <w:rFonts w:ascii="Palatino Linotype" w:hAnsi="Palatino Linotype"/>
          <w:spacing w:val="-12"/>
          <w:szCs w:val="24"/>
          <w:lang w:val="pt-BR"/>
        </w:rPr>
        <w:tab/>
      </w:r>
      <w:r w:rsidRPr="000D539A">
        <w:rPr>
          <w:rFonts w:ascii="Palatino Linotype" w:hAnsi="Palatino Linotype"/>
          <w:spacing w:val="-12"/>
          <w:szCs w:val="24"/>
          <w:lang w:val="pt-BR"/>
        </w:rPr>
        <w:t xml:space="preserve">d) </w:t>
      </w:r>
      <w:r w:rsidRPr="000D539A">
        <w:rPr>
          <w:rFonts w:ascii="Palatino Linotype" w:hAnsi="Palatino Linotype"/>
          <w:spacing w:val="-12"/>
          <w:position w:val="-30"/>
          <w:szCs w:val="24"/>
          <w:lang w:val="pt-BR"/>
        </w:rPr>
        <w:object w:dxaOrig="3600" w:dyaOrig="780" w14:anchorId="054860C7">
          <v:shape id="_x0000_i1063" type="#_x0000_t75" style="width:180pt;height:39pt" o:ole="">
            <v:imagedata r:id="rId83" o:title=""/>
          </v:shape>
          <o:OLEObject Type="Embed" ProgID="Equation.DSMT4" ShapeID="_x0000_i1063" DrawAspect="Content" ObjectID="_1626697146" r:id="rId84"/>
        </w:object>
      </w:r>
    </w:p>
    <w:p w14:paraId="2669DFB7" w14:textId="257C2545" w:rsidR="00F16BDD" w:rsidRPr="000D539A" w:rsidRDefault="00F16BDD" w:rsidP="000D539A">
      <w:pPr>
        <w:spacing w:after="0" w:line="360" w:lineRule="auto"/>
        <w:jc w:val="both"/>
        <w:rPr>
          <w:rFonts w:ascii="Palatino Linotype" w:hAnsi="Palatino Linotype"/>
          <w:spacing w:val="-12"/>
          <w:szCs w:val="24"/>
          <w:lang w:val="pt-BR"/>
        </w:rPr>
      </w:pPr>
      <w:r w:rsidRPr="000D539A">
        <w:rPr>
          <w:rFonts w:ascii="Palatino Linotype" w:hAnsi="Palatino Linotype"/>
          <w:b/>
          <w:spacing w:val="-12"/>
          <w:szCs w:val="24"/>
          <w:lang w:val="pt-BR"/>
        </w:rPr>
        <w:t xml:space="preserve">Bài </w:t>
      </w:r>
      <w:r w:rsidR="00311380" w:rsidRPr="000D539A">
        <w:rPr>
          <w:rFonts w:ascii="Palatino Linotype" w:hAnsi="Palatino Linotype"/>
          <w:b/>
          <w:spacing w:val="-12"/>
          <w:szCs w:val="24"/>
          <w:lang w:val="pt-BR"/>
        </w:rPr>
        <w:t>3.</w:t>
      </w:r>
      <w:r w:rsidRPr="000D539A">
        <w:rPr>
          <w:rFonts w:ascii="Palatino Linotype" w:hAnsi="Palatino Linotype"/>
          <w:b/>
          <w:spacing w:val="-12"/>
          <w:szCs w:val="24"/>
          <w:lang w:val="pt-BR"/>
        </w:rPr>
        <w:t>2.</w:t>
      </w:r>
      <w:r w:rsidRPr="000D539A">
        <w:rPr>
          <w:rFonts w:ascii="Palatino Linotype" w:hAnsi="Palatino Linotype"/>
          <w:spacing w:val="-12"/>
          <w:szCs w:val="24"/>
          <w:lang w:val="pt-BR"/>
        </w:rPr>
        <w:t xml:space="preserve"> Tìm </w:t>
      </w:r>
      <w:r w:rsidRPr="000D539A">
        <w:rPr>
          <w:rFonts w:ascii="Palatino Linotype" w:hAnsi="Palatino Linotype"/>
          <w:spacing w:val="-12"/>
          <w:position w:val="-6"/>
          <w:szCs w:val="24"/>
          <w:lang w:val="pt-BR"/>
        </w:rPr>
        <w:object w:dxaOrig="300" w:dyaOrig="220" w14:anchorId="44B553A3">
          <v:shape id="_x0000_i1064" type="#_x0000_t75" style="width:15pt;height:11.4pt" o:ole="">
            <v:imagedata r:id="rId85" o:title=""/>
          </v:shape>
          <o:OLEObject Type="Embed" ProgID="Equation.DSMT4" ShapeID="_x0000_i1064" DrawAspect="Content" ObjectID="_1626697147" r:id="rId86"/>
        </w:object>
      </w:r>
    </w:p>
    <w:p w14:paraId="46AB9FD9" w14:textId="11D91FE2" w:rsidR="006B4B05" w:rsidRDefault="006B4B05" w:rsidP="000D539A">
      <w:pPr>
        <w:spacing w:after="0" w:line="360" w:lineRule="auto"/>
        <w:jc w:val="both"/>
        <w:rPr>
          <w:rFonts w:ascii="Palatino Linotype" w:hAnsi="Palatino Linotype"/>
          <w:spacing w:val="-12"/>
          <w:szCs w:val="24"/>
          <w:lang w:val="pt-BR"/>
        </w:rPr>
      </w:pPr>
      <w:r>
        <w:rPr>
          <w:rFonts w:ascii="Palatino Linotype" w:hAnsi="Palatino Linotype"/>
          <w:spacing w:val="-8"/>
          <w:szCs w:val="24"/>
        </w:rPr>
        <w:t>a</w:t>
      </w:r>
      <w:r w:rsidRPr="000D539A">
        <w:rPr>
          <w:rFonts w:ascii="Palatino Linotype" w:hAnsi="Palatino Linotype"/>
          <w:spacing w:val="-8"/>
          <w:szCs w:val="24"/>
        </w:rPr>
        <w:t xml:space="preserve">) </w:t>
      </w:r>
      <w:r w:rsidR="00346984" w:rsidRPr="000D539A">
        <w:rPr>
          <w:rFonts w:ascii="Palatino Linotype" w:hAnsi="Palatino Linotype"/>
          <w:spacing w:val="-8"/>
          <w:position w:val="-28"/>
          <w:szCs w:val="24"/>
        </w:rPr>
        <w:object w:dxaOrig="2000" w:dyaOrig="680" w14:anchorId="7F6AD0D6">
          <v:shape id="_x0000_i1065" type="#_x0000_t75" style="width:100.8pt;height:33.6pt" o:ole="">
            <v:imagedata r:id="rId87" o:title=""/>
          </v:shape>
          <o:OLEObject Type="Embed" ProgID="Equation.DSMT4" ShapeID="_x0000_i1065" DrawAspect="Content" ObjectID="_1626697148" r:id="rId88"/>
        </w:object>
      </w:r>
      <w:r>
        <w:rPr>
          <w:rFonts w:ascii="Palatino Linotype" w:hAnsi="Palatino Linotype"/>
          <w:spacing w:val="-12"/>
          <w:szCs w:val="24"/>
          <w:lang w:val="pt-BR"/>
        </w:rPr>
        <w:tab/>
      </w:r>
      <w:r>
        <w:rPr>
          <w:rFonts w:ascii="Palatino Linotype" w:hAnsi="Palatino Linotype"/>
          <w:spacing w:val="-12"/>
          <w:szCs w:val="24"/>
          <w:lang w:val="pt-BR"/>
        </w:rPr>
        <w:tab/>
      </w:r>
      <w:r>
        <w:rPr>
          <w:rFonts w:ascii="Palatino Linotype" w:hAnsi="Palatino Linotype"/>
          <w:spacing w:val="-12"/>
          <w:szCs w:val="24"/>
          <w:lang w:val="pt-BR"/>
        </w:rPr>
        <w:tab/>
      </w:r>
      <w:r>
        <w:rPr>
          <w:rFonts w:ascii="Palatino Linotype" w:hAnsi="Palatino Linotype"/>
          <w:spacing w:val="-12"/>
          <w:szCs w:val="24"/>
          <w:lang w:val="pt-BR"/>
        </w:rPr>
        <w:tab/>
      </w:r>
      <w:r w:rsidRPr="00346984">
        <w:rPr>
          <w:rFonts w:ascii="Palatino Linotype" w:hAnsi="Palatino Linotype"/>
          <w:spacing w:val="-12"/>
          <w:szCs w:val="24"/>
          <w:lang w:val="pt-BR"/>
        </w:rPr>
        <w:t>b</w:t>
      </w:r>
      <w:r w:rsidR="00F16BDD" w:rsidRPr="00346984">
        <w:rPr>
          <w:rFonts w:ascii="Palatino Linotype" w:hAnsi="Palatino Linotype"/>
          <w:spacing w:val="-12"/>
          <w:szCs w:val="24"/>
          <w:lang w:val="pt-BR"/>
        </w:rPr>
        <w:t xml:space="preserve">) </w:t>
      </w:r>
      <w:r w:rsidR="00346984" w:rsidRPr="00346984">
        <w:rPr>
          <w:rFonts w:ascii="Palatino Linotype" w:hAnsi="Palatino Linotype"/>
          <w:spacing w:val="-8"/>
          <w:position w:val="-28"/>
          <w:szCs w:val="24"/>
        </w:rPr>
        <w:object w:dxaOrig="2280" w:dyaOrig="680" w14:anchorId="17A05751">
          <v:shape id="_x0000_i1066" type="#_x0000_t75" style="width:114.6pt;height:33.6pt" o:ole="">
            <v:imagedata r:id="rId89" o:title=""/>
          </v:shape>
          <o:OLEObject Type="Embed" ProgID="Equation.DSMT4" ShapeID="_x0000_i1066" DrawAspect="Content" ObjectID="_1626697149" r:id="rId90"/>
        </w:object>
      </w:r>
      <w:r w:rsidR="001D1EBA" w:rsidRPr="000D539A">
        <w:rPr>
          <w:rFonts w:ascii="Palatino Linotype" w:hAnsi="Palatino Linotype"/>
          <w:spacing w:val="-12"/>
          <w:szCs w:val="24"/>
          <w:lang w:val="pt-BR"/>
        </w:rPr>
        <w:tab/>
      </w:r>
      <w:r w:rsidR="001D1EBA" w:rsidRPr="000D539A">
        <w:rPr>
          <w:rFonts w:ascii="Palatino Linotype" w:hAnsi="Palatino Linotype"/>
          <w:spacing w:val="-12"/>
          <w:szCs w:val="24"/>
          <w:lang w:val="pt-BR"/>
        </w:rPr>
        <w:tab/>
      </w:r>
    </w:p>
    <w:p w14:paraId="6D495348" w14:textId="45984638" w:rsidR="00AB5E85" w:rsidRPr="001871DC" w:rsidRDefault="006B4B05" w:rsidP="00AB5E85">
      <w:pPr>
        <w:spacing w:after="0" w:line="360" w:lineRule="auto"/>
        <w:jc w:val="both"/>
        <w:rPr>
          <w:rFonts w:ascii="Palatino Linotype" w:hAnsi="Palatino Linotype"/>
          <w:spacing w:val="-12"/>
          <w:szCs w:val="24"/>
          <w:lang w:val="pt-BR"/>
        </w:rPr>
      </w:pPr>
      <w:r>
        <w:rPr>
          <w:rFonts w:ascii="Palatino Linotype" w:hAnsi="Palatino Linotype"/>
          <w:spacing w:val="-12"/>
          <w:szCs w:val="24"/>
          <w:lang w:val="pt-BR"/>
        </w:rPr>
        <w:t>c</w:t>
      </w:r>
      <w:r w:rsidR="00F16BDD" w:rsidRPr="000D539A">
        <w:rPr>
          <w:rFonts w:ascii="Palatino Linotype" w:hAnsi="Palatino Linotype"/>
          <w:spacing w:val="-12"/>
          <w:szCs w:val="24"/>
          <w:lang w:val="pt-BR"/>
        </w:rPr>
        <w:t xml:space="preserve">) </w:t>
      </w:r>
      <w:r w:rsidRPr="000D539A">
        <w:rPr>
          <w:rFonts w:ascii="Palatino Linotype" w:hAnsi="Palatino Linotype"/>
          <w:spacing w:val="-8"/>
          <w:position w:val="-28"/>
          <w:szCs w:val="24"/>
        </w:rPr>
        <w:object w:dxaOrig="2079" w:dyaOrig="680" w14:anchorId="33842367">
          <v:shape id="_x0000_i1067" type="#_x0000_t75" style="width:104.4pt;height:33.6pt" o:ole="">
            <v:imagedata r:id="rId91" o:title=""/>
          </v:shape>
          <o:OLEObject Type="Embed" ProgID="Equation.DSMT4" ShapeID="_x0000_i1067" DrawAspect="Content" ObjectID="_1626697150" r:id="rId92"/>
        </w:object>
      </w:r>
      <w:r w:rsidR="00FA15EA">
        <w:rPr>
          <w:rFonts w:ascii="Palatino Linotype" w:hAnsi="Palatino Linotype"/>
          <w:spacing w:val="-12"/>
          <w:szCs w:val="24"/>
          <w:lang w:val="pt-BR"/>
        </w:rPr>
        <w:tab/>
      </w:r>
      <w:r w:rsidR="00FA15EA">
        <w:rPr>
          <w:rFonts w:ascii="Palatino Linotype" w:hAnsi="Palatino Linotype"/>
          <w:spacing w:val="-12"/>
          <w:szCs w:val="24"/>
          <w:lang w:val="pt-BR"/>
        </w:rPr>
        <w:tab/>
      </w:r>
      <w:r>
        <w:rPr>
          <w:rFonts w:ascii="Palatino Linotype" w:hAnsi="Palatino Linotype"/>
          <w:spacing w:val="-12"/>
          <w:szCs w:val="24"/>
          <w:lang w:val="pt-BR"/>
        </w:rPr>
        <w:tab/>
      </w:r>
      <w:r>
        <w:rPr>
          <w:rFonts w:ascii="Palatino Linotype" w:hAnsi="Palatino Linotype"/>
          <w:spacing w:val="-12"/>
          <w:szCs w:val="24"/>
          <w:lang w:val="pt-BR"/>
        </w:rPr>
        <w:tab/>
      </w:r>
      <w:r>
        <w:rPr>
          <w:rFonts w:ascii="Palatino Linotype" w:hAnsi="Palatino Linotype"/>
          <w:spacing w:val="-8"/>
          <w:szCs w:val="24"/>
        </w:rPr>
        <w:t>d</w:t>
      </w:r>
      <w:r w:rsidR="00F16BDD" w:rsidRPr="000D539A">
        <w:rPr>
          <w:rFonts w:ascii="Palatino Linotype" w:hAnsi="Palatino Linotype"/>
          <w:spacing w:val="-8"/>
          <w:szCs w:val="24"/>
        </w:rPr>
        <w:t xml:space="preserve">) </w:t>
      </w:r>
      <w:r w:rsidRPr="000D539A">
        <w:rPr>
          <w:rFonts w:ascii="Palatino Linotype" w:hAnsi="Palatino Linotype"/>
          <w:spacing w:val="-12"/>
          <w:position w:val="-30"/>
          <w:szCs w:val="24"/>
          <w:lang w:val="pt-BR"/>
        </w:rPr>
        <w:object w:dxaOrig="1939" w:dyaOrig="780" w14:anchorId="637FA437">
          <v:shape id="_x0000_i1068" type="#_x0000_t75" style="width:96.6pt;height:39pt" o:ole="">
            <v:imagedata r:id="rId93" o:title=""/>
          </v:shape>
          <o:OLEObject Type="Embed" ProgID="Equation.DSMT4" ShapeID="_x0000_i1068" DrawAspect="Content" ObjectID="_1626697151" r:id="rId94"/>
        </w:object>
      </w:r>
    </w:p>
    <w:p w14:paraId="3F3A9831" w14:textId="6B4F9E03" w:rsidR="00346984" w:rsidRDefault="00346984" w:rsidP="00346984">
      <w:pPr>
        <w:spacing w:after="0" w:line="360" w:lineRule="auto"/>
        <w:jc w:val="both"/>
        <w:rPr>
          <w:rFonts w:ascii="Palatino Linotype" w:hAnsi="Palatino Linotype"/>
          <w:bCs/>
          <w:spacing w:val="-8"/>
          <w:szCs w:val="24"/>
        </w:rPr>
      </w:pPr>
      <w:r w:rsidRPr="00543A13">
        <w:rPr>
          <w:rFonts w:ascii="Palatino Linotype" w:hAnsi="Palatino Linotype"/>
          <w:b/>
          <w:spacing w:val="-8"/>
          <w:szCs w:val="24"/>
        </w:rPr>
        <w:t xml:space="preserve">Bài </w:t>
      </w:r>
      <w:r>
        <w:rPr>
          <w:rFonts w:ascii="Palatino Linotype" w:hAnsi="Palatino Linotype"/>
          <w:b/>
          <w:spacing w:val="-8"/>
          <w:szCs w:val="24"/>
        </w:rPr>
        <w:t>3.3</w:t>
      </w:r>
      <w:r w:rsidRPr="00543A13">
        <w:rPr>
          <w:rFonts w:ascii="Palatino Linotype" w:hAnsi="Palatino Linotype"/>
          <w:b/>
          <w:spacing w:val="-8"/>
          <w:szCs w:val="24"/>
        </w:rPr>
        <w:t xml:space="preserve">. </w:t>
      </w:r>
      <w:r>
        <w:rPr>
          <w:rFonts w:ascii="Palatino Linotype" w:hAnsi="Palatino Linotype"/>
          <w:bCs/>
          <w:spacing w:val="-8"/>
          <w:szCs w:val="24"/>
        </w:rPr>
        <w:t>Tìm giá trị của x thỏa mãn trong mỗi trường hợp sau:</w:t>
      </w:r>
    </w:p>
    <w:p w14:paraId="45ED5A48" w14:textId="5D9425D4" w:rsidR="00346984" w:rsidRPr="00FE4303" w:rsidRDefault="00346984" w:rsidP="00346984">
      <w:pPr>
        <w:spacing w:after="0" w:line="360" w:lineRule="auto"/>
        <w:jc w:val="both"/>
        <w:rPr>
          <w:rFonts w:ascii="Palatino Linotype" w:hAnsi="Palatino Linotype"/>
          <w:spacing w:val="-14"/>
          <w:szCs w:val="24"/>
          <w:lang w:val="pt-BR"/>
        </w:rPr>
      </w:pPr>
      <w:r w:rsidRPr="00FE4303">
        <w:rPr>
          <w:rFonts w:ascii="Palatino Linotype" w:hAnsi="Palatino Linotype"/>
          <w:spacing w:val="-14"/>
          <w:szCs w:val="24"/>
          <w:lang w:val="pt-BR"/>
        </w:rPr>
        <w:t xml:space="preserve">a) </w:t>
      </w:r>
      <w:r w:rsidRPr="00FE4303">
        <w:rPr>
          <w:rFonts w:ascii="Palatino Linotype" w:hAnsi="Palatino Linotype"/>
          <w:spacing w:val="-14"/>
          <w:position w:val="-24"/>
          <w:szCs w:val="24"/>
          <w:lang w:val="pt-BR"/>
        </w:rPr>
        <w:object w:dxaOrig="920" w:dyaOrig="620" w14:anchorId="51B855EA">
          <v:shape id="_x0000_i1069" type="#_x0000_t75" style="width:45.6pt;height:30.6pt" o:ole="">
            <v:imagedata r:id="rId95" o:title=""/>
          </v:shape>
          <o:OLEObject Type="Embed" ProgID="Equation.DSMT4" ShapeID="_x0000_i1069" DrawAspect="Content" ObjectID="_1626697152" r:id="rId96"/>
        </w:object>
      </w:r>
      <w:r w:rsidRPr="00FE4303">
        <w:rPr>
          <w:rFonts w:ascii="Palatino Linotype" w:hAnsi="Palatino Linotype"/>
          <w:spacing w:val="-14"/>
          <w:szCs w:val="24"/>
          <w:lang w:val="pt-BR"/>
        </w:rPr>
        <w:tab/>
      </w:r>
      <w:r w:rsidRPr="00FE4303">
        <w:rPr>
          <w:rFonts w:ascii="Palatino Linotype" w:hAnsi="Palatino Linotype"/>
          <w:spacing w:val="-14"/>
          <w:szCs w:val="24"/>
          <w:lang w:val="pt-BR"/>
        </w:rPr>
        <w:tab/>
      </w:r>
      <w:r w:rsidRPr="00FE4303">
        <w:rPr>
          <w:rFonts w:ascii="Palatino Linotype" w:hAnsi="Palatino Linotype"/>
          <w:spacing w:val="-14"/>
          <w:szCs w:val="24"/>
          <w:lang w:val="pt-BR"/>
        </w:rPr>
        <w:tab/>
      </w:r>
      <w:r w:rsidRPr="00FE4303">
        <w:rPr>
          <w:rFonts w:ascii="Palatino Linotype" w:hAnsi="Palatino Linotype"/>
          <w:spacing w:val="-14"/>
          <w:szCs w:val="24"/>
          <w:lang w:val="pt-BR"/>
        </w:rPr>
        <w:tab/>
        <w:t xml:space="preserve">b) </w:t>
      </w:r>
      <w:r w:rsidRPr="00543A13">
        <w:rPr>
          <w:rFonts w:ascii="Palatino Linotype" w:hAnsi="Palatino Linotype"/>
          <w:spacing w:val="-14"/>
          <w:position w:val="-14"/>
          <w:szCs w:val="24"/>
          <w:lang w:val="pt-BR"/>
        </w:rPr>
        <w:object w:dxaOrig="1719" w:dyaOrig="400" w14:anchorId="27C4CDF2">
          <v:shape id="_x0000_i1070" type="#_x0000_t75" style="width:85.8pt;height:19.8pt" o:ole="">
            <v:imagedata r:id="rId97" o:title=""/>
          </v:shape>
          <o:OLEObject Type="Embed" ProgID="Equation.DSMT4" ShapeID="_x0000_i1070" DrawAspect="Content" ObjectID="_1626697153" r:id="rId98"/>
        </w:object>
      </w:r>
      <w:r w:rsidRPr="00FE4303">
        <w:rPr>
          <w:rFonts w:ascii="Palatino Linotype" w:hAnsi="Palatino Linotype"/>
          <w:spacing w:val="-14"/>
          <w:szCs w:val="24"/>
          <w:lang w:val="pt-BR"/>
        </w:rPr>
        <w:t xml:space="preserve"> </w:t>
      </w:r>
    </w:p>
    <w:p w14:paraId="4F0B93E6" w14:textId="4B7D8A1D" w:rsidR="00346984" w:rsidRPr="00346984" w:rsidRDefault="00346984" w:rsidP="00AB5E85">
      <w:pPr>
        <w:spacing w:after="0" w:line="360" w:lineRule="auto"/>
        <w:jc w:val="both"/>
        <w:rPr>
          <w:rFonts w:ascii="Palatino Linotype" w:hAnsi="Palatino Linotype"/>
          <w:spacing w:val="-14"/>
          <w:szCs w:val="24"/>
          <w:lang w:val="pt-BR"/>
        </w:rPr>
      </w:pPr>
      <w:r>
        <w:rPr>
          <w:rFonts w:ascii="Palatino Linotype" w:hAnsi="Palatino Linotype"/>
          <w:spacing w:val="-14"/>
          <w:szCs w:val="24"/>
          <w:lang w:val="pt-BR"/>
        </w:rPr>
        <w:t>c</w:t>
      </w:r>
      <w:r w:rsidRPr="00FE4303">
        <w:rPr>
          <w:rFonts w:ascii="Palatino Linotype" w:hAnsi="Palatino Linotype"/>
          <w:spacing w:val="-14"/>
          <w:szCs w:val="24"/>
          <w:lang w:val="pt-BR"/>
        </w:rPr>
        <w:t xml:space="preserve">) </w:t>
      </w:r>
      <w:r w:rsidRPr="00543A13">
        <w:rPr>
          <w:rFonts w:ascii="Palatino Linotype" w:hAnsi="Palatino Linotype"/>
          <w:spacing w:val="-14"/>
          <w:position w:val="-14"/>
          <w:szCs w:val="24"/>
          <w:lang w:val="pt-BR"/>
        </w:rPr>
        <w:object w:dxaOrig="1680" w:dyaOrig="400" w14:anchorId="2854D997">
          <v:shape id="_x0000_i1071" type="#_x0000_t75" style="width:84pt;height:19.8pt" o:ole="">
            <v:imagedata r:id="rId99" o:title=""/>
          </v:shape>
          <o:OLEObject Type="Embed" ProgID="Equation.DSMT4" ShapeID="_x0000_i1071" DrawAspect="Content" ObjectID="_1626697154" r:id="rId100"/>
        </w:object>
      </w:r>
      <w:r w:rsidRPr="00FE4303">
        <w:rPr>
          <w:rFonts w:ascii="Palatino Linotype" w:hAnsi="Palatino Linotype"/>
          <w:spacing w:val="-14"/>
          <w:szCs w:val="24"/>
          <w:lang w:val="pt-BR"/>
        </w:rPr>
        <w:t xml:space="preserve"> </w:t>
      </w:r>
      <w:r>
        <w:rPr>
          <w:rFonts w:ascii="Palatino Linotype" w:hAnsi="Palatino Linotype"/>
          <w:spacing w:val="-14"/>
          <w:szCs w:val="24"/>
          <w:lang w:val="pt-BR"/>
        </w:rPr>
        <w:tab/>
      </w:r>
      <w:r>
        <w:rPr>
          <w:rFonts w:ascii="Palatino Linotype" w:hAnsi="Palatino Linotype"/>
          <w:spacing w:val="-14"/>
          <w:szCs w:val="24"/>
          <w:lang w:val="pt-BR"/>
        </w:rPr>
        <w:tab/>
      </w:r>
      <w:r>
        <w:rPr>
          <w:rFonts w:ascii="Palatino Linotype" w:hAnsi="Palatino Linotype"/>
          <w:spacing w:val="-14"/>
          <w:szCs w:val="24"/>
          <w:lang w:val="pt-BR"/>
        </w:rPr>
        <w:tab/>
        <w:t>d</w:t>
      </w:r>
      <w:r w:rsidRPr="00FE4303">
        <w:rPr>
          <w:rFonts w:ascii="Palatino Linotype" w:hAnsi="Palatino Linotype"/>
          <w:spacing w:val="-14"/>
          <w:szCs w:val="24"/>
          <w:lang w:val="pt-BR"/>
        </w:rPr>
        <w:t xml:space="preserve">) </w:t>
      </w:r>
      <w:r w:rsidRPr="00543A13">
        <w:rPr>
          <w:rFonts w:ascii="Palatino Linotype" w:hAnsi="Palatino Linotype"/>
          <w:spacing w:val="-14"/>
          <w:position w:val="-28"/>
          <w:szCs w:val="24"/>
          <w:lang w:val="pt-BR"/>
        </w:rPr>
        <w:object w:dxaOrig="1900" w:dyaOrig="680" w14:anchorId="4A46A5FF">
          <v:shape id="_x0000_i1072" type="#_x0000_t75" style="width:94.8pt;height:34.2pt" o:ole="">
            <v:imagedata r:id="rId101" o:title=""/>
          </v:shape>
          <o:OLEObject Type="Embed" ProgID="Equation.DSMT4" ShapeID="_x0000_i1072" DrawAspect="Content" ObjectID="_1626697155" r:id="rId102"/>
        </w:object>
      </w:r>
      <w:r w:rsidRPr="00FE4303">
        <w:rPr>
          <w:rFonts w:ascii="Palatino Linotype" w:hAnsi="Palatino Linotype"/>
          <w:spacing w:val="-14"/>
          <w:szCs w:val="24"/>
          <w:lang w:val="pt-BR"/>
        </w:rPr>
        <w:t xml:space="preserve"> </w:t>
      </w:r>
      <w:r>
        <w:rPr>
          <w:rFonts w:ascii="Palatino Linotype" w:hAnsi="Palatino Linotype"/>
          <w:spacing w:val="-14"/>
          <w:szCs w:val="24"/>
          <w:lang w:val="pt-BR"/>
        </w:rPr>
        <w:tab/>
      </w:r>
      <w:r>
        <w:rPr>
          <w:rFonts w:ascii="Palatino Linotype" w:hAnsi="Palatino Linotype"/>
          <w:spacing w:val="-14"/>
          <w:szCs w:val="24"/>
          <w:lang w:val="pt-BR"/>
        </w:rPr>
        <w:tab/>
      </w:r>
      <w:r>
        <w:rPr>
          <w:rFonts w:ascii="Palatino Linotype" w:hAnsi="Palatino Linotype"/>
          <w:spacing w:val="-14"/>
          <w:szCs w:val="24"/>
          <w:lang w:val="pt-BR"/>
        </w:rPr>
        <w:tab/>
      </w:r>
      <w:r>
        <w:rPr>
          <w:rFonts w:ascii="Palatino Linotype" w:hAnsi="Palatino Linotype"/>
          <w:spacing w:val="-14"/>
          <w:szCs w:val="24"/>
          <w:lang w:val="pt-BR"/>
        </w:rPr>
        <w:tab/>
      </w:r>
      <w:r w:rsidRPr="00FE4303">
        <w:rPr>
          <w:rFonts w:ascii="Palatino Linotype" w:hAnsi="Palatino Linotype"/>
          <w:spacing w:val="-14"/>
          <w:szCs w:val="24"/>
          <w:lang w:val="pt-BR"/>
        </w:rPr>
        <w:t xml:space="preserve"> </w:t>
      </w:r>
    </w:p>
    <w:p w14:paraId="5E667A8F" w14:textId="7DCAA79C" w:rsidR="000278B9" w:rsidRPr="001871DC" w:rsidRDefault="00AB5E85" w:rsidP="001871DC">
      <w:pPr>
        <w:spacing w:after="0" w:line="360" w:lineRule="auto"/>
        <w:jc w:val="both"/>
        <w:rPr>
          <w:rFonts w:ascii="Palatino Linotype" w:hAnsi="Palatino Linotype" w:cs="Calibri Light"/>
          <w:b/>
          <w:spacing w:val="-12"/>
          <w:szCs w:val="24"/>
          <w:lang w:val="pt-BR"/>
        </w:rPr>
      </w:pPr>
      <w:r w:rsidRPr="000D539A">
        <w:rPr>
          <w:rFonts w:ascii="Palatino Linotype" w:hAnsi="Palatino Linotype"/>
          <w:b/>
          <w:spacing w:val="-12"/>
          <w:szCs w:val="24"/>
          <w:lang w:val="pt-BR"/>
        </w:rPr>
        <w:t xml:space="preserve">Bài </w:t>
      </w:r>
      <w:r w:rsidR="00346984">
        <w:rPr>
          <w:rFonts w:ascii="Palatino Linotype" w:hAnsi="Palatino Linotype"/>
          <w:b/>
          <w:spacing w:val="-12"/>
          <w:szCs w:val="24"/>
          <w:lang w:val="pt-BR"/>
        </w:rPr>
        <w:t>3.4</w:t>
      </w:r>
      <w:r w:rsidRPr="000D539A">
        <w:rPr>
          <w:rFonts w:ascii="Palatino Linotype" w:hAnsi="Palatino Linotype"/>
          <w:b/>
          <w:spacing w:val="-12"/>
          <w:szCs w:val="24"/>
          <w:lang w:val="pt-BR"/>
        </w:rPr>
        <w:t>.</w:t>
      </w:r>
      <w:r w:rsidRPr="000D539A">
        <w:rPr>
          <w:rFonts w:ascii="Palatino Linotype" w:hAnsi="Palatino Linotype"/>
          <w:spacing w:val="-12"/>
          <w:szCs w:val="24"/>
          <w:lang w:val="pt-BR"/>
        </w:rPr>
        <w:t xml:space="preserve"> T</w:t>
      </w:r>
      <w:r>
        <w:rPr>
          <w:rFonts w:ascii="Palatino Linotype" w:hAnsi="Palatino Linotype"/>
          <w:spacing w:val="-12"/>
          <w:szCs w:val="24"/>
          <w:lang w:val="pt-BR"/>
        </w:rPr>
        <w:t xml:space="preserve">ìm giá trị nguyên của n để phân số </w:t>
      </w:r>
      <w:r w:rsidRPr="000D539A">
        <w:rPr>
          <w:rFonts w:ascii="Palatino Linotype" w:hAnsi="Palatino Linotype"/>
          <w:spacing w:val="-8"/>
          <w:position w:val="-24"/>
          <w:szCs w:val="24"/>
        </w:rPr>
        <w:object w:dxaOrig="1100" w:dyaOrig="620" w14:anchorId="272C3EB5">
          <v:shape id="_x0000_i1073" type="#_x0000_t75" style="width:55.2pt;height:30.6pt" o:ole="">
            <v:imagedata r:id="rId103" o:title=""/>
          </v:shape>
          <o:OLEObject Type="Embed" ProgID="Equation.DSMT4" ShapeID="_x0000_i1073" DrawAspect="Content" ObjectID="_1626697156" r:id="rId104"/>
        </w:object>
      </w:r>
      <w:r>
        <w:rPr>
          <w:rFonts w:ascii="Palatino Linotype" w:hAnsi="Palatino Linotype"/>
          <w:spacing w:val="-8"/>
          <w:szCs w:val="24"/>
        </w:rPr>
        <w:t xml:space="preserve"> có giá trị là một số nguyên.</w:t>
      </w:r>
    </w:p>
    <w:p w14:paraId="5C262FBB" w14:textId="13073B16" w:rsidR="000278B9" w:rsidRPr="001871DC" w:rsidRDefault="00AB5E85" w:rsidP="001871DC">
      <w:pPr>
        <w:spacing w:after="0" w:line="360" w:lineRule="auto"/>
        <w:rPr>
          <w:rFonts w:ascii="Palatino Linotype" w:hAnsi="Palatino Linotype"/>
          <w:szCs w:val="24"/>
          <w:lang w:val="pt-BR"/>
        </w:rPr>
      </w:pPr>
      <w:r w:rsidRPr="000D539A">
        <w:rPr>
          <w:rFonts w:ascii="Palatino Linotype" w:hAnsi="Palatino Linotype"/>
          <w:b/>
          <w:spacing w:val="-12"/>
          <w:szCs w:val="24"/>
          <w:lang w:val="pt-BR"/>
        </w:rPr>
        <w:t xml:space="preserve">Bài </w:t>
      </w:r>
      <w:r w:rsidR="00346984">
        <w:rPr>
          <w:rFonts w:ascii="Palatino Linotype" w:hAnsi="Palatino Linotype"/>
          <w:b/>
          <w:spacing w:val="-12"/>
          <w:szCs w:val="24"/>
          <w:lang w:val="pt-BR"/>
        </w:rPr>
        <w:t>3</w:t>
      </w:r>
      <w:r w:rsidRPr="000D539A">
        <w:rPr>
          <w:rFonts w:ascii="Palatino Linotype" w:hAnsi="Palatino Linotype"/>
          <w:b/>
          <w:spacing w:val="-12"/>
          <w:szCs w:val="24"/>
          <w:lang w:val="pt-BR"/>
        </w:rPr>
        <w:t>.</w:t>
      </w:r>
      <w:r>
        <w:rPr>
          <w:rFonts w:ascii="Palatino Linotype" w:hAnsi="Palatino Linotype"/>
          <w:b/>
          <w:spacing w:val="-12"/>
          <w:szCs w:val="24"/>
          <w:lang w:val="pt-BR"/>
        </w:rPr>
        <w:t>5*</w:t>
      </w:r>
      <w:r w:rsidRPr="000D539A">
        <w:rPr>
          <w:rFonts w:ascii="Palatino Linotype" w:hAnsi="Palatino Linotype"/>
          <w:b/>
          <w:spacing w:val="-12"/>
          <w:szCs w:val="24"/>
          <w:lang w:val="pt-BR"/>
        </w:rPr>
        <w:t>.</w:t>
      </w:r>
      <w:r w:rsidRPr="000D539A">
        <w:rPr>
          <w:rFonts w:ascii="Palatino Linotype" w:hAnsi="Palatino Linotype"/>
          <w:spacing w:val="-12"/>
          <w:szCs w:val="24"/>
          <w:lang w:val="pt-BR"/>
        </w:rPr>
        <w:t xml:space="preserve"> </w:t>
      </w:r>
      <w:r>
        <w:rPr>
          <w:rFonts w:ascii="Palatino Linotype" w:hAnsi="Palatino Linotype"/>
          <w:spacing w:val="-12"/>
          <w:szCs w:val="24"/>
          <w:lang w:val="pt-BR"/>
        </w:rPr>
        <w:t xml:space="preserve"> </w:t>
      </w:r>
      <w:r>
        <w:rPr>
          <w:rFonts w:ascii="Palatino Linotype" w:hAnsi="Palatino Linotype"/>
          <w:szCs w:val="24"/>
          <w:lang w:val="pt-BR"/>
        </w:rPr>
        <w:t>Chứng  minh rằng:</w:t>
      </w:r>
      <w:r w:rsidRPr="00932BE3">
        <w:rPr>
          <w:rFonts w:ascii="Palatino Linotype" w:hAnsi="Palatino Linotype"/>
          <w:spacing w:val="-12"/>
          <w:szCs w:val="24"/>
          <w:lang w:val="pt-BR"/>
        </w:rPr>
        <w:t xml:space="preserve"> </w:t>
      </w:r>
      <w:bookmarkStart w:id="1" w:name="_Hlk16082204"/>
      <w:bookmarkStart w:id="2" w:name="_GoBack"/>
      <w:r w:rsidR="00BC4F12" w:rsidRPr="00932BE3">
        <w:rPr>
          <w:rFonts w:ascii="Palatino Linotype" w:hAnsi="Palatino Linotype"/>
          <w:spacing w:val="-12"/>
          <w:position w:val="-24"/>
          <w:szCs w:val="24"/>
          <w:lang w:val="pt-BR"/>
        </w:rPr>
        <w:object w:dxaOrig="4980" w:dyaOrig="620" w14:anchorId="21EFAF12">
          <v:shape id="_x0000_i1076" type="#_x0000_t75" style="width:246.6pt;height:30.6pt" o:ole="">
            <v:imagedata r:id="rId105" o:title=""/>
          </v:shape>
          <o:OLEObject Type="Embed" ProgID="Equation.DSMT4" ShapeID="_x0000_i1076" DrawAspect="Content" ObjectID="_1626697157" r:id="rId106"/>
        </w:object>
      </w:r>
      <w:bookmarkEnd w:id="1"/>
      <w:bookmarkEnd w:id="2"/>
    </w:p>
    <w:p w14:paraId="713F53FD" w14:textId="1C78AA33" w:rsidR="00354F58" w:rsidRPr="000D539A" w:rsidRDefault="00354F58" w:rsidP="000D539A">
      <w:pPr>
        <w:spacing w:after="0" w:line="360" w:lineRule="auto"/>
        <w:jc w:val="center"/>
        <w:rPr>
          <w:rFonts w:ascii="Palatino Linotype" w:hAnsi="Palatino Linotype"/>
          <w:b/>
          <w:i/>
          <w:color w:val="000000"/>
          <w:szCs w:val="24"/>
          <w:lang w:val="pt-BR"/>
        </w:rPr>
      </w:pPr>
      <w:r w:rsidRPr="000D539A">
        <w:rPr>
          <w:rFonts w:ascii="Palatino Linotype" w:hAnsi="Palatino Linotype"/>
          <w:b/>
          <w:i/>
          <w:color w:val="000000"/>
          <w:szCs w:val="24"/>
          <w:lang w:val="pt-BR"/>
        </w:rPr>
        <w:t>---- Hết -----</w:t>
      </w:r>
      <w:bookmarkEnd w:id="0"/>
    </w:p>
    <w:sectPr w:rsidR="00354F58" w:rsidRPr="000D539A" w:rsidSect="00500888">
      <w:headerReference w:type="default" r:id="rId107"/>
      <w:footerReference w:type="default" r:id="rId108"/>
      <w:pgSz w:w="11907" w:h="16840" w:code="9"/>
      <w:pgMar w:top="680" w:right="567" w:bottom="720" w:left="990" w:header="90" w:footer="5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BF57D0" w14:textId="77777777" w:rsidR="00844C51" w:rsidRDefault="00844C51" w:rsidP="009F61F8">
      <w:pPr>
        <w:spacing w:after="0" w:line="240" w:lineRule="auto"/>
      </w:pPr>
      <w:r>
        <w:separator/>
      </w:r>
    </w:p>
  </w:endnote>
  <w:endnote w:type="continuationSeparator" w:id="0">
    <w:p w14:paraId="0814E3AE" w14:textId="77777777" w:rsidR="00844C51" w:rsidRDefault="00844C51" w:rsidP="009F61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Century Schoolbook">
    <w:charset w:val="00"/>
    <w:family w:val="swiss"/>
    <w:pitch w:val="variable"/>
    <w:sig w:usb0="00000003" w:usb1="00000000" w:usb2="00000000" w:usb3="00000000" w:csb0="00000001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 Bold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58C9DF" w14:textId="77777777" w:rsidR="001E3050" w:rsidRPr="001D3DAE" w:rsidRDefault="001E3050" w:rsidP="00AA3C8E">
    <w:pPr>
      <w:pStyle w:val="Footer"/>
      <w:pBdr>
        <w:top w:val="single" w:sz="4" w:space="1" w:color="auto"/>
      </w:pBdr>
      <w:tabs>
        <w:tab w:val="clear" w:pos="4680"/>
        <w:tab w:val="clear" w:pos="9360"/>
        <w:tab w:val="right" w:pos="9720"/>
      </w:tabs>
      <w:rPr>
        <w:b/>
      </w:rPr>
    </w:pPr>
    <w:r>
      <w:rPr>
        <w:b/>
        <w:sz w:val="22"/>
      </w:rPr>
      <w:t xml:space="preserve"> </w:t>
    </w:r>
    <w:r w:rsidRPr="004F7D0F">
      <w:rPr>
        <w:sz w:val="22"/>
      </w:rPr>
      <w:t xml:space="preserve">Liên hệ: Thầy Hải – SĐT: </w:t>
    </w:r>
    <w:r w:rsidRPr="004F7D0F">
      <w:rPr>
        <w:sz w:val="22"/>
        <w:szCs w:val="20"/>
      </w:rPr>
      <w:t>097 529 0903</w:t>
    </w:r>
    <w:r w:rsidRPr="004F7D0F">
      <w:rPr>
        <w:i/>
        <w:sz w:val="22"/>
        <w:szCs w:val="20"/>
      </w:rPr>
      <w:t xml:space="preserve"> </w:t>
    </w:r>
    <w:r w:rsidRPr="004F7D0F">
      <w:rPr>
        <w:sz w:val="22"/>
      </w:rPr>
      <w:t>– Facebook: Lê Hòa Hải</w:t>
    </w:r>
    <w:r w:rsidRPr="001D3DAE">
      <w:rPr>
        <w:b/>
      </w:rPr>
      <w:tab/>
    </w:r>
    <w:r w:rsidRPr="004F7D0F">
      <w:rPr>
        <w:b/>
      </w:rPr>
      <w:t xml:space="preserve">Trang </w:t>
    </w:r>
    <w:r w:rsidRPr="004F7D0F">
      <w:rPr>
        <w:b/>
      </w:rPr>
      <w:fldChar w:fldCharType="begin"/>
    </w:r>
    <w:r w:rsidRPr="004F7D0F">
      <w:rPr>
        <w:b/>
      </w:rPr>
      <w:instrText xml:space="preserve"> PAGE   \* MERGEFORMAT </w:instrText>
    </w:r>
    <w:r w:rsidRPr="004F7D0F">
      <w:rPr>
        <w:b/>
      </w:rPr>
      <w:fldChar w:fldCharType="separate"/>
    </w:r>
    <w:r w:rsidRPr="004F7D0F">
      <w:rPr>
        <w:b/>
        <w:noProof/>
      </w:rPr>
      <w:t>4</w:t>
    </w:r>
    <w:r w:rsidRPr="004F7D0F">
      <w:rPr>
        <w:b/>
      </w:rPr>
      <w:fldChar w:fldCharType="end"/>
    </w:r>
  </w:p>
  <w:p w14:paraId="43454428" w14:textId="77777777" w:rsidR="001E3050" w:rsidRPr="001D3DAE" w:rsidRDefault="001E3050" w:rsidP="00AA3C8E">
    <w:pPr>
      <w:pStyle w:val="Footer"/>
      <w:pBdr>
        <w:top w:val="single" w:sz="4" w:space="1" w:color="auto"/>
      </w:pBdr>
      <w:rPr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D10A91" w14:textId="77777777" w:rsidR="00844C51" w:rsidRDefault="00844C51" w:rsidP="009F61F8">
      <w:pPr>
        <w:spacing w:after="0" w:line="240" w:lineRule="auto"/>
      </w:pPr>
      <w:r>
        <w:separator/>
      </w:r>
    </w:p>
  </w:footnote>
  <w:footnote w:type="continuationSeparator" w:id="0">
    <w:p w14:paraId="6727A9DD" w14:textId="77777777" w:rsidR="00844C51" w:rsidRDefault="00844C51" w:rsidP="009F61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550" w:type="dxa"/>
      <w:tblInd w:w="810" w:type="dxa"/>
      <w:tblBorders>
        <w:bottom w:val="single" w:sz="4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8550"/>
    </w:tblGrid>
    <w:tr w:rsidR="001E3050" w:rsidRPr="00B02297" w14:paraId="5D93036B" w14:textId="77777777" w:rsidTr="00AA3C8E">
      <w:trPr>
        <w:trHeight w:val="450"/>
      </w:trPr>
      <w:tc>
        <w:tcPr>
          <w:tcW w:w="8550" w:type="dxa"/>
          <w:vAlign w:val="bottom"/>
        </w:tcPr>
        <w:p w14:paraId="318F328C" w14:textId="77777777" w:rsidR="001E3050" w:rsidRPr="004F7D0F" w:rsidRDefault="001E3050" w:rsidP="005614A6">
          <w:pPr>
            <w:pStyle w:val="Header"/>
            <w:tabs>
              <w:tab w:val="clear" w:pos="4680"/>
            </w:tabs>
            <w:jc w:val="center"/>
            <w:rPr>
              <w:i/>
              <w:sz w:val="20"/>
              <w:szCs w:val="20"/>
            </w:rPr>
          </w:pPr>
          <w:r w:rsidRPr="004F7D0F">
            <w:rPr>
              <w:i/>
              <w:sz w:val="22"/>
              <w:szCs w:val="20"/>
            </w:rPr>
            <w:t xml:space="preserve">Hệ thống lớp toán thầy Lê Hòa Hải </w:t>
          </w:r>
        </w:p>
      </w:tc>
    </w:tr>
  </w:tbl>
  <w:p w14:paraId="6BF7028D" w14:textId="77777777" w:rsidR="001E3050" w:rsidRPr="00306475" w:rsidRDefault="001E3050" w:rsidP="00381C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02EBE"/>
    <w:multiLevelType w:val="hybridMultilevel"/>
    <w:tmpl w:val="430441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28798D"/>
    <w:multiLevelType w:val="hybridMultilevel"/>
    <w:tmpl w:val="F24AC7B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4908B3"/>
    <w:multiLevelType w:val="hybridMultilevel"/>
    <w:tmpl w:val="94224CBC"/>
    <w:lvl w:ilvl="0" w:tplc="4DFAD70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7B40DC"/>
    <w:multiLevelType w:val="hybridMultilevel"/>
    <w:tmpl w:val="5EDEC1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6A67DB"/>
    <w:multiLevelType w:val="hybridMultilevel"/>
    <w:tmpl w:val="D7EAC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A9534A"/>
    <w:multiLevelType w:val="hybridMultilevel"/>
    <w:tmpl w:val="BD16A4D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D35D2B"/>
    <w:multiLevelType w:val="hybridMultilevel"/>
    <w:tmpl w:val="2EB68A4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497CCD"/>
    <w:multiLevelType w:val="hybridMultilevel"/>
    <w:tmpl w:val="3C364F1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DA64BA"/>
    <w:multiLevelType w:val="hybridMultilevel"/>
    <w:tmpl w:val="EBB2A8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F92039"/>
    <w:multiLevelType w:val="hybridMultilevel"/>
    <w:tmpl w:val="F8162C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F6508B"/>
    <w:multiLevelType w:val="hybridMultilevel"/>
    <w:tmpl w:val="4D9E34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216115"/>
    <w:multiLevelType w:val="hybridMultilevel"/>
    <w:tmpl w:val="BB4E23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860A11"/>
    <w:multiLevelType w:val="hybridMultilevel"/>
    <w:tmpl w:val="D54EB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195994"/>
    <w:multiLevelType w:val="hybridMultilevel"/>
    <w:tmpl w:val="82708F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E53B62"/>
    <w:multiLevelType w:val="hybridMultilevel"/>
    <w:tmpl w:val="087492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0B35A4"/>
    <w:multiLevelType w:val="hybridMultilevel"/>
    <w:tmpl w:val="6CF08B34"/>
    <w:lvl w:ilvl="0" w:tplc="836C4E7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D3621D4"/>
    <w:multiLevelType w:val="hybridMultilevel"/>
    <w:tmpl w:val="4D785F46"/>
    <w:lvl w:ilvl="0" w:tplc="26DE9FD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D541C74"/>
    <w:multiLevelType w:val="hybridMultilevel"/>
    <w:tmpl w:val="DA8CE0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2778B2"/>
    <w:multiLevelType w:val="hybridMultilevel"/>
    <w:tmpl w:val="3BA46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796364"/>
    <w:multiLevelType w:val="hybridMultilevel"/>
    <w:tmpl w:val="56FA1F5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430E81"/>
    <w:multiLevelType w:val="hybridMultilevel"/>
    <w:tmpl w:val="F6C6CE0E"/>
    <w:lvl w:ilvl="0" w:tplc="3CD89C7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1E1458"/>
    <w:multiLevelType w:val="hybridMultilevel"/>
    <w:tmpl w:val="6812D86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832990"/>
    <w:multiLevelType w:val="hybridMultilevel"/>
    <w:tmpl w:val="B470DB6A"/>
    <w:lvl w:ilvl="0" w:tplc="96B2ABB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1104800"/>
    <w:multiLevelType w:val="hybridMultilevel"/>
    <w:tmpl w:val="5422EFB2"/>
    <w:lvl w:ilvl="0" w:tplc="379CA52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671B07"/>
    <w:multiLevelType w:val="hybridMultilevel"/>
    <w:tmpl w:val="3CCCDB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011DC4"/>
    <w:multiLevelType w:val="hybridMultilevel"/>
    <w:tmpl w:val="1D30116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AF0F02"/>
    <w:multiLevelType w:val="hybridMultilevel"/>
    <w:tmpl w:val="EB36309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A6F489A"/>
    <w:multiLevelType w:val="hybridMultilevel"/>
    <w:tmpl w:val="8ABA781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B6227D1"/>
    <w:multiLevelType w:val="hybridMultilevel"/>
    <w:tmpl w:val="9A4009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75227D"/>
    <w:multiLevelType w:val="hybridMultilevel"/>
    <w:tmpl w:val="C48E0708"/>
    <w:lvl w:ilvl="0" w:tplc="32B6ED84">
      <w:start w:val="1"/>
      <w:numFmt w:val="decimal"/>
      <w:lvlText w:val="%1."/>
      <w:lvlJc w:val="left"/>
      <w:pPr>
        <w:ind w:left="720" w:hanging="360"/>
      </w:pPr>
      <w:rPr>
        <w:rFonts w:ascii="Palatino Linotype" w:eastAsia="Calibri" w:hAnsi="Palatino Linotype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245C92"/>
    <w:multiLevelType w:val="hybridMultilevel"/>
    <w:tmpl w:val="8F088E62"/>
    <w:lvl w:ilvl="0" w:tplc="479C87F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4F930FD8"/>
    <w:multiLevelType w:val="hybridMultilevel"/>
    <w:tmpl w:val="759A0E3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1AC7DE9"/>
    <w:multiLevelType w:val="hybridMultilevel"/>
    <w:tmpl w:val="C678762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3E4257F"/>
    <w:multiLevelType w:val="hybridMultilevel"/>
    <w:tmpl w:val="6D6EB2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823DFF"/>
    <w:multiLevelType w:val="hybridMultilevel"/>
    <w:tmpl w:val="38C683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8DF2AA3"/>
    <w:multiLevelType w:val="hybridMultilevel"/>
    <w:tmpl w:val="CB5ABEB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99C03DF"/>
    <w:multiLevelType w:val="hybridMultilevel"/>
    <w:tmpl w:val="F8F68464"/>
    <w:lvl w:ilvl="0" w:tplc="184C6E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5DA7218D"/>
    <w:multiLevelType w:val="hybridMultilevel"/>
    <w:tmpl w:val="6A7441C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E2D2FF7"/>
    <w:multiLevelType w:val="hybridMultilevel"/>
    <w:tmpl w:val="8496DC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EDA238A"/>
    <w:multiLevelType w:val="hybridMultilevel"/>
    <w:tmpl w:val="0E4844A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0393839"/>
    <w:multiLevelType w:val="hybridMultilevel"/>
    <w:tmpl w:val="087492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0E50297"/>
    <w:multiLevelType w:val="hybridMultilevel"/>
    <w:tmpl w:val="117AB4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C10730C"/>
    <w:multiLevelType w:val="hybridMultilevel"/>
    <w:tmpl w:val="C0CE538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CF379DA"/>
    <w:multiLevelType w:val="hybridMultilevel"/>
    <w:tmpl w:val="DDEE6C8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FAB49AD"/>
    <w:multiLevelType w:val="hybridMultilevel"/>
    <w:tmpl w:val="B9E05A2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A3F0695"/>
    <w:multiLevelType w:val="hybridMultilevel"/>
    <w:tmpl w:val="FC2E2D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B4713BB"/>
    <w:multiLevelType w:val="hybridMultilevel"/>
    <w:tmpl w:val="8EA611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11"/>
  </w:num>
  <w:num w:numId="3">
    <w:abstractNumId w:val="41"/>
  </w:num>
  <w:num w:numId="4">
    <w:abstractNumId w:val="6"/>
  </w:num>
  <w:num w:numId="5">
    <w:abstractNumId w:val="33"/>
  </w:num>
  <w:num w:numId="6">
    <w:abstractNumId w:val="17"/>
  </w:num>
  <w:num w:numId="7">
    <w:abstractNumId w:val="26"/>
  </w:num>
  <w:num w:numId="8">
    <w:abstractNumId w:val="44"/>
  </w:num>
  <w:num w:numId="9">
    <w:abstractNumId w:val="7"/>
  </w:num>
  <w:num w:numId="10">
    <w:abstractNumId w:val="34"/>
  </w:num>
  <w:num w:numId="11">
    <w:abstractNumId w:val="9"/>
  </w:num>
  <w:num w:numId="12">
    <w:abstractNumId w:val="1"/>
  </w:num>
  <w:num w:numId="13">
    <w:abstractNumId w:val="27"/>
  </w:num>
  <w:num w:numId="14">
    <w:abstractNumId w:val="28"/>
  </w:num>
  <w:num w:numId="15">
    <w:abstractNumId w:val="38"/>
  </w:num>
  <w:num w:numId="16">
    <w:abstractNumId w:val="35"/>
  </w:num>
  <w:num w:numId="17">
    <w:abstractNumId w:val="19"/>
  </w:num>
  <w:num w:numId="18">
    <w:abstractNumId w:val="13"/>
  </w:num>
  <w:num w:numId="19">
    <w:abstractNumId w:val="45"/>
  </w:num>
  <w:num w:numId="20">
    <w:abstractNumId w:val="43"/>
  </w:num>
  <w:num w:numId="21">
    <w:abstractNumId w:val="25"/>
  </w:num>
  <w:num w:numId="22">
    <w:abstractNumId w:val="0"/>
  </w:num>
  <w:num w:numId="23">
    <w:abstractNumId w:val="23"/>
  </w:num>
  <w:num w:numId="24">
    <w:abstractNumId w:val="5"/>
  </w:num>
  <w:num w:numId="25">
    <w:abstractNumId w:val="12"/>
  </w:num>
  <w:num w:numId="26">
    <w:abstractNumId w:val="39"/>
  </w:num>
  <w:num w:numId="27">
    <w:abstractNumId w:val="3"/>
  </w:num>
  <w:num w:numId="28">
    <w:abstractNumId w:val="37"/>
  </w:num>
  <w:num w:numId="29">
    <w:abstractNumId w:val="32"/>
  </w:num>
  <w:num w:numId="30">
    <w:abstractNumId w:val="2"/>
  </w:num>
  <w:num w:numId="31">
    <w:abstractNumId w:val="24"/>
  </w:num>
  <w:num w:numId="32">
    <w:abstractNumId w:val="42"/>
  </w:num>
  <w:num w:numId="33">
    <w:abstractNumId w:val="46"/>
  </w:num>
  <w:num w:numId="34">
    <w:abstractNumId w:val="21"/>
  </w:num>
  <w:num w:numId="35">
    <w:abstractNumId w:val="4"/>
  </w:num>
  <w:num w:numId="36">
    <w:abstractNumId w:val="20"/>
  </w:num>
  <w:num w:numId="37">
    <w:abstractNumId w:val="29"/>
  </w:num>
  <w:num w:numId="38">
    <w:abstractNumId w:val="14"/>
  </w:num>
  <w:num w:numId="39">
    <w:abstractNumId w:val="15"/>
  </w:num>
  <w:num w:numId="40">
    <w:abstractNumId w:val="10"/>
  </w:num>
  <w:num w:numId="41">
    <w:abstractNumId w:val="16"/>
  </w:num>
  <w:num w:numId="42">
    <w:abstractNumId w:val="30"/>
  </w:num>
  <w:num w:numId="43">
    <w:abstractNumId w:val="8"/>
  </w:num>
  <w:num w:numId="44">
    <w:abstractNumId w:val="36"/>
  </w:num>
  <w:num w:numId="45">
    <w:abstractNumId w:val="22"/>
  </w:num>
  <w:num w:numId="46">
    <w:abstractNumId w:val="40"/>
  </w:num>
  <w:num w:numId="47">
    <w:abstractNumId w:val="18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grammar="clean"/>
  <w:attachedTemplate r:id="rId1"/>
  <w:doNotTrackMoves/>
  <w:defaultTabStop w:val="720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B1B74"/>
    <w:rsid w:val="00000550"/>
    <w:rsid w:val="000011E1"/>
    <w:rsid w:val="00001C2A"/>
    <w:rsid w:val="00001CE0"/>
    <w:rsid w:val="00001D2F"/>
    <w:rsid w:val="00001DD1"/>
    <w:rsid w:val="00002218"/>
    <w:rsid w:val="000026AD"/>
    <w:rsid w:val="00002FA8"/>
    <w:rsid w:val="00003286"/>
    <w:rsid w:val="00003DFB"/>
    <w:rsid w:val="00003DFE"/>
    <w:rsid w:val="00003F28"/>
    <w:rsid w:val="00004106"/>
    <w:rsid w:val="0000423A"/>
    <w:rsid w:val="000042D1"/>
    <w:rsid w:val="0000472B"/>
    <w:rsid w:val="00004FFE"/>
    <w:rsid w:val="000055F7"/>
    <w:rsid w:val="00005D7C"/>
    <w:rsid w:val="000060E6"/>
    <w:rsid w:val="000062AB"/>
    <w:rsid w:val="00006346"/>
    <w:rsid w:val="00006B5D"/>
    <w:rsid w:val="00006E15"/>
    <w:rsid w:val="000073A8"/>
    <w:rsid w:val="00007652"/>
    <w:rsid w:val="000112C8"/>
    <w:rsid w:val="00011EAB"/>
    <w:rsid w:val="000122E8"/>
    <w:rsid w:val="000142FD"/>
    <w:rsid w:val="0001433C"/>
    <w:rsid w:val="000144D3"/>
    <w:rsid w:val="000148FF"/>
    <w:rsid w:val="00014E9A"/>
    <w:rsid w:val="00015294"/>
    <w:rsid w:val="0001537F"/>
    <w:rsid w:val="0001692C"/>
    <w:rsid w:val="00017231"/>
    <w:rsid w:val="000179E5"/>
    <w:rsid w:val="00017C34"/>
    <w:rsid w:val="00020E18"/>
    <w:rsid w:val="00021343"/>
    <w:rsid w:val="00022A11"/>
    <w:rsid w:val="00022E12"/>
    <w:rsid w:val="00023502"/>
    <w:rsid w:val="00023CD6"/>
    <w:rsid w:val="00023CF1"/>
    <w:rsid w:val="00023FFF"/>
    <w:rsid w:val="00024409"/>
    <w:rsid w:val="00024667"/>
    <w:rsid w:val="0002470F"/>
    <w:rsid w:val="00024B40"/>
    <w:rsid w:val="00025947"/>
    <w:rsid w:val="00025A21"/>
    <w:rsid w:val="00025B33"/>
    <w:rsid w:val="00025C46"/>
    <w:rsid w:val="00025C53"/>
    <w:rsid w:val="00026238"/>
    <w:rsid w:val="000264CE"/>
    <w:rsid w:val="00026F99"/>
    <w:rsid w:val="0002705F"/>
    <w:rsid w:val="00027515"/>
    <w:rsid w:val="000278B9"/>
    <w:rsid w:val="00027A24"/>
    <w:rsid w:val="0003000A"/>
    <w:rsid w:val="0003047C"/>
    <w:rsid w:val="00030587"/>
    <w:rsid w:val="00030A7D"/>
    <w:rsid w:val="00030B76"/>
    <w:rsid w:val="00030E39"/>
    <w:rsid w:val="00031459"/>
    <w:rsid w:val="000317CD"/>
    <w:rsid w:val="0003210A"/>
    <w:rsid w:val="00032969"/>
    <w:rsid w:val="00032C47"/>
    <w:rsid w:val="00032D71"/>
    <w:rsid w:val="00032FCC"/>
    <w:rsid w:val="00033589"/>
    <w:rsid w:val="000344A8"/>
    <w:rsid w:val="000348B2"/>
    <w:rsid w:val="00034921"/>
    <w:rsid w:val="00034A61"/>
    <w:rsid w:val="00034AFF"/>
    <w:rsid w:val="00034B66"/>
    <w:rsid w:val="0003565B"/>
    <w:rsid w:val="00035B36"/>
    <w:rsid w:val="00036C24"/>
    <w:rsid w:val="0003728D"/>
    <w:rsid w:val="0003756C"/>
    <w:rsid w:val="0003760E"/>
    <w:rsid w:val="00041017"/>
    <w:rsid w:val="00041165"/>
    <w:rsid w:val="0004282D"/>
    <w:rsid w:val="00043A79"/>
    <w:rsid w:val="000441B4"/>
    <w:rsid w:val="0004445E"/>
    <w:rsid w:val="000447BB"/>
    <w:rsid w:val="00045152"/>
    <w:rsid w:val="00045190"/>
    <w:rsid w:val="00045585"/>
    <w:rsid w:val="00045688"/>
    <w:rsid w:val="0004576C"/>
    <w:rsid w:val="000457E5"/>
    <w:rsid w:val="00045B20"/>
    <w:rsid w:val="000468A7"/>
    <w:rsid w:val="000471FA"/>
    <w:rsid w:val="00047BB7"/>
    <w:rsid w:val="00050386"/>
    <w:rsid w:val="000505FB"/>
    <w:rsid w:val="000522A2"/>
    <w:rsid w:val="000529AA"/>
    <w:rsid w:val="000530B6"/>
    <w:rsid w:val="00053220"/>
    <w:rsid w:val="0005327A"/>
    <w:rsid w:val="00054A21"/>
    <w:rsid w:val="000551FC"/>
    <w:rsid w:val="00055314"/>
    <w:rsid w:val="0005585C"/>
    <w:rsid w:val="00055A22"/>
    <w:rsid w:val="00055ADF"/>
    <w:rsid w:val="00056435"/>
    <w:rsid w:val="00056497"/>
    <w:rsid w:val="00057368"/>
    <w:rsid w:val="00057CC7"/>
    <w:rsid w:val="00060C80"/>
    <w:rsid w:val="000617C5"/>
    <w:rsid w:val="00061B18"/>
    <w:rsid w:val="000626BD"/>
    <w:rsid w:val="000639AE"/>
    <w:rsid w:val="00064C38"/>
    <w:rsid w:val="00065292"/>
    <w:rsid w:val="00065773"/>
    <w:rsid w:val="000657B9"/>
    <w:rsid w:val="00065DEC"/>
    <w:rsid w:val="0006612B"/>
    <w:rsid w:val="00066155"/>
    <w:rsid w:val="000665F8"/>
    <w:rsid w:val="000666B6"/>
    <w:rsid w:val="000666B7"/>
    <w:rsid w:val="00067CD9"/>
    <w:rsid w:val="00070683"/>
    <w:rsid w:val="00070832"/>
    <w:rsid w:val="00070CEE"/>
    <w:rsid w:val="00071142"/>
    <w:rsid w:val="00071642"/>
    <w:rsid w:val="00071E2E"/>
    <w:rsid w:val="000723BA"/>
    <w:rsid w:val="00072A53"/>
    <w:rsid w:val="0007344C"/>
    <w:rsid w:val="0007350D"/>
    <w:rsid w:val="00073689"/>
    <w:rsid w:val="00073D79"/>
    <w:rsid w:val="00073DCB"/>
    <w:rsid w:val="00075D6D"/>
    <w:rsid w:val="0007604B"/>
    <w:rsid w:val="000765A0"/>
    <w:rsid w:val="00076ABC"/>
    <w:rsid w:val="000774BC"/>
    <w:rsid w:val="0007758B"/>
    <w:rsid w:val="00077CD9"/>
    <w:rsid w:val="00077D35"/>
    <w:rsid w:val="00081BE9"/>
    <w:rsid w:val="00081D8A"/>
    <w:rsid w:val="00082BA0"/>
    <w:rsid w:val="00082C83"/>
    <w:rsid w:val="000831D6"/>
    <w:rsid w:val="00083F2C"/>
    <w:rsid w:val="0008414A"/>
    <w:rsid w:val="00084383"/>
    <w:rsid w:val="0008461E"/>
    <w:rsid w:val="000852D3"/>
    <w:rsid w:val="00086326"/>
    <w:rsid w:val="0008658C"/>
    <w:rsid w:val="00086D4A"/>
    <w:rsid w:val="00086F89"/>
    <w:rsid w:val="0008752D"/>
    <w:rsid w:val="000879FF"/>
    <w:rsid w:val="00087D81"/>
    <w:rsid w:val="00090355"/>
    <w:rsid w:val="00090512"/>
    <w:rsid w:val="00090F71"/>
    <w:rsid w:val="0009115D"/>
    <w:rsid w:val="00091BAB"/>
    <w:rsid w:val="00091E20"/>
    <w:rsid w:val="00092B25"/>
    <w:rsid w:val="00092EA1"/>
    <w:rsid w:val="000932CF"/>
    <w:rsid w:val="00093343"/>
    <w:rsid w:val="00093AD7"/>
    <w:rsid w:val="00093F51"/>
    <w:rsid w:val="00094550"/>
    <w:rsid w:val="00095957"/>
    <w:rsid w:val="00095BC0"/>
    <w:rsid w:val="00095E20"/>
    <w:rsid w:val="00096784"/>
    <w:rsid w:val="00096C8F"/>
    <w:rsid w:val="00096DC9"/>
    <w:rsid w:val="00096EDF"/>
    <w:rsid w:val="00097364"/>
    <w:rsid w:val="000976CB"/>
    <w:rsid w:val="00097E69"/>
    <w:rsid w:val="000A0301"/>
    <w:rsid w:val="000A071D"/>
    <w:rsid w:val="000A0DA8"/>
    <w:rsid w:val="000A14C7"/>
    <w:rsid w:val="000A297A"/>
    <w:rsid w:val="000A2BCA"/>
    <w:rsid w:val="000A2C9E"/>
    <w:rsid w:val="000A2D7C"/>
    <w:rsid w:val="000A3C82"/>
    <w:rsid w:val="000A42E3"/>
    <w:rsid w:val="000A4F9B"/>
    <w:rsid w:val="000A5110"/>
    <w:rsid w:val="000A57C5"/>
    <w:rsid w:val="000A5BB0"/>
    <w:rsid w:val="000A654B"/>
    <w:rsid w:val="000A71CB"/>
    <w:rsid w:val="000A77CC"/>
    <w:rsid w:val="000B0242"/>
    <w:rsid w:val="000B0838"/>
    <w:rsid w:val="000B0BC4"/>
    <w:rsid w:val="000B0FD6"/>
    <w:rsid w:val="000B1298"/>
    <w:rsid w:val="000B1ACB"/>
    <w:rsid w:val="000B22A8"/>
    <w:rsid w:val="000B2ECF"/>
    <w:rsid w:val="000B3473"/>
    <w:rsid w:val="000B379B"/>
    <w:rsid w:val="000B3BE5"/>
    <w:rsid w:val="000B3CD6"/>
    <w:rsid w:val="000B3CF7"/>
    <w:rsid w:val="000B3D61"/>
    <w:rsid w:val="000B3DAF"/>
    <w:rsid w:val="000B4BBF"/>
    <w:rsid w:val="000B50C2"/>
    <w:rsid w:val="000B560E"/>
    <w:rsid w:val="000B5B89"/>
    <w:rsid w:val="000B600C"/>
    <w:rsid w:val="000B6D41"/>
    <w:rsid w:val="000B6DA4"/>
    <w:rsid w:val="000B7401"/>
    <w:rsid w:val="000B7792"/>
    <w:rsid w:val="000B7BE2"/>
    <w:rsid w:val="000C0122"/>
    <w:rsid w:val="000C0231"/>
    <w:rsid w:val="000C0617"/>
    <w:rsid w:val="000C1080"/>
    <w:rsid w:val="000C18EF"/>
    <w:rsid w:val="000C1F30"/>
    <w:rsid w:val="000C1F86"/>
    <w:rsid w:val="000C35EE"/>
    <w:rsid w:val="000C3A1A"/>
    <w:rsid w:val="000C3A23"/>
    <w:rsid w:val="000C4020"/>
    <w:rsid w:val="000C4DA1"/>
    <w:rsid w:val="000C6964"/>
    <w:rsid w:val="000C6BE9"/>
    <w:rsid w:val="000C6CD6"/>
    <w:rsid w:val="000C7188"/>
    <w:rsid w:val="000C7823"/>
    <w:rsid w:val="000C7856"/>
    <w:rsid w:val="000C7BAE"/>
    <w:rsid w:val="000C7F87"/>
    <w:rsid w:val="000D0CE5"/>
    <w:rsid w:val="000D0FBF"/>
    <w:rsid w:val="000D126D"/>
    <w:rsid w:val="000D1857"/>
    <w:rsid w:val="000D1A44"/>
    <w:rsid w:val="000D1B14"/>
    <w:rsid w:val="000D1B81"/>
    <w:rsid w:val="000D1EF0"/>
    <w:rsid w:val="000D2378"/>
    <w:rsid w:val="000D2560"/>
    <w:rsid w:val="000D3050"/>
    <w:rsid w:val="000D3836"/>
    <w:rsid w:val="000D3840"/>
    <w:rsid w:val="000D3D51"/>
    <w:rsid w:val="000D3F58"/>
    <w:rsid w:val="000D447E"/>
    <w:rsid w:val="000D4BD0"/>
    <w:rsid w:val="000D539A"/>
    <w:rsid w:val="000D57C4"/>
    <w:rsid w:val="000D60E0"/>
    <w:rsid w:val="000D6924"/>
    <w:rsid w:val="000D7187"/>
    <w:rsid w:val="000D7306"/>
    <w:rsid w:val="000D77A9"/>
    <w:rsid w:val="000D7A32"/>
    <w:rsid w:val="000D7B11"/>
    <w:rsid w:val="000E0012"/>
    <w:rsid w:val="000E0261"/>
    <w:rsid w:val="000E06C8"/>
    <w:rsid w:val="000E0B23"/>
    <w:rsid w:val="000E12AA"/>
    <w:rsid w:val="000E1591"/>
    <w:rsid w:val="000E16E4"/>
    <w:rsid w:val="000E1B70"/>
    <w:rsid w:val="000E1EDE"/>
    <w:rsid w:val="000E2785"/>
    <w:rsid w:val="000E3374"/>
    <w:rsid w:val="000E3780"/>
    <w:rsid w:val="000E37A6"/>
    <w:rsid w:val="000E3DFF"/>
    <w:rsid w:val="000E41FE"/>
    <w:rsid w:val="000E4394"/>
    <w:rsid w:val="000E44C6"/>
    <w:rsid w:val="000E5A36"/>
    <w:rsid w:val="000E6058"/>
    <w:rsid w:val="000E63CF"/>
    <w:rsid w:val="000E68B5"/>
    <w:rsid w:val="000E691F"/>
    <w:rsid w:val="000E6B9A"/>
    <w:rsid w:val="000F0A17"/>
    <w:rsid w:val="000F0DD9"/>
    <w:rsid w:val="000F0FC1"/>
    <w:rsid w:val="000F10E7"/>
    <w:rsid w:val="000F11BD"/>
    <w:rsid w:val="000F2987"/>
    <w:rsid w:val="000F3EE9"/>
    <w:rsid w:val="000F3F5E"/>
    <w:rsid w:val="000F4DB9"/>
    <w:rsid w:val="000F57B1"/>
    <w:rsid w:val="000F5FAE"/>
    <w:rsid w:val="000F647C"/>
    <w:rsid w:val="000F68A1"/>
    <w:rsid w:val="000F6BC3"/>
    <w:rsid w:val="000F6E47"/>
    <w:rsid w:val="000F6FB8"/>
    <w:rsid w:val="000F70BF"/>
    <w:rsid w:val="000F74C4"/>
    <w:rsid w:val="001005DD"/>
    <w:rsid w:val="0010082B"/>
    <w:rsid w:val="00100B2D"/>
    <w:rsid w:val="001010C4"/>
    <w:rsid w:val="0010125A"/>
    <w:rsid w:val="00101428"/>
    <w:rsid w:val="00102C2A"/>
    <w:rsid w:val="00103751"/>
    <w:rsid w:val="00103849"/>
    <w:rsid w:val="00103AAB"/>
    <w:rsid w:val="00103BAE"/>
    <w:rsid w:val="00104495"/>
    <w:rsid w:val="00104BF9"/>
    <w:rsid w:val="00104D6A"/>
    <w:rsid w:val="00105036"/>
    <w:rsid w:val="00105C07"/>
    <w:rsid w:val="00105DA9"/>
    <w:rsid w:val="00106109"/>
    <w:rsid w:val="0010615F"/>
    <w:rsid w:val="00106AEC"/>
    <w:rsid w:val="0010777C"/>
    <w:rsid w:val="00107838"/>
    <w:rsid w:val="001079DE"/>
    <w:rsid w:val="00107A69"/>
    <w:rsid w:val="00107B55"/>
    <w:rsid w:val="00107CE8"/>
    <w:rsid w:val="00110073"/>
    <w:rsid w:val="0011019E"/>
    <w:rsid w:val="0011074B"/>
    <w:rsid w:val="00110973"/>
    <w:rsid w:val="00110F75"/>
    <w:rsid w:val="001128B2"/>
    <w:rsid w:val="00112935"/>
    <w:rsid w:val="00112F5D"/>
    <w:rsid w:val="001135E4"/>
    <w:rsid w:val="001137D0"/>
    <w:rsid w:val="001143F8"/>
    <w:rsid w:val="001147C6"/>
    <w:rsid w:val="00114A7C"/>
    <w:rsid w:val="00114EE4"/>
    <w:rsid w:val="001150E4"/>
    <w:rsid w:val="00115912"/>
    <w:rsid w:val="00115D57"/>
    <w:rsid w:val="00116390"/>
    <w:rsid w:val="0011660A"/>
    <w:rsid w:val="00116FCF"/>
    <w:rsid w:val="00117FD5"/>
    <w:rsid w:val="00120006"/>
    <w:rsid w:val="00120566"/>
    <w:rsid w:val="00120B11"/>
    <w:rsid w:val="00121032"/>
    <w:rsid w:val="00121A7B"/>
    <w:rsid w:val="00122422"/>
    <w:rsid w:val="001229F5"/>
    <w:rsid w:val="00122D32"/>
    <w:rsid w:val="00123062"/>
    <w:rsid w:val="00123760"/>
    <w:rsid w:val="00123ABA"/>
    <w:rsid w:val="00123D9F"/>
    <w:rsid w:val="0012401C"/>
    <w:rsid w:val="00124806"/>
    <w:rsid w:val="00124E4D"/>
    <w:rsid w:val="001252AC"/>
    <w:rsid w:val="0012576E"/>
    <w:rsid w:val="00125E29"/>
    <w:rsid w:val="00125E2E"/>
    <w:rsid w:val="00126F41"/>
    <w:rsid w:val="00127182"/>
    <w:rsid w:val="00127679"/>
    <w:rsid w:val="00127A18"/>
    <w:rsid w:val="001301B7"/>
    <w:rsid w:val="00130BD2"/>
    <w:rsid w:val="00130CDE"/>
    <w:rsid w:val="00130DFA"/>
    <w:rsid w:val="001314C3"/>
    <w:rsid w:val="0013175E"/>
    <w:rsid w:val="00132312"/>
    <w:rsid w:val="001325A6"/>
    <w:rsid w:val="00133951"/>
    <w:rsid w:val="00133D90"/>
    <w:rsid w:val="00134425"/>
    <w:rsid w:val="001350FA"/>
    <w:rsid w:val="001351F7"/>
    <w:rsid w:val="00135A43"/>
    <w:rsid w:val="001361B0"/>
    <w:rsid w:val="00136FFD"/>
    <w:rsid w:val="00137992"/>
    <w:rsid w:val="00137DFA"/>
    <w:rsid w:val="001401BB"/>
    <w:rsid w:val="001402D2"/>
    <w:rsid w:val="00140541"/>
    <w:rsid w:val="00140A65"/>
    <w:rsid w:val="0014105B"/>
    <w:rsid w:val="00141EA2"/>
    <w:rsid w:val="001426FD"/>
    <w:rsid w:val="00142D9F"/>
    <w:rsid w:val="001437B0"/>
    <w:rsid w:val="001439D2"/>
    <w:rsid w:val="00144588"/>
    <w:rsid w:val="00144B0A"/>
    <w:rsid w:val="00145115"/>
    <w:rsid w:val="00145150"/>
    <w:rsid w:val="00145410"/>
    <w:rsid w:val="001454E8"/>
    <w:rsid w:val="0014557E"/>
    <w:rsid w:val="001457B0"/>
    <w:rsid w:val="001459FA"/>
    <w:rsid w:val="00146928"/>
    <w:rsid w:val="00147C66"/>
    <w:rsid w:val="00147CED"/>
    <w:rsid w:val="00150161"/>
    <w:rsid w:val="001503DC"/>
    <w:rsid w:val="001510C2"/>
    <w:rsid w:val="00151887"/>
    <w:rsid w:val="00151AC4"/>
    <w:rsid w:val="001522E2"/>
    <w:rsid w:val="00152595"/>
    <w:rsid w:val="00153309"/>
    <w:rsid w:val="001533AA"/>
    <w:rsid w:val="0015340E"/>
    <w:rsid w:val="001539DB"/>
    <w:rsid w:val="00153B4B"/>
    <w:rsid w:val="00153B98"/>
    <w:rsid w:val="00153DA5"/>
    <w:rsid w:val="00153F74"/>
    <w:rsid w:val="00154179"/>
    <w:rsid w:val="00154337"/>
    <w:rsid w:val="0015445C"/>
    <w:rsid w:val="00154792"/>
    <w:rsid w:val="00154799"/>
    <w:rsid w:val="00154E78"/>
    <w:rsid w:val="00155D08"/>
    <w:rsid w:val="001569EC"/>
    <w:rsid w:val="00156EEA"/>
    <w:rsid w:val="001570BA"/>
    <w:rsid w:val="001574D9"/>
    <w:rsid w:val="0015768B"/>
    <w:rsid w:val="001600A0"/>
    <w:rsid w:val="00160613"/>
    <w:rsid w:val="001606E2"/>
    <w:rsid w:val="00162026"/>
    <w:rsid w:val="00163023"/>
    <w:rsid w:val="001635D5"/>
    <w:rsid w:val="00163DD2"/>
    <w:rsid w:val="001643E7"/>
    <w:rsid w:val="0016471D"/>
    <w:rsid w:val="00165717"/>
    <w:rsid w:val="00165F5F"/>
    <w:rsid w:val="001668B1"/>
    <w:rsid w:val="00167551"/>
    <w:rsid w:val="001676C9"/>
    <w:rsid w:val="00167E3F"/>
    <w:rsid w:val="001709CA"/>
    <w:rsid w:val="00170C48"/>
    <w:rsid w:val="00170D50"/>
    <w:rsid w:val="00171044"/>
    <w:rsid w:val="00171106"/>
    <w:rsid w:val="0017145C"/>
    <w:rsid w:val="001715B7"/>
    <w:rsid w:val="00171E30"/>
    <w:rsid w:val="00171EC7"/>
    <w:rsid w:val="00172E0D"/>
    <w:rsid w:val="0017311B"/>
    <w:rsid w:val="001736A0"/>
    <w:rsid w:val="001738A5"/>
    <w:rsid w:val="001742D0"/>
    <w:rsid w:val="00174456"/>
    <w:rsid w:val="00174490"/>
    <w:rsid w:val="00174A7A"/>
    <w:rsid w:val="00174B0E"/>
    <w:rsid w:val="00174D89"/>
    <w:rsid w:val="00174FAE"/>
    <w:rsid w:val="0017521B"/>
    <w:rsid w:val="0017577E"/>
    <w:rsid w:val="001761F9"/>
    <w:rsid w:val="001765FC"/>
    <w:rsid w:val="0017690E"/>
    <w:rsid w:val="0017780E"/>
    <w:rsid w:val="00177A52"/>
    <w:rsid w:val="0018080A"/>
    <w:rsid w:val="00180851"/>
    <w:rsid w:val="00180D56"/>
    <w:rsid w:val="00181472"/>
    <w:rsid w:val="00181E8E"/>
    <w:rsid w:val="00182725"/>
    <w:rsid w:val="001827CF"/>
    <w:rsid w:val="00182B08"/>
    <w:rsid w:val="001832A4"/>
    <w:rsid w:val="0018431B"/>
    <w:rsid w:val="0018477B"/>
    <w:rsid w:val="0018496A"/>
    <w:rsid w:val="00184B06"/>
    <w:rsid w:val="0018580E"/>
    <w:rsid w:val="00185A64"/>
    <w:rsid w:val="001871DC"/>
    <w:rsid w:val="0019019C"/>
    <w:rsid w:val="0019034A"/>
    <w:rsid w:val="00191045"/>
    <w:rsid w:val="0019201A"/>
    <w:rsid w:val="001925D5"/>
    <w:rsid w:val="0019468D"/>
    <w:rsid w:val="0019540E"/>
    <w:rsid w:val="00195A4E"/>
    <w:rsid w:val="0019612D"/>
    <w:rsid w:val="001961C4"/>
    <w:rsid w:val="0019635C"/>
    <w:rsid w:val="00197DE7"/>
    <w:rsid w:val="001A01D2"/>
    <w:rsid w:val="001A0B5E"/>
    <w:rsid w:val="001A1D31"/>
    <w:rsid w:val="001A1D8E"/>
    <w:rsid w:val="001A26F6"/>
    <w:rsid w:val="001A33D2"/>
    <w:rsid w:val="001A39E5"/>
    <w:rsid w:val="001A3A07"/>
    <w:rsid w:val="001A4A5B"/>
    <w:rsid w:val="001A52A3"/>
    <w:rsid w:val="001A559E"/>
    <w:rsid w:val="001A6011"/>
    <w:rsid w:val="001A6712"/>
    <w:rsid w:val="001A6F60"/>
    <w:rsid w:val="001A7F08"/>
    <w:rsid w:val="001B02E3"/>
    <w:rsid w:val="001B0472"/>
    <w:rsid w:val="001B0DF0"/>
    <w:rsid w:val="001B1B74"/>
    <w:rsid w:val="001B303F"/>
    <w:rsid w:val="001B370F"/>
    <w:rsid w:val="001B3F73"/>
    <w:rsid w:val="001B448A"/>
    <w:rsid w:val="001B46DC"/>
    <w:rsid w:val="001B5295"/>
    <w:rsid w:val="001B5EAA"/>
    <w:rsid w:val="001B6009"/>
    <w:rsid w:val="001B6816"/>
    <w:rsid w:val="001B77C7"/>
    <w:rsid w:val="001C07BE"/>
    <w:rsid w:val="001C0836"/>
    <w:rsid w:val="001C0867"/>
    <w:rsid w:val="001C0A9B"/>
    <w:rsid w:val="001C0E72"/>
    <w:rsid w:val="001C121B"/>
    <w:rsid w:val="001C1957"/>
    <w:rsid w:val="001C1B7F"/>
    <w:rsid w:val="001C1D79"/>
    <w:rsid w:val="001C1FC2"/>
    <w:rsid w:val="001C2995"/>
    <w:rsid w:val="001C2AF5"/>
    <w:rsid w:val="001C3323"/>
    <w:rsid w:val="001C4222"/>
    <w:rsid w:val="001C42CD"/>
    <w:rsid w:val="001C46AE"/>
    <w:rsid w:val="001C49AA"/>
    <w:rsid w:val="001C5013"/>
    <w:rsid w:val="001C5018"/>
    <w:rsid w:val="001C5C8A"/>
    <w:rsid w:val="001C62B3"/>
    <w:rsid w:val="001C634C"/>
    <w:rsid w:val="001C67B0"/>
    <w:rsid w:val="001C6DAD"/>
    <w:rsid w:val="001C743B"/>
    <w:rsid w:val="001C7C14"/>
    <w:rsid w:val="001D0042"/>
    <w:rsid w:val="001D066D"/>
    <w:rsid w:val="001D16FC"/>
    <w:rsid w:val="001D1EBA"/>
    <w:rsid w:val="001D1F48"/>
    <w:rsid w:val="001D2969"/>
    <w:rsid w:val="001D3287"/>
    <w:rsid w:val="001D3A42"/>
    <w:rsid w:val="001D3DAE"/>
    <w:rsid w:val="001D3E24"/>
    <w:rsid w:val="001D4307"/>
    <w:rsid w:val="001D455A"/>
    <w:rsid w:val="001D492C"/>
    <w:rsid w:val="001D50D9"/>
    <w:rsid w:val="001D5515"/>
    <w:rsid w:val="001D67C5"/>
    <w:rsid w:val="001D69D9"/>
    <w:rsid w:val="001D6ACA"/>
    <w:rsid w:val="001D6B20"/>
    <w:rsid w:val="001D6D49"/>
    <w:rsid w:val="001D6E4B"/>
    <w:rsid w:val="001D7426"/>
    <w:rsid w:val="001E00C5"/>
    <w:rsid w:val="001E04EC"/>
    <w:rsid w:val="001E04F2"/>
    <w:rsid w:val="001E0574"/>
    <w:rsid w:val="001E0D74"/>
    <w:rsid w:val="001E0F77"/>
    <w:rsid w:val="001E102E"/>
    <w:rsid w:val="001E104F"/>
    <w:rsid w:val="001E1406"/>
    <w:rsid w:val="001E2825"/>
    <w:rsid w:val="001E2FBD"/>
    <w:rsid w:val="001E3050"/>
    <w:rsid w:val="001E3735"/>
    <w:rsid w:val="001E3A4A"/>
    <w:rsid w:val="001E3D01"/>
    <w:rsid w:val="001E4168"/>
    <w:rsid w:val="001E4C54"/>
    <w:rsid w:val="001E4D37"/>
    <w:rsid w:val="001E648E"/>
    <w:rsid w:val="001E7588"/>
    <w:rsid w:val="001E7693"/>
    <w:rsid w:val="001E7EB5"/>
    <w:rsid w:val="001E7FD6"/>
    <w:rsid w:val="001F11AF"/>
    <w:rsid w:val="001F183C"/>
    <w:rsid w:val="001F194A"/>
    <w:rsid w:val="001F1BD2"/>
    <w:rsid w:val="001F26B4"/>
    <w:rsid w:val="001F2EDB"/>
    <w:rsid w:val="001F30AC"/>
    <w:rsid w:val="001F358E"/>
    <w:rsid w:val="001F3CCE"/>
    <w:rsid w:val="001F3E1B"/>
    <w:rsid w:val="001F3FD2"/>
    <w:rsid w:val="001F4099"/>
    <w:rsid w:val="001F4237"/>
    <w:rsid w:val="001F428D"/>
    <w:rsid w:val="001F434F"/>
    <w:rsid w:val="001F4429"/>
    <w:rsid w:val="001F44B3"/>
    <w:rsid w:val="001F487D"/>
    <w:rsid w:val="001F578F"/>
    <w:rsid w:val="001F5CCA"/>
    <w:rsid w:val="001F7026"/>
    <w:rsid w:val="001F790C"/>
    <w:rsid w:val="001F7D64"/>
    <w:rsid w:val="002018D0"/>
    <w:rsid w:val="00201D00"/>
    <w:rsid w:val="002036E4"/>
    <w:rsid w:val="002039AD"/>
    <w:rsid w:val="002039AE"/>
    <w:rsid w:val="00203FDF"/>
    <w:rsid w:val="00204638"/>
    <w:rsid w:val="00204790"/>
    <w:rsid w:val="00204B06"/>
    <w:rsid w:val="002060F6"/>
    <w:rsid w:val="00206831"/>
    <w:rsid w:val="00206C10"/>
    <w:rsid w:val="00206C57"/>
    <w:rsid w:val="00206EAC"/>
    <w:rsid w:val="0020706D"/>
    <w:rsid w:val="002071F3"/>
    <w:rsid w:val="00207620"/>
    <w:rsid w:val="0020763B"/>
    <w:rsid w:val="00207AC6"/>
    <w:rsid w:val="00207D63"/>
    <w:rsid w:val="00210378"/>
    <w:rsid w:val="00211CE8"/>
    <w:rsid w:val="002129C1"/>
    <w:rsid w:val="00213539"/>
    <w:rsid w:val="00214405"/>
    <w:rsid w:val="002148C8"/>
    <w:rsid w:val="00214B57"/>
    <w:rsid w:val="00214D7B"/>
    <w:rsid w:val="002177E0"/>
    <w:rsid w:val="00217874"/>
    <w:rsid w:val="00217A77"/>
    <w:rsid w:val="00217C71"/>
    <w:rsid w:val="00217E42"/>
    <w:rsid w:val="00220CB2"/>
    <w:rsid w:val="00220F19"/>
    <w:rsid w:val="00221751"/>
    <w:rsid w:val="002222B7"/>
    <w:rsid w:val="002227C4"/>
    <w:rsid w:val="0022290B"/>
    <w:rsid w:val="00223032"/>
    <w:rsid w:val="0022493D"/>
    <w:rsid w:val="00225589"/>
    <w:rsid w:val="00225768"/>
    <w:rsid w:val="00226703"/>
    <w:rsid w:val="00226A17"/>
    <w:rsid w:val="00226B7E"/>
    <w:rsid w:val="00227026"/>
    <w:rsid w:val="00227119"/>
    <w:rsid w:val="002274AE"/>
    <w:rsid w:val="00227F7B"/>
    <w:rsid w:val="00227F9F"/>
    <w:rsid w:val="0023154B"/>
    <w:rsid w:val="002317BC"/>
    <w:rsid w:val="00232995"/>
    <w:rsid w:val="00232A25"/>
    <w:rsid w:val="00232B0A"/>
    <w:rsid w:val="00232E14"/>
    <w:rsid w:val="002331AB"/>
    <w:rsid w:val="002335BF"/>
    <w:rsid w:val="00233DA9"/>
    <w:rsid w:val="00233ECB"/>
    <w:rsid w:val="00234083"/>
    <w:rsid w:val="002341D5"/>
    <w:rsid w:val="00234E92"/>
    <w:rsid w:val="002359FB"/>
    <w:rsid w:val="002360CE"/>
    <w:rsid w:val="00236887"/>
    <w:rsid w:val="00236A66"/>
    <w:rsid w:val="00236D3D"/>
    <w:rsid w:val="00236FEF"/>
    <w:rsid w:val="0023710D"/>
    <w:rsid w:val="00240116"/>
    <w:rsid w:val="00240B72"/>
    <w:rsid w:val="00241351"/>
    <w:rsid w:val="0024178B"/>
    <w:rsid w:val="002419E1"/>
    <w:rsid w:val="00241D67"/>
    <w:rsid w:val="002420D4"/>
    <w:rsid w:val="00242234"/>
    <w:rsid w:val="002422E4"/>
    <w:rsid w:val="002429C1"/>
    <w:rsid w:val="00242EE5"/>
    <w:rsid w:val="00243676"/>
    <w:rsid w:val="002440AD"/>
    <w:rsid w:val="00244126"/>
    <w:rsid w:val="002442F7"/>
    <w:rsid w:val="00244627"/>
    <w:rsid w:val="00244B10"/>
    <w:rsid w:val="0024568F"/>
    <w:rsid w:val="00245F0B"/>
    <w:rsid w:val="00245F5F"/>
    <w:rsid w:val="00246959"/>
    <w:rsid w:val="00246981"/>
    <w:rsid w:val="00247517"/>
    <w:rsid w:val="0024771F"/>
    <w:rsid w:val="00250A55"/>
    <w:rsid w:val="00251238"/>
    <w:rsid w:val="00251750"/>
    <w:rsid w:val="00253E87"/>
    <w:rsid w:val="002543A6"/>
    <w:rsid w:val="0025487B"/>
    <w:rsid w:val="00254EC0"/>
    <w:rsid w:val="00255073"/>
    <w:rsid w:val="002553FA"/>
    <w:rsid w:val="00255743"/>
    <w:rsid w:val="00257050"/>
    <w:rsid w:val="002572BA"/>
    <w:rsid w:val="0025771E"/>
    <w:rsid w:val="00257997"/>
    <w:rsid w:val="00260897"/>
    <w:rsid w:val="00260B06"/>
    <w:rsid w:val="00260E1E"/>
    <w:rsid w:val="002611E5"/>
    <w:rsid w:val="002618DD"/>
    <w:rsid w:val="00262103"/>
    <w:rsid w:val="00262515"/>
    <w:rsid w:val="00262842"/>
    <w:rsid w:val="00262F1D"/>
    <w:rsid w:val="00263033"/>
    <w:rsid w:val="00263F7F"/>
    <w:rsid w:val="00264577"/>
    <w:rsid w:val="00265096"/>
    <w:rsid w:val="0026516B"/>
    <w:rsid w:val="00265182"/>
    <w:rsid w:val="00265569"/>
    <w:rsid w:val="00265745"/>
    <w:rsid w:val="002657A2"/>
    <w:rsid w:val="0026591F"/>
    <w:rsid w:val="00265D85"/>
    <w:rsid w:val="00265EE3"/>
    <w:rsid w:val="00265F33"/>
    <w:rsid w:val="0026644D"/>
    <w:rsid w:val="0026645C"/>
    <w:rsid w:val="002668CC"/>
    <w:rsid w:val="00267E0F"/>
    <w:rsid w:val="00267E17"/>
    <w:rsid w:val="00267FCE"/>
    <w:rsid w:val="0027029D"/>
    <w:rsid w:val="00270794"/>
    <w:rsid w:val="002709F2"/>
    <w:rsid w:val="00270A88"/>
    <w:rsid w:val="00270BB9"/>
    <w:rsid w:val="00270EB3"/>
    <w:rsid w:val="00270FCF"/>
    <w:rsid w:val="0027149D"/>
    <w:rsid w:val="0027150C"/>
    <w:rsid w:val="0027173A"/>
    <w:rsid w:val="002717A0"/>
    <w:rsid w:val="00271E96"/>
    <w:rsid w:val="00272307"/>
    <w:rsid w:val="00272350"/>
    <w:rsid w:val="00274430"/>
    <w:rsid w:val="00274547"/>
    <w:rsid w:val="002760FC"/>
    <w:rsid w:val="00276938"/>
    <w:rsid w:val="00276A8F"/>
    <w:rsid w:val="00276C66"/>
    <w:rsid w:val="0027743C"/>
    <w:rsid w:val="00277E25"/>
    <w:rsid w:val="00277E3E"/>
    <w:rsid w:val="002803D0"/>
    <w:rsid w:val="00280C69"/>
    <w:rsid w:val="00283656"/>
    <w:rsid w:val="0028389B"/>
    <w:rsid w:val="002842EA"/>
    <w:rsid w:val="00285090"/>
    <w:rsid w:val="002859F6"/>
    <w:rsid w:val="00285C05"/>
    <w:rsid w:val="00285F65"/>
    <w:rsid w:val="00286CF6"/>
    <w:rsid w:val="00286F2A"/>
    <w:rsid w:val="00287701"/>
    <w:rsid w:val="00287E52"/>
    <w:rsid w:val="0029013B"/>
    <w:rsid w:val="00290412"/>
    <w:rsid w:val="00290524"/>
    <w:rsid w:val="00291041"/>
    <w:rsid w:val="0029227C"/>
    <w:rsid w:val="00292292"/>
    <w:rsid w:val="00292F33"/>
    <w:rsid w:val="002932EB"/>
    <w:rsid w:val="0029346B"/>
    <w:rsid w:val="00294555"/>
    <w:rsid w:val="00294908"/>
    <w:rsid w:val="002950BD"/>
    <w:rsid w:val="0029636E"/>
    <w:rsid w:val="00297789"/>
    <w:rsid w:val="00297D9A"/>
    <w:rsid w:val="002A04B3"/>
    <w:rsid w:val="002A0894"/>
    <w:rsid w:val="002A0BDA"/>
    <w:rsid w:val="002A0E8B"/>
    <w:rsid w:val="002A23CC"/>
    <w:rsid w:val="002A2CF1"/>
    <w:rsid w:val="002A36FC"/>
    <w:rsid w:val="002A3926"/>
    <w:rsid w:val="002A417F"/>
    <w:rsid w:val="002A45D0"/>
    <w:rsid w:val="002A481D"/>
    <w:rsid w:val="002A4876"/>
    <w:rsid w:val="002A4CB2"/>
    <w:rsid w:val="002A5585"/>
    <w:rsid w:val="002A5F70"/>
    <w:rsid w:val="002A632C"/>
    <w:rsid w:val="002A67ED"/>
    <w:rsid w:val="002A70E8"/>
    <w:rsid w:val="002A7A21"/>
    <w:rsid w:val="002B0120"/>
    <w:rsid w:val="002B0461"/>
    <w:rsid w:val="002B05C9"/>
    <w:rsid w:val="002B0904"/>
    <w:rsid w:val="002B0ADA"/>
    <w:rsid w:val="002B1BD1"/>
    <w:rsid w:val="002B1FCA"/>
    <w:rsid w:val="002B2372"/>
    <w:rsid w:val="002B2378"/>
    <w:rsid w:val="002B2676"/>
    <w:rsid w:val="002B37A7"/>
    <w:rsid w:val="002B3850"/>
    <w:rsid w:val="002B4112"/>
    <w:rsid w:val="002B43F9"/>
    <w:rsid w:val="002B4432"/>
    <w:rsid w:val="002B53AE"/>
    <w:rsid w:val="002B599C"/>
    <w:rsid w:val="002B5FA6"/>
    <w:rsid w:val="002B66A6"/>
    <w:rsid w:val="002B68C3"/>
    <w:rsid w:val="002B747B"/>
    <w:rsid w:val="002B7500"/>
    <w:rsid w:val="002B7662"/>
    <w:rsid w:val="002B7784"/>
    <w:rsid w:val="002C0527"/>
    <w:rsid w:val="002C07E9"/>
    <w:rsid w:val="002C0AB6"/>
    <w:rsid w:val="002C14F2"/>
    <w:rsid w:val="002C1F16"/>
    <w:rsid w:val="002C22C7"/>
    <w:rsid w:val="002C27E8"/>
    <w:rsid w:val="002C4B75"/>
    <w:rsid w:val="002C5071"/>
    <w:rsid w:val="002C5EBD"/>
    <w:rsid w:val="002C614E"/>
    <w:rsid w:val="002C6714"/>
    <w:rsid w:val="002C6A19"/>
    <w:rsid w:val="002C6FED"/>
    <w:rsid w:val="002C7660"/>
    <w:rsid w:val="002C77F6"/>
    <w:rsid w:val="002C7A5E"/>
    <w:rsid w:val="002D09B8"/>
    <w:rsid w:val="002D12C7"/>
    <w:rsid w:val="002D2277"/>
    <w:rsid w:val="002D2342"/>
    <w:rsid w:val="002D2E80"/>
    <w:rsid w:val="002D2FAC"/>
    <w:rsid w:val="002D3450"/>
    <w:rsid w:val="002D42C6"/>
    <w:rsid w:val="002D45F2"/>
    <w:rsid w:val="002D46AA"/>
    <w:rsid w:val="002D48AD"/>
    <w:rsid w:val="002D4DAA"/>
    <w:rsid w:val="002D5037"/>
    <w:rsid w:val="002D5743"/>
    <w:rsid w:val="002D576F"/>
    <w:rsid w:val="002D64FA"/>
    <w:rsid w:val="002D7807"/>
    <w:rsid w:val="002D79B5"/>
    <w:rsid w:val="002D7A80"/>
    <w:rsid w:val="002D7A88"/>
    <w:rsid w:val="002E0BB5"/>
    <w:rsid w:val="002E0ECF"/>
    <w:rsid w:val="002E13B4"/>
    <w:rsid w:val="002E1855"/>
    <w:rsid w:val="002E1FF2"/>
    <w:rsid w:val="002E20BD"/>
    <w:rsid w:val="002E31A8"/>
    <w:rsid w:val="002E3AFF"/>
    <w:rsid w:val="002E4039"/>
    <w:rsid w:val="002E47D8"/>
    <w:rsid w:val="002E4D58"/>
    <w:rsid w:val="002E5A06"/>
    <w:rsid w:val="002E5E6E"/>
    <w:rsid w:val="002E6293"/>
    <w:rsid w:val="002E6522"/>
    <w:rsid w:val="002E67D6"/>
    <w:rsid w:val="002E6B2A"/>
    <w:rsid w:val="002E7345"/>
    <w:rsid w:val="002F06EA"/>
    <w:rsid w:val="002F115D"/>
    <w:rsid w:val="002F2089"/>
    <w:rsid w:val="002F295A"/>
    <w:rsid w:val="002F2DD1"/>
    <w:rsid w:val="002F3D1C"/>
    <w:rsid w:val="002F46CA"/>
    <w:rsid w:val="002F4903"/>
    <w:rsid w:val="002F4E6B"/>
    <w:rsid w:val="002F5391"/>
    <w:rsid w:val="002F53A8"/>
    <w:rsid w:val="002F5734"/>
    <w:rsid w:val="002F775C"/>
    <w:rsid w:val="002F77B7"/>
    <w:rsid w:val="003003FF"/>
    <w:rsid w:val="00300A49"/>
    <w:rsid w:val="00300CFC"/>
    <w:rsid w:val="00300F10"/>
    <w:rsid w:val="0030144C"/>
    <w:rsid w:val="00302E16"/>
    <w:rsid w:val="00303392"/>
    <w:rsid w:val="003035A9"/>
    <w:rsid w:val="0030389B"/>
    <w:rsid w:val="00303971"/>
    <w:rsid w:val="0030402D"/>
    <w:rsid w:val="00304838"/>
    <w:rsid w:val="00305512"/>
    <w:rsid w:val="003058AB"/>
    <w:rsid w:val="003059AA"/>
    <w:rsid w:val="00305A18"/>
    <w:rsid w:val="00305CBF"/>
    <w:rsid w:val="00305D6B"/>
    <w:rsid w:val="00306009"/>
    <w:rsid w:val="00306475"/>
    <w:rsid w:val="00306DB0"/>
    <w:rsid w:val="0030773B"/>
    <w:rsid w:val="00307B12"/>
    <w:rsid w:val="0031077D"/>
    <w:rsid w:val="00310D82"/>
    <w:rsid w:val="00310D8C"/>
    <w:rsid w:val="00310DAE"/>
    <w:rsid w:val="00310E8B"/>
    <w:rsid w:val="003112C6"/>
    <w:rsid w:val="00311380"/>
    <w:rsid w:val="0031174E"/>
    <w:rsid w:val="00312193"/>
    <w:rsid w:val="003124C8"/>
    <w:rsid w:val="003132DE"/>
    <w:rsid w:val="0031399D"/>
    <w:rsid w:val="00314961"/>
    <w:rsid w:val="003152B2"/>
    <w:rsid w:val="0031543F"/>
    <w:rsid w:val="00315677"/>
    <w:rsid w:val="0031617D"/>
    <w:rsid w:val="00316193"/>
    <w:rsid w:val="00316384"/>
    <w:rsid w:val="00316611"/>
    <w:rsid w:val="003171F8"/>
    <w:rsid w:val="00317460"/>
    <w:rsid w:val="00317A0A"/>
    <w:rsid w:val="00320675"/>
    <w:rsid w:val="00321E88"/>
    <w:rsid w:val="003220CE"/>
    <w:rsid w:val="003227DF"/>
    <w:rsid w:val="00322D2E"/>
    <w:rsid w:val="00323E9E"/>
    <w:rsid w:val="00324652"/>
    <w:rsid w:val="00324A9E"/>
    <w:rsid w:val="00324F42"/>
    <w:rsid w:val="00325230"/>
    <w:rsid w:val="00326483"/>
    <w:rsid w:val="00326896"/>
    <w:rsid w:val="0032769A"/>
    <w:rsid w:val="00327A24"/>
    <w:rsid w:val="00327F53"/>
    <w:rsid w:val="00330445"/>
    <w:rsid w:val="003307BE"/>
    <w:rsid w:val="00330A19"/>
    <w:rsid w:val="00331D4C"/>
    <w:rsid w:val="003334C6"/>
    <w:rsid w:val="00333878"/>
    <w:rsid w:val="00333A89"/>
    <w:rsid w:val="00333CCE"/>
    <w:rsid w:val="00333E43"/>
    <w:rsid w:val="00334040"/>
    <w:rsid w:val="00334389"/>
    <w:rsid w:val="003343B7"/>
    <w:rsid w:val="00335744"/>
    <w:rsid w:val="00336E63"/>
    <w:rsid w:val="00337AF6"/>
    <w:rsid w:val="00337D90"/>
    <w:rsid w:val="0034006A"/>
    <w:rsid w:val="00340D53"/>
    <w:rsid w:val="0034119A"/>
    <w:rsid w:val="00342664"/>
    <w:rsid w:val="00343163"/>
    <w:rsid w:val="00343264"/>
    <w:rsid w:val="00343484"/>
    <w:rsid w:val="00343F77"/>
    <w:rsid w:val="0034429E"/>
    <w:rsid w:val="003449D8"/>
    <w:rsid w:val="00344F18"/>
    <w:rsid w:val="00345181"/>
    <w:rsid w:val="003451CF"/>
    <w:rsid w:val="003452A2"/>
    <w:rsid w:val="0034545C"/>
    <w:rsid w:val="003454F3"/>
    <w:rsid w:val="0034580F"/>
    <w:rsid w:val="003459E8"/>
    <w:rsid w:val="00345BC7"/>
    <w:rsid w:val="00346395"/>
    <w:rsid w:val="003468BB"/>
    <w:rsid w:val="00346907"/>
    <w:rsid w:val="00346984"/>
    <w:rsid w:val="00346C89"/>
    <w:rsid w:val="00346F84"/>
    <w:rsid w:val="00347237"/>
    <w:rsid w:val="0034726A"/>
    <w:rsid w:val="003475C5"/>
    <w:rsid w:val="00347BBD"/>
    <w:rsid w:val="003503AB"/>
    <w:rsid w:val="00350401"/>
    <w:rsid w:val="0035164C"/>
    <w:rsid w:val="00351C77"/>
    <w:rsid w:val="00352AB7"/>
    <w:rsid w:val="00352D5F"/>
    <w:rsid w:val="00352D79"/>
    <w:rsid w:val="003534FA"/>
    <w:rsid w:val="00353A6B"/>
    <w:rsid w:val="00353DA3"/>
    <w:rsid w:val="003545DB"/>
    <w:rsid w:val="00354B25"/>
    <w:rsid w:val="00354F58"/>
    <w:rsid w:val="0035533D"/>
    <w:rsid w:val="003556E9"/>
    <w:rsid w:val="00355EF0"/>
    <w:rsid w:val="00356930"/>
    <w:rsid w:val="00356B29"/>
    <w:rsid w:val="00356E72"/>
    <w:rsid w:val="00356F2F"/>
    <w:rsid w:val="00357AD7"/>
    <w:rsid w:val="00360701"/>
    <w:rsid w:val="0036140D"/>
    <w:rsid w:val="00361594"/>
    <w:rsid w:val="0036164A"/>
    <w:rsid w:val="00361A26"/>
    <w:rsid w:val="003622B4"/>
    <w:rsid w:val="0036249E"/>
    <w:rsid w:val="00362A3D"/>
    <w:rsid w:val="00362DA5"/>
    <w:rsid w:val="00363076"/>
    <w:rsid w:val="0036390B"/>
    <w:rsid w:val="00363D56"/>
    <w:rsid w:val="0036455E"/>
    <w:rsid w:val="003656AE"/>
    <w:rsid w:val="003665C3"/>
    <w:rsid w:val="003668DD"/>
    <w:rsid w:val="0036695E"/>
    <w:rsid w:val="00366D7C"/>
    <w:rsid w:val="00367385"/>
    <w:rsid w:val="00367E5B"/>
    <w:rsid w:val="00367F22"/>
    <w:rsid w:val="00371757"/>
    <w:rsid w:val="003718A9"/>
    <w:rsid w:val="00371D04"/>
    <w:rsid w:val="0037200F"/>
    <w:rsid w:val="003722E3"/>
    <w:rsid w:val="00372AA3"/>
    <w:rsid w:val="00372E13"/>
    <w:rsid w:val="0037300C"/>
    <w:rsid w:val="00373C02"/>
    <w:rsid w:val="00373C6E"/>
    <w:rsid w:val="003752D5"/>
    <w:rsid w:val="00375393"/>
    <w:rsid w:val="00375561"/>
    <w:rsid w:val="003756C5"/>
    <w:rsid w:val="00376208"/>
    <w:rsid w:val="003763C9"/>
    <w:rsid w:val="003767E6"/>
    <w:rsid w:val="00376F65"/>
    <w:rsid w:val="00380BC8"/>
    <w:rsid w:val="00380D15"/>
    <w:rsid w:val="00381CD0"/>
    <w:rsid w:val="003835F1"/>
    <w:rsid w:val="003840C3"/>
    <w:rsid w:val="0038422B"/>
    <w:rsid w:val="00384BAC"/>
    <w:rsid w:val="00385105"/>
    <w:rsid w:val="00385537"/>
    <w:rsid w:val="00385830"/>
    <w:rsid w:val="00385D76"/>
    <w:rsid w:val="00385E30"/>
    <w:rsid w:val="00386354"/>
    <w:rsid w:val="00387026"/>
    <w:rsid w:val="003876B1"/>
    <w:rsid w:val="003879BC"/>
    <w:rsid w:val="00387E05"/>
    <w:rsid w:val="00390F59"/>
    <w:rsid w:val="0039145B"/>
    <w:rsid w:val="003914F9"/>
    <w:rsid w:val="0039186A"/>
    <w:rsid w:val="00391BEA"/>
    <w:rsid w:val="00392648"/>
    <w:rsid w:val="00392E3B"/>
    <w:rsid w:val="00392ED7"/>
    <w:rsid w:val="00395A7E"/>
    <w:rsid w:val="00396033"/>
    <w:rsid w:val="0039659D"/>
    <w:rsid w:val="00397148"/>
    <w:rsid w:val="0039766F"/>
    <w:rsid w:val="003976D0"/>
    <w:rsid w:val="003978B0"/>
    <w:rsid w:val="00397C85"/>
    <w:rsid w:val="003A058E"/>
    <w:rsid w:val="003A0F78"/>
    <w:rsid w:val="003A141F"/>
    <w:rsid w:val="003A1C10"/>
    <w:rsid w:val="003A21A8"/>
    <w:rsid w:val="003A23C7"/>
    <w:rsid w:val="003A2706"/>
    <w:rsid w:val="003A28DF"/>
    <w:rsid w:val="003A2C6F"/>
    <w:rsid w:val="003A2ED9"/>
    <w:rsid w:val="003A2FB7"/>
    <w:rsid w:val="003A3229"/>
    <w:rsid w:val="003A3AE0"/>
    <w:rsid w:val="003A418F"/>
    <w:rsid w:val="003A480E"/>
    <w:rsid w:val="003A4B63"/>
    <w:rsid w:val="003A5FB3"/>
    <w:rsid w:val="003A612C"/>
    <w:rsid w:val="003A6AE0"/>
    <w:rsid w:val="003A7ED6"/>
    <w:rsid w:val="003B03ED"/>
    <w:rsid w:val="003B0E31"/>
    <w:rsid w:val="003B12B4"/>
    <w:rsid w:val="003B1790"/>
    <w:rsid w:val="003B22F0"/>
    <w:rsid w:val="003B2668"/>
    <w:rsid w:val="003B29F0"/>
    <w:rsid w:val="003B311A"/>
    <w:rsid w:val="003B327F"/>
    <w:rsid w:val="003B34BB"/>
    <w:rsid w:val="003B394D"/>
    <w:rsid w:val="003B3CA1"/>
    <w:rsid w:val="003B46F1"/>
    <w:rsid w:val="003B4F8A"/>
    <w:rsid w:val="003B526A"/>
    <w:rsid w:val="003B533F"/>
    <w:rsid w:val="003B5741"/>
    <w:rsid w:val="003B6988"/>
    <w:rsid w:val="003B6B26"/>
    <w:rsid w:val="003B6E18"/>
    <w:rsid w:val="003B7015"/>
    <w:rsid w:val="003B71CD"/>
    <w:rsid w:val="003B7A50"/>
    <w:rsid w:val="003B7DB0"/>
    <w:rsid w:val="003C091A"/>
    <w:rsid w:val="003C0F49"/>
    <w:rsid w:val="003C2289"/>
    <w:rsid w:val="003C24CC"/>
    <w:rsid w:val="003C27FA"/>
    <w:rsid w:val="003C36E4"/>
    <w:rsid w:val="003C3AE1"/>
    <w:rsid w:val="003C4EA0"/>
    <w:rsid w:val="003C563C"/>
    <w:rsid w:val="003C59C8"/>
    <w:rsid w:val="003C5C96"/>
    <w:rsid w:val="003C5CD1"/>
    <w:rsid w:val="003C67B8"/>
    <w:rsid w:val="003D040E"/>
    <w:rsid w:val="003D0E1D"/>
    <w:rsid w:val="003D2D5D"/>
    <w:rsid w:val="003D30F4"/>
    <w:rsid w:val="003D3540"/>
    <w:rsid w:val="003D369F"/>
    <w:rsid w:val="003D3B46"/>
    <w:rsid w:val="003D3BCC"/>
    <w:rsid w:val="003D4414"/>
    <w:rsid w:val="003D62F9"/>
    <w:rsid w:val="003D6C05"/>
    <w:rsid w:val="003D7446"/>
    <w:rsid w:val="003D7915"/>
    <w:rsid w:val="003D7C98"/>
    <w:rsid w:val="003D7D6E"/>
    <w:rsid w:val="003D7D9F"/>
    <w:rsid w:val="003E03E8"/>
    <w:rsid w:val="003E1025"/>
    <w:rsid w:val="003E2359"/>
    <w:rsid w:val="003E2DB9"/>
    <w:rsid w:val="003E2F0A"/>
    <w:rsid w:val="003E3050"/>
    <w:rsid w:val="003E3194"/>
    <w:rsid w:val="003E3A06"/>
    <w:rsid w:val="003E3D45"/>
    <w:rsid w:val="003E4071"/>
    <w:rsid w:val="003E4632"/>
    <w:rsid w:val="003E4B96"/>
    <w:rsid w:val="003E5AB8"/>
    <w:rsid w:val="003E5E4E"/>
    <w:rsid w:val="003E5F63"/>
    <w:rsid w:val="003E630C"/>
    <w:rsid w:val="003E6553"/>
    <w:rsid w:val="003E656C"/>
    <w:rsid w:val="003E6BA8"/>
    <w:rsid w:val="003E7F17"/>
    <w:rsid w:val="003E7F66"/>
    <w:rsid w:val="003E7FFC"/>
    <w:rsid w:val="003F01AE"/>
    <w:rsid w:val="003F05DC"/>
    <w:rsid w:val="003F065A"/>
    <w:rsid w:val="003F06AA"/>
    <w:rsid w:val="003F07D6"/>
    <w:rsid w:val="003F0E14"/>
    <w:rsid w:val="003F102E"/>
    <w:rsid w:val="003F1157"/>
    <w:rsid w:val="003F123C"/>
    <w:rsid w:val="003F19A8"/>
    <w:rsid w:val="003F27A3"/>
    <w:rsid w:val="003F2D13"/>
    <w:rsid w:val="003F302B"/>
    <w:rsid w:val="003F3079"/>
    <w:rsid w:val="003F33F4"/>
    <w:rsid w:val="003F368A"/>
    <w:rsid w:val="003F37A8"/>
    <w:rsid w:val="003F405A"/>
    <w:rsid w:val="003F4C60"/>
    <w:rsid w:val="003F5323"/>
    <w:rsid w:val="003F5C18"/>
    <w:rsid w:val="003F64AD"/>
    <w:rsid w:val="003F6915"/>
    <w:rsid w:val="003F6B5C"/>
    <w:rsid w:val="003F7263"/>
    <w:rsid w:val="003F7DA4"/>
    <w:rsid w:val="004018EC"/>
    <w:rsid w:val="004022B3"/>
    <w:rsid w:val="00402472"/>
    <w:rsid w:val="00402C22"/>
    <w:rsid w:val="00402D31"/>
    <w:rsid w:val="00402EF8"/>
    <w:rsid w:val="00402FA5"/>
    <w:rsid w:val="004039C5"/>
    <w:rsid w:val="00404A85"/>
    <w:rsid w:val="00404B09"/>
    <w:rsid w:val="00404E7D"/>
    <w:rsid w:val="00405113"/>
    <w:rsid w:val="00405487"/>
    <w:rsid w:val="004057B8"/>
    <w:rsid w:val="004063BC"/>
    <w:rsid w:val="004070A8"/>
    <w:rsid w:val="00412795"/>
    <w:rsid w:val="00412BEA"/>
    <w:rsid w:val="004131DD"/>
    <w:rsid w:val="00413BC8"/>
    <w:rsid w:val="00413DF7"/>
    <w:rsid w:val="00415118"/>
    <w:rsid w:val="004158DD"/>
    <w:rsid w:val="00415F7C"/>
    <w:rsid w:val="004162AE"/>
    <w:rsid w:val="004163BD"/>
    <w:rsid w:val="00416454"/>
    <w:rsid w:val="004164F1"/>
    <w:rsid w:val="00416E78"/>
    <w:rsid w:val="00416EF7"/>
    <w:rsid w:val="00420103"/>
    <w:rsid w:val="004206B8"/>
    <w:rsid w:val="0042197E"/>
    <w:rsid w:val="004223EA"/>
    <w:rsid w:val="00422D91"/>
    <w:rsid w:val="00422E99"/>
    <w:rsid w:val="00424102"/>
    <w:rsid w:val="0042421D"/>
    <w:rsid w:val="00424952"/>
    <w:rsid w:val="004250A1"/>
    <w:rsid w:val="00425538"/>
    <w:rsid w:val="004255D0"/>
    <w:rsid w:val="0042596D"/>
    <w:rsid w:val="00425FC7"/>
    <w:rsid w:val="00426A45"/>
    <w:rsid w:val="00426C33"/>
    <w:rsid w:val="0042706A"/>
    <w:rsid w:val="004274B3"/>
    <w:rsid w:val="004277BF"/>
    <w:rsid w:val="00427AAD"/>
    <w:rsid w:val="00430A04"/>
    <w:rsid w:val="00430E66"/>
    <w:rsid w:val="0043289D"/>
    <w:rsid w:val="00432D01"/>
    <w:rsid w:val="00433297"/>
    <w:rsid w:val="004339BB"/>
    <w:rsid w:val="0043547F"/>
    <w:rsid w:val="00435486"/>
    <w:rsid w:val="00435E1E"/>
    <w:rsid w:val="004360B3"/>
    <w:rsid w:val="00436238"/>
    <w:rsid w:val="0043624A"/>
    <w:rsid w:val="00436625"/>
    <w:rsid w:val="004369FB"/>
    <w:rsid w:val="00436CBA"/>
    <w:rsid w:val="004370EF"/>
    <w:rsid w:val="00437D81"/>
    <w:rsid w:val="00440393"/>
    <w:rsid w:val="004406B3"/>
    <w:rsid w:val="004427CD"/>
    <w:rsid w:val="00442E0E"/>
    <w:rsid w:val="0044310E"/>
    <w:rsid w:val="0044311E"/>
    <w:rsid w:val="0044340A"/>
    <w:rsid w:val="00443DFD"/>
    <w:rsid w:val="004445F9"/>
    <w:rsid w:val="004446B7"/>
    <w:rsid w:val="00444870"/>
    <w:rsid w:val="00445DE0"/>
    <w:rsid w:val="0044678D"/>
    <w:rsid w:val="00446A6B"/>
    <w:rsid w:val="004474E5"/>
    <w:rsid w:val="004475D6"/>
    <w:rsid w:val="00447716"/>
    <w:rsid w:val="0045055A"/>
    <w:rsid w:val="0045085F"/>
    <w:rsid w:val="00451233"/>
    <w:rsid w:val="00451550"/>
    <w:rsid w:val="004518F8"/>
    <w:rsid w:val="004534DC"/>
    <w:rsid w:val="00454492"/>
    <w:rsid w:val="00454918"/>
    <w:rsid w:val="00455450"/>
    <w:rsid w:val="00455517"/>
    <w:rsid w:val="00455A89"/>
    <w:rsid w:val="00456072"/>
    <w:rsid w:val="004560A5"/>
    <w:rsid w:val="004560B7"/>
    <w:rsid w:val="00456F6F"/>
    <w:rsid w:val="00457130"/>
    <w:rsid w:val="004571B7"/>
    <w:rsid w:val="00457533"/>
    <w:rsid w:val="004578F2"/>
    <w:rsid w:val="00457A80"/>
    <w:rsid w:val="00457B7D"/>
    <w:rsid w:val="00457C6C"/>
    <w:rsid w:val="0046025E"/>
    <w:rsid w:val="0046041F"/>
    <w:rsid w:val="0046049B"/>
    <w:rsid w:val="0046064A"/>
    <w:rsid w:val="0046069E"/>
    <w:rsid w:val="00461046"/>
    <w:rsid w:val="00461ED3"/>
    <w:rsid w:val="00461F99"/>
    <w:rsid w:val="00462001"/>
    <w:rsid w:val="00462B2C"/>
    <w:rsid w:val="0046341A"/>
    <w:rsid w:val="00463ACB"/>
    <w:rsid w:val="00463C94"/>
    <w:rsid w:val="00464B01"/>
    <w:rsid w:val="00465942"/>
    <w:rsid w:val="00465A36"/>
    <w:rsid w:val="00465C70"/>
    <w:rsid w:val="004661C7"/>
    <w:rsid w:val="00466357"/>
    <w:rsid w:val="00467541"/>
    <w:rsid w:val="004675CF"/>
    <w:rsid w:val="0047071A"/>
    <w:rsid w:val="00470ADF"/>
    <w:rsid w:val="004710F5"/>
    <w:rsid w:val="004721E2"/>
    <w:rsid w:val="00472435"/>
    <w:rsid w:val="004725B0"/>
    <w:rsid w:val="00472C13"/>
    <w:rsid w:val="00473534"/>
    <w:rsid w:val="004742BF"/>
    <w:rsid w:val="00474372"/>
    <w:rsid w:val="004747F1"/>
    <w:rsid w:val="00474EA2"/>
    <w:rsid w:val="004755C8"/>
    <w:rsid w:val="00476331"/>
    <w:rsid w:val="00476F13"/>
    <w:rsid w:val="00477014"/>
    <w:rsid w:val="00477EB3"/>
    <w:rsid w:val="00480669"/>
    <w:rsid w:val="00480D84"/>
    <w:rsid w:val="00480ED0"/>
    <w:rsid w:val="00481C4F"/>
    <w:rsid w:val="004834CA"/>
    <w:rsid w:val="004838DD"/>
    <w:rsid w:val="00485094"/>
    <w:rsid w:val="00485492"/>
    <w:rsid w:val="004867CD"/>
    <w:rsid w:val="0048758F"/>
    <w:rsid w:val="004875D3"/>
    <w:rsid w:val="00487835"/>
    <w:rsid w:val="00487D82"/>
    <w:rsid w:val="0049087C"/>
    <w:rsid w:val="00493144"/>
    <w:rsid w:val="00494397"/>
    <w:rsid w:val="00494A4E"/>
    <w:rsid w:val="00494CB3"/>
    <w:rsid w:val="00496239"/>
    <w:rsid w:val="00496311"/>
    <w:rsid w:val="00496F2B"/>
    <w:rsid w:val="00497B4E"/>
    <w:rsid w:val="004A0866"/>
    <w:rsid w:val="004A086B"/>
    <w:rsid w:val="004A0C81"/>
    <w:rsid w:val="004A18B8"/>
    <w:rsid w:val="004A19A4"/>
    <w:rsid w:val="004A2459"/>
    <w:rsid w:val="004A338D"/>
    <w:rsid w:val="004A3484"/>
    <w:rsid w:val="004A4321"/>
    <w:rsid w:val="004A4CAA"/>
    <w:rsid w:val="004A5272"/>
    <w:rsid w:val="004A538E"/>
    <w:rsid w:val="004A5454"/>
    <w:rsid w:val="004A59B1"/>
    <w:rsid w:val="004A61A6"/>
    <w:rsid w:val="004A6428"/>
    <w:rsid w:val="004A6623"/>
    <w:rsid w:val="004A76AD"/>
    <w:rsid w:val="004B0178"/>
    <w:rsid w:val="004B04DD"/>
    <w:rsid w:val="004B0825"/>
    <w:rsid w:val="004B0F7D"/>
    <w:rsid w:val="004B1A56"/>
    <w:rsid w:val="004B21D1"/>
    <w:rsid w:val="004B25BD"/>
    <w:rsid w:val="004B35AA"/>
    <w:rsid w:val="004B3699"/>
    <w:rsid w:val="004B3981"/>
    <w:rsid w:val="004B3D37"/>
    <w:rsid w:val="004B4001"/>
    <w:rsid w:val="004B41D4"/>
    <w:rsid w:val="004B4BDD"/>
    <w:rsid w:val="004B586F"/>
    <w:rsid w:val="004B5ACA"/>
    <w:rsid w:val="004B5D5B"/>
    <w:rsid w:val="004B7213"/>
    <w:rsid w:val="004C0083"/>
    <w:rsid w:val="004C04DA"/>
    <w:rsid w:val="004C0E53"/>
    <w:rsid w:val="004C0FE1"/>
    <w:rsid w:val="004C1691"/>
    <w:rsid w:val="004C1B7B"/>
    <w:rsid w:val="004C1F2B"/>
    <w:rsid w:val="004C2372"/>
    <w:rsid w:val="004C29BD"/>
    <w:rsid w:val="004C31A7"/>
    <w:rsid w:val="004C35AF"/>
    <w:rsid w:val="004C38A7"/>
    <w:rsid w:val="004C3BDE"/>
    <w:rsid w:val="004C4073"/>
    <w:rsid w:val="004C419F"/>
    <w:rsid w:val="004C57E1"/>
    <w:rsid w:val="004C5939"/>
    <w:rsid w:val="004C5B66"/>
    <w:rsid w:val="004C5CA4"/>
    <w:rsid w:val="004C6E90"/>
    <w:rsid w:val="004D245B"/>
    <w:rsid w:val="004D271C"/>
    <w:rsid w:val="004D29FD"/>
    <w:rsid w:val="004D3678"/>
    <w:rsid w:val="004D371E"/>
    <w:rsid w:val="004D3E95"/>
    <w:rsid w:val="004D3F99"/>
    <w:rsid w:val="004D3F9C"/>
    <w:rsid w:val="004D4043"/>
    <w:rsid w:val="004D42CB"/>
    <w:rsid w:val="004D4A2B"/>
    <w:rsid w:val="004D54A0"/>
    <w:rsid w:val="004D5D39"/>
    <w:rsid w:val="004D64D1"/>
    <w:rsid w:val="004D6AC1"/>
    <w:rsid w:val="004D7584"/>
    <w:rsid w:val="004E03D8"/>
    <w:rsid w:val="004E06D5"/>
    <w:rsid w:val="004E1ACD"/>
    <w:rsid w:val="004E265A"/>
    <w:rsid w:val="004E2E8A"/>
    <w:rsid w:val="004E2FFF"/>
    <w:rsid w:val="004E39C5"/>
    <w:rsid w:val="004E41BC"/>
    <w:rsid w:val="004E43D8"/>
    <w:rsid w:val="004E4672"/>
    <w:rsid w:val="004E4ABB"/>
    <w:rsid w:val="004E4B25"/>
    <w:rsid w:val="004E6799"/>
    <w:rsid w:val="004E6936"/>
    <w:rsid w:val="004E7359"/>
    <w:rsid w:val="004E7ED2"/>
    <w:rsid w:val="004F05EF"/>
    <w:rsid w:val="004F0F88"/>
    <w:rsid w:val="004F19FF"/>
    <w:rsid w:val="004F2840"/>
    <w:rsid w:val="004F2CC0"/>
    <w:rsid w:val="004F2ECB"/>
    <w:rsid w:val="004F3269"/>
    <w:rsid w:val="004F452D"/>
    <w:rsid w:val="004F482C"/>
    <w:rsid w:val="004F4D9A"/>
    <w:rsid w:val="004F50B3"/>
    <w:rsid w:val="004F53EA"/>
    <w:rsid w:val="004F59BA"/>
    <w:rsid w:val="004F5B19"/>
    <w:rsid w:val="004F63BA"/>
    <w:rsid w:val="004F6BE9"/>
    <w:rsid w:val="004F7B12"/>
    <w:rsid w:val="004F7C9A"/>
    <w:rsid w:val="004F7D0F"/>
    <w:rsid w:val="00500888"/>
    <w:rsid w:val="00500B22"/>
    <w:rsid w:val="00500BCD"/>
    <w:rsid w:val="0050145F"/>
    <w:rsid w:val="0050188D"/>
    <w:rsid w:val="00502419"/>
    <w:rsid w:val="0050259B"/>
    <w:rsid w:val="00502B38"/>
    <w:rsid w:val="005030E8"/>
    <w:rsid w:val="005032CC"/>
    <w:rsid w:val="0050351A"/>
    <w:rsid w:val="00503C87"/>
    <w:rsid w:val="0050403B"/>
    <w:rsid w:val="005054E9"/>
    <w:rsid w:val="00505C50"/>
    <w:rsid w:val="00506791"/>
    <w:rsid w:val="00507F5B"/>
    <w:rsid w:val="0051002D"/>
    <w:rsid w:val="00510243"/>
    <w:rsid w:val="0051089B"/>
    <w:rsid w:val="00510E25"/>
    <w:rsid w:val="005115E9"/>
    <w:rsid w:val="0051176D"/>
    <w:rsid w:val="00511D1D"/>
    <w:rsid w:val="0051257C"/>
    <w:rsid w:val="005128B1"/>
    <w:rsid w:val="005133E2"/>
    <w:rsid w:val="00513540"/>
    <w:rsid w:val="00513E55"/>
    <w:rsid w:val="00513EE5"/>
    <w:rsid w:val="005144D2"/>
    <w:rsid w:val="005145F6"/>
    <w:rsid w:val="00514625"/>
    <w:rsid w:val="0051476B"/>
    <w:rsid w:val="00514B1B"/>
    <w:rsid w:val="005150B1"/>
    <w:rsid w:val="005158B0"/>
    <w:rsid w:val="005161B5"/>
    <w:rsid w:val="00516DA5"/>
    <w:rsid w:val="0051755E"/>
    <w:rsid w:val="0051760E"/>
    <w:rsid w:val="005177DC"/>
    <w:rsid w:val="00521949"/>
    <w:rsid w:val="005221AD"/>
    <w:rsid w:val="00522D50"/>
    <w:rsid w:val="00523296"/>
    <w:rsid w:val="005232A2"/>
    <w:rsid w:val="005233D5"/>
    <w:rsid w:val="0052347D"/>
    <w:rsid w:val="0052458A"/>
    <w:rsid w:val="005250A6"/>
    <w:rsid w:val="00525928"/>
    <w:rsid w:val="00525B99"/>
    <w:rsid w:val="00525EA6"/>
    <w:rsid w:val="00526341"/>
    <w:rsid w:val="00526898"/>
    <w:rsid w:val="00526F19"/>
    <w:rsid w:val="00527EAD"/>
    <w:rsid w:val="00530A5F"/>
    <w:rsid w:val="00530B84"/>
    <w:rsid w:val="0053114E"/>
    <w:rsid w:val="00531323"/>
    <w:rsid w:val="005317C0"/>
    <w:rsid w:val="00532254"/>
    <w:rsid w:val="005325B0"/>
    <w:rsid w:val="00532F42"/>
    <w:rsid w:val="005336DF"/>
    <w:rsid w:val="005337DF"/>
    <w:rsid w:val="0053429F"/>
    <w:rsid w:val="00534AA1"/>
    <w:rsid w:val="00534CD2"/>
    <w:rsid w:val="00535489"/>
    <w:rsid w:val="005356D6"/>
    <w:rsid w:val="00535719"/>
    <w:rsid w:val="0053596C"/>
    <w:rsid w:val="00535D4A"/>
    <w:rsid w:val="00536D34"/>
    <w:rsid w:val="005371FB"/>
    <w:rsid w:val="005372F3"/>
    <w:rsid w:val="00540768"/>
    <w:rsid w:val="00540AEE"/>
    <w:rsid w:val="00540BD1"/>
    <w:rsid w:val="00540E44"/>
    <w:rsid w:val="00541EC8"/>
    <w:rsid w:val="00541F0C"/>
    <w:rsid w:val="0054351D"/>
    <w:rsid w:val="005436B0"/>
    <w:rsid w:val="00543989"/>
    <w:rsid w:val="00543A13"/>
    <w:rsid w:val="00543F25"/>
    <w:rsid w:val="0054442E"/>
    <w:rsid w:val="005465BE"/>
    <w:rsid w:val="005468A4"/>
    <w:rsid w:val="005468FB"/>
    <w:rsid w:val="00546AC4"/>
    <w:rsid w:val="00546B0E"/>
    <w:rsid w:val="00546BEC"/>
    <w:rsid w:val="00546F49"/>
    <w:rsid w:val="00547C8A"/>
    <w:rsid w:val="00547CE9"/>
    <w:rsid w:val="005502B2"/>
    <w:rsid w:val="0055090A"/>
    <w:rsid w:val="0055092F"/>
    <w:rsid w:val="00550A01"/>
    <w:rsid w:val="005513ED"/>
    <w:rsid w:val="00551511"/>
    <w:rsid w:val="0055161D"/>
    <w:rsid w:val="00551919"/>
    <w:rsid w:val="00551B48"/>
    <w:rsid w:val="00551D91"/>
    <w:rsid w:val="00551D9B"/>
    <w:rsid w:val="005525D7"/>
    <w:rsid w:val="00552BA9"/>
    <w:rsid w:val="00553203"/>
    <w:rsid w:val="00553284"/>
    <w:rsid w:val="005533DA"/>
    <w:rsid w:val="00553F5D"/>
    <w:rsid w:val="00553FB0"/>
    <w:rsid w:val="005547F6"/>
    <w:rsid w:val="00554B4F"/>
    <w:rsid w:val="005551A2"/>
    <w:rsid w:val="00555726"/>
    <w:rsid w:val="00555950"/>
    <w:rsid w:val="0055696D"/>
    <w:rsid w:val="00556D1C"/>
    <w:rsid w:val="00557ABB"/>
    <w:rsid w:val="00557B91"/>
    <w:rsid w:val="00560533"/>
    <w:rsid w:val="005609E1"/>
    <w:rsid w:val="00561106"/>
    <w:rsid w:val="005612A2"/>
    <w:rsid w:val="005614A6"/>
    <w:rsid w:val="00562609"/>
    <w:rsid w:val="00563A79"/>
    <w:rsid w:val="005640FC"/>
    <w:rsid w:val="00564159"/>
    <w:rsid w:val="0056480A"/>
    <w:rsid w:val="005651AC"/>
    <w:rsid w:val="0056536C"/>
    <w:rsid w:val="00565AC9"/>
    <w:rsid w:val="00566450"/>
    <w:rsid w:val="00566D74"/>
    <w:rsid w:val="00566D93"/>
    <w:rsid w:val="00567A9E"/>
    <w:rsid w:val="00567E8B"/>
    <w:rsid w:val="00570191"/>
    <w:rsid w:val="00570AA4"/>
    <w:rsid w:val="00570DF5"/>
    <w:rsid w:val="00571495"/>
    <w:rsid w:val="00571D96"/>
    <w:rsid w:val="005726FA"/>
    <w:rsid w:val="00572B19"/>
    <w:rsid w:val="005739E9"/>
    <w:rsid w:val="00573EAB"/>
    <w:rsid w:val="00574593"/>
    <w:rsid w:val="00574FC6"/>
    <w:rsid w:val="00575089"/>
    <w:rsid w:val="00575465"/>
    <w:rsid w:val="0057563C"/>
    <w:rsid w:val="00575EE8"/>
    <w:rsid w:val="0057607D"/>
    <w:rsid w:val="00576352"/>
    <w:rsid w:val="00576389"/>
    <w:rsid w:val="00576BDF"/>
    <w:rsid w:val="00577C81"/>
    <w:rsid w:val="00577EBE"/>
    <w:rsid w:val="005800B9"/>
    <w:rsid w:val="005807A0"/>
    <w:rsid w:val="00580902"/>
    <w:rsid w:val="00580A2D"/>
    <w:rsid w:val="005816B5"/>
    <w:rsid w:val="005825CE"/>
    <w:rsid w:val="005829B4"/>
    <w:rsid w:val="005832C8"/>
    <w:rsid w:val="00583334"/>
    <w:rsid w:val="0058361E"/>
    <w:rsid w:val="0058362D"/>
    <w:rsid w:val="0058365B"/>
    <w:rsid w:val="00583712"/>
    <w:rsid w:val="005847B2"/>
    <w:rsid w:val="00585171"/>
    <w:rsid w:val="005857DA"/>
    <w:rsid w:val="00585A05"/>
    <w:rsid w:val="0058624E"/>
    <w:rsid w:val="005865E4"/>
    <w:rsid w:val="0058778A"/>
    <w:rsid w:val="0059012C"/>
    <w:rsid w:val="005901E5"/>
    <w:rsid w:val="00590BDB"/>
    <w:rsid w:val="005915EB"/>
    <w:rsid w:val="00591D7D"/>
    <w:rsid w:val="005924FE"/>
    <w:rsid w:val="00592504"/>
    <w:rsid w:val="005927E1"/>
    <w:rsid w:val="00592C30"/>
    <w:rsid w:val="0059366D"/>
    <w:rsid w:val="0059423C"/>
    <w:rsid w:val="00595155"/>
    <w:rsid w:val="0059516C"/>
    <w:rsid w:val="00595292"/>
    <w:rsid w:val="00595998"/>
    <w:rsid w:val="0059645B"/>
    <w:rsid w:val="0059673D"/>
    <w:rsid w:val="00596E0F"/>
    <w:rsid w:val="00597E51"/>
    <w:rsid w:val="005A0329"/>
    <w:rsid w:val="005A0762"/>
    <w:rsid w:val="005A1DC3"/>
    <w:rsid w:val="005A273D"/>
    <w:rsid w:val="005A32DC"/>
    <w:rsid w:val="005A3364"/>
    <w:rsid w:val="005A33BB"/>
    <w:rsid w:val="005A35FF"/>
    <w:rsid w:val="005A3796"/>
    <w:rsid w:val="005A3E62"/>
    <w:rsid w:val="005A3F45"/>
    <w:rsid w:val="005A47BB"/>
    <w:rsid w:val="005A485F"/>
    <w:rsid w:val="005A5056"/>
    <w:rsid w:val="005A581C"/>
    <w:rsid w:val="005A67B7"/>
    <w:rsid w:val="005A68A6"/>
    <w:rsid w:val="005A69B2"/>
    <w:rsid w:val="005A718C"/>
    <w:rsid w:val="005A79E9"/>
    <w:rsid w:val="005B00AB"/>
    <w:rsid w:val="005B03E4"/>
    <w:rsid w:val="005B06E3"/>
    <w:rsid w:val="005B0ACE"/>
    <w:rsid w:val="005B1D6E"/>
    <w:rsid w:val="005B252A"/>
    <w:rsid w:val="005B25E3"/>
    <w:rsid w:val="005B28C6"/>
    <w:rsid w:val="005B2A70"/>
    <w:rsid w:val="005B2AF8"/>
    <w:rsid w:val="005B30EC"/>
    <w:rsid w:val="005B32E9"/>
    <w:rsid w:val="005B453D"/>
    <w:rsid w:val="005B4A0F"/>
    <w:rsid w:val="005B4C66"/>
    <w:rsid w:val="005B4E49"/>
    <w:rsid w:val="005B4E65"/>
    <w:rsid w:val="005B5681"/>
    <w:rsid w:val="005B6FCE"/>
    <w:rsid w:val="005B703D"/>
    <w:rsid w:val="005B7D3F"/>
    <w:rsid w:val="005C0313"/>
    <w:rsid w:val="005C051D"/>
    <w:rsid w:val="005C0833"/>
    <w:rsid w:val="005C1B23"/>
    <w:rsid w:val="005C223D"/>
    <w:rsid w:val="005C243F"/>
    <w:rsid w:val="005C2895"/>
    <w:rsid w:val="005C2D6F"/>
    <w:rsid w:val="005C2DED"/>
    <w:rsid w:val="005C2DFB"/>
    <w:rsid w:val="005C2E62"/>
    <w:rsid w:val="005C31BF"/>
    <w:rsid w:val="005C3497"/>
    <w:rsid w:val="005C4E81"/>
    <w:rsid w:val="005C4F56"/>
    <w:rsid w:val="005C541C"/>
    <w:rsid w:val="005C60A7"/>
    <w:rsid w:val="005C6EFF"/>
    <w:rsid w:val="005C7B1C"/>
    <w:rsid w:val="005D04EE"/>
    <w:rsid w:val="005D079A"/>
    <w:rsid w:val="005D0E43"/>
    <w:rsid w:val="005D1098"/>
    <w:rsid w:val="005D1AFF"/>
    <w:rsid w:val="005D1E5D"/>
    <w:rsid w:val="005D1E8D"/>
    <w:rsid w:val="005D29D2"/>
    <w:rsid w:val="005D3678"/>
    <w:rsid w:val="005D38A6"/>
    <w:rsid w:val="005D3D9B"/>
    <w:rsid w:val="005D3F33"/>
    <w:rsid w:val="005D41D1"/>
    <w:rsid w:val="005D44D5"/>
    <w:rsid w:val="005D4691"/>
    <w:rsid w:val="005D4F2B"/>
    <w:rsid w:val="005D5386"/>
    <w:rsid w:val="005D53C7"/>
    <w:rsid w:val="005D5659"/>
    <w:rsid w:val="005D56DB"/>
    <w:rsid w:val="005D5D30"/>
    <w:rsid w:val="005D5DF6"/>
    <w:rsid w:val="005D5E2D"/>
    <w:rsid w:val="005D6DD3"/>
    <w:rsid w:val="005D70C4"/>
    <w:rsid w:val="005E0247"/>
    <w:rsid w:val="005E06C9"/>
    <w:rsid w:val="005E1188"/>
    <w:rsid w:val="005E1F3A"/>
    <w:rsid w:val="005E2D0D"/>
    <w:rsid w:val="005E33CE"/>
    <w:rsid w:val="005E3589"/>
    <w:rsid w:val="005E3FE1"/>
    <w:rsid w:val="005E4563"/>
    <w:rsid w:val="005E5089"/>
    <w:rsid w:val="005E5508"/>
    <w:rsid w:val="005E56CA"/>
    <w:rsid w:val="005E7EE8"/>
    <w:rsid w:val="005F0778"/>
    <w:rsid w:val="005F0F65"/>
    <w:rsid w:val="005F113B"/>
    <w:rsid w:val="005F1E72"/>
    <w:rsid w:val="005F211E"/>
    <w:rsid w:val="005F21F6"/>
    <w:rsid w:val="005F2680"/>
    <w:rsid w:val="005F317F"/>
    <w:rsid w:val="005F331A"/>
    <w:rsid w:val="005F332F"/>
    <w:rsid w:val="005F35D5"/>
    <w:rsid w:val="005F363D"/>
    <w:rsid w:val="005F46E6"/>
    <w:rsid w:val="005F4DC4"/>
    <w:rsid w:val="005F5504"/>
    <w:rsid w:val="005F55F1"/>
    <w:rsid w:val="005F5A89"/>
    <w:rsid w:val="005F7107"/>
    <w:rsid w:val="005F7C7F"/>
    <w:rsid w:val="005F7DC5"/>
    <w:rsid w:val="00600496"/>
    <w:rsid w:val="0060081A"/>
    <w:rsid w:val="006009DA"/>
    <w:rsid w:val="00600A3A"/>
    <w:rsid w:val="00600FCB"/>
    <w:rsid w:val="00601671"/>
    <w:rsid w:val="00601830"/>
    <w:rsid w:val="0060266A"/>
    <w:rsid w:val="006027C6"/>
    <w:rsid w:val="00602E0D"/>
    <w:rsid w:val="006031CC"/>
    <w:rsid w:val="00604047"/>
    <w:rsid w:val="00604C9D"/>
    <w:rsid w:val="00605269"/>
    <w:rsid w:val="00605B39"/>
    <w:rsid w:val="00605D0D"/>
    <w:rsid w:val="00606253"/>
    <w:rsid w:val="0060670E"/>
    <w:rsid w:val="00606FAC"/>
    <w:rsid w:val="00607F05"/>
    <w:rsid w:val="00607FDF"/>
    <w:rsid w:val="00610876"/>
    <w:rsid w:val="006109B1"/>
    <w:rsid w:val="00611046"/>
    <w:rsid w:val="00611137"/>
    <w:rsid w:val="006114DE"/>
    <w:rsid w:val="00611DD9"/>
    <w:rsid w:val="006121D0"/>
    <w:rsid w:val="00612757"/>
    <w:rsid w:val="0061323D"/>
    <w:rsid w:val="006132A7"/>
    <w:rsid w:val="006148CE"/>
    <w:rsid w:val="006158C8"/>
    <w:rsid w:val="00615CF4"/>
    <w:rsid w:val="006161A1"/>
    <w:rsid w:val="0061714C"/>
    <w:rsid w:val="0061721C"/>
    <w:rsid w:val="00617336"/>
    <w:rsid w:val="00617646"/>
    <w:rsid w:val="0061786C"/>
    <w:rsid w:val="00617E50"/>
    <w:rsid w:val="00617F6C"/>
    <w:rsid w:val="00620162"/>
    <w:rsid w:val="006202E3"/>
    <w:rsid w:val="00620383"/>
    <w:rsid w:val="00620973"/>
    <w:rsid w:val="00621195"/>
    <w:rsid w:val="00621E8D"/>
    <w:rsid w:val="0062267C"/>
    <w:rsid w:val="00623194"/>
    <w:rsid w:val="0062338B"/>
    <w:rsid w:val="006236FC"/>
    <w:rsid w:val="00623B68"/>
    <w:rsid w:val="00623DC0"/>
    <w:rsid w:val="00624234"/>
    <w:rsid w:val="006243F3"/>
    <w:rsid w:val="00624AA5"/>
    <w:rsid w:val="00625E92"/>
    <w:rsid w:val="0062666A"/>
    <w:rsid w:val="0062681D"/>
    <w:rsid w:val="00626DBF"/>
    <w:rsid w:val="00626ECF"/>
    <w:rsid w:val="006270B3"/>
    <w:rsid w:val="006271C0"/>
    <w:rsid w:val="0063004B"/>
    <w:rsid w:val="0063007D"/>
    <w:rsid w:val="00630DF5"/>
    <w:rsid w:val="00631263"/>
    <w:rsid w:val="00631715"/>
    <w:rsid w:val="00632472"/>
    <w:rsid w:val="00632875"/>
    <w:rsid w:val="00632ACF"/>
    <w:rsid w:val="00632E34"/>
    <w:rsid w:val="006340A5"/>
    <w:rsid w:val="006345F3"/>
    <w:rsid w:val="00634686"/>
    <w:rsid w:val="00635537"/>
    <w:rsid w:val="00635542"/>
    <w:rsid w:val="0063587B"/>
    <w:rsid w:val="00636044"/>
    <w:rsid w:val="006360AB"/>
    <w:rsid w:val="0063612C"/>
    <w:rsid w:val="0063655D"/>
    <w:rsid w:val="0063699D"/>
    <w:rsid w:val="00636DF3"/>
    <w:rsid w:val="00637097"/>
    <w:rsid w:val="006374D4"/>
    <w:rsid w:val="00640549"/>
    <w:rsid w:val="00640712"/>
    <w:rsid w:val="0064297D"/>
    <w:rsid w:val="00642F0E"/>
    <w:rsid w:val="006437C1"/>
    <w:rsid w:val="00644211"/>
    <w:rsid w:val="00644970"/>
    <w:rsid w:val="00644C78"/>
    <w:rsid w:val="00644CD4"/>
    <w:rsid w:val="00644D62"/>
    <w:rsid w:val="00644E1B"/>
    <w:rsid w:val="00644E32"/>
    <w:rsid w:val="0064539F"/>
    <w:rsid w:val="0064631F"/>
    <w:rsid w:val="0064664C"/>
    <w:rsid w:val="006469F3"/>
    <w:rsid w:val="00646DA8"/>
    <w:rsid w:val="00647412"/>
    <w:rsid w:val="00647B96"/>
    <w:rsid w:val="00647E2E"/>
    <w:rsid w:val="0065005E"/>
    <w:rsid w:val="00650D55"/>
    <w:rsid w:val="0065121F"/>
    <w:rsid w:val="00651A35"/>
    <w:rsid w:val="00651CE7"/>
    <w:rsid w:val="00652456"/>
    <w:rsid w:val="00652519"/>
    <w:rsid w:val="00652CF8"/>
    <w:rsid w:val="006533FC"/>
    <w:rsid w:val="006538A0"/>
    <w:rsid w:val="00653DDE"/>
    <w:rsid w:val="00654B67"/>
    <w:rsid w:val="00655E71"/>
    <w:rsid w:val="006560CF"/>
    <w:rsid w:val="00656402"/>
    <w:rsid w:val="0065698B"/>
    <w:rsid w:val="00656A0F"/>
    <w:rsid w:val="00656A3E"/>
    <w:rsid w:val="00657C99"/>
    <w:rsid w:val="00660A8C"/>
    <w:rsid w:val="00660B3B"/>
    <w:rsid w:val="00660D8A"/>
    <w:rsid w:val="00661F73"/>
    <w:rsid w:val="00662114"/>
    <w:rsid w:val="00662751"/>
    <w:rsid w:val="00662A04"/>
    <w:rsid w:val="00662DEB"/>
    <w:rsid w:val="0066339E"/>
    <w:rsid w:val="00664F99"/>
    <w:rsid w:val="006651A9"/>
    <w:rsid w:val="00665354"/>
    <w:rsid w:val="006655AD"/>
    <w:rsid w:val="006659F1"/>
    <w:rsid w:val="00665CB7"/>
    <w:rsid w:val="006662C8"/>
    <w:rsid w:val="006666B8"/>
    <w:rsid w:val="00666EF0"/>
    <w:rsid w:val="0066743E"/>
    <w:rsid w:val="00667E45"/>
    <w:rsid w:val="006701D5"/>
    <w:rsid w:val="00671887"/>
    <w:rsid w:val="00673E13"/>
    <w:rsid w:val="00674199"/>
    <w:rsid w:val="0067422B"/>
    <w:rsid w:val="006751EC"/>
    <w:rsid w:val="00675212"/>
    <w:rsid w:val="006756A6"/>
    <w:rsid w:val="00675793"/>
    <w:rsid w:val="00675B0A"/>
    <w:rsid w:val="00675C2F"/>
    <w:rsid w:val="00676222"/>
    <w:rsid w:val="00676E0B"/>
    <w:rsid w:val="00676F20"/>
    <w:rsid w:val="00677403"/>
    <w:rsid w:val="00677E8D"/>
    <w:rsid w:val="0068024F"/>
    <w:rsid w:val="00680686"/>
    <w:rsid w:val="00680704"/>
    <w:rsid w:val="006807AE"/>
    <w:rsid w:val="00680A44"/>
    <w:rsid w:val="00680DEB"/>
    <w:rsid w:val="00681028"/>
    <w:rsid w:val="00681419"/>
    <w:rsid w:val="00682640"/>
    <w:rsid w:val="00682A5D"/>
    <w:rsid w:val="00683375"/>
    <w:rsid w:val="00683632"/>
    <w:rsid w:val="006838C9"/>
    <w:rsid w:val="006840AF"/>
    <w:rsid w:val="006841B1"/>
    <w:rsid w:val="00684447"/>
    <w:rsid w:val="00684465"/>
    <w:rsid w:val="0068448D"/>
    <w:rsid w:val="00684E4E"/>
    <w:rsid w:val="00684E7B"/>
    <w:rsid w:val="00685FB7"/>
    <w:rsid w:val="00686DDD"/>
    <w:rsid w:val="0068741E"/>
    <w:rsid w:val="00687F13"/>
    <w:rsid w:val="006900A8"/>
    <w:rsid w:val="00690AB2"/>
    <w:rsid w:val="00690C33"/>
    <w:rsid w:val="00690E9A"/>
    <w:rsid w:val="00691151"/>
    <w:rsid w:val="00691467"/>
    <w:rsid w:val="006920C9"/>
    <w:rsid w:val="006931BC"/>
    <w:rsid w:val="006932C0"/>
    <w:rsid w:val="00693913"/>
    <w:rsid w:val="00693EBE"/>
    <w:rsid w:val="00694193"/>
    <w:rsid w:val="00694213"/>
    <w:rsid w:val="006947CB"/>
    <w:rsid w:val="00694A55"/>
    <w:rsid w:val="00694D51"/>
    <w:rsid w:val="0069518C"/>
    <w:rsid w:val="006951D3"/>
    <w:rsid w:val="00695774"/>
    <w:rsid w:val="006961C3"/>
    <w:rsid w:val="00696B3D"/>
    <w:rsid w:val="006A0680"/>
    <w:rsid w:val="006A0838"/>
    <w:rsid w:val="006A088F"/>
    <w:rsid w:val="006A10D7"/>
    <w:rsid w:val="006A1407"/>
    <w:rsid w:val="006A190A"/>
    <w:rsid w:val="006A1A0C"/>
    <w:rsid w:val="006A1C97"/>
    <w:rsid w:val="006A3A28"/>
    <w:rsid w:val="006A40F9"/>
    <w:rsid w:val="006A4DE5"/>
    <w:rsid w:val="006A4E84"/>
    <w:rsid w:val="006A5140"/>
    <w:rsid w:val="006A5261"/>
    <w:rsid w:val="006A542E"/>
    <w:rsid w:val="006A6BDC"/>
    <w:rsid w:val="006A6F46"/>
    <w:rsid w:val="006B0454"/>
    <w:rsid w:val="006B1448"/>
    <w:rsid w:val="006B14CF"/>
    <w:rsid w:val="006B1572"/>
    <w:rsid w:val="006B1B92"/>
    <w:rsid w:val="006B233B"/>
    <w:rsid w:val="006B281A"/>
    <w:rsid w:val="006B3108"/>
    <w:rsid w:val="006B33A4"/>
    <w:rsid w:val="006B3657"/>
    <w:rsid w:val="006B38E1"/>
    <w:rsid w:val="006B448E"/>
    <w:rsid w:val="006B4991"/>
    <w:rsid w:val="006B4AB8"/>
    <w:rsid w:val="006B4B05"/>
    <w:rsid w:val="006B4FA3"/>
    <w:rsid w:val="006B50CE"/>
    <w:rsid w:val="006B5927"/>
    <w:rsid w:val="006B6BD6"/>
    <w:rsid w:val="006C07BC"/>
    <w:rsid w:val="006C0A6A"/>
    <w:rsid w:val="006C12B8"/>
    <w:rsid w:val="006C1D53"/>
    <w:rsid w:val="006C2F58"/>
    <w:rsid w:val="006C3974"/>
    <w:rsid w:val="006C4078"/>
    <w:rsid w:val="006C409D"/>
    <w:rsid w:val="006C4529"/>
    <w:rsid w:val="006C4FB4"/>
    <w:rsid w:val="006C5347"/>
    <w:rsid w:val="006C5A78"/>
    <w:rsid w:val="006C65FC"/>
    <w:rsid w:val="006C67DA"/>
    <w:rsid w:val="006C6CAD"/>
    <w:rsid w:val="006C6EC1"/>
    <w:rsid w:val="006C6FC3"/>
    <w:rsid w:val="006C6FDC"/>
    <w:rsid w:val="006C70F9"/>
    <w:rsid w:val="006D0BCD"/>
    <w:rsid w:val="006D0C38"/>
    <w:rsid w:val="006D2530"/>
    <w:rsid w:val="006D2627"/>
    <w:rsid w:val="006D26C2"/>
    <w:rsid w:val="006D287E"/>
    <w:rsid w:val="006D34C6"/>
    <w:rsid w:val="006D3952"/>
    <w:rsid w:val="006D3EE5"/>
    <w:rsid w:val="006D4372"/>
    <w:rsid w:val="006D442B"/>
    <w:rsid w:val="006D5410"/>
    <w:rsid w:val="006D68F5"/>
    <w:rsid w:val="006D73B0"/>
    <w:rsid w:val="006D7980"/>
    <w:rsid w:val="006E091C"/>
    <w:rsid w:val="006E2499"/>
    <w:rsid w:val="006E2F04"/>
    <w:rsid w:val="006E3D07"/>
    <w:rsid w:val="006E3EAD"/>
    <w:rsid w:val="006E498C"/>
    <w:rsid w:val="006E529C"/>
    <w:rsid w:val="006E53B5"/>
    <w:rsid w:val="006E5489"/>
    <w:rsid w:val="006E5ECD"/>
    <w:rsid w:val="006E6848"/>
    <w:rsid w:val="006E6DFA"/>
    <w:rsid w:val="006E6E55"/>
    <w:rsid w:val="006E73BA"/>
    <w:rsid w:val="006E7755"/>
    <w:rsid w:val="006F0734"/>
    <w:rsid w:val="006F0B7E"/>
    <w:rsid w:val="006F15A9"/>
    <w:rsid w:val="006F27CF"/>
    <w:rsid w:val="006F2E34"/>
    <w:rsid w:val="006F4574"/>
    <w:rsid w:val="006F4895"/>
    <w:rsid w:val="006F53EF"/>
    <w:rsid w:val="006F5C7F"/>
    <w:rsid w:val="006F62A7"/>
    <w:rsid w:val="006F65A6"/>
    <w:rsid w:val="006F696D"/>
    <w:rsid w:val="006F69A1"/>
    <w:rsid w:val="006F6EA4"/>
    <w:rsid w:val="006F7067"/>
    <w:rsid w:val="006F7679"/>
    <w:rsid w:val="006F7BA8"/>
    <w:rsid w:val="0070015E"/>
    <w:rsid w:val="00700BED"/>
    <w:rsid w:val="00702E4A"/>
    <w:rsid w:val="0070342B"/>
    <w:rsid w:val="00703BBB"/>
    <w:rsid w:val="007041E7"/>
    <w:rsid w:val="00704F6F"/>
    <w:rsid w:val="00705280"/>
    <w:rsid w:val="0070584D"/>
    <w:rsid w:val="00705C4B"/>
    <w:rsid w:val="00705F84"/>
    <w:rsid w:val="0070624D"/>
    <w:rsid w:val="00706431"/>
    <w:rsid w:val="007067C8"/>
    <w:rsid w:val="007073BF"/>
    <w:rsid w:val="00710706"/>
    <w:rsid w:val="00710D94"/>
    <w:rsid w:val="00710EA8"/>
    <w:rsid w:val="007118C1"/>
    <w:rsid w:val="00711DFF"/>
    <w:rsid w:val="00712910"/>
    <w:rsid w:val="00713357"/>
    <w:rsid w:val="00713C97"/>
    <w:rsid w:val="007140FE"/>
    <w:rsid w:val="00714A72"/>
    <w:rsid w:val="00715265"/>
    <w:rsid w:val="00715273"/>
    <w:rsid w:val="00716E66"/>
    <w:rsid w:val="007208D1"/>
    <w:rsid w:val="00720C8D"/>
    <w:rsid w:val="00720CE8"/>
    <w:rsid w:val="00720E3B"/>
    <w:rsid w:val="007213EA"/>
    <w:rsid w:val="00721CFF"/>
    <w:rsid w:val="007220DD"/>
    <w:rsid w:val="00723260"/>
    <w:rsid w:val="00723303"/>
    <w:rsid w:val="0072344A"/>
    <w:rsid w:val="00723E77"/>
    <w:rsid w:val="007245E6"/>
    <w:rsid w:val="00724B86"/>
    <w:rsid w:val="00724EB5"/>
    <w:rsid w:val="00724FDE"/>
    <w:rsid w:val="0072587F"/>
    <w:rsid w:val="0072591E"/>
    <w:rsid w:val="00725974"/>
    <w:rsid w:val="00725F95"/>
    <w:rsid w:val="007261A1"/>
    <w:rsid w:val="007268E1"/>
    <w:rsid w:val="00726C98"/>
    <w:rsid w:val="00726EFC"/>
    <w:rsid w:val="0072786C"/>
    <w:rsid w:val="0072792E"/>
    <w:rsid w:val="00727E1F"/>
    <w:rsid w:val="00730279"/>
    <w:rsid w:val="00730A5D"/>
    <w:rsid w:val="00731F7D"/>
    <w:rsid w:val="007320A5"/>
    <w:rsid w:val="00732420"/>
    <w:rsid w:val="007325F9"/>
    <w:rsid w:val="00732929"/>
    <w:rsid w:val="00732BF9"/>
    <w:rsid w:val="007337E9"/>
    <w:rsid w:val="00733AB0"/>
    <w:rsid w:val="007347C8"/>
    <w:rsid w:val="00735A50"/>
    <w:rsid w:val="00736057"/>
    <w:rsid w:val="00736D5C"/>
    <w:rsid w:val="00740463"/>
    <w:rsid w:val="007408C5"/>
    <w:rsid w:val="00741249"/>
    <w:rsid w:val="007416F6"/>
    <w:rsid w:val="0074221A"/>
    <w:rsid w:val="00742C55"/>
    <w:rsid w:val="00743274"/>
    <w:rsid w:val="00743618"/>
    <w:rsid w:val="00743E50"/>
    <w:rsid w:val="00743EAD"/>
    <w:rsid w:val="007441E5"/>
    <w:rsid w:val="0074464A"/>
    <w:rsid w:val="0074474C"/>
    <w:rsid w:val="00744FD6"/>
    <w:rsid w:val="00745A62"/>
    <w:rsid w:val="00745C62"/>
    <w:rsid w:val="00745DE0"/>
    <w:rsid w:val="00745F93"/>
    <w:rsid w:val="0074667D"/>
    <w:rsid w:val="007466CF"/>
    <w:rsid w:val="007469E7"/>
    <w:rsid w:val="00746D33"/>
    <w:rsid w:val="0075014D"/>
    <w:rsid w:val="007503EA"/>
    <w:rsid w:val="00750AAD"/>
    <w:rsid w:val="00751446"/>
    <w:rsid w:val="007516D2"/>
    <w:rsid w:val="00751B68"/>
    <w:rsid w:val="00751D5D"/>
    <w:rsid w:val="00752171"/>
    <w:rsid w:val="007525C9"/>
    <w:rsid w:val="00753620"/>
    <w:rsid w:val="00753791"/>
    <w:rsid w:val="00753B4D"/>
    <w:rsid w:val="00753C6B"/>
    <w:rsid w:val="00753F32"/>
    <w:rsid w:val="00755D50"/>
    <w:rsid w:val="00755F66"/>
    <w:rsid w:val="007563BC"/>
    <w:rsid w:val="00756917"/>
    <w:rsid w:val="00756963"/>
    <w:rsid w:val="007570FD"/>
    <w:rsid w:val="007571E6"/>
    <w:rsid w:val="007572A2"/>
    <w:rsid w:val="00757C90"/>
    <w:rsid w:val="007600C4"/>
    <w:rsid w:val="00760294"/>
    <w:rsid w:val="007602BC"/>
    <w:rsid w:val="00760318"/>
    <w:rsid w:val="00760E5D"/>
    <w:rsid w:val="0076283F"/>
    <w:rsid w:val="0076288A"/>
    <w:rsid w:val="007628C8"/>
    <w:rsid w:val="00762C17"/>
    <w:rsid w:val="00762CCA"/>
    <w:rsid w:val="00762DEF"/>
    <w:rsid w:val="0076336F"/>
    <w:rsid w:val="00763417"/>
    <w:rsid w:val="00763624"/>
    <w:rsid w:val="0076404C"/>
    <w:rsid w:val="007654CF"/>
    <w:rsid w:val="00766072"/>
    <w:rsid w:val="0076657A"/>
    <w:rsid w:val="00766C73"/>
    <w:rsid w:val="007675A4"/>
    <w:rsid w:val="00767A3C"/>
    <w:rsid w:val="00767C76"/>
    <w:rsid w:val="00770603"/>
    <w:rsid w:val="0077061B"/>
    <w:rsid w:val="00771035"/>
    <w:rsid w:val="00773802"/>
    <w:rsid w:val="00773AC6"/>
    <w:rsid w:val="00774041"/>
    <w:rsid w:val="00774206"/>
    <w:rsid w:val="00774452"/>
    <w:rsid w:val="00774563"/>
    <w:rsid w:val="00774717"/>
    <w:rsid w:val="00774A3D"/>
    <w:rsid w:val="00774B69"/>
    <w:rsid w:val="00774FD2"/>
    <w:rsid w:val="0077512A"/>
    <w:rsid w:val="0077516F"/>
    <w:rsid w:val="00775500"/>
    <w:rsid w:val="007758CF"/>
    <w:rsid w:val="0077617B"/>
    <w:rsid w:val="0077634F"/>
    <w:rsid w:val="00776703"/>
    <w:rsid w:val="0077677D"/>
    <w:rsid w:val="00776908"/>
    <w:rsid w:val="00776976"/>
    <w:rsid w:val="00776E64"/>
    <w:rsid w:val="00776EC2"/>
    <w:rsid w:val="0077767D"/>
    <w:rsid w:val="00777C11"/>
    <w:rsid w:val="00777DFB"/>
    <w:rsid w:val="007804B9"/>
    <w:rsid w:val="007813A8"/>
    <w:rsid w:val="00783299"/>
    <w:rsid w:val="007834C8"/>
    <w:rsid w:val="00784205"/>
    <w:rsid w:val="007852F2"/>
    <w:rsid w:val="00785A9C"/>
    <w:rsid w:val="00785C76"/>
    <w:rsid w:val="0078645B"/>
    <w:rsid w:val="00786A4E"/>
    <w:rsid w:val="00787893"/>
    <w:rsid w:val="00787CDC"/>
    <w:rsid w:val="007900F3"/>
    <w:rsid w:val="0079011E"/>
    <w:rsid w:val="00790381"/>
    <w:rsid w:val="007904B7"/>
    <w:rsid w:val="0079114B"/>
    <w:rsid w:val="00791352"/>
    <w:rsid w:val="00791A5E"/>
    <w:rsid w:val="00791ED1"/>
    <w:rsid w:val="00791FB8"/>
    <w:rsid w:val="00793195"/>
    <w:rsid w:val="00793E26"/>
    <w:rsid w:val="007943CA"/>
    <w:rsid w:val="00794A60"/>
    <w:rsid w:val="00796B1E"/>
    <w:rsid w:val="00796C6E"/>
    <w:rsid w:val="00796EEC"/>
    <w:rsid w:val="007A156A"/>
    <w:rsid w:val="007A1F88"/>
    <w:rsid w:val="007A271A"/>
    <w:rsid w:val="007A3415"/>
    <w:rsid w:val="007A3BE7"/>
    <w:rsid w:val="007A6D42"/>
    <w:rsid w:val="007A6EE9"/>
    <w:rsid w:val="007A74B1"/>
    <w:rsid w:val="007A79D6"/>
    <w:rsid w:val="007B00DF"/>
    <w:rsid w:val="007B038F"/>
    <w:rsid w:val="007B067F"/>
    <w:rsid w:val="007B0AB7"/>
    <w:rsid w:val="007B1559"/>
    <w:rsid w:val="007B1967"/>
    <w:rsid w:val="007B1C06"/>
    <w:rsid w:val="007B25EA"/>
    <w:rsid w:val="007B2604"/>
    <w:rsid w:val="007B2650"/>
    <w:rsid w:val="007B2C7C"/>
    <w:rsid w:val="007B3137"/>
    <w:rsid w:val="007B36A4"/>
    <w:rsid w:val="007B4516"/>
    <w:rsid w:val="007B4ABA"/>
    <w:rsid w:val="007B5B69"/>
    <w:rsid w:val="007B5D53"/>
    <w:rsid w:val="007B78B2"/>
    <w:rsid w:val="007C02C7"/>
    <w:rsid w:val="007C0F5C"/>
    <w:rsid w:val="007C1839"/>
    <w:rsid w:val="007C276A"/>
    <w:rsid w:val="007C29D3"/>
    <w:rsid w:val="007C351E"/>
    <w:rsid w:val="007C3FF1"/>
    <w:rsid w:val="007C4670"/>
    <w:rsid w:val="007C61F9"/>
    <w:rsid w:val="007C674D"/>
    <w:rsid w:val="007C7583"/>
    <w:rsid w:val="007C7D53"/>
    <w:rsid w:val="007D0830"/>
    <w:rsid w:val="007D0998"/>
    <w:rsid w:val="007D09BD"/>
    <w:rsid w:val="007D0E2E"/>
    <w:rsid w:val="007D0EB8"/>
    <w:rsid w:val="007D0F18"/>
    <w:rsid w:val="007D1219"/>
    <w:rsid w:val="007D12F4"/>
    <w:rsid w:val="007D2270"/>
    <w:rsid w:val="007D2471"/>
    <w:rsid w:val="007D3089"/>
    <w:rsid w:val="007D407E"/>
    <w:rsid w:val="007D4D2A"/>
    <w:rsid w:val="007D503E"/>
    <w:rsid w:val="007D59D2"/>
    <w:rsid w:val="007D5A60"/>
    <w:rsid w:val="007D6708"/>
    <w:rsid w:val="007D7174"/>
    <w:rsid w:val="007D793B"/>
    <w:rsid w:val="007E0AD3"/>
    <w:rsid w:val="007E0FE4"/>
    <w:rsid w:val="007E15C1"/>
    <w:rsid w:val="007E1BC9"/>
    <w:rsid w:val="007E249C"/>
    <w:rsid w:val="007E26C2"/>
    <w:rsid w:val="007E3100"/>
    <w:rsid w:val="007E35CF"/>
    <w:rsid w:val="007E39B9"/>
    <w:rsid w:val="007E41FD"/>
    <w:rsid w:val="007E44AE"/>
    <w:rsid w:val="007E4824"/>
    <w:rsid w:val="007E5587"/>
    <w:rsid w:val="007E5649"/>
    <w:rsid w:val="007E57B4"/>
    <w:rsid w:val="007E5B54"/>
    <w:rsid w:val="007E5D8F"/>
    <w:rsid w:val="007E5DB1"/>
    <w:rsid w:val="007E60E7"/>
    <w:rsid w:val="007E6B26"/>
    <w:rsid w:val="007E6CF9"/>
    <w:rsid w:val="007E7341"/>
    <w:rsid w:val="007E75EE"/>
    <w:rsid w:val="007F025F"/>
    <w:rsid w:val="007F0554"/>
    <w:rsid w:val="007F07DB"/>
    <w:rsid w:val="007F0B65"/>
    <w:rsid w:val="007F1215"/>
    <w:rsid w:val="007F1438"/>
    <w:rsid w:val="007F1CAF"/>
    <w:rsid w:val="007F207D"/>
    <w:rsid w:val="007F28CA"/>
    <w:rsid w:val="007F376B"/>
    <w:rsid w:val="007F3DED"/>
    <w:rsid w:val="007F5CA4"/>
    <w:rsid w:val="007F630D"/>
    <w:rsid w:val="007F67E3"/>
    <w:rsid w:val="007F77AE"/>
    <w:rsid w:val="007F79BD"/>
    <w:rsid w:val="00800577"/>
    <w:rsid w:val="00800F16"/>
    <w:rsid w:val="00801320"/>
    <w:rsid w:val="00801442"/>
    <w:rsid w:val="00801911"/>
    <w:rsid w:val="00801CAD"/>
    <w:rsid w:val="00802CFB"/>
    <w:rsid w:val="00802DFC"/>
    <w:rsid w:val="008032D3"/>
    <w:rsid w:val="00803313"/>
    <w:rsid w:val="008039B6"/>
    <w:rsid w:val="00803F4E"/>
    <w:rsid w:val="00803FD8"/>
    <w:rsid w:val="008041B3"/>
    <w:rsid w:val="00806046"/>
    <w:rsid w:val="008061ED"/>
    <w:rsid w:val="008069F5"/>
    <w:rsid w:val="00807113"/>
    <w:rsid w:val="008078FF"/>
    <w:rsid w:val="00807A66"/>
    <w:rsid w:val="00807A7C"/>
    <w:rsid w:val="00807E7D"/>
    <w:rsid w:val="008102E3"/>
    <w:rsid w:val="00810A1C"/>
    <w:rsid w:val="008110B4"/>
    <w:rsid w:val="008122A1"/>
    <w:rsid w:val="00813177"/>
    <w:rsid w:val="00813802"/>
    <w:rsid w:val="00813E78"/>
    <w:rsid w:val="008140CE"/>
    <w:rsid w:val="00814696"/>
    <w:rsid w:val="008147BC"/>
    <w:rsid w:val="0081486D"/>
    <w:rsid w:val="008149F7"/>
    <w:rsid w:val="00815131"/>
    <w:rsid w:val="00815441"/>
    <w:rsid w:val="008154F3"/>
    <w:rsid w:val="00815556"/>
    <w:rsid w:val="00815580"/>
    <w:rsid w:val="00815DEE"/>
    <w:rsid w:val="00815E73"/>
    <w:rsid w:val="0081642D"/>
    <w:rsid w:val="00817648"/>
    <w:rsid w:val="00817F3D"/>
    <w:rsid w:val="00820D14"/>
    <w:rsid w:val="00821939"/>
    <w:rsid w:val="0082256F"/>
    <w:rsid w:val="00822750"/>
    <w:rsid w:val="008228A9"/>
    <w:rsid w:val="00822C2E"/>
    <w:rsid w:val="0082427D"/>
    <w:rsid w:val="00824B09"/>
    <w:rsid w:val="00825029"/>
    <w:rsid w:val="00825037"/>
    <w:rsid w:val="008253AB"/>
    <w:rsid w:val="008253E8"/>
    <w:rsid w:val="00825967"/>
    <w:rsid w:val="008259AF"/>
    <w:rsid w:val="00826B16"/>
    <w:rsid w:val="00826E02"/>
    <w:rsid w:val="0082716F"/>
    <w:rsid w:val="00827C09"/>
    <w:rsid w:val="00830371"/>
    <w:rsid w:val="00830479"/>
    <w:rsid w:val="008304B6"/>
    <w:rsid w:val="00830504"/>
    <w:rsid w:val="0083069C"/>
    <w:rsid w:val="00831308"/>
    <w:rsid w:val="00831A8B"/>
    <w:rsid w:val="008321C0"/>
    <w:rsid w:val="008323AA"/>
    <w:rsid w:val="0083259C"/>
    <w:rsid w:val="0083282B"/>
    <w:rsid w:val="00832CC9"/>
    <w:rsid w:val="00832D09"/>
    <w:rsid w:val="0083305D"/>
    <w:rsid w:val="008332E6"/>
    <w:rsid w:val="008334C2"/>
    <w:rsid w:val="00833CEF"/>
    <w:rsid w:val="008340A7"/>
    <w:rsid w:val="00834167"/>
    <w:rsid w:val="008348C9"/>
    <w:rsid w:val="0083492E"/>
    <w:rsid w:val="00835149"/>
    <w:rsid w:val="00835CE8"/>
    <w:rsid w:val="00835F22"/>
    <w:rsid w:val="00836006"/>
    <w:rsid w:val="008366C6"/>
    <w:rsid w:val="00836ADD"/>
    <w:rsid w:val="00836C90"/>
    <w:rsid w:val="008376C4"/>
    <w:rsid w:val="00837730"/>
    <w:rsid w:val="0083779C"/>
    <w:rsid w:val="00837D9D"/>
    <w:rsid w:val="008401FB"/>
    <w:rsid w:val="00840CB0"/>
    <w:rsid w:val="00840EE0"/>
    <w:rsid w:val="0084126C"/>
    <w:rsid w:val="00841419"/>
    <w:rsid w:val="00841445"/>
    <w:rsid w:val="0084148E"/>
    <w:rsid w:val="0084182B"/>
    <w:rsid w:val="00841B07"/>
    <w:rsid w:val="008422AA"/>
    <w:rsid w:val="008427A1"/>
    <w:rsid w:val="008429DE"/>
    <w:rsid w:val="00842AF5"/>
    <w:rsid w:val="00842B24"/>
    <w:rsid w:val="00842C0F"/>
    <w:rsid w:val="00844C19"/>
    <w:rsid w:val="00844C51"/>
    <w:rsid w:val="00844DA2"/>
    <w:rsid w:val="008457F3"/>
    <w:rsid w:val="00845E93"/>
    <w:rsid w:val="008462C4"/>
    <w:rsid w:val="0084660E"/>
    <w:rsid w:val="00846724"/>
    <w:rsid w:val="008474C1"/>
    <w:rsid w:val="008501DD"/>
    <w:rsid w:val="00850DAA"/>
    <w:rsid w:val="0085198B"/>
    <w:rsid w:val="00852647"/>
    <w:rsid w:val="00852765"/>
    <w:rsid w:val="00853435"/>
    <w:rsid w:val="00853693"/>
    <w:rsid w:val="00853B9F"/>
    <w:rsid w:val="00853F77"/>
    <w:rsid w:val="00854739"/>
    <w:rsid w:val="0085544C"/>
    <w:rsid w:val="00855527"/>
    <w:rsid w:val="00855807"/>
    <w:rsid w:val="00855BFE"/>
    <w:rsid w:val="00856072"/>
    <w:rsid w:val="00856496"/>
    <w:rsid w:val="00856912"/>
    <w:rsid w:val="00856C6C"/>
    <w:rsid w:val="00856C96"/>
    <w:rsid w:val="00856E13"/>
    <w:rsid w:val="008571F5"/>
    <w:rsid w:val="008572CA"/>
    <w:rsid w:val="00857908"/>
    <w:rsid w:val="00857CAB"/>
    <w:rsid w:val="00857DE7"/>
    <w:rsid w:val="00860388"/>
    <w:rsid w:val="008605E9"/>
    <w:rsid w:val="00860A55"/>
    <w:rsid w:val="00861082"/>
    <w:rsid w:val="00861328"/>
    <w:rsid w:val="008613DE"/>
    <w:rsid w:val="00861D1D"/>
    <w:rsid w:val="00862BAB"/>
    <w:rsid w:val="008633E9"/>
    <w:rsid w:val="008636DF"/>
    <w:rsid w:val="00863D21"/>
    <w:rsid w:val="00864848"/>
    <w:rsid w:val="00865284"/>
    <w:rsid w:val="008654EB"/>
    <w:rsid w:val="00865564"/>
    <w:rsid w:val="00865E61"/>
    <w:rsid w:val="0086618C"/>
    <w:rsid w:val="00866323"/>
    <w:rsid w:val="0086672E"/>
    <w:rsid w:val="00866AEE"/>
    <w:rsid w:val="00866BED"/>
    <w:rsid w:val="00866DAF"/>
    <w:rsid w:val="00866DEF"/>
    <w:rsid w:val="00866E4B"/>
    <w:rsid w:val="00866F76"/>
    <w:rsid w:val="00866FAC"/>
    <w:rsid w:val="00867436"/>
    <w:rsid w:val="008675ED"/>
    <w:rsid w:val="00870AF3"/>
    <w:rsid w:val="00870D10"/>
    <w:rsid w:val="00871328"/>
    <w:rsid w:val="00871661"/>
    <w:rsid w:val="00871699"/>
    <w:rsid w:val="00871A12"/>
    <w:rsid w:val="0087207B"/>
    <w:rsid w:val="00872747"/>
    <w:rsid w:val="0087284D"/>
    <w:rsid w:val="00872C04"/>
    <w:rsid w:val="00873352"/>
    <w:rsid w:val="008738CD"/>
    <w:rsid w:val="008739DA"/>
    <w:rsid w:val="00873AEB"/>
    <w:rsid w:val="00873DF6"/>
    <w:rsid w:val="00874013"/>
    <w:rsid w:val="008742CC"/>
    <w:rsid w:val="00874409"/>
    <w:rsid w:val="00874A20"/>
    <w:rsid w:val="00874C6F"/>
    <w:rsid w:val="00874D7A"/>
    <w:rsid w:val="008758CE"/>
    <w:rsid w:val="00875B62"/>
    <w:rsid w:val="00876096"/>
    <w:rsid w:val="0087662B"/>
    <w:rsid w:val="00876DE3"/>
    <w:rsid w:val="008773AA"/>
    <w:rsid w:val="00877C38"/>
    <w:rsid w:val="00880337"/>
    <w:rsid w:val="008815EB"/>
    <w:rsid w:val="00881D5A"/>
    <w:rsid w:val="008821C3"/>
    <w:rsid w:val="008822AE"/>
    <w:rsid w:val="00882825"/>
    <w:rsid w:val="0088286D"/>
    <w:rsid w:val="00884038"/>
    <w:rsid w:val="008840A6"/>
    <w:rsid w:val="00884587"/>
    <w:rsid w:val="008845D5"/>
    <w:rsid w:val="008847D3"/>
    <w:rsid w:val="008847E1"/>
    <w:rsid w:val="00884B91"/>
    <w:rsid w:val="0088553D"/>
    <w:rsid w:val="008857D6"/>
    <w:rsid w:val="008859A2"/>
    <w:rsid w:val="00885BC9"/>
    <w:rsid w:val="00885FCD"/>
    <w:rsid w:val="00886BB8"/>
    <w:rsid w:val="00886C0D"/>
    <w:rsid w:val="00886D09"/>
    <w:rsid w:val="0088759F"/>
    <w:rsid w:val="008875B4"/>
    <w:rsid w:val="0088791E"/>
    <w:rsid w:val="008901D0"/>
    <w:rsid w:val="00890824"/>
    <w:rsid w:val="00890AFD"/>
    <w:rsid w:val="00890CB2"/>
    <w:rsid w:val="0089109A"/>
    <w:rsid w:val="0089178A"/>
    <w:rsid w:val="00891A74"/>
    <w:rsid w:val="00893426"/>
    <w:rsid w:val="00893F43"/>
    <w:rsid w:val="00894963"/>
    <w:rsid w:val="0089499F"/>
    <w:rsid w:val="00894D4C"/>
    <w:rsid w:val="0089545A"/>
    <w:rsid w:val="0089596D"/>
    <w:rsid w:val="00896224"/>
    <w:rsid w:val="008963E1"/>
    <w:rsid w:val="008966FA"/>
    <w:rsid w:val="008974A9"/>
    <w:rsid w:val="00897569"/>
    <w:rsid w:val="008978BF"/>
    <w:rsid w:val="008A0827"/>
    <w:rsid w:val="008A1929"/>
    <w:rsid w:val="008A1B49"/>
    <w:rsid w:val="008A203C"/>
    <w:rsid w:val="008A2044"/>
    <w:rsid w:val="008A486C"/>
    <w:rsid w:val="008A48A9"/>
    <w:rsid w:val="008A4B2E"/>
    <w:rsid w:val="008A584E"/>
    <w:rsid w:val="008A5E53"/>
    <w:rsid w:val="008A64E0"/>
    <w:rsid w:val="008A6644"/>
    <w:rsid w:val="008A6F14"/>
    <w:rsid w:val="008A7DED"/>
    <w:rsid w:val="008B05D2"/>
    <w:rsid w:val="008B1358"/>
    <w:rsid w:val="008B26E2"/>
    <w:rsid w:val="008B275B"/>
    <w:rsid w:val="008B2DBC"/>
    <w:rsid w:val="008B2F08"/>
    <w:rsid w:val="008B30E8"/>
    <w:rsid w:val="008B37BB"/>
    <w:rsid w:val="008B49B8"/>
    <w:rsid w:val="008B5206"/>
    <w:rsid w:val="008B53F0"/>
    <w:rsid w:val="008B57D8"/>
    <w:rsid w:val="008B5F3F"/>
    <w:rsid w:val="008B6255"/>
    <w:rsid w:val="008B6499"/>
    <w:rsid w:val="008B78D9"/>
    <w:rsid w:val="008B7C5F"/>
    <w:rsid w:val="008C0E11"/>
    <w:rsid w:val="008C1388"/>
    <w:rsid w:val="008C1624"/>
    <w:rsid w:val="008C1FEA"/>
    <w:rsid w:val="008C2489"/>
    <w:rsid w:val="008C30C2"/>
    <w:rsid w:val="008C3494"/>
    <w:rsid w:val="008C40C4"/>
    <w:rsid w:val="008C62CA"/>
    <w:rsid w:val="008C7390"/>
    <w:rsid w:val="008C7741"/>
    <w:rsid w:val="008C7B1C"/>
    <w:rsid w:val="008D05FF"/>
    <w:rsid w:val="008D11DE"/>
    <w:rsid w:val="008D1A8D"/>
    <w:rsid w:val="008D30FC"/>
    <w:rsid w:val="008D3412"/>
    <w:rsid w:val="008D458C"/>
    <w:rsid w:val="008D46AD"/>
    <w:rsid w:val="008D5C00"/>
    <w:rsid w:val="008D6257"/>
    <w:rsid w:val="008D641A"/>
    <w:rsid w:val="008D6733"/>
    <w:rsid w:val="008E0137"/>
    <w:rsid w:val="008E03F5"/>
    <w:rsid w:val="008E0667"/>
    <w:rsid w:val="008E0741"/>
    <w:rsid w:val="008E0B78"/>
    <w:rsid w:val="008E0F32"/>
    <w:rsid w:val="008E1420"/>
    <w:rsid w:val="008E1656"/>
    <w:rsid w:val="008E1733"/>
    <w:rsid w:val="008E197D"/>
    <w:rsid w:val="008E1BE7"/>
    <w:rsid w:val="008E1D34"/>
    <w:rsid w:val="008E24D9"/>
    <w:rsid w:val="008E268C"/>
    <w:rsid w:val="008E2EA9"/>
    <w:rsid w:val="008E39BA"/>
    <w:rsid w:val="008E4121"/>
    <w:rsid w:val="008E4F0C"/>
    <w:rsid w:val="008E54C2"/>
    <w:rsid w:val="008E5615"/>
    <w:rsid w:val="008E61F7"/>
    <w:rsid w:val="008E7D57"/>
    <w:rsid w:val="008F02BB"/>
    <w:rsid w:val="008F16F5"/>
    <w:rsid w:val="008F1D21"/>
    <w:rsid w:val="008F1EA9"/>
    <w:rsid w:val="008F1EE0"/>
    <w:rsid w:val="008F28F9"/>
    <w:rsid w:val="008F2B29"/>
    <w:rsid w:val="008F3006"/>
    <w:rsid w:val="008F33C9"/>
    <w:rsid w:val="008F3EC1"/>
    <w:rsid w:val="008F47A4"/>
    <w:rsid w:val="008F4D46"/>
    <w:rsid w:val="008F51C4"/>
    <w:rsid w:val="008F5599"/>
    <w:rsid w:val="008F62FC"/>
    <w:rsid w:val="00900082"/>
    <w:rsid w:val="00900243"/>
    <w:rsid w:val="00900426"/>
    <w:rsid w:val="00901CA1"/>
    <w:rsid w:val="00901D81"/>
    <w:rsid w:val="00901EC5"/>
    <w:rsid w:val="00902269"/>
    <w:rsid w:val="009026AF"/>
    <w:rsid w:val="00902827"/>
    <w:rsid w:val="0090329B"/>
    <w:rsid w:val="009037DD"/>
    <w:rsid w:val="009048CA"/>
    <w:rsid w:val="00905048"/>
    <w:rsid w:val="0090541F"/>
    <w:rsid w:val="00905747"/>
    <w:rsid w:val="00905852"/>
    <w:rsid w:val="00906003"/>
    <w:rsid w:val="00906595"/>
    <w:rsid w:val="00906E1D"/>
    <w:rsid w:val="009074CC"/>
    <w:rsid w:val="00907B6C"/>
    <w:rsid w:val="00910F28"/>
    <w:rsid w:val="009121F3"/>
    <w:rsid w:val="0091222B"/>
    <w:rsid w:val="00912CB0"/>
    <w:rsid w:val="00912F17"/>
    <w:rsid w:val="009138DE"/>
    <w:rsid w:val="00914D38"/>
    <w:rsid w:val="009172E4"/>
    <w:rsid w:val="009176A5"/>
    <w:rsid w:val="00917BFE"/>
    <w:rsid w:val="00917D38"/>
    <w:rsid w:val="009202F4"/>
    <w:rsid w:val="00920C62"/>
    <w:rsid w:val="0092104A"/>
    <w:rsid w:val="009210B9"/>
    <w:rsid w:val="009211F5"/>
    <w:rsid w:val="009220B2"/>
    <w:rsid w:val="009220EB"/>
    <w:rsid w:val="00922DD8"/>
    <w:rsid w:val="00923102"/>
    <w:rsid w:val="009235C2"/>
    <w:rsid w:val="00924AAC"/>
    <w:rsid w:val="009252B7"/>
    <w:rsid w:val="009254E8"/>
    <w:rsid w:val="0092554C"/>
    <w:rsid w:val="00925914"/>
    <w:rsid w:val="009265E3"/>
    <w:rsid w:val="00926C56"/>
    <w:rsid w:val="0092731A"/>
    <w:rsid w:val="00927460"/>
    <w:rsid w:val="009278E1"/>
    <w:rsid w:val="0093039E"/>
    <w:rsid w:val="00930A8B"/>
    <w:rsid w:val="0093155A"/>
    <w:rsid w:val="00931ADE"/>
    <w:rsid w:val="00931E58"/>
    <w:rsid w:val="0093229E"/>
    <w:rsid w:val="00932572"/>
    <w:rsid w:val="00932A21"/>
    <w:rsid w:val="00932ACA"/>
    <w:rsid w:val="00932BE3"/>
    <w:rsid w:val="00932C00"/>
    <w:rsid w:val="00932F80"/>
    <w:rsid w:val="00934800"/>
    <w:rsid w:val="009349F8"/>
    <w:rsid w:val="00934A68"/>
    <w:rsid w:val="00934A7A"/>
    <w:rsid w:val="00934B50"/>
    <w:rsid w:val="00934CC9"/>
    <w:rsid w:val="0093511E"/>
    <w:rsid w:val="00935160"/>
    <w:rsid w:val="00935D1C"/>
    <w:rsid w:val="00935E13"/>
    <w:rsid w:val="0093641D"/>
    <w:rsid w:val="00936727"/>
    <w:rsid w:val="00936870"/>
    <w:rsid w:val="00936999"/>
    <w:rsid w:val="009372FC"/>
    <w:rsid w:val="00937364"/>
    <w:rsid w:val="0093757D"/>
    <w:rsid w:val="00937CDF"/>
    <w:rsid w:val="00937FBE"/>
    <w:rsid w:val="00940C09"/>
    <w:rsid w:val="00941155"/>
    <w:rsid w:val="00941582"/>
    <w:rsid w:val="00941D24"/>
    <w:rsid w:val="0094253E"/>
    <w:rsid w:val="00942D9B"/>
    <w:rsid w:val="00942EC0"/>
    <w:rsid w:val="00943317"/>
    <w:rsid w:val="00943415"/>
    <w:rsid w:val="00943461"/>
    <w:rsid w:val="00943987"/>
    <w:rsid w:val="0094423A"/>
    <w:rsid w:val="009446CB"/>
    <w:rsid w:val="009450F4"/>
    <w:rsid w:val="009454F9"/>
    <w:rsid w:val="0094582E"/>
    <w:rsid w:val="00946033"/>
    <w:rsid w:val="009463AB"/>
    <w:rsid w:val="00946948"/>
    <w:rsid w:val="009473D2"/>
    <w:rsid w:val="009474D1"/>
    <w:rsid w:val="00950B1B"/>
    <w:rsid w:val="00950B6A"/>
    <w:rsid w:val="00950FD6"/>
    <w:rsid w:val="00951014"/>
    <w:rsid w:val="009512CA"/>
    <w:rsid w:val="009516B8"/>
    <w:rsid w:val="00951814"/>
    <w:rsid w:val="00951AE6"/>
    <w:rsid w:val="00951BE3"/>
    <w:rsid w:val="00952742"/>
    <w:rsid w:val="00952743"/>
    <w:rsid w:val="00952C73"/>
    <w:rsid w:val="00952CF3"/>
    <w:rsid w:val="009546A7"/>
    <w:rsid w:val="00954DB2"/>
    <w:rsid w:val="0095583D"/>
    <w:rsid w:val="00956905"/>
    <w:rsid w:val="00956AF5"/>
    <w:rsid w:val="00956D98"/>
    <w:rsid w:val="0095725B"/>
    <w:rsid w:val="00957BE4"/>
    <w:rsid w:val="00960668"/>
    <w:rsid w:val="009609CA"/>
    <w:rsid w:val="00960C3D"/>
    <w:rsid w:val="00960CB0"/>
    <w:rsid w:val="00961FDD"/>
    <w:rsid w:val="00962997"/>
    <w:rsid w:val="00962A33"/>
    <w:rsid w:val="00962A71"/>
    <w:rsid w:val="00962C7B"/>
    <w:rsid w:val="00963871"/>
    <w:rsid w:val="00964441"/>
    <w:rsid w:val="009647E9"/>
    <w:rsid w:val="009654DD"/>
    <w:rsid w:val="009656D8"/>
    <w:rsid w:val="009657B1"/>
    <w:rsid w:val="00965C5C"/>
    <w:rsid w:val="009665A2"/>
    <w:rsid w:val="00966A4E"/>
    <w:rsid w:val="00966ADF"/>
    <w:rsid w:val="00966B11"/>
    <w:rsid w:val="00966DE8"/>
    <w:rsid w:val="009674A5"/>
    <w:rsid w:val="009677EB"/>
    <w:rsid w:val="00967961"/>
    <w:rsid w:val="00967B4F"/>
    <w:rsid w:val="00967C63"/>
    <w:rsid w:val="0097046A"/>
    <w:rsid w:val="00970472"/>
    <w:rsid w:val="00971016"/>
    <w:rsid w:val="0097125C"/>
    <w:rsid w:val="00971532"/>
    <w:rsid w:val="00971996"/>
    <w:rsid w:val="00971999"/>
    <w:rsid w:val="009720A9"/>
    <w:rsid w:val="00972FD4"/>
    <w:rsid w:val="00973346"/>
    <w:rsid w:val="0097387F"/>
    <w:rsid w:val="00973C77"/>
    <w:rsid w:val="009751E3"/>
    <w:rsid w:val="009753C4"/>
    <w:rsid w:val="00975640"/>
    <w:rsid w:val="009757B1"/>
    <w:rsid w:val="009758A9"/>
    <w:rsid w:val="00976731"/>
    <w:rsid w:val="00977331"/>
    <w:rsid w:val="00977A06"/>
    <w:rsid w:val="00977A95"/>
    <w:rsid w:val="0098078B"/>
    <w:rsid w:val="00981099"/>
    <w:rsid w:val="009816E0"/>
    <w:rsid w:val="00981717"/>
    <w:rsid w:val="00982D93"/>
    <w:rsid w:val="00983871"/>
    <w:rsid w:val="009838BB"/>
    <w:rsid w:val="00983BA9"/>
    <w:rsid w:val="0098492D"/>
    <w:rsid w:val="009865AB"/>
    <w:rsid w:val="00986BC4"/>
    <w:rsid w:val="009870CA"/>
    <w:rsid w:val="00987882"/>
    <w:rsid w:val="00987FBA"/>
    <w:rsid w:val="00987FEF"/>
    <w:rsid w:val="009911BE"/>
    <w:rsid w:val="00991682"/>
    <w:rsid w:val="00992810"/>
    <w:rsid w:val="00992A43"/>
    <w:rsid w:val="00992EB8"/>
    <w:rsid w:val="009934B7"/>
    <w:rsid w:val="009941D6"/>
    <w:rsid w:val="0099445F"/>
    <w:rsid w:val="0099449E"/>
    <w:rsid w:val="009944AB"/>
    <w:rsid w:val="00994607"/>
    <w:rsid w:val="0099467E"/>
    <w:rsid w:val="00994E13"/>
    <w:rsid w:val="009956A7"/>
    <w:rsid w:val="009957A2"/>
    <w:rsid w:val="00995913"/>
    <w:rsid w:val="009968DE"/>
    <w:rsid w:val="00996BA2"/>
    <w:rsid w:val="00997145"/>
    <w:rsid w:val="00997D7B"/>
    <w:rsid w:val="00997EDE"/>
    <w:rsid w:val="009A0FE0"/>
    <w:rsid w:val="009A10F6"/>
    <w:rsid w:val="009A116D"/>
    <w:rsid w:val="009A155D"/>
    <w:rsid w:val="009A1624"/>
    <w:rsid w:val="009A163D"/>
    <w:rsid w:val="009A29FC"/>
    <w:rsid w:val="009A3144"/>
    <w:rsid w:val="009A332F"/>
    <w:rsid w:val="009A38B7"/>
    <w:rsid w:val="009A443D"/>
    <w:rsid w:val="009A45CB"/>
    <w:rsid w:val="009A4698"/>
    <w:rsid w:val="009A4773"/>
    <w:rsid w:val="009A49F6"/>
    <w:rsid w:val="009A54FE"/>
    <w:rsid w:val="009A5679"/>
    <w:rsid w:val="009A5738"/>
    <w:rsid w:val="009A5E66"/>
    <w:rsid w:val="009A695E"/>
    <w:rsid w:val="009A7345"/>
    <w:rsid w:val="009A7831"/>
    <w:rsid w:val="009B08CA"/>
    <w:rsid w:val="009B14B0"/>
    <w:rsid w:val="009B1A73"/>
    <w:rsid w:val="009B2552"/>
    <w:rsid w:val="009B2FE0"/>
    <w:rsid w:val="009B37FA"/>
    <w:rsid w:val="009B4EC6"/>
    <w:rsid w:val="009B5364"/>
    <w:rsid w:val="009B5612"/>
    <w:rsid w:val="009B5695"/>
    <w:rsid w:val="009B608E"/>
    <w:rsid w:val="009B6A9F"/>
    <w:rsid w:val="009B7392"/>
    <w:rsid w:val="009C0032"/>
    <w:rsid w:val="009C018A"/>
    <w:rsid w:val="009C08A4"/>
    <w:rsid w:val="009C0FD4"/>
    <w:rsid w:val="009C10CA"/>
    <w:rsid w:val="009C119D"/>
    <w:rsid w:val="009C2190"/>
    <w:rsid w:val="009C2C83"/>
    <w:rsid w:val="009C2D02"/>
    <w:rsid w:val="009C365D"/>
    <w:rsid w:val="009C3D30"/>
    <w:rsid w:val="009C4331"/>
    <w:rsid w:val="009C4A43"/>
    <w:rsid w:val="009C544D"/>
    <w:rsid w:val="009C5C96"/>
    <w:rsid w:val="009C60B8"/>
    <w:rsid w:val="009C6538"/>
    <w:rsid w:val="009C707A"/>
    <w:rsid w:val="009C7D5E"/>
    <w:rsid w:val="009D0EA6"/>
    <w:rsid w:val="009D1404"/>
    <w:rsid w:val="009D1ADC"/>
    <w:rsid w:val="009D26B4"/>
    <w:rsid w:val="009D3471"/>
    <w:rsid w:val="009D3532"/>
    <w:rsid w:val="009D37F5"/>
    <w:rsid w:val="009D3B0A"/>
    <w:rsid w:val="009D42D4"/>
    <w:rsid w:val="009D44E1"/>
    <w:rsid w:val="009D4566"/>
    <w:rsid w:val="009D4BC4"/>
    <w:rsid w:val="009D4EDE"/>
    <w:rsid w:val="009D558B"/>
    <w:rsid w:val="009D606B"/>
    <w:rsid w:val="009D65B2"/>
    <w:rsid w:val="009D6ACA"/>
    <w:rsid w:val="009D6FCA"/>
    <w:rsid w:val="009D7232"/>
    <w:rsid w:val="009D7E9D"/>
    <w:rsid w:val="009E0436"/>
    <w:rsid w:val="009E205F"/>
    <w:rsid w:val="009E2095"/>
    <w:rsid w:val="009E2C3F"/>
    <w:rsid w:val="009E2C71"/>
    <w:rsid w:val="009E331C"/>
    <w:rsid w:val="009E38F8"/>
    <w:rsid w:val="009E42B8"/>
    <w:rsid w:val="009E4CCA"/>
    <w:rsid w:val="009E4F04"/>
    <w:rsid w:val="009E5364"/>
    <w:rsid w:val="009E597B"/>
    <w:rsid w:val="009E5DF5"/>
    <w:rsid w:val="009E6C84"/>
    <w:rsid w:val="009E709E"/>
    <w:rsid w:val="009E76F9"/>
    <w:rsid w:val="009E7C23"/>
    <w:rsid w:val="009F015D"/>
    <w:rsid w:val="009F1456"/>
    <w:rsid w:val="009F1724"/>
    <w:rsid w:val="009F18A5"/>
    <w:rsid w:val="009F1CF0"/>
    <w:rsid w:val="009F21BC"/>
    <w:rsid w:val="009F27BE"/>
    <w:rsid w:val="009F2A82"/>
    <w:rsid w:val="009F2CFC"/>
    <w:rsid w:val="009F3837"/>
    <w:rsid w:val="009F3959"/>
    <w:rsid w:val="009F437E"/>
    <w:rsid w:val="009F4732"/>
    <w:rsid w:val="009F4AB3"/>
    <w:rsid w:val="009F4AEB"/>
    <w:rsid w:val="009F51E9"/>
    <w:rsid w:val="009F54E5"/>
    <w:rsid w:val="009F61F8"/>
    <w:rsid w:val="009F6A40"/>
    <w:rsid w:val="009F6A57"/>
    <w:rsid w:val="009F6BC7"/>
    <w:rsid w:val="009F6BE5"/>
    <w:rsid w:val="009F6DEA"/>
    <w:rsid w:val="009F7341"/>
    <w:rsid w:val="009F7523"/>
    <w:rsid w:val="009F7585"/>
    <w:rsid w:val="009F78D1"/>
    <w:rsid w:val="009F7B0E"/>
    <w:rsid w:val="009F7B7B"/>
    <w:rsid w:val="009F7CFC"/>
    <w:rsid w:val="009F7E99"/>
    <w:rsid w:val="00A006F5"/>
    <w:rsid w:val="00A012F9"/>
    <w:rsid w:val="00A01336"/>
    <w:rsid w:val="00A01425"/>
    <w:rsid w:val="00A01568"/>
    <w:rsid w:val="00A01CB2"/>
    <w:rsid w:val="00A02479"/>
    <w:rsid w:val="00A02492"/>
    <w:rsid w:val="00A03DF2"/>
    <w:rsid w:val="00A044A9"/>
    <w:rsid w:val="00A046D6"/>
    <w:rsid w:val="00A04A05"/>
    <w:rsid w:val="00A04F85"/>
    <w:rsid w:val="00A05BB4"/>
    <w:rsid w:val="00A05BE6"/>
    <w:rsid w:val="00A062BA"/>
    <w:rsid w:val="00A0693A"/>
    <w:rsid w:val="00A069BA"/>
    <w:rsid w:val="00A07093"/>
    <w:rsid w:val="00A075E8"/>
    <w:rsid w:val="00A077EA"/>
    <w:rsid w:val="00A10335"/>
    <w:rsid w:val="00A10D0C"/>
    <w:rsid w:val="00A1225D"/>
    <w:rsid w:val="00A12945"/>
    <w:rsid w:val="00A12CCE"/>
    <w:rsid w:val="00A12FF4"/>
    <w:rsid w:val="00A137BF"/>
    <w:rsid w:val="00A13C33"/>
    <w:rsid w:val="00A13DB4"/>
    <w:rsid w:val="00A141C8"/>
    <w:rsid w:val="00A1427F"/>
    <w:rsid w:val="00A1428C"/>
    <w:rsid w:val="00A14625"/>
    <w:rsid w:val="00A146E8"/>
    <w:rsid w:val="00A147A5"/>
    <w:rsid w:val="00A15562"/>
    <w:rsid w:val="00A157F1"/>
    <w:rsid w:val="00A15B11"/>
    <w:rsid w:val="00A169C0"/>
    <w:rsid w:val="00A17145"/>
    <w:rsid w:val="00A17358"/>
    <w:rsid w:val="00A177E7"/>
    <w:rsid w:val="00A205A8"/>
    <w:rsid w:val="00A20DD2"/>
    <w:rsid w:val="00A211AC"/>
    <w:rsid w:val="00A217E9"/>
    <w:rsid w:val="00A2182F"/>
    <w:rsid w:val="00A2213B"/>
    <w:rsid w:val="00A229FE"/>
    <w:rsid w:val="00A22B8E"/>
    <w:rsid w:val="00A22C7B"/>
    <w:rsid w:val="00A2333A"/>
    <w:rsid w:val="00A234D4"/>
    <w:rsid w:val="00A247CA"/>
    <w:rsid w:val="00A24A66"/>
    <w:rsid w:val="00A24A95"/>
    <w:rsid w:val="00A265A2"/>
    <w:rsid w:val="00A26649"/>
    <w:rsid w:val="00A267C1"/>
    <w:rsid w:val="00A277B2"/>
    <w:rsid w:val="00A278BD"/>
    <w:rsid w:val="00A27E6A"/>
    <w:rsid w:val="00A27F13"/>
    <w:rsid w:val="00A27F54"/>
    <w:rsid w:val="00A30BFE"/>
    <w:rsid w:val="00A31098"/>
    <w:rsid w:val="00A31941"/>
    <w:rsid w:val="00A328F0"/>
    <w:rsid w:val="00A32B37"/>
    <w:rsid w:val="00A32FE0"/>
    <w:rsid w:val="00A32FFB"/>
    <w:rsid w:val="00A33E18"/>
    <w:rsid w:val="00A34CFE"/>
    <w:rsid w:val="00A34D10"/>
    <w:rsid w:val="00A34E04"/>
    <w:rsid w:val="00A34E45"/>
    <w:rsid w:val="00A35744"/>
    <w:rsid w:val="00A36631"/>
    <w:rsid w:val="00A36858"/>
    <w:rsid w:val="00A36920"/>
    <w:rsid w:val="00A370CC"/>
    <w:rsid w:val="00A3741D"/>
    <w:rsid w:val="00A374BB"/>
    <w:rsid w:val="00A4039D"/>
    <w:rsid w:val="00A4250E"/>
    <w:rsid w:val="00A43FA2"/>
    <w:rsid w:val="00A43FE5"/>
    <w:rsid w:val="00A4464B"/>
    <w:rsid w:val="00A44DDE"/>
    <w:rsid w:val="00A4532C"/>
    <w:rsid w:val="00A45356"/>
    <w:rsid w:val="00A453DC"/>
    <w:rsid w:val="00A45698"/>
    <w:rsid w:val="00A465A3"/>
    <w:rsid w:val="00A46AEF"/>
    <w:rsid w:val="00A477B4"/>
    <w:rsid w:val="00A47A88"/>
    <w:rsid w:val="00A47AF9"/>
    <w:rsid w:val="00A47D6F"/>
    <w:rsid w:val="00A500C8"/>
    <w:rsid w:val="00A50201"/>
    <w:rsid w:val="00A50842"/>
    <w:rsid w:val="00A516BD"/>
    <w:rsid w:val="00A520E8"/>
    <w:rsid w:val="00A52769"/>
    <w:rsid w:val="00A5280A"/>
    <w:rsid w:val="00A52FB7"/>
    <w:rsid w:val="00A530C9"/>
    <w:rsid w:val="00A53A2A"/>
    <w:rsid w:val="00A53CF8"/>
    <w:rsid w:val="00A54494"/>
    <w:rsid w:val="00A547F6"/>
    <w:rsid w:val="00A551DD"/>
    <w:rsid w:val="00A55B6D"/>
    <w:rsid w:val="00A56B97"/>
    <w:rsid w:val="00A572F3"/>
    <w:rsid w:val="00A577CC"/>
    <w:rsid w:val="00A57912"/>
    <w:rsid w:val="00A602C1"/>
    <w:rsid w:val="00A60962"/>
    <w:rsid w:val="00A60B1E"/>
    <w:rsid w:val="00A6216F"/>
    <w:rsid w:val="00A621D5"/>
    <w:rsid w:val="00A624FD"/>
    <w:rsid w:val="00A63416"/>
    <w:rsid w:val="00A635E1"/>
    <w:rsid w:val="00A63BC6"/>
    <w:rsid w:val="00A64518"/>
    <w:rsid w:val="00A64BBF"/>
    <w:rsid w:val="00A65288"/>
    <w:rsid w:val="00A65FDC"/>
    <w:rsid w:val="00A66841"/>
    <w:rsid w:val="00A66E6E"/>
    <w:rsid w:val="00A671DF"/>
    <w:rsid w:val="00A67410"/>
    <w:rsid w:val="00A70850"/>
    <w:rsid w:val="00A70965"/>
    <w:rsid w:val="00A71235"/>
    <w:rsid w:val="00A715B7"/>
    <w:rsid w:val="00A7167B"/>
    <w:rsid w:val="00A71E7D"/>
    <w:rsid w:val="00A72161"/>
    <w:rsid w:val="00A725CF"/>
    <w:rsid w:val="00A72D0F"/>
    <w:rsid w:val="00A7306B"/>
    <w:rsid w:val="00A7322B"/>
    <w:rsid w:val="00A73792"/>
    <w:rsid w:val="00A73E84"/>
    <w:rsid w:val="00A752A6"/>
    <w:rsid w:val="00A75C20"/>
    <w:rsid w:val="00A75EFC"/>
    <w:rsid w:val="00A75F5E"/>
    <w:rsid w:val="00A7600F"/>
    <w:rsid w:val="00A7604B"/>
    <w:rsid w:val="00A76970"/>
    <w:rsid w:val="00A76BE4"/>
    <w:rsid w:val="00A77194"/>
    <w:rsid w:val="00A7741B"/>
    <w:rsid w:val="00A77B6F"/>
    <w:rsid w:val="00A807D0"/>
    <w:rsid w:val="00A81155"/>
    <w:rsid w:val="00A81A1F"/>
    <w:rsid w:val="00A82636"/>
    <w:rsid w:val="00A82AF8"/>
    <w:rsid w:val="00A831D9"/>
    <w:rsid w:val="00A8357D"/>
    <w:rsid w:val="00A838F7"/>
    <w:rsid w:val="00A83F20"/>
    <w:rsid w:val="00A83F47"/>
    <w:rsid w:val="00A84EB0"/>
    <w:rsid w:val="00A85689"/>
    <w:rsid w:val="00A85B1A"/>
    <w:rsid w:val="00A86224"/>
    <w:rsid w:val="00A862A4"/>
    <w:rsid w:val="00A86777"/>
    <w:rsid w:val="00A86780"/>
    <w:rsid w:val="00A86B20"/>
    <w:rsid w:val="00A86FE2"/>
    <w:rsid w:val="00A875AC"/>
    <w:rsid w:val="00A87652"/>
    <w:rsid w:val="00A87FF1"/>
    <w:rsid w:val="00A9062E"/>
    <w:rsid w:val="00A909D7"/>
    <w:rsid w:val="00A90F55"/>
    <w:rsid w:val="00A9119E"/>
    <w:rsid w:val="00A915DF"/>
    <w:rsid w:val="00A91E68"/>
    <w:rsid w:val="00A91E95"/>
    <w:rsid w:val="00A9264E"/>
    <w:rsid w:val="00A92FC9"/>
    <w:rsid w:val="00A9367C"/>
    <w:rsid w:val="00A93D86"/>
    <w:rsid w:val="00A9442F"/>
    <w:rsid w:val="00A944A4"/>
    <w:rsid w:val="00A9466F"/>
    <w:rsid w:val="00A94DEB"/>
    <w:rsid w:val="00A95734"/>
    <w:rsid w:val="00A95923"/>
    <w:rsid w:val="00A959B1"/>
    <w:rsid w:val="00A959D2"/>
    <w:rsid w:val="00A95C8A"/>
    <w:rsid w:val="00A96317"/>
    <w:rsid w:val="00A969DA"/>
    <w:rsid w:val="00A97338"/>
    <w:rsid w:val="00A97C07"/>
    <w:rsid w:val="00A97F2D"/>
    <w:rsid w:val="00AA0009"/>
    <w:rsid w:val="00AA019A"/>
    <w:rsid w:val="00AA0A42"/>
    <w:rsid w:val="00AA0BD7"/>
    <w:rsid w:val="00AA1DF0"/>
    <w:rsid w:val="00AA215D"/>
    <w:rsid w:val="00AA301B"/>
    <w:rsid w:val="00AA3551"/>
    <w:rsid w:val="00AA388E"/>
    <w:rsid w:val="00AA3C8E"/>
    <w:rsid w:val="00AA3C95"/>
    <w:rsid w:val="00AA3DDA"/>
    <w:rsid w:val="00AA43F5"/>
    <w:rsid w:val="00AA4D0A"/>
    <w:rsid w:val="00AA501D"/>
    <w:rsid w:val="00AA53D2"/>
    <w:rsid w:val="00AA5D35"/>
    <w:rsid w:val="00AA6542"/>
    <w:rsid w:val="00AA7022"/>
    <w:rsid w:val="00AA7698"/>
    <w:rsid w:val="00AB0136"/>
    <w:rsid w:val="00AB0716"/>
    <w:rsid w:val="00AB079F"/>
    <w:rsid w:val="00AB0F45"/>
    <w:rsid w:val="00AB1A13"/>
    <w:rsid w:val="00AB20D4"/>
    <w:rsid w:val="00AB22BD"/>
    <w:rsid w:val="00AB2B4F"/>
    <w:rsid w:val="00AB321F"/>
    <w:rsid w:val="00AB45DD"/>
    <w:rsid w:val="00AB4D45"/>
    <w:rsid w:val="00AB5E85"/>
    <w:rsid w:val="00AB6A5F"/>
    <w:rsid w:val="00AC046A"/>
    <w:rsid w:val="00AC0C16"/>
    <w:rsid w:val="00AC0D29"/>
    <w:rsid w:val="00AC15C8"/>
    <w:rsid w:val="00AC1FDA"/>
    <w:rsid w:val="00AC2145"/>
    <w:rsid w:val="00AC26AF"/>
    <w:rsid w:val="00AC34B9"/>
    <w:rsid w:val="00AC3639"/>
    <w:rsid w:val="00AC41AA"/>
    <w:rsid w:val="00AC475A"/>
    <w:rsid w:val="00AC5055"/>
    <w:rsid w:val="00AC6E97"/>
    <w:rsid w:val="00AC72D8"/>
    <w:rsid w:val="00AC7455"/>
    <w:rsid w:val="00AC75B9"/>
    <w:rsid w:val="00AC7D75"/>
    <w:rsid w:val="00AD0ACB"/>
    <w:rsid w:val="00AD0EA1"/>
    <w:rsid w:val="00AD0FCE"/>
    <w:rsid w:val="00AD1266"/>
    <w:rsid w:val="00AD3B30"/>
    <w:rsid w:val="00AD3C2D"/>
    <w:rsid w:val="00AD3E23"/>
    <w:rsid w:val="00AD40D8"/>
    <w:rsid w:val="00AD4AFF"/>
    <w:rsid w:val="00AD4C2A"/>
    <w:rsid w:val="00AD4DD7"/>
    <w:rsid w:val="00AD4E13"/>
    <w:rsid w:val="00AD4EAC"/>
    <w:rsid w:val="00AD602D"/>
    <w:rsid w:val="00AD6D37"/>
    <w:rsid w:val="00AD7645"/>
    <w:rsid w:val="00AE03DC"/>
    <w:rsid w:val="00AE12E8"/>
    <w:rsid w:val="00AE1B3A"/>
    <w:rsid w:val="00AE1BD0"/>
    <w:rsid w:val="00AE222B"/>
    <w:rsid w:val="00AE2969"/>
    <w:rsid w:val="00AE2AF0"/>
    <w:rsid w:val="00AE3214"/>
    <w:rsid w:val="00AE323B"/>
    <w:rsid w:val="00AE3326"/>
    <w:rsid w:val="00AE3BAD"/>
    <w:rsid w:val="00AE40A0"/>
    <w:rsid w:val="00AE56AE"/>
    <w:rsid w:val="00AE5B3C"/>
    <w:rsid w:val="00AE5CF0"/>
    <w:rsid w:val="00AE5ECC"/>
    <w:rsid w:val="00AE6251"/>
    <w:rsid w:val="00AE663A"/>
    <w:rsid w:val="00AE6FA1"/>
    <w:rsid w:val="00AE7213"/>
    <w:rsid w:val="00AF0328"/>
    <w:rsid w:val="00AF06AA"/>
    <w:rsid w:val="00AF13E7"/>
    <w:rsid w:val="00AF1A54"/>
    <w:rsid w:val="00AF1AA3"/>
    <w:rsid w:val="00AF1F1A"/>
    <w:rsid w:val="00AF2395"/>
    <w:rsid w:val="00AF26DC"/>
    <w:rsid w:val="00AF2AE3"/>
    <w:rsid w:val="00AF2EE2"/>
    <w:rsid w:val="00AF34B5"/>
    <w:rsid w:val="00AF3FA3"/>
    <w:rsid w:val="00AF46F0"/>
    <w:rsid w:val="00AF4ACB"/>
    <w:rsid w:val="00AF5173"/>
    <w:rsid w:val="00AF5602"/>
    <w:rsid w:val="00AF56BD"/>
    <w:rsid w:val="00AF598E"/>
    <w:rsid w:val="00AF5F75"/>
    <w:rsid w:val="00AF6137"/>
    <w:rsid w:val="00AF649A"/>
    <w:rsid w:val="00AF66CA"/>
    <w:rsid w:val="00AF6AF6"/>
    <w:rsid w:val="00AF6E97"/>
    <w:rsid w:val="00AF6F49"/>
    <w:rsid w:val="00AF70D5"/>
    <w:rsid w:val="00AF7318"/>
    <w:rsid w:val="00AF7349"/>
    <w:rsid w:val="00B002ED"/>
    <w:rsid w:val="00B02297"/>
    <w:rsid w:val="00B02C70"/>
    <w:rsid w:val="00B031C2"/>
    <w:rsid w:val="00B03977"/>
    <w:rsid w:val="00B041DC"/>
    <w:rsid w:val="00B04A00"/>
    <w:rsid w:val="00B04E8C"/>
    <w:rsid w:val="00B0531C"/>
    <w:rsid w:val="00B05725"/>
    <w:rsid w:val="00B05AC5"/>
    <w:rsid w:val="00B05F4A"/>
    <w:rsid w:val="00B06097"/>
    <w:rsid w:val="00B063FA"/>
    <w:rsid w:val="00B06583"/>
    <w:rsid w:val="00B06ABC"/>
    <w:rsid w:val="00B06CEC"/>
    <w:rsid w:val="00B06DB4"/>
    <w:rsid w:val="00B07504"/>
    <w:rsid w:val="00B078DE"/>
    <w:rsid w:val="00B10971"/>
    <w:rsid w:val="00B10C2F"/>
    <w:rsid w:val="00B118D3"/>
    <w:rsid w:val="00B12083"/>
    <w:rsid w:val="00B122D6"/>
    <w:rsid w:val="00B12B8E"/>
    <w:rsid w:val="00B132A5"/>
    <w:rsid w:val="00B132D9"/>
    <w:rsid w:val="00B13B43"/>
    <w:rsid w:val="00B146E9"/>
    <w:rsid w:val="00B148CC"/>
    <w:rsid w:val="00B150DD"/>
    <w:rsid w:val="00B153AF"/>
    <w:rsid w:val="00B15744"/>
    <w:rsid w:val="00B16113"/>
    <w:rsid w:val="00B16128"/>
    <w:rsid w:val="00B1707D"/>
    <w:rsid w:val="00B173F8"/>
    <w:rsid w:val="00B1741E"/>
    <w:rsid w:val="00B174CC"/>
    <w:rsid w:val="00B1758B"/>
    <w:rsid w:val="00B179E1"/>
    <w:rsid w:val="00B17A4F"/>
    <w:rsid w:val="00B20184"/>
    <w:rsid w:val="00B20A55"/>
    <w:rsid w:val="00B20E79"/>
    <w:rsid w:val="00B22442"/>
    <w:rsid w:val="00B2275E"/>
    <w:rsid w:val="00B22D28"/>
    <w:rsid w:val="00B23620"/>
    <w:rsid w:val="00B24F95"/>
    <w:rsid w:val="00B2523B"/>
    <w:rsid w:val="00B25361"/>
    <w:rsid w:val="00B259BC"/>
    <w:rsid w:val="00B25B5E"/>
    <w:rsid w:val="00B25EC6"/>
    <w:rsid w:val="00B26C14"/>
    <w:rsid w:val="00B27154"/>
    <w:rsid w:val="00B3014D"/>
    <w:rsid w:val="00B309C0"/>
    <w:rsid w:val="00B315D3"/>
    <w:rsid w:val="00B31DC8"/>
    <w:rsid w:val="00B32156"/>
    <w:rsid w:val="00B32816"/>
    <w:rsid w:val="00B329B6"/>
    <w:rsid w:val="00B32C5C"/>
    <w:rsid w:val="00B33C10"/>
    <w:rsid w:val="00B33C12"/>
    <w:rsid w:val="00B33ECA"/>
    <w:rsid w:val="00B34120"/>
    <w:rsid w:val="00B34620"/>
    <w:rsid w:val="00B34665"/>
    <w:rsid w:val="00B34AEE"/>
    <w:rsid w:val="00B353FB"/>
    <w:rsid w:val="00B3593A"/>
    <w:rsid w:val="00B36155"/>
    <w:rsid w:val="00B361F3"/>
    <w:rsid w:val="00B36744"/>
    <w:rsid w:val="00B3773E"/>
    <w:rsid w:val="00B37EA7"/>
    <w:rsid w:val="00B40484"/>
    <w:rsid w:val="00B40629"/>
    <w:rsid w:val="00B40C0D"/>
    <w:rsid w:val="00B417C1"/>
    <w:rsid w:val="00B41A11"/>
    <w:rsid w:val="00B42DD5"/>
    <w:rsid w:val="00B43272"/>
    <w:rsid w:val="00B43428"/>
    <w:rsid w:val="00B4349F"/>
    <w:rsid w:val="00B43C6F"/>
    <w:rsid w:val="00B4418E"/>
    <w:rsid w:val="00B456DE"/>
    <w:rsid w:val="00B45EAB"/>
    <w:rsid w:val="00B464B5"/>
    <w:rsid w:val="00B46543"/>
    <w:rsid w:val="00B47043"/>
    <w:rsid w:val="00B47079"/>
    <w:rsid w:val="00B47654"/>
    <w:rsid w:val="00B5062C"/>
    <w:rsid w:val="00B510F8"/>
    <w:rsid w:val="00B5180E"/>
    <w:rsid w:val="00B51A91"/>
    <w:rsid w:val="00B51F68"/>
    <w:rsid w:val="00B52BC9"/>
    <w:rsid w:val="00B52F94"/>
    <w:rsid w:val="00B53399"/>
    <w:rsid w:val="00B54253"/>
    <w:rsid w:val="00B54359"/>
    <w:rsid w:val="00B545C9"/>
    <w:rsid w:val="00B54BEA"/>
    <w:rsid w:val="00B54D6A"/>
    <w:rsid w:val="00B5539B"/>
    <w:rsid w:val="00B554CF"/>
    <w:rsid w:val="00B55B49"/>
    <w:rsid w:val="00B55D62"/>
    <w:rsid w:val="00B55EE3"/>
    <w:rsid w:val="00B56406"/>
    <w:rsid w:val="00B571D3"/>
    <w:rsid w:val="00B57534"/>
    <w:rsid w:val="00B578F2"/>
    <w:rsid w:val="00B612D1"/>
    <w:rsid w:val="00B61F2F"/>
    <w:rsid w:val="00B620F7"/>
    <w:rsid w:val="00B6262A"/>
    <w:rsid w:val="00B63036"/>
    <w:rsid w:val="00B63BA4"/>
    <w:rsid w:val="00B63C9F"/>
    <w:rsid w:val="00B641D9"/>
    <w:rsid w:val="00B64C44"/>
    <w:rsid w:val="00B65245"/>
    <w:rsid w:val="00B65491"/>
    <w:rsid w:val="00B655E8"/>
    <w:rsid w:val="00B661BC"/>
    <w:rsid w:val="00B66C7D"/>
    <w:rsid w:val="00B66E02"/>
    <w:rsid w:val="00B677AD"/>
    <w:rsid w:val="00B67D45"/>
    <w:rsid w:val="00B70402"/>
    <w:rsid w:val="00B70D54"/>
    <w:rsid w:val="00B71059"/>
    <w:rsid w:val="00B71634"/>
    <w:rsid w:val="00B717A7"/>
    <w:rsid w:val="00B71E78"/>
    <w:rsid w:val="00B72218"/>
    <w:rsid w:val="00B73B52"/>
    <w:rsid w:val="00B744DE"/>
    <w:rsid w:val="00B7496C"/>
    <w:rsid w:val="00B74989"/>
    <w:rsid w:val="00B75378"/>
    <w:rsid w:val="00B75C0F"/>
    <w:rsid w:val="00B76F1A"/>
    <w:rsid w:val="00B801E2"/>
    <w:rsid w:val="00B81ADE"/>
    <w:rsid w:val="00B82FC9"/>
    <w:rsid w:val="00B83546"/>
    <w:rsid w:val="00B8362A"/>
    <w:rsid w:val="00B845D7"/>
    <w:rsid w:val="00B84981"/>
    <w:rsid w:val="00B84D0F"/>
    <w:rsid w:val="00B84D8C"/>
    <w:rsid w:val="00B85CC3"/>
    <w:rsid w:val="00B865C6"/>
    <w:rsid w:val="00B86AAC"/>
    <w:rsid w:val="00B86ADC"/>
    <w:rsid w:val="00B870B8"/>
    <w:rsid w:val="00B870DC"/>
    <w:rsid w:val="00B87B98"/>
    <w:rsid w:val="00B9017A"/>
    <w:rsid w:val="00B90238"/>
    <w:rsid w:val="00B904AB"/>
    <w:rsid w:val="00B90732"/>
    <w:rsid w:val="00B9202A"/>
    <w:rsid w:val="00B928F9"/>
    <w:rsid w:val="00B92A14"/>
    <w:rsid w:val="00B9370D"/>
    <w:rsid w:val="00B93F0E"/>
    <w:rsid w:val="00B941F6"/>
    <w:rsid w:val="00B9588A"/>
    <w:rsid w:val="00B96349"/>
    <w:rsid w:val="00B9657A"/>
    <w:rsid w:val="00B96D7A"/>
    <w:rsid w:val="00B9738C"/>
    <w:rsid w:val="00B978B2"/>
    <w:rsid w:val="00B97F68"/>
    <w:rsid w:val="00B97FA4"/>
    <w:rsid w:val="00BA0343"/>
    <w:rsid w:val="00BA062C"/>
    <w:rsid w:val="00BA09BB"/>
    <w:rsid w:val="00BA20C4"/>
    <w:rsid w:val="00BA2911"/>
    <w:rsid w:val="00BA2F55"/>
    <w:rsid w:val="00BA37EC"/>
    <w:rsid w:val="00BA3A31"/>
    <w:rsid w:val="00BA3BA4"/>
    <w:rsid w:val="00BA4742"/>
    <w:rsid w:val="00BA4BE1"/>
    <w:rsid w:val="00BA4DAF"/>
    <w:rsid w:val="00BA4F2D"/>
    <w:rsid w:val="00BA52D8"/>
    <w:rsid w:val="00BA5670"/>
    <w:rsid w:val="00BA5B70"/>
    <w:rsid w:val="00BA6016"/>
    <w:rsid w:val="00BA62A1"/>
    <w:rsid w:val="00BA63B4"/>
    <w:rsid w:val="00BA6516"/>
    <w:rsid w:val="00BA7B26"/>
    <w:rsid w:val="00BA7C99"/>
    <w:rsid w:val="00BA7DD0"/>
    <w:rsid w:val="00BA7E1F"/>
    <w:rsid w:val="00BB01E0"/>
    <w:rsid w:val="00BB0951"/>
    <w:rsid w:val="00BB0A1D"/>
    <w:rsid w:val="00BB0B62"/>
    <w:rsid w:val="00BB0F86"/>
    <w:rsid w:val="00BB1ED1"/>
    <w:rsid w:val="00BB20D0"/>
    <w:rsid w:val="00BB239B"/>
    <w:rsid w:val="00BB247C"/>
    <w:rsid w:val="00BB2DF7"/>
    <w:rsid w:val="00BB3090"/>
    <w:rsid w:val="00BB3395"/>
    <w:rsid w:val="00BB34F7"/>
    <w:rsid w:val="00BB3672"/>
    <w:rsid w:val="00BB36C1"/>
    <w:rsid w:val="00BB417A"/>
    <w:rsid w:val="00BB43F7"/>
    <w:rsid w:val="00BB484A"/>
    <w:rsid w:val="00BB5873"/>
    <w:rsid w:val="00BB588D"/>
    <w:rsid w:val="00BB5FD6"/>
    <w:rsid w:val="00BB667C"/>
    <w:rsid w:val="00BB6D07"/>
    <w:rsid w:val="00BB715C"/>
    <w:rsid w:val="00BB7275"/>
    <w:rsid w:val="00BB7EE1"/>
    <w:rsid w:val="00BC0712"/>
    <w:rsid w:val="00BC0C13"/>
    <w:rsid w:val="00BC0FC9"/>
    <w:rsid w:val="00BC1353"/>
    <w:rsid w:val="00BC155B"/>
    <w:rsid w:val="00BC2084"/>
    <w:rsid w:val="00BC2A14"/>
    <w:rsid w:val="00BC30D2"/>
    <w:rsid w:val="00BC3108"/>
    <w:rsid w:val="00BC3509"/>
    <w:rsid w:val="00BC3C1D"/>
    <w:rsid w:val="00BC3D93"/>
    <w:rsid w:val="00BC3E3D"/>
    <w:rsid w:val="00BC3F3A"/>
    <w:rsid w:val="00BC460A"/>
    <w:rsid w:val="00BC4CB2"/>
    <w:rsid w:val="00BC4DFC"/>
    <w:rsid w:val="00BC4F12"/>
    <w:rsid w:val="00BC51F2"/>
    <w:rsid w:val="00BC52DE"/>
    <w:rsid w:val="00BC5AC1"/>
    <w:rsid w:val="00BC7009"/>
    <w:rsid w:val="00BC75B8"/>
    <w:rsid w:val="00BC7726"/>
    <w:rsid w:val="00BD015F"/>
    <w:rsid w:val="00BD13D7"/>
    <w:rsid w:val="00BD1DF7"/>
    <w:rsid w:val="00BD1EA1"/>
    <w:rsid w:val="00BD2321"/>
    <w:rsid w:val="00BD283F"/>
    <w:rsid w:val="00BD2EB6"/>
    <w:rsid w:val="00BD3205"/>
    <w:rsid w:val="00BD3501"/>
    <w:rsid w:val="00BD3568"/>
    <w:rsid w:val="00BD3899"/>
    <w:rsid w:val="00BD3CC3"/>
    <w:rsid w:val="00BD3E1B"/>
    <w:rsid w:val="00BD4252"/>
    <w:rsid w:val="00BD480E"/>
    <w:rsid w:val="00BD4BB6"/>
    <w:rsid w:val="00BD5349"/>
    <w:rsid w:val="00BD5426"/>
    <w:rsid w:val="00BD58C0"/>
    <w:rsid w:val="00BD62A1"/>
    <w:rsid w:val="00BD6A81"/>
    <w:rsid w:val="00BD79FD"/>
    <w:rsid w:val="00BD7A9E"/>
    <w:rsid w:val="00BD7AC4"/>
    <w:rsid w:val="00BE0099"/>
    <w:rsid w:val="00BE0AC4"/>
    <w:rsid w:val="00BE0AE0"/>
    <w:rsid w:val="00BE1760"/>
    <w:rsid w:val="00BE24B2"/>
    <w:rsid w:val="00BE259F"/>
    <w:rsid w:val="00BE29CB"/>
    <w:rsid w:val="00BE3674"/>
    <w:rsid w:val="00BE3BC8"/>
    <w:rsid w:val="00BE3CBE"/>
    <w:rsid w:val="00BE408B"/>
    <w:rsid w:val="00BE545C"/>
    <w:rsid w:val="00BE59D6"/>
    <w:rsid w:val="00BE5A63"/>
    <w:rsid w:val="00BE65A0"/>
    <w:rsid w:val="00BE6AD6"/>
    <w:rsid w:val="00BE6C9F"/>
    <w:rsid w:val="00BF03CF"/>
    <w:rsid w:val="00BF0712"/>
    <w:rsid w:val="00BF0A73"/>
    <w:rsid w:val="00BF0C76"/>
    <w:rsid w:val="00BF195E"/>
    <w:rsid w:val="00BF28F4"/>
    <w:rsid w:val="00BF36BD"/>
    <w:rsid w:val="00BF3997"/>
    <w:rsid w:val="00BF3D1A"/>
    <w:rsid w:val="00BF3FE3"/>
    <w:rsid w:val="00BF4098"/>
    <w:rsid w:val="00BF4A1C"/>
    <w:rsid w:val="00BF56B5"/>
    <w:rsid w:val="00BF5815"/>
    <w:rsid w:val="00BF586F"/>
    <w:rsid w:val="00BF64A6"/>
    <w:rsid w:val="00C003A5"/>
    <w:rsid w:val="00C00C97"/>
    <w:rsid w:val="00C0114E"/>
    <w:rsid w:val="00C01387"/>
    <w:rsid w:val="00C01398"/>
    <w:rsid w:val="00C0168F"/>
    <w:rsid w:val="00C01912"/>
    <w:rsid w:val="00C04707"/>
    <w:rsid w:val="00C048AD"/>
    <w:rsid w:val="00C04B66"/>
    <w:rsid w:val="00C04CC7"/>
    <w:rsid w:val="00C053EA"/>
    <w:rsid w:val="00C063F6"/>
    <w:rsid w:val="00C0681F"/>
    <w:rsid w:val="00C06879"/>
    <w:rsid w:val="00C06AF4"/>
    <w:rsid w:val="00C06BFB"/>
    <w:rsid w:val="00C06DAD"/>
    <w:rsid w:val="00C07138"/>
    <w:rsid w:val="00C10021"/>
    <w:rsid w:val="00C1013F"/>
    <w:rsid w:val="00C101F2"/>
    <w:rsid w:val="00C10350"/>
    <w:rsid w:val="00C11169"/>
    <w:rsid w:val="00C11E08"/>
    <w:rsid w:val="00C11F56"/>
    <w:rsid w:val="00C12E6B"/>
    <w:rsid w:val="00C12FB0"/>
    <w:rsid w:val="00C1479E"/>
    <w:rsid w:val="00C14846"/>
    <w:rsid w:val="00C14AB9"/>
    <w:rsid w:val="00C150E2"/>
    <w:rsid w:val="00C15254"/>
    <w:rsid w:val="00C1579E"/>
    <w:rsid w:val="00C169EE"/>
    <w:rsid w:val="00C1702F"/>
    <w:rsid w:val="00C1797C"/>
    <w:rsid w:val="00C17BC7"/>
    <w:rsid w:val="00C17C19"/>
    <w:rsid w:val="00C200D2"/>
    <w:rsid w:val="00C202D6"/>
    <w:rsid w:val="00C20D53"/>
    <w:rsid w:val="00C217BA"/>
    <w:rsid w:val="00C21DBE"/>
    <w:rsid w:val="00C22B55"/>
    <w:rsid w:val="00C23BD2"/>
    <w:rsid w:val="00C24F69"/>
    <w:rsid w:val="00C25860"/>
    <w:rsid w:val="00C25BBD"/>
    <w:rsid w:val="00C25D3E"/>
    <w:rsid w:val="00C26047"/>
    <w:rsid w:val="00C2689F"/>
    <w:rsid w:val="00C26B19"/>
    <w:rsid w:val="00C26BDF"/>
    <w:rsid w:val="00C271BB"/>
    <w:rsid w:val="00C27C78"/>
    <w:rsid w:val="00C27E73"/>
    <w:rsid w:val="00C30099"/>
    <w:rsid w:val="00C30D2E"/>
    <w:rsid w:val="00C31293"/>
    <w:rsid w:val="00C31710"/>
    <w:rsid w:val="00C32545"/>
    <w:rsid w:val="00C325EA"/>
    <w:rsid w:val="00C32630"/>
    <w:rsid w:val="00C32650"/>
    <w:rsid w:val="00C32B9D"/>
    <w:rsid w:val="00C3365E"/>
    <w:rsid w:val="00C338F0"/>
    <w:rsid w:val="00C347AA"/>
    <w:rsid w:val="00C349FA"/>
    <w:rsid w:val="00C34BFB"/>
    <w:rsid w:val="00C350EB"/>
    <w:rsid w:val="00C36764"/>
    <w:rsid w:val="00C36896"/>
    <w:rsid w:val="00C36DD5"/>
    <w:rsid w:val="00C36F37"/>
    <w:rsid w:val="00C36F5D"/>
    <w:rsid w:val="00C3775C"/>
    <w:rsid w:val="00C40025"/>
    <w:rsid w:val="00C401E5"/>
    <w:rsid w:val="00C40949"/>
    <w:rsid w:val="00C41210"/>
    <w:rsid w:val="00C41AA7"/>
    <w:rsid w:val="00C41BDC"/>
    <w:rsid w:val="00C422D9"/>
    <w:rsid w:val="00C42659"/>
    <w:rsid w:val="00C4352F"/>
    <w:rsid w:val="00C43705"/>
    <w:rsid w:val="00C43AE6"/>
    <w:rsid w:val="00C4496B"/>
    <w:rsid w:val="00C454DA"/>
    <w:rsid w:val="00C4560F"/>
    <w:rsid w:val="00C45999"/>
    <w:rsid w:val="00C45A11"/>
    <w:rsid w:val="00C4604E"/>
    <w:rsid w:val="00C474B2"/>
    <w:rsid w:val="00C503EF"/>
    <w:rsid w:val="00C508CE"/>
    <w:rsid w:val="00C516D2"/>
    <w:rsid w:val="00C51C72"/>
    <w:rsid w:val="00C52C35"/>
    <w:rsid w:val="00C52D1D"/>
    <w:rsid w:val="00C532DF"/>
    <w:rsid w:val="00C544FE"/>
    <w:rsid w:val="00C54D22"/>
    <w:rsid w:val="00C54EFA"/>
    <w:rsid w:val="00C55409"/>
    <w:rsid w:val="00C55918"/>
    <w:rsid w:val="00C55CE9"/>
    <w:rsid w:val="00C55D80"/>
    <w:rsid w:val="00C56068"/>
    <w:rsid w:val="00C568D7"/>
    <w:rsid w:val="00C57D3A"/>
    <w:rsid w:val="00C57D91"/>
    <w:rsid w:val="00C604BA"/>
    <w:rsid w:val="00C60C52"/>
    <w:rsid w:val="00C61219"/>
    <w:rsid w:val="00C6191A"/>
    <w:rsid w:val="00C6222C"/>
    <w:rsid w:val="00C62423"/>
    <w:rsid w:val="00C62D6C"/>
    <w:rsid w:val="00C63D53"/>
    <w:rsid w:val="00C63F5F"/>
    <w:rsid w:val="00C660C2"/>
    <w:rsid w:val="00C661C7"/>
    <w:rsid w:val="00C6669C"/>
    <w:rsid w:val="00C66C6C"/>
    <w:rsid w:val="00C67AAB"/>
    <w:rsid w:val="00C67D6A"/>
    <w:rsid w:val="00C7005C"/>
    <w:rsid w:val="00C700EB"/>
    <w:rsid w:val="00C7036E"/>
    <w:rsid w:val="00C708FD"/>
    <w:rsid w:val="00C7125B"/>
    <w:rsid w:val="00C71284"/>
    <w:rsid w:val="00C71EB2"/>
    <w:rsid w:val="00C72638"/>
    <w:rsid w:val="00C72CA6"/>
    <w:rsid w:val="00C72E0C"/>
    <w:rsid w:val="00C74AA1"/>
    <w:rsid w:val="00C74B76"/>
    <w:rsid w:val="00C74C25"/>
    <w:rsid w:val="00C74E84"/>
    <w:rsid w:val="00C76860"/>
    <w:rsid w:val="00C76964"/>
    <w:rsid w:val="00C76CDF"/>
    <w:rsid w:val="00C800C8"/>
    <w:rsid w:val="00C800EB"/>
    <w:rsid w:val="00C8257A"/>
    <w:rsid w:val="00C829C8"/>
    <w:rsid w:val="00C82A09"/>
    <w:rsid w:val="00C83122"/>
    <w:rsid w:val="00C83A94"/>
    <w:rsid w:val="00C84D86"/>
    <w:rsid w:val="00C8528A"/>
    <w:rsid w:val="00C8557D"/>
    <w:rsid w:val="00C855C0"/>
    <w:rsid w:val="00C8633C"/>
    <w:rsid w:val="00C8713F"/>
    <w:rsid w:val="00C87165"/>
    <w:rsid w:val="00C8759F"/>
    <w:rsid w:val="00C87C5B"/>
    <w:rsid w:val="00C90898"/>
    <w:rsid w:val="00C91764"/>
    <w:rsid w:val="00C9243C"/>
    <w:rsid w:val="00C927CC"/>
    <w:rsid w:val="00C92894"/>
    <w:rsid w:val="00C92D6C"/>
    <w:rsid w:val="00C93CE4"/>
    <w:rsid w:val="00C941D7"/>
    <w:rsid w:val="00C9453C"/>
    <w:rsid w:val="00C94C01"/>
    <w:rsid w:val="00C95986"/>
    <w:rsid w:val="00C960B9"/>
    <w:rsid w:val="00C96157"/>
    <w:rsid w:val="00C9670B"/>
    <w:rsid w:val="00C9697E"/>
    <w:rsid w:val="00C96D56"/>
    <w:rsid w:val="00C9702A"/>
    <w:rsid w:val="00C97355"/>
    <w:rsid w:val="00C9736A"/>
    <w:rsid w:val="00C976FB"/>
    <w:rsid w:val="00C97826"/>
    <w:rsid w:val="00C97BDF"/>
    <w:rsid w:val="00CA00A2"/>
    <w:rsid w:val="00CA0D7A"/>
    <w:rsid w:val="00CA0FE7"/>
    <w:rsid w:val="00CA1409"/>
    <w:rsid w:val="00CA1E9D"/>
    <w:rsid w:val="00CA26C4"/>
    <w:rsid w:val="00CA29C9"/>
    <w:rsid w:val="00CA2F54"/>
    <w:rsid w:val="00CA344C"/>
    <w:rsid w:val="00CA47E4"/>
    <w:rsid w:val="00CA4B8D"/>
    <w:rsid w:val="00CA4CE9"/>
    <w:rsid w:val="00CA4DC2"/>
    <w:rsid w:val="00CA4F57"/>
    <w:rsid w:val="00CA518B"/>
    <w:rsid w:val="00CA670A"/>
    <w:rsid w:val="00CA69D9"/>
    <w:rsid w:val="00CA6A50"/>
    <w:rsid w:val="00CA6C12"/>
    <w:rsid w:val="00CA6DD9"/>
    <w:rsid w:val="00CA733E"/>
    <w:rsid w:val="00CA7591"/>
    <w:rsid w:val="00CA7A03"/>
    <w:rsid w:val="00CA7C08"/>
    <w:rsid w:val="00CA7C89"/>
    <w:rsid w:val="00CB07B9"/>
    <w:rsid w:val="00CB1084"/>
    <w:rsid w:val="00CB13F5"/>
    <w:rsid w:val="00CB1754"/>
    <w:rsid w:val="00CB197F"/>
    <w:rsid w:val="00CB1B96"/>
    <w:rsid w:val="00CB23B2"/>
    <w:rsid w:val="00CB296E"/>
    <w:rsid w:val="00CB2BFE"/>
    <w:rsid w:val="00CB3BA0"/>
    <w:rsid w:val="00CB4F99"/>
    <w:rsid w:val="00CB55C0"/>
    <w:rsid w:val="00CB5B68"/>
    <w:rsid w:val="00CB5C01"/>
    <w:rsid w:val="00CB5DD5"/>
    <w:rsid w:val="00CB63EF"/>
    <w:rsid w:val="00CB66F6"/>
    <w:rsid w:val="00CC05E0"/>
    <w:rsid w:val="00CC0796"/>
    <w:rsid w:val="00CC0B88"/>
    <w:rsid w:val="00CC1F0D"/>
    <w:rsid w:val="00CC216B"/>
    <w:rsid w:val="00CC2476"/>
    <w:rsid w:val="00CC2A12"/>
    <w:rsid w:val="00CC2D54"/>
    <w:rsid w:val="00CC3367"/>
    <w:rsid w:val="00CC3880"/>
    <w:rsid w:val="00CC39ED"/>
    <w:rsid w:val="00CC3FED"/>
    <w:rsid w:val="00CC40A6"/>
    <w:rsid w:val="00CC4133"/>
    <w:rsid w:val="00CC4D80"/>
    <w:rsid w:val="00CC5692"/>
    <w:rsid w:val="00CC56BF"/>
    <w:rsid w:val="00CC677E"/>
    <w:rsid w:val="00CC6A3B"/>
    <w:rsid w:val="00CC6AD7"/>
    <w:rsid w:val="00CC6DE2"/>
    <w:rsid w:val="00CC73EF"/>
    <w:rsid w:val="00CC7B26"/>
    <w:rsid w:val="00CD01E8"/>
    <w:rsid w:val="00CD04CB"/>
    <w:rsid w:val="00CD0609"/>
    <w:rsid w:val="00CD0CA3"/>
    <w:rsid w:val="00CD1526"/>
    <w:rsid w:val="00CD1DCF"/>
    <w:rsid w:val="00CD2565"/>
    <w:rsid w:val="00CD25D6"/>
    <w:rsid w:val="00CD26AC"/>
    <w:rsid w:val="00CD282D"/>
    <w:rsid w:val="00CD2E35"/>
    <w:rsid w:val="00CD317B"/>
    <w:rsid w:val="00CD3AF6"/>
    <w:rsid w:val="00CD3B97"/>
    <w:rsid w:val="00CD44DE"/>
    <w:rsid w:val="00CD5594"/>
    <w:rsid w:val="00CD5E3C"/>
    <w:rsid w:val="00CD69B8"/>
    <w:rsid w:val="00CD792E"/>
    <w:rsid w:val="00CD7FB9"/>
    <w:rsid w:val="00CE07D0"/>
    <w:rsid w:val="00CE0CE4"/>
    <w:rsid w:val="00CE180D"/>
    <w:rsid w:val="00CE19FC"/>
    <w:rsid w:val="00CE1AB9"/>
    <w:rsid w:val="00CE1C36"/>
    <w:rsid w:val="00CE2252"/>
    <w:rsid w:val="00CE2626"/>
    <w:rsid w:val="00CE2AC8"/>
    <w:rsid w:val="00CE2E3A"/>
    <w:rsid w:val="00CE3194"/>
    <w:rsid w:val="00CE35BB"/>
    <w:rsid w:val="00CE3980"/>
    <w:rsid w:val="00CE3A7B"/>
    <w:rsid w:val="00CE3E1B"/>
    <w:rsid w:val="00CE4C6A"/>
    <w:rsid w:val="00CE5401"/>
    <w:rsid w:val="00CE5428"/>
    <w:rsid w:val="00CE5896"/>
    <w:rsid w:val="00CE58FE"/>
    <w:rsid w:val="00CE5E18"/>
    <w:rsid w:val="00CE6A2E"/>
    <w:rsid w:val="00CE7485"/>
    <w:rsid w:val="00CF0E4B"/>
    <w:rsid w:val="00CF0E65"/>
    <w:rsid w:val="00CF0F3F"/>
    <w:rsid w:val="00CF0F6A"/>
    <w:rsid w:val="00CF188D"/>
    <w:rsid w:val="00CF1B54"/>
    <w:rsid w:val="00CF1C81"/>
    <w:rsid w:val="00CF1DCB"/>
    <w:rsid w:val="00CF29B5"/>
    <w:rsid w:val="00CF3574"/>
    <w:rsid w:val="00CF3BFD"/>
    <w:rsid w:val="00CF3DC0"/>
    <w:rsid w:val="00CF4253"/>
    <w:rsid w:val="00CF46AE"/>
    <w:rsid w:val="00CF490F"/>
    <w:rsid w:val="00CF4B0B"/>
    <w:rsid w:val="00CF55A6"/>
    <w:rsid w:val="00CF55C1"/>
    <w:rsid w:val="00CF6110"/>
    <w:rsid w:val="00CF63A0"/>
    <w:rsid w:val="00CF6D5F"/>
    <w:rsid w:val="00CF6F37"/>
    <w:rsid w:val="00CF71E7"/>
    <w:rsid w:val="00CF75F4"/>
    <w:rsid w:val="00CF7CA4"/>
    <w:rsid w:val="00CF7E0D"/>
    <w:rsid w:val="00D00CDB"/>
    <w:rsid w:val="00D01897"/>
    <w:rsid w:val="00D01CE5"/>
    <w:rsid w:val="00D021B0"/>
    <w:rsid w:val="00D02672"/>
    <w:rsid w:val="00D0283E"/>
    <w:rsid w:val="00D02B8B"/>
    <w:rsid w:val="00D02C53"/>
    <w:rsid w:val="00D02C8B"/>
    <w:rsid w:val="00D033E9"/>
    <w:rsid w:val="00D03752"/>
    <w:rsid w:val="00D038E2"/>
    <w:rsid w:val="00D03A9A"/>
    <w:rsid w:val="00D03C4A"/>
    <w:rsid w:val="00D03D0B"/>
    <w:rsid w:val="00D04C50"/>
    <w:rsid w:val="00D064AD"/>
    <w:rsid w:val="00D0650A"/>
    <w:rsid w:val="00D06980"/>
    <w:rsid w:val="00D070C6"/>
    <w:rsid w:val="00D074D2"/>
    <w:rsid w:val="00D07C8B"/>
    <w:rsid w:val="00D10059"/>
    <w:rsid w:val="00D1019F"/>
    <w:rsid w:val="00D10368"/>
    <w:rsid w:val="00D113D5"/>
    <w:rsid w:val="00D119A1"/>
    <w:rsid w:val="00D11CAA"/>
    <w:rsid w:val="00D11F2F"/>
    <w:rsid w:val="00D11F89"/>
    <w:rsid w:val="00D120DF"/>
    <w:rsid w:val="00D1227D"/>
    <w:rsid w:val="00D1270A"/>
    <w:rsid w:val="00D127F1"/>
    <w:rsid w:val="00D12853"/>
    <w:rsid w:val="00D129B9"/>
    <w:rsid w:val="00D13B1B"/>
    <w:rsid w:val="00D152AF"/>
    <w:rsid w:val="00D1574B"/>
    <w:rsid w:val="00D20AB8"/>
    <w:rsid w:val="00D20E05"/>
    <w:rsid w:val="00D21E9A"/>
    <w:rsid w:val="00D2232B"/>
    <w:rsid w:val="00D223AB"/>
    <w:rsid w:val="00D2249E"/>
    <w:rsid w:val="00D23667"/>
    <w:rsid w:val="00D238F0"/>
    <w:rsid w:val="00D2599E"/>
    <w:rsid w:val="00D25FBB"/>
    <w:rsid w:val="00D260C5"/>
    <w:rsid w:val="00D260DC"/>
    <w:rsid w:val="00D264D2"/>
    <w:rsid w:val="00D26C2A"/>
    <w:rsid w:val="00D2721B"/>
    <w:rsid w:val="00D274F9"/>
    <w:rsid w:val="00D27544"/>
    <w:rsid w:val="00D3043B"/>
    <w:rsid w:val="00D30FDF"/>
    <w:rsid w:val="00D31A64"/>
    <w:rsid w:val="00D31E34"/>
    <w:rsid w:val="00D32A97"/>
    <w:rsid w:val="00D32F13"/>
    <w:rsid w:val="00D32F33"/>
    <w:rsid w:val="00D32F57"/>
    <w:rsid w:val="00D33076"/>
    <w:rsid w:val="00D337A6"/>
    <w:rsid w:val="00D341AA"/>
    <w:rsid w:val="00D346E1"/>
    <w:rsid w:val="00D347AB"/>
    <w:rsid w:val="00D347FF"/>
    <w:rsid w:val="00D34D71"/>
    <w:rsid w:val="00D37317"/>
    <w:rsid w:val="00D37CEB"/>
    <w:rsid w:val="00D37D6A"/>
    <w:rsid w:val="00D37E9A"/>
    <w:rsid w:val="00D4026F"/>
    <w:rsid w:val="00D4031A"/>
    <w:rsid w:val="00D404FF"/>
    <w:rsid w:val="00D4054B"/>
    <w:rsid w:val="00D40C92"/>
    <w:rsid w:val="00D410A6"/>
    <w:rsid w:val="00D41373"/>
    <w:rsid w:val="00D41718"/>
    <w:rsid w:val="00D41BA8"/>
    <w:rsid w:val="00D424D2"/>
    <w:rsid w:val="00D427AD"/>
    <w:rsid w:val="00D42EEE"/>
    <w:rsid w:val="00D43520"/>
    <w:rsid w:val="00D43C8F"/>
    <w:rsid w:val="00D44461"/>
    <w:rsid w:val="00D451C4"/>
    <w:rsid w:val="00D451FA"/>
    <w:rsid w:val="00D456B8"/>
    <w:rsid w:val="00D45D08"/>
    <w:rsid w:val="00D461DF"/>
    <w:rsid w:val="00D46354"/>
    <w:rsid w:val="00D4710C"/>
    <w:rsid w:val="00D471C6"/>
    <w:rsid w:val="00D4725C"/>
    <w:rsid w:val="00D4726E"/>
    <w:rsid w:val="00D501B6"/>
    <w:rsid w:val="00D50562"/>
    <w:rsid w:val="00D50BF1"/>
    <w:rsid w:val="00D50D24"/>
    <w:rsid w:val="00D5261D"/>
    <w:rsid w:val="00D52785"/>
    <w:rsid w:val="00D533B4"/>
    <w:rsid w:val="00D53712"/>
    <w:rsid w:val="00D54853"/>
    <w:rsid w:val="00D55203"/>
    <w:rsid w:val="00D55FE5"/>
    <w:rsid w:val="00D56686"/>
    <w:rsid w:val="00D56848"/>
    <w:rsid w:val="00D57290"/>
    <w:rsid w:val="00D6100F"/>
    <w:rsid w:val="00D61A16"/>
    <w:rsid w:val="00D631C8"/>
    <w:rsid w:val="00D63251"/>
    <w:rsid w:val="00D638E1"/>
    <w:rsid w:val="00D642B1"/>
    <w:rsid w:val="00D6591E"/>
    <w:rsid w:val="00D65950"/>
    <w:rsid w:val="00D66817"/>
    <w:rsid w:val="00D6704E"/>
    <w:rsid w:val="00D705A4"/>
    <w:rsid w:val="00D7060B"/>
    <w:rsid w:val="00D70676"/>
    <w:rsid w:val="00D70957"/>
    <w:rsid w:val="00D70B87"/>
    <w:rsid w:val="00D716E4"/>
    <w:rsid w:val="00D71C12"/>
    <w:rsid w:val="00D71D4D"/>
    <w:rsid w:val="00D728A5"/>
    <w:rsid w:val="00D734DA"/>
    <w:rsid w:val="00D73857"/>
    <w:rsid w:val="00D73937"/>
    <w:rsid w:val="00D73C94"/>
    <w:rsid w:val="00D74819"/>
    <w:rsid w:val="00D74A31"/>
    <w:rsid w:val="00D74D5F"/>
    <w:rsid w:val="00D7509B"/>
    <w:rsid w:val="00D75669"/>
    <w:rsid w:val="00D757C2"/>
    <w:rsid w:val="00D75C99"/>
    <w:rsid w:val="00D769BB"/>
    <w:rsid w:val="00D76BEF"/>
    <w:rsid w:val="00D76C7C"/>
    <w:rsid w:val="00D77994"/>
    <w:rsid w:val="00D77C9A"/>
    <w:rsid w:val="00D77CA5"/>
    <w:rsid w:val="00D77DD6"/>
    <w:rsid w:val="00D801DF"/>
    <w:rsid w:val="00D80BD9"/>
    <w:rsid w:val="00D80E57"/>
    <w:rsid w:val="00D816CC"/>
    <w:rsid w:val="00D817A8"/>
    <w:rsid w:val="00D819AD"/>
    <w:rsid w:val="00D81E73"/>
    <w:rsid w:val="00D82243"/>
    <w:rsid w:val="00D823EE"/>
    <w:rsid w:val="00D8327C"/>
    <w:rsid w:val="00D84196"/>
    <w:rsid w:val="00D84665"/>
    <w:rsid w:val="00D8563F"/>
    <w:rsid w:val="00D856CF"/>
    <w:rsid w:val="00D85D49"/>
    <w:rsid w:val="00D85DAF"/>
    <w:rsid w:val="00D86518"/>
    <w:rsid w:val="00D8652A"/>
    <w:rsid w:val="00D867D8"/>
    <w:rsid w:val="00D86F3F"/>
    <w:rsid w:val="00D8760D"/>
    <w:rsid w:val="00D87809"/>
    <w:rsid w:val="00D87C23"/>
    <w:rsid w:val="00D90187"/>
    <w:rsid w:val="00D9062F"/>
    <w:rsid w:val="00D9077B"/>
    <w:rsid w:val="00D90879"/>
    <w:rsid w:val="00D911FB"/>
    <w:rsid w:val="00D9140F"/>
    <w:rsid w:val="00D91DF1"/>
    <w:rsid w:val="00D92802"/>
    <w:rsid w:val="00D9486C"/>
    <w:rsid w:val="00D94D0B"/>
    <w:rsid w:val="00D95063"/>
    <w:rsid w:val="00D95278"/>
    <w:rsid w:val="00D95C66"/>
    <w:rsid w:val="00D95EA9"/>
    <w:rsid w:val="00D9618A"/>
    <w:rsid w:val="00D966F0"/>
    <w:rsid w:val="00D97AB9"/>
    <w:rsid w:val="00DA1A4A"/>
    <w:rsid w:val="00DA1D37"/>
    <w:rsid w:val="00DA2043"/>
    <w:rsid w:val="00DA24EF"/>
    <w:rsid w:val="00DA287A"/>
    <w:rsid w:val="00DA2BD2"/>
    <w:rsid w:val="00DA2ED8"/>
    <w:rsid w:val="00DA30BA"/>
    <w:rsid w:val="00DA365B"/>
    <w:rsid w:val="00DA3B91"/>
    <w:rsid w:val="00DA3DFE"/>
    <w:rsid w:val="00DA4F62"/>
    <w:rsid w:val="00DA538D"/>
    <w:rsid w:val="00DA6059"/>
    <w:rsid w:val="00DA618F"/>
    <w:rsid w:val="00DA6555"/>
    <w:rsid w:val="00DA65BD"/>
    <w:rsid w:val="00DA6C46"/>
    <w:rsid w:val="00DA6F1B"/>
    <w:rsid w:val="00DA74F1"/>
    <w:rsid w:val="00DA758A"/>
    <w:rsid w:val="00DA79CC"/>
    <w:rsid w:val="00DA7A13"/>
    <w:rsid w:val="00DA7CDE"/>
    <w:rsid w:val="00DB1A67"/>
    <w:rsid w:val="00DB1BF4"/>
    <w:rsid w:val="00DB1F4C"/>
    <w:rsid w:val="00DB23C3"/>
    <w:rsid w:val="00DB24D3"/>
    <w:rsid w:val="00DB2F62"/>
    <w:rsid w:val="00DB3B4D"/>
    <w:rsid w:val="00DB3EFC"/>
    <w:rsid w:val="00DB42E3"/>
    <w:rsid w:val="00DB469D"/>
    <w:rsid w:val="00DB5645"/>
    <w:rsid w:val="00DB5A6E"/>
    <w:rsid w:val="00DB5AC4"/>
    <w:rsid w:val="00DB740F"/>
    <w:rsid w:val="00DB7F9B"/>
    <w:rsid w:val="00DC092C"/>
    <w:rsid w:val="00DC0B13"/>
    <w:rsid w:val="00DC1157"/>
    <w:rsid w:val="00DC1699"/>
    <w:rsid w:val="00DC1788"/>
    <w:rsid w:val="00DC1F64"/>
    <w:rsid w:val="00DC216B"/>
    <w:rsid w:val="00DC26BA"/>
    <w:rsid w:val="00DC2913"/>
    <w:rsid w:val="00DC3CD7"/>
    <w:rsid w:val="00DC3DDB"/>
    <w:rsid w:val="00DC4AA0"/>
    <w:rsid w:val="00DC4BA9"/>
    <w:rsid w:val="00DC5187"/>
    <w:rsid w:val="00DD0240"/>
    <w:rsid w:val="00DD0E0B"/>
    <w:rsid w:val="00DD109B"/>
    <w:rsid w:val="00DD2045"/>
    <w:rsid w:val="00DD2165"/>
    <w:rsid w:val="00DD216D"/>
    <w:rsid w:val="00DD2286"/>
    <w:rsid w:val="00DD24F2"/>
    <w:rsid w:val="00DD3473"/>
    <w:rsid w:val="00DD34A2"/>
    <w:rsid w:val="00DD3884"/>
    <w:rsid w:val="00DD4364"/>
    <w:rsid w:val="00DD510B"/>
    <w:rsid w:val="00DD5476"/>
    <w:rsid w:val="00DD5847"/>
    <w:rsid w:val="00DD6376"/>
    <w:rsid w:val="00DD6AA7"/>
    <w:rsid w:val="00DD771E"/>
    <w:rsid w:val="00DD7C25"/>
    <w:rsid w:val="00DE13FB"/>
    <w:rsid w:val="00DE1829"/>
    <w:rsid w:val="00DE1B4B"/>
    <w:rsid w:val="00DE229A"/>
    <w:rsid w:val="00DE2647"/>
    <w:rsid w:val="00DE2677"/>
    <w:rsid w:val="00DE28B8"/>
    <w:rsid w:val="00DE2DFF"/>
    <w:rsid w:val="00DE349F"/>
    <w:rsid w:val="00DE34A6"/>
    <w:rsid w:val="00DE366B"/>
    <w:rsid w:val="00DE3975"/>
    <w:rsid w:val="00DE3A14"/>
    <w:rsid w:val="00DE3CC9"/>
    <w:rsid w:val="00DE3F14"/>
    <w:rsid w:val="00DE4042"/>
    <w:rsid w:val="00DE4279"/>
    <w:rsid w:val="00DE4F5B"/>
    <w:rsid w:val="00DE517B"/>
    <w:rsid w:val="00DE5438"/>
    <w:rsid w:val="00DE6232"/>
    <w:rsid w:val="00DE756A"/>
    <w:rsid w:val="00DE778B"/>
    <w:rsid w:val="00DE7BFE"/>
    <w:rsid w:val="00DF037D"/>
    <w:rsid w:val="00DF10F2"/>
    <w:rsid w:val="00DF17E2"/>
    <w:rsid w:val="00DF1B64"/>
    <w:rsid w:val="00DF263A"/>
    <w:rsid w:val="00DF2A48"/>
    <w:rsid w:val="00DF33C1"/>
    <w:rsid w:val="00DF416F"/>
    <w:rsid w:val="00DF5C40"/>
    <w:rsid w:val="00DF5DD6"/>
    <w:rsid w:val="00DF6AD8"/>
    <w:rsid w:val="00DF6C60"/>
    <w:rsid w:val="00DF6D35"/>
    <w:rsid w:val="00DF7313"/>
    <w:rsid w:val="00DF7668"/>
    <w:rsid w:val="00DF772F"/>
    <w:rsid w:val="00DF77DE"/>
    <w:rsid w:val="00E00580"/>
    <w:rsid w:val="00E0086B"/>
    <w:rsid w:val="00E01928"/>
    <w:rsid w:val="00E01E91"/>
    <w:rsid w:val="00E03603"/>
    <w:rsid w:val="00E03635"/>
    <w:rsid w:val="00E04AE6"/>
    <w:rsid w:val="00E04B11"/>
    <w:rsid w:val="00E05AA1"/>
    <w:rsid w:val="00E05AC0"/>
    <w:rsid w:val="00E05D0D"/>
    <w:rsid w:val="00E05E61"/>
    <w:rsid w:val="00E05EF3"/>
    <w:rsid w:val="00E0648F"/>
    <w:rsid w:val="00E06A0B"/>
    <w:rsid w:val="00E10F2E"/>
    <w:rsid w:val="00E11245"/>
    <w:rsid w:val="00E12042"/>
    <w:rsid w:val="00E1213A"/>
    <w:rsid w:val="00E12EFC"/>
    <w:rsid w:val="00E13963"/>
    <w:rsid w:val="00E13A56"/>
    <w:rsid w:val="00E13B03"/>
    <w:rsid w:val="00E13C80"/>
    <w:rsid w:val="00E14B72"/>
    <w:rsid w:val="00E150B4"/>
    <w:rsid w:val="00E15B24"/>
    <w:rsid w:val="00E15D0E"/>
    <w:rsid w:val="00E15D5A"/>
    <w:rsid w:val="00E15FF2"/>
    <w:rsid w:val="00E164A3"/>
    <w:rsid w:val="00E1686A"/>
    <w:rsid w:val="00E16CCE"/>
    <w:rsid w:val="00E16E76"/>
    <w:rsid w:val="00E20328"/>
    <w:rsid w:val="00E20568"/>
    <w:rsid w:val="00E20EDD"/>
    <w:rsid w:val="00E21038"/>
    <w:rsid w:val="00E21080"/>
    <w:rsid w:val="00E21811"/>
    <w:rsid w:val="00E21F41"/>
    <w:rsid w:val="00E21F89"/>
    <w:rsid w:val="00E22734"/>
    <w:rsid w:val="00E22EEB"/>
    <w:rsid w:val="00E23829"/>
    <w:rsid w:val="00E238B5"/>
    <w:rsid w:val="00E23D76"/>
    <w:rsid w:val="00E24287"/>
    <w:rsid w:val="00E242CA"/>
    <w:rsid w:val="00E24683"/>
    <w:rsid w:val="00E24E29"/>
    <w:rsid w:val="00E2520B"/>
    <w:rsid w:val="00E2579E"/>
    <w:rsid w:val="00E25992"/>
    <w:rsid w:val="00E25BD3"/>
    <w:rsid w:val="00E25C29"/>
    <w:rsid w:val="00E26592"/>
    <w:rsid w:val="00E265B2"/>
    <w:rsid w:val="00E26962"/>
    <w:rsid w:val="00E27156"/>
    <w:rsid w:val="00E2787D"/>
    <w:rsid w:val="00E30008"/>
    <w:rsid w:val="00E309B1"/>
    <w:rsid w:val="00E30C8E"/>
    <w:rsid w:val="00E30D7D"/>
    <w:rsid w:val="00E311EE"/>
    <w:rsid w:val="00E31504"/>
    <w:rsid w:val="00E31661"/>
    <w:rsid w:val="00E318AC"/>
    <w:rsid w:val="00E31D71"/>
    <w:rsid w:val="00E320B7"/>
    <w:rsid w:val="00E325EE"/>
    <w:rsid w:val="00E3266A"/>
    <w:rsid w:val="00E3293C"/>
    <w:rsid w:val="00E32D28"/>
    <w:rsid w:val="00E32DBA"/>
    <w:rsid w:val="00E32E1B"/>
    <w:rsid w:val="00E3307C"/>
    <w:rsid w:val="00E3314F"/>
    <w:rsid w:val="00E33446"/>
    <w:rsid w:val="00E346CC"/>
    <w:rsid w:val="00E367BB"/>
    <w:rsid w:val="00E36A7D"/>
    <w:rsid w:val="00E36C82"/>
    <w:rsid w:val="00E36D20"/>
    <w:rsid w:val="00E36F1A"/>
    <w:rsid w:val="00E37083"/>
    <w:rsid w:val="00E37283"/>
    <w:rsid w:val="00E37B31"/>
    <w:rsid w:val="00E37D2C"/>
    <w:rsid w:val="00E40660"/>
    <w:rsid w:val="00E40B11"/>
    <w:rsid w:val="00E412D7"/>
    <w:rsid w:val="00E41A36"/>
    <w:rsid w:val="00E421FA"/>
    <w:rsid w:val="00E425FB"/>
    <w:rsid w:val="00E437A5"/>
    <w:rsid w:val="00E44487"/>
    <w:rsid w:val="00E45056"/>
    <w:rsid w:val="00E45343"/>
    <w:rsid w:val="00E45B28"/>
    <w:rsid w:val="00E462F1"/>
    <w:rsid w:val="00E46684"/>
    <w:rsid w:val="00E466EF"/>
    <w:rsid w:val="00E46943"/>
    <w:rsid w:val="00E47167"/>
    <w:rsid w:val="00E475BB"/>
    <w:rsid w:val="00E479C6"/>
    <w:rsid w:val="00E500DF"/>
    <w:rsid w:val="00E507BB"/>
    <w:rsid w:val="00E50B5D"/>
    <w:rsid w:val="00E50C8A"/>
    <w:rsid w:val="00E5100A"/>
    <w:rsid w:val="00E5144A"/>
    <w:rsid w:val="00E5188A"/>
    <w:rsid w:val="00E519AF"/>
    <w:rsid w:val="00E52D60"/>
    <w:rsid w:val="00E53998"/>
    <w:rsid w:val="00E53D85"/>
    <w:rsid w:val="00E5420A"/>
    <w:rsid w:val="00E547EB"/>
    <w:rsid w:val="00E54A2F"/>
    <w:rsid w:val="00E54F91"/>
    <w:rsid w:val="00E5537A"/>
    <w:rsid w:val="00E55429"/>
    <w:rsid w:val="00E5574A"/>
    <w:rsid w:val="00E55827"/>
    <w:rsid w:val="00E55B09"/>
    <w:rsid w:val="00E56183"/>
    <w:rsid w:val="00E562B1"/>
    <w:rsid w:val="00E56410"/>
    <w:rsid w:val="00E56E94"/>
    <w:rsid w:val="00E574EC"/>
    <w:rsid w:val="00E57559"/>
    <w:rsid w:val="00E57810"/>
    <w:rsid w:val="00E60168"/>
    <w:rsid w:val="00E60453"/>
    <w:rsid w:val="00E6071F"/>
    <w:rsid w:val="00E609D1"/>
    <w:rsid w:val="00E60BA2"/>
    <w:rsid w:val="00E60EFD"/>
    <w:rsid w:val="00E611BE"/>
    <w:rsid w:val="00E612A3"/>
    <w:rsid w:val="00E61BDC"/>
    <w:rsid w:val="00E61DC1"/>
    <w:rsid w:val="00E61F8B"/>
    <w:rsid w:val="00E623E7"/>
    <w:rsid w:val="00E629D8"/>
    <w:rsid w:val="00E63738"/>
    <w:rsid w:val="00E643C0"/>
    <w:rsid w:val="00E64C86"/>
    <w:rsid w:val="00E650D6"/>
    <w:rsid w:val="00E65431"/>
    <w:rsid w:val="00E655E8"/>
    <w:rsid w:val="00E658F9"/>
    <w:rsid w:val="00E6632A"/>
    <w:rsid w:val="00E66CD4"/>
    <w:rsid w:val="00E676E2"/>
    <w:rsid w:val="00E67939"/>
    <w:rsid w:val="00E67D0D"/>
    <w:rsid w:val="00E7011D"/>
    <w:rsid w:val="00E70320"/>
    <w:rsid w:val="00E706D1"/>
    <w:rsid w:val="00E709FD"/>
    <w:rsid w:val="00E71279"/>
    <w:rsid w:val="00E7152B"/>
    <w:rsid w:val="00E717C2"/>
    <w:rsid w:val="00E717FA"/>
    <w:rsid w:val="00E71C4E"/>
    <w:rsid w:val="00E7247B"/>
    <w:rsid w:val="00E7266E"/>
    <w:rsid w:val="00E73256"/>
    <w:rsid w:val="00E73E1E"/>
    <w:rsid w:val="00E73EA4"/>
    <w:rsid w:val="00E740D5"/>
    <w:rsid w:val="00E74288"/>
    <w:rsid w:val="00E74899"/>
    <w:rsid w:val="00E74910"/>
    <w:rsid w:val="00E74DB2"/>
    <w:rsid w:val="00E76068"/>
    <w:rsid w:val="00E76297"/>
    <w:rsid w:val="00E7660E"/>
    <w:rsid w:val="00E7673D"/>
    <w:rsid w:val="00E76FC8"/>
    <w:rsid w:val="00E77488"/>
    <w:rsid w:val="00E77EB8"/>
    <w:rsid w:val="00E800EC"/>
    <w:rsid w:val="00E807F0"/>
    <w:rsid w:val="00E80DE0"/>
    <w:rsid w:val="00E80F2B"/>
    <w:rsid w:val="00E80FCC"/>
    <w:rsid w:val="00E8210A"/>
    <w:rsid w:val="00E8218F"/>
    <w:rsid w:val="00E82234"/>
    <w:rsid w:val="00E8227A"/>
    <w:rsid w:val="00E82350"/>
    <w:rsid w:val="00E83207"/>
    <w:rsid w:val="00E839E9"/>
    <w:rsid w:val="00E8411D"/>
    <w:rsid w:val="00E848FF"/>
    <w:rsid w:val="00E84B09"/>
    <w:rsid w:val="00E84F9D"/>
    <w:rsid w:val="00E85BC6"/>
    <w:rsid w:val="00E85EEA"/>
    <w:rsid w:val="00E91173"/>
    <w:rsid w:val="00E922C6"/>
    <w:rsid w:val="00E92799"/>
    <w:rsid w:val="00E93007"/>
    <w:rsid w:val="00E93431"/>
    <w:rsid w:val="00E93D8C"/>
    <w:rsid w:val="00E94035"/>
    <w:rsid w:val="00E943ED"/>
    <w:rsid w:val="00E9475C"/>
    <w:rsid w:val="00E9477B"/>
    <w:rsid w:val="00E94A05"/>
    <w:rsid w:val="00E94C84"/>
    <w:rsid w:val="00E94D39"/>
    <w:rsid w:val="00E94EA9"/>
    <w:rsid w:val="00E95C00"/>
    <w:rsid w:val="00E96142"/>
    <w:rsid w:val="00E9691F"/>
    <w:rsid w:val="00E96FB6"/>
    <w:rsid w:val="00E976B1"/>
    <w:rsid w:val="00EA00C5"/>
    <w:rsid w:val="00EA0A5C"/>
    <w:rsid w:val="00EA0AF5"/>
    <w:rsid w:val="00EA196F"/>
    <w:rsid w:val="00EA268F"/>
    <w:rsid w:val="00EA2AED"/>
    <w:rsid w:val="00EA2F16"/>
    <w:rsid w:val="00EA2FF4"/>
    <w:rsid w:val="00EA3B3A"/>
    <w:rsid w:val="00EA67DB"/>
    <w:rsid w:val="00EA6905"/>
    <w:rsid w:val="00EA7036"/>
    <w:rsid w:val="00EA76CE"/>
    <w:rsid w:val="00EA7CC9"/>
    <w:rsid w:val="00EA7DD1"/>
    <w:rsid w:val="00EB01DC"/>
    <w:rsid w:val="00EB01F9"/>
    <w:rsid w:val="00EB0222"/>
    <w:rsid w:val="00EB0239"/>
    <w:rsid w:val="00EB0A8F"/>
    <w:rsid w:val="00EB113A"/>
    <w:rsid w:val="00EB1225"/>
    <w:rsid w:val="00EB1467"/>
    <w:rsid w:val="00EB1BC4"/>
    <w:rsid w:val="00EB1C03"/>
    <w:rsid w:val="00EB23A9"/>
    <w:rsid w:val="00EB2946"/>
    <w:rsid w:val="00EB2CF9"/>
    <w:rsid w:val="00EB2FA0"/>
    <w:rsid w:val="00EB376B"/>
    <w:rsid w:val="00EB4078"/>
    <w:rsid w:val="00EB4BF6"/>
    <w:rsid w:val="00EB4F59"/>
    <w:rsid w:val="00EB5477"/>
    <w:rsid w:val="00EB62EC"/>
    <w:rsid w:val="00EB7598"/>
    <w:rsid w:val="00EB77E6"/>
    <w:rsid w:val="00EC0135"/>
    <w:rsid w:val="00EC19EE"/>
    <w:rsid w:val="00EC1BEB"/>
    <w:rsid w:val="00EC1FD1"/>
    <w:rsid w:val="00EC2A43"/>
    <w:rsid w:val="00EC2A9F"/>
    <w:rsid w:val="00EC3507"/>
    <w:rsid w:val="00EC3940"/>
    <w:rsid w:val="00EC40A2"/>
    <w:rsid w:val="00EC49DB"/>
    <w:rsid w:val="00EC4AC8"/>
    <w:rsid w:val="00EC506E"/>
    <w:rsid w:val="00EC55F5"/>
    <w:rsid w:val="00EC63CE"/>
    <w:rsid w:val="00EC66CF"/>
    <w:rsid w:val="00EC6787"/>
    <w:rsid w:val="00EC69AE"/>
    <w:rsid w:val="00EC7096"/>
    <w:rsid w:val="00EC70D4"/>
    <w:rsid w:val="00EC72DB"/>
    <w:rsid w:val="00EC7D5C"/>
    <w:rsid w:val="00EC7F20"/>
    <w:rsid w:val="00ED0803"/>
    <w:rsid w:val="00ED0EA4"/>
    <w:rsid w:val="00ED0FEF"/>
    <w:rsid w:val="00ED117E"/>
    <w:rsid w:val="00ED16A6"/>
    <w:rsid w:val="00ED17A3"/>
    <w:rsid w:val="00ED1E1E"/>
    <w:rsid w:val="00ED2448"/>
    <w:rsid w:val="00ED2ACF"/>
    <w:rsid w:val="00ED2FDC"/>
    <w:rsid w:val="00ED367E"/>
    <w:rsid w:val="00ED3D75"/>
    <w:rsid w:val="00ED3E5D"/>
    <w:rsid w:val="00ED3F61"/>
    <w:rsid w:val="00ED45C7"/>
    <w:rsid w:val="00ED4D96"/>
    <w:rsid w:val="00ED534E"/>
    <w:rsid w:val="00ED5B29"/>
    <w:rsid w:val="00ED5C78"/>
    <w:rsid w:val="00ED6C22"/>
    <w:rsid w:val="00ED7649"/>
    <w:rsid w:val="00ED78C6"/>
    <w:rsid w:val="00ED7A48"/>
    <w:rsid w:val="00ED7DC3"/>
    <w:rsid w:val="00EE03E4"/>
    <w:rsid w:val="00EE0531"/>
    <w:rsid w:val="00EE095F"/>
    <w:rsid w:val="00EE0C88"/>
    <w:rsid w:val="00EE0D97"/>
    <w:rsid w:val="00EE0FA5"/>
    <w:rsid w:val="00EE16A9"/>
    <w:rsid w:val="00EE16BE"/>
    <w:rsid w:val="00EE19BD"/>
    <w:rsid w:val="00EE20CE"/>
    <w:rsid w:val="00EE2D30"/>
    <w:rsid w:val="00EE324E"/>
    <w:rsid w:val="00EE3448"/>
    <w:rsid w:val="00EE34FC"/>
    <w:rsid w:val="00EE353F"/>
    <w:rsid w:val="00EE3B12"/>
    <w:rsid w:val="00EE3B53"/>
    <w:rsid w:val="00EE443E"/>
    <w:rsid w:val="00EE4563"/>
    <w:rsid w:val="00EE474B"/>
    <w:rsid w:val="00EE5A5F"/>
    <w:rsid w:val="00EE5D9C"/>
    <w:rsid w:val="00EE5DC7"/>
    <w:rsid w:val="00EE5FCA"/>
    <w:rsid w:val="00EE6089"/>
    <w:rsid w:val="00EE6465"/>
    <w:rsid w:val="00EE6A01"/>
    <w:rsid w:val="00EE6B62"/>
    <w:rsid w:val="00EE704C"/>
    <w:rsid w:val="00EE7650"/>
    <w:rsid w:val="00EE7783"/>
    <w:rsid w:val="00EF039C"/>
    <w:rsid w:val="00EF0B1B"/>
    <w:rsid w:val="00EF0ED7"/>
    <w:rsid w:val="00EF2413"/>
    <w:rsid w:val="00EF2C65"/>
    <w:rsid w:val="00EF33D5"/>
    <w:rsid w:val="00EF4231"/>
    <w:rsid w:val="00EF440C"/>
    <w:rsid w:val="00EF5029"/>
    <w:rsid w:val="00EF55F2"/>
    <w:rsid w:val="00EF65A2"/>
    <w:rsid w:val="00EF699F"/>
    <w:rsid w:val="00EF6CAE"/>
    <w:rsid w:val="00EF6D9A"/>
    <w:rsid w:val="00EF6E8E"/>
    <w:rsid w:val="00EF7345"/>
    <w:rsid w:val="00EF7B34"/>
    <w:rsid w:val="00F00596"/>
    <w:rsid w:val="00F01503"/>
    <w:rsid w:val="00F019D9"/>
    <w:rsid w:val="00F02A94"/>
    <w:rsid w:val="00F03E1D"/>
    <w:rsid w:val="00F05030"/>
    <w:rsid w:val="00F05079"/>
    <w:rsid w:val="00F051EA"/>
    <w:rsid w:val="00F05D64"/>
    <w:rsid w:val="00F06006"/>
    <w:rsid w:val="00F06CF5"/>
    <w:rsid w:val="00F073BF"/>
    <w:rsid w:val="00F07465"/>
    <w:rsid w:val="00F07AF2"/>
    <w:rsid w:val="00F07DE6"/>
    <w:rsid w:val="00F07E3A"/>
    <w:rsid w:val="00F1003E"/>
    <w:rsid w:val="00F103C5"/>
    <w:rsid w:val="00F1047A"/>
    <w:rsid w:val="00F104D6"/>
    <w:rsid w:val="00F1164B"/>
    <w:rsid w:val="00F11844"/>
    <w:rsid w:val="00F13697"/>
    <w:rsid w:val="00F1442F"/>
    <w:rsid w:val="00F146BF"/>
    <w:rsid w:val="00F14AB4"/>
    <w:rsid w:val="00F14DDA"/>
    <w:rsid w:val="00F15A62"/>
    <w:rsid w:val="00F15CC3"/>
    <w:rsid w:val="00F16046"/>
    <w:rsid w:val="00F16BDD"/>
    <w:rsid w:val="00F1711C"/>
    <w:rsid w:val="00F174E7"/>
    <w:rsid w:val="00F17793"/>
    <w:rsid w:val="00F205F8"/>
    <w:rsid w:val="00F20930"/>
    <w:rsid w:val="00F20D61"/>
    <w:rsid w:val="00F223EE"/>
    <w:rsid w:val="00F2295F"/>
    <w:rsid w:val="00F2296E"/>
    <w:rsid w:val="00F22E2E"/>
    <w:rsid w:val="00F23458"/>
    <w:rsid w:val="00F236AC"/>
    <w:rsid w:val="00F240D9"/>
    <w:rsid w:val="00F24998"/>
    <w:rsid w:val="00F24A73"/>
    <w:rsid w:val="00F25136"/>
    <w:rsid w:val="00F25DCB"/>
    <w:rsid w:val="00F26B8E"/>
    <w:rsid w:val="00F27231"/>
    <w:rsid w:val="00F27386"/>
    <w:rsid w:val="00F27966"/>
    <w:rsid w:val="00F307E7"/>
    <w:rsid w:val="00F3139F"/>
    <w:rsid w:val="00F3251D"/>
    <w:rsid w:val="00F32B71"/>
    <w:rsid w:val="00F32D37"/>
    <w:rsid w:val="00F32FBD"/>
    <w:rsid w:val="00F331DA"/>
    <w:rsid w:val="00F3334B"/>
    <w:rsid w:val="00F33749"/>
    <w:rsid w:val="00F33AAA"/>
    <w:rsid w:val="00F348C7"/>
    <w:rsid w:val="00F34CD8"/>
    <w:rsid w:val="00F35709"/>
    <w:rsid w:val="00F35ECB"/>
    <w:rsid w:val="00F35ED6"/>
    <w:rsid w:val="00F35F19"/>
    <w:rsid w:val="00F36162"/>
    <w:rsid w:val="00F40437"/>
    <w:rsid w:val="00F40A09"/>
    <w:rsid w:val="00F40D7A"/>
    <w:rsid w:val="00F42017"/>
    <w:rsid w:val="00F422C7"/>
    <w:rsid w:val="00F429CA"/>
    <w:rsid w:val="00F42D35"/>
    <w:rsid w:val="00F42F41"/>
    <w:rsid w:val="00F43005"/>
    <w:rsid w:val="00F4352E"/>
    <w:rsid w:val="00F43B51"/>
    <w:rsid w:val="00F43D77"/>
    <w:rsid w:val="00F45B27"/>
    <w:rsid w:val="00F45C56"/>
    <w:rsid w:val="00F4614B"/>
    <w:rsid w:val="00F465F5"/>
    <w:rsid w:val="00F467BF"/>
    <w:rsid w:val="00F46A5E"/>
    <w:rsid w:val="00F46B95"/>
    <w:rsid w:val="00F474F6"/>
    <w:rsid w:val="00F4756E"/>
    <w:rsid w:val="00F47B92"/>
    <w:rsid w:val="00F47EC5"/>
    <w:rsid w:val="00F50062"/>
    <w:rsid w:val="00F51775"/>
    <w:rsid w:val="00F519A0"/>
    <w:rsid w:val="00F52227"/>
    <w:rsid w:val="00F529EC"/>
    <w:rsid w:val="00F52ED1"/>
    <w:rsid w:val="00F53ADE"/>
    <w:rsid w:val="00F53E56"/>
    <w:rsid w:val="00F53F20"/>
    <w:rsid w:val="00F5433C"/>
    <w:rsid w:val="00F544C7"/>
    <w:rsid w:val="00F55C0B"/>
    <w:rsid w:val="00F55D21"/>
    <w:rsid w:val="00F577B2"/>
    <w:rsid w:val="00F579A7"/>
    <w:rsid w:val="00F60A90"/>
    <w:rsid w:val="00F60AE5"/>
    <w:rsid w:val="00F60CB3"/>
    <w:rsid w:val="00F60D38"/>
    <w:rsid w:val="00F60F8F"/>
    <w:rsid w:val="00F6176D"/>
    <w:rsid w:val="00F617EF"/>
    <w:rsid w:val="00F61A88"/>
    <w:rsid w:val="00F61E72"/>
    <w:rsid w:val="00F62674"/>
    <w:rsid w:val="00F62831"/>
    <w:rsid w:val="00F62A7E"/>
    <w:rsid w:val="00F64881"/>
    <w:rsid w:val="00F64978"/>
    <w:rsid w:val="00F65302"/>
    <w:rsid w:val="00F65B54"/>
    <w:rsid w:val="00F65E77"/>
    <w:rsid w:val="00F6670A"/>
    <w:rsid w:val="00F668A0"/>
    <w:rsid w:val="00F6726E"/>
    <w:rsid w:val="00F67C1F"/>
    <w:rsid w:val="00F67D11"/>
    <w:rsid w:val="00F70A7D"/>
    <w:rsid w:val="00F70C31"/>
    <w:rsid w:val="00F70DC6"/>
    <w:rsid w:val="00F712FD"/>
    <w:rsid w:val="00F71FAB"/>
    <w:rsid w:val="00F72533"/>
    <w:rsid w:val="00F7272A"/>
    <w:rsid w:val="00F73BEB"/>
    <w:rsid w:val="00F73DBA"/>
    <w:rsid w:val="00F74BB7"/>
    <w:rsid w:val="00F74BD2"/>
    <w:rsid w:val="00F7528A"/>
    <w:rsid w:val="00F75768"/>
    <w:rsid w:val="00F757F2"/>
    <w:rsid w:val="00F75E7E"/>
    <w:rsid w:val="00F75FA9"/>
    <w:rsid w:val="00F7663A"/>
    <w:rsid w:val="00F80303"/>
    <w:rsid w:val="00F8088C"/>
    <w:rsid w:val="00F810E9"/>
    <w:rsid w:val="00F816FA"/>
    <w:rsid w:val="00F81BFB"/>
    <w:rsid w:val="00F82536"/>
    <w:rsid w:val="00F82AD8"/>
    <w:rsid w:val="00F838C8"/>
    <w:rsid w:val="00F83917"/>
    <w:rsid w:val="00F843A6"/>
    <w:rsid w:val="00F85FF2"/>
    <w:rsid w:val="00F86989"/>
    <w:rsid w:val="00F86A4D"/>
    <w:rsid w:val="00F86E62"/>
    <w:rsid w:val="00F87554"/>
    <w:rsid w:val="00F875CF"/>
    <w:rsid w:val="00F90199"/>
    <w:rsid w:val="00F906F9"/>
    <w:rsid w:val="00F91380"/>
    <w:rsid w:val="00F917A3"/>
    <w:rsid w:val="00F91C02"/>
    <w:rsid w:val="00F93A9E"/>
    <w:rsid w:val="00F93EB6"/>
    <w:rsid w:val="00F9499A"/>
    <w:rsid w:val="00F94D80"/>
    <w:rsid w:val="00F959E6"/>
    <w:rsid w:val="00F95B92"/>
    <w:rsid w:val="00F96B22"/>
    <w:rsid w:val="00F97529"/>
    <w:rsid w:val="00F975F0"/>
    <w:rsid w:val="00FA0B00"/>
    <w:rsid w:val="00FA15EA"/>
    <w:rsid w:val="00FA1954"/>
    <w:rsid w:val="00FA1B63"/>
    <w:rsid w:val="00FA24A4"/>
    <w:rsid w:val="00FA2A27"/>
    <w:rsid w:val="00FA3323"/>
    <w:rsid w:val="00FA3A14"/>
    <w:rsid w:val="00FA5EB0"/>
    <w:rsid w:val="00FA60B9"/>
    <w:rsid w:val="00FA70CE"/>
    <w:rsid w:val="00FA71E2"/>
    <w:rsid w:val="00FA79D0"/>
    <w:rsid w:val="00FB0C88"/>
    <w:rsid w:val="00FB227A"/>
    <w:rsid w:val="00FB259C"/>
    <w:rsid w:val="00FB28AE"/>
    <w:rsid w:val="00FB2DD1"/>
    <w:rsid w:val="00FB30B9"/>
    <w:rsid w:val="00FB3353"/>
    <w:rsid w:val="00FB4A61"/>
    <w:rsid w:val="00FB518D"/>
    <w:rsid w:val="00FB5611"/>
    <w:rsid w:val="00FB60DD"/>
    <w:rsid w:val="00FB6203"/>
    <w:rsid w:val="00FB6FC8"/>
    <w:rsid w:val="00FB71E6"/>
    <w:rsid w:val="00FB7669"/>
    <w:rsid w:val="00FC03A2"/>
    <w:rsid w:val="00FC0697"/>
    <w:rsid w:val="00FC087C"/>
    <w:rsid w:val="00FC089D"/>
    <w:rsid w:val="00FC1083"/>
    <w:rsid w:val="00FC1BCF"/>
    <w:rsid w:val="00FC2659"/>
    <w:rsid w:val="00FC2951"/>
    <w:rsid w:val="00FC29B5"/>
    <w:rsid w:val="00FC2F0A"/>
    <w:rsid w:val="00FC3702"/>
    <w:rsid w:val="00FC370F"/>
    <w:rsid w:val="00FC3968"/>
    <w:rsid w:val="00FC39F0"/>
    <w:rsid w:val="00FC3AC2"/>
    <w:rsid w:val="00FC3BBD"/>
    <w:rsid w:val="00FC4722"/>
    <w:rsid w:val="00FC5DCE"/>
    <w:rsid w:val="00FC6069"/>
    <w:rsid w:val="00FC616F"/>
    <w:rsid w:val="00FC649A"/>
    <w:rsid w:val="00FC6615"/>
    <w:rsid w:val="00FC68EA"/>
    <w:rsid w:val="00FC6E93"/>
    <w:rsid w:val="00FD0181"/>
    <w:rsid w:val="00FD07EE"/>
    <w:rsid w:val="00FD1477"/>
    <w:rsid w:val="00FD1703"/>
    <w:rsid w:val="00FD1D00"/>
    <w:rsid w:val="00FD2855"/>
    <w:rsid w:val="00FD2F5C"/>
    <w:rsid w:val="00FD364D"/>
    <w:rsid w:val="00FD4443"/>
    <w:rsid w:val="00FD4505"/>
    <w:rsid w:val="00FD45C4"/>
    <w:rsid w:val="00FD4912"/>
    <w:rsid w:val="00FD49DB"/>
    <w:rsid w:val="00FD4DB0"/>
    <w:rsid w:val="00FD53BB"/>
    <w:rsid w:val="00FD5589"/>
    <w:rsid w:val="00FD5670"/>
    <w:rsid w:val="00FD5D2D"/>
    <w:rsid w:val="00FD5FC4"/>
    <w:rsid w:val="00FD6720"/>
    <w:rsid w:val="00FD703E"/>
    <w:rsid w:val="00FD7173"/>
    <w:rsid w:val="00FD7683"/>
    <w:rsid w:val="00FE0255"/>
    <w:rsid w:val="00FE0F2A"/>
    <w:rsid w:val="00FE1032"/>
    <w:rsid w:val="00FE1763"/>
    <w:rsid w:val="00FE1813"/>
    <w:rsid w:val="00FE18A0"/>
    <w:rsid w:val="00FE1CF5"/>
    <w:rsid w:val="00FE3C3C"/>
    <w:rsid w:val="00FE3FB6"/>
    <w:rsid w:val="00FE40EE"/>
    <w:rsid w:val="00FE4C2D"/>
    <w:rsid w:val="00FE4C8A"/>
    <w:rsid w:val="00FE59AF"/>
    <w:rsid w:val="00FE5A2B"/>
    <w:rsid w:val="00FE64E2"/>
    <w:rsid w:val="00FE6901"/>
    <w:rsid w:val="00FE6AFE"/>
    <w:rsid w:val="00FE7A52"/>
    <w:rsid w:val="00FE7B3B"/>
    <w:rsid w:val="00FE7B9D"/>
    <w:rsid w:val="00FF03C1"/>
    <w:rsid w:val="00FF09C8"/>
    <w:rsid w:val="00FF1145"/>
    <w:rsid w:val="00FF1FCF"/>
    <w:rsid w:val="00FF20D9"/>
    <w:rsid w:val="00FF24EE"/>
    <w:rsid w:val="00FF25FA"/>
    <w:rsid w:val="00FF3026"/>
    <w:rsid w:val="00FF3568"/>
    <w:rsid w:val="00FF3977"/>
    <w:rsid w:val="00FF44ED"/>
    <w:rsid w:val="00FF5B24"/>
    <w:rsid w:val="00FF5E07"/>
    <w:rsid w:val="00FF5F19"/>
    <w:rsid w:val="00FF60F4"/>
    <w:rsid w:val="00FF62E1"/>
    <w:rsid w:val="00FF6D0E"/>
    <w:rsid w:val="00FF785F"/>
    <w:rsid w:val="00FF7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0D1C5FA2"/>
  <w15:chartTrackingRefBased/>
  <w15:docId w15:val="{2F211097-18ED-4513-A8F9-CA1E567D0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4461"/>
    <w:pPr>
      <w:spacing w:after="120" w:line="276" w:lineRule="auto"/>
    </w:pPr>
    <w:rPr>
      <w:rFonts w:ascii="Times New Roman" w:hAnsi="Times New Roman"/>
      <w:sz w:val="24"/>
      <w:szCs w:val="22"/>
    </w:rPr>
  </w:style>
  <w:style w:type="paragraph" w:styleId="Heading2">
    <w:name w:val="heading 2"/>
    <w:aliases w:val="Normal2"/>
    <w:basedOn w:val="Normal"/>
    <w:next w:val="Normal"/>
    <w:link w:val="Heading2Char"/>
    <w:qFormat/>
    <w:rsid w:val="00D44461"/>
    <w:pPr>
      <w:keepNext/>
      <w:spacing w:after="240" w:line="240" w:lineRule="auto"/>
      <w:outlineLvl w:val="1"/>
    </w:pPr>
    <w:rPr>
      <w:rFonts w:eastAsia="Times New Roman"/>
      <w:szCs w:val="2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9F61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61F8"/>
  </w:style>
  <w:style w:type="paragraph" w:styleId="Footer">
    <w:name w:val="footer"/>
    <w:basedOn w:val="Normal"/>
    <w:link w:val="FooterChar"/>
    <w:uiPriority w:val="99"/>
    <w:unhideWhenUsed/>
    <w:rsid w:val="009F61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61F8"/>
  </w:style>
  <w:style w:type="paragraph" w:styleId="BalloonText">
    <w:name w:val="Balloon Text"/>
    <w:basedOn w:val="Normal"/>
    <w:link w:val="BalloonTextChar"/>
    <w:uiPriority w:val="99"/>
    <w:semiHidden/>
    <w:unhideWhenUsed/>
    <w:rsid w:val="00306475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306475"/>
    <w:rPr>
      <w:rFonts w:ascii="Tahoma" w:hAnsi="Tahoma" w:cs="Tahoma"/>
      <w:sz w:val="16"/>
      <w:szCs w:val="16"/>
    </w:rPr>
  </w:style>
  <w:style w:type="character" w:styleId="PlaceholderText">
    <w:name w:val="Placeholder Text"/>
    <w:semiHidden/>
    <w:rsid w:val="00306475"/>
    <w:rPr>
      <w:color w:val="808080"/>
    </w:rPr>
  </w:style>
  <w:style w:type="table" w:styleId="TableGrid">
    <w:name w:val="Table Grid"/>
    <w:basedOn w:val="TableNormal"/>
    <w:uiPriority w:val="59"/>
    <w:rsid w:val="0030647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erTL-HM">
    <w:name w:val="Header TL-HM"/>
    <w:rsid w:val="00385537"/>
    <w:rPr>
      <w:rFonts w:ascii="Times New Roman" w:hAnsi="Times New Roman"/>
      <w:i/>
      <w:sz w:val="20"/>
    </w:rPr>
  </w:style>
  <w:style w:type="character" w:styleId="Hyperlink">
    <w:name w:val="Hyperlink"/>
    <w:rsid w:val="00EE0FA5"/>
    <w:rPr>
      <w:color w:val="0000FF"/>
      <w:u w:val="single"/>
    </w:rPr>
  </w:style>
  <w:style w:type="character" w:customStyle="1" w:styleId="Style1">
    <w:name w:val="Style1"/>
    <w:uiPriority w:val="1"/>
    <w:rsid w:val="00D9486C"/>
    <w:rPr>
      <w:rFonts w:ascii="Tahoma" w:hAnsi="Tahoma"/>
      <w:b/>
      <w:color w:val="FFFFFF"/>
      <w:sz w:val="32"/>
      <w:bdr w:val="none" w:sz="0" w:space="0" w:color="auto"/>
      <w:shd w:val="clear" w:color="auto" w:fill="548DD4"/>
    </w:rPr>
  </w:style>
  <w:style w:type="paragraph" w:styleId="ListParagraph">
    <w:name w:val="List Paragraph"/>
    <w:basedOn w:val="Normal"/>
    <w:link w:val="ListParagraphChar"/>
    <w:uiPriority w:val="34"/>
    <w:qFormat/>
    <w:rsid w:val="003D4414"/>
    <w:pPr>
      <w:ind w:left="720"/>
      <w:contextualSpacing/>
    </w:pPr>
    <w:rPr>
      <w:lang w:val="x-none" w:eastAsia="x-none"/>
    </w:rPr>
  </w:style>
  <w:style w:type="numbering" w:customStyle="1" w:styleId="NoList1">
    <w:name w:val="No List1"/>
    <w:next w:val="NoList"/>
    <w:semiHidden/>
    <w:rsid w:val="00EB01DC"/>
  </w:style>
  <w:style w:type="character" w:styleId="PageNumber">
    <w:name w:val="page number"/>
    <w:basedOn w:val="DefaultParagraphFont"/>
    <w:rsid w:val="00EB01DC"/>
  </w:style>
  <w:style w:type="table" w:customStyle="1" w:styleId="TableGrid1">
    <w:name w:val="Table Grid1"/>
    <w:basedOn w:val="TableNormal"/>
    <w:next w:val="TableGrid"/>
    <w:rsid w:val="00EB01DC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idung">
    <w:name w:val="noi dung"/>
    <w:basedOn w:val="Normal"/>
    <w:rsid w:val="00EB01DC"/>
    <w:pPr>
      <w:spacing w:before="80" w:after="80" w:line="288" w:lineRule="auto"/>
      <w:jc w:val="both"/>
    </w:pPr>
    <w:rPr>
      <w:rFonts w:ascii=".VnCentury Schoolbook" w:eastAsia="Times New Roman" w:hAnsi=".VnCentury Schoolbook" w:cs=".VnCentury Schoolbook"/>
    </w:rPr>
  </w:style>
  <w:style w:type="paragraph" w:styleId="BodyText">
    <w:name w:val="Body Text"/>
    <w:basedOn w:val="Normal"/>
    <w:link w:val="BodyTextChar"/>
    <w:rsid w:val="00EB01DC"/>
    <w:pPr>
      <w:spacing w:after="0" w:line="240" w:lineRule="auto"/>
    </w:pPr>
    <w:rPr>
      <w:rFonts w:ascii=".VnTime" w:eastAsia="Times New Roman" w:hAnsi=".VnTime"/>
      <w:sz w:val="28"/>
      <w:szCs w:val="28"/>
      <w:lang w:val="x-none" w:eastAsia="x-none"/>
    </w:rPr>
  </w:style>
  <w:style w:type="character" w:customStyle="1" w:styleId="BodyTextChar">
    <w:name w:val="Body Text Char"/>
    <w:link w:val="BodyText"/>
    <w:rsid w:val="00EB01DC"/>
    <w:rPr>
      <w:rFonts w:ascii=".VnTime" w:eastAsia="Times New Roman" w:hAnsi=".VnTime" w:cs=".VnTime"/>
      <w:sz w:val="28"/>
      <w:szCs w:val="28"/>
    </w:rPr>
  </w:style>
  <w:style w:type="numbering" w:customStyle="1" w:styleId="NoList2">
    <w:name w:val="No List2"/>
    <w:next w:val="NoList"/>
    <w:semiHidden/>
    <w:rsid w:val="00EB01DC"/>
  </w:style>
  <w:style w:type="table" w:customStyle="1" w:styleId="TableGrid2">
    <w:name w:val="Table Grid2"/>
    <w:basedOn w:val="TableNormal"/>
    <w:next w:val="TableGrid"/>
    <w:rsid w:val="00EB01DC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aliases w:val="Normal2 Char"/>
    <w:link w:val="Heading2"/>
    <w:rsid w:val="00D44461"/>
    <w:rPr>
      <w:rFonts w:ascii="Times New Roman" w:eastAsia="Times New Roman" w:hAnsi="Times New Roman"/>
      <w:sz w:val="24"/>
      <w:szCs w:val="28"/>
      <w:lang w:val="x-none" w:eastAsia="x-none"/>
    </w:rPr>
  </w:style>
  <w:style w:type="numbering" w:customStyle="1" w:styleId="NoList3">
    <w:name w:val="No List3"/>
    <w:next w:val="NoList"/>
    <w:semiHidden/>
    <w:rsid w:val="00CC40A6"/>
  </w:style>
  <w:style w:type="paragraph" w:customStyle="1" w:styleId="Char">
    <w:name w:val="Char"/>
    <w:basedOn w:val="Normal"/>
    <w:semiHidden/>
    <w:rsid w:val="00CC40A6"/>
    <w:pPr>
      <w:spacing w:after="160" w:line="240" w:lineRule="exact"/>
    </w:pPr>
    <w:rPr>
      <w:rFonts w:ascii="Arial" w:eastAsia="Times New Roman" w:hAnsi="Arial"/>
      <w:szCs w:val="24"/>
    </w:rPr>
  </w:style>
  <w:style w:type="table" w:customStyle="1" w:styleId="TableGrid3">
    <w:name w:val="Table Grid3"/>
    <w:basedOn w:val="TableNormal"/>
    <w:next w:val="TableGrid"/>
    <w:rsid w:val="00CC40A6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VTD11">
    <w:name w:val="VTD1.1"/>
    <w:basedOn w:val="Normal"/>
    <w:autoRedefine/>
    <w:rsid w:val="00CC40A6"/>
    <w:pPr>
      <w:tabs>
        <w:tab w:val="left" w:pos="480"/>
        <w:tab w:val="left" w:pos="720"/>
        <w:tab w:val="left" w:pos="840"/>
        <w:tab w:val="left" w:pos="960"/>
        <w:tab w:val="left" w:pos="1200"/>
      </w:tabs>
      <w:spacing w:after="0" w:line="240" w:lineRule="auto"/>
      <w:jc w:val="both"/>
    </w:pPr>
    <w:rPr>
      <w:rFonts w:eastAsia="Times New Roman"/>
      <w:bCs/>
      <w:color w:val="000000"/>
      <w:szCs w:val="24"/>
      <w:lang w:val="nl-NL" w:eastAsia="vi-VN"/>
    </w:rPr>
  </w:style>
  <w:style w:type="character" w:customStyle="1" w:styleId="questionnormal">
    <w:name w:val="questionnormal"/>
    <w:basedOn w:val="DefaultParagraphFont"/>
    <w:rsid w:val="00CC40A6"/>
  </w:style>
  <w:style w:type="character" w:customStyle="1" w:styleId="apple-style-span">
    <w:name w:val="apple-style-span"/>
    <w:basedOn w:val="DefaultParagraphFont"/>
    <w:rsid w:val="00CC40A6"/>
  </w:style>
  <w:style w:type="paragraph" w:customStyle="1" w:styleId="Char0">
    <w:name w:val="Char"/>
    <w:basedOn w:val="Normal"/>
    <w:semiHidden/>
    <w:rsid w:val="00CC40A6"/>
    <w:pPr>
      <w:spacing w:after="160" w:line="240" w:lineRule="exact"/>
    </w:pPr>
    <w:rPr>
      <w:rFonts w:ascii="Arial" w:eastAsia="Times New Roman" w:hAnsi="Arial" w:cs="Arial"/>
      <w:szCs w:val="24"/>
      <w:lang w:val="pt-BR"/>
    </w:rPr>
  </w:style>
  <w:style w:type="paragraph" w:customStyle="1" w:styleId="Default">
    <w:name w:val="Default"/>
    <w:rsid w:val="00CC40A6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rsid w:val="00CC40A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/>
      <w:vanish/>
      <w:sz w:val="16"/>
      <w:szCs w:val="16"/>
      <w:lang w:val="x-none" w:eastAsia="x-none"/>
    </w:rPr>
  </w:style>
  <w:style w:type="character" w:customStyle="1" w:styleId="z-TopofFormChar">
    <w:name w:val="z-Top of Form Char"/>
    <w:link w:val="z-TopofForm"/>
    <w:rsid w:val="00CC40A6"/>
    <w:rPr>
      <w:rFonts w:ascii="Arial" w:eastAsia="Times New Roman" w:hAnsi="Arial" w:cs="Arial"/>
      <w:vanish/>
      <w:sz w:val="16"/>
      <w:szCs w:val="16"/>
    </w:rPr>
  </w:style>
  <w:style w:type="paragraph" w:customStyle="1" w:styleId="cauhoi">
    <w:name w:val="cauhoi"/>
    <w:basedOn w:val="Normal"/>
    <w:link w:val="cauhoiChar"/>
    <w:rsid w:val="00CC40A6"/>
    <w:pPr>
      <w:spacing w:before="120" w:after="60" w:line="240" w:lineRule="auto"/>
      <w:ind w:left="900" w:hanging="900"/>
      <w:jc w:val="both"/>
    </w:pPr>
    <w:rPr>
      <w:rFonts w:eastAsia="Times New Roman"/>
      <w:lang w:val="x-none" w:eastAsia="x-none"/>
    </w:rPr>
  </w:style>
  <w:style w:type="paragraph" w:customStyle="1" w:styleId="traloi">
    <w:name w:val="traloi"/>
    <w:basedOn w:val="Normal"/>
    <w:rsid w:val="00CC40A6"/>
    <w:pPr>
      <w:spacing w:before="60" w:after="60" w:line="240" w:lineRule="auto"/>
      <w:ind w:left="1195" w:hanging="288"/>
      <w:jc w:val="both"/>
    </w:pPr>
    <w:rPr>
      <w:rFonts w:eastAsia="Times New Roman"/>
    </w:rPr>
  </w:style>
  <w:style w:type="character" w:customStyle="1" w:styleId="cauhoiChar">
    <w:name w:val="cauhoi Char"/>
    <w:link w:val="cauhoi"/>
    <w:rsid w:val="00CC40A6"/>
    <w:rPr>
      <w:rFonts w:ascii="Times New Roman" w:eastAsia="Times New Roman" w:hAnsi="Times New Roman"/>
      <w:sz w:val="22"/>
      <w:szCs w:val="22"/>
    </w:rPr>
  </w:style>
  <w:style w:type="paragraph" w:styleId="NormalWeb">
    <w:name w:val="Normal (Web)"/>
    <w:basedOn w:val="Normal"/>
    <w:uiPriority w:val="99"/>
    <w:rsid w:val="00BC0FC9"/>
    <w:pPr>
      <w:spacing w:before="100" w:beforeAutospacing="1" w:after="100" w:afterAutospacing="1" w:line="240" w:lineRule="auto"/>
    </w:pPr>
    <w:rPr>
      <w:rFonts w:eastAsia="Times New Roman"/>
      <w:szCs w:val="24"/>
    </w:rPr>
  </w:style>
  <w:style w:type="character" w:customStyle="1" w:styleId="ListParagraphChar">
    <w:name w:val="List Paragraph Char"/>
    <w:link w:val="ListParagraph"/>
    <w:uiPriority w:val="34"/>
    <w:rsid w:val="00D41373"/>
    <w:rPr>
      <w:sz w:val="22"/>
      <w:szCs w:val="22"/>
    </w:rPr>
  </w:style>
  <w:style w:type="character" w:styleId="Strong">
    <w:name w:val="Strong"/>
    <w:uiPriority w:val="22"/>
    <w:qFormat/>
    <w:rsid w:val="001C2AF5"/>
    <w:rPr>
      <w:b/>
      <w:bCs/>
    </w:rPr>
  </w:style>
  <w:style w:type="paragraph" w:customStyle="1" w:styleId="MTDisplayEquation">
    <w:name w:val="MTDisplayEquation"/>
    <w:basedOn w:val="Normal"/>
    <w:next w:val="Normal"/>
    <w:link w:val="MTDisplayEquationChar"/>
    <w:rsid w:val="00591D7D"/>
    <w:pPr>
      <w:tabs>
        <w:tab w:val="center" w:pos="5120"/>
        <w:tab w:val="right" w:pos="10260"/>
      </w:tabs>
      <w:spacing w:before="120" w:line="360" w:lineRule="auto"/>
    </w:pPr>
    <w:rPr>
      <w:szCs w:val="24"/>
      <w:lang w:val="pt-BR"/>
    </w:rPr>
  </w:style>
  <w:style w:type="character" w:customStyle="1" w:styleId="MTDisplayEquationChar">
    <w:name w:val="MTDisplayEquation Char"/>
    <w:link w:val="MTDisplayEquation"/>
    <w:rsid w:val="00591D7D"/>
    <w:rPr>
      <w:rFonts w:ascii="Times New Roman" w:hAnsi="Times New Roman"/>
      <w:sz w:val="24"/>
      <w:szCs w:val="24"/>
      <w:lang w:val="pt-BR"/>
    </w:rPr>
  </w:style>
  <w:style w:type="paragraph" w:styleId="NoSpacing">
    <w:name w:val="No Spacing"/>
    <w:uiPriority w:val="1"/>
    <w:qFormat/>
    <w:rsid w:val="00590BDB"/>
    <w:rPr>
      <w:sz w:val="22"/>
      <w:szCs w:val="22"/>
    </w:rPr>
  </w:style>
  <w:style w:type="character" w:customStyle="1" w:styleId="textexposedshow">
    <w:name w:val="text_exposed_show"/>
    <w:rsid w:val="005832C8"/>
  </w:style>
  <w:style w:type="character" w:customStyle="1" w:styleId="apple-converted-space">
    <w:name w:val="apple-converted-space"/>
    <w:basedOn w:val="DefaultParagraphFont"/>
    <w:rsid w:val="004A18B8"/>
  </w:style>
  <w:style w:type="paragraph" w:customStyle="1" w:styleId="Body">
    <w:name w:val="Body"/>
    <w:basedOn w:val="Normal"/>
    <w:uiPriority w:val="1"/>
    <w:qFormat/>
    <w:rsid w:val="003112C6"/>
    <w:pPr>
      <w:widowControl w:val="0"/>
      <w:spacing w:after="0" w:line="240" w:lineRule="auto"/>
    </w:pPr>
    <w:rPr>
      <w:rFonts w:eastAsia="Times New Roman"/>
      <w:sz w:val="26"/>
      <w:szCs w:val="26"/>
    </w:rPr>
  </w:style>
  <w:style w:type="character" w:customStyle="1" w:styleId="fontstyle01">
    <w:name w:val="fontstyle01"/>
    <w:rsid w:val="00636DF3"/>
    <w:rPr>
      <w:rFonts w:ascii="Segoe Print" w:hAnsi="Segoe Print" w:hint="default"/>
      <w:b w:val="0"/>
      <w:bCs w:val="0"/>
      <w:i w:val="0"/>
      <w:iCs w:val="0"/>
      <w:color w:val="4472C4"/>
      <w:sz w:val="64"/>
      <w:szCs w:val="64"/>
    </w:rPr>
  </w:style>
  <w:style w:type="character" w:customStyle="1" w:styleId="fontstyle11">
    <w:name w:val="fontstyle11"/>
    <w:rsid w:val="00636DF3"/>
    <w:rPr>
      <w:rFonts w:ascii="Times New Roman" w:hAnsi="Times New Roman" w:cs="Times New Roman" w:hint="default"/>
      <w:b w:val="0"/>
      <w:bCs w:val="0"/>
      <w:i w:val="0"/>
      <w:iCs w:val="0"/>
      <w:color w:val="4472C4"/>
      <w:sz w:val="64"/>
      <w:szCs w:val="64"/>
    </w:rPr>
  </w:style>
  <w:style w:type="character" w:customStyle="1" w:styleId="fontstyle31">
    <w:name w:val="fontstyle31"/>
    <w:rsid w:val="00636DF3"/>
    <w:rPr>
      <w:rFonts w:ascii="Cambria" w:hAnsi="Cambria" w:hint="default"/>
      <w:b w:val="0"/>
      <w:bCs w:val="0"/>
      <w:i w:val="0"/>
      <w:iCs w:val="0"/>
      <w:color w:val="00B050"/>
      <w:sz w:val="56"/>
      <w:szCs w:val="56"/>
    </w:rPr>
  </w:style>
  <w:style w:type="character" w:customStyle="1" w:styleId="fontstyle41">
    <w:name w:val="fontstyle41"/>
    <w:rsid w:val="00636DF3"/>
    <w:rPr>
      <w:rFonts w:ascii="Tahoma" w:hAnsi="Tahoma" w:cs="Tahoma" w:hint="default"/>
      <w:b w:val="0"/>
      <w:bCs w:val="0"/>
      <w:i w:val="0"/>
      <w:iCs w:val="0"/>
      <w:color w:val="4472C4"/>
      <w:sz w:val="46"/>
      <w:szCs w:val="46"/>
    </w:rPr>
  </w:style>
  <w:style w:type="character" w:customStyle="1" w:styleId="fontstyle51">
    <w:name w:val="fontstyle51"/>
    <w:rsid w:val="00636DF3"/>
    <w:rPr>
      <w:rFonts w:ascii="Wingdings" w:hAnsi="Wingdings" w:hint="default"/>
      <w:b w:val="0"/>
      <w:bCs w:val="0"/>
      <w:i w:val="0"/>
      <w:iCs w:val="0"/>
      <w:color w:val="4472C4"/>
      <w:sz w:val="46"/>
      <w:szCs w:val="46"/>
    </w:rPr>
  </w:style>
  <w:style w:type="character" w:customStyle="1" w:styleId="fontstyle61">
    <w:name w:val="fontstyle61"/>
    <w:rsid w:val="00636DF3"/>
    <w:rPr>
      <w:rFonts w:ascii="Calibri Light" w:hAnsi="Calibri Light" w:cs="Calibri Light" w:hint="default"/>
      <w:b w:val="0"/>
      <w:bCs w:val="0"/>
      <w:i w:val="0"/>
      <w:iCs w:val="0"/>
      <w:color w:val="00B050"/>
      <w:sz w:val="70"/>
      <w:szCs w:val="70"/>
    </w:rPr>
  </w:style>
  <w:style w:type="character" w:customStyle="1" w:styleId="fontstyle71">
    <w:name w:val="fontstyle71"/>
    <w:rsid w:val="00B22442"/>
    <w:rPr>
      <w:rFonts w:ascii="Calibri" w:hAnsi="Calibri" w:cs="Calibri" w:hint="default"/>
      <w:b w:val="0"/>
      <w:bCs w:val="0"/>
      <w:i w:val="0"/>
      <w:iCs w:val="0"/>
      <w:color w:val="FF0000"/>
      <w:sz w:val="36"/>
      <w:szCs w:val="36"/>
    </w:rPr>
  </w:style>
  <w:style w:type="character" w:customStyle="1" w:styleId="fontstyle81">
    <w:name w:val="fontstyle81"/>
    <w:rsid w:val="00B22442"/>
    <w:rPr>
      <w:rFonts w:ascii="Calibri Bold" w:hAnsi="Calibri Bold" w:hint="default"/>
      <w:b/>
      <w:bCs/>
      <w:i w:val="0"/>
      <w:iCs w:val="0"/>
      <w:color w:val="FF0000"/>
      <w:sz w:val="42"/>
      <w:szCs w:val="42"/>
    </w:rPr>
  </w:style>
  <w:style w:type="character" w:customStyle="1" w:styleId="fontstyle21">
    <w:name w:val="fontstyle21"/>
    <w:rsid w:val="00BB0F86"/>
    <w:rPr>
      <w:rFonts w:ascii="Calibri Light" w:hAnsi="Calibri Light" w:cs="Calibri Light" w:hint="default"/>
      <w:b w:val="0"/>
      <w:bCs w:val="0"/>
      <w:i w:val="0"/>
      <w:iCs w:val="0"/>
      <w:color w:val="00B050"/>
      <w:sz w:val="70"/>
      <w:szCs w:val="70"/>
    </w:rPr>
  </w:style>
  <w:style w:type="character" w:styleId="Emphasis">
    <w:name w:val="Emphasis"/>
    <w:uiPriority w:val="20"/>
    <w:qFormat/>
    <w:rsid w:val="008E0B7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60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0.wmf"/><Relationship Id="rId63" Type="http://schemas.openxmlformats.org/officeDocument/2006/relationships/image" Target="media/image28.wmf"/><Relationship Id="rId68" Type="http://schemas.openxmlformats.org/officeDocument/2006/relationships/oleObject" Target="embeddings/oleObject31.bin"/><Relationship Id="rId84" Type="http://schemas.openxmlformats.org/officeDocument/2006/relationships/oleObject" Target="embeddings/oleObject39.bin"/><Relationship Id="rId89" Type="http://schemas.openxmlformats.org/officeDocument/2006/relationships/image" Target="media/image41.wmf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07" Type="http://schemas.openxmlformats.org/officeDocument/2006/relationships/header" Target="header1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oleObject" Target="embeddings/oleObject17.bin"/><Relationship Id="rId45" Type="http://schemas.openxmlformats.org/officeDocument/2006/relationships/image" Target="media/image19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6.bin"/><Relationship Id="rId66" Type="http://schemas.openxmlformats.org/officeDocument/2006/relationships/oleObject" Target="embeddings/oleObject30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6.wmf"/><Relationship Id="rId87" Type="http://schemas.openxmlformats.org/officeDocument/2006/relationships/image" Target="media/image40.wmf"/><Relationship Id="rId102" Type="http://schemas.openxmlformats.org/officeDocument/2006/relationships/oleObject" Target="embeddings/oleObject48.bin"/><Relationship Id="rId110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image" Target="media/image27.wmf"/><Relationship Id="rId82" Type="http://schemas.openxmlformats.org/officeDocument/2006/relationships/oleObject" Target="embeddings/oleObject38.bin"/><Relationship Id="rId90" Type="http://schemas.openxmlformats.org/officeDocument/2006/relationships/oleObject" Target="embeddings/oleObject42.bin"/><Relationship Id="rId95" Type="http://schemas.openxmlformats.org/officeDocument/2006/relationships/image" Target="media/image44.wmf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image" Target="media/image18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1.wmf"/><Relationship Id="rId77" Type="http://schemas.openxmlformats.org/officeDocument/2006/relationships/image" Target="media/image35.wmf"/><Relationship Id="rId100" Type="http://schemas.openxmlformats.org/officeDocument/2006/relationships/oleObject" Target="embeddings/oleObject47.bin"/><Relationship Id="rId105" Type="http://schemas.openxmlformats.org/officeDocument/2006/relationships/image" Target="media/image49.wmf"/><Relationship Id="rId8" Type="http://schemas.openxmlformats.org/officeDocument/2006/relationships/image" Target="media/image1.wmf"/><Relationship Id="rId51" Type="http://schemas.openxmlformats.org/officeDocument/2006/relationships/image" Target="media/image22.wmf"/><Relationship Id="rId72" Type="http://schemas.openxmlformats.org/officeDocument/2006/relationships/oleObject" Target="embeddings/oleObject33.bin"/><Relationship Id="rId80" Type="http://schemas.openxmlformats.org/officeDocument/2006/relationships/oleObject" Target="embeddings/oleObject37.bin"/><Relationship Id="rId85" Type="http://schemas.openxmlformats.org/officeDocument/2006/relationships/image" Target="media/image39.wmf"/><Relationship Id="rId93" Type="http://schemas.openxmlformats.org/officeDocument/2006/relationships/image" Target="media/image43.wmf"/><Relationship Id="rId98" Type="http://schemas.openxmlformats.org/officeDocument/2006/relationships/oleObject" Target="embeddings/oleObject46.bin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oleObject" Target="embeddings/oleObject20.bin"/><Relationship Id="rId59" Type="http://schemas.openxmlformats.org/officeDocument/2006/relationships/image" Target="media/image26.wmf"/><Relationship Id="rId67" Type="http://schemas.openxmlformats.org/officeDocument/2006/relationships/image" Target="media/image30.wmf"/><Relationship Id="rId103" Type="http://schemas.openxmlformats.org/officeDocument/2006/relationships/image" Target="media/image48.wmf"/><Relationship Id="rId108" Type="http://schemas.openxmlformats.org/officeDocument/2006/relationships/footer" Target="footer1.xml"/><Relationship Id="rId20" Type="http://schemas.openxmlformats.org/officeDocument/2006/relationships/image" Target="media/image7.wmf"/><Relationship Id="rId41" Type="http://schemas.openxmlformats.org/officeDocument/2006/relationships/image" Target="media/image17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4.wmf"/><Relationship Id="rId83" Type="http://schemas.openxmlformats.org/officeDocument/2006/relationships/image" Target="media/image38.wmf"/><Relationship Id="rId88" Type="http://schemas.openxmlformats.org/officeDocument/2006/relationships/oleObject" Target="embeddings/oleObject41.bin"/><Relationship Id="rId91" Type="http://schemas.openxmlformats.org/officeDocument/2006/relationships/image" Target="media/image42.wmf"/><Relationship Id="rId96" Type="http://schemas.openxmlformats.org/officeDocument/2006/relationships/oleObject" Target="embeddings/oleObject45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image" Target="media/image21.wmf"/><Relationship Id="rId57" Type="http://schemas.openxmlformats.org/officeDocument/2006/relationships/image" Target="media/image25.wmf"/><Relationship Id="rId106" Type="http://schemas.openxmlformats.org/officeDocument/2006/relationships/oleObject" Target="embeddings/oleObject50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29.wmf"/><Relationship Id="rId73" Type="http://schemas.openxmlformats.org/officeDocument/2006/relationships/image" Target="media/image33.wmf"/><Relationship Id="rId78" Type="http://schemas.openxmlformats.org/officeDocument/2006/relationships/oleObject" Target="embeddings/oleObject36.bin"/><Relationship Id="rId81" Type="http://schemas.openxmlformats.org/officeDocument/2006/relationships/image" Target="media/image37.wmf"/><Relationship Id="rId86" Type="http://schemas.openxmlformats.org/officeDocument/2006/relationships/oleObject" Target="embeddings/oleObject40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fontTable" Target="fontTable.xml"/><Relationship Id="rId34" Type="http://schemas.openxmlformats.org/officeDocument/2006/relationships/image" Target="media/image14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5.wmf"/><Relationship Id="rId104" Type="http://schemas.openxmlformats.org/officeDocument/2006/relationships/oleObject" Target="embeddings/oleObject49.bin"/><Relationship Id="rId7" Type="http://schemas.openxmlformats.org/officeDocument/2006/relationships/endnotes" Target="endnotes.xml"/><Relationship Id="rId71" Type="http://schemas.openxmlformats.org/officeDocument/2006/relationships/image" Target="media/image32.wmf"/><Relationship Id="rId92" Type="http://schemas.openxmlformats.org/officeDocument/2006/relationships/oleObject" Target="embeddings/oleObject43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Quach%20Sy%20Loi\Backup\Backup%20Win\loiqs\Desktop\Bieu%20mau%20bien%20soan%20tai%20lieu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4B6D52-0EC8-4C9F-B70D-F21ECC1FF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Bieu mau bien soan tai lieu</Template>
  <TotalTime>3113</TotalTime>
  <Pages>2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Quach Sy Loi</dc:creator>
  <cp:keywords/>
  <cp:lastModifiedBy> </cp:lastModifiedBy>
  <cp:revision>65</cp:revision>
  <cp:lastPrinted>2018-06-04T02:11:00Z</cp:lastPrinted>
  <dcterms:created xsi:type="dcterms:W3CDTF">2019-05-31T15:42:00Z</dcterms:created>
  <dcterms:modified xsi:type="dcterms:W3CDTF">2019-08-07T08:24:00Z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WinEqns">
    <vt:bool>true</vt:bool>
  </property>
</Properties>
</file>