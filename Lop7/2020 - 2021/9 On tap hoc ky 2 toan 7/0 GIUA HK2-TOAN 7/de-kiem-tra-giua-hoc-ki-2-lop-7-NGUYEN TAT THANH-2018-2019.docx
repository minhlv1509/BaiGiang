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8"/>
        <w:gridCol w:w="4544"/>
      </w:tblGrid>
      <w:tr w:rsidR="003D5293" w14:paraId="0F77F66E" w14:textId="77777777" w:rsidTr="00C50161">
        <w:tc>
          <w:tcPr>
            <w:tcW w:w="5495" w:type="dxa"/>
          </w:tcPr>
          <w:p w14:paraId="09409635" w14:textId="77777777" w:rsidR="003D5293" w:rsidRPr="007D0378" w:rsidRDefault="003D5293" w:rsidP="007D0378">
            <w:pPr>
              <w:jc w:val="center"/>
              <w:rPr>
                <w:rFonts w:ascii="Duong Phuoc Sang" w:hAnsi="Duong Phuoc Sang" w:cs="Duong Phuoc Sang"/>
                <w:sz w:val="20"/>
                <w:szCs w:val="20"/>
              </w:rPr>
            </w:pPr>
            <w:r w:rsidRPr="007D0378">
              <w:rPr>
                <w:rFonts w:ascii="Duong Phuoc Sang" w:hAnsi="Duong Phuoc Sang" w:cs="Duong Phuoc Sang"/>
                <w:sz w:val="20"/>
                <w:szCs w:val="20"/>
              </w:rPr>
              <w:t>TRƯỜNG ĐẠI HỌC SƯ PHẠM HÀ NỘI</w:t>
            </w:r>
          </w:p>
          <w:p w14:paraId="62955E12" w14:textId="34346D13" w:rsidR="003D5293" w:rsidRPr="007D0378" w:rsidRDefault="003D5293" w:rsidP="007D0378">
            <w:pPr>
              <w:jc w:val="center"/>
              <w:rPr>
                <w:rFonts w:ascii="Duong Phuoc Sang" w:hAnsi="Duong Phuoc Sang" w:cs="Duong Phuoc Sang"/>
                <w:b/>
                <w:u w:val="single"/>
              </w:rPr>
            </w:pPr>
            <w:r w:rsidRPr="007D0378">
              <w:rPr>
                <w:rFonts w:ascii="Duong Phuoc Sang" w:hAnsi="Duong Phuoc Sang" w:cs="Duong Phuoc Sang"/>
                <w:b/>
                <w:sz w:val="20"/>
                <w:szCs w:val="20"/>
                <w:u w:val="single"/>
              </w:rPr>
              <w:t>TRƯỜ</w:t>
            </w:r>
            <w:r w:rsidR="00122077">
              <w:rPr>
                <w:rFonts w:ascii="Duong Phuoc Sang" w:hAnsi="Duong Phuoc Sang" w:cs="Duong Phuoc Sang"/>
                <w:b/>
                <w:sz w:val="20"/>
                <w:szCs w:val="20"/>
                <w:u w:val="single"/>
              </w:rPr>
              <w:t>NG THCS &amp; THPT NGUYỄN</w:t>
            </w:r>
            <w:r w:rsidRPr="007D0378">
              <w:rPr>
                <w:rFonts w:ascii="Duong Phuoc Sang" w:hAnsi="Duong Phuoc Sang" w:cs="Duong Phuoc Sang"/>
                <w:b/>
                <w:sz w:val="20"/>
                <w:szCs w:val="20"/>
                <w:u w:val="single"/>
              </w:rPr>
              <w:t xml:space="preserve"> TẤT THÀNH</w:t>
            </w:r>
          </w:p>
        </w:tc>
        <w:tc>
          <w:tcPr>
            <w:tcW w:w="4643" w:type="dxa"/>
          </w:tcPr>
          <w:p w14:paraId="242465C1" w14:textId="77777777" w:rsidR="003D5293" w:rsidRPr="007D0378" w:rsidRDefault="003D5293" w:rsidP="007D0378">
            <w:pPr>
              <w:jc w:val="center"/>
              <w:rPr>
                <w:rFonts w:ascii="Duong Phuoc Sang" w:hAnsi="Duong Phuoc Sang" w:cs="Duong Phuoc Sang"/>
                <w:b/>
              </w:rPr>
            </w:pPr>
            <w:r w:rsidRPr="007D0378">
              <w:rPr>
                <w:rFonts w:ascii="Duong Phuoc Sang" w:hAnsi="Duong Phuoc Sang" w:cs="Duong Phuoc Sang"/>
                <w:b/>
              </w:rPr>
              <w:t>ĐỀ KIỂM TRA GIỮA HỌC KÌ 2</w:t>
            </w:r>
          </w:p>
          <w:p w14:paraId="3BF1F7A4" w14:textId="40E9C0AC" w:rsidR="003D5293" w:rsidRPr="007D0378" w:rsidRDefault="003D5293" w:rsidP="007D0378">
            <w:pPr>
              <w:jc w:val="center"/>
              <w:rPr>
                <w:rFonts w:ascii="Chu Van An" w:hAnsi="Chu Van An" w:cs="Chu Van An"/>
                <w:b/>
              </w:rPr>
            </w:pPr>
            <w:r w:rsidRPr="007D0378">
              <w:rPr>
                <w:rFonts w:ascii="Chu Van An" w:hAnsi="Chu Van An" w:cs="Chu Van An"/>
                <w:b/>
              </w:rPr>
              <w:t>Năm học: 2018 – 2019</w:t>
            </w:r>
          </w:p>
          <w:p w14:paraId="4CB617A2" w14:textId="77777777" w:rsidR="003D5293" w:rsidRPr="007D0378" w:rsidRDefault="003D5293" w:rsidP="007D0378">
            <w:pPr>
              <w:jc w:val="center"/>
              <w:rPr>
                <w:rFonts w:ascii="Chu Van An" w:hAnsi="Chu Van An" w:cs="Chu Van An"/>
                <w:b/>
              </w:rPr>
            </w:pPr>
            <w:r w:rsidRPr="007D0378">
              <w:rPr>
                <w:rFonts w:ascii="Chu Van An" w:hAnsi="Chu Van An" w:cs="Chu Van An"/>
                <w:b/>
              </w:rPr>
              <w:t>Lớp 7</w:t>
            </w:r>
          </w:p>
          <w:p w14:paraId="4DE9A060" w14:textId="77777777" w:rsidR="003D5293" w:rsidRPr="007D0378" w:rsidRDefault="003D5293" w:rsidP="007D0378">
            <w:pPr>
              <w:jc w:val="center"/>
              <w:rPr>
                <w:rFonts w:ascii="Chu Van An" w:hAnsi="Chu Van An" w:cs="Chu Van An"/>
                <w:b/>
              </w:rPr>
            </w:pPr>
            <w:r w:rsidRPr="007D0378">
              <w:rPr>
                <w:rFonts w:ascii="Chu Van An" w:hAnsi="Chu Van An" w:cs="Chu Van An"/>
                <w:b/>
              </w:rPr>
              <w:t>Môn: TOÁN</w:t>
            </w:r>
          </w:p>
          <w:p w14:paraId="1746BAC6" w14:textId="0971F3DE" w:rsidR="003D5293" w:rsidRPr="007D0378" w:rsidRDefault="003D5293" w:rsidP="007D0378">
            <w:pPr>
              <w:jc w:val="center"/>
              <w:rPr>
                <w:rFonts w:ascii="Duong Phuoc Sang" w:hAnsi="Duong Phuoc Sang" w:cs="Duong Phuoc Sang"/>
                <w:i/>
                <w:u w:val="single"/>
              </w:rPr>
            </w:pPr>
            <w:r w:rsidRPr="007D0378">
              <w:rPr>
                <w:rFonts w:ascii="Chu Van An" w:hAnsi="Chu Van An" w:cs="Chu Van An"/>
                <w:i/>
                <w:u w:val="single"/>
              </w:rPr>
              <w:t>Thời gian làm bài: 90 phút</w:t>
            </w:r>
          </w:p>
        </w:tc>
      </w:tr>
    </w:tbl>
    <w:p w14:paraId="5A2DE51F" w14:textId="16BA7046" w:rsidR="00690BD8" w:rsidRDefault="00690BD8" w:rsidP="003D5293"/>
    <w:p w14:paraId="73A5353B" w14:textId="48576F23" w:rsidR="003D5293" w:rsidRPr="00E246EA" w:rsidRDefault="00236067" w:rsidP="003D5293">
      <w:pPr>
        <w:rPr>
          <w:rFonts w:ascii="Chu Van An" w:hAnsi="Chu Van An" w:cs="Chu Van An"/>
          <w:b/>
          <w:szCs w:val="24"/>
        </w:rPr>
      </w:pPr>
      <w:r w:rsidRPr="00E246EA">
        <w:rPr>
          <w:rFonts w:ascii="Chu Van An" w:hAnsi="Chu Van An" w:cs="Chu Van An"/>
          <w:b/>
          <w:szCs w:val="24"/>
        </w:rPr>
        <w:t>Câu 1. (2,0 điểm)</w:t>
      </w:r>
    </w:p>
    <w:p w14:paraId="0424D2B3" w14:textId="6723A2FC" w:rsidR="00BE7BC7" w:rsidRPr="00E246EA" w:rsidRDefault="00F1181D" w:rsidP="003D5293">
      <w:pPr>
        <w:rPr>
          <w:rFonts w:ascii="Chu Van An" w:hAnsi="Chu Van An" w:cs="Chu Van An"/>
          <w:szCs w:val="24"/>
        </w:rPr>
      </w:pPr>
      <w:r w:rsidRPr="00E246EA">
        <w:rPr>
          <w:rFonts w:ascii="Chu Van An" w:hAnsi="Chu Van An" w:cs="Chu Van An"/>
          <w:szCs w:val="24"/>
        </w:rPr>
        <w:t xml:space="preserve">1. Cho biểu thức </w:t>
      </w:r>
      <w:r w:rsidR="00E246EA" w:rsidRPr="00E246EA">
        <w:rPr>
          <w:rFonts w:ascii="Chu Van An" w:hAnsi="Chu Van An" w:cs="Chu Van An"/>
          <w:position w:val="-24"/>
          <w:szCs w:val="24"/>
        </w:rPr>
        <w:object w:dxaOrig="2740" w:dyaOrig="660" w14:anchorId="79ED57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8pt;height:33pt" o:ole="">
            <v:imagedata r:id="rId8" o:title=""/>
          </v:shape>
          <o:OLEObject Type="Embed" ProgID="Equation.DSMT4" ShapeID="_x0000_i1025" DrawAspect="Content" ObjectID="_1677570982" r:id="rId9"/>
        </w:object>
      </w:r>
      <w:r w:rsidR="00212914" w:rsidRPr="00E246EA">
        <w:rPr>
          <w:rFonts w:ascii="Chu Van An" w:hAnsi="Chu Van An" w:cs="Chu Van An"/>
          <w:szCs w:val="24"/>
        </w:rPr>
        <w:t xml:space="preserve">. Tính giá trị của biểu thức </w:t>
      </w:r>
      <w:r w:rsidR="00E246EA" w:rsidRPr="00E246EA">
        <w:rPr>
          <w:rFonts w:ascii="Chu Van An" w:hAnsi="Chu Van An" w:cs="Chu Van An"/>
          <w:position w:val="-4"/>
          <w:szCs w:val="24"/>
        </w:rPr>
        <w:object w:dxaOrig="240" w:dyaOrig="260" w14:anchorId="5ECB6D67">
          <v:shape id="_x0000_i1026" type="#_x0000_t75" style="width:12pt;height:12.6pt" o:ole="">
            <v:imagedata r:id="rId10" o:title=""/>
          </v:shape>
          <o:OLEObject Type="Embed" ProgID="Equation.DSMT4" ShapeID="_x0000_i1026" DrawAspect="Content" ObjectID="_1677570983" r:id="rId11"/>
        </w:object>
      </w:r>
      <w:r w:rsidR="00BE7BC7" w:rsidRPr="00E246EA">
        <w:rPr>
          <w:rFonts w:ascii="Chu Van An" w:hAnsi="Chu Van An" w:cs="Chu Van An"/>
          <w:szCs w:val="24"/>
        </w:rPr>
        <w:t xml:space="preserve"> khi </w:t>
      </w:r>
      <w:r w:rsidR="00E246EA" w:rsidRPr="00E246EA">
        <w:rPr>
          <w:rFonts w:ascii="Chu Van An" w:hAnsi="Chu Van An" w:cs="Chu Van An"/>
          <w:position w:val="-4"/>
          <w:szCs w:val="24"/>
        </w:rPr>
        <w:object w:dxaOrig="639" w:dyaOrig="260" w14:anchorId="5BA79335">
          <v:shape id="_x0000_i1027" type="#_x0000_t75" style="width:31.8pt;height:12.6pt" o:ole="">
            <v:imagedata r:id="rId12" o:title=""/>
          </v:shape>
          <o:OLEObject Type="Embed" ProgID="Equation.DSMT4" ShapeID="_x0000_i1027" DrawAspect="Content" ObjectID="_1677570984" r:id="rId13"/>
        </w:object>
      </w:r>
      <w:r w:rsidR="00BE7BC7" w:rsidRPr="00E246EA">
        <w:rPr>
          <w:rFonts w:ascii="Chu Van An" w:hAnsi="Chu Van An" w:cs="Chu Van An"/>
          <w:szCs w:val="24"/>
        </w:rPr>
        <w:t>.</w:t>
      </w:r>
    </w:p>
    <w:p w14:paraId="2C78BDF3" w14:textId="6BFC5BF0" w:rsidR="0009513C" w:rsidRPr="00E246EA" w:rsidRDefault="00BE7BC7" w:rsidP="003D5293">
      <w:pPr>
        <w:rPr>
          <w:rFonts w:ascii="Chu Van An" w:hAnsi="Chu Van An" w:cs="Chu Van An"/>
          <w:szCs w:val="24"/>
        </w:rPr>
      </w:pPr>
      <w:r w:rsidRPr="00E246EA">
        <w:rPr>
          <w:rFonts w:ascii="Chu Van An" w:hAnsi="Chu Van An" w:cs="Chu Van An"/>
          <w:szCs w:val="24"/>
        </w:rPr>
        <w:t xml:space="preserve">2.  </w:t>
      </w:r>
      <w:r w:rsidR="006559EF" w:rsidRPr="00E246EA">
        <w:rPr>
          <w:rFonts w:ascii="Chu Van An" w:hAnsi="Chu Van An" w:cs="Chu Van An"/>
          <w:szCs w:val="24"/>
        </w:rPr>
        <w:t xml:space="preserve">Cho biểu thức </w:t>
      </w:r>
      <w:r w:rsidR="00E246EA" w:rsidRPr="00E246EA">
        <w:rPr>
          <w:rFonts w:ascii="Chu Van An" w:hAnsi="Chu Van An" w:cs="Chu Van An"/>
          <w:position w:val="-30"/>
          <w:szCs w:val="24"/>
        </w:rPr>
        <w:object w:dxaOrig="2600" w:dyaOrig="740" w14:anchorId="78A19629">
          <v:shape id="_x0000_i1028" type="#_x0000_t75" style="width:130.2pt;height:37.2pt" o:ole="">
            <v:imagedata r:id="rId14" o:title=""/>
          </v:shape>
          <o:OLEObject Type="Embed" ProgID="Equation.DSMT4" ShapeID="_x0000_i1028" DrawAspect="Content" ObjectID="_1677570985" r:id="rId15"/>
        </w:object>
      </w:r>
      <w:r w:rsidR="0009513C" w:rsidRPr="00E246EA">
        <w:rPr>
          <w:rFonts w:ascii="Chu Van An" w:hAnsi="Chu Van An" w:cs="Chu Van An"/>
          <w:szCs w:val="24"/>
        </w:rPr>
        <w:t xml:space="preserve">. Tính giá trị của biểu thức </w:t>
      </w:r>
      <w:r w:rsidR="00E246EA" w:rsidRPr="00E246EA">
        <w:rPr>
          <w:rFonts w:ascii="Chu Van An" w:hAnsi="Chu Van An" w:cs="Chu Van An"/>
          <w:position w:val="-4"/>
          <w:szCs w:val="24"/>
        </w:rPr>
        <w:object w:dxaOrig="260" w:dyaOrig="260" w14:anchorId="0D924BA4">
          <v:shape id="_x0000_i1029" type="#_x0000_t75" style="width:12.6pt;height:12.6pt" o:ole="">
            <v:imagedata r:id="rId16" o:title=""/>
          </v:shape>
          <o:OLEObject Type="Embed" ProgID="Equation.DSMT4" ShapeID="_x0000_i1029" DrawAspect="Content" ObjectID="_1677570986" r:id="rId17"/>
        </w:object>
      </w:r>
      <w:r w:rsidR="0009513C" w:rsidRPr="00E246EA">
        <w:rPr>
          <w:rFonts w:ascii="Chu Van An" w:hAnsi="Chu Van An" w:cs="Chu Van An"/>
          <w:szCs w:val="24"/>
        </w:rPr>
        <w:t xml:space="preserve"> khi </w:t>
      </w:r>
      <w:r w:rsidR="00E246EA" w:rsidRPr="00E246EA">
        <w:rPr>
          <w:rFonts w:ascii="Chu Van An" w:hAnsi="Chu Van An" w:cs="Chu Van An"/>
          <w:position w:val="-24"/>
          <w:szCs w:val="24"/>
        </w:rPr>
        <w:object w:dxaOrig="1520" w:dyaOrig="660" w14:anchorId="09B55AB0">
          <v:shape id="_x0000_i1030" type="#_x0000_t75" style="width:75.6pt;height:33pt" o:ole="">
            <v:imagedata r:id="rId18" o:title=""/>
          </v:shape>
          <o:OLEObject Type="Embed" ProgID="Equation.DSMT4" ShapeID="_x0000_i1030" DrawAspect="Content" ObjectID="_1677570987" r:id="rId19"/>
        </w:object>
      </w:r>
      <w:r w:rsidR="0009513C" w:rsidRPr="00E246EA">
        <w:rPr>
          <w:rFonts w:ascii="Chu Van An" w:hAnsi="Chu Van An" w:cs="Chu Van An"/>
          <w:szCs w:val="24"/>
        </w:rPr>
        <w:t xml:space="preserve"> </w:t>
      </w:r>
    </w:p>
    <w:p w14:paraId="5BD7BB6A" w14:textId="5F4BEB32" w:rsidR="0009513C" w:rsidRPr="00E246EA" w:rsidRDefault="0009513C" w:rsidP="003D5293">
      <w:pPr>
        <w:rPr>
          <w:rFonts w:ascii="Chu Van An" w:hAnsi="Chu Van An" w:cs="Chu Van An"/>
          <w:szCs w:val="24"/>
        </w:rPr>
      </w:pPr>
      <w:r w:rsidRPr="00E246EA">
        <w:rPr>
          <w:rFonts w:ascii="Chu Van An" w:hAnsi="Chu Van An" w:cs="Chu Van An"/>
          <w:b/>
          <w:szCs w:val="24"/>
        </w:rPr>
        <w:t>Câu 2. (2,5 điểm)</w:t>
      </w:r>
      <w:r w:rsidR="00A614F3" w:rsidRPr="00E246EA">
        <w:rPr>
          <w:rFonts w:ascii="Chu Van An" w:hAnsi="Chu Van An" w:cs="Chu Van An"/>
          <w:b/>
          <w:szCs w:val="24"/>
        </w:rPr>
        <w:t xml:space="preserve">. </w:t>
      </w:r>
      <w:r w:rsidR="00A614F3" w:rsidRPr="00E246EA">
        <w:rPr>
          <w:rFonts w:ascii="Chu Van An" w:hAnsi="Chu Van An" w:cs="Chu Van An"/>
          <w:szCs w:val="24"/>
        </w:rPr>
        <w:t xml:space="preserve">Cho biểu thức </w:t>
      </w:r>
      <w:r w:rsidR="00E246EA" w:rsidRPr="00E246EA">
        <w:rPr>
          <w:rFonts w:ascii="Chu Van An" w:hAnsi="Chu Van An" w:cs="Chu Van An"/>
          <w:position w:val="-6"/>
          <w:szCs w:val="24"/>
        </w:rPr>
        <w:object w:dxaOrig="1240" w:dyaOrig="279" w14:anchorId="2D4F241E">
          <v:shape id="_x0000_i1031" type="#_x0000_t75" style="width:61.8pt;height:13.8pt" o:ole="">
            <v:imagedata r:id="rId20" o:title=""/>
          </v:shape>
          <o:OLEObject Type="Embed" ProgID="Equation.DSMT4" ShapeID="_x0000_i1031" DrawAspect="Content" ObjectID="_1677570988" r:id="rId21"/>
        </w:object>
      </w:r>
      <w:r w:rsidR="00A614F3" w:rsidRPr="00E246EA">
        <w:rPr>
          <w:rFonts w:ascii="Chu Van An" w:hAnsi="Chu Van An" w:cs="Chu Van An"/>
          <w:szCs w:val="24"/>
        </w:rPr>
        <w:t xml:space="preserve"> </w:t>
      </w:r>
    </w:p>
    <w:p w14:paraId="760DD7E5" w14:textId="3AD70B4F" w:rsidR="00A614F3" w:rsidRPr="00E246EA" w:rsidRDefault="00A614F3" w:rsidP="003D5293">
      <w:pPr>
        <w:rPr>
          <w:rFonts w:ascii="Chu Van An" w:hAnsi="Chu Van An" w:cs="Chu Van An"/>
          <w:szCs w:val="24"/>
        </w:rPr>
      </w:pPr>
      <w:r w:rsidRPr="00E246EA">
        <w:rPr>
          <w:rFonts w:ascii="Chu Van An" w:hAnsi="Chu Van An" w:cs="Chu Van An"/>
          <w:szCs w:val="24"/>
        </w:rPr>
        <w:t xml:space="preserve">1. Tính giá trị của biểu thức </w:t>
      </w:r>
      <w:r w:rsidR="00E246EA" w:rsidRPr="00E246EA">
        <w:rPr>
          <w:rFonts w:ascii="Chu Van An" w:hAnsi="Chu Van An" w:cs="Chu Van An"/>
          <w:position w:val="-4"/>
          <w:szCs w:val="24"/>
        </w:rPr>
        <w:object w:dxaOrig="260" w:dyaOrig="260" w14:anchorId="4638668C">
          <v:shape id="_x0000_i1032" type="#_x0000_t75" style="width:12.6pt;height:12.6pt" o:ole="">
            <v:imagedata r:id="rId22" o:title=""/>
          </v:shape>
          <o:OLEObject Type="Embed" ProgID="Equation.DSMT4" ShapeID="_x0000_i1032" DrawAspect="Content" ObjectID="_1677570989" r:id="rId23"/>
        </w:object>
      </w:r>
      <w:r w:rsidRPr="00E246EA">
        <w:rPr>
          <w:rFonts w:ascii="Chu Van An" w:hAnsi="Chu Van An" w:cs="Chu Van An"/>
          <w:szCs w:val="24"/>
        </w:rPr>
        <w:t xml:space="preserve"> tại </w:t>
      </w:r>
      <w:r w:rsidR="00E246EA" w:rsidRPr="00E246EA">
        <w:rPr>
          <w:rFonts w:ascii="Chu Van An" w:hAnsi="Chu Van An" w:cs="Chu Van An"/>
          <w:position w:val="-4"/>
          <w:szCs w:val="24"/>
        </w:rPr>
        <w:object w:dxaOrig="200" w:dyaOrig="200" w14:anchorId="3D56A2B9">
          <v:shape id="_x0000_i1033" type="#_x0000_t75" style="width:10.2pt;height:10.2pt" o:ole="">
            <v:imagedata r:id="rId24" o:title=""/>
          </v:shape>
          <o:OLEObject Type="Embed" ProgID="Equation.DSMT4" ShapeID="_x0000_i1033" DrawAspect="Content" ObjectID="_1677570990" r:id="rId25"/>
        </w:object>
      </w:r>
      <w:r w:rsidRPr="00E246EA">
        <w:rPr>
          <w:rFonts w:ascii="Chu Van An" w:hAnsi="Chu Van An" w:cs="Chu Van An"/>
          <w:szCs w:val="24"/>
        </w:rPr>
        <w:t xml:space="preserve"> thỏa mãn </w:t>
      </w:r>
      <w:r w:rsidR="00E246EA" w:rsidRPr="00E246EA">
        <w:rPr>
          <w:rFonts w:ascii="Chu Van An" w:hAnsi="Chu Van An" w:cs="Chu Van An"/>
          <w:position w:val="-24"/>
          <w:szCs w:val="24"/>
        </w:rPr>
        <w:object w:dxaOrig="1240" w:dyaOrig="660" w14:anchorId="08DEC32C">
          <v:shape id="_x0000_i1034" type="#_x0000_t75" style="width:61.8pt;height:33pt" o:ole="">
            <v:imagedata r:id="rId26" o:title=""/>
          </v:shape>
          <o:OLEObject Type="Embed" ProgID="Equation.DSMT4" ShapeID="_x0000_i1034" DrawAspect="Content" ObjectID="_1677570991" r:id="rId27"/>
        </w:object>
      </w:r>
      <w:r w:rsidRPr="00E246EA">
        <w:rPr>
          <w:rFonts w:ascii="Chu Van An" w:hAnsi="Chu Van An" w:cs="Chu Van An"/>
          <w:szCs w:val="24"/>
        </w:rPr>
        <w:t xml:space="preserve"> </w:t>
      </w:r>
      <w:bookmarkStart w:id="0" w:name="_GoBack"/>
      <w:bookmarkEnd w:id="0"/>
    </w:p>
    <w:p w14:paraId="63B35BFE" w14:textId="76C38A97" w:rsidR="00A614F3" w:rsidRPr="00E246EA" w:rsidRDefault="00A614F3" w:rsidP="003D5293">
      <w:pPr>
        <w:rPr>
          <w:rFonts w:ascii="Chu Van An" w:hAnsi="Chu Van An" w:cs="Chu Van An"/>
          <w:szCs w:val="24"/>
        </w:rPr>
      </w:pPr>
      <w:r w:rsidRPr="00E246EA">
        <w:rPr>
          <w:rFonts w:ascii="Chu Van An" w:hAnsi="Chu Van An" w:cs="Chu Van An"/>
          <w:szCs w:val="24"/>
        </w:rPr>
        <w:t xml:space="preserve">2. Với giá trị nào của </w:t>
      </w:r>
      <w:r w:rsidR="00E246EA" w:rsidRPr="00E246EA">
        <w:rPr>
          <w:rFonts w:ascii="Chu Van An" w:hAnsi="Chu Van An" w:cs="Chu Van An"/>
          <w:position w:val="-4"/>
          <w:szCs w:val="24"/>
        </w:rPr>
        <w:object w:dxaOrig="200" w:dyaOrig="200" w14:anchorId="6D4B3331">
          <v:shape id="_x0000_i1035" type="#_x0000_t75" style="width:10.2pt;height:10.2pt" o:ole="">
            <v:imagedata r:id="rId28" o:title=""/>
          </v:shape>
          <o:OLEObject Type="Embed" ProgID="Equation.DSMT4" ShapeID="_x0000_i1035" DrawAspect="Content" ObjectID="_1677570992" r:id="rId29"/>
        </w:object>
      </w:r>
      <w:r w:rsidRPr="00E246EA">
        <w:rPr>
          <w:rFonts w:ascii="Chu Van An" w:hAnsi="Chu Van An" w:cs="Chu Van An"/>
          <w:szCs w:val="24"/>
        </w:rPr>
        <w:t xml:space="preserve"> thì </w:t>
      </w:r>
      <w:r w:rsidR="00E246EA" w:rsidRPr="00E246EA">
        <w:rPr>
          <w:rFonts w:ascii="Chu Van An" w:hAnsi="Chu Van An" w:cs="Chu Van An"/>
          <w:position w:val="-24"/>
          <w:szCs w:val="24"/>
        </w:rPr>
        <w:object w:dxaOrig="920" w:dyaOrig="660" w14:anchorId="7DC4D0D9">
          <v:shape id="_x0000_i1036" type="#_x0000_t75" style="width:46.2pt;height:33pt" o:ole="">
            <v:imagedata r:id="rId30" o:title=""/>
          </v:shape>
          <o:OLEObject Type="Embed" ProgID="Equation.DSMT4" ShapeID="_x0000_i1036" DrawAspect="Content" ObjectID="_1677570993" r:id="rId31"/>
        </w:object>
      </w:r>
      <w:r w:rsidRPr="00E246EA">
        <w:rPr>
          <w:rFonts w:ascii="Chu Van An" w:hAnsi="Chu Van An" w:cs="Chu Van An"/>
          <w:szCs w:val="24"/>
        </w:rPr>
        <w:t xml:space="preserve"> </w:t>
      </w:r>
    </w:p>
    <w:p w14:paraId="3DBEA458" w14:textId="65BA0B61" w:rsidR="00A614F3" w:rsidRPr="00E246EA" w:rsidRDefault="00A614F3" w:rsidP="003D5293">
      <w:pPr>
        <w:rPr>
          <w:rFonts w:ascii="Chu Van An" w:hAnsi="Chu Van An" w:cs="Chu Van An"/>
          <w:b/>
          <w:szCs w:val="24"/>
        </w:rPr>
      </w:pPr>
      <w:r w:rsidRPr="00E246EA">
        <w:rPr>
          <w:rFonts w:ascii="Chu Van An" w:hAnsi="Chu Van An" w:cs="Chu Van An"/>
          <w:b/>
          <w:szCs w:val="24"/>
        </w:rPr>
        <w:t>Câu 3. (1,5 điểm)</w:t>
      </w:r>
    </w:p>
    <w:p w14:paraId="2D537722" w14:textId="5263B5BD" w:rsidR="00A614F3" w:rsidRPr="00E246EA" w:rsidRDefault="004778AC" w:rsidP="003D5293">
      <w:pPr>
        <w:rPr>
          <w:rFonts w:ascii="Chu Van An" w:hAnsi="Chu Van An" w:cs="Chu Van An"/>
          <w:szCs w:val="24"/>
        </w:rPr>
      </w:pPr>
      <w:r w:rsidRPr="00E246EA">
        <w:rPr>
          <w:rFonts w:ascii="Chu Van An" w:hAnsi="Chu Van An" w:cs="Chu Van An"/>
          <w:szCs w:val="24"/>
        </w:rPr>
        <w:t xml:space="preserve">Tính giá trị của biểu thức </w:t>
      </w:r>
      <w:r w:rsidR="00E246EA" w:rsidRPr="00E246EA">
        <w:rPr>
          <w:rFonts w:ascii="Chu Van An" w:hAnsi="Chu Van An" w:cs="Chu Van An"/>
          <w:position w:val="-28"/>
          <w:szCs w:val="24"/>
        </w:rPr>
        <w:object w:dxaOrig="1400" w:dyaOrig="700" w14:anchorId="192A494F">
          <v:shape id="_x0000_i1037" type="#_x0000_t75" style="width:69.6pt;height:34.8pt" o:ole="">
            <v:imagedata r:id="rId32" o:title=""/>
          </v:shape>
          <o:OLEObject Type="Embed" ProgID="Equation.DSMT4" ShapeID="_x0000_i1037" DrawAspect="Content" ObjectID="_1677570994" r:id="rId33"/>
        </w:object>
      </w:r>
      <w:r w:rsidRPr="00E246EA">
        <w:rPr>
          <w:rFonts w:ascii="Chu Van An" w:hAnsi="Chu Van An" w:cs="Chu Van An"/>
          <w:szCs w:val="24"/>
        </w:rPr>
        <w:t xml:space="preserve"> với </w:t>
      </w:r>
      <w:r w:rsidR="00E246EA" w:rsidRPr="00E246EA">
        <w:rPr>
          <w:rFonts w:ascii="Chu Van An" w:hAnsi="Chu Van An" w:cs="Chu Van An"/>
          <w:position w:val="-28"/>
          <w:szCs w:val="24"/>
        </w:rPr>
        <w:object w:dxaOrig="720" w:dyaOrig="700" w14:anchorId="537FF455">
          <v:shape id="_x0000_i1038" type="#_x0000_t75" style="width:36pt;height:34.8pt" o:ole="">
            <v:imagedata r:id="rId34" o:title=""/>
          </v:shape>
          <o:OLEObject Type="Embed" ProgID="Equation.DSMT4" ShapeID="_x0000_i1038" DrawAspect="Content" ObjectID="_1677570995" r:id="rId35"/>
        </w:object>
      </w:r>
      <w:r w:rsidRPr="00E246EA">
        <w:rPr>
          <w:rFonts w:ascii="Chu Van An" w:hAnsi="Chu Van An" w:cs="Chu Van An"/>
          <w:szCs w:val="24"/>
        </w:rPr>
        <w:t xml:space="preserve"> </w:t>
      </w:r>
    </w:p>
    <w:p w14:paraId="3C1E30B2" w14:textId="5A49BBF4" w:rsidR="004778AC" w:rsidRPr="00E246EA" w:rsidRDefault="00CF03C9" w:rsidP="003D5293">
      <w:pPr>
        <w:rPr>
          <w:rFonts w:ascii="Chu Van An" w:hAnsi="Chu Van An" w:cs="Chu Van An"/>
          <w:b/>
          <w:szCs w:val="24"/>
        </w:rPr>
      </w:pPr>
      <w:r w:rsidRPr="00E246EA">
        <w:rPr>
          <w:rFonts w:ascii="Chu Van An" w:hAnsi="Chu Van An" w:cs="Chu Van An"/>
          <w:b/>
          <w:szCs w:val="24"/>
        </w:rPr>
        <w:t>Câu 4. (3,5 điểm)</w:t>
      </w:r>
    </w:p>
    <w:p w14:paraId="57E8CB5B" w14:textId="4DF2A56A" w:rsidR="00AF18E7" w:rsidRPr="00E246EA" w:rsidRDefault="00C2573E" w:rsidP="003D5293">
      <w:pPr>
        <w:rPr>
          <w:rFonts w:ascii="Chu Van An" w:hAnsi="Chu Van An" w:cs="Chu Van An"/>
          <w:szCs w:val="24"/>
        </w:rPr>
      </w:pPr>
      <w:r w:rsidRPr="00E246EA">
        <w:rPr>
          <w:rFonts w:ascii="Chu Van An" w:hAnsi="Chu Van An" w:cs="Chu Van An"/>
          <w:szCs w:val="24"/>
        </w:rPr>
        <w:t xml:space="preserve">Cho tam giác cân </w:t>
      </w:r>
      <w:r w:rsidR="00E246EA" w:rsidRPr="00E246EA">
        <w:rPr>
          <w:rFonts w:ascii="Chu Van An" w:hAnsi="Chu Van An" w:cs="Chu Van An"/>
          <w:position w:val="-18"/>
          <w:szCs w:val="24"/>
        </w:rPr>
        <w:object w:dxaOrig="1860" w:dyaOrig="400" w14:anchorId="29A0E1E3">
          <v:shape id="_x0000_i1039" type="#_x0000_t75" style="width:93pt;height:19.8pt" o:ole="">
            <v:imagedata r:id="rId36" o:title=""/>
          </v:shape>
          <o:OLEObject Type="Embed" ProgID="Equation.DSMT4" ShapeID="_x0000_i1039" DrawAspect="Content" ObjectID="_1677570996" r:id="rId37"/>
        </w:object>
      </w:r>
      <w:r w:rsidR="007F566E" w:rsidRPr="00E246EA">
        <w:rPr>
          <w:rFonts w:ascii="Chu Van An" w:hAnsi="Chu Van An" w:cs="Chu Van An"/>
          <w:szCs w:val="24"/>
        </w:rPr>
        <w:t xml:space="preserve">. Gọi </w:t>
      </w:r>
      <w:r w:rsidR="00E246EA" w:rsidRPr="00E246EA">
        <w:rPr>
          <w:rFonts w:ascii="Chu Van An" w:hAnsi="Chu Van An" w:cs="Chu Van An"/>
          <w:position w:val="-4"/>
          <w:szCs w:val="24"/>
        </w:rPr>
        <w:object w:dxaOrig="279" w:dyaOrig="260" w14:anchorId="316C95D8">
          <v:shape id="_x0000_i1040" type="#_x0000_t75" style="width:13.8pt;height:12.6pt" o:ole="">
            <v:imagedata r:id="rId38" o:title=""/>
          </v:shape>
          <o:OLEObject Type="Embed" ProgID="Equation.DSMT4" ShapeID="_x0000_i1040" DrawAspect="Content" ObjectID="_1677570997" r:id="rId39"/>
        </w:object>
      </w:r>
      <w:r w:rsidR="007F566E" w:rsidRPr="00E246EA">
        <w:rPr>
          <w:rFonts w:ascii="Chu Van An" w:hAnsi="Chu Van An" w:cs="Chu Van An"/>
          <w:szCs w:val="24"/>
        </w:rPr>
        <w:t xml:space="preserve"> và </w:t>
      </w:r>
      <w:r w:rsidR="00E246EA" w:rsidRPr="00E246EA">
        <w:rPr>
          <w:rFonts w:ascii="Chu Van An" w:hAnsi="Chu Van An" w:cs="Chu Van An"/>
          <w:position w:val="-4"/>
          <w:szCs w:val="24"/>
        </w:rPr>
        <w:object w:dxaOrig="320" w:dyaOrig="260" w14:anchorId="1477350A">
          <v:shape id="_x0000_i1041" type="#_x0000_t75" style="width:16.2pt;height:12.6pt" o:ole="">
            <v:imagedata r:id="rId40" o:title=""/>
          </v:shape>
          <o:OLEObject Type="Embed" ProgID="Equation.DSMT4" ShapeID="_x0000_i1041" DrawAspect="Content" ObjectID="_1677570998" r:id="rId41"/>
        </w:object>
      </w:r>
      <w:r w:rsidR="007F566E" w:rsidRPr="00E246EA">
        <w:rPr>
          <w:rFonts w:ascii="Chu Van An" w:hAnsi="Chu Van An" w:cs="Chu Van An"/>
          <w:szCs w:val="24"/>
        </w:rPr>
        <w:t xml:space="preserve"> lần lượt là trung điểm </w:t>
      </w:r>
      <w:r w:rsidR="0049785F" w:rsidRPr="00E246EA">
        <w:rPr>
          <w:rFonts w:ascii="Chu Van An" w:hAnsi="Chu Van An" w:cs="Chu Van An"/>
          <w:szCs w:val="24"/>
        </w:rPr>
        <w:t xml:space="preserve">của </w:t>
      </w:r>
      <w:r w:rsidR="00E246EA" w:rsidRPr="00E246EA">
        <w:rPr>
          <w:rFonts w:ascii="Chu Van An" w:hAnsi="Chu Van An" w:cs="Chu Van An"/>
          <w:position w:val="-4"/>
          <w:szCs w:val="24"/>
        </w:rPr>
        <w:object w:dxaOrig="440" w:dyaOrig="260" w14:anchorId="1DC8E805">
          <v:shape id="_x0000_i1042" type="#_x0000_t75" style="width:22.2pt;height:12.6pt" o:ole="">
            <v:imagedata r:id="rId42" o:title=""/>
          </v:shape>
          <o:OLEObject Type="Embed" ProgID="Equation.DSMT4" ShapeID="_x0000_i1042" DrawAspect="Content" ObjectID="_1677570999" r:id="rId43"/>
        </w:object>
      </w:r>
      <w:r w:rsidR="0049785F" w:rsidRPr="00E246EA">
        <w:rPr>
          <w:rFonts w:ascii="Chu Van An" w:hAnsi="Chu Van An" w:cs="Chu Van An"/>
          <w:szCs w:val="24"/>
        </w:rPr>
        <w:t xml:space="preserve"> và </w:t>
      </w:r>
      <w:r w:rsidR="00E246EA" w:rsidRPr="00E246EA">
        <w:rPr>
          <w:rFonts w:ascii="Chu Van An" w:hAnsi="Chu Van An" w:cs="Chu Van An"/>
          <w:position w:val="-4"/>
          <w:szCs w:val="24"/>
        </w:rPr>
        <w:object w:dxaOrig="440" w:dyaOrig="260" w14:anchorId="44E6D1C1">
          <v:shape id="_x0000_i1043" type="#_x0000_t75" style="width:22.2pt;height:12.6pt" o:ole="">
            <v:imagedata r:id="rId44" o:title=""/>
          </v:shape>
          <o:OLEObject Type="Embed" ProgID="Equation.DSMT4" ShapeID="_x0000_i1043" DrawAspect="Content" ObjectID="_1677571000" r:id="rId45"/>
        </w:object>
      </w:r>
      <w:r w:rsidR="00AF18E7" w:rsidRPr="00E246EA">
        <w:rPr>
          <w:rFonts w:ascii="Chu Van An" w:hAnsi="Chu Van An" w:cs="Chu Van An"/>
          <w:szCs w:val="24"/>
        </w:rPr>
        <w:t xml:space="preserve">, kẻ </w:t>
      </w:r>
      <w:r w:rsidR="00E246EA" w:rsidRPr="00E246EA">
        <w:rPr>
          <w:rFonts w:ascii="Chu Van An" w:hAnsi="Chu Van An" w:cs="Chu Van An"/>
          <w:position w:val="-4"/>
          <w:szCs w:val="24"/>
        </w:rPr>
        <w:object w:dxaOrig="460" w:dyaOrig="260" w14:anchorId="7FA2AF57">
          <v:shape id="_x0000_i1044" type="#_x0000_t75" style="width:22.8pt;height:12.6pt" o:ole="">
            <v:imagedata r:id="rId46" o:title=""/>
          </v:shape>
          <o:OLEObject Type="Embed" ProgID="Equation.DSMT4" ShapeID="_x0000_i1044" DrawAspect="Content" ObjectID="_1677571001" r:id="rId47"/>
        </w:object>
      </w:r>
      <w:r w:rsidR="00AF18E7" w:rsidRPr="00E246EA">
        <w:rPr>
          <w:rFonts w:ascii="Chu Van An" w:hAnsi="Chu Van An" w:cs="Chu Van An"/>
          <w:szCs w:val="24"/>
        </w:rPr>
        <w:t xml:space="preserve"> vuông góc với </w:t>
      </w:r>
      <w:r w:rsidR="00E246EA" w:rsidRPr="00E246EA">
        <w:rPr>
          <w:rFonts w:ascii="Chu Van An" w:hAnsi="Chu Van An" w:cs="Chu Van An"/>
          <w:position w:val="-4"/>
          <w:szCs w:val="24"/>
        </w:rPr>
        <w:object w:dxaOrig="420" w:dyaOrig="260" w14:anchorId="7A7ECC03">
          <v:shape id="_x0000_i1045" type="#_x0000_t75" style="width:21pt;height:12.6pt" o:ole="">
            <v:imagedata r:id="rId48" o:title=""/>
          </v:shape>
          <o:OLEObject Type="Embed" ProgID="Equation.DSMT4" ShapeID="_x0000_i1045" DrawAspect="Content" ObjectID="_1677571002" r:id="rId49"/>
        </w:object>
      </w:r>
      <w:r w:rsidR="00AF18E7" w:rsidRPr="00E246EA">
        <w:rPr>
          <w:rFonts w:ascii="Chu Van An" w:hAnsi="Chu Van An" w:cs="Chu Van An"/>
          <w:szCs w:val="24"/>
        </w:rPr>
        <w:t xml:space="preserve"> tại </w:t>
      </w:r>
      <w:r w:rsidR="00E246EA" w:rsidRPr="00E246EA">
        <w:rPr>
          <w:rFonts w:ascii="Chu Van An" w:hAnsi="Chu Van An" w:cs="Chu Van An"/>
          <w:position w:val="-4"/>
          <w:szCs w:val="24"/>
        </w:rPr>
        <w:object w:dxaOrig="279" w:dyaOrig="260" w14:anchorId="506A7E35">
          <v:shape id="_x0000_i1046" type="#_x0000_t75" style="width:13.8pt;height:12.6pt" o:ole="">
            <v:imagedata r:id="rId50" o:title=""/>
          </v:shape>
          <o:OLEObject Type="Embed" ProgID="Equation.DSMT4" ShapeID="_x0000_i1046" DrawAspect="Content" ObjectID="_1677571003" r:id="rId51"/>
        </w:object>
      </w:r>
      <w:r w:rsidR="00AF18E7" w:rsidRPr="00E246EA">
        <w:rPr>
          <w:rFonts w:ascii="Chu Van An" w:hAnsi="Chu Van An" w:cs="Chu Van An"/>
          <w:szCs w:val="24"/>
        </w:rPr>
        <w:t>.</w:t>
      </w:r>
    </w:p>
    <w:p w14:paraId="36D0686F" w14:textId="593839B0" w:rsidR="00A21D2C" w:rsidRPr="00E246EA" w:rsidRDefault="008365F5" w:rsidP="003D5293">
      <w:pPr>
        <w:rPr>
          <w:rFonts w:ascii="Chu Van An" w:hAnsi="Chu Van An" w:cs="Chu Van An"/>
          <w:szCs w:val="24"/>
        </w:rPr>
      </w:pPr>
      <w:r w:rsidRPr="00E246EA">
        <w:rPr>
          <w:rFonts w:ascii="Chu Van An" w:hAnsi="Chu Van An" w:cs="Chu Van An"/>
          <w:szCs w:val="24"/>
        </w:rPr>
        <w:t xml:space="preserve">1. Chứng minh </w:t>
      </w:r>
      <w:r w:rsidR="00E246EA" w:rsidRPr="00E246EA">
        <w:rPr>
          <w:rFonts w:ascii="Chu Van An" w:hAnsi="Chu Van An" w:cs="Chu Van An"/>
          <w:position w:val="-4"/>
          <w:szCs w:val="24"/>
        </w:rPr>
        <w:object w:dxaOrig="1120" w:dyaOrig="260" w14:anchorId="10848378">
          <v:shape id="_x0000_i1047" type="#_x0000_t75" style="width:55.8pt;height:12.6pt" o:ole="">
            <v:imagedata r:id="rId52" o:title=""/>
          </v:shape>
          <o:OLEObject Type="Embed" ProgID="Equation.DSMT4" ShapeID="_x0000_i1047" DrawAspect="Content" ObjectID="_1677571004" r:id="rId53"/>
        </w:object>
      </w:r>
      <w:r w:rsidR="00A21D2C" w:rsidRPr="00E246EA">
        <w:rPr>
          <w:rFonts w:ascii="Chu Van An" w:hAnsi="Chu Van An" w:cs="Chu Van An"/>
          <w:szCs w:val="24"/>
        </w:rPr>
        <w:t xml:space="preserve">. Giả sử </w:t>
      </w:r>
      <w:r w:rsidR="00E246EA" w:rsidRPr="00E246EA">
        <w:rPr>
          <w:rFonts w:ascii="Chu Van An" w:hAnsi="Chu Van An" w:cs="Chu Van An"/>
          <w:position w:val="-18"/>
          <w:szCs w:val="24"/>
        </w:rPr>
        <w:object w:dxaOrig="3060" w:dyaOrig="400" w14:anchorId="46CA510F">
          <v:shape id="_x0000_i1048" type="#_x0000_t75" style="width:153pt;height:19.8pt" o:ole="">
            <v:imagedata r:id="rId54" o:title=""/>
          </v:shape>
          <o:OLEObject Type="Embed" ProgID="Equation.DSMT4" ShapeID="_x0000_i1048" DrawAspect="Content" ObjectID="_1677571005" r:id="rId55"/>
        </w:object>
      </w:r>
      <w:r w:rsidR="00A21D2C" w:rsidRPr="00E246EA">
        <w:rPr>
          <w:rFonts w:ascii="Chu Van An" w:hAnsi="Chu Van An" w:cs="Chu Van An"/>
          <w:szCs w:val="24"/>
        </w:rPr>
        <w:t xml:space="preserve">. Tính độ dài đoạn thẳng </w:t>
      </w:r>
      <w:r w:rsidR="00E246EA" w:rsidRPr="00E246EA">
        <w:rPr>
          <w:rFonts w:ascii="Chu Van An" w:hAnsi="Chu Van An" w:cs="Chu Van An"/>
          <w:position w:val="-4"/>
          <w:szCs w:val="24"/>
        </w:rPr>
        <w:object w:dxaOrig="460" w:dyaOrig="260" w14:anchorId="048C1C32">
          <v:shape id="_x0000_i1049" type="#_x0000_t75" style="width:22.8pt;height:12.6pt" o:ole="">
            <v:imagedata r:id="rId56" o:title=""/>
          </v:shape>
          <o:OLEObject Type="Embed" ProgID="Equation.DSMT4" ShapeID="_x0000_i1049" DrawAspect="Content" ObjectID="_1677571006" r:id="rId57"/>
        </w:object>
      </w:r>
      <w:r w:rsidR="00A21D2C" w:rsidRPr="00E246EA">
        <w:rPr>
          <w:rFonts w:ascii="Chu Van An" w:hAnsi="Chu Van An" w:cs="Chu Van An"/>
          <w:szCs w:val="24"/>
        </w:rPr>
        <w:t>;</w:t>
      </w:r>
    </w:p>
    <w:p w14:paraId="5C77EB7A" w14:textId="214E0A50" w:rsidR="00F17714" w:rsidRPr="00E246EA" w:rsidRDefault="00A21D2C" w:rsidP="003D5293">
      <w:pPr>
        <w:rPr>
          <w:rFonts w:ascii="Chu Van An" w:hAnsi="Chu Van An" w:cs="Chu Van An"/>
          <w:szCs w:val="24"/>
        </w:rPr>
      </w:pPr>
      <w:r w:rsidRPr="00E246EA">
        <w:rPr>
          <w:rFonts w:ascii="Chu Van An" w:hAnsi="Chu Van An" w:cs="Chu Van An"/>
          <w:szCs w:val="24"/>
        </w:rPr>
        <w:t xml:space="preserve">2. </w:t>
      </w:r>
      <w:r w:rsidR="00C124EF" w:rsidRPr="00E246EA">
        <w:rPr>
          <w:rFonts w:ascii="Chu Van An" w:hAnsi="Chu Van An" w:cs="Chu Van An"/>
          <w:szCs w:val="24"/>
        </w:rPr>
        <w:t xml:space="preserve">Chứng minh </w:t>
      </w:r>
      <w:r w:rsidR="00E246EA" w:rsidRPr="00E246EA">
        <w:rPr>
          <w:rFonts w:ascii="Chu Van An" w:hAnsi="Chu Van An" w:cs="Chu Van An"/>
          <w:position w:val="-4"/>
          <w:szCs w:val="24"/>
        </w:rPr>
        <w:object w:dxaOrig="1160" w:dyaOrig="260" w14:anchorId="212150BE">
          <v:shape id="_x0000_i1050" type="#_x0000_t75" style="width:58.2pt;height:12.6pt" o:ole="">
            <v:imagedata r:id="rId58" o:title=""/>
          </v:shape>
          <o:OLEObject Type="Embed" ProgID="Equation.DSMT4" ShapeID="_x0000_i1050" DrawAspect="Content" ObjectID="_1677571007" r:id="rId59"/>
        </w:object>
      </w:r>
      <w:r w:rsidR="00C124EF" w:rsidRPr="00E246EA">
        <w:rPr>
          <w:rFonts w:ascii="Chu Van An" w:hAnsi="Chu Van An" w:cs="Chu Van An"/>
          <w:szCs w:val="24"/>
        </w:rPr>
        <w:t xml:space="preserve"> và </w:t>
      </w:r>
      <w:r w:rsidR="00E246EA" w:rsidRPr="00E246EA">
        <w:rPr>
          <w:rFonts w:ascii="Chu Van An" w:hAnsi="Chu Van An" w:cs="Chu Van An"/>
          <w:position w:val="-4"/>
          <w:szCs w:val="24"/>
        </w:rPr>
        <w:object w:dxaOrig="1520" w:dyaOrig="380" w14:anchorId="5EE22163">
          <v:shape id="_x0000_i1051" type="#_x0000_t75" style="width:75.6pt;height:18.6pt" o:ole="">
            <v:imagedata r:id="rId60" o:title=""/>
          </v:shape>
          <o:OLEObject Type="Embed" ProgID="Equation.DSMT4" ShapeID="_x0000_i1051" DrawAspect="Content" ObjectID="_1677571008" r:id="rId61"/>
        </w:object>
      </w:r>
      <w:r w:rsidR="007F2ECC" w:rsidRPr="00E246EA">
        <w:rPr>
          <w:rFonts w:ascii="Chu Van An" w:hAnsi="Chu Van An" w:cs="Chu Van An"/>
          <w:szCs w:val="24"/>
        </w:rPr>
        <w:t>;</w:t>
      </w:r>
    </w:p>
    <w:p w14:paraId="5C9EF3BA" w14:textId="6F9A3764" w:rsidR="00FB4511" w:rsidRPr="00E246EA" w:rsidRDefault="00135C1D" w:rsidP="003D5293">
      <w:pPr>
        <w:rPr>
          <w:rFonts w:ascii="Chu Van An" w:hAnsi="Chu Van An" w:cs="Chu Van An"/>
          <w:szCs w:val="24"/>
        </w:rPr>
      </w:pPr>
      <w:r w:rsidRPr="00E246EA">
        <w:rPr>
          <w:rFonts w:ascii="Chu Van An" w:hAnsi="Chu Van An" w:cs="Chu Van An"/>
          <w:szCs w:val="24"/>
        </w:rPr>
        <w:t xml:space="preserve">3. </w:t>
      </w:r>
      <w:r w:rsidR="00BD3E07" w:rsidRPr="00E246EA">
        <w:rPr>
          <w:rFonts w:ascii="Chu Van An" w:hAnsi="Chu Van An" w:cs="Chu Van An"/>
          <w:szCs w:val="24"/>
        </w:rPr>
        <w:t xml:space="preserve">Gọi giao điểm của </w:t>
      </w:r>
      <w:r w:rsidR="00E246EA" w:rsidRPr="00E246EA">
        <w:rPr>
          <w:rFonts w:ascii="Chu Van An" w:hAnsi="Chu Van An" w:cs="Chu Van An"/>
          <w:position w:val="-4"/>
          <w:szCs w:val="24"/>
        </w:rPr>
        <w:object w:dxaOrig="480" w:dyaOrig="260" w14:anchorId="6B8EF9B0">
          <v:shape id="_x0000_i1052" type="#_x0000_t75" style="width:24pt;height:12.6pt" o:ole="">
            <v:imagedata r:id="rId62" o:title=""/>
          </v:shape>
          <o:OLEObject Type="Embed" ProgID="Equation.DSMT4" ShapeID="_x0000_i1052" DrawAspect="Content" ObjectID="_1677571009" r:id="rId63"/>
        </w:object>
      </w:r>
      <w:r w:rsidR="00FB4511" w:rsidRPr="00E246EA">
        <w:rPr>
          <w:rFonts w:ascii="Chu Van An" w:hAnsi="Chu Van An" w:cs="Chu Van An"/>
          <w:szCs w:val="24"/>
        </w:rPr>
        <w:t xml:space="preserve"> và </w:t>
      </w:r>
      <w:r w:rsidR="00E246EA" w:rsidRPr="00E246EA">
        <w:rPr>
          <w:rFonts w:ascii="Chu Van An" w:hAnsi="Chu Van An" w:cs="Chu Van An"/>
          <w:position w:val="-4"/>
          <w:szCs w:val="24"/>
        </w:rPr>
        <w:object w:dxaOrig="440" w:dyaOrig="260" w14:anchorId="297984E5">
          <v:shape id="_x0000_i1053" type="#_x0000_t75" style="width:22.2pt;height:12.6pt" o:ole="">
            <v:imagedata r:id="rId64" o:title=""/>
          </v:shape>
          <o:OLEObject Type="Embed" ProgID="Equation.DSMT4" ShapeID="_x0000_i1053" DrawAspect="Content" ObjectID="_1677571010" r:id="rId65"/>
        </w:object>
      </w:r>
      <w:r w:rsidR="00FB4511" w:rsidRPr="00E246EA">
        <w:rPr>
          <w:rFonts w:ascii="Chu Van An" w:hAnsi="Chu Van An" w:cs="Chu Van An"/>
          <w:szCs w:val="24"/>
        </w:rPr>
        <w:t xml:space="preserve"> là </w:t>
      </w:r>
      <w:r w:rsidR="00E246EA" w:rsidRPr="00E246EA">
        <w:rPr>
          <w:rFonts w:ascii="Chu Van An" w:hAnsi="Chu Van An" w:cs="Chu Van An"/>
          <w:position w:val="-4"/>
          <w:szCs w:val="24"/>
        </w:rPr>
        <w:object w:dxaOrig="279" w:dyaOrig="260" w14:anchorId="3C9E1CF0">
          <v:shape id="_x0000_i1054" type="#_x0000_t75" style="width:13.8pt;height:12.6pt" o:ole="">
            <v:imagedata r:id="rId66" o:title=""/>
          </v:shape>
          <o:OLEObject Type="Embed" ProgID="Equation.DSMT4" ShapeID="_x0000_i1054" DrawAspect="Content" ObjectID="_1677571011" r:id="rId67"/>
        </w:object>
      </w:r>
      <w:r w:rsidR="00FB4511" w:rsidRPr="00E246EA">
        <w:rPr>
          <w:rFonts w:ascii="Chu Van An" w:hAnsi="Chu Van An" w:cs="Chu Van An"/>
          <w:szCs w:val="24"/>
        </w:rPr>
        <w:t xml:space="preserve">. Chứng minh </w:t>
      </w:r>
      <w:r w:rsidR="00E246EA" w:rsidRPr="00E246EA">
        <w:rPr>
          <w:rFonts w:ascii="Chu Van An" w:hAnsi="Chu Van An" w:cs="Chu Van An"/>
          <w:position w:val="-4"/>
          <w:szCs w:val="24"/>
        </w:rPr>
        <w:object w:dxaOrig="1120" w:dyaOrig="260" w14:anchorId="7A4D1985">
          <v:shape id="_x0000_i1055" type="#_x0000_t75" style="width:55.8pt;height:12.6pt" o:ole="">
            <v:imagedata r:id="rId68" o:title=""/>
          </v:shape>
          <o:OLEObject Type="Embed" ProgID="Equation.DSMT4" ShapeID="_x0000_i1055" DrawAspect="Content" ObjectID="_1677571012" r:id="rId69"/>
        </w:object>
      </w:r>
      <w:r w:rsidR="00E73BE9" w:rsidRPr="00E246EA">
        <w:rPr>
          <w:rFonts w:ascii="Chu Van An" w:hAnsi="Chu Van An" w:cs="Chu Van An"/>
          <w:szCs w:val="24"/>
        </w:rPr>
        <w:t>;</w:t>
      </w:r>
    </w:p>
    <w:p w14:paraId="551B6449" w14:textId="22E8BD63" w:rsidR="00A27085" w:rsidRPr="00E246EA" w:rsidRDefault="00FB4511" w:rsidP="003D5293">
      <w:pPr>
        <w:rPr>
          <w:rFonts w:ascii="Chu Van An" w:hAnsi="Chu Van An" w:cs="Chu Van An"/>
          <w:szCs w:val="24"/>
        </w:rPr>
      </w:pPr>
      <w:r w:rsidRPr="00E246EA">
        <w:rPr>
          <w:rFonts w:ascii="Chu Van An" w:hAnsi="Chu Van An" w:cs="Chu Van An"/>
          <w:szCs w:val="24"/>
        </w:rPr>
        <w:t>4.</w:t>
      </w:r>
      <w:r w:rsidR="00E73BE9" w:rsidRPr="00E246EA">
        <w:rPr>
          <w:rFonts w:ascii="Chu Van An" w:hAnsi="Chu Van An" w:cs="Chu Van An"/>
          <w:szCs w:val="24"/>
        </w:rPr>
        <w:t xml:space="preserve"> Chứng minh ba điểm </w:t>
      </w:r>
      <w:r w:rsidR="00E246EA" w:rsidRPr="00E246EA">
        <w:rPr>
          <w:rFonts w:ascii="Chu Van An" w:hAnsi="Chu Van An" w:cs="Chu Van An"/>
          <w:position w:val="-10"/>
          <w:szCs w:val="24"/>
        </w:rPr>
        <w:object w:dxaOrig="840" w:dyaOrig="320" w14:anchorId="26BD354A">
          <v:shape id="_x0000_i1056" type="#_x0000_t75" style="width:42pt;height:16.2pt" o:ole="">
            <v:imagedata r:id="rId70" o:title=""/>
          </v:shape>
          <o:OLEObject Type="Embed" ProgID="Equation.DSMT4" ShapeID="_x0000_i1056" DrawAspect="Content" ObjectID="_1677571013" r:id="rId71"/>
        </w:object>
      </w:r>
      <w:r w:rsidR="00A27085" w:rsidRPr="00E246EA">
        <w:rPr>
          <w:rFonts w:ascii="Chu Van An" w:hAnsi="Chu Van An" w:cs="Chu Van An"/>
          <w:szCs w:val="24"/>
        </w:rPr>
        <w:t xml:space="preserve"> thẳng hàng.</w:t>
      </w:r>
    </w:p>
    <w:p w14:paraId="555086F6" w14:textId="77777777" w:rsidR="00891419" w:rsidRPr="00E246EA" w:rsidRDefault="00A27085" w:rsidP="003D5293">
      <w:pPr>
        <w:rPr>
          <w:rFonts w:ascii="Chu Van An" w:hAnsi="Chu Van An" w:cs="Chu Van An"/>
          <w:szCs w:val="24"/>
        </w:rPr>
      </w:pPr>
      <w:r w:rsidRPr="00E246EA">
        <w:rPr>
          <w:rFonts w:ascii="Chu Van An" w:hAnsi="Chu Van An" w:cs="Chu Van An"/>
          <w:b/>
          <w:szCs w:val="24"/>
        </w:rPr>
        <w:t>Câu 5. (</w:t>
      </w:r>
      <w:r w:rsidR="00891419" w:rsidRPr="00E246EA">
        <w:rPr>
          <w:rFonts w:ascii="Chu Van An" w:hAnsi="Chu Van An" w:cs="Chu Van An"/>
          <w:b/>
          <w:szCs w:val="24"/>
        </w:rPr>
        <w:t>0,5 điểm)</w:t>
      </w:r>
      <w:r w:rsidR="00FB4511" w:rsidRPr="00E246EA">
        <w:rPr>
          <w:rFonts w:ascii="Chu Van An" w:hAnsi="Chu Van An" w:cs="Chu Van An"/>
          <w:b/>
          <w:szCs w:val="24"/>
        </w:rPr>
        <w:t xml:space="preserve"> </w:t>
      </w:r>
    </w:p>
    <w:p w14:paraId="47DF8F7E" w14:textId="2C2EA37B" w:rsidR="00E72BE1" w:rsidRPr="00E246EA" w:rsidRDefault="00997365" w:rsidP="003D5293">
      <w:pPr>
        <w:rPr>
          <w:rFonts w:ascii="Chu Van An" w:hAnsi="Chu Van An" w:cs="Chu Van An"/>
          <w:szCs w:val="24"/>
        </w:rPr>
      </w:pPr>
      <w:r w:rsidRPr="00E246EA">
        <w:rPr>
          <w:rFonts w:ascii="Chu Van An" w:hAnsi="Chu Van An" w:cs="Chu Van An"/>
          <w:szCs w:val="24"/>
        </w:rPr>
        <w:t xml:space="preserve">Cho hai biểu thức </w:t>
      </w:r>
      <w:r w:rsidR="00E246EA" w:rsidRPr="00E246EA">
        <w:rPr>
          <w:rFonts w:ascii="Chu Van An" w:hAnsi="Chu Van An" w:cs="Chu Van An"/>
          <w:position w:val="-10"/>
          <w:szCs w:val="24"/>
        </w:rPr>
        <w:object w:dxaOrig="1560" w:dyaOrig="320" w14:anchorId="36D8DD9C">
          <v:shape id="_x0000_i1057" type="#_x0000_t75" style="width:78pt;height:16.2pt" o:ole="">
            <v:imagedata r:id="rId72" o:title=""/>
          </v:shape>
          <o:OLEObject Type="Embed" ProgID="Equation.DSMT4" ShapeID="_x0000_i1057" DrawAspect="Content" ObjectID="_1677571014" r:id="rId73"/>
        </w:object>
      </w:r>
      <w:r w:rsidRPr="00E246EA">
        <w:rPr>
          <w:rFonts w:ascii="Chu Van An" w:hAnsi="Chu Van An" w:cs="Chu Van An"/>
          <w:szCs w:val="24"/>
        </w:rPr>
        <w:t xml:space="preserve"> và </w:t>
      </w:r>
      <w:r w:rsidR="00E246EA" w:rsidRPr="00E246EA">
        <w:rPr>
          <w:rFonts w:ascii="Chu Van An" w:hAnsi="Chu Van An" w:cs="Chu Van An"/>
          <w:position w:val="-10"/>
          <w:szCs w:val="24"/>
        </w:rPr>
        <w:object w:dxaOrig="1300" w:dyaOrig="380" w14:anchorId="206A4CD5">
          <v:shape id="_x0000_i1058" type="#_x0000_t75" style="width:64.8pt;height:18.6pt" o:ole="">
            <v:imagedata r:id="rId74" o:title=""/>
          </v:shape>
          <o:OLEObject Type="Embed" ProgID="Equation.DSMT4" ShapeID="_x0000_i1058" DrawAspect="Content" ObjectID="_1677571015" r:id="rId75"/>
        </w:object>
      </w:r>
      <w:r w:rsidRPr="00E246EA">
        <w:rPr>
          <w:rFonts w:ascii="Chu Van An" w:hAnsi="Chu Van An" w:cs="Chu Van An"/>
          <w:szCs w:val="24"/>
        </w:rPr>
        <w:t xml:space="preserve">. </w:t>
      </w:r>
      <w:r w:rsidR="00000920" w:rsidRPr="00E246EA">
        <w:rPr>
          <w:rFonts w:ascii="Chu Van An" w:hAnsi="Chu Van An" w:cs="Chu Van An"/>
          <w:szCs w:val="24"/>
        </w:rPr>
        <w:t xml:space="preserve">Biết </w:t>
      </w:r>
      <w:r w:rsidR="00E246EA" w:rsidRPr="00E246EA">
        <w:rPr>
          <w:rFonts w:ascii="Chu Van An" w:hAnsi="Chu Van An" w:cs="Chu Van An"/>
          <w:position w:val="-10"/>
          <w:szCs w:val="24"/>
        </w:rPr>
        <w:object w:dxaOrig="1080" w:dyaOrig="320" w14:anchorId="04969051">
          <v:shape id="_x0000_i1059" type="#_x0000_t75" style="width:54pt;height:16.2pt" o:ole="">
            <v:imagedata r:id="rId76" o:title=""/>
          </v:shape>
          <o:OLEObject Type="Embed" ProgID="Equation.DSMT4" ShapeID="_x0000_i1059" DrawAspect="Content" ObjectID="_1677571016" r:id="rId77"/>
        </w:object>
      </w:r>
      <w:r w:rsidR="00000920" w:rsidRPr="00E246EA">
        <w:rPr>
          <w:rFonts w:ascii="Chu Van An" w:hAnsi="Chu Van An" w:cs="Chu Van An"/>
          <w:szCs w:val="24"/>
        </w:rPr>
        <w:t xml:space="preserve">. Chứng minh rằng: </w:t>
      </w:r>
      <w:r w:rsidR="00E246EA" w:rsidRPr="00E246EA">
        <w:rPr>
          <w:rFonts w:ascii="Chu Van An" w:hAnsi="Chu Van An" w:cs="Chu Van An"/>
          <w:position w:val="-10"/>
          <w:szCs w:val="24"/>
        </w:rPr>
        <w:object w:dxaOrig="1280" w:dyaOrig="320" w14:anchorId="180DD97E">
          <v:shape id="_x0000_i1060" type="#_x0000_t75" style="width:64.2pt;height:16.2pt" o:ole="">
            <v:imagedata r:id="rId78" o:title=""/>
          </v:shape>
          <o:OLEObject Type="Embed" ProgID="Equation.DSMT4" ShapeID="_x0000_i1060" DrawAspect="Content" ObjectID="_1677571017" r:id="rId79"/>
        </w:object>
      </w:r>
      <w:r w:rsidR="00E72BE1" w:rsidRPr="00E246EA">
        <w:rPr>
          <w:rFonts w:ascii="Chu Van An" w:hAnsi="Chu Van An" w:cs="Chu Van An"/>
          <w:szCs w:val="24"/>
        </w:rPr>
        <w:t>.</w:t>
      </w:r>
    </w:p>
    <w:p w14:paraId="225C41DD" w14:textId="575E5F03" w:rsidR="00236067" w:rsidRPr="003C1549" w:rsidRDefault="00236067" w:rsidP="00E246EA">
      <w:pPr>
        <w:rPr>
          <w:rFonts w:ascii="Chu Van An" w:hAnsi="Chu Van An" w:cs="Chu Van An"/>
          <w:sz w:val="32"/>
          <w:szCs w:val="32"/>
        </w:rPr>
      </w:pPr>
    </w:p>
    <w:sectPr w:rsidR="00236067" w:rsidRPr="003C1549" w:rsidSect="00883219">
      <w:headerReference w:type="even" r:id="rId80"/>
      <w:headerReference w:type="default" r:id="rId81"/>
      <w:footerReference w:type="default" r:id="rId82"/>
      <w:headerReference w:type="first" r:id="rId83"/>
      <w:pgSz w:w="11907" w:h="16840" w:code="9"/>
      <w:pgMar w:top="851" w:right="851" w:bottom="851" w:left="1134" w:header="39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5CB5AB" w14:textId="77777777" w:rsidR="00210D28" w:rsidRDefault="00210D28" w:rsidP="005E2D38">
      <w:pPr>
        <w:spacing w:after="0" w:line="240" w:lineRule="auto"/>
      </w:pPr>
      <w:r>
        <w:separator/>
      </w:r>
    </w:p>
  </w:endnote>
  <w:endnote w:type="continuationSeparator" w:id="0">
    <w:p w14:paraId="7A36B06D" w14:textId="77777777" w:rsidR="00210D28" w:rsidRDefault="00210D28" w:rsidP="005E2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Duong Phuoc Sang">
    <w:altName w:val="Times New Roman"/>
    <w:charset w:val="00"/>
    <w:family w:val="roman"/>
    <w:pitch w:val="variable"/>
    <w:sig w:usb0="20002A87" w:usb1="80000000" w:usb2="00000008" w:usb3="00000000" w:csb0="000001FF" w:csb1="00000000"/>
  </w:font>
  <w:font w:name="Chu Van An">
    <w:altName w:val="Times New Roman"/>
    <w:charset w:val="00"/>
    <w:family w:val="roman"/>
    <w:pitch w:val="variable"/>
    <w:sig w:usb0="20002A87" w:usb1="80000000" w:usb2="00000008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637" w:type="dxa"/>
      <w:tblInd w:w="-323" w:type="dxa"/>
      <w:tblBorders>
        <w:top w:val="single" w:sz="18" w:space="0" w:color="C45911" w:themeColor="accent2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113" w:type="dxa"/>
        <w:bottom w:w="113" w:type="dxa"/>
      </w:tblCellMar>
      <w:tblLook w:val="04A0" w:firstRow="1" w:lastRow="0" w:firstColumn="1" w:lastColumn="0" w:noHBand="0" w:noVBand="1"/>
    </w:tblPr>
    <w:tblGrid>
      <w:gridCol w:w="10637"/>
    </w:tblGrid>
    <w:tr w:rsidR="00B272A3" w14:paraId="3E331971" w14:textId="77777777" w:rsidTr="001B72FD">
      <w:trPr>
        <w:trHeight w:val="380"/>
      </w:trPr>
      <w:tc>
        <w:tcPr>
          <w:tcW w:w="10637" w:type="dxa"/>
        </w:tcPr>
        <w:p w14:paraId="3C2C7A38" w14:textId="297848B9" w:rsidR="00B272A3" w:rsidRPr="00F26ACD" w:rsidRDefault="00B272A3" w:rsidP="001B72FD">
          <w:pPr>
            <w:pStyle w:val="Footer"/>
            <w:tabs>
              <w:tab w:val="clear" w:pos="4680"/>
              <w:tab w:val="clear" w:pos="9360"/>
            </w:tabs>
            <w:ind w:left="-103"/>
            <w:rPr>
              <w:rFonts w:ascii="Chu Van An" w:hAnsi="Chu Van An" w:cs="Chu Van An"/>
              <w:b/>
              <w:color w:val="0563C1" w:themeColor="hyperlink"/>
              <w:sz w:val="22"/>
              <w:u w:val="single"/>
            </w:rPr>
          </w:pPr>
          <w:r w:rsidRPr="00F26ACD">
            <w:rPr>
              <w:rFonts w:ascii="Chu Van An" w:hAnsi="Chu Van An" w:cs="Chu Van An"/>
              <w:b/>
              <w:color w:val="FF0000"/>
              <w:sz w:val="22"/>
            </w:rPr>
            <w:t>GV: Nguyễn Hữu P</w:t>
          </w:r>
          <w:r>
            <w:rPr>
              <w:rFonts w:ascii="Chu Van An" w:hAnsi="Chu Van An" w:cs="Chu Van An"/>
              <w:b/>
              <w:color w:val="FF0000"/>
              <w:sz w:val="22"/>
            </w:rPr>
            <w:t xml:space="preserve">húc 0888014879             </w:t>
          </w:r>
          <w:r w:rsidRPr="00F26ACD">
            <w:rPr>
              <w:rFonts w:ascii="Chu Van An" w:hAnsi="Chu Van An" w:cs="Chu Van An"/>
              <w:b/>
              <w:sz w:val="22"/>
            </w:rPr>
            <w:t xml:space="preserve">Facebook: </w:t>
          </w:r>
          <w:hyperlink r:id="rId1" w:history="1">
            <w:r w:rsidRPr="00F26ACD">
              <w:rPr>
                <w:rStyle w:val="Hyperlink"/>
                <w:rFonts w:ascii="Chu Van An" w:hAnsi="Chu Van An" w:cs="Chu Van An"/>
                <w:b/>
                <w:sz w:val="22"/>
              </w:rPr>
              <w:t>https://facebook.com/nhphuclk</w:t>
            </w:r>
          </w:hyperlink>
        </w:p>
        <w:p w14:paraId="3C104BD4" w14:textId="068AAA91" w:rsidR="00B272A3" w:rsidRPr="00F26ACD" w:rsidRDefault="00B272A3" w:rsidP="001B72FD">
          <w:pPr>
            <w:pStyle w:val="Footer"/>
            <w:tabs>
              <w:tab w:val="clear" w:pos="4680"/>
              <w:tab w:val="clear" w:pos="9360"/>
            </w:tabs>
            <w:ind w:left="-103"/>
            <w:rPr>
              <w:rStyle w:val="Hyperlink"/>
              <w:rFonts w:ascii="Chu Van An" w:hAnsi="Chu Van An" w:cs="Chu Van An"/>
              <w:b/>
              <w:color w:val="000000" w:themeColor="text1"/>
              <w:sz w:val="22"/>
              <w:u w:val="none"/>
            </w:rPr>
          </w:pPr>
          <w:r w:rsidRPr="00F26ACD">
            <w:rPr>
              <w:rFonts w:ascii="Chu Van An" w:hAnsi="Chu Van An" w:cs="Chu Van An"/>
              <w:b/>
              <w:sz w:val="22"/>
            </w:rPr>
            <w:t xml:space="preserve">Website: </w:t>
          </w:r>
          <w:hyperlink r:id="rId2" w:history="1">
            <w:r w:rsidRPr="00F26ACD">
              <w:rPr>
                <w:rStyle w:val="Hyperlink"/>
                <w:rFonts w:ascii="Chu Van An" w:hAnsi="Chu Van An" w:cs="Chu Van An"/>
                <w:b/>
                <w:sz w:val="22"/>
              </w:rPr>
              <w:t>https://chiasefull.com</w:t>
            </w:r>
          </w:hyperlink>
          <w:r w:rsidRPr="00F26ACD">
            <w:rPr>
              <w:rStyle w:val="Hyperlink"/>
              <w:rFonts w:ascii="Chu Van An" w:hAnsi="Chu Van An" w:cs="Chu Van An"/>
              <w:color w:val="0000FF"/>
              <w:sz w:val="22"/>
              <w:u w:val="none"/>
            </w:rPr>
            <w:t xml:space="preserve">                         </w:t>
          </w:r>
          <w:r>
            <w:rPr>
              <w:rStyle w:val="Hyperlink"/>
              <w:rFonts w:ascii="Chu Van An" w:hAnsi="Chu Van An" w:cs="Chu Van An"/>
              <w:color w:val="0000FF"/>
              <w:sz w:val="22"/>
              <w:u w:val="none"/>
            </w:rPr>
            <w:t xml:space="preserve"> </w:t>
          </w:r>
          <w:r w:rsidRPr="00F26ACD">
            <w:rPr>
              <w:rStyle w:val="Hyperlink"/>
              <w:rFonts w:ascii="Chu Van An" w:hAnsi="Chu Van An" w:cs="Chu Van An"/>
              <w:b/>
              <w:color w:val="000000" w:themeColor="text1"/>
              <w:sz w:val="22"/>
              <w:u w:val="none"/>
            </w:rPr>
            <w:t>Youtube:</w:t>
          </w:r>
          <w:hyperlink r:id="rId3" w:history="1">
            <w:r w:rsidRPr="00F26ACD">
              <w:rPr>
                <w:rStyle w:val="Hyperlink"/>
                <w:rFonts w:ascii="Chu Van An" w:hAnsi="Chu Van An" w:cs="Chu Van An"/>
                <w:b/>
                <w:sz w:val="22"/>
              </w:rPr>
              <w:t>https://youtube.com/nguyenhuuphuc2017</w:t>
            </w:r>
          </w:hyperlink>
        </w:p>
        <w:p w14:paraId="1E6AB8F0" w14:textId="77777777" w:rsidR="00B272A3" w:rsidRPr="001B72FD" w:rsidRDefault="00B272A3" w:rsidP="001B72FD">
          <w:pPr>
            <w:pStyle w:val="Footer"/>
            <w:tabs>
              <w:tab w:val="clear" w:pos="4680"/>
              <w:tab w:val="clear" w:pos="9360"/>
            </w:tabs>
            <w:ind w:left="-103"/>
            <w:rPr>
              <w:rFonts w:ascii="Palatino Linotype" w:hAnsi="Palatino Linotype"/>
              <w:b/>
              <w:color w:val="0000FF"/>
              <w:u w:val="single"/>
            </w:rPr>
          </w:pPr>
        </w:p>
        <w:p w14:paraId="6079DD7E" w14:textId="08BF5794" w:rsidR="00B272A3" w:rsidRPr="00CD58C2" w:rsidRDefault="00B272A3" w:rsidP="00F475F3">
          <w:pPr>
            <w:pStyle w:val="Footer"/>
            <w:rPr>
              <w:b/>
            </w:rPr>
          </w:pPr>
          <w:r w:rsidRPr="00CD58C2">
            <w:rPr>
              <w:b/>
            </w:rPr>
            <w:t xml:space="preserve">                                          </w:t>
          </w:r>
        </w:p>
      </w:tc>
    </w:tr>
  </w:tbl>
  <w:p w14:paraId="4963E8C1" w14:textId="77777777" w:rsidR="00B272A3" w:rsidRDefault="00B272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399AEE" w14:textId="77777777" w:rsidR="00210D28" w:rsidRDefault="00210D28" w:rsidP="005E2D38">
      <w:pPr>
        <w:spacing w:after="0" w:line="240" w:lineRule="auto"/>
      </w:pPr>
      <w:r>
        <w:separator/>
      </w:r>
    </w:p>
  </w:footnote>
  <w:footnote w:type="continuationSeparator" w:id="0">
    <w:p w14:paraId="07945094" w14:textId="77777777" w:rsidR="00210D28" w:rsidRDefault="00210D28" w:rsidP="005E2D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B9DAB" w14:textId="77777777" w:rsidR="00B272A3" w:rsidRDefault="00210D28">
    <w:pPr>
      <w:pStyle w:val="Header"/>
    </w:pPr>
    <w:r>
      <w:rPr>
        <w:noProof/>
      </w:rPr>
      <w:pict w14:anchorId="5CA7B6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205735" o:spid="_x0000_s2050" type="#_x0000_t75" style="position:absolute;margin-left:0;margin-top:0;width:467.75pt;height:467.75pt;z-index:-251655168;mso-position-horizontal:center;mso-position-horizontal-relative:margin;mso-position-vertical:center;mso-position-vertical-relative:margin" o:allowincell="f">
          <v:imagedata r:id="rId1" o:title="LoGoTHCS5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258" w:type="pct"/>
      <w:tblBorders>
        <w:top w:val="none" w:sz="0" w:space="0" w:color="auto"/>
        <w:left w:val="none" w:sz="0" w:space="0" w:color="auto"/>
        <w:bottom w:val="single" w:sz="18" w:space="0" w:color="C45911" w:themeColor="accent2" w:themeShade="BF"/>
        <w:right w:val="none" w:sz="0" w:space="0" w:color="auto"/>
        <w:insideH w:val="none" w:sz="0" w:space="0" w:color="auto"/>
        <w:insideV w:val="none" w:sz="0" w:space="0" w:color="auto"/>
      </w:tblBorders>
      <w:tblCellMar>
        <w:top w:w="113" w:type="dxa"/>
        <w:bottom w:w="113" w:type="dxa"/>
      </w:tblCellMar>
      <w:tblLook w:val="04A0" w:firstRow="1" w:lastRow="0" w:firstColumn="1" w:lastColumn="0" w:noHBand="0" w:noVBand="1"/>
    </w:tblPr>
    <w:tblGrid>
      <w:gridCol w:w="10434"/>
    </w:tblGrid>
    <w:tr w:rsidR="00B272A3" w:rsidRPr="00F475F3" w14:paraId="5A57DFC5" w14:textId="77777777" w:rsidTr="009214A9">
      <w:trPr>
        <w:trHeight w:val="455"/>
      </w:trPr>
      <w:tc>
        <w:tcPr>
          <w:tcW w:w="5000" w:type="pct"/>
          <w:vAlign w:val="center"/>
        </w:tcPr>
        <w:p w14:paraId="5F97B717" w14:textId="573AB70F" w:rsidR="00B272A3" w:rsidRPr="005F2C23" w:rsidRDefault="00B272A3" w:rsidP="009214A9">
          <w:pPr>
            <w:pStyle w:val="Header"/>
            <w:tabs>
              <w:tab w:val="clear" w:pos="4680"/>
              <w:tab w:val="center" w:pos="3686"/>
            </w:tabs>
            <w:jc w:val="center"/>
            <w:rPr>
              <w:rFonts w:ascii="Chu Van An" w:hAnsi="Chu Van An" w:cs="Chu Van An"/>
              <w:b/>
              <w:color w:val="0000CC"/>
              <w:szCs w:val="24"/>
              <w:lang w:val="fr-FR"/>
            </w:rPr>
          </w:pPr>
          <w:r w:rsidRPr="005F2C23">
            <w:rPr>
              <w:rFonts w:ascii="Chu Van An" w:hAnsi="Chu Van An" w:cs="Chu Van An"/>
              <w:b/>
              <w:caps/>
              <w:noProof/>
              <w:color w:val="808080" w:themeColor="background1" w:themeShade="80"/>
              <w:szCs w:val="24"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 wp14:anchorId="2A7BAEF6" wp14:editId="23C2A5BA">
                    <wp:simplePos x="0" y="0"/>
                    <wp:positionH relativeFrom="page">
                      <wp:posOffset>-647065</wp:posOffset>
                    </wp:positionH>
                    <wp:positionV relativeFrom="page">
                      <wp:posOffset>-283210</wp:posOffset>
                    </wp:positionV>
                    <wp:extent cx="1699895" cy="1026795"/>
                    <wp:effectExtent l="0" t="0" r="0" b="1905"/>
                    <wp:wrapNone/>
                    <wp:docPr id="158" name="Group 15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699895" cy="1026795"/>
                              <a:chOff x="0" y="0"/>
                              <a:chExt cx="1700784" cy="1027640"/>
                            </a:xfrm>
                          </wpg:grpSpPr>
                          <wpg:grpSp>
                            <wpg:cNvPr id="159" name="Group 159"/>
                            <wpg:cNvGrpSpPr/>
                            <wpg:grpSpPr>
                              <a:xfrm>
                                <a:off x="0" y="0"/>
                                <a:ext cx="1700784" cy="1027640"/>
                                <a:chOff x="0" y="0"/>
                                <a:chExt cx="1700784" cy="1027640"/>
                              </a:xfrm>
                            </wpg:grpSpPr>
                            <wps:wsp>
                              <wps:cNvPr id="160" name="Rectangle 160"/>
                              <wps:cNvSpPr/>
                              <wps:spPr>
                                <a:xfrm>
                                  <a:off x="0" y="0"/>
                                  <a:ext cx="1700784" cy="102412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" name="Rectangle 1"/>
                              <wps:cNvSpPr/>
                              <wps:spPr>
                                <a:xfrm>
                                  <a:off x="228600" y="0"/>
                                  <a:ext cx="1463040" cy="1014984"/>
                                </a:xfrm>
                                <a:custGeom>
                                  <a:avLst/>
                                  <a:gdLst>
                                    <a:gd name="connsiteX0" fmla="*/ 0 w 1462822"/>
                                    <a:gd name="connsiteY0" fmla="*/ 0 h 1014481"/>
                                    <a:gd name="connsiteX1" fmla="*/ 1462822 w 1462822"/>
                                    <a:gd name="connsiteY1" fmla="*/ 0 h 1014481"/>
                                    <a:gd name="connsiteX2" fmla="*/ 1462822 w 1462822"/>
                                    <a:gd name="connsiteY2" fmla="*/ 1014481 h 1014481"/>
                                    <a:gd name="connsiteX3" fmla="*/ 0 w 1462822"/>
                                    <a:gd name="connsiteY3" fmla="*/ 1014481 h 1014481"/>
                                    <a:gd name="connsiteX4" fmla="*/ 0 w 1462822"/>
                                    <a:gd name="connsiteY4" fmla="*/ 0 h 1014481"/>
                                    <a:gd name="connsiteX0" fmla="*/ 0 w 1462822"/>
                                    <a:gd name="connsiteY0" fmla="*/ 0 h 1014481"/>
                                    <a:gd name="connsiteX1" fmla="*/ 1462822 w 1462822"/>
                                    <a:gd name="connsiteY1" fmla="*/ 0 h 1014481"/>
                                    <a:gd name="connsiteX2" fmla="*/ 910372 w 1462822"/>
                                    <a:gd name="connsiteY2" fmla="*/ 376306 h 1014481"/>
                                    <a:gd name="connsiteX3" fmla="*/ 0 w 1462822"/>
                                    <a:gd name="connsiteY3" fmla="*/ 1014481 h 1014481"/>
                                    <a:gd name="connsiteX4" fmla="*/ 0 w 1462822"/>
                                    <a:gd name="connsiteY4" fmla="*/ 0 h 101448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462822" h="1014481">
                                      <a:moveTo>
                                        <a:pt x="0" y="0"/>
                                      </a:moveTo>
                                      <a:lnTo>
                                        <a:pt x="1462822" y="0"/>
                                      </a:lnTo>
                                      <a:lnTo>
                                        <a:pt x="910372" y="376306"/>
                                      </a:lnTo>
                                      <a:lnTo>
                                        <a:pt x="0" y="101448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" name="Rectangle 162"/>
                              <wps:cNvSpPr/>
                              <wps:spPr>
                                <a:xfrm>
                                  <a:off x="200093" y="3512"/>
                                  <a:ext cx="1472183" cy="1024128"/>
                                </a:xfrm>
                                <a:prstGeom prst="rect">
                                  <a:avLst/>
                                </a:prstGeom>
                                <a:blipFill>
                                  <a:blip r:embed="rId1"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63" name="Text Box 163"/>
                            <wps:cNvSpPr txBox="1"/>
                            <wps:spPr>
                              <a:xfrm flipH="1">
                                <a:off x="237067" y="18942"/>
                                <a:ext cx="442824" cy="375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1AE233E" w14:textId="48167B2C" w:rsidR="00B272A3" w:rsidRPr="009214A9" w:rsidRDefault="00B272A3">
                                  <w:pPr>
                                    <w:pStyle w:val="Header"/>
                                    <w:tabs>
                                      <w:tab w:val="clear" w:pos="4680"/>
                                      <w:tab w:val="clear" w:pos="9360"/>
                                    </w:tabs>
                                    <w:jc w:val="right"/>
                                    <w:rPr>
                                      <w:szCs w:val="24"/>
                                    </w:rPr>
                                  </w:pPr>
                                  <w:r w:rsidRPr="009214A9">
                                    <w:rPr>
                                      <w:szCs w:val="24"/>
                                    </w:rPr>
                                    <w:fldChar w:fldCharType="begin"/>
                                  </w:r>
                                  <w:r w:rsidRPr="009214A9">
                                    <w:rPr>
                                      <w:szCs w:val="24"/>
                                    </w:rPr>
                                    <w:instrText xml:space="preserve"> PAGE   \* MERGEFORMAT </w:instrText>
                                  </w:r>
                                  <w:r w:rsidRPr="009214A9">
                                    <w:rPr>
                                      <w:szCs w:val="24"/>
                                    </w:rPr>
                                    <w:fldChar w:fldCharType="separate"/>
                                  </w:r>
                                  <w:r w:rsidR="000B0E8B">
                                    <w:rPr>
                                      <w:noProof/>
                                      <w:szCs w:val="24"/>
                                    </w:rPr>
                                    <w:t>1</w:t>
                                  </w:r>
                                  <w:r w:rsidRPr="009214A9">
                                    <w:rPr>
                                      <w:noProof/>
                                      <w:szCs w:val="24"/>
                                    </w:rPr>
                                    <w:fldChar w:fldCharType="end"/>
                                  </w:r>
                                  <w:r w:rsidRPr="009214A9">
                                    <w:rPr>
                                      <w:noProof/>
                                      <w:szCs w:val="24"/>
                                    </w:rPr>
                                    <w:t>/</w:t>
                                  </w:r>
                                  <w:r w:rsidRPr="009214A9">
                                    <w:rPr>
                                      <w:noProof/>
                                      <w:szCs w:val="24"/>
                                    </w:rPr>
                                    <w:fldChar w:fldCharType="begin"/>
                                  </w:r>
                                  <w:r w:rsidRPr="009214A9">
                                    <w:rPr>
                                      <w:noProof/>
                                      <w:szCs w:val="24"/>
                                    </w:rPr>
                                    <w:instrText xml:space="preserve"> NUMPAGES   \* MERGEFORMAT </w:instrText>
                                  </w:r>
                                  <w:r w:rsidRPr="009214A9">
                                    <w:rPr>
                                      <w:noProof/>
                                      <w:szCs w:val="24"/>
                                    </w:rPr>
                                    <w:fldChar w:fldCharType="separate"/>
                                  </w:r>
                                  <w:r w:rsidR="000B0E8B">
                                    <w:rPr>
                                      <w:noProof/>
                                      <w:szCs w:val="24"/>
                                    </w:rPr>
                                    <w:t>1</w:t>
                                  </w:r>
                                  <w:r w:rsidRPr="009214A9">
                                    <w:rPr>
                                      <w:noProof/>
                                      <w:szCs w:val="24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A7BAEF6" id="Group 158" o:spid="_x0000_s1026" style="position:absolute;left:0;text-align:left;margin-left:-50.95pt;margin-top:-22.3pt;width:133.85pt;height:80.85pt;z-index:-251653120;mso-position-horizontal-relative:page;mso-position-vertical-relative:page;mso-width-relative:margin;mso-height-relative:margin" coordsize="17007,102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">
                    <v:group id="Group 159" o:spid="_x0000_s1027" style="position:absolute;width:17007;height:10276" coordsize="17007,10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      <v:fill opacity="0"/>
                      </v:rect>
      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" path="m,l1462822,,910372,376306,,1014481,,xe" fillcolor="yellow" stroked="f" strokeweight="1pt">
                        <v:stroke joinstyle="miter"/>
                        <v:path arrowok="t" o:connecttype="custom" o:connectlocs="0,0;1463040,0;910508,376493;0,1014984;0,0" o:connectangles="0,0,0,0,0"/>
                      </v:shape>
                      <v:rect id="Rectangle 162" o:spid="_x0000_s1030" style="position:absolute;left:2000;top:35;width:14722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      <v:fill r:id="rId2" o:title="" recolor="t" rotate="t" type="frame"/>
                      </v:rect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      <v:textbox inset=",7.2pt,,7.2pt">
                        <w:txbxContent>
                          <w:p w14:paraId="31AE233E" w14:textId="48167B2C" w:rsidR="00B272A3" w:rsidRPr="009214A9" w:rsidRDefault="00B272A3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szCs w:val="24"/>
                              </w:rPr>
                            </w:pPr>
                            <w:r w:rsidRPr="009214A9">
                              <w:rPr>
                                <w:szCs w:val="24"/>
                              </w:rPr>
                              <w:fldChar w:fldCharType="begin"/>
                            </w:r>
                            <w:r w:rsidRPr="009214A9">
                              <w:rPr>
                                <w:szCs w:val="24"/>
                              </w:rPr>
                              <w:instrText xml:space="preserve"> PAGE   \* MERGEFORMAT </w:instrText>
                            </w:r>
                            <w:r w:rsidRPr="009214A9">
                              <w:rPr>
                                <w:szCs w:val="24"/>
                              </w:rPr>
                              <w:fldChar w:fldCharType="separate"/>
                            </w:r>
                            <w:r w:rsidR="000B0E8B">
                              <w:rPr>
                                <w:noProof/>
                                <w:szCs w:val="24"/>
                              </w:rPr>
                              <w:t>1</w:t>
                            </w:r>
                            <w:r w:rsidRPr="009214A9">
                              <w:rPr>
                                <w:noProof/>
                                <w:szCs w:val="24"/>
                              </w:rPr>
                              <w:fldChar w:fldCharType="end"/>
                            </w:r>
                            <w:r w:rsidRPr="009214A9">
                              <w:rPr>
                                <w:noProof/>
                                <w:szCs w:val="24"/>
                              </w:rPr>
                              <w:t>/</w:t>
                            </w:r>
                            <w:r w:rsidRPr="009214A9">
                              <w:rPr>
                                <w:noProof/>
                                <w:szCs w:val="24"/>
                              </w:rPr>
                              <w:fldChar w:fldCharType="begin"/>
                            </w:r>
                            <w:r w:rsidRPr="009214A9">
                              <w:rPr>
                                <w:noProof/>
                                <w:szCs w:val="24"/>
                              </w:rPr>
                              <w:instrText xml:space="preserve"> NUMPAGES   \* MERGEFORMAT </w:instrText>
                            </w:r>
                            <w:r w:rsidRPr="009214A9">
                              <w:rPr>
                                <w:noProof/>
                                <w:szCs w:val="24"/>
                              </w:rPr>
                              <w:fldChar w:fldCharType="separate"/>
                            </w:r>
                            <w:r w:rsidR="000B0E8B">
                              <w:rPr>
                                <w:noProof/>
                                <w:szCs w:val="24"/>
                              </w:rPr>
                              <w:t>1</w:t>
                            </w:r>
                            <w:r w:rsidRPr="009214A9">
                              <w:rPr>
                                <w:noProof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5F2C23">
            <w:rPr>
              <w:rFonts w:ascii="Chu Van An" w:hAnsi="Chu Van An" w:cs="Chu Van An"/>
              <w:b/>
              <w:color w:val="FF0000"/>
              <w:szCs w:val="24"/>
            </w:rPr>
            <w:t>Thầy Phúc Toán – GV dạy Toán Online</w:t>
          </w:r>
        </w:p>
      </w:tc>
    </w:tr>
  </w:tbl>
  <w:p w14:paraId="7830706A" w14:textId="75C77BF1" w:rsidR="00B272A3" w:rsidRDefault="00B272A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0D130A" w14:textId="77777777" w:rsidR="00B272A3" w:rsidRDefault="00210D28">
    <w:pPr>
      <w:pStyle w:val="Header"/>
    </w:pPr>
    <w:r>
      <w:rPr>
        <w:noProof/>
      </w:rPr>
      <w:pict w14:anchorId="56EBDD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205734" o:spid="_x0000_s2049" type="#_x0000_t75" style="position:absolute;margin-left:0;margin-top:0;width:467.75pt;height:467.75pt;z-index:-251656192;mso-position-horizontal:center;mso-position-horizontal-relative:margin;mso-position-vertical:center;mso-position-vertical-relative:margin" o:allowincell="f">
          <v:imagedata r:id="rId1" o:title="LoGoTHCS5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16379"/>
    <w:multiLevelType w:val="hybridMultilevel"/>
    <w:tmpl w:val="E216F8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A4FC3"/>
    <w:multiLevelType w:val="hybridMultilevel"/>
    <w:tmpl w:val="500EC2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9614D"/>
    <w:multiLevelType w:val="hybridMultilevel"/>
    <w:tmpl w:val="BFFCB6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77809"/>
    <w:multiLevelType w:val="hybridMultilevel"/>
    <w:tmpl w:val="933850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74D0A"/>
    <w:multiLevelType w:val="hybridMultilevel"/>
    <w:tmpl w:val="800CB1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C7534"/>
    <w:multiLevelType w:val="hybridMultilevel"/>
    <w:tmpl w:val="528A02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7C4165"/>
    <w:multiLevelType w:val="hybridMultilevel"/>
    <w:tmpl w:val="127214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F47138"/>
    <w:multiLevelType w:val="hybridMultilevel"/>
    <w:tmpl w:val="C5F49C24"/>
    <w:lvl w:ilvl="0" w:tplc="C212B012">
      <w:start w:val="1"/>
      <w:numFmt w:val="lowerLetter"/>
      <w:pStyle w:val="MTDisplayEquation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367710"/>
    <w:multiLevelType w:val="hybridMultilevel"/>
    <w:tmpl w:val="A32661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062F58"/>
    <w:multiLevelType w:val="hybridMultilevel"/>
    <w:tmpl w:val="312493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E679E8"/>
    <w:multiLevelType w:val="hybridMultilevel"/>
    <w:tmpl w:val="5290F7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AC607D"/>
    <w:multiLevelType w:val="multilevel"/>
    <w:tmpl w:val="59E4F9F4"/>
    <w:lvl w:ilvl="0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upperRoman"/>
      <w:pStyle w:val="ABCH1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ABCH2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ABCH3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ABCH4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6519369F"/>
    <w:multiLevelType w:val="hybridMultilevel"/>
    <w:tmpl w:val="B56CA904"/>
    <w:lvl w:ilvl="0" w:tplc="2312CE24">
      <w:start w:val="3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B10C3B"/>
    <w:multiLevelType w:val="hybridMultilevel"/>
    <w:tmpl w:val="63F075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1D1802"/>
    <w:multiLevelType w:val="hybridMultilevel"/>
    <w:tmpl w:val="21C4CB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852577"/>
    <w:multiLevelType w:val="hybridMultilevel"/>
    <w:tmpl w:val="C5F61F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1E7944"/>
    <w:multiLevelType w:val="hybridMultilevel"/>
    <w:tmpl w:val="7C265FBA"/>
    <w:lvl w:ilvl="0" w:tplc="3A2E5F4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</w:num>
  <w:num w:numId="8">
    <w:abstractNumId w:val="12"/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14"/>
  </w:num>
  <w:num w:numId="12">
    <w:abstractNumId w:val="10"/>
  </w:num>
  <w:num w:numId="13">
    <w:abstractNumId w:val="4"/>
  </w:num>
  <w:num w:numId="14">
    <w:abstractNumId w:val="5"/>
  </w:num>
  <w:num w:numId="15">
    <w:abstractNumId w:val="9"/>
  </w:num>
  <w:num w:numId="16">
    <w:abstractNumId w:val="2"/>
  </w:num>
  <w:num w:numId="17">
    <w:abstractNumId w:val="3"/>
  </w:num>
  <w:num w:numId="18">
    <w:abstractNumId w:val="8"/>
  </w:num>
  <w:num w:numId="19">
    <w:abstractNumId w:val="0"/>
  </w:num>
  <w:num w:numId="20">
    <w:abstractNumId w:val="13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414"/>
    <w:rsid w:val="000003CD"/>
    <w:rsid w:val="00000524"/>
    <w:rsid w:val="00000586"/>
    <w:rsid w:val="00000920"/>
    <w:rsid w:val="00000BF4"/>
    <w:rsid w:val="00000DBF"/>
    <w:rsid w:val="00001609"/>
    <w:rsid w:val="00001D74"/>
    <w:rsid w:val="000023F1"/>
    <w:rsid w:val="00002667"/>
    <w:rsid w:val="0000314C"/>
    <w:rsid w:val="00003C1C"/>
    <w:rsid w:val="00003D29"/>
    <w:rsid w:val="00004095"/>
    <w:rsid w:val="000042B7"/>
    <w:rsid w:val="000047B5"/>
    <w:rsid w:val="00004958"/>
    <w:rsid w:val="00005080"/>
    <w:rsid w:val="000060F1"/>
    <w:rsid w:val="000063DA"/>
    <w:rsid w:val="000064A8"/>
    <w:rsid w:val="00006810"/>
    <w:rsid w:val="00006E0F"/>
    <w:rsid w:val="00007217"/>
    <w:rsid w:val="00007E6F"/>
    <w:rsid w:val="00011371"/>
    <w:rsid w:val="00011987"/>
    <w:rsid w:val="000121F8"/>
    <w:rsid w:val="00013735"/>
    <w:rsid w:val="00013B02"/>
    <w:rsid w:val="00014CC2"/>
    <w:rsid w:val="00014F4C"/>
    <w:rsid w:val="00014FBC"/>
    <w:rsid w:val="00015227"/>
    <w:rsid w:val="00016E11"/>
    <w:rsid w:val="00017EA1"/>
    <w:rsid w:val="00021DF5"/>
    <w:rsid w:val="000232EF"/>
    <w:rsid w:val="000235DC"/>
    <w:rsid w:val="0002625E"/>
    <w:rsid w:val="0002697F"/>
    <w:rsid w:val="00026A60"/>
    <w:rsid w:val="00026C1F"/>
    <w:rsid w:val="00027BDD"/>
    <w:rsid w:val="000306E3"/>
    <w:rsid w:val="00030B44"/>
    <w:rsid w:val="00030D3B"/>
    <w:rsid w:val="0003129E"/>
    <w:rsid w:val="00031356"/>
    <w:rsid w:val="000315F9"/>
    <w:rsid w:val="00031BCE"/>
    <w:rsid w:val="000322D2"/>
    <w:rsid w:val="000335EB"/>
    <w:rsid w:val="00035C17"/>
    <w:rsid w:val="00036D33"/>
    <w:rsid w:val="00037357"/>
    <w:rsid w:val="0003785C"/>
    <w:rsid w:val="00037AD5"/>
    <w:rsid w:val="00040218"/>
    <w:rsid w:val="00040533"/>
    <w:rsid w:val="000407AB"/>
    <w:rsid w:val="00040AA3"/>
    <w:rsid w:val="00042DF7"/>
    <w:rsid w:val="0004333A"/>
    <w:rsid w:val="00043389"/>
    <w:rsid w:val="00044F96"/>
    <w:rsid w:val="00045621"/>
    <w:rsid w:val="0004636E"/>
    <w:rsid w:val="00046421"/>
    <w:rsid w:val="0005050F"/>
    <w:rsid w:val="000511D8"/>
    <w:rsid w:val="00051214"/>
    <w:rsid w:val="00051403"/>
    <w:rsid w:val="000517FB"/>
    <w:rsid w:val="000519EB"/>
    <w:rsid w:val="00051B34"/>
    <w:rsid w:val="00051ECD"/>
    <w:rsid w:val="000522CC"/>
    <w:rsid w:val="00052F07"/>
    <w:rsid w:val="000530D4"/>
    <w:rsid w:val="000539C7"/>
    <w:rsid w:val="00054606"/>
    <w:rsid w:val="00054E23"/>
    <w:rsid w:val="0005547C"/>
    <w:rsid w:val="00055ACE"/>
    <w:rsid w:val="00056E09"/>
    <w:rsid w:val="000571B2"/>
    <w:rsid w:val="00060496"/>
    <w:rsid w:val="000605BD"/>
    <w:rsid w:val="000619B6"/>
    <w:rsid w:val="00061B73"/>
    <w:rsid w:val="0006260A"/>
    <w:rsid w:val="00062C03"/>
    <w:rsid w:val="00062E0D"/>
    <w:rsid w:val="00063DF0"/>
    <w:rsid w:val="00064D8D"/>
    <w:rsid w:val="00065820"/>
    <w:rsid w:val="00065C6B"/>
    <w:rsid w:val="00065D87"/>
    <w:rsid w:val="00066186"/>
    <w:rsid w:val="00066444"/>
    <w:rsid w:val="00066AE0"/>
    <w:rsid w:val="000672D9"/>
    <w:rsid w:val="00067E18"/>
    <w:rsid w:val="000700E4"/>
    <w:rsid w:val="000702CE"/>
    <w:rsid w:val="0007130D"/>
    <w:rsid w:val="000716E7"/>
    <w:rsid w:val="0007197B"/>
    <w:rsid w:val="00071E3E"/>
    <w:rsid w:val="00072889"/>
    <w:rsid w:val="00072BE3"/>
    <w:rsid w:val="00072ED9"/>
    <w:rsid w:val="00077BB9"/>
    <w:rsid w:val="00077F52"/>
    <w:rsid w:val="00077F56"/>
    <w:rsid w:val="00081080"/>
    <w:rsid w:val="00081343"/>
    <w:rsid w:val="000825FA"/>
    <w:rsid w:val="00082715"/>
    <w:rsid w:val="00082F03"/>
    <w:rsid w:val="000830F3"/>
    <w:rsid w:val="00083844"/>
    <w:rsid w:val="00084536"/>
    <w:rsid w:val="0008598A"/>
    <w:rsid w:val="000867A3"/>
    <w:rsid w:val="00086A8D"/>
    <w:rsid w:val="00086C36"/>
    <w:rsid w:val="00087C7C"/>
    <w:rsid w:val="000906D6"/>
    <w:rsid w:val="00090AE4"/>
    <w:rsid w:val="00090F5E"/>
    <w:rsid w:val="00092352"/>
    <w:rsid w:val="000925DE"/>
    <w:rsid w:val="00092AA7"/>
    <w:rsid w:val="00092C3E"/>
    <w:rsid w:val="0009321A"/>
    <w:rsid w:val="000942DC"/>
    <w:rsid w:val="00094DDF"/>
    <w:rsid w:val="00094E23"/>
    <w:rsid w:val="0009513C"/>
    <w:rsid w:val="0009599A"/>
    <w:rsid w:val="00095AAD"/>
    <w:rsid w:val="00096C2E"/>
    <w:rsid w:val="00097C39"/>
    <w:rsid w:val="00097F63"/>
    <w:rsid w:val="000A059C"/>
    <w:rsid w:val="000A0991"/>
    <w:rsid w:val="000A1A20"/>
    <w:rsid w:val="000A1F1F"/>
    <w:rsid w:val="000A394B"/>
    <w:rsid w:val="000A45EB"/>
    <w:rsid w:val="000A46C4"/>
    <w:rsid w:val="000A4916"/>
    <w:rsid w:val="000A4928"/>
    <w:rsid w:val="000A4F31"/>
    <w:rsid w:val="000A56D7"/>
    <w:rsid w:val="000A58E3"/>
    <w:rsid w:val="000A5B1B"/>
    <w:rsid w:val="000A670B"/>
    <w:rsid w:val="000A6B98"/>
    <w:rsid w:val="000A71AE"/>
    <w:rsid w:val="000A78E0"/>
    <w:rsid w:val="000A7E72"/>
    <w:rsid w:val="000A7EE3"/>
    <w:rsid w:val="000B081E"/>
    <w:rsid w:val="000B0D13"/>
    <w:rsid w:val="000B0E8B"/>
    <w:rsid w:val="000B12D1"/>
    <w:rsid w:val="000B161A"/>
    <w:rsid w:val="000B1D43"/>
    <w:rsid w:val="000B2BC0"/>
    <w:rsid w:val="000B3854"/>
    <w:rsid w:val="000B3CDA"/>
    <w:rsid w:val="000B3D71"/>
    <w:rsid w:val="000B47B3"/>
    <w:rsid w:val="000B4ED0"/>
    <w:rsid w:val="000B5C16"/>
    <w:rsid w:val="000B5EF2"/>
    <w:rsid w:val="000B7D82"/>
    <w:rsid w:val="000B7F96"/>
    <w:rsid w:val="000C10DD"/>
    <w:rsid w:val="000C17DD"/>
    <w:rsid w:val="000C1BF5"/>
    <w:rsid w:val="000C2EDA"/>
    <w:rsid w:val="000C3664"/>
    <w:rsid w:val="000C3ABF"/>
    <w:rsid w:val="000C4C2F"/>
    <w:rsid w:val="000C4D5D"/>
    <w:rsid w:val="000C5B2D"/>
    <w:rsid w:val="000C5C66"/>
    <w:rsid w:val="000C5E62"/>
    <w:rsid w:val="000C705F"/>
    <w:rsid w:val="000C7830"/>
    <w:rsid w:val="000D03B7"/>
    <w:rsid w:val="000D05B7"/>
    <w:rsid w:val="000D16F0"/>
    <w:rsid w:val="000D1707"/>
    <w:rsid w:val="000D1BD3"/>
    <w:rsid w:val="000D2450"/>
    <w:rsid w:val="000D4D41"/>
    <w:rsid w:val="000D4EAB"/>
    <w:rsid w:val="000D5172"/>
    <w:rsid w:val="000D5DE4"/>
    <w:rsid w:val="000D61E9"/>
    <w:rsid w:val="000D71E1"/>
    <w:rsid w:val="000D78AB"/>
    <w:rsid w:val="000D7E4C"/>
    <w:rsid w:val="000E038B"/>
    <w:rsid w:val="000E132D"/>
    <w:rsid w:val="000E221C"/>
    <w:rsid w:val="000E287C"/>
    <w:rsid w:val="000E3B57"/>
    <w:rsid w:val="000E3D87"/>
    <w:rsid w:val="000E488C"/>
    <w:rsid w:val="000E5B4B"/>
    <w:rsid w:val="000E5FE9"/>
    <w:rsid w:val="000E6A22"/>
    <w:rsid w:val="000E6F80"/>
    <w:rsid w:val="000F077D"/>
    <w:rsid w:val="000F1024"/>
    <w:rsid w:val="000F1BC1"/>
    <w:rsid w:val="000F22AB"/>
    <w:rsid w:val="000F30BF"/>
    <w:rsid w:val="000F39AB"/>
    <w:rsid w:val="000F3B5F"/>
    <w:rsid w:val="000F4908"/>
    <w:rsid w:val="000F4DA3"/>
    <w:rsid w:val="000F5900"/>
    <w:rsid w:val="000F5931"/>
    <w:rsid w:val="000F7486"/>
    <w:rsid w:val="000F7DDB"/>
    <w:rsid w:val="0010060A"/>
    <w:rsid w:val="001017DB"/>
    <w:rsid w:val="00101CD4"/>
    <w:rsid w:val="00102A94"/>
    <w:rsid w:val="00102CCB"/>
    <w:rsid w:val="00103FD8"/>
    <w:rsid w:val="001067A0"/>
    <w:rsid w:val="00110470"/>
    <w:rsid w:val="00110EFD"/>
    <w:rsid w:val="0011218D"/>
    <w:rsid w:val="00112612"/>
    <w:rsid w:val="00112C72"/>
    <w:rsid w:val="0011389B"/>
    <w:rsid w:val="0011400A"/>
    <w:rsid w:val="00114C9F"/>
    <w:rsid w:val="00114DCD"/>
    <w:rsid w:val="001167C0"/>
    <w:rsid w:val="00116BD7"/>
    <w:rsid w:val="00116DD5"/>
    <w:rsid w:val="001204D7"/>
    <w:rsid w:val="001216A2"/>
    <w:rsid w:val="00121910"/>
    <w:rsid w:val="00122077"/>
    <w:rsid w:val="00122286"/>
    <w:rsid w:val="0012257F"/>
    <w:rsid w:val="0012261C"/>
    <w:rsid w:val="001227C6"/>
    <w:rsid w:val="00122DCA"/>
    <w:rsid w:val="00123CBB"/>
    <w:rsid w:val="001264BD"/>
    <w:rsid w:val="00126BA2"/>
    <w:rsid w:val="0012702A"/>
    <w:rsid w:val="001278E9"/>
    <w:rsid w:val="00127F3C"/>
    <w:rsid w:val="00130227"/>
    <w:rsid w:val="0013138A"/>
    <w:rsid w:val="00131BA6"/>
    <w:rsid w:val="00132063"/>
    <w:rsid w:val="00132F16"/>
    <w:rsid w:val="00133093"/>
    <w:rsid w:val="00133ED3"/>
    <w:rsid w:val="00134945"/>
    <w:rsid w:val="00134C82"/>
    <w:rsid w:val="00134D3E"/>
    <w:rsid w:val="001356D1"/>
    <w:rsid w:val="00135C1D"/>
    <w:rsid w:val="00137B77"/>
    <w:rsid w:val="001404E1"/>
    <w:rsid w:val="00140F68"/>
    <w:rsid w:val="00141132"/>
    <w:rsid w:val="00142581"/>
    <w:rsid w:val="001427CB"/>
    <w:rsid w:val="0014356D"/>
    <w:rsid w:val="00144A5F"/>
    <w:rsid w:val="00145514"/>
    <w:rsid w:val="0014763F"/>
    <w:rsid w:val="00147E62"/>
    <w:rsid w:val="00150A4B"/>
    <w:rsid w:val="00150EF1"/>
    <w:rsid w:val="001510A1"/>
    <w:rsid w:val="00151CAB"/>
    <w:rsid w:val="0015277E"/>
    <w:rsid w:val="00152B8F"/>
    <w:rsid w:val="00153898"/>
    <w:rsid w:val="001538F3"/>
    <w:rsid w:val="001539C5"/>
    <w:rsid w:val="001541A7"/>
    <w:rsid w:val="001542E0"/>
    <w:rsid w:val="0015445D"/>
    <w:rsid w:val="00155C2F"/>
    <w:rsid w:val="00156128"/>
    <w:rsid w:val="0015642A"/>
    <w:rsid w:val="00156760"/>
    <w:rsid w:val="001567B0"/>
    <w:rsid w:val="00156A23"/>
    <w:rsid w:val="001600B8"/>
    <w:rsid w:val="00160B36"/>
    <w:rsid w:val="0016154B"/>
    <w:rsid w:val="00161AFF"/>
    <w:rsid w:val="001627ED"/>
    <w:rsid w:val="0016356B"/>
    <w:rsid w:val="00163FB5"/>
    <w:rsid w:val="00164303"/>
    <w:rsid w:val="00164CF2"/>
    <w:rsid w:val="00164E61"/>
    <w:rsid w:val="00164F98"/>
    <w:rsid w:val="00165777"/>
    <w:rsid w:val="0016581B"/>
    <w:rsid w:val="00165E4B"/>
    <w:rsid w:val="00166548"/>
    <w:rsid w:val="00166FA5"/>
    <w:rsid w:val="00166FFD"/>
    <w:rsid w:val="0017009E"/>
    <w:rsid w:val="001705AD"/>
    <w:rsid w:val="00170D29"/>
    <w:rsid w:val="001711A0"/>
    <w:rsid w:val="00171B58"/>
    <w:rsid w:val="001723C4"/>
    <w:rsid w:val="00172501"/>
    <w:rsid w:val="00172F2D"/>
    <w:rsid w:val="001733EF"/>
    <w:rsid w:val="001734DA"/>
    <w:rsid w:val="00174530"/>
    <w:rsid w:val="0017465D"/>
    <w:rsid w:val="001755D6"/>
    <w:rsid w:val="00175E62"/>
    <w:rsid w:val="00175F47"/>
    <w:rsid w:val="00176472"/>
    <w:rsid w:val="00176754"/>
    <w:rsid w:val="00176EFA"/>
    <w:rsid w:val="00177D2D"/>
    <w:rsid w:val="00180A8E"/>
    <w:rsid w:val="00180C5E"/>
    <w:rsid w:val="00180CAA"/>
    <w:rsid w:val="00180D1A"/>
    <w:rsid w:val="0018176C"/>
    <w:rsid w:val="00181F73"/>
    <w:rsid w:val="0018208F"/>
    <w:rsid w:val="0018235F"/>
    <w:rsid w:val="00182871"/>
    <w:rsid w:val="001842E3"/>
    <w:rsid w:val="00185713"/>
    <w:rsid w:val="00185D38"/>
    <w:rsid w:val="00186DE8"/>
    <w:rsid w:val="00186EEE"/>
    <w:rsid w:val="001873D6"/>
    <w:rsid w:val="00190094"/>
    <w:rsid w:val="0019132A"/>
    <w:rsid w:val="001913C3"/>
    <w:rsid w:val="0019359E"/>
    <w:rsid w:val="00193945"/>
    <w:rsid w:val="00193FB0"/>
    <w:rsid w:val="00194728"/>
    <w:rsid w:val="00194BBB"/>
    <w:rsid w:val="00194F37"/>
    <w:rsid w:val="0019510D"/>
    <w:rsid w:val="001962DB"/>
    <w:rsid w:val="00196B4F"/>
    <w:rsid w:val="00196F4D"/>
    <w:rsid w:val="001972D6"/>
    <w:rsid w:val="001A00F3"/>
    <w:rsid w:val="001A0837"/>
    <w:rsid w:val="001A32D4"/>
    <w:rsid w:val="001A41B0"/>
    <w:rsid w:val="001A4DA9"/>
    <w:rsid w:val="001A69D0"/>
    <w:rsid w:val="001A6FD9"/>
    <w:rsid w:val="001A7DFD"/>
    <w:rsid w:val="001B0803"/>
    <w:rsid w:val="001B1176"/>
    <w:rsid w:val="001B1B4D"/>
    <w:rsid w:val="001B272A"/>
    <w:rsid w:val="001B282E"/>
    <w:rsid w:val="001B2B96"/>
    <w:rsid w:val="001B39AC"/>
    <w:rsid w:val="001B3DE2"/>
    <w:rsid w:val="001B42A3"/>
    <w:rsid w:val="001B43A9"/>
    <w:rsid w:val="001B482E"/>
    <w:rsid w:val="001B5425"/>
    <w:rsid w:val="001B720D"/>
    <w:rsid w:val="001B72FD"/>
    <w:rsid w:val="001C04FA"/>
    <w:rsid w:val="001C0A91"/>
    <w:rsid w:val="001C1BE4"/>
    <w:rsid w:val="001C1D20"/>
    <w:rsid w:val="001C1D72"/>
    <w:rsid w:val="001C3374"/>
    <w:rsid w:val="001C491C"/>
    <w:rsid w:val="001C4CBC"/>
    <w:rsid w:val="001C4E91"/>
    <w:rsid w:val="001C5570"/>
    <w:rsid w:val="001C56F9"/>
    <w:rsid w:val="001C5CA5"/>
    <w:rsid w:val="001C5FC3"/>
    <w:rsid w:val="001C69AD"/>
    <w:rsid w:val="001C6A25"/>
    <w:rsid w:val="001C7EC0"/>
    <w:rsid w:val="001C7F14"/>
    <w:rsid w:val="001D0308"/>
    <w:rsid w:val="001D0E48"/>
    <w:rsid w:val="001D1492"/>
    <w:rsid w:val="001D1EC6"/>
    <w:rsid w:val="001D2D78"/>
    <w:rsid w:val="001D3751"/>
    <w:rsid w:val="001D3CD7"/>
    <w:rsid w:val="001D41A8"/>
    <w:rsid w:val="001D440F"/>
    <w:rsid w:val="001D4E2B"/>
    <w:rsid w:val="001D5756"/>
    <w:rsid w:val="001D589A"/>
    <w:rsid w:val="001D5BFD"/>
    <w:rsid w:val="001D6573"/>
    <w:rsid w:val="001D6F05"/>
    <w:rsid w:val="001D7194"/>
    <w:rsid w:val="001E0458"/>
    <w:rsid w:val="001E07BC"/>
    <w:rsid w:val="001E0A52"/>
    <w:rsid w:val="001E0F5D"/>
    <w:rsid w:val="001E25CF"/>
    <w:rsid w:val="001E282B"/>
    <w:rsid w:val="001E42B7"/>
    <w:rsid w:val="001E45EF"/>
    <w:rsid w:val="001E5712"/>
    <w:rsid w:val="001E6625"/>
    <w:rsid w:val="001E6827"/>
    <w:rsid w:val="001E7A9D"/>
    <w:rsid w:val="001E7FC0"/>
    <w:rsid w:val="001E7FDB"/>
    <w:rsid w:val="001F04A1"/>
    <w:rsid w:val="001F0D38"/>
    <w:rsid w:val="001F0FF7"/>
    <w:rsid w:val="001F2589"/>
    <w:rsid w:val="001F3A6C"/>
    <w:rsid w:val="001F41C7"/>
    <w:rsid w:val="001F4569"/>
    <w:rsid w:val="001F4583"/>
    <w:rsid w:val="001F4C0E"/>
    <w:rsid w:val="001F5BB9"/>
    <w:rsid w:val="001F5F1C"/>
    <w:rsid w:val="001F5F70"/>
    <w:rsid w:val="001F73EC"/>
    <w:rsid w:val="00200534"/>
    <w:rsid w:val="00201A10"/>
    <w:rsid w:val="00201A4F"/>
    <w:rsid w:val="00201F9A"/>
    <w:rsid w:val="00202BFE"/>
    <w:rsid w:val="00202E09"/>
    <w:rsid w:val="0020317C"/>
    <w:rsid w:val="00203D05"/>
    <w:rsid w:val="00203EE9"/>
    <w:rsid w:val="0020453E"/>
    <w:rsid w:val="00204F28"/>
    <w:rsid w:val="002051B5"/>
    <w:rsid w:val="00205909"/>
    <w:rsid w:val="002070E5"/>
    <w:rsid w:val="0020713C"/>
    <w:rsid w:val="002073BD"/>
    <w:rsid w:val="002074FC"/>
    <w:rsid w:val="00207EFC"/>
    <w:rsid w:val="002101A8"/>
    <w:rsid w:val="00210D28"/>
    <w:rsid w:val="00211791"/>
    <w:rsid w:val="00211A0F"/>
    <w:rsid w:val="00211BF7"/>
    <w:rsid w:val="00211D74"/>
    <w:rsid w:val="0021253A"/>
    <w:rsid w:val="00212914"/>
    <w:rsid w:val="00212A6B"/>
    <w:rsid w:val="00212BF3"/>
    <w:rsid w:val="00213F8D"/>
    <w:rsid w:val="00216517"/>
    <w:rsid w:val="00216598"/>
    <w:rsid w:val="00216738"/>
    <w:rsid w:val="002177C1"/>
    <w:rsid w:val="0022135A"/>
    <w:rsid w:val="00221575"/>
    <w:rsid w:val="00221FD4"/>
    <w:rsid w:val="00222D22"/>
    <w:rsid w:val="00223022"/>
    <w:rsid w:val="00223837"/>
    <w:rsid w:val="002239AD"/>
    <w:rsid w:val="002242BE"/>
    <w:rsid w:val="002247B1"/>
    <w:rsid w:val="00224B45"/>
    <w:rsid w:val="00224BF0"/>
    <w:rsid w:val="002255D6"/>
    <w:rsid w:val="00225FBF"/>
    <w:rsid w:val="002270A6"/>
    <w:rsid w:val="00227353"/>
    <w:rsid w:val="00227551"/>
    <w:rsid w:val="00227C66"/>
    <w:rsid w:val="002303AC"/>
    <w:rsid w:val="00230414"/>
    <w:rsid w:val="002312CE"/>
    <w:rsid w:val="00231EE5"/>
    <w:rsid w:val="0023214E"/>
    <w:rsid w:val="0023291F"/>
    <w:rsid w:val="00234639"/>
    <w:rsid w:val="002349DF"/>
    <w:rsid w:val="00236067"/>
    <w:rsid w:val="00236B7B"/>
    <w:rsid w:val="00236F66"/>
    <w:rsid w:val="00237D7C"/>
    <w:rsid w:val="00240024"/>
    <w:rsid w:val="00241C38"/>
    <w:rsid w:val="00241D39"/>
    <w:rsid w:val="00242206"/>
    <w:rsid w:val="0024270A"/>
    <w:rsid w:val="00242CEB"/>
    <w:rsid w:val="002432CB"/>
    <w:rsid w:val="00243492"/>
    <w:rsid w:val="00243908"/>
    <w:rsid w:val="00244B6A"/>
    <w:rsid w:val="00244C1C"/>
    <w:rsid w:val="00245082"/>
    <w:rsid w:val="002455EB"/>
    <w:rsid w:val="00245BB9"/>
    <w:rsid w:val="00245F38"/>
    <w:rsid w:val="002469B5"/>
    <w:rsid w:val="00246A4B"/>
    <w:rsid w:val="002472D7"/>
    <w:rsid w:val="00247E75"/>
    <w:rsid w:val="002502D8"/>
    <w:rsid w:val="00251061"/>
    <w:rsid w:val="00252422"/>
    <w:rsid w:val="002528BA"/>
    <w:rsid w:val="00254242"/>
    <w:rsid w:val="00254D48"/>
    <w:rsid w:val="00254F02"/>
    <w:rsid w:val="00255627"/>
    <w:rsid w:val="002567A1"/>
    <w:rsid w:val="002571C1"/>
    <w:rsid w:val="00257C9D"/>
    <w:rsid w:val="00257EE3"/>
    <w:rsid w:val="00260AF3"/>
    <w:rsid w:val="00260B8E"/>
    <w:rsid w:val="00260F21"/>
    <w:rsid w:val="00261362"/>
    <w:rsid w:val="00261496"/>
    <w:rsid w:val="00261728"/>
    <w:rsid w:val="0026237A"/>
    <w:rsid w:val="00262684"/>
    <w:rsid w:val="0026310D"/>
    <w:rsid w:val="002634C2"/>
    <w:rsid w:val="002639B2"/>
    <w:rsid w:val="00263E69"/>
    <w:rsid w:val="00263FF4"/>
    <w:rsid w:val="00264550"/>
    <w:rsid w:val="00264939"/>
    <w:rsid w:val="00264C5A"/>
    <w:rsid w:val="00265100"/>
    <w:rsid w:val="002656DA"/>
    <w:rsid w:val="0026596F"/>
    <w:rsid w:val="002675C1"/>
    <w:rsid w:val="00270286"/>
    <w:rsid w:val="002703FE"/>
    <w:rsid w:val="00270435"/>
    <w:rsid w:val="00271165"/>
    <w:rsid w:val="00271FE3"/>
    <w:rsid w:val="00272BFE"/>
    <w:rsid w:val="00273376"/>
    <w:rsid w:val="0027375D"/>
    <w:rsid w:val="00275553"/>
    <w:rsid w:val="00275B87"/>
    <w:rsid w:val="00276D66"/>
    <w:rsid w:val="00280046"/>
    <w:rsid w:val="00280534"/>
    <w:rsid w:val="0028054B"/>
    <w:rsid w:val="00281657"/>
    <w:rsid w:val="00282981"/>
    <w:rsid w:val="00283A22"/>
    <w:rsid w:val="002841AF"/>
    <w:rsid w:val="00284610"/>
    <w:rsid w:val="0028581A"/>
    <w:rsid w:val="00285A87"/>
    <w:rsid w:val="00286250"/>
    <w:rsid w:val="00286705"/>
    <w:rsid w:val="00286AFC"/>
    <w:rsid w:val="0028762C"/>
    <w:rsid w:val="002878F6"/>
    <w:rsid w:val="002924B6"/>
    <w:rsid w:val="00292E5C"/>
    <w:rsid w:val="00293319"/>
    <w:rsid w:val="00293682"/>
    <w:rsid w:val="00293EFE"/>
    <w:rsid w:val="002940C1"/>
    <w:rsid w:val="0029469F"/>
    <w:rsid w:val="002955FC"/>
    <w:rsid w:val="00295641"/>
    <w:rsid w:val="0029566A"/>
    <w:rsid w:val="00295BB1"/>
    <w:rsid w:val="00295BF5"/>
    <w:rsid w:val="00295CED"/>
    <w:rsid w:val="00296C82"/>
    <w:rsid w:val="00296EBD"/>
    <w:rsid w:val="00297BE7"/>
    <w:rsid w:val="002A0BC9"/>
    <w:rsid w:val="002A10F6"/>
    <w:rsid w:val="002A1529"/>
    <w:rsid w:val="002A175E"/>
    <w:rsid w:val="002A1787"/>
    <w:rsid w:val="002A3196"/>
    <w:rsid w:val="002A3349"/>
    <w:rsid w:val="002A37B1"/>
    <w:rsid w:val="002A3ED3"/>
    <w:rsid w:val="002A40C0"/>
    <w:rsid w:val="002A448D"/>
    <w:rsid w:val="002A4589"/>
    <w:rsid w:val="002A477C"/>
    <w:rsid w:val="002A6FC2"/>
    <w:rsid w:val="002A74F0"/>
    <w:rsid w:val="002A7708"/>
    <w:rsid w:val="002A77EA"/>
    <w:rsid w:val="002A79D5"/>
    <w:rsid w:val="002B07ED"/>
    <w:rsid w:val="002B0D3C"/>
    <w:rsid w:val="002B2062"/>
    <w:rsid w:val="002B2720"/>
    <w:rsid w:val="002B3220"/>
    <w:rsid w:val="002B379C"/>
    <w:rsid w:val="002B38AB"/>
    <w:rsid w:val="002B40E1"/>
    <w:rsid w:val="002B478A"/>
    <w:rsid w:val="002B50C7"/>
    <w:rsid w:val="002B53D5"/>
    <w:rsid w:val="002B5559"/>
    <w:rsid w:val="002B72B9"/>
    <w:rsid w:val="002B7B7D"/>
    <w:rsid w:val="002C12DF"/>
    <w:rsid w:val="002C23DA"/>
    <w:rsid w:val="002C3BAD"/>
    <w:rsid w:val="002C4BB6"/>
    <w:rsid w:val="002C7213"/>
    <w:rsid w:val="002C75AE"/>
    <w:rsid w:val="002C7FBC"/>
    <w:rsid w:val="002D0251"/>
    <w:rsid w:val="002D099B"/>
    <w:rsid w:val="002D0F9E"/>
    <w:rsid w:val="002D126F"/>
    <w:rsid w:val="002D21CF"/>
    <w:rsid w:val="002D24E5"/>
    <w:rsid w:val="002D2BA1"/>
    <w:rsid w:val="002D3832"/>
    <w:rsid w:val="002D4193"/>
    <w:rsid w:val="002D56B0"/>
    <w:rsid w:val="002D57BD"/>
    <w:rsid w:val="002D583C"/>
    <w:rsid w:val="002D5972"/>
    <w:rsid w:val="002E0994"/>
    <w:rsid w:val="002E0C56"/>
    <w:rsid w:val="002E1459"/>
    <w:rsid w:val="002E2736"/>
    <w:rsid w:val="002E3C56"/>
    <w:rsid w:val="002E449D"/>
    <w:rsid w:val="002E5544"/>
    <w:rsid w:val="002E55C5"/>
    <w:rsid w:val="002E6045"/>
    <w:rsid w:val="002E62E2"/>
    <w:rsid w:val="002E6443"/>
    <w:rsid w:val="002E67D3"/>
    <w:rsid w:val="002E6A4B"/>
    <w:rsid w:val="002E6BA0"/>
    <w:rsid w:val="002E6E48"/>
    <w:rsid w:val="002E721D"/>
    <w:rsid w:val="002E78B6"/>
    <w:rsid w:val="002E7B7C"/>
    <w:rsid w:val="002F02F8"/>
    <w:rsid w:val="002F1CF2"/>
    <w:rsid w:val="002F1CFF"/>
    <w:rsid w:val="002F2F38"/>
    <w:rsid w:val="002F35DF"/>
    <w:rsid w:val="002F3878"/>
    <w:rsid w:val="002F3CCF"/>
    <w:rsid w:val="002F3DD7"/>
    <w:rsid w:val="002F5E38"/>
    <w:rsid w:val="002F6345"/>
    <w:rsid w:val="002F6DAA"/>
    <w:rsid w:val="002F7194"/>
    <w:rsid w:val="002F7593"/>
    <w:rsid w:val="0030013F"/>
    <w:rsid w:val="003006EE"/>
    <w:rsid w:val="00300B2C"/>
    <w:rsid w:val="00301282"/>
    <w:rsid w:val="003013EE"/>
    <w:rsid w:val="00301487"/>
    <w:rsid w:val="00301B34"/>
    <w:rsid w:val="00301C13"/>
    <w:rsid w:val="00301C75"/>
    <w:rsid w:val="0030229F"/>
    <w:rsid w:val="00303E57"/>
    <w:rsid w:val="00303ECD"/>
    <w:rsid w:val="00305470"/>
    <w:rsid w:val="0030590D"/>
    <w:rsid w:val="0030740F"/>
    <w:rsid w:val="00307982"/>
    <w:rsid w:val="003102E1"/>
    <w:rsid w:val="00310408"/>
    <w:rsid w:val="00310C3E"/>
    <w:rsid w:val="00311263"/>
    <w:rsid w:val="0031133C"/>
    <w:rsid w:val="0031255E"/>
    <w:rsid w:val="00313912"/>
    <w:rsid w:val="00313F37"/>
    <w:rsid w:val="00315E42"/>
    <w:rsid w:val="003160E0"/>
    <w:rsid w:val="003172A2"/>
    <w:rsid w:val="00317723"/>
    <w:rsid w:val="00317726"/>
    <w:rsid w:val="00317E1A"/>
    <w:rsid w:val="003233B1"/>
    <w:rsid w:val="003236D2"/>
    <w:rsid w:val="00324519"/>
    <w:rsid w:val="00324AB0"/>
    <w:rsid w:val="00324D20"/>
    <w:rsid w:val="00324E99"/>
    <w:rsid w:val="0032675E"/>
    <w:rsid w:val="003269B8"/>
    <w:rsid w:val="003273A2"/>
    <w:rsid w:val="003302E8"/>
    <w:rsid w:val="003312A5"/>
    <w:rsid w:val="0033147A"/>
    <w:rsid w:val="003317B9"/>
    <w:rsid w:val="00332163"/>
    <w:rsid w:val="0033226E"/>
    <w:rsid w:val="00332CB9"/>
    <w:rsid w:val="00333064"/>
    <w:rsid w:val="0033331C"/>
    <w:rsid w:val="00333465"/>
    <w:rsid w:val="00334381"/>
    <w:rsid w:val="00334B5E"/>
    <w:rsid w:val="00336CBF"/>
    <w:rsid w:val="003371BD"/>
    <w:rsid w:val="0034063D"/>
    <w:rsid w:val="00340F61"/>
    <w:rsid w:val="003411FF"/>
    <w:rsid w:val="003419F2"/>
    <w:rsid w:val="0034586E"/>
    <w:rsid w:val="00345AA1"/>
    <w:rsid w:val="00350E18"/>
    <w:rsid w:val="003524E0"/>
    <w:rsid w:val="00352798"/>
    <w:rsid w:val="00352F69"/>
    <w:rsid w:val="003553BD"/>
    <w:rsid w:val="00355F4A"/>
    <w:rsid w:val="00356EC7"/>
    <w:rsid w:val="00356FE2"/>
    <w:rsid w:val="003608B1"/>
    <w:rsid w:val="003609A7"/>
    <w:rsid w:val="00360AB2"/>
    <w:rsid w:val="003612D7"/>
    <w:rsid w:val="00362252"/>
    <w:rsid w:val="003625A8"/>
    <w:rsid w:val="003638FD"/>
    <w:rsid w:val="0036481F"/>
    <w:rsid w:val="00365F88"/>
    <w:rsid w:val="003665E1"/>
    <w:rsid w:val="00366AB9"/>
    <w:rsid w:val="00366B15"/>
    <w:rsid w:val="00367284"/>
    <w:rsid w:val="00370960"/>
    <w:rsid w:val="003709B3"/>
    <w:rsid w:val="0037106F"/>
    <w:rsid w:val="0037170C"/>
    <w:rsid w:val="00371CE1"/>
    <w:rsid w:val="00374864"/>
    <w:rsid w:val="00374FF1"/>
    <w:rsid w:val="0037541D"/>
    <w:rsid w:val="0037550E"/>
    <w:rsid w:val="00375657"/>
    <w:rsid w:val="00376963"/>
    <w:rsid w:val="00376C06"/>
    <w:rsid w:val="00376E9B"/>
    <w:rsid w:val="00377766"/>
    <w:rsid w:val="003800E9"/>
    <w:rsid w:val="00381D46"/>
    <w:rsid w:val="00382965"/>
    <w:rsid w:val="00382B22"/>
    <w:rsid w:val="00383307"/>
    <w:rsid w:val="00383790"/>
    <w:rsid w:val="003851F6"/>
    <w:rsid w:val="003857AE"/>
    <w:rsid w:val="003866E6"/>
    <w:rsid w:val="003873E5"/>
    <w:rsid w:val="00387A31"/>
    <w:rsid w:val="00387D5E"/>
    <w:rsid w:val="0039025E"/>
    <w:rsid w:val="003924E7"/>
    <w:rsid w:val="00392AF2"/>
    <w:rsid w:val="00393DB7"/>
    <w:rsid w:val="00394C10"/>
    <w:rsid w:val="00395A20"/>
    <w:rsid w:val="00395CFD"/>
    <w:rsid w:val="003978E2"/>
    <w:rsid w:val="003A05B4"/>
    <w:rsid w:val="003A0B36"/>
    <w:rsid w:val="003A0D2D"/>
    <w:rsid w:val="003A1DC0"/>
    <w:rsid w:val="003A23CA"/>
    <w:rsid w:val="003A3383"/>
    <w:rsid w:val="003A3C17"/>
    <w:rsid w:val="003A42FE"/>
    <w:rsid w:val="003A5C27"/>
    <w:rsid w:val="003A73E1"/>
    <w:rsid w:val="003A7AF2"/>
    <w:rsid w:val="003B1122"/>
    <w:rsid w:val="003B13B5"/>
    <w:rsid w:val="003B13C7"/>
    <w:rsid w:val="003B13EC"/>
    <w:rsid w:val="003B1EB0"/>
    <w:rsid w:val="003B30D0"/>
    <w:rsid w:val="003B31BC"/>
    <w:rsid w:val="003B4EC4"/>
    <w:rsid w:val="003B5C8F"/>
    <w:rsid w:val="003B5DF3"/>
    <w:rsid w:val="003B5FF0"/>
    <w:rsid w:val="003B60CC"/>
    <w:rsid w:val="003C0D01"/>
    <w:rsid w:val="003C10FE"/>
    <w:rsid w:val="003C1103"/>
    <w:rsid w:val="003C1549"/>
    <w:rsid w:val="003C20E0"/>
    <w:rsid w:val="003C27E4"/>
    <w:rsid w:val="003C309A"/>
    <w:rsid w:val="003C3318"/>
    <w:rsid w:val="003C39B6"/>
    <w:rsid w:val="003C3DC1"/>
    <w:rsid w:val="003C4026"/>
    <w:rsid w:val="003C48A2"/>
    <w:rsid w:val="003C4C69"/>
    <w:rsid w:val="003C5B2D"/>
    <w:rsid w:val="003C6163"/>
    <w:rsid w:val="003C6AF1"/>
    <w:rsid w:val="003C6D18"/>
    <w:rsid w:val="003C726D"/>
    <w:rsid w:val="003D0AC4"/>
    <w:rsid w:val="003D12D3"/>
    <w:rsid w:val="003D1B63"/>
    <w:rsid w:val="003D2D25"/>
    <w:rsid w:val="003D30C6"/>
    <w:rsid w:val="003D3140"/>
    <w:rsid w:val="003D3EC2"/>
    <w:rsid w:val="003D464C"/>
    <w:rsid w:val="003D49E7"/>
    <w:rsid w:val="003D4ED3"/>
    <w:rsid w:val="003D4F79"/>
    <w:rsid w:val="003D5293"/>
    <w:rsid w:val="003D586F"/>
    <w:rsid w:val="003D5A36"/>
    <w:rsid w:val="003D5A7A"/>
    <w:rsid w:val="003D7339"/>
    <w:rsid w:val="003D7887"/>
    <w:rsid w:val="003E08C2"/>
    <w:rsid w:val="003E0B76"/>
    <w:rsid w:val="003E0BA3"/>
    <w:rsid w:val="003E3B06"/>
    <w:rsid w:val="003E3EA6"/>
    <w:rsid w:val="003E4542"/>
    <w:rsid w:val="003E528A"/>
    <w:rsid w:val="003E5DE9"/>
    <w:rsid w:val="003E65A8"/>
    <w:rsid w:val="003E6DC6"/>
    <w:rsid w:val="003E7653"/>
    <w:rsid w:val="003E7846"/>
    <w:rsid w:val="003E7A2D"/>
    <w:rsid w:val="003F1090"/>
    <w:rsid w:val="003F1A47"/>
    <w:rsid w:val="003F2768"/>
    <w:rsid w:val="003F2F83"/>
    <w:rsid w:val="003F34E2"/>
    <w:rsid w:val="003F3A4C"/>
    <w:rsid w:val="003F4ACF"/>
    <w:rsid w:val="003F50D5"/>
    <w:rsid w:val="003F5E32"/>
    <w:rsid w:val="003F6CFA"/>
    <w:rsid w:val="00401B4F"/>
    <w:rsid w:val="0040201F"/>
    <w:rsid w:val="00403BC8"/>
    <w:rsid w:val="0040672C"/>
    <w:rsid w:val="00406F7B"/>
    <w:rsid w:val="004071B5"/>
    <w:rsid w:val="004072F8"/>
    <w:rsid w:val="00407EDC"/>
    <w:rsid w:val="00410CF0"/>
    <w:rsid w:val="004115A9"/>
    <w:rsid w:val="00411B83"/>
    <w:rsid w:val="00412665"/>
    <w:rsid w:val="00413E08"/>
    <w:rsid w:val="004141B3"/>
    <w:rsid w:val="0041555E"/>
    <w:rsid w:val="004164E9"/>
    <w:rsid w:val="00416D01"/>
    <w:rsid w:val="00417A59"/>
    <w:rsid w:val="00417EB6"/>
    <w:rsid w:val="0042035A"/>
    <w:rsid w:val="004209A0"/>
    <w:rsid w:val="00420BC4"/>
    <w:rsid w:val="00421443"/>
    <w:rsid w:val="004230D6"/>
    <w:rsid w:val="0042349E"/>
    <w:rsid w:val="004238B3"/>
    <w:rsid w:val="00423E38"/>
    <w:rsid w:val="0042568F"/>
    <w:rsid w:val="00426BA4"/>
    <w:rsid w:val="004272DA"/>
    <w:rsid w:val="004277FE"/>
    <w:rsid w:val="00430EC6"/>
    <w:rsid w:val="004313DC"/>
    <w:rsid w:val="0043152E"/>
    <w:rsid w:val="00432CE3"/>
    <w:rsid w:val="00433785"/>
    <w:rsid w:val="00433B79"/>
    <w:rsid w:val="00433BA5"/>
    <w:rsid w:val="004348FA"/>
    <w:rsid w:val="00434F03"/>
    <w:rsid w:val="00435A7C"/>
    <w:rsid w:val="00436922"/>
    <w:rsid w:val="0043716F"/>
    <w:rsid w:val="004377E7"/>
    <w:rsid w:val="00437C25"/>
    <w:rsid w:val="00437E29"/>
    <w:rsid w:val="00440EE0"/>
    <w:rsid w:val="00441949"/>
    <w:rsid w:val="0044199E"/>
    <w:rsid w:val="004428B6"/>
    <w:rsid w:val="00442A7F"/>
    <w:rsid w:val="0044371E"/>
    <w:rsid w:val="00443CB6"/>
    <w:rsid w:val="00443DA8"/>
    <w:rsid w:val="00443FA5"/>
    <w:rsid w:val="004445AD"/>
    <w:rsid w:val="004447B7"/>
    <w:rsid w:val="00444E5B"/>
    <w:rsid w:val="0044504A"/>
    <w:rsid w:val="004470A6"/>
    <w:rsid w:val="00447F85"/>
    <w:rsid w:val="00450DFB"/>
    <w:rsid w:val="0045307F"/>
    <w:rsid w:val="0045349B"/>
    <w:rsid w:val="00453631"/>
    <w:rsid w:val="00453CB0"/>
    <w:rsid w:val="004548EA"/>
    <w:rsid w:val="0045643F"/>
    <w:rsid w:val="00457D02"/>
    <w:rsid w:val="0046022B"/>
    <w:rsid w:val="0046046F"/>
    <w:rsid w:val="004604BD"/>
    <w:rsid w:val="00462449"/>
    <w:rsid w:val="00462832"/>
    <w:rsid w:val="00464DD7"/>
    <w:rsid w:val="00466413"/>
    <w:rsid w:val="00466827"/>
    <w:rsid w:val="00466EDE"/>
    <w:rsid w:val="0046773A"/>
    <w:rsid w:val="00472237"/>
    <w:rsid w:val="00472729"/>
    <w:rsid w:val="00472D17"/>
    <w:rsid w:val="00474609"/>
    <w:rsid w:val="004746B3"/>
    <w:rsid w:val="00474FE8"/>
    <w:rsid w:val="00475DD6"/>
    <w:rsid w:val="00476244"/>
    <w:rsid w:val="00476472"/>
    <w:rsid w:val="00476C3D"/>
    <w:rsid w:val="004778AC"/>
    <w:rsid w:val="0048050A"/>
    <w:rsid w:val="004814EE"/>
    <w:rsid w:val="0048167F"/>
    <w:rsid w:val="00481BFB"/>
    <w:rsid w:val="00482DD6"/>
    <w:rsid w:val="00483BA7"/>
    <w:rsid w:val="004847DD"/>
    <w:rsid w:val="004876F0"/>
    <w:rsid w:val="00490795"/>
    <w:rsid w:val="0049160B"/>
    <w:rsid w:val="004923BE"/>
    <w:rsid w:val="00492CD6"/>
    <w:rsid w:val="0049444C"/>
    <w:rsid w:val="00494EDA"/>
    <w:rsid w:val="004950BE"/>
    <w:rsid w:val="00496182"/>
    <w:rsid w:val="00496950"/>
    <w:rsid w:val="00496DA1"/>
    <w:rsid w:val="0049785F"/>
    <w:rsid w:val="00497F42"/>
    <w:rsid w:val="004A036A"/>
    <w:rsid w:val="004A072C"/>
    <w:rsid w:val="004A11A2"/>
    <w:rsid w:val="004A1275"/>
    <w:rsid w:val="004A2160"/>
    <w:rsid w:val="004A3190"/>
    <w:rsid w:val="004A332B"/>
    <w:rsid w:val="004A37D6"/>
    <w:rsid w:val="004A3B71"/>
    <w:rsid w:val="004A4C77"/>
    <w:rsid w:val="004A51CC"/>
    <w:rsid w:val="004A5C7D"/>
    <w:rsid w:val="004A5D94"/>
    <w:rsid w:val="004A5E81"/>
    <w:rsid w:val="004A61C8"/>
    <w:rsid w:val="004A62BB"/>
    <w:rsid w:val="004A65DE"/>
    <w:rsid w:val="004A65E7"/>
    <w:rsid w:val="004A6751"/>
    <w:rsid w:val="004B0139"/>
    <w:rsid w:val="004B1115"/>
    <w:rsid w:val="004B1BDD"/>
    <w:rsid w:val="004B3591"/>
    <w:rsid w:val="004B408B"/>
    <w:rsid w:val="004B4DA2"/>
    <w:rsid w:val="004B5984"/>
    <w:rsid w:val="004B6681"/>
    <w:rsid w:val="004B66E5"/>
    <w:rsid w:val="004B6DB4"/>
    <w:rsid w:val="004B7248"/>
    <w:rsid w:val="004B72A2"/>
    <w:rsid w:val="004B7662"/>
    <w:rsid w:val="004B7A87"/>
    <w:rsid w:val="004C003B"/>
    <w:rsid w:val="004C0BF5"/>
    <w:rsid w:val="004C14EB"/>
    <w:rsid w:val="004C28BD"/>
    <w:rsid w:val="004C323D"/>
    <w:rsid w:val="004C4093"/>
    <w:rsid w:val="004C4F16"/>
    <w:rsid w:val="004C6005"/>
    <w:rsid w:val="004C6BCA"/>
    <w:rsid w:val="004C7097"/>
    <w:rsid w:val="004C7CD5"/>
    <w:rsid w:val="004D0575"/>
    <w:rsid w:val="004D258E"/>
    <w:rsid w:val="004D25CC"/>
    <w:rsid w:val="004D3017"/>
    <w:rsid w:val="004D30CC"/>
    <w:rsid w:val="004D33B6"/>
    <w:rsid w:val="004D4983"/>
    <w:rsid w:val="004D4BEF"/>
    <w:rsid w:val="004D534F"/>
    <w:rsid w:val="004D5576"/>
    <w:rsid w:val="004D67A5"/>
    <w:rsid w:val="004D70D7"/>
    <w:rsid w:val="004E196E"/>
    <w:rsid w:val="004E1F23"/>
    <w:rsid w:val="004E3993"/>
    <w:rsid w:val="004E3A9C"/>
    <w:rsid w:val="004E3B9E"/>
    <w:rsid w:val="004E4549"/>
    <w:rsid w:val="004E4FAB"/>
    <w:rsid w:val="004E6673"/>
    <w:rsid w:val="004E71E4"/>
    <w:rsid w:val="004E7B6D"/>
    <w:rsid w:val="004E7CB7"/>
    <w:rsid w:val="004F0142"/>
    <w:rsid w:val="004F0920"/>
    <w:rsid w:val="004F1477"/>
    <w:rsid w:val="004F15E5"/>
    <w:rsid w:val="004F1918"/>
    <w:rsid w:val="004F1A9D"/>
    <w:rsid w:val="004F2BB0"/>
    <w:rsid w:val="004F2E2A"/>
    <w:rsid w:val="004F3104"/>
    <w:rsid w:val="004F3127"/>
    <w:rsid w:val="004F4344"/>
    <w:rsid w:val="004F4464"/>
    <w:rsid w:val="004F499E"/>
    <w:rsid w:val="004F5260"/>
    <w:rsid w:val="004F58C9"/>
    <w:rsid w:val="004F6C7D"/>
    <w:rsid w:val="004F78D3"/>
    <w:rsid w:val="004F7E70"/>
    <w:rsid w:val="00501702"/>
    <w:rsid w:val="00501D18"/>
    <w:rsid w:val="00502C58"/>
    <w:rsid w:val="00502DEE"/>
    <w:rsid w:val="00502EAD"/>
    <w:rsid w:val="00502FF7"/>
    <w:rsid w:val="0050314A"/>
    <w:rsid w:val="00503238"/>
    <w:rsid w:val="00503523"/>
    <w:rsid w:val="005037DC"/>
    <w:rsid w:val="00504B50"/>
    <w:rsid w:val="00504F1A"/>
    <w:rsid w:val="00506366"/>
    <w:rsid w:val="00506B0C"/>
    <w:rsid w:val="00506FAE"/>
    <w:rsid w:val="005109E3"/>
    <w:rsid w:val="00511DD9"/>
    <w:rsid w:val="00511F5E"/>
    <w:rsid w:val="00512AF6"/>
    <w:rsid w:val="00513266"/>
    <w:rsid w:val="00513848"/>
    <w:rsid w:val="00514635"/>
    <w:rsid w:val="00514B18"/>
    <w:rsid w:val="00516589"/>
    <w:rsid w:val="005167B1"/>
    <w:rsid w:val="0051750D"/>
    <w:rsid w:val="00520BE9"/>
    <w:rsid w:val="00520EE6"/>
    <w:rsid w:val="00521DA3"/>
    <w:rsid w:val="00521F30"/>
    <w:rsid w:val="005223CE"/>
    <w:rsid w:val="00523535"/>
    <w:rsid w:val="00523D37"/>
    <w:rsid w:val="00523F11"/>
    <w:rsid w:val="00524608"/>
    <w:rsid w:val="00524903"/>
    <w:rsid w:val="005255D9"/>
    <w:rsid w:val="00525CDC"/>
    <w:rsid w:val="0052697A"/>
    <w:rsid w:val="00526DFF"/>
    <w:rsid w:val="005306FA"/>
    <w:rsid w:val="00531942"/>
    <w:rsid w:val="00531F89"/>
    <w:rsid w:val="005322A5"/>
    <w:rsid w:val="00532B27"/>
    <w:rsid w:val="00533BFA"/>
    <w:rsid w:val="0053499E"/>
    <w:rsid w:val="0053527C"/>
    <w:rsid w:val="005359AB"/>
    <w:rsid w:val="00535E18"/>
    <w:rsid w:val="00536A65"/>
    <w:rsid w:val="00536AE9"/>
    <w:rsid w:val="00536AFA"/>
    <w:rsid w:val="00536CD6"/>
    <w:rsid w:val="005375F5"/>
    <w:rsid w:val="005376E6"/>
    <w:rsid w:val="00540F32"/>
    <w:rsid w:val="00541138"/>
    <w:rsid w:val="00541BF2"/>
    <w:rsid w:val="00541DB6"/>
    <w:rsid w:val="00542ACA"/>
    <w:rsid w:val="00542B1B"/>
    <w:rsid w:val="00543E63"/>
    <w:rsid w:val="00544A32"/>
    <w:rsid w:val="00544D0B"/>
    <w:rsid w:val="00545202"/>
    <w:rsid w:val="0054689E"/>
    <w:rsid w:val="005471E4"/>
    <w:rsid w:val="0055058E"/>
    <w:rsid w:val="005533B6"/>
    <w:rsid w:val="005534AC"/>
    <w:rsid w:val="00555190"/>
    <w:rsid w:val="005559A3"/>
    <w:rsid w:val="005565A0"/>
    <w:rsid w:val="005567E8"/>
    <w:rsid w:val="005570DE"/>
    <w:rsid w:val="00557684"/>
    <w:rsid w:val="00560091"/>
    <w:rsid w:val="00560A4B"/>
    <w:rsid w:val="00561388"/>
    <w:rsid w:val="00561710"/>
    <w:rsid w:val="00561A91"/>
    <w:rsid w:val="005620B0"/>
    <w:rsid w:val="005621AC"/>
    <w:rsid w:val="0056220A"/>
    <w:rsid w:val="00562D9B"/>
    <w:rsid w:val="005635AD"/>
    <w:rsid w:val="005642CA"/>
    <w:rsid w:val="0056508D"/>
    <w:rsid w:val="0056705D"/>
    <w:rsid w:val="00567EE9"/>
    <w:rsid w:val="00570179"/>
    <w:rsid w:val="005701E9"/>
    <w:rsid w:val="00570942"/>
    <w:rsid w:val="00571533"/>
    <w:rsid w:val="005717DD"/>
    <w:rsid w:val="005721C3"/>
    <w:rsid w:val="005726CB"/>
    <w:rsid w:val="005747DF"/>
    <w:rsid w:val="00574E22"/>
    <w:rsid w:val="00575984"/>
    <w:rsid w:val="00575A82"/>
    <w:rsid w:val="00580C5F"/>
    <w:rsid w:val="005810A1"/>
    <w:rsid w:val="005815D3"/>
    <w:rsid w:val="005815D6"/>
    <w:rsid w:val="005816CD"/>
    <w:rsid w:val="0058192E"/>
    <w:rsid w:val="005826B4"/>
    <w:rsid w:val="00582903"/>
    <w:rsid w:val="00582E15"/>
    <w:rsid w:val="005836E0"/>
    <w:rsid w:val="00583990"/>
    <w:rsid w:val="00584CA3"/>
    <w:rsid w:val="00584D9E"/>
    <w:rsid w:val="005851B2"/>
    <w:rsid w:val="005858EB"/>
    <w:rsid w:val="0058686B"/>
    <w:rsid w:val="00586EFD"/>
    <w:rsid w:val="0058751A"/>
    <w:rsid w:val="005875DB"/>
    <w:rsid w:val="00587628"/>
    <w:rsid w:val="00592BA5"/>
    <w:rsid w:val="00593D86"/>
    <w:rsid w:val="00595246"/>
    <w:rsid w:val="0059556F"/>
    <w:rsid w:val="00596196"/>
    <w:rsid w:val="00597278"/>
    <w:rsid w:val="005A106B"/>
    <w:rsid w:val="005A1D5E"/>
    <w:rsid w:val="005A227D"/>
    <w:rsid w:val="005A2934"/>
    <w:rsid w:val="005A2E82"/>
    <w:rsid w:val="005A32B2"/>
    <w:rsid w:val="005A36B9"/>
    <w:rsid w:val="005A38BD"/>
    <w:rsid w:val="005A3A80"/>
    <w:rsid w:val="005A41B2"/>
    <w:rsid w:val="005A4219"/>
    <w:rsid w:val="005A661A"/>
    <w:rsid w:val="005B04C2"/>
    <w:rsid w:val="005B088C"/>
    <w:rsid w:val="005B0C50"/>
    <w:rsid w:val="005B2461"/>
    <w:rsid w:val="005B3A5F"/>
    <w:rsid w:val="005B3EAF"/>
    <w:rsid w:val="005B4FA2"/>
    <w:rsid w:val="005B5E68"/>
    <w:rsid w:val="005B5FCC"/>
    <w:rsid w:val="005B61DA"/>
    <w:rsid w:val="005B6319"/>
    <w:rsid w:val="005B7EBE"/>
    <w:rsid w:val="005C01C7"/>
    <w:rsid w:val="005C0B15"/>
    <w:rsid w:val="005C23C0"/>
    <w:rsid w:val="005C299F"/>
    <w:rsid w:val="005C3257"/>
    <w:rsid w:val="005C49B7"/>
    <w:rsid w:val="005C4ABC"/>
    <w:rsid w:val="005C528C"/>
    <w:rsid w:val="005C5A2D"/>
    <w:rsid w:val="005C6673"/>
    <w:rsid w:val="005C66E4"/>
    <w:rsid w:val="005C6A49"/>
    <w:rsid w:val="005C76BD"/>
    <w:rsid w:val="005D00F8"/>
    <w:rsid w:val="005D0E87"/>
    <w:rsid w:val="005D1104"/>
    <w:rsid w:val="005D2C58"/>
    <w:rsid w:val="005D3151"/>
    <w:rsid w:val="005D4268"/>
    <w:rsid w:val="005D4514"/>
    <w:rsid w:val="005D4C1D"/>
    <w:rsid w:val="005D4F9B"/>
    <w:rsid w:val="005D670F"/>
    <w:rsid w:val="005D6813"/>
    <w:rsid w:val="005E035A"/>
    <w:rsid w:val="005E084D"/>
    <w:rsid w:val="005E08FF"/>
    <w:rsid w:val="005E171E"/>
    <w:rsid w:val="005E1886"/>
    <w:rsid w:val="005E2D38"/>
    <w:rsid w:val="005E4175"/>
    <w:rsid w:val="005E491E"/>
    <w:rsid w:val="005E7091"/>
    <w:rsid w:val="005F0B63"/>
    <w:rsid w:val="005F150B"/>
    <w:rsid w:val="005F1541"/>
    <w:rsid w:val="005F188D"/>
    <w:rsid w:val="005F2AFB"/>
    <w:rsid w:val="005F2C23"/>
    <w:rsid w:val="005F3524"/>
    <w:rsid w:val="005F3B9E"/>
    <w:rsid w:val="005F504C"/>
    <w:rsid w:val="005F6360"/>
    <w:rsid w:val="005F73BC"/>
    <w:rsid w:val="005F7E3F"/>
    <w:rsid w:val="00600141"/>
    <w:rsid w:val="00600AD0"/>
    <w:rsid w:val="006015E5"/>
    <w:rsid w:val="00601AEB"/>
    <w:rsid w:val="00602242"/>
    <w:rsid w:val="00602678"/>
    <w:rsid w:val="00602EB3"/>
    <w:rsid w:val="00603D74"/>
    <w:rsid w:val="00604223"/>
    <w:rsid w:val="00604937"/>
    <w:rsid w:val="00605031"/>
    <w:rsid w:val="00605482"/>
    <w:rsid w:val="00605762"/>
    <w:rsid w:val="00606530"/>
    <w:rsid w:val="00607DE2"/>
    <w:rsid w:val="00610FAF"/>
    <w:rsid w:val="006113E9"/>
    <w:rsid w:val="00611563"/>
    <w:rsid w:val="00613C12"/>
    <w:rsid w:val="006141C7"/>
    <w:rsid w:val="00615547"/>
    <w:rsid w:val="00615842"/>
    <w:rsid w:val="0061649F"/>
    <w:rsid w:val="006174F3"/>
    <w:rsid w:val="006178D8"/>
    <w:rsid w:val="00617BF7"/>
    <w:rsid w:val="00617F9D"/>
    <w:rsid w:val="00621147"/>
    <w:rsid w:val="00621507"/>
    <w:rsid w:val="00621A30"/>
    <w:rsid w:val="00621A5E"/>
    <w:rsid w:val="00621E8E"/>
    <w:rsid w:val="00623D5B"/>
    <w:rsid w:val="00624B91"/>
    <w:rsid w:val="00625393"/>
    <w:rsid w:val="00625836"/>
    <w:rsid w:val="006265AA"/>
    <w:rsid w:val="00626A33"/>
    <w:rsid w:val="00627606"/>
    <w:rsid w:val="006277A7"/>
    <w:rsid w:val="00630646"/>
    <w:rsid w:val="0063121C"/>
    <w:rsid w:val="006312D4"/>
    <w:rsid w:val="006313FB"/>
    <w:rsid w:val="0063250F"/>
    <w:rsid w:val="00633CC3"/>
    <w:rsid w:val="006355BA"/>
    <w:rsid w:val="00635E9D"/>
    <w:rsid w:val="00636477"/>
    <w:rsid w:val="00636DEC"/>
    <w:rsid w:val="00637453"/>
    <w:rsid w:val="006409FD"/>
    <w:rsid w:val="0064109E"/>
    <w:rsid w:val="00642414"/>
    <w:rsid w:val="006427AE"/>
    <w:rsid w:val="00642F92"/>
    <w:rsid w:val="00643877"/>
    <w:rsid w:val="00643D7B"/>
    <w:rsid w:val="00643FC6"/>
    <w:rsid w:val="00650049"/>
    <w:rsid w:val="0065023A"/>
    <w:rsid w:val="0065129B"/>
    <w:rsid w:val="006514E3"/>
    <w:rsid w:val="00651DC6"/>
    <w:rsid w:val="00651DDE"/>
    <w:rsid w:val="00652A2A"/>
    <w:rsid w:val="00652CC2"/>
    <w:rsid w:val="00652E6C"/>
    <w:rsid w:val="00652EB5"/>
    <w:rsid w:val="00653A80"/>
    <w:rsid w:val="00654363"/>
    <w:rsid w:val="006548F1"/>
    <w:rsid w:val="00654F5D"/>
    <w:rsid w:val="00655597"/>
    <w:rsid w:val="006559EF"/>
    <w:rsid w:val="00657518"/>
    <w:rsid w:val="00657ADB"/>
    <w:rsid w:val="006601F8"/>
    <w:rsid w:val="00660BB0"/>
    <w:rsid w:val="00660C77"/>
    <w:rsid w:val="006615A0"/>
    <w:rsid w:val="00661736"/>
    <w:rsid w:val="006617B8"/>
    <w:rsid w:val="00661CF9"/>
    <w:rsid w:val="00661D7E"/>
    <w:rsid w:val="00661E10"/>
    <w:rsid w:val="006629D8"/>
    <w:rsid w:val="00662C80"/>
    <w:rsid w:val="00663302"/>
    <w:rsid w:val="00663520"/>
    <w:rsid w:val="0066473A"/>
    <w:rsid w:val="00664B4C"/>
    <w:rsid w:val="00664D7E"/>
    <w:rsid w:val="00665859"/>
    <w:rsid w:val="00665B58"/>
    <w:rsid w:val="00665CD2"/>
    <w:rsid w:val="00665F6A"/>
    <w:rsid w:val="0066615A"/>
    <w:rsid w:val="0066651A"/>
    <w:rsid w:val="006667F9"/>
    <w:rsid w:val="00666D91"/>
    <w:rsid w:val="006671D2"/>
    <w:rsid w:val="0066790C"/>
    <w:rsid w:val="00670996"/>
    <w:rsid w:val="00670C97"/>
    <w:rsid w:val="00670D7D"/>
    <w:rsid w:val="00672010"/>
    <w:rsid w:val="0067257F"/>
    <w:rsid w:val="006728CC"/>
    <w:rsid w:val="006737A6"/>
    <w:rsid w:val="00675551"/>
    <w:rsid w:val="00675783"/>
    <w:rsid w:val="006767A7"/>
    <w:rsid w:val="00676C40"/>
    <w:rsid w:val="00677C9B"/>
    <w:rsid w:val="00680166"/>
    <w:rsid w:val="00682749"/>
    <w:rsid w:val="006829E3"/>
    <w:rsid w:val="006831D4"/>
    <w:rsid w:val="00683A04"/>
    <w:rsid w:val="00683BC9"/>
    <w:rsid w:val="00683FF5"/>
    <w:rsid w:val="00684DB7"/>
    <w:rsid w:val="0068595B"/>
    <w:rsid w:val="00690BD8"/>
    <w:rsid w:val="00690C6D"/>
    <w:rsid w:val="006910A4"/>
    <w:rsid w:val="00691453"/>
    <w:rsid w:val="0069185F"/>
    <w:rsid w:val="006919BE"/>
    <w:rsid w:val="00694194"/>
    <w:rsid w:val="0069431A"/>
    <w:rsid w:val="00694C38"/>
    <w:rsid w:val="00695A98"/>
    <w:rsid w:val="006967DA"/>
    <w:rsid w:val="006975A2"/>
    <w:rsid w:val="006975E0"/>
    <w:rsid w:val="00697CDC"/>
    <w:rsid w:val="006A0ADC"/>
    <w:rsid w:val="006A0D8A"/>
    <w:rsid w:val="006A1C38"/>
    <w:rsid w:val="006A2C83"/>
    <w:rsid w:val="006A3587"/>
    <w:rsid w:val="006A431D"/>
    <w:rsid w:val="006A479C"/>
    <w:rsid w:val="006A480D"/>
    <w:rsid w:val="006A499D"/>
    <w:rsid w:val="006A68B4"/>
    <w:rsid w:val="006A6B3D"/>
    <w:rsid w:val="006A7D3A"/>
    <w:rsid w:val="006B0B0A"/>
    <w:rsid w:val="006B0C07"/>
    <w:rsid w:val="006B0DC9"/>
    <w:rsid w:val="006B2CD6"/>
    <w:rsid w:val="006B375E"/>
    <w:rsid w:val="006B453E"/>
    <w:rsid w:val="006B503F"/>
    <w:rsid w:val="006B614A"/>
    <w:rsid w:val="006B63B5"/>
    <w:rsid w:val="006B6664"/>
    <w:rsid w:val="006B667A"/>
    <w:rsid w:val="006B6B7C"/>
    <w:rsid w:val="006B710D"/>
    <w:rsid w:val="006B748B"/>
    <w:rsid w:val="006B785B"/>
    <w:rsid w:val="006C01DD"/>
    <w:rsid w:val="006C382F"/>
    <w:rsid w:val="006C3C77"/>
    <w:rsid w:val="006C3DD2"/>
    <w:rsid w:val="006C42CD"/>
    <w:rsid w:val="006C4684"/>
    <w:rsid w:val="006C5939"/>
    <w:rsid w:val="006C5FA0"/>
    <w:rsid w:val="006C6771"/>
    <w:rsid w:val="006C7440"/>
    <w:rsid w:val="006C765F"/>
    <w:rsid w:val="006C773B"/>
    <w:rsid w:val="006D1319"/>
    <w:rsid w:val="006D1D34"/>
    <w:rsid w:val="006D2953"/>
    <w:rsid w:val="006D30CF"/>
    <w:rsid w:val="006D431B"/>
    <w:rsid w:val="006D4412"/>
    <w:rsid w:val="006D443A"/>
    <w:rsid w:val="006D609D"/>
    <w:rsid w:val="006D751B"/>
    <w:rsid w:val="006D765F"/>
    <w:rsid w:val="006D7AEF"/>
    <w:rsid w:val="006E0564"/>
    <w:rsid w:val="006E1ACD"/>
    <w:rsid w:val="006E2320"/>
    <w:rsid w:val="006E2CA8"/>
    <w:rsid w:val="006E3B6F"/>
    <w:rsid w:val="006E4226"/>
    <w:rsid w:val="006E4E4D"/>
    <w:rsid w:val="006E536D"/>
    <w:rsid w:val="006E5375"/>
    <w:rsid w:val="006E5A92"/>
    <w:rsid w:val="006E7414"/>
    <w:rsid w:val="006E7A18"/>
    <w:rsid w:val="006E7F3A"/>
    <w:rsid w:val="006F100A"/>
    <w:rsid w:val="006F1061"/>
    <w:rsid w:val="006F29B6"/>
    <w:rsid w:val="006F2F61"/>
    <w:rsid w:val="006F39E9"/>
    <w:rsid w:val="006F48BA"/>
    <w:rsid w:val="006F48E7"/>
    <w:rsid w:val="006F5183"/>
    <w:rsid w:val="006F5FF7"/>
    <w:rsid w:val="006F668B"/>
    <w:rsid w:val="006F6B62"/>
    <w:rsid w:val="00700723"/>
    <w:rsid w:val="00700954"/>
    <w:rsid w:val="00700AFE"/>
    <w:rsid w:val="00700CAC"/>
    <w:rsid w:val="00702D21"/>
    <w:rsid w:val="00702DD0"/>
    <w:rsid w:val="0070396B"/>
    <w:rsid w:val="007045EC"/>
    <w:rsid w:val="00704A0F"/>
    <w:rsid w:val="00704AEB"/>
    <w:rsid w:val="00705137"/>
    <w:rsid w:val="007054DE"/>
    <w:rsid w:val="00705673"/>
    <w:rsid w:val="00706855"/>
    <w:rsid w:val="00706CAC"/>
    <w:rsid w:val="00707520"/>
    <w:rsid w:val="0071086C"/>
    <w:rsid w:val="00712961"/>
    <w:rsid w:val="00713B29"/>
    <w:rsid w:val="007147B2"/>
    <w:rsid w:val="00714A4A"/>
    <w:rsid w:val="0071583B"/>
    <w:rsid w:val="00716075"/>
    <w:rsid w:val="00716509"/>
    <w:rsid w:val="0071662D"/>
    <w:rsid w:val="00716CB2"/>
    <w:rsid w:val="00717243"/>
    <w:rsid w:val="00717ED4"/>
    <w:rsid w:val="0072064A"/>
    <w:rsid w:val="0072101E"/>
    <w:rsid w:val="007213EA"/>
    <w:rsid w:val="0072290F"/>
    <w:rsid w:val="00722D31"/>
    <w:rsid w:val="007233E7"/>
    <w:rsid w:val="00723B7D"/>
    <w:rsid w:val="0072486B"/>
    <w:rsid w:val="00724A8F"/>
    <w:rsid w:val="00724D60"/>
    <w:rsid w:val="0072577B"/>
    <w:rsid w:val="0072684A"/>
    <w:rsid w:val="00726A1F"/>
    <w:rsid w:val="00726A77"/>
    <w:rsid w:val="007276FE"/>
    <w:rsid w:val="0073067E"/>
    <w:rsid w:val="007313B9"/>
    <w:rsid w:val="00731B83"/>
    <w:rsid w:val="00731CCC"/>
    <w:rsid w:val="00732084"/>
    <w:rsid w:val="007325F8"/>
    <w:rsid w:val="00732A4B"/>
    <w:rsid w:val="007342E6"/>
    <w:rsid w:val="00734F9A"/>
    <w:rsid w:val="00735A4D"/>
    <w:rsid w:val="00735B7F"/>
    <w:rsid w:val="00736660"/>
    <w:rsid w:val="00740F2D"/>
    <w:rsid w:val="00741585"/>
    <w:rsid w:val="00741A43"/>
    <w:rsid w:val="007420C5"/>
    <w:rsid w:val="007422E8"/>
    <w:rsid w:val="007427EA"/>
    <w:rsid w:val="00742AE1"/>
    <w:rsid w:val="00743A69"/>
    <w:rsid w:val="00743CC7"/>
    <w:rsid w:val="00743D6E"/>
    <w:rsid w:val="007440A8"/>
    <w:rsid w:val="007442EA"/>
    <w:rsid w:val="00744A83"/>
    <w:rsid w:val="00744DE6"/>
    <w:rsid w:val="00744E64"/>
    <w:rsid w:val="00745911"/>
    <w:rsid w:val="00746075"/>
    <w:rsid w:val="007463CE"/>
    <w:rsid w:val="0074666A"/>
    <w:rsid w:val="007472C2"/>
    <w:rsid w:val="00747304"/>
    <w:rsid w:val="00747985"/>
    <w:rsid w:val="00750CB9"/>
    <w:rsid w:val="00750CCA"/>
    <w:rsid w:val="00751296"/>
    <w:rsid w:val="007515A4"/>
    <w:rsid w:val="00751A46"/>
    <w:rsid w:val="00751D18"/>
    <w:rsid w:val="0075548E"/>
    <w:rsid w:val="00755962"/>
    <w:rsid w:val="0075658F"/>
    <w:rsid w:val="00756A05"/>
    <w:rsid w:val="00757FF4"/>
    <w:rsid w:val="00761712"/>
    <w:rsid w:val="00761780"/>
    <w:rsid w:val="00762258"/>
    <w:rsid w:val="00762592"/>
    <w:rsid w:val="00762C1E"/>
    <w:rsid w:val="0076343A"/>
    <w:rsid w:val="00764657"/>
    <w:rsid w:val="00764BE6"/>
    <w:rsid w:val="007652DC"/>
    <w:rsid w:val="00765D9A"/>
    <w:rsid w:val="00766052"/>
    <w:rsid w:val="00767596"/>
    <w:rsid w:val="007700B5"/>
    <w:rsid w:val="00770E11"/>
    <w:rsid w:val="007728F3"/>
    <w:rsid w:val="00773089"/>
    <w:rsid w:val="00773225"/>
    <w:rsid w:val="007742B1"/>
    <w:rsid w:val="00774849"/>
    <w:rsid w:val="007750E1"/>
    <w:rsid w:val="007758C4"/>
    <w:rsid w:val="0077675C"/>
    <w:rsid w:val="00776C19"/>
    <w:rsid w:val="00776DD1"/>
    <w:rsid w:val="00777746"/>
    <w:rsid w:val="00777AB5"/>
    <w:rsid w:val="00777BCE"/>
    <w:rsid w:val="00780625"/>
    <w:rsid w:val="00781FBC"/>
    <w:rsid w:val="007822C7"/>
    <w:rsid w:val="0078319F"/>
    <w:rsid w:val="00783CFD"/>
    <w:rsid w:val="00783D7B"/>
    <w:rsid w:val="00784C65"/>
    <w:rsid w:val="00786118"/>
    <w:rsid w:val="007867C8"/>
    <w:rsid w:val="00787809"/>
    <w:rsid w:val="00787F79"/>
    <w:rsid w:val="007904EF"/>
    <w:rsid w:val="007906A7"/>
    <w:rsid w:val="00791269"/>
    <w:rsid w:val="007917C9"/>
    <w:rsid w:val="00792541"/>
    <w:rsid w:val="00792DDB"/>
    <w:rsid w:val="00792FF5"/>
    <w:rsid w:val="00793585"/>
    <w:rsid w:val="007938A4"/>
    <w:rsid w:val="00793D20"/>
    <w:rsid w:val="00793DFC"/>
    <w:rsid w:val="007958C4"/>
    <w:rsid w:val="00795B5D"/>
    <w:rsid w:val="00796D5C"/>
    <w:rsid w:val="00797691"/>
    <w:rsid w:val="00797D1D"/>
    <w:rsid w:val="007A08F4"/>
    <w:rsid w:val="007A0C9B"/>
    <w:rsid w:val="007A12D0"/>
    <w:rsid w:val="007A1510"/>
    <w:rsid w:val="007A1EF5"/>
    <w:rsid w:val="007A2136"/>
    <w:rsid w:val="007A28D6"/>
    <w:rsid w:val="007A2DC9"/>
    <w:rsid w:val="007A3136"/>
    <w:rsid w:val="007A3E2D"/>
    <w:rsid w:val="007A5808"/>
    <w:rsid w:val="007A66BB"/>
    <w:rsid w:val="007A6D0D"/>
    <w:rsid w:val="007A6E58"/>
    <w:rsid w:val="007A7758"/>
    <w:rsid w:val="007A77B7"/>
    <w:rsid w:val="007B0142"/>
    <w:rsid w:val="007B086A"/>
    <w:rsid w:val="007B0E13"/>
    <w:rsid w:val="007B1132"/>
    <w:rsid w:val="007B1136"/>
    <w:rsid w:val="007B1181"/>
    <w:rsid w:val="007B1F64"/>
    <w:rsid w:val="007B2796"/>
    <w:rsid w:val="007B29BE"/>
    <w:rsid w:val="007B3F79"/>
    <w:rsid w:val="007B58F1"/>
    <w:rsid w:val="007B74FD"/>
    <w:rsid w:val="007C05E4"/>
    <w:rsid w:val="007C08FD"/>
    <w:rsid w:val="007C0B84"/>
    <w:rsid w:val="007C184B"/>
    <w:rsid w:val="007C2ED2"/>
    <w:rsid w:val="007C32EB"/>
    <w:rsid w:val="007C3787"/>
    <w:rsid w:val="007C3A12"/>
    <w:rsid w:val="007C3E1B"/>
    <w:rsid w:val="007C3F25"/>
    <w:rsid w:val="007C3F35"/>
    <w:rsid w:val="007C6188"/>
    <w:rsid w:val="007C67DE"/>
    <w:rsid w:val="007C68C1"/>
    <w:rsid w:val="007C7216"/>
    <w:rsid w:val="007C754E"/>
    <w:rsid w:val="007C7DDA"/>
    <w:rsid w:val="007D0378"/>
    <w:rsid w:val="007D060B"/>
    <w:rsid w:val="007D0FF7"/>
    <w:rsid w:val="007D1E30"/>
    <w:rsid w:val="007D2D0D"/>
    <w:rsid w:val="007D385A"/>
    <w:rsid w:val="007D40A4"/>
    <w:rsid w:val="007D41AF"/>
    <w:rsid w:val="007D4426"/>
    <w:rsid w:val="007D5669"/>
    <w:rsid w:val="007D5984"/>
    <w:rsid w:val="007D59D9"/>
    <w:rsid w:val="007D7797"/>
    <w:rsid w:val="007D7D34"/>
    <w:rsid w:val="007E0FE4"/>
    <w:rsid w:val="007E1854"/>
    <w:rsid w:val="007E1CCD"/>
    <w:rsid w:val="007E29EF"/>
    <w:rsid w:val="007E2AB8"/>
    <w:rsid w:val="007E2D77"/>
    <w:rsid w:val="007E3C5F"/>
    <w:rsid w:val="007E54B5"/>
    <w:rsid w:val="007E5975"/>
    <w:rsid w:val="007E5BBA"/>
    <w:rsid w:val="007E7ABA"/>
    <w:rsid w:val="007F0C29"/>
    <w:rsid w:val="007F10B3"/>
    <w:rsid w:val="007F1618"/>
    <w:rsid w:val="007F2E71"/>
    <w:rsid w:val="007F2ECC"/>
    <w:rsid w:val="007F3826"/>
    <w:rsid w:val="007F3F98"/>
    <w:rsid w:val="007F43E0"/>
    <w:rsid w:val="007F451B"/>
    <w:rsid w:val="007F4A95"/>
    <w:rsid w:val="007F4D27"/>
    <w:rsid w:val="007F566E"/>
    <w:rsid w:val="007F5D6A"/>
    <w:rsid w:val="007F5D82"/>
    <w:rsid w:val="007F6D42"/>
    <w:rsid w:val="007F7044"/>
    <w:rsid w:val="007F73CC"/>
    <w:rsid w:val="008000AB"/>
    <w:rsid w:val="008000E5"/>
    <w:rsid w:val="00800705"/>
    <w:rsid w:val="00801413"/>
    <w:rsid w:val="00801A98"/>
    <w:rsid w:val="00802B6E"/>
    <w:rsid w:val="00803F35"/>
    <w:rsid w:val="00805985"/>
    <w:rsid w:val="0080729B"/>
    <w:rsid w:val="00807836"/>
    <w:rsid w:val="00810600"/>
    <w:rsid w:val="00811C74"/>
    <w:rsid w:val="00812099"/>
    <w:rsid w:val="00812831"/>
    <w:rsid w:val="0081470B"/>
    <w:rsid w:val="00814BFD"/>
    <w:rsid w:val="00815698"/>
    <w:rsid w:val="00817098"/>
    <w:rsid w:val="00820778"/>
    <w:rsid w:val="00820829"/>
    <w:rsid w:val="0082140E"/>
    <w:rsid w:val="00821C17"/>
    <w:rsid w:val="008228DF"/>
    <w:rsid w:val="0082394E"/>
    <w:rsid w:val="00824284"/>
    <w:rsid w:val="00824ADF"/>
    <w:rsid w:val="008254E1"/>
    <w:rsid w:val="008254FE"/>
    <w:rsid w:val="008262CD"/>
    <w:rsid w:val="0082653E"/>
    <w:rsid w:val="00826990"/>
    <w:rsid w:val="00826B83"/>
    <w:rsid w:val="00826CB1"/>
    <w:rsid w:val="008305C0"/>
    <w:rsid w:val="008310DF"/>
    <w:rsid w:val="008329E8"/>
    <w:rsid w:val="0083323A"/>
    <w:rsid w:val="0083335F"/>
    <w:rsid w:val="00833448"/>
    <w:rsid w:val="00834286"/>
    <w:rsid w:val="00835E5E"/>
    <w:rsid w:val="008365F5"/>
    <w:rsid w:val="00837D6B"/>
    <w:rsid w:val="00837E95"/>
    <w:rsid w:val="008406AB"/>
    <w:rsid w:val="00840B0C"/>
    <w:rsid w:val="00840D46"/>
    <w:rsid w:val="00840D88"/>
    <w:rsid w:val="00842408"/>
    <w:rsid w:val="00843751"/>
    <w:rsid w:val="00843C46"/>
    <w:rsid w:val="008459AD"/>
    <w:rsid w:val="00845E1E"/>
    <w:rsid w:val="00847BEC"/>
    <w:rsid w:val="00850996"/>
    <w:rsid w:val="00850BDA"/>
    <w:rsid w:val="008519D7"/>
    <w:rsid w:val="00851D4B"/>
    <w:rsid w:val="00852749"/>
    <w:rsid w:val="008534B1"/>
    <w:rsid w:val="00854A00"/>
    <w:rsid w:val="00854F59"/>
    <w:rsid w:val="0085663A"/>
    <w:rsid w:val="008573EA"/>
    <w:rsid w:val="00861F31"/>
    <w:rsid w:val="0086219E"/>
    <w:rsid w:val="0086403D"/>
    <w:rsid w:val="008641CB"/>
    <w:rsid w:val="00864587"/>
    <w:rsid w:val="008645A7"/>
    <w:rsid w:val="00864C8C"/>
    <w:rsid w:val="00865194"/>
    <w:rsid w:val="00867A0F"/>
    <w:rsid w:val="00867DAD"/>
    <w:rsid w:val="00870091"/>
    <w:rsid w:val="00870A7B"/>
    <w:rsid w:val="0087316C"/>
    <w:rsid w:val="008732ED"/>
    <w:rsid w:val="00873C96"/>
    <w:rsid w:val="00874317"/>
    <w:rsid w:val="00874340"/>
    <w:rsid w:val="008757F9"/>
    <w:rsid w:val="00875823"/>
    <w:rsid w:val="008759F9"/>
    <w:rsid w:val="00875ADE"/>
    <w:rsid w:val="0087661B"/>
    <w:rsid w:val="00877C60"/>
    <w:rsid w:val="00877ED9"/>
    <w:rsid w:val="00877EDF"/>
    <w:rsid w:val="00881536"/>
    <w:rsid w:val="00881D57"/>
    <w:rsid w:val="00882EAC"/>
    <w:rsid w:val="00883219"/>
    <w:rsid w:val="00883918"/>
    <w:rsid w:val="00883E82"/>
    <w:rsid w:val="008843C0"/>
    <w:rsid w:val="008858CB"/>
    <w:rsid w:val="00886025"/>
    <w:rsid w:val="008860B4"/>
    <w:rsid w:val="0088631E"/>
    <w:rsid w:val="008867D5"/>
    <w:rsid w:val="00886B9A"/>
    <w:rsid w:val="00886F28"/>
    <w:rsid w:val="0089006A"/>
    <w:rsid w:val="00890B83"/>
    <w:rsid w:val="00891419"/>
    <w:rsid w:val="00893638"/>
    <w:rsid w:val="008948D3"/>
    <w:rsid w:val="00894B3F"/>
    <w:rsid w:val="00895D7F"/>
    <w:rsid w:val="00895FEC"/>
    <w:rsid w:val="00897CD8"/>
    <w:rsid w:val="00897E27"/>
    <w:rsid w:val="008A02EA"/>
    <w:rsid w:val="008A2664"/>
    <w:rsid w:val="008A26DE"/>
    <w:rsid w:val="008A2837"/>
    <w:rsid w:val="008A2B1D"/>
    <w:rsid w:val="008A2FEC"/>
    <w:rsid w:val="008A4BDD"/>
    <w:rsid w:val="008A752D"/>
    <w:rsid w:val="008A7EC9"/>
    <w:rsid w:val="008B015E"/>
    <w:rsid w:val="008B0C27"/>
    <w:rsid w:val="008B139B"/>
    <w:rsid w:val="008B18B9"/>
    <w:rsid w:val="008B43A8"/>
    <w:rsid w:val="008B44EA"/>
    <w:rsid w:val="008B56F9"/>
    <w:rsid w:val="008B7F49"/>
    <w:rsid w:val="008C0BA4"/>
    <w:rsid w:val="008C3F7F"/>
    <w:rsid w:val="008C41C6"/>
    <w:rsid w:val="008C5A68"/>
    <w:rsid w:val="008C5C6B"/>
    <w:rsid w:val="008C677D"/>
    <w:rsid w:val="008C6BD0"/>
    <w:rsid w:val="008C7492"/>
    <w:rsid w:val="008D095C"/>
    <w:rsid w:val="008D1617"/>
    <w:rsid w:val="008D1CC9"/>
    <w:rsid w:val="008D1E53"/>
    <w:rsid w:val="008D25F6"/>
    <w:rsid w:val="008D2E5A"/>
    <w:rsid w:val="008D3B4C"/>
    <w:rsid w:val="008D3D50"/>
    <w:rsid w:val="008D57E6"/>
    <w:rsid w:val="008D6648"/>
    <w:rsid w:val="008D6B23"/>
    <w:rsid w:val="008D6E58"/>
    <w:rsid w:val="008D705D"/>
    <w:rsid w:val="008D7680"/>
    <w:rsid w:val="008E12B7"/>
    <w:rsid w:val="008E12DA"/>
    <w:rsid w:val="008E1DD1"/>
    <w:rsid w:val="008E2619"/>
    <w:rsid w:val="008E2820"/>
    <w:rsid w:val="008E2AED"/>
    <w:rsid w:val="008E2BCD"/>
    <w:rsid w:val="008E3C85"/>
    <w:rsid w:val="008E4296"/>
    <w:rsid w:val="008E431E"/>
    <w:rsid w:val="008E4994"/>
    <w:rsid w:val="008E4CB0"/>
    <w:rsid w:val="008E576C"/>
    <w:rsid w:val="008E57EC"/>
    <w:rsid w:val="008E6424"/>
    <w:rsid w:val="008E66BA"/>
    <w:rsid w:val="008E6ACC"/>
    <w:rsid w:val="008E7024"/>
    <w:rsid w:val="008E7E92"/>
    <w:rsid w:val="008F05F7"/>
    <w:rsid w:val="008F0F79"/>
    <w:rsid w:val="008F1041"/>
    <w:rsid w:val="008F19B7"/>
    <w:rsid w:val="008F21FB"/>
    <w:rsid w:val="008F2560"/>
    <w:rsid w:val="008F29AC"/>
    <w:rsid w:val="008F2AEF"/>
    <w:rsid w:val="008F34B4"/>
    <w:rsid w:val="008F3C87"/>
    <w:rsid w:val="008F616A"/>
    <w:rsid w:val="008F61BD"/>
    <w:rsid w:val="008F6D0A"/>
    <w:rsid w:val="009003CB"/>
    <w:rsid w:val="0090083D"/>
    <w:rsid w:val="00900C3C"/>
    <w:rsid w:val="009015E1"/>
    <w:rsid w:val="00901836"/>
    <w:rsid w:val="009018BB"/>
    <w:rsid w:val="009026E5"/>
    <w:rsid w:val="0090313E"/>
    <w:rsid w:val="0090336D"/>
    <w:rsid w:val="00903FE8"/>
    <w:rsid w:val="00904036"/>
    <w:rsid w:val="00905025"/>
    <w:rsid w:val="00906716"/>
    <w:rsid w:val="00906738"/>
    <w:rsid w:val="00906A00"/>
    <w:rsid w:val="00906A8B"/>
    <w:rsid w:val="009073C5"/>
    <w:rsid w:val="00907DCB"/>
    <w:rsid w:val="0091040E"/>
    <w:rsid w:val="009111D1"/>
    <w:rsid w:val="00911DA5"/>
    <w:rsid w:val="00911F95"/>
    <w:rsid w:val="0091209C"/>
    <w:rsid w:val="00912D1A"/>
    <w:rsid w:val="00913974"/>
    <w:rsid w:val="00913CC3"/>
    <w:rsid w:val="00914294"/>
    <w:rsid w:val="0091432A"/>
    <w:rsid w:val="00914440"/>
    <w:rsid w:val="009150D2"/>
    <w:rsid w:val="00915323"/>
    <w:rsid w:val="00915331"/>
    <w:rsid w:val="00916871"/>
    <w:rsid w:val="009168E1"/>
    <w:rsid w:val="0091725F"/>
    <w:rsid w:val="0091730A"/>
    <w:rsid w:val="009173C1"/>
    <w:rsid w:val="009175FE"/>
    <w:rsid w:val="00917B26"/>
    <w:rsid w:val="00917CA1"/>
    <w:rsid w:val="00920678"/>
    <w:rsid w:val="0092106A"/>
    <w:rsid w:val="00921208"/>
    <w:rsid w:val="009214A9"/>
    <w:rsid w:val="009220FD"/>
    <w:rsid w:val="009222E7"/>
    <w:rsid w:val="00922610"/>
    <w:rsid w:val="00922D48"/>
    <w:rsid w:val="009230B8"/>
    <w:rsid w:val="00923CB7"/>
    <w:rsid w:val="00925A48"/>
    <w:rsid w:val="009277F8"/>
    <w:rsid w:val="009301BA"/>
    <w:rsid w:val="00930280"/>
    <w:rsid w:val="00931EBE"/>
    <w:rsid w:val="00932646"/>
    <w:rsid w:val="00934005"/>
    <w:rsid w:val="00935615"/>
    <w:rsid w:val="00935F90"/>
    <w:rsid w:val="0093635E"/>
    <w:rsid w:val="009363FE"/>
    <w:rsid w:val="009376BB"/>
    <w:rsid w:val="009379D3"/>
    <w:rsid w:val="00940FC3"/>
    <w:rsid w:val="00941149"/>
    <w:rsid w:val="00941B8D"/>
    <w:rsid w:val="00941E16"/>
    <w:rsid w:val="00942531"/>
    <w:rsid w:val="00942A1D"/>
    <w:rsid w:val="00942A62"/>
    <w:rsid w:val="00943098"/>
    <w:rsid w:val="00943593"/>
    <w:rsid w:val="009466DB"/>
    <w:rsid w:val="00946FEC"/>
    <w:rsid w:val="0094736D"/>
    <w:rsid w:val="00947DC4"/>
    <w:rsid w:val="00947EFD"/>
    <w:rsid w:val="0095252B"/>
    <w:rsid w:val="00952C10"/>
    <w:rsid w:val="00952F2C"/>
    <w:rsid w:val="0095356A"/>
    <w:rsid w:val="009535B8"/>
    <w:rsid w:val="0095508D"/>
    <w:rsid w:val="00956122"/>
    <w:rsid w:val="00956BDF"/>
    <w:rsid w:val="00957961"/>
    <w:rsid w:val="009602C1"/>
    <w:rsid w:val="009602D9"/>
    <w:rsid w:val="009612C8"/>
    <w:rsid w:val="0096254F"/>
    <w:rsid w:val="0096265A"/>
    <w:rsid w:val="0096370C"/>
    <w:rsid w:val="00963AD7"/>
    <w:rsid w:val="00963BC4"/>
    <w:rsid w:val="009657A2"/>
    <w:rsid w:val="00966B36"/>
    <w:rsid w:val="009671C7"/>
    <w:rsid w:val="00971FB6"/>
    <w:rsid w:val="0097209C"/>
    <w:rsid w:val="009723E7"/>
    <w:rsid w:val="00972F8D"/>
    <w:rsid w:val="009731D3"/>
    <w:rsid w:val="00973AE2"/>
    <w:rsid w:val="00973C4C"/>
    <w:rsid w:val="009748FD"/>
    <w:rsid w:val="00974C2D"/>
    <w:rsid w:val="009753B1"/>
    <w:rsid w:val="00975722"/>
    <w:rsid w:val="00975EFA"/>
    <w:rsid w:val="009763DE"/>
    <w:rsid w:val="00976689"/>
    <w:rsid w:val="00976F25"/>
    <w:rsid w:val="0097750E"/>
    <w:rsid w:val="00977673"/>
    <w:rsid w:val="009778E1"/>
    <w:rsid w:val="00977BD4"/>
    <w:rsid w:val="00977C04"/>
    <w:rsid w:val="00977D19"/>
    <w:rsid w:val="009800A7"/>
    <w:rsid w:val="00980DB3"/>
    <w:rsid w:val="00983F7C"/>
    <w:rsid w:val="00984828"/>
    <w:rsid w:val="0098595D"/>
    <w:rsid w:val="00986E1F"/>
    <w:rsid w:val="0098709C"/>
    <w:rsid w:val="0098713F"/>
    <w:rsid w:val="00987CE6"/>
    <w:rsid w:val="00991627"/>
    <w:rsid w:val="00992860"/>
    <w:rsid w:val="00992F6B"/>
    <w:rsid w:val="00993828"/>
    <w:rsid w:val="00993C18"/>
    <w:rsid w:val="00994919"/>
    <w:rsid w:val="0099545F"/>
    <w:rsid w:val="00996CDC"/>
    <w:rsid w:val="00997000"/>
    <w:rsid w:val="00997365"/>
    <w:rsid w:val="00997D25"/>
    <w:rsid w:val="009A02D5"/>
    <w:rsid w:val="009A0B47"/>
    <w:rsid w:val="009A0C2F"/>
    <w:rsid w:val="009A10F1"/>
    <w:rsid w:val="009A1484"/>
    <w:rsid w:val="009A16B2"/>
    <w:rsid w:val="009A2CD4"/>
    <w:rsid w:val="009A2E28"/>
    <w:rsid w:val="009A2EDE"/>
    <w:rsid w:val="009A345A"/>
    <w:rsid w:val="009A3DE4"/>
    <w:rsid w:val="009A4297"/>
    <w:rsid w:val="009A47CC"/>
    <w:rsid w:val="009A4854"/>
    <w:rsid w:val="009A49C7"/>
    <w:rsid w:val="009A4EE9"/>
    <w:rsid w:val="009A7095"/>
    <w:rsid w:val="009A7A65"/>
    <w:rsid w:val="009A7EA0"/>
    <w:rsid w:val="009B004B"/>
    <w:rsid w:val="009B0223"/>
    <w:rsid w:val="009B0CB8"/>
    <w:rsid w:val="009B1199"/>
    <w:rsid w:val="009B1E40"/>
    <w:rsid w:val="009B1EBE"/>
    <w:rsid w:val="009B205F"/>
    <w:rsid w:val="009B2843"/>
    <w:rsid w:val="009B2AA1"/>
    <w:rsid w:val="009B383D"/>
    <w:rsid w:val="009B431A"/>
    <w:rsid w:val="009B559B"/>
    <w:rsid w:val="009B5CEE"/>
    <w:rsid w:val="009B7192"/>
    <w:rsid w:val="009B7D0E"/>
    <w:rsid w:val="009C001F"/>
    <w:rsid w:val="009C01B2"/>
    <w:rsid w:val="009C0810"/>
    <w:rsid w:val="009C0B4C"/>
    <w:rsid w:val="009C102B"/>
    <w:rsid w:val="009C1A77"/>
    <w:rsid w:val="009C237A"/>
    <w:rsid w:val="009C51BD"/>
    <w:rsid w:val="009C58E0"/>
    <w:rsid w:val="009C6896"/>
    <w:rsid w:val="009C6986"/>
    <w:rsid w:val="009C6A10"/>
    <w:rsid w:val="009C6B38"/>
    <w:rsid w:val="009C71EA"/>
    <w:rsid w:val="009C79EC"/>
    <w:rsid w:val="009D03A4"/>
    <w:rsid w:val="009D1B63"/>
    <w:rsid w:val="009D31C0"/>
    <w:rsid w:val="009D345B"/>
    <w:rsid w:val="009D3B7F"/>
    <w:rsid w:val="009D4C08"/>
    <w:rsid w:val="009D5025"/>
    <w:rsid w:val="009D5D48"/>
    <w:rsid w:val="009D6777"/>
    <w:rsid w:val="009D6D40"/>
    <w:rsid w:val="009D6F0B"/>
    <w:rsid w:val="009D7777"/>
    <w:rsid w:val="009D7784"/>
    <w:rsid w:val="009D7A0D"/>
    <w:rsid w:val="009E0922"/>
    <w:rsid w:val="009E0A56"/>
    <w:rsid w:val="009E0CA3"/>
    <w:rsid w:val="009E1245"/>
    <w:rsid w:val="009E1D77"/>
    <w:rsid w:val="009E1EE7"/>
    <w:rsid w:val="009E2275"/>
    <w:rsid w:val="009E32B7"/>
    <w:rsid w:val="009E34C4"/>
    <w:rsid w:val="009E3B5C"/>
    <w:rsid w:val="009E4A48"/>
    <w:rsid w:val="009E4AC6"/>
    <w:rsid w:val="009E59E7"/>
    <w:rsid w:val="009E6165"/>
    <w:rsid w:val="009E71C9"/>
    <w:rsid w:val="009E7C1C"/>
    <w:rsid w:val="009F0F28"/>
    <w:rsid w:val="009F1813"/>
    <w:rsid w:val="009F1CB9"/>
    <w:rsid w:val="009F1E44"/>
    <w:rsid w:val="009F2753"/>
    <w:rsid w:val="009F2E5C"/>
    <w:rsid w:val="009F41EE"/>
    <w:rsid w:val="009F43BC"/>
    <w:rsid w:val="009F57C6"/>
    <w:rsid w:val="009F5836"/>
    <w:rsid w:val="009F5975"/>
    <w:rsid w:val="009F5EF3"/>
    <w:rsid w:val="009F6E7C"/>
    <w:rsid w:val="00A007BC"/>
    <w:rsid w:val="00A00853"/>
    <w:rsid w:val="00A008E2"/>
    <w:rsid w:val="00A01914"/>
    <w:rsid w:val="00A02237"/>
    <w:rsid w:val="00A02A5B"/>
    <w:rsid w:val="00A03A39"/>
    <w:rsid w:val="00A03DA3"/>
    <w:rsid w:val="00A048E6"/>
    <w:rsid w:val="00A05105"/>
    <w:rsid w:val="00A05589"/>
    <w:rsid w:val="00A05E52"/>
    <w:rsid w:val="00A06C25"/>
    <w:rsid w:val="00A06ED6"/>
    <w:rsid w:val="00A1025F"/>
    <w:rsid w:val="00A10DDA"/>
    <w:rsid w:val="00A11913"/>
    <w:rsid w:val="00A11B2C"/>
    <w:rsid w:val="00A125BF"/>
    <w:rsid w:val="00A12C3A"/>
    <w:rsid w:val="00A13FCE"/>
    <w:rsid w:val="00A14786"/>
    <w:rsid w:val="00A14C21"/>
    <w:rsid w:val="00A1575C"/>
    <w:rsid w:val="00A15BBC"/>
    <w:rsid w:val="00A16194"/>
    <w:rsid w:val="00A16946"/>
    <w:rsid w:val="00A16974"/>
    <w:rsid w:val="00A174CB"/>
    <w:rsid w:val="00A17DC5"/>
    <w:rsid w:val="00A2017F"/>
    <w:rsid w:val="00A201AB"/>
    <w:rsid w:val="00A20FDE"/>
    <w:rsid w:val="00A213F6"/>
    <w:rsid w:val="00A21B47"/>
    <w:rsid w:val="00A21C86"/>
    <w:rsid w:val="00A21D2C"/>
    <w:rsid w:val="00A21E29"/>
    <w:rsid w:val="00A2291D"/>
    <w:rsid w:val="00A230F4"/>
    <w:rsid w:val="00A237DB"/>
    <w:rsid w:val="00A2386E"/>
    <w:rsid w:val="00A23F8B"/>
    <w:rsid w:val="00A24265"/>
    <w:rsid w:val="00A244FB"/>
    <w:rsid w:val="00A24982"/>
    <w:rsid w:val="00A24C0B"/>
    <w:rsid w:val="00A260FA"/>
    <w:rsid w:val="00A2681E"/>
    <w:rsid w:val="00A26943"/>
    <w:rsid w:val="00A26A0D"/>
    <w:rsid w:val="00A27085"/>
    <w:rsid w:val="00A2751F"/>
    <w:rsid w:val="00A30ABA"/>
    <w:rsid w:val="00A30E7C"/>
    <w:rsid w:val="00A314B8"/>
    <w:rsid w:val="00A317A9"/>
    <w:rsid w:val="00A31F6F"/>
    <w:rsid w:val="00A33C04"/>
    <w:rsid w:val="00A365CB"/>
    <w:rsid w:val="00A36C91"/>
    <w:rsid w:val="00A40608"/>
    <w:rsid w:val="00A40CB2"/>
    <w:rsid w:val="00A41212"/>
    <w:rsid w:val="00A4294D"/>
    <w:rsid w:val="00A43957"/>
    <w:rsid w:val="00A43AE5"/>
    <w:rsid w:val="00A447D3"/>
    <w:rsid w:val="00A4651A"/>
    <w:rsid w:val="00A4669E"/>
    <w:rsid w:val="00A466FA"/>
    <w:rsid w:val="00A467FD"/>
    <w:rsid w:val="00A4699D"/>
    <w:rsid w:val="00A46B42"/>
    <w:rsid w:val="00A46E2E"/>
    <w:rsid w:val="00A503FF"/>
    <w:rsid w:val="00A506C6"/>
    <w:rsid w:val="00A50BAB"/>
    <w:rsid w:val="00A50EC8"/>
    <w:rsid w:val="00A50F8C"/>
    <w:rsid w:val="00A51194"/>
    <w:rsid w:val="00A511F0"/>
    <w:rsid w:val="00A5161B"/>
    <w:rsid w:val="00A51F80"/>
    <w:rsid w:val="00A522AD"/>
    <w:rsid w:val="00A524E5"/>
    <w:rsid w:val="00A533EF"/>
    <w:rsid w:val="00A53D46"/>
    <w:rsid w:val="00A54392"/>
    <w:rsid w:val="00A548D4"/>
    <w:rsid w:val="00A5536E"/>
    <w:rsid w:val="00A603E9"/>
    <w:rsid w:val="00A60547"/>
    <w:rsid w:val="00A60B0F"/>
    <w:rsid w:val="00A60C58"/>
    <w:rsid w:val="00A60ECD"/>
    <w:rsid w:val="00A614F3"/>
    <w:rsid w:val="00A62E56"/>
    <w:rsid w:val="00A63A5A"/>
    <w:rsid w:val="00A64407"/>
    <w:rsid w:val="00A645F5"/>
    <w:rsid w:val="00A6504F"/>
    <w:rsid w:val="00A6541B"/>
    <w:rsid w:val="00A654F0"/>
    <w:rsid w:val="00A657BE"/>
    <w:rsid w:val="00A65AAD"/>
    <w:rsid w:val="00A65C65"/>
    <w:rsid w:val="00A65FC9"/>
    <w:rsid w:val="00A66A0D"/>
    <w:rsid w:val="00A672C7"/>
    <w:rsid w:val="00A677E3"/>
    <w:rsid w:val="00A67A90"/>
    <w:rsid w:val="00A7085E"/>
    <w:rsid w:val="00A70FC6"/>
    <w:rsid w:val="00A711B6"/>
    <w:rsid w:val="00A71911"/>
    <w:rsid w:val="00A721CE"/>
    <w:rsid w:val="00A72934"/>
    <w:rsid w:val="00A73104"/>
    <w:rsid w:val="00A745DA"/>
    <w:rsid w:val="00A74832"/>
    <w:rsid w:val="00A74A94"/>
    <w:rsid w:val="00A75076"/>
    <w:rsid w:val="00A75A3B"/>
    <w:rsid w:val="00A75BDC"/>
    <w:rsid w:val="00A75FB6"/>
    <w:rsid w:val="00A76D64"/>
    <w:rsid w:val="00A774C6"/>
    <w:rsid w:val="00A8135B"/>
    <w:rsid w:val="00A829CD"/>
    <w:rsid w:val="00A82FBE"/>
    <w:rsid w:val="00A849D0"/>
    <w:rsid w:val="00A853F0"/>
    <w:rsid w:val="00A85DC0"/>
    <w:rsid w:val="00A8672A"/>
    <w:rsid w:val="00A86AAB"/>
    <w:rsid w:val="00A878DE"/>
    <w:rsid w:val="00A91504"/>
    <w:rsid w:val="00A916C8"/>
    <w:rsid w:val="00A916F3"/>
    <w:rsid w:val="00A91B3C"/>
    <w:rsid w:val="00A92303"/>
    <w:rsid w:val="00A92531"/>
    <w:rsid w:val="00A92A2A"/>
    <w:rsid w:val="00A93AC1"/>
    <w:rsid w:val="00A9555F"/>
    <w:rsid w:val="00A9645D"/>
    <w:rsid w:val="00A966D8"/>
    <w:rsid w:val="00A97575"/>
    <w:rsid w:val="00AA0150"/>
    <w:rsid w:val="00AA071D"/>
    <w:rsid w:val="00AA12A8"/>
    <w:rsid w:val="00AA1F5E"/>
    <w:rsid w:val="00AA2007"/>
    <w:rsid w:val="00AA27B8"/>
    <w:rsid w:val="00AA3113"/>
    <w:rsid w:val="00AA43BB"/>
    <w:rsid w:val="00AA5447"/>
    <w:rsid w:val="00AA5634"/>
    <w:rsid w:val="00AA5AA9"/>
    <w:rsid w:val="00AA6FBD"/>
    <w:rsid w:val="00AA70B9"/>
    <w:rsid w:val="00AA7227"/>
    <w:rsid w:val="00AA72EE"/>
    <w:rsid w:val="00AB12BF"/>
    <w:rsid w:val="00AB1CCB"/>
    <w:rsid w:val="00AB2162"/>
    <w:rsid w:val="00AB21AA"/>
    <w:rsid w:val="00AB266A"/>
    <w:rsid w:val="00AB2C53"/>
    <w:rsid w:val="00AB2D91"/>
    <w:rsid w:val="00AB4617"/>
    <w:rsid w:val="00AB47F8"/>
    <w:rsid w:val="00AB4C97"/>
    <w:rsid w:val="00AB564D"/>
    <w:rsid w:val="00AB5EBD"/>
    <w:rsid w:val="00AB64CF"/>
    <w:rsid w:val="00AB66D1"/>
    <w:rsid w:val="00AB73B5"/>
    <w:rsid w:val="00AB7A72"/>
    <w:rsid w:val="00AC0114"/>
    <w:rsid w:val="00AC0A89"/>
    <w:rsid w:val="00AC1801"/>
    <w:rsid w:val="00AC18D0"/>
    <w:rsid w:val="00AC2937"/>
    <w:rsid w:val="00AC2A42"/>
    <w:rsid w:val="00AC2B31"/>
    <w:rsid w:val="00AC2D27"/>
    <w:rsid w:val="00AC333F"/>
    <w:rsid w:val="00AC3B0B"/>
    <w:rsid w:val="00AC53C7"/>
    <w:rsid w:val="00AC6552"/>
    <w:rsid w:val="00AC67AA"/>
    <w:rsid w:val="00AC6A24"/>
    <w:rsid w:val="00AC6B74"/>
    <w:rsid w:val="00AD02EF"/>
    <w:rsid w:val="00AD083D"/>
    <w:rsid w:val="00AD0A49"/>
    <w:rsid w:val="00AD1713"/>
    <w:rsid w:val="00AD28C7"/>
    <w:rsid w:val="00AD2ADD"/>
    <w:rsid w:val="00AD2C36"/>
    <w:rsid w:val="00AD2D2C"/>
    <w:rsid w:val="00AD3300"/>
    <w:rsid w:val="00AD3781"/>
    <w:rsid w:val="00AD42B7"/>
    <w:rsid w:val="00AD486E"/>
    <w:rsid w:val="00AD6404"/>
    <w:rsid w:val="00AD6C01"/>
    <w:rsid w:val="00AD70AF"/>
    <w:rsid w:val="00AD71B5"/>
    <w:rsid w:val="00AE0870"/>
    <w:rsid w:val="00AE118B"/>
    <w:rsid w:val="00AE1C70"/>
    <w:rsid w:val="00AE1F88"/>
    <w:rsid w:val="00AE2535"/>
    <w:rsid w:val="00AE5880"/>
    <w:rsid w:val="00AE6435"/>
    <w:rsid w:val="00AE64B1"/>
    <w:rsid w:val="00AE6958"/>
    <w:rsid w:val="00AE7780"/>
    <w:rsid w:val="00AF01EE"/>
    <w:rsid w:val="00AF0258"/>
    <w:rsid w:val="00AF0A74"/>
    <w:rsid w:val="00AF0F73"/>
    <w:rsid w:val="00AF18E7"/>
    <w:rsid w:val="00AF1A21"/>
    <w:rsid w:val="00AF2482"/>
    <w:rsid w:val="00AF2713"/>
    <w:rsid w:val="00AF2C62"/>
    <w:rsid w:val="00AF309E"/>
    <w:rsid w:val="00AF383D"/>
    <w:rsid w:val="00AF418F"/>
    <w:rsid w:val="00AF5559"/>
    <w:rsid w:val="00AF5B3D"/>
    <w:rsid w:val="00AF72C8"/>
    <w:rsid w:val="00AF75E8"/>
    <w:rsid w:val="00AF790E"/>
    <w:rsid w:val="00B00200"/>
    <w:rsid w:val="00B00F59"/>
    <w:rsid w:val="00B018D1"/>
    <w:rsid w:val="00B019A0"/>
    <w:rsid w:val="00B01CEF"/>
    <w:rsid w:val="00B0269D"/>
    <w:rsid w:val="00B029B9"/>
    <w:rsid w:val="00B03FB5"/>
    <w:rsid w:val="00B041C1"/>
    <w:rsid w:val="00B043B2"/>
    <w:rsid w:val="00B04ACE"/>
    <w:rsid w:val="00B04F83"/>
    <w:rsid w:val="00B0501C"/>
    <w:rsid w:val="00B05036"/>
    <w:rsid w:val="00B05110"/>
    <w:rsid w:val="00B06B14"/>
    <w:rsid w:val="00B0737B"/>
    <w:rsid w:val="00B10853"/>
    <w:rsid w:val="00B10CA0"/>
    <w:rsid w:val="00B11650"/>
    <w:rsid w:val="00B11B41"/>
    <w:rsid w:val="00B12124"/>
    <w:rsid w:val="00B12221"/>
    <w:rsid w:val="00B12B31"/>
    <w:rsid w:val="00B131B2"/>
    <w:rsid w:val="00B138DB"/>
    <w:rsid w:val="00B13991"/>
    <w:rsid w:val="00B1414F"/>
    <w:rsid w:val="00B14E0F"/>
    <w:rsid w:val="00B15972"/>
    <w:rsid w:val="00B16B49"/>
    <w:rsid w:val="00B20117"/>
    <w:rsid w:val="00B20348"/>
    <w:rsid w:val="00B207A6"/>
    <w:rsid w:val="00B20E9A"/>
    <w:rsid w:val="00B21276"/>
    <w:rsid w:val="00B219FD"/>
    <w:rsid w:val="00B21B2B"/>
    <w:rsid w:val="00B24040"/>
    <w:rsid w:val="00B241EF"/>
    <w:rsid w:val="00B244F5"/>
    <w:rsid w:val="00B2516F"/>
    <w:rsid w:val="00B2562A"/>
    <w:rsid w:val="00B25A84"/>
    <w:rsid w:val="00B25ED7"/>
    <w:rsid w:val="00B26889"/>
    <w:rsid w:val="00B268D8"/>
    <w:rsid w:val="00B272A3"/>
    <w:rsid w:val="00B276E4"/>
    <w:rsid w:val="00B302BC"/>
    <w:rsid w:val="00B308CA"/>
    <w:rsid w:val="00B312C2"/>
    <w:rsid w:val="00B31452"/>
    <w:rsid w:val="00B31784"/>
    <w:rsid w:val="00B3179A"/>
    <w:rsid w:val="00B31DF5"/>
    <w:rsid w:val="00B32EC6"/>
    <w:rsid w:val="00B33772"/>
    <w:rsid w:val="00B33CF5"/>
    <w:rsid w:val="00B33F6E"/>
    <w:rsid w:val="00B34A78"/>
    <w:rsid w:val="00B35396"/>
    <w:rsid w:val="00B35DF9"/>
    <w:rsid w:val="00B37051"/>
    <w:rsid w:val="00B37A6D"/>
    <w:rsid w:val="00B37F5D"/>
    <w:rsid w:val="00B40152"/>
    <w:rsid w:val="00B41222"/>
    <w:rsid w:val="00B422CC"/>
    <w:rsid w:val="00B425BC"/>
    <w:rsid w:val="00B42AAF"/>
    <w:rsid w:val="00B44260"/>
    <w:rsid w:val="00B45AF4"/>
    <w:rsid w:val="00B45D43"/>
    <w:rsid w:val="00B45DDB"/>
    <w:rsid w:val="00B45F8D"/>
    <w:rsid w:val="00B46510"/>
    <w:rsid w:val="00B47307"/>
    <w:rsid w:val="00B47C27"/>
    <w:rsid w:val="00B50181"/>
    <w:rsid w:val="00B50822"/>
    <w:rsid w:val="00B508F0"/>
    <w:rsid w:val="00B5105C"/>
    <w:rsid w:val="00B5180B"/>
    <w:rsid w:val="00B51B83"/>
    <w:rsid w:val="00B52932"/>
    <w:rsid w:val="00B52A07"/>
    <w:rsid w:val="00B53D0E"/>
    <w:rsid w:val="00B54550"/>
    <w:rsid w:val="00B54A1D"/>
    <w:rsid w:val="00B55E01"/>
    <w:rsid w:val="00B56064"/>
    <w:rsid w:val="00B5666B"/>
    <w:rsid w:val="00B5671D"/>
    <w:rsid w:val="00B604D6"/>
    <w:rsid w:val="00B605B9"/>
    <w:rsid w:val="00B60657"/>
    <w:rsid w:val="00B614AA"/>
    <w:rsid w:val="00B621F8"/>
    <w:rsid w:val="00B62243"/>
    <w:rsid w:val="00B6268B"/>
    <w:rsid w:val="00B629EA"/>
    <w:rsid w:val="00B62B49"/>
    <w:rsid w:val="00B631A0"/>
    <w:rsid w:val="00B63A74"/>
    <w:rsid w:val="00B6465A"/>
    <w:rsid w:val="00B648BA"/>
    <w:rsid w:val="00B64B59"/>
    <w:rsid w:val="00B65280"/>
    <w:rsid w:val="00B65B90"/>
    <w:rsid w:val="00B66BE6"/>
    <w:rsid w:val="00B67462"/>
    <w:rsid w:val="00B67B04"/>
    <w:rsid w:val="00B67B31"/>
    <w:rsid w:val="00B70835"/>
    <w:rsid w:val="00B70D60"/>
    <w:rsid w:val="00B716F1"/>
    <w:rsid w:val="00B72F42"/>
    <w:rsid w:val="00B737C7"/>
    <w:rsid w:val="00B742DD"/>
    <w:rsid w:val="00B745E6"/>
    <w:rsid w:val="00B750A4"/>
    <w:rsid w:val="00B753AF"/>
    <w:rsid w:val="00B75C0E"/>
    <w:rsid w:val="00B762AD"/>
    <w:rsid w:val="00B778C9"/>
    <w:rsid w:val="00B77B5B"/>
    <w:rsid w:val="00B77C79"/>
    <w:rsid w:val="00B77D31"/>
    <w:rsid w:val="00B80362"/>
    <w:rsid w:val="00B8100D"/>
    <w:rsid w:val="00B816CA"/>
    <w:rsid w:val="00B817AE"/>
    <w:rsid w:val="00B819A3"/>
    <w:rsid w:val="00B81C56"/>
    <w:rsid w:val="00B81CF5"/>
    <w:rsid w:val="00B81EE8"/>
    <w:rsid w:val="00B8206A"/>
    <w:rsid w:val="00B82EDF"/>
    <w:rsid w:val="00B8313D"/>
    <w:rsid w:val="00B83DCA"/>
    <w:rsid w:val="00B83E69"/>
    <w:rsid w:val="00B84302"/>
    <w:rsid w:val="00B8468B"/>
    <w:rsid w:val="00B85DC3"/>
    <w:rsid w:val="00B86765"/>
    <w:rsid w:val="00B87186"/>
    <w:rsid w:val="00B877F4"/>
    <w:rsid w:val="00B87D5C"/>
    <w:rsid w:val="00B90A46"/>
    <w:rsid w:val="00B90A82"/>
    <w:rsid w:val="00B922FB"/>
    <w:rsid w:val="00B933F4"/>
    <w:rsid w:val="00B93B8A"/>
    <w:rsid w:val="00B93DAB"/>
    <w:rsid w:val="00B93E2C"/>
    <w:rsid w:val="00B93E61"/>
    <w:rsid w:val="00B94E54"/>
    <w:rsid w:val="00B954F6"/>
    <w:rsid w:val="00B96941"/>
    <w:rsid w:val="00B969FE"/>
    <w:rsid w:val="00B96C99"/>
    <w:rsid w:val="00B97BCF"/>
    <w:rsid w:val="00BA024D"/>
    <w:rsid w:val="00BA1026"/>
    <w:rsid w:val="00BA1227"/>
    <w:rsid w:val="00BA29A7"/>
    <w:rsid w:val="00BA3921"/>
    <w:rsid w:val="00BA3E3B"/>
    <w:rsid w:val="00BA44C0"/>
    <w:rsid w:val="00BA5DB0"/>
    <w:rsid w:val="00BA6302"/>
    <w:rsid w:val="00BA7158"/>
    <w:rsid w:val="00BA7498"/>
    <w:rsid w:val="00BA775E"/>
    <w:rsid w:val="00BB0DF3"/>
    <w:rsid w:val="00BB0E23"/>
    <w:rsid w:val="00BB211E"/>
    <w:rsid w:val="00BB336D"/>
    <w:rsid w:val="00BB3C7F"/>
    <w:rsid w:val="00BB3CD0"/>
    <w:rsid w:val="00BB5BAD"/>
    <w:rsid w:val="00BB6C33"/>
    <w:rsid w:val="00BB7655"/>
    <w:rsid w:val="00BB7BFD"/>
    <w:rsid w:val="00BC09F7"/>
    <w:rsid w:val="00BC0CA2"/>
    <w:rsid w:val="00BC1B9B"/>
    <w:rsid w:val="00BC22D0"/>
    <w:rsid w:val="00BC2773"/>
    <w:rsid w:val="00BC2A71"/>
    <w:rsid w:val="00BC47AF"/>
    <w:rsid w:val="00BC48C8"/>
    <w:rsid w:val="00BC4D94"/>
    <w:rsid w:val="00BC5188"/>
    <w:rsid w:val="00BC5749"/>
    <w:rsid w:val="00BC61DA"/>
    <w:rsid w:val="00BC6650"/>
    <w:rsid w:val="00BC7124"/>
    <w:rsid w:val="00BC7982"/>
    <w:rsid w:val="00BD1801"/>
    <w:rsid w:val="00BD1CC1"/>
    <w:rsid w:val="00BD2F4E"/>
    <w:rsid w:val="00BD333B"/>
    <w:rsid w:val="00BD37FA"/>
    <w:rsid w:val="00BD3B24"/>
    <w:rsid w:val="00BD3E07"/>
    <w:rsid w:val="00BD411D"/>
    <w:rsid w:val="00BD411F"/>
    <w:rsid w:val="00BD52E2"/>
    <w:rsid w:val="00BD5FAF"/>
    <w:rsid w:val="00BD6BFB"/>
    <w:rsid w:val="00BD734D"/>
    <w:rsid w:val="00BD7664"/>
    <w:rsid w:val="00BE05B2"/>
    <w:rsid w:val="00BE0C95"/>
    <w:rsid w:val="00BE117B"/>
    <w:rsid w:val="00BE2DEF"/>
    <w:rsid w:val="00BE3AE6"/>
    <w:rsid w:val="00BE4075"/>
    <w:rsid w:val="00BE600A"/>
    <w:rsid w:val="00BE6114"/>
    <w:rsid w:val="00BE6496"/>
    <w:rsid w:val="00BE6BDF"/>
    <w:rsid w:val="00BE7994"/>
    <w:rsid w:val="00BE7B6B"/>
    <w:rsid w:val="00BE7BC7"/>
    <w:rsid w:val="00BF06D7"/>
    <w:rsid w:val="00BF09C4"/>
    <w:rsid w:val="00BF1C3B"/>
    <w:rsid w:val="00BF1D0C"/>
    <w:rsid w:val="00BF28CF"/>
    <w:rsid w:val="00BF28DD"/>
    <w:rsid w:val="00BF326A"/>
    <w:rsid w:val="00BF42D4"/>
    <w:rsid w:val="00BF4AE3"/>
    <w:rsid w:val="00BF4D04"/>
    <w:rsid w:val="00BF5502"/>
    <w:rsid w:val="00BF5C75"/>
    <w:rsid w:val="00BF61B1"/>
    <w:rsid w:val="00BF6B7F"/>
    <w:rsid w:val="00BF6D9D"/>
    <w:rsid w:val="00BF704C"/>
    <w:rsid w:val="00BF731F"/>
    <w:rsid w:val="00BF7DCA"/>
    <w:rsid w:val="00BF7E07"/>
    <w:rsid w:val="00C00294"/>
    <w:rsid w:val="00C00A40"/>
    <w:rsid w:val="00C01ED4"/>
    <w:rsid w:val="00C01F6E"/>
    <w:rsid w:val="00C037CC"/>
    <w:rsid w:val="00C03EEC"/>
    <w:rsid w:val="00C061F8"/>
    <w:rsid w:val="00C068FD"/>
    <w:rsid w:val="00C069C9"/>
    <w:rsid w:val="00C069D0"/>
    <w:rsid w:val="00C070B8"/>
    <w:rsid w:val="00C070D3"/>
    <w:rsid w:val="00C10285"/>
    <w:rsid w:val="00C1053F"/>
    <w:rsid w:val="00C105E8"/>
    <w:rsid w:val="00C1086F"/>
    <w:rsid w:val="00C11495"/>
    <w:rsid w:val="00C124EF"/>
    <w:rsid w:val="00C12B2C"/>
    <w:rsid w:val="00C13223"/>
    <w:rsid w:val="00C13353"/>
    <w:rsid w:val="00C158BA"/>
    <w:rsid w:val="00C164EE"/>
    <w:rsid w:val="00C16839"/>
    <w:rsid w:val="00C1713B"/>
    <w:rsid w:val="00C171A6"/>
    <w:rsid w:val="00C17F27"/>
    <w:rsid w:val="00C2032A"/>
    <w:rsid w:val="00C221CF"/>
    <w:rsid w:val="00C2224E"/>
    <w:rsid w:val="00C22B1A"/>
    <w:rsid w:val="00C230CA"/>
    <w:rsid w:val="00C24A79"/>
    <w:rsid w:val="00C2539E"/>
    <w:rsid w:val="00C2573E"/>
    <w:rsid w:val="00C271C7"/>
    <w:rsid w:val="00C273A2"/>
    <w:rsid w:val="00C27463"/>
    <w:rsid w:val="00C27A94"/>
    <w:rsid w:val="00C304DE"/>
    <w:rsid w:val="00C30813"/>
    <w:rsid w:val="00C310D2"/>
    <w:rsid w:val="00C31A63"/>
    <w:rsid w:val="00C33168"/>
    <w:rsid w:val="00C3385D"/>
    <w:rsid w:val="00C35783"/>
    <w:rsid w:val="00C35AFE"/>
    <w:rsid w:val="00C360AE"/>
    <w:rsid w:val="00C361BD"/>
    <w:rsid w:val="00C36694"/>
    <w:rsid w:val="00C36B71"/>
    <w:rsid w:val="00C36D41"/>
    <w:rsid w:val="00C373F0"/>
    <w:rsid w:val="00C3776D"/>
    <w:rsid w:val="00C37F28"/>
    <w:rsid w:val="00C403B3"/>
    <w:rsid w:val="00C4046C"/>
    <w:rsid w:val="00C406BD"/>
    <w:rsid w:val="00C40C1D"/>
    <w:rsid w:val="00C40CD2"/>
    <w:rsid w:val="00C40EC8"/>
    <w:rsid w:val="00C4178A"/>
    <w:rsid w:val="00C42739"/>
    <w:rsid w:val="00C42C8B"/>
    <w:rsid w:val="00C43768"/>
    <w:rsid w:val="00C4395E"/>
    <w:rsid w:val="00C44103"/>
    <w:rsid w:val="00C47045"/>
    <w:rsid w:val="00C47202"/>
    <w:rsid w:val="00C50161"/>
    <w:rsid w:val="00C50A76"/>
    <w:rsid w:val="00C50C2B"/>
    <w:rsid w:val="00C50C3C"/>
    <w:rsid w:val="00C50DD4"/>
    <w:rsid w:val="00C513D8"/>
    <w:rsid w:val="00C51E4A"/>
    <w:rsid w:val="00C52A11"/>
    <w:rsid w:val="00C52A8C"/>
    <w:rsid w:val="00C53AA8"/>
    <w:rsid w:val="00C54835"/>
    <w:rsid w:val="00C54CE2"/>
    <w:rsid w:val="00C5557A"/>
    <w:rsid w:val="00C55E17"/>
    <w:rsid w:val="00C56CE6"/>
    <w:rsid w:val="00C57C79"/>
    <w:rsid w:val="00C609AA"/>
    <w:rsid w:val="00C6189E"/>
    <w:rsid w:val="00C619B4"/>
    <w:rsid w:val="00C61F59"/>
    <w:rsid w:val="00C621CA"/>
    <w:rsid w:val="00C63154"/>
    <w:rsid w:val="00C63772"/>
    <w:rsid w:val="00C63B21"/>
    <w:rsid w:val="00C65959"/>
    <w:rsid w:val="00C666AE"/>
    <w:rsid w:val="00C66B16"/>
    <w:rsid w:val="00C66C65"/>
    <w:rsid w:val="00C66C6F"/>
    <w:rsid w:val="00C672C7"/>
    <w:rsid w:val="00C67590"/>
    <w:rsid w:val="00C70378"/>
    <w:rsid w:val="00C71E1B"/>
    <w:rsid w:val="00C72316"/>
    <w:rsid w:val="00C736FA"/>
    <w:rsid w:val="00C73B0E"/>
    <w:rsid w:val="00C7479A"/>
    <w:rsid w:val="00C74CB3"/>
    <w:rsid w:val="00C754C3"/>
    <w:rsid w:val="00C758A9"/>
    <w:rsid w:val="00C76C5B"/>
    <w:rsid w:val="00C77590"/>
    <w:rsid w:val="00C77AC1"/>
    <w:rsid w:val="00C80B5A"/>
    <w:rsid w:val="00C81C22"/>
    <w:rsid w:val="00C81C79"/>
    <w:rsid w:val="00C83011"/>
    <w:rsid w:val="00C835EC"/>
    <w:rsid w:val="00C838FD"/>
    <w:rsid w:val="00C84518"/>
    <w:rsid w:val="00C84683"/>
    <w:rsid w:val="00C85A50"/>
    <w:rsid w:val="00C85E9B"/>
    <w:rsid w:val="00C86D68"/>
    <w:rsid w:val="00C86F06"/>
    <w:rsid w:val="00C91221"/>
    <w:rsid w:val="00C9271A"/>
    <w:rsid w:val="00C94323"/>
    <w:rsid w:val="00C948B3"/>
    <w:rsid w:val="00C97196"/>
    <w:rsid w:val="00CA0432"/>
    <w:rsid w:val="00CA1765"/>
    <w:rsid w:val="00CA1904"/>
    <w:rsid w:val="00CA2649"/>
    <w:rsid w:val="00CA2650"/>
    <w:rsid w:val="00CA2AC4"/>
    <w:rsid w:val="00CA3A78"/>
    <w:rsid w:val="00CA4C8C"/>
    <w:rsid w:val="00CA4D21"/>
    <w:rsid w:val="00CA5604"/>
    <w:rsid w:val="00CA63B2"/>
    <w:rsid w:val="00CB1349"/>
    <w:rsid w:val="00CB279D"/>
    <w:rsid w:val="00CB2BE3"/>
    <w:rsid w:val="00CB4557"/>
    <w:rsid w:val="00CB4763"/>
    <w:rsid w:val="00CB50F8"/>
    <w:rsid w:val="00CB6752"/>
    <w:rsid w:val="00CB7960"/>
    <w:rsid w:val="00CC046A"/>
    <w:rsid w:val="00CC06D3"/>
    <w:rsid w:val="00CC2CBE"/>
    <w:rsid w:val="00CC34DE"/>
    <w:rsid w:val="00CC3AED"/>
    <w:rsid w:val="00CC428C"/>
    <w:rsid w:val="00CC5AE9"/>
    <w:rsid w:val="00CC60EF"/>
    <w:rsid w:val="00CC6CEE"/>
    <w:rsid w:val="00CC7438"/>
    <w:rsid w:val="00CC7A25"/>
    <w:rsid w:val="00CD15A3"/>
    <w:rsid w:val="00CD2463"/>
    <w:rsid w:val="00CD2AC7"/>
    <w:rsid w:val="00CD4A81"/>
    <w:rsid w:val="00CD58C2"/>
    <w:rsid w:val="00CD7AEB"/>
    <w:rsid w:val="00CE0457"/>
    <w:rsid w:val="00CE326C"/>
    <w:rsid w:val="00CE47C3"/>
    <w:rsid w:val="00CE6146"/>
    <w:rsid w:val="00CE6815"/>
    <w:rsid w:val="00CE6827"/>
    <w:rsid w:val="00CE71F2"/>
    <w:rsid w:val="00CE7F2E"/>
    <w:rsid w:val="00CE7FBB"/>
    <w:rsid w:val="00CF03C9"/>
    <w:rsid w:val="00CF0989"/>
    <w:rsid w:val="00CF0B09"/>
    <w:rsid w:val="00CF1F3E"/>
    <w:rsid w:val="00CF1FE0"/>
    <w:rsid w:val="00CF2664"/>
    <w:rsid w:val="00CF26DE"/>
    <w:rsid w:val="00CF2CD6"/>
    <w:rsid w:val="00CF3CC7"/>
    <w:rsid w:val="00CF4037"/>
    <w:rsid w:val="00CF48B2"/>
    <w:rsid w:val="00CF4F23"/>
    <w:rsid w:val="00CF5187"/>
    <w:rsid w:val="00CF5924"/>
    <w:rsid w:val="00CF5FA8"/>
    <w:rsid w:val="00CF7469"/>
    <w:rsid w:val="00CF75DE"/>
    <w:rsid w:val="00D00785"/>
    <w:rsid w:val="00D00BC8"/>
    <w:rsid w:val="00D00FE3"/>
    <w:rsid w:val="00D02029"/>
    <w:rsid w:val="00D0297A"/>
    <w:rsid w:val="00D044CB"/>
    <w:rsid w:val="00D0474D"/>
    <w:rsid w:val="00D050C3"/>
    <w:rsid w:val="00D050E8"/>
    <w:rsid w:val="00D052AB"/>
    <w:rsid w:val="00D05D02"/>
    <w:rsid w:val="00D05F4B"/>
    <w:rsid w:val="00D06140"/>
    <w:rsid w:val="00D073C2"/>
    <w:rsid w:val="00D10B47"/>
    <w:rsid w:val="00D10EAE"/>
    <w:rsid w:val="00D11ADA"/>
    <w:rsid w:val="00D1355C"/>
    <w:rsid w:val="00D1398C"/>
    <w:rsid w:val="00D13CC6"/>
    <w:rsid w:val="00D13D0D"/>
    <w:rsid w:val="00D14E8D"/>
    <w:rsid w:val="00D15D25"/>
    <w:rsid w:val="00D1670A"/>
    <w:rsid w:val="00D179F6"/>
    <w:rsid w:val="00D20512"/>
    <w:rsid w:val="00D205A9"/>
    <w:rsid w:val="00D20C1F"/>
    <w:rsid w:val="00D20F75"/>
    <w:rsid w:val="00D2137E"/>
    <w:rsid w:val="00D215FA"/>
    <w:rsid w:val="00D21750"/>
    <w:rsid w:val="00D22B5C"/>
    <w:rsid w:val="00D22D80"/>
    <w:rsid w:val="00D238CF"/>
    <w:rsid w:val="00D23CE1"/>
    <w:rsid w:val="00D23EF2"/>
    <w:rsid w:val="00D25E14"/>
    <w:rsid w:val="00D26604"/>
    <w:rsid w:val="00D26CA1"/>
    <w:rsid w:val="00D27C3F"/>
    <w:rsid w:val="00D27D3E"/>
    <w:rsid w:val="00D27F60"/>
    <w:rsid w:val="00D3017A"/>
    <w:rsid w:val="00D30610"/>
    <w:rsid w:val="00D31AA7"/>
    <w:rsid w:val="00D326FA"/>
    <w:rsid w:val="00D32DED"/>
    <w:rsid w:val="00D34193"/>
    <w:rsid w:val="00D34D18"/>
    <w:rsid w:val="00D35038"/>
    <w:rsid w:val="00D36634"/>
    <w:rsid w:val="00D36A06"/>
    <w:rsid w:val="00D401F9"/>
    <w:rsid w:val="00D40C59"/>
    <w:rsid w:val="00D412EE"/>
    <w:rsid w:val="00D4169F"/>
    <w:rsid w:val="00D42E0F"/>
    <w:rsid w:val="00D42ED0"/>
    <w:rsid w:val="00D4354E"/>
    <w:rsid w:val="00D43A03"/>
    <w:rsid w:val="00D43F52"/>
    <w:rsid w:val="00D4455C"/>
    <w:rsid w:val="00D44FE4"/>
    <w:rsid w:val="00D459F9"/>
    <w:rsid w:val="00D462FC"/>
    <w:rsid w:val="00D475D5"/>
    <w:rsid w:val="00D476CA"/>
    <w:rsid w:val="00D47A05"/>
    <w:rsid w:val="00D502CE"/>
    <w:rsid w:val="00D511BF"/>
    <w:rsid w:val="00D51231"/>
    <w:rsid w:val="00D518AF"/>
    <w:rsid w:val="00D5371C"/>
    <w:rsid w:val="00D53C0B"/>
    <w:rsid w:val="00D55FA7"/>
    <w:rsid w:val="00D56CAC"/>
    <w:rsid w:val="00D573AB"/>
    <w:rsid w:val="00D579DE"/>
    <w:rsid w:val="00D61A68"/>
    <w:rsid w:val="00D624B5"/>
    <w:rsid w:val="00D633B2"/>
    <w:rsid w:val="00D64DAF"/>
    <w:rsid w:val="00D64EE5"/>
    <w:rsid w:val="00D6511A"/>
    <w:rsid w:val="00D655C8"/>
    <w:rsid w:val="00D665DD"/>
    <w:rsid w:val="00D669CC"/>
    <w:rsid w:val="00D66A3E"/>
    <w:rsid w:val="00D701E7"/>
    <w:rsid w:val="00D70362"/>
    <w:rsid w:val="00D70475"/>
    <w:rsid w:val="00D70CFD"/>
    <w:rsid w:val="00D70DD9"/>
    <w:rsid w:val="00D71BF0"/>
    <w:rsid w:val="00D71C3D"/>
    <w:rsid w:val="00D71E82"/>
    <w:rsid w:val="00D728D7"/>
    <w:rsid w:val="00D73DEB"/>
    <w:rsid w:val="00D73E0F"/>
    <w:rsid w:val="00D768E8"/>
    <w:rsid w:val="00D76B97"/>
    <w:rsid w:val="00D76D18"/>
    <w:rsid w:val="00D77566"/>
    <w:rsid w:val="00D77D3F"/>
    <w:rsid w:val="00D80CB8"/>
    <w:rsid w:val="00D8142D"/>
    <w:rsid w:val="00D81D2F"/>
    <w:rsid w:val="00D81D46"/>
    <w:rsid w:val="00D82F77"/>
    <w:rsid w:val="00D8363A"/>
    <w:rsid w:val="00D84A3F"/>
    <w:rsid w:val="00D84ED0"/>
    <w:rsid w:val="00D85E66"/>
    <w:rsid w:val="00D8651E"/>
    <w:rsid w:val="00D87D25"/>
    <w:rsid w:val="00D90AE7"/>
    <w:rsid w:val="00D91360"/>
    <w:rsid w:val="00D9137B"/>
    <w:rsid w:val="00D91D2B"/>
    <w:rsid w:val="00D91FAF"/>
    <w:rsid w:val="00D928C5"/>
    <w:rsid w:val="00D928CA"/>
    <w:rsid w:val="00D94057"/>
    <w:rsid w:val="00D94102"/>
    <w:rsid w:val="00D94927"/>
    <w:rsid w:val="00D95076"/>
    <w:rsid w:val="00D955AC"/>
    <w:rsid w:val="00D965F3"/>
    <w:rsid w:val="00DA1482"/>
    <w:rsid w:val="00DA1833"/>
    <w:rsid w:val="00DA189D"/>
    <w:rsid w:val="00DA272C"/>
    <w:rsid w:val="00DA2B83"/>
    <w:rsid w:val="00DA2E58"/>
    <w:rsid w:val="00DA2F11"/>
    <w:rsid w:val="00DA34EE"/>
    <w:rsid w:val="00DA3D06"/>
    <w:rsid w:val="00DA4F8A"/>
    <w:rsid w:val="00DA58CA"/>
    <w:rsid w:val="00DA5B24"/>
    <w:rsid w:val="00DB055E"/>
    <w:rsid w:val="00DB0C48"/>
    <w:rsid w:val="00DB16FD"/>
    <w:rsid w:val="00DB1AA3"/>
    <w:rsid w:val="00DB2778"/>
    <w:rsid w:val="00DB2BC2"/>
    <w:rsid w:val="00DB2BFA"/>
    <w:rsid w:val="00DB4498"/>
    <w:rsid w:val="00DB5161"/>
    <w:rsid w:val="00DB559B"/>
    <w:rsid w:val="00DB601A"/>
    <w:rsid w:val="00DB613A"/>
    <w:rsid w:val="00DB71DC"/>
    <w:rsid w:val="00DB7546"/>
    <w:rsid w:val="00DB792A"/>
    <w:rsid w:val="00DC0597"/>
    <w:rsid w:val="00DC07EB"/>
    <w:rsid w:val="00DC11F5"/>
    <w:rsid w:val="00DC4378"/>
    <w:rsid w:val="00DC45FD"/>
    <w:rsid w:val="00DC7159"/>
    <w:rsid w:val="00DC780F"/>
    <w:rsid w:val="00DD09AC"/>
    <w:rsid w:val="00DD11BC"/>
    <w:rsid w:val="00DD162A"/>
    <w:rsid w:val="00DD1B8F"/>
    <w:rsid w:val="00DD2C9E"/>
    <w:rsid w:val="00DD2EC8"/>
    <w:rsid w:val="00DD3271"/>
    <w:rsid w:val="00DD3D9F"/>
    <w:rsid w:val="00DD3DBC"/>
    <w:rsid w:val="00DD4476"/>
    <w:rsid w:val="00DD4C0C"/>
    <w:rsid w:val="00DD513D"/>
    <w:rsid w:val="00DD6577"/>
    <w:rsid w:val="00DD6C82"/>
    <w:rsid w:val="00DD71EB"/>
    <w:rsid w:val="00DE023D"/>
    <w:rsid w:val="00DE09EC"/>
    <w:rsid w:val="00DE10E5"/>
    <w:rsid w:val="00DE12B2"/>
    <w:rsid w:val="00DE19D2"/>
    <w:rsid w:val="00DE1F20"/>
    <w:rsid w:val="00DE2BCF"/>
    <w:rsid w:val="00DE2FB9"/>
    <w:rsid w:val="00DE3113"/>
    <w:rsid w:val="00DE42C0"/>
    <w:rsid w:val="00DE4EEC"/>
    <w:rsid w:val="00DE5223"/>
    <w:rsid w:val="00DE5433"/>
    <w:rsid w:val="00DE5554"/>
    <w:rsid w:val="00DE6389"/>
    <w:rsid w:val="00DE6775"/>
    <w:rsid w:val="00DE6F4C"/>
    <w:rsid w:val="00DE71F0"/>
    <w:rsid w:val="00DE754B"/>
    <w:rsid w:val="00DE7B09"/>
    <w:rsid w:val="00DF07BD"/>
    <w:rsid w:val="00DF11D3"/>
    <w:rsid w:val="00DF1B1C"/>
    <w:rsid w:val="00DF2137"/>
    <w:rsid w:val="00DF2ED4"/>
    <w:rsid w:val="00DF3341"/>
    <w:rsid w:val="00DF34A3"/>
    <w:rsid w:val="00DF350E"/>
    <w:rsid w:val="00DF3929"/>
    <w:rsid w:val="00DF3A8F"/>
    <w:rsid w:val="00DF4966"/>
    <w:rsid w:val="00DF4A42"/>
    <w:rsid w:val="00DF4DB4"/>
    <w:rsid w:val="00DF4EE4"/>
    <w:rsid w:val="00DF5207"/>
    <w:rsid w:val="00DF56C3"/>
    <w:rsid w:val="00DF5E45"/>
    <w:rsid w:val="00DF61C8"/>
    <w:rsid w:val="00DF6447"/>
    <w:rsid w:val="00DF6C0B"/>
    <w:rsid w:val="00DF6EB0"/>
    <w:rsid w:val="00E00BCF"/>
    <w:rsid w:val="00E02AAE"/>
    <w:rsid w:val="00E036D9"/>
    <w:rsid w:val="00E047EB"/>
    <w:rsid w:val="00E05401"/>
    <w:rsid w:val="00E054A8"/>
    <w:rsid w:val="00E060F6"/>
    <w:rsid w:val="00E063C6"/>
    <w:rsid w:val="00E06B1B"/>
    <w:rsid w:val="00E073E9"/>
    <w:rsid w:val="00E075CD"/>
    <w:rsid w:val="00E1035E"/>
    <w:rsid w:val="00E12324"/>
    <w:rsid w:val="00E1313B"/>
    <w:rsid w:val="00E134CF"/>
    <w:rsid w:val="00E13BFB"/>
    <w:rsid w:val="00E16262"/>
    <w:rsid w:val="00E163E8"/>
    <w:rsid w:val="00E16CBF"/>
    <w:rsid w:val="00E16F66"/>
    <w:rsid w:val="00E174DE"/>
    <w:rsid w:val="00E17C4F"/>
    <w:rsid w:val="00E17F5D"/>
    <w:rsid w:val="00E20323"/>
    <w:rsid w:val="00E20A16"/>
    <w:rsid w:val="00E20F36"/>
    <w:rsid w:val="00E21284"/>
    <w:rsid w:val="00E215DA"/>
    <w:rsid w:val="00E21DFF"/>
    <w:rsid w:val="00E22737"/>
    <w:rsid w:val="00E22AAB"/>
    <w:rsid w:val="00E246EA"/>
    <w:rsid w:val="00E249F8"/>
    <w:rsid w:val="00E24A80"/>
    <w:rsid w:val="00E24BE3"/>
    <w:rsid w:val="00E25C14"/>
    <w:rsid w:val="00E262B6"/>
    <w:rsid w:val="00E30305"/>
    <w:rsid w:val="00E30BAA"/>
    <w:rsid w:val="00E30DC3"/>
    <w:rsid w:val="00E32D97"/>
    <w:rsid w:val="00E34547"/>
    <w:rsid w:val="00E3492D"/>
    <w:rsid w:val="00E3512A"/>
    <w:rsid w:val="00E353FD"/>
    <w:rsid w:val="00E35A3B"/>
    <w:rsid w:val="00E36BAD"/>
    <w:rsid w:val="00E36BAE"/>
    <w:rsid w:val="00E372F3"/>
    <w:rsid w:val="00E37310"/>
    <w:rsid w:val="00E379C3"/>
    <w:rsid w:val="00E4016B"/>
    <w:rsid w:val="00E41B69"/>
    <w:rsid w:val="00E41F9B"/>
    <w:rsid w:val="00E422F6"/>
    <w:rsid w:val="00E42CE2"/>
    <w:rsid w:val="00E43697"/>
    <w:rsid w:val="00E43AE4"/>
    <w:rsid w:val="00E43D6F"/>
    <w:rsid w:val="00E440AF"/>
    <w:rsid w:val="00E442C7"/>
    <w:rsid w:val="00E45640"/>
    <w:rsid w:val="00E45759"/>
    <w:rsid w:val="00E45D6E"/>
    <w:rsid w:val="00E4602E"/>
    <w:rsid w:val="00E46463"/>
    <w:rsid w:val="00E468C5"/>
    <w:rsid w:val="00E50F23"/>
    <w:rsid w:val="00E52350"/>
    <w:rsid w:val="00E524C4"/>
    <w:rsid w:val="00E52E6D"/>
    <w:rsid w:val="00E5395C"/>
    <w:rsid w:val="00E53A8E"/>
    <w:rsid w:val="00E53CD7"/>
    <w:rsid w:val="00E540AE"/>
    <w:rsid w:val="00E54A34"/>
    <w:rsid w:val="00E54DAF"/>
    <w:rsid w:val="00E5689E"/>
    <w:rsid w:val="00E56B80"/>
    <w:rsid w:val="00E57226"/>
    <w:rsid w:val="00E572E2"/>
    <w:rsid w:val="00E57A2A"/>
    <w:rsid w:val="00E60472"/>
    <w:rsid w:val="00E61B07"/>
    <w:rsid w:val="00E6243A"/>
    <w:rsid w:val="00E624C1"/>
    <w:rsid w:val="00E62773"/>
    <w:rsid w:val="00E62A6B"/>
    <w:rsid w:val="00E62F95"/>
    <w:rsid w:val="00E6397F"/>
    <w:rsid w:val="00E64A0A"/>
    <w:rsid w:val="00E656C8"/>
    <w:rsid w:val="00E656D8"/>
    <w:rsid w:val="00E65C0F"/>
    <w:rsid w:val="00E65C8A"/>
    <w:rsid w:val="00E65E2D"/>
    <w:rsid w:val="00E66366"/>
    <w:rsid w:val="00E719B8"/>
    <w:rsid w:val="00E725E8"/>
    <w:rsid w:val="00E72BE1"/>
    <w:rsid w:val="00E733E2"/>
    <w:rsid w:val="00E73523"/>
    <w:rsid w:val="00E73BE7"/>
    <w:rsid w:val="00E73BE9"/>
    <w:rsid w:val="00E7428A"/>
    <w:rsid w:val="00E74CD1"/>
    <w:rsid w:val="00E7527E"/>
    <w:rsid w:val="00E7624D"/>
    <w:rsid w:val="00E762E3"/>
    <w:rsid w:val="00E765B6"/>
    <w:rsid w:val="00E76847"/>
    <w:rsid w:val="00E769B2"/>
    <w:rsid w:val="00E807B1"/>
    <w:rsid w:val="00E81784"/>
    <w:rsid w:val="00E82B62"/>
    <w:rsid w:val="00E837BE"/>
    <w:rsid w:val="00E841BA"/>
    <w:rsid w:val="00E843CB"/>
    <w:rsid w:val="00E853F1"/>
    <w:rsid w:val="00E862AA"/>
    <w:rsid w:val="00E8795D"/>
    <w:rsid w:val="00E90705"/>
    <w:rsid w:val="00E9096D"/>
    <w:rsid w:val="00E91399"/>
    <w:rsid w:val="00E91600"/>
    <w:rsid w:val="00E92911"/>
    <w:rsid w:val="00E938A1"/>
    <w:rsid w:val="00E93FFA"/>
    <w:rsid w:val="00E94149"/>
    <w:rsid w:val="00E9519E"/>
    <w:rsid w:val="00E952E9"/>
    <w:rsid w:val="00E956C2"/>
    <w:rsid w:val="00E95B12"/>
    <w:rsid w:val="00E9620B"/>
    <w:rsid w:val="00E96CCD"/>
    <w:rsid w:val="00E97798"/>
    <w:rsid w:val="00E978CA"/>
    <w:rsid w:val="00E97B3D"/>
    <w:rsid w:val="00EA006C"/>
    <w:rsid w:val="00EA0FCD"/>
    <w:rsid w:val="00EA129A"/>
    <w:rsid w:val="00EA12FC"/>
    <w:rsid w:val="00EA1FB2"/>
    <w:rsid w:val="00EA20E7"/>
    <w:rsid w:val="00EA222C"/>
    <w:rsid w:val="00EA22B3"/>
    <w:rsid w:val="00EA2C02"/>
    <w:rsid w:val="00EA3363"/>
    <w:rsid w:val="00EA35B5"/>
    <w:rsid w:val="00EA3607"/>
    <w:rsid w:val="00EA40A0"/>
    <w:rsid w:val="00EA471E"/>
    <w:rsid w:val="00EA487A"/>
    <w:rsid w:val="00EA5DF0"/>
    <w:rsid w:val="00EA61E3"/>
    <w:rsid w:val="00EA6D23"/>
    <w:rsid w:val="00EA6EB8"/>
    <w:rsid w:val="00EA7355"/>
    <w:rsid w:val="00EA7815"/>
    <w:rsid w:val="00EA7845"/>
    <w:rsid w:val="00EB1F97"/>
    <w:rsid w:val="00EB23BC"/>
    <w:rsid w:val="00EB2696"/>
    <w:rsid w:val="00EB4879"/>
    <w:rsid w:val="00EB4924"/>
    <w:rsid w:val="00EB4F02"/>
    <w:rsid w:val="00EB5132"/>
    <w:rsid w:val="00EB6B78"/>
    <w:rsid w:val="00EC05A1"/>
    <w:rsid w:val="00EC09FF"/>
    <w:rsid w:val="00EC1DC5"/>
    <w:rsid w:val="00EC2657"/>
    <w:rsid w:val="00EC2890"/>
    <w:rsid w:val="00EC30D9"/>
    <w:rsid w:val="00EC31E9"/>
    <w:rsid w:val="00EC33EF"/>
    <w:rsid w:val="00EC3599"/>
    <w:rsid w:val="00EC3BCF"/>
    <w:rsid w:val="00EC46D4"/>
    <w:rsid w:val="00EC47C2"/>
    <w:rsid w:val="00EC4E36"/>
    <w:rsid w:val="00EC4ED6"/>
    <w:rsid w:val="00EC55BB"/>
    <w:rsid w:val="00EC56F2"/>
    <w:rsid w:val="00EC6214"/>
    <w:rsid w:val="00ED0645"/>
    <w:rsid w:val="00ED199A"/>
    <w:rsid w:val="00ED347C"/>
    <w:rsid w:val="00ED363F"/>
    <w:rsid w:val="00ED3BC5"/>
    <w:rsid w:val="00ED4E85"/>
    <w:rsid w:val="00ED4F64"/>
    <w:rsid w:val="00ED51C3"/>
    <w:rsid w:val="00ED54EA"/>
    <w:rsid w:val="00ED5D3A"/>
    <w:rsid w:val="00ED76CD"/>
    <w:rsid w:val="00EE14D5"/>
    <w:rsid w:val="00EE1FE5"/>
    <w:rsid w:val="00EE2606"/>
    <w:rsid w:val="00EE2C50"/>
    <w:rsid w:val="00EE3D1B"/>
    <w:rsid w:val="00EE419A"/>
    <w:rsid w:val="00EE44FC"/>
    <w:rsid w:val="00EE47B2"/>
    <w:rsid w:val="00EE4CA1"/>
    <w:rsid w:val="00EE4F78"/>
    <w:rsid w:val="00EE638E"/>
    <w:rsid w:val="00EE697A"/>
    <w:rsid w:val="00EE699E"/>
    <w:rsid w:val="00EE6CB2"/>
    <w:rsid w:val="00EE7A8F"/>
    <w:rsid w:val="00EE7E9E"/>
    <w:rsid w:val="00EF25BD"/>
    <w:rsid w:val="00EF28EC"/>
    <w:rsid w:val="00EF2A13"/>
    <w:rsid w:val="00EF2CB1"/>
    <w:rsid w:val="00EF4280"/>
    <w:rsid w:val="00EF4686"/>
    <w:rsid w:val="00EF54C6"/>
    <w:rsid w:val="00EF5C3B"/>
    <w:rsid w:val="00EF67F7"/>
    <w:rsid w:val="00EF6E04"/>
    <w:rsid w:val="00EF7917"/>
    <w:rsid w:val="00F004D7"/>
    <w:rsid w:val="00F00F5B"/>
    <w:rsid w:val="00F013C2"/>
    <w:rsid w:val="00F01E14"/>
    <w:rsid w:val="00F0278D"/>
    <w:rsid w:val="00F02F57"/>
    <w:rsid w:val="00F0341C"/>
    <w:rsid w:val="00F04897"/>
    <w:rsid w:val="00F0514B"/>
    <w:rsid w:val="00F05247"/>
    <w:rsid w:val="00F05260"/>
    <w:rsid w:val="00F0649F"/>
    <w:rsid w:val="00F06CA4"/>
    <w:rsid w:val="00F06F7A"/>
    <w:rsid w:val="00F0784D"/>
    <w:rsid w:val="00F079C7"/>
    <w:rsid w:val="00F1181D"/>
    <w:rsid w:val="00F11B1F"/>
    <w:rsid w:val="00F137DC"/>
    <w:rsid w:val="00F14BCF"/>
    <w:rsid w:val="00F16594"/>
    <w:rsid w:val="00F16C57"/>
    <w:rsid w:val="00F16CA2"/>
    <w:rsid w:val="00F17714"/>
    <w:rsid w:val="00F20350"/>
    <w:rsid w:val="00F21E3E"/>
    <w:rsid w:val="00F225D6"/>
    <w:rsid w:val="00F22D92"/>
    <w:rsid w:val="00F23302"/>
    <w:rsid w:val="00F241EF"/>
    <w:rsid w:val="00F24AB5"/>
    <w:rsid w:val="00F259C8"/>
    <w:rsid w:val="00F2663D"/>
    <w:rsid w:val="00F26ACD"/>
    <w:rsid w:val="00F276FB"/>
    <w:rsid w:val="00F27D11"/>
    <w:rsid w:val="00F323D4"/>
    <w:rsid w:val="00F327F0"/>
    <w:rsid w:val="00F33049"/>
    <w:rsid w:val="00F334E3"/>
    <w:rsid w:val="00F33A99"/>
    <w:rsid w:val="00F33FFA"/>
    <w:rsid w:val="00F350D4"/>
    <w:rsid w:val="00F3521C"/>
    <w:rsid w:val="00F3608E"/>
    <w:rsid w:val="00F3622A"/>
    <w:rsid w:val="00F36741"/>
    <w:rsid w:val="00F36A83"/>
    <w:rsid w:val="00F372B1"/>
    <w:rsid w:val="00F375C7"/>
    <w:rsid w:val="00F37A24"/>
    <w:rsid w:val="00F37C5E"/>
    <w:rsid w:val="00F40497"/>
    <w:rsid w:val="00F40855"/>
    <w:rsid w:val="00F4085D"/>
    <w:rsid w:val="00F4098C"/>
    <w:rsid w:val="00F40ABD"/>
    <w:rsid w:val="00F419AC"/>
    <w:rsid w:val="00F425E3"/>
    <w:rsid w:val="00F43255"/>
    <w:rsid w:val="00F44132"/>
    <w:rsid w:val="00F45113"/>
    <w:rsid w:val="00F4632A"/>
    <w:rsid w:val="00F466B5"/>
    <w:rsid w:val="00F475F3"/>
    <w:rsid w:val="00F47D40"/>
    <w:rsid w:val="00F50A88"/>
    <w:rsid w:val="00F51C8D"/>
    <w:rsid w:val="00F51E65"/>
    <w:rsid w:val="00F525D8"/>
    <w:rsid w:val="00F526A2"/>
    <w:rsid w:val="00F52BF8"/>
    <w:rsid w:val="00F53101"/>
    <w:rsid w:val="00F53558"/>
    <w:rsid w:val="00F54709"/>
    <w:rsid w:val="00F5519B"/>
    <w:rsid w:val="00F558EA"/>
    <w:rsid w:val="00F56443"/>
    <w:rsid w:val="00F56AAF"/>
    <w:rsid w:val="00F5721B"/>
    <w:rsid w:val="00F6028D"/>
    <w:rsid w:val="00F611CC"/>
    <w:rsid w:val="00F6192A"/>
    <w:rsid w:val="00F62AAD"/>
    <w:rsid w:val="00F62C94"/>
    <w:rsid w:val="00F6362B"/>
    <w:rsid w:val="00F64ADF"/>
    <w:rsid w:val="00F64B9E"/>
    <w:rsid w:val="00F64C33"/>
    <w:rsid w:val="00F653FB"/>
    <w:rsid w:val="00F6704A"/>
    <w:rsid w:val="00F67600"/>
    <w:rsid w:val="00F704E2"/>
    <w:rsid w:val="00F707BF"/>
    <w:rsid w:val="00F70998"/>
    <w:rsid w:val="00F70E08"/>
    <w:rsid w:val="00F72CB4"/>
    <w:rsid w:val="00F74003"/>
    <w:rsid w:val="00F74A9D"/>
    <w:rsid w:val="00F74F56"/>
    <w:rsid w:val="00F75144"/>
    <w:rsid w:val="00F7606E"/>
    <w:rsid w:val="00F76273"/>
    <w:rsid w:val="00F772E3"/>
    <w:rsid w:val="00F77581"/>
    <w:rsid w:val="00F77877"/>
    <w:rsid w:val="00F77CA6"/>
    <w:rsid w:val="00F80080"/>
    <w:rsid w:val="00F800E8"/>
    <w:rsid w:val="00F809B8"/>
    <w:rsid w:val="00F80A06"/>
    <w:rsid w:val="00F80BC0"/>
    <w:rsid w:val="00F81882"/>
    <w:rsid w:val="00F81D98"/>
    <w:rsid w:val="00F82313"/>
    <w:rsid w:val="00F82705"/>
    <w:rsid w:val="00F82AEE"/>
    <w:rsid w:val="00F82CAA"/>
    <w:rsid w:val="00F834F8"/>
    <w:rsid w:val="00F8366B"/>
    <w:rsid w:val="00F83728"/>
    <w:rsid w:val="00F853C4"/>
    <w:rsid w:val="00F853CD"/>
    <w:rsid w:val="00F85CFC"/>
    <w:rsid w:val="00F85F8F"/>
    <w:rsid w:val="00F864D1"/>
    <w:rsid w:val="00F87545"/>
    <w:rsid w:val="00F875DD"/>
    <w:rsid w:val="00F877B2"/>
    <w:rsid w:val="00F87C6C"/>
    <w:rsid w:val="00F9045E"/>
    <w:rsid w:val="00F90651"/>
    <w:rsid w:val="00F91949"/>
    <w:rsid w:val="00F9258C"/>
    <w:rsid w:val="00F93088"/>
    <w:rsid w:val="00F930DF"/>
    <w:rsid w:val="00F93AB2"/>
    <w:rsid w:val="00F94173"/>
    <w:rsid w:val="00F9544E"/>
    <w:rsid w:val="00F95889"/>
    <w:rsid w:val="00F9611A"/>
    <w:rsid w:val="00F96578"/>
    <w:rsid w:val="00F96600"/>
    <w:rsid w:val="00F978F9"/>
    <w:rsid w:val="00F97AF7"/>
    <w:rsid w:val="00F97E03"/>
    <w:rsid w:val="00FA0182"/>
    <w:rsid w:val="00FA03F2"/>
    <w:rsid w:val="00FA10B0"/>
    <w:rsid w:val="00FA1195"/>
    <w:rsid w:val="00FA12B7"/>
    <w:rsid w:val="00FA1597"/>
    <w:rsid w:val="00FA175D"/>
    <w:rsid w:val="00FA1E1E"/>
    <w:rsid w:val="00FA250F"/>
    <w:rsid w:val="00FA34B6"/>
    <w:rsid w:val="00FA39EE"/>
    <w:rsid w:val="00FA3D75"/>
    <w:rsid w:val="00FA3D99"/>
    <w:rsid w:val="00FA4660"/>
    <w:rsid w:val="00FA46F4"/>
    <w:rsid w:val="00FA4B9B"/>
    <w:rsid w:val="00FA4E31"/>
    <w:rsid w:val="00FA5450"/>
    <w:rsid w:val="00FA6934"/>
    <w:rsid w:val="00FB229F"/>
    <w:rsid w:val="00FB33E1"/>
    <w:rsid w:val="00FB4255"/>
    <w:rsid w:val="00FB4511"/>
    <w:rsid w:val="00FB53C4"/>
    <w:rsid w:val="00FB6D38"/>
    <w:rsid w:val="00FC0203"/>
    <w:rsid w:val="00FC16DA"/>
    <w:rsid w:val="00FC1758"/>
    <w:rsid w:val="00FC23E8"/>
    <w:rsid w:val="00FC2C66"/>
    <w:rsid w:val="00FC4DD8"/>
    <w:rsid w:val="00FC7FD9"/>
    <w:rsid w:val="00FD03AF"/>
    <w:rsid w:val="00FD07DC"/>
    <w:rsid w:val="00FD3015"/>
    <w:rsid w:val="00FD3254"/>
    <w:rsid w:val="00FD4519"/>
    <w:rsid w:val="00FD4D4C"/>
    <w:rsid w:val="00FD5449"/>
    <w:rsid w:val="00FD5C5A"/>
    <w:rsid w:val="00FD6D74"/>
    <w:rsid w:val="00FD754C"/>
    <w:rsid w:val="00FD7C64"/>
    <w:rsid w:val="00FE14A3"/>
    <w:rsid w:val="00FE31C7"/>
    <w:rsid w:val="00FE377C"/>
    <w:rsid w:val="00FE3831"/>
    <w:rsid w:val="00FE3AD8"/>
    <w:rsid w:val="00FE66C8"/>
    <w:rsid w:val="00FE745F"/>
    <w:rsid w:val="00FE74D7"/>
    <w:rsid w:val="00FE7CD4"/>
    <w:rsid w:val="00FF18A3"/>
    <w:rsid w:val="00FF19BE"/>
    <w:rsid w:val="00FF2A1E"/>
    <w:rsid w:val="00FF3772"/>
    <w:rsid w:val="00FF3984"/>
    <w:rsid w:val="00FF456F"/>
    <w:rsid w:val="00FF5D25"/>
    <w:rsid w:val="00FF621F"/>
    <w:rsid w:val="00FF7361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797E569"/>
  <w15:docId w15:val="{EDA6BCA2-5077-487A-A460-2E559F73E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22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6C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C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C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C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aliases w:val="ABC_DeBai,A_Debai"/>
    <w:basedOn w:val="Normal"/>
    <w:next w:val="Normal"/>
    <w:link w:val="Heading5Char"/>
    <w:uiPriority w:val="9"/>
    <w:unhideWhenUsed/>
    <w:qFormat/>
    <w:rsid w:val="00DD6C82"/>
    <w:pPr>
      <w:keepNext/>
      <w:keepLines/>
      <w:spacing w:after="0" w:line="240" w:lineRule="auto"/>
      <w:jc w:val="both"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CH0">
    <w:name w:val="ABC_H0"/>
    <w:basedOn w:val="Heading1"/>
    <w:next w:val="Normal"/>
    <w:link w:val="ABCH0Char"/>
    <w:qFormat/>
    <w:rsid w:val="00DD6C82"/>
    <w:pPr>
      <w:spacing w:before="120" w:after="120" w:line="300" w:lineRule="auto"/>
      <w:jc w:val="center"/>
    </w:pPr>
    <w:rPr>
      <w:rFonts w:ascii="Times New Roman" w:eastAsiaTheme="minorHAnsi" w:hAnsi="Times New Roman"/>
      <w:b/>
      <w:color w:val="C45911" w:themeColor="accent2" w:themeShade="BF"/>
      <w:sz w:val="36"/>
      <w:lang w:val="de-DE"/>
    </w:rPr>
  </w:style>
  <w:style w:type="character" w:customStyle="1" w:styleId="ABCH0Char">
    <w:name w:val="ABC_H0 Char"/>
    <w:basedOn w:val="DefaultParagraphFont"/>
    <w:link w:val="ABCH0"/>
    <w:rsid w:val="00DD6C82"/>
    <w:rPr>
      <w:rFonts w:ascii="Times New Roman" w:hAnsi="Times New Roman" w:cstheme="majorBidi"/>
      <w:b/>
      <w:color w:val="C45911" w:themeColor="accent2" w:themeShade="BF"/>
      <w:sz w:val="36"/>
      <w:szCs w:val="32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DD6C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CH1">
    <w:name w:val="ABC_H1"/>
    <w:basedOn w:val="Heading2"/>
    <w:next w:val="Normal"/>
    <w:qFormat/>
    <w:rsid w:val="00DD6C82"/>
    <w:pPr>
      <w:numPr>
        <w:ilvl w:val="1"/>
        <w:numId w:val="4"/>
      </w:numPr>
      <w:spacing w:before="160" w:after="120" w:line="300" w:lineRule="auto"/>
      <w:jc w:val="both"/>
    </w:pPr>
    <w:rPr>
      <w:rFonts w:ascii="Times New Roman" w:hAnsi="Times New Roman"/>
      <w:b/>
      <w:color w:val="FF0000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C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BCH2">
    <w:name w:val="ABC_H2"/>
    <w:basedOn w:val="Heading3"/>
    <w:next w:val="Normal"/>
    <w:qFormat/>
    <w:rsid w:val="00DD6C82"/>
    <w:pPr>
      <w:numPr>
        <w:ilvl w:val="2"/>
        <w:numId w:val="4"/>
      </w:numPr>
      <w:spacing w:before="120" w:after="120" w:line="300" w:lineRule="auto"/>
      <w:jc w:val="both"/>
    </w:pPr>
    <w:rPr>
      <w:rFonts w:ascii="Times New Roman" w:hAnsi="Times New Roman"/>
      <w:b/>
      <w:color w:val="0070C0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C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BCH3">
    <w:name w:val="ABC_H3"/>
    <w:basedOn w:val="Heading4"/>
    <w:next w:val="Normal"/>
    <w:qFormat/>
    <w:rsid w:val="00DD6C82"/>
    <w:pPr>
      <w:keepNext w:val="0"/>
      <w:keepLines w:val="0"/>
      <w:numPr>
        <w:ilvl w:val="3"/>
        <w:numId w:val="4"/>
      </w:numPr>
      <w:spacing w:before="240" w:after="240" w:line="300" w:lineRule="auto"/>
      <w:jc w:val="both"/>
    </w:pPr>
    <w:rPr>
      <w:rFonts w:ascii="Times New Roman" w:hAnsi="Times New Roman"/>
      <w:b/>
      <w:i w:val="0"/>
      <w:color w:val="00B050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C8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ABCH4">
    <w:name w:val="ABC_H4"/>
    <w:basedOn w:val="Heading4"/>
    <w:next w:val="Normal"/>
    <w:qFormat/>
    <w:rsid w:val="00DD6C82"/>
    <w:pPr>
      <w:keepNext w:val="0"/>
      <w:keepLines w:val="0"/>
      <w:numPr>
        <w:ilvl w:val="4"/>
        <w:numId w:val="4"/>
      </w:numPr>
      <w:spacing w:before="240" w:after="240" w:line="300" w:lineRule="auto"/>
      <w:jc w:val="both"/>
    </w:pPr>
    <w:rPr>
      <w:rFonts w:ascii="Times New Roman" w:hAnsi="Times New Roman"/>
      <w:b/>
      <w:i w:val="0"/>
      <w:color w:val="7030A0"/>
      <w:sz w:val="28"/>
      <w:szCs w:val="24"/>
    </w:rPr>
  </w:style>
  <w:style w:type="character" w:customStyle="1" w:styleId="Heading5Char">
    <w:name w:val="Heading 5 Char"/>
    <w:aliases w:val="ABC_DeBai Char,A_Debai Char"/>
    <w:basedOn w:val="DefaultParagraphFont"/>
    <w:link w:val="Heading5"/>
    <w:uiPriority w:val="9"/>
    <w:rsid w:val="00DD6C82"/>
    <w:rPr>
      <w:rFonts w:ascii="Times New Roman" w:eastAsiaTheme="majorEastAsia" w:hAnsi="Times New Roman" w:cstheme="majorBidi"/>
      <w:b/>
      <w:sz w:val="24"/>
    </w:rPr>
  </w:style>
  <w:style w:type="paragraph" w:styleId="Header">
    <w:name w:val="header"/>
    <w:basedOn w:val="Normal"/>
    <w:link w:val="HeaderChar"/>
    <w:uiPriority w:val="99"/>
    <w:unhideWhenUsed/>
    <w:rsid w:val="005E2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D3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E2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D38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5E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642414"/>
    <w:pPr>
      <w:spacing w:after="0" w:line="240" w:lineRule="auto"/>
      <w:ind w:left="720"/>
      <w:contextualSpacing/>
    </w:pPr>
    <w:rPr>
      <w:rFonts w:cs="Arial"/>
      <w:sz w:val="28"/>
    </w:rPr>
  </w:style>
  <w:style w:type="character" w:customStyle="1" w:styleId="MTDisplayEquationChar">
    <w:name w:val="MTDisplayEquation Char"/>
    <w:link w:val="MTDisplayEquation"/>
    <w:locked/>
    <w:rsid w:val="00642414"/>
    <w:rPr>
      <w:rFonts w:ascii="Calibri" w:eastAsia="Calibri" w:hAnsi="Calibri" w:cs="Times New Roman"/>
      <w:sz w:val="24"/>
    </w:rPr>
  </w:style>
  <w:style w:type="paragraph" w:customStyle="1" w:styleId="MTDisplayEquation">
    <w:name w:val="MTDisplayEquation"/>
    <w:basedOn w:val="Normal"/>
    <w:next w:val="Normal"/>
    <w:link w:val="MTDisplayEquationChar"/>
    <w:rsid w:val="00642414"/>
    <w:pPr>
      <w:numPr>
        <w:numId w:val="5"/>
      </w:numPr>
      <w:tabs>
        <w:tab w:val="center" w:pos="4900"/>
        <w:tab w:val="right" w:pos="9080"/>
      </w:tabs>
      <w:spacing w:line="256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41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D58C2"/>
    <w:rPr>
      <w:color w:val="0563C1" w:themeColor="hyperlink"/>
      <w:u w:val="single"/>
    </w:rPr>
  </w:style>
  <w:style w:type="character" w:styleId="Strong">
    <w:name w:val="Strong"/>
    <w:qFormat/>
    <w:rsid w:val="0082653E"/>
    <w:rPr>
      <w:b/>
      <w:b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50996"/>
    <w:rPr>
      <w:rFonts w:ascii="Times New Roman" w:hAnsi="Times New Roman" w:cs="Arial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4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fontTable" Target="fontTable.xml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5" Type="http://schemas.openxmlformats.org/officeDocument/2006/relationships/webSettings" Target="webSettings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header" Target="header1.xml"/><Relationship Id="rId85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61" Type="http://schemas.openxmlformats.org/officeDocument/2006/relationships/oleObject" Target="embeddings/oleObject27.bin"/><Relationship Id="rId8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youtube.com/nguyenhuuphuc2017" TargetMode="External"/><Relationship Id="rId2" Type="http://schemas.openxmlformats.org/officeDocument/2006/relationships/hyperlink" Target="https://chiasefull.com" TargetMode="External"/><Relationship Id="rId1" Type="http://schemas.openxmlformats.org/officeDocument/2006/relationships/hyperlink" Target="https://facebook.com/nhphucl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7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9.png"/><Relationship Id="rId1" Type="http://schemas.openxmlformats.org/officeDocument/2006/relationships/image" Target="media/image3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NhomToanTHCS_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41DC55-4039-4756-A8B1-3F0C14E0C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NhomToanTHCS_V2.dotx</Template>
  <TotalTime>1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2</cp:revision>
  <cp:lastPrinted>2019-02-15T07:09:00Z</cp:lastPrinted>
  <dcterms:created xsi:type="dcterms:W3CDTF">2021-03-18T04:04:00Z</dcterms:created>
  <dcterms:modified xsi:type="dcterms:W3CDTF">2021-03-18T04:04:00Z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