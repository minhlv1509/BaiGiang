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E6B7" w14:textId="77777777" w:rsidR="00E66ED4" w:rsidRPr="00133E54" w:rsidRDefault="00E66ED4" w:rsidP="00E66ED4">
      <w:pPr>
        <w:rPr>
          <w:rFonts w:ascii="Times New Roman" w:hAnsi="Times New Roman"/>
          <w:b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HỆ THỐNG GIÁO DỤC HỌC MÃI     KÌ THI TUYỂN SINH VÀO LỚP 10 THPT</w:t>
      </w:r>
    </w:p>
    <w:p w14:paraId="5602E2EE" w14:textId="35237D05" w:rsidR="00E66ED4" w:rsidRPr="00133E54" w:rsidRDefault="00E66ED4" w:rsidP="00E66ED4">
      <w:pPr>
        <w:tabs>
          <w:tab w:val="left" w:pos="4374"/>
        </w:tabs>
        <w:rPr>
          <w:rFonts w:ascii="Times New Roman" w:hAnsi="Times New Roman"/>
          <w:b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 xml:space="preserve">     </w:t>
      </w:r>
      <w:r w:rsidR="00AC6464">
        <w:rPr>
          <w:rFonts w:ascii="Times New Roman" w:hAnsi="Times New Roman"/>
          <w:b/>
          <w:sz w:val="24"/>
          <w:szCs w:val="24"/>
        </w:rPr>
        <w:t xml:space="preserve">              </w:t>
      </w:r>
      <w:r w:rsidRPr="00133E54">
        <w:rPr>
          <w:rFonts w:ascii="Times New Roman" w:hAnsi="Times New Roman"/>
          <w:b/>
          <w:sz w:val="24"/>
          <w:szCs w:val="24"/>
        </w:rPr>
        <w:t>ĐỀ THI THỬ</w:t>
      </w:r>
      <w:r w:rsidRPr="00133E54">
        <w:rPr>
          <w:rFonts w:ascii="Times New Roman" w:hAnsi="Times New Roman"/>
          <w:b/>
          <w:sz w:val="24"/>
          <w:szCs w:val="24"/>
        </w:rPr>
        <w:tab/>
        <w:t>NĂM HỌC: 2018-2019</w:t>
      </w:r>
    </w:p>
    <w:p w14:paraId="14D288BE" w14:textId="3A504994" w:rsidR="00E66ED4" w:rsidRPr="00133E54" w:rsidRDefault="00E66ED4" w:rsidP="00AC6464">
      <w:pPr>
        <w:tabs>
          <w:tab w:val="left" w:pos="4374"/>
        </w:tabs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  <w:t xml:space="preserve">Môn thi: </w:t>
      </w:r>
      <w:r w:rsidRPr="00133E54">
        <w:rPr>
          <w:rFonts w:ascii="Times New Roman" w:hAnsi="Times New Roman"/>
          <w:b/>
          <w:sz w:val="24"/>
          <w:szCs w:val="24"/>
        </w:rPr>
        <w:t>TOÁN</w:t>
      </w:r>
      <w:r w:rsidR="00AC6464">
        <w:rPr>
          <w:rFonts w:ascii="Times New Roman" w:hAnsi="Times New Roman"/>
          <w:b/>
          <w:sz w:val="24"/>
          <w:szCs w:val="24"/>
        </w:rPr>
        <w:t xml:space="preserve"> (27/5/2018)</w:t>
      </w:r>
    </w:p>
    <w:p w14:paraId="6BD4B0AB" w14:textId="77777777" w:rsidR="00E66ED4" w:rsidRPr="00133E54" w:rsidRDefault="00E66ED4" w:rsidP="00C40842">
      <w:pPr>
        <w:tabs>
          <w:tab w:val="left" w:pos="437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Bài I</w:t>
      </w:r>
      <w:r w:rsidRPr="00133E54">
        <w:rPr>
          <w:rFonts w:ascii="Times New Roman" w:hAnsi="Times New Roman"/>
          <w:sz w:val="24"/>
          <w:szCs w:val="24"/>
        </w:rPr>
        <w:t>(2điểm) Cho hai biểu thức : A=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760" w:dyaOrig="720" w14:anchorId="0FD3D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6pt" o:ole="">
            <v:imagedata r:id="rId8" o:title=""/>
          </v:shape>
          <o:OLEObject Type="Embed" ProgID="Equation.3" ShapeID="_x0000_i1025" DrawAspect="Content" ObjectID="_1589398555" r:id="rId9"/>
        </w:object>
      </w:r>
      <w:r w:rsidRPr="00133E54">
        <w:rPr>
          <w:rFonts w:ascii="Times New Roman" w:hAnsi="Times New Roman"/>
          <w:sz w:val="24"/>
          <w:szCs w:val="24"/>
        </w:rPr>
        <w:t xml:space="preserve"> và B = 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2380" w:dyaOrig="660" w14:anchorId="4C5A0E23">
          <v:shape id="_x0000_i1026" type="#_x0000_t75" style="width:119.25pt;height:33pt" o:ole="">
            <v:imagedata r:id="rId10" o:title=""/>
          </v:shape>
          <o:OLEObject Type="Embed" ProgID="Equation.3" ShapeID="_x0000_i1026" DrawAspect="Content" ObjectID="_1589398556" r:id="rId11"/>
        </w:object>
      </w:r>
      <w:r w:rsidRPr="00133E54">
        <w:rPr>
          <w:rFonts w:ascii="Times New Roman" w:hAnsi="Times New Roman"/>
          <w:sz w:val="24"/>
          <w:szCs w:val="24"/>
        </w:rPr>
        <w:t xml:space="preserve"> với x &gt; 0; x 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380" w:dyaOrig="260" w14:anchorId="35DD40EA">
          <v:shape id="_x0000_i1027" type="#_x0000_t75" style="width:18.75pt;height:13.5pt" o:ole="">
            <v:imagedata r:id="rId12" o:title=""/>
          </v:shape>
          <o:OLEObject Type="Embed" ProgID="Equation.3" ShapeID="_x0000_i1027" DrawAspect="Content" ObjectID="_1589398557" r:id="rId13"/>
        </w:object>
      </w:r>
    </w:p>
    <w:p w14:paraId="598A938B" w14:textId="77777777" w:rsidR="00E66ED4" w:rsidRPr="00133E54" w:rsidRDefault="00E66ED4" w:rsidP="00C40842">
      <w:pPr>
        <w:numPr>
          <w:ilvl w:val="0"/>
          <w:numId w:val="6"/>
        </w:numPr>
        <w:tabs>
          <w:tab w:val="left" w:pos="437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Rút gọn biểu thức B, Tính P=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279" w:dyaOrig="620" w14:anchorId="04100F94">
          <v:shape id="_x0000_i1028" type="#_x0000_t75" style="width:13.5pt;height:31.5pt" o:ole="">
            <v:imagedata r:id="rId14" o:title=""/>
          </v:shape>
          <o:OLEObject Type="Embed" ProgID="Equation.3" ShapeID="_x0000_i1028" DrawAspect="Content" ObjectID="_1589398558" r:id="rId15"/>
        </w:object>
      </w:r>
    </w:p>
    <w:p w14:paraId="344B2C6A" w14:textId="77777777" w:rsidR="00E66ED4" w:rsidRPr="00133E54" w:rsidRDefault="00E66ED4" w:rsidP="00C40842">
      <w:pPr>
        <w:numPr>
          <w:ilvl w:val="0"/>
          <w:numId w:val="6"/>
        </w:numPr>
        <w:tabs>
          <w:tab w:val="left" w:pos="437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Tìm x để </w:t>
      </w:r>
      <w:r w:rsidRPr="00133E54">
        <w:rPr>
          <w:rFonts w:ascii="Times New Roman" w:hAnsi="Times New Roman"/>
          <w:position w:val="-14"/>
          <w:sz w:val="24"/>
          <w:szCs w:val="24"/>
        </w:rPr>
        <w:object w:dxaOrig="700" w:dyaOrig="400" w14:anchorId="77324793">
          <v:shape id="_x0000_i1029" type="#_x0000_t75" style="width:35.25pt;height:20.25pt" o:ole="">
            <v:imagedata r:id="rId16" o:title=""/>
          </v:shape>
          <o:OLEObject Type="Embed" ProgID="Equation.3" ShapeID="_x0000_i1029" DrawAspect="Content" ObjectID="_1589398559" r:id="rId17"/>
        </w:object>
      </w:r>
    </w:p>
    <w:p w14:paraId="196A31B9" w14:textId="4E349341" w:rsidR="00E66ED4" w:rsidRPr="00AC6464" w:rsidRDefault="00E66ED4" w:rsidP="00C40842">
      <w:pPr>
        <w:numPr>
          <w:ilvl w:val="0"/>
          <w:numId w:val="6"/>
        </w:numPr>
        <w:tabs>
          <w:tab w:val="left" w:pos="437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Tìm x thỏa mãn P.x </w:t>
      </w:r>
      <w:r w:rsidRPr="00133E54">
        <w:rPr>
          <w:rFonts w:ascii="Times New Roman" w:hAnsi="Times New Roman"/>
          <w:position w:val="-8"/>
          <w:sz w:val="24"/>
          <w:szCs w:val="24"/>
        </w:rPr>
        <w:object w:dxaOrig="1660" w:dyaOrig="360" w14:anchorId="5EF0D60D">
          <v:shape id="_x0000_i1030" type="#_x0000_t75" style="width:83.25pt;height:18pt" o:ole="">
            <v:imagedata r:id="rId18" o:title=""/>
          </v:shape>
          <o:OLEObject Type="Embed" ProgID="Equation.3" ShapeID="_x0000_i1030" DrawAspect="Content" ObjectID="_1589398560" r:id="rId19"/>
        </w:object>
      </w:r>
    </w:p>
    <w:p w14:paraId="1A0254BC" w14:textId="77777777" w:rsidR="00E66ED4" w:rsidRPr="00133E54" w:rsidRDefault="00E66ED4" w:rsidP="00C408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Bài II</w:t>
      </w:r>
      <w:r w:rsidRPr="00133E54">
        <w:rPr>
          <w:rFonts w:ascii="Times New Roman" w:hAnsi="Times New Roman"/>
          <w:sz w:val="24"/>
          <w:szCs w:val="24"/>
        </w:rPr>
        <w:t>(2điểm): Giải bài toán bằng cách lập phương trình hoặc hệ phương trình:</w:t>
      </w:r>
    </w:p>
    <w:p w14:paraId="1B48E17A" w14:textId="77777777" w:rsidR="00AC6464" w:rsidRDefault="00E66ED4" w:rsidP="00C408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Hai người cùng làm chung một công việc 12 ngày sẽ xong . Người A làm trong 6 ngày rồi nghỉ , người B làm tiếp 20 ngày xong việc . Hỏi nếu người A làm một mình thì sau bao lâu sẽ xong việ</w:t>
      </w:r>
      <w:r w:rsidR="00AC6464">
        <w:rPr>
          <w:rFonts w:ascii="Times New Roman" w:hAnsi="Times New Roman"/>
          <w:sz w:val="24"/>
          <w:szCs w:val="24"/>
        </w:rPr>
        <w:t>c?</w:t>
      </w:r>
    </w:p>
    <w:p w14:paraId="5C065CCE" w14:textId="55FEC622" w:rsidR="00E66ED4" w:rsidRPr="00133E54" w:rsidRDefault="00E66ED4" w:rsidP="00C408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Bài III</w:t>
      </w:r>
      <w:r w:rsidRPr="00133E54">
        <w:rPr>
          <w:rFonts w:ascii="Times New Roman" w:hAnsi="Times New Roman"/>
          <w:sz w:val="24"/>
          <w:szCs w:val="24"/>
        </w:rPr>
        <w:t>(2điểm)</w:t>
      </w:r>
    </w:p>
    <w:p w14:paraId="7B232D37" w14:textId="77777777" w:rsidR="00E66ED4" w:rsidRPr="00133E54" w:rsidRDefault="00E66ED4" w:rsidP="00C40842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Giải hệ phương trình: </w:t>
      </w:r>
      <w:r w:rsidRPr="00133E54">
        <w:rPr>
          <w:rFonts w:ascii="Times New Roman" w:hAnsi="Times New Roman"/>
          <w:position w:val="-64"/>
          <w:sz w:val="24"/>
          <w:szCs w:val="24"/>
        </w:rPr>
        <w:object w:dxaOrig="2040" w:dyaOrig="1400" w14:anchorId="5850901B">
          <v:shape id="_x0000_i1031" type="#_x0000_t75" style="width:102pt;height:69.75pt" o:ole="">
            <v:imagedata r:id="rId20" o:title=""/>
          </v:shape>
          <o:OLEObject Type="Embed" ProgID="Equation.3" ShapeID="_x0000_i1031" DrawAspect="Content" ObjectID="_1589398561" r:id="rId21"/>
        </w:object>
      </w:r>
    </w:p>
    <w:p w14:paraId="0F8A83C8" w14:textId="77777777" w:rsidR="00E66ED4" w:rsidRPr="00133E54" w:rsidRDefault="00E66ED4" w:rsidP="00C40842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Trong mặt phẳng tọa độ Oxy cho parabol(P): y=x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 xml:space="preserve"> và đường thẳng (d)  : y = 4x+2m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 xml:space="preserve"> – 1, với m là tham số.</w:t>
      </w:r>
    </w:p>
    <w:p w14:paraId="4FEE393E" w14:textId="77777777" w:rsidR="00E66ED4" w:rsidRPr="00133E54" w:rsidRDefault="00E66ED4" w:rsidP="00C4084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Chứng minh rằng (d) luôn cắt (P) tại hai điểm phân biệt với mọi m.</w:t>
      </w:r>
    </w:p>
    <w:p w14:paraId="0116D219" w14:textId="77777777" w:rsidR="00E66ED4" w:rsidRPr="00133E54" w:rsidRDefault="00E66ED4" w:rsidP="00C4084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Gọi A(x</w:t>
      </w:r>
      <w:r w:rsidRPr="00133E54">
        <w:rPr>
          <w:rFonts w:ascii="Times New Roman" w:hAnsi="Times New Roman"/>
          <w:sz w:val="24"/>
          <w:szCs w:val="24"/>
          <w:vertAlign w:val="subscript"/>
        </w:rPr>
        <w:t>1</w:t>
      </w:r>
      <w:r w:rsidRPr="00133E54">
        <w:rPr>
          <w:rFonts w:ascii="Times New Roman" w:hAnsi="Times New Roman"/>
          <w:sz w:val="24"/>
          <w:szCs w:val="24"/>
        </w:rPr>
        <w:t>; y</w:t>
      </w:r>
      <w:r w:rsidRPr="00133E54">
        <w:rPr>
          <w:rFonts w:ascii="Times New Roman" w:hAnsi="Times New Roman"/>
          <w:sz w:val="24"/>
          <w:szCs w:val="24"/>
          <w:vertAlign w:val="subscript"/>
        </w:rPr>
        <w:t>2</w:t>
      </w:r>
      <w:r w:rsidRPr="00133E54">
        <w:rPr>
          <w:rFonts w:ascii="Times New Roman" w:hAnsi="Times New Roman"/>
          <w:sz w:val="24"/>
          <w:szCs w:val="24"/>
        </w:rPr>
        <w:t>) ; B(x</w:t>
      </w:r>
      <w:r w:rsidRPr="00133E54">
        <w:rPr>
          <w:rFonts w:ascii="Times New Roman" w:hAnsi="Times New Roman"/>
          <w:sz w:val="24"/>
          <w:szCs w:val="24"/>
          <w:vertAlign w:val="subscript"/>
        </w:rPr>
        <w:t>2</w:t>
      </w:r>
      <w:r w:rsidRPr="00133E54">
        <w:rPr>
          <w:rFonts w:ascii="Times New Roman" w:hAnsi="Times New Roman"/>
          <w:sz w:val="24"/>
          <w:szCs w:val="24"/>
        </w:rPr>
        <w:t>; y</w:t>
      </w:r>
      <w:r w:rsidRPr="00133E54">
        <w:rPr>
          <w:rFonts w:ascii="Times New Roman" w:hAnsi="Times New Roman"/>
          <w:sz w:val="24"/>
          <w:szCs w:val="24"/>
          <w:vertAlign w:val="subscript"/>
        </w:rPr>
        <w:t>2</w:t>
      </w:r>
      <w:r w:rsidRPr="00133E54">
        <w:rPr>
          <w:rFonts w:ascii="Times New Roman" w:hAnsi="Times New Roman"/>
          <w:sz w:val="24"/>
          <w:szCs w:val="24"/>
        </w:rPr>
        <w:t xml:space="preserve">) là tọa độ giao điểm của (d) và (P). Tìm m để: </w:t>
      </w:r>
    </w:p>
    <w:p w14:paraId="6386C300" w14:textId="77777777" w:rsidR="00E66ED4" w:rsidRPr="00133E54" w:rsidRDefault="00E66ED4" w:rsidP="00C40842">
      <w:pPr>
        <w:tabs>
          <w:tab w:val="left" w:pos="267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  <w:t>(y</w:t>
      </w:r>
      <w:r w:rsidRPr="00133E54">
        <w:rPr>
          <w:rFonts w:ascii="Times New Roman" w:hAnsi="Times New Roman"/>
          <w:sz w:val="24"/>
          <w:szCs w:val="24"/>
          <w:vertAlign w:val="subscript"/>
        </w:rPr>
        <w:t>1</w:t>
      </w:r>
      <w:r w:rsidRPr="00133E54">
        <w:rPr>
          <w:rFonts w:ascii="Times New Roman" w:hAnsi="Times New Roman"/>
          <w:sz w:val="24"/>
          <w:szCs w:val="24"/>
        </w:rPr>
        <w:t>-2m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>+4) (y</w:t>
      </w:r>
      <w:r w:rsidRPr="00133E54">
        <w:rPr>
          <w:rFonts w:ascii="Times New Roman" w:hAnsi="Times New Roman"/>
          <w:sz w:val="24"/>
          <w:szCs w:val="24"/>
          <w:vertAlign w:val="subscript"/>
        </w:rPr>
        <w:t>2</w:t>
      </w:r>
      <w:r w:rsidRPr="00133E54">
        <w:rPr>
          <w:rFonts w:ascii="Times New Roman" w:hAnsi="Times New Roman"/>
          <w:sz w:val="24"/>
          <w:szCs w:val="24"/>
        </w:rPr>
        <w:t>-2m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>+4)=55</w:t>
      </w:r>
    </w:p>
    <w:p w14:paraId="43F3C080" w14:textId="77777777" w:rsidR="00E66ED4" w:rsidRPr="00133E54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Bài IV</w:t>
      </w:r>
      <w:r w:rsidRPr="00133E54">
        <w:rPr>
          <w:rFonts w:ascii="Times New Roman" w:hAnsi="Times New Roman"/>
          <w:sz w:val="24"/>
          <w:szCs w:val="24"/>
        </w:rPr>
        <w:t>(3.5điểm) Cho đường tròn (O) , dây cung BC ( BC không đi qua tâm). Điểm A di động trên cung nhỏ BC ( A khác B và C , AB&lt;AC) . Kẻ đường kính AA` của đường tròn (O) , D là chân đường vuông góc kẻ từ A đến BC . Hai điểm E và F lần lượt là chân đường vuông góc kẻ từ B và C đến AA`. Chứng minh rằng :</w:t>
      </w:r>
    </w:p>
    <w:p w14:paraId="013BB91B" w14:textId="77777777" w:rsidR="00C40842" w:rsidRDefault="00E66ED4" w:rsidP="00C40842">
      <w:pPr>
        <w:numPr>
          <w:ilvl w:val="0"/>
          <w:numId w:val="9"/>
        </w:num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Tứ giác ABDE nội tiếp.</w:t>
      </w:r>
      <w:r w:rsidR="00C40842">
        <w:rPr>
          <w:rFonts w:ascii="Times New Roman" w:hAnsi="Times New Roman"/>
          <w:sz w:val="24"/>
          <w:szCs w:val="24"/>
        </w:rPr>
        <w:t xml:space="preserve">                             </w:t>
      </w:r>
      <w:r w:rsidRPr="00C40842">
        <w:rPr>
          <w:rFonts w:ascii="Times New Roman" w:hAnsi="Times New Roman"/>
          <w:sz w:val="24"/>
          <w:szCs w:val="24"/>
        </w:rPr>
        <w:t xml:space="preserve"> </w:t>
      </w:r>
    </w:p>
    <w:p w14:paraId="4656600B" w14:textId="37260645" w:rsidR="00E66ED4" w:rsidRPr="00C40842" w:rsidRDefault="00E66ED4" w:rsidP="00C40842">
      <w:pPr>
        <w:numPr>
          <w:ilvl w:val="0"/>
          <w:numId w:val="9"/>
        </w:num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40842">
        <w:rPr>
          <w:rFonts w:ascii="Times New Roman" w:hAnsi="Times New Roman"/>
          <w:sz w:val="24"/>
          <w:szCs w:val="24"/>
        </w:rPr>
        <w:t xml:space="preserve"> BD.AC = AD.A</w:t>
      </w:r>
      <w:r w:rsidRPr="00C40842">
        <w:rPr>
          <w:rFonts w:ascii="Times New Roman" w:hAnsi="Times New Roman"/>
          <w:sz w:val="24"/>
          <w:szCs w:val="24"/>
          <w:vertAlign w:val="superscript"/>
        </w:rPr>
        <w:t>`</w:t>
      </w:r>
      <w:r w:rsidRPr="00C40842">
        <w:rPr>
          <w:rFonts w:ascii="Times New Roman" w:hAnsi="Times New Roman"/>
          <w:sz w:val="24"/>
          <w:szCs w:val="24"/>
        </w:rPr>
        <w:t>C.</w:t>
      </w:r>
    </w:p>
    <w:p w14:paraId="7AAF6B85" w14:textId="77777777" w:rsidR="00E66ED4" w:rsidRPr="00133E54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3)   DE 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240" w:dyaOrig="260" w14:anchorId="25B53E6B">
          <v:shape id="_x0000_i1032" type="#_x0000_t75" style="width:12pt;height:13.5pt" o:ole="">
            <v:imagedata r:id="rId22" o:title=""/>
          </v:shape>
          <o:OLEObject Type="Embed" ProgID="Equation.3" ShapeID="_x0000_i1032" DrawAspect="Content" ObjectID="_1589398562" r:id="rId23"/>
        </w:object>
      </w:r>
      <w:r w:rsidRPr="00133E54">
        <w:rPr>
          <w:rFonts w:ascii="Times New Roman" w:hAnsi="Times New Roman"/>
          <w:sz w:val="24"/>
          <w:szCs w:val="24"/>
        </w:rPr>
        <w:t>AC</w:t>
      </w:r>
    </w:p>
    <w:p w14:paraId="36BCD23D" w14:textId="77777777" w:rsidR="00E66ED4" w:rsidRPr="00133E54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4)   Tâm đường tròn ngoại tiếp tam giác DEF là một điểm cố định.</w:t>
      </w:r>
    </w:p>
    <w:p w14:paraId="711EA092" w14:textId="77777777" w:rsidR="00C40842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b/>
          <w:sz w:val="24"/>
          <w:szCs w:val="24"/>
        </w:rPr>
        <w:t>Bài V</w:t>
      </w:r>
      <w:r w:rsidRPr="00133E54">
        <w:rPr>
          <w:rFonts w:ascii="Times New Roman" w:hAnsi="Times New Roman"/>
          <w:sz w:val="24"/>
          <w:szCs w:val="24"/>
        </w:rPr>
        <w:t>(0.5điểm)</w:t>
      </w:r>
    </w:p>
    <w:p w14:paraId="04DA50FF" w14:textId="3F02E777" w:rsidR="00E66ED4" w:rsidRPr="00133E54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Cho 3 số dương x,y,z thỏa mãn x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>+ xy +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2000" w:dyaOrig="660" w14:anchorId="352843D9">
          <v:shape id="_x0000_i1033" type="#_x0000_t75" style="width:100.5pt;height:33pt" o:ole="">
            <v:imagedata r:id="rId24" o:title=""/>
          </v:shape>
          <o:OLEObject Type="Embed" ProgID="Equation.3" ShapeID="_x0000_i1033" DrawAspect="Content" ObjectID="_1589398563" r:id="rId25"/>
        </w:object>
      </w:r>
      <w:r w:rsidRPr="00133E54">
        <w:rPr>
          <w:rFonts w:ascii="Times New Roman" w:hAnsi="Times New Roman"/>
          <w:sz w:val="24"/>
          <w:szCs w:val="24"/>
        </w:rPr>
        <w:t>và z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 xml:space="preserve"> + xz + x</w:t>
      </w:r>
      <w:r w:rsidRPr="00133E54">
        <w:rPr>
          <w:rFonts w:ascii="Times New Roman" w:hAnsi="Times New Roman"/>
          <w:sz w:val="24"/>
          <w:szCs w:val="24"/>
          <w:vertAlign w:val="superscript"/>
        </w:rPr>
        <w:t>2</w:t>
      </w:r>
      <w:r w:rsidRPr="00133E54">
        <w:rPr>
          <w:rFonts w:ascii="Times New Roman" w:hAnsi="Times New Roman"/>
          <w:sz w:val="24"/>
          <w:szCs w:val="24"/>
        </w:rPr>
        <w:t xml:space="preserve"> = 16.</w:t>
      </w:r>
    </w:p>
    <w:p w14:paraId="5A763BEE" w14:textId="7B8A1976" w:rsidR="00E66ED4" w:rsidRPr="00133E54" w:rsidRDefault="00E66ED4" w:rsidP="00C40842">
      <w:pPr>
        <w:tabs>
          <w:tab w:val="left" w:pos="26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 Tính giá trị biểu thức A = </w: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1620" w:dyaOrig="400" w14:anchorId="64BF9F6A">
          <v:shape id="_x0000_i1034" type="#_x0000_t75" style="width:81pt;height:20.25pt" o:ole="">
            <v:imagedata r:id="rId26" o:title=""/>
          </v:shape>
          <o:OLEObject Type="Embed" ProgID="Equation.3" ShapeID="_x0000_i1034" DrawAspect="Content" ObjectID="_1589398564" r:id="rId27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4B69242E" w14:textId="623DE514" w:rsidR="00E66ED4" w:rsidRPr="00363E3B" w:rsidRDefault="00E66ED4" w:rsidP="00C4084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----------------------------------------Hết----------------------------------------</w:t>
      </w:r>
    </w:p>
    <w:p w14:paraId="48CB548C" w14:textId="77777777" w:rsidR="00C40842" w:rsidRDefault="00C40842" w:rsidP="00E66ED4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B7755DA" w14:textId="77777777" w:rsidR="00C40842" w:rsidRDefault="00C40842" w:rsidP="00E66ED4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B9DC42B" w14:textId="28618ED9" w:rsidR="00E66ED4" w:rsidRPr="00133E54" w:rsidRDefault="00363E3B" w:rsidP="00E66ED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ĐÁP ÁN</w:t>
      </w:r>
    </w:p>
    <w:p w14:paraId="0E7B55BA" w14:textId="2B5A9E10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363E3B">
        <w:rPr>
          <w:rFonts w:ascii="Times New Roman" w:hAnsi="Times New Roman"/>
          <w:b/>
          <w:sz w:val="24"/>
          <w:szCs w:val="24"/>
          <w:u w:val="single"/>
        </w:rPr>
        <w:t xml:space="preserve">Bài </w:t>
      </w:r>
      <w:r w:rsidR="00363E3B" w:rsidRPr="00363E3B">
        <w:rPr>
          <w:rFonts w:ascii="Times New Roman" w:hAnsi="Times New Roman"/>
          <w:b/>
          <w:sz w:val="24"/>
          <w:szCs w:val="24"/>
          <w:u w:val="single"/>
        </w:rPr>
        <w:t>I</w:t>
      </w:r>
      <w:r w:rsidRPr="00363E3B">
        <w:rPr>
          <w:rFonts w:ascii="Times New Roman" w:hAnsi="Times New Roman"/>
          <w:b/>
          <w:sz w:val="24"/>
          <w:szCs w:val="24"/>
          <w:u w:val="single"/>
        </w:rPr>
        <w:t>.</w:t>
      </w:r>
      <w:r w:rsidRPr="00363E3B">
        <w:rPr>
          <w:rFonts w:ascii="Times New Roman" w:hAnsi="Times New Roman"/>
          <w:b/>
          <w:i/>
          <w:sz w:val="24"/>
          <w:szCs w:val="24"/>
          <w:u w:val="single"/>
        </w:rPr>
        <w:t>(2 điểm)</w:t>
      </w:r>
      <w:r w:rsidRPr="00133E54">
        <w:rPr>
          <w:rFonts w:ascii="Times New Roman" w:hAnsi="Times New Roman"/>
          <w:sz w:val="24"/>
          <w:szCs w:val="24"/>
        </w:rPr>
        <w:t xml:space="preserve"> Cho haibiểuthức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1180" w:dyaOrig="720" w14:anchorId="26539F91">
          <v:shape id="_x0000_i1035" type="#_x0000_t75" style="width:59.25pt;height:36pt" o:ole="">
            <v:imagedata r:id="rId28" o:title=""/>
          </v:shape>
          <o:OLEObject Type="Embed" ProgID="Equation.DSMT4" ShapeID="_x0000_i1035" DrawAspect="Content" ObjectID="_1589398565" r:id="rId29"/>
        </w:object>
      </w:r>
      <w:r w:rsidRPr="00133E54">
        <w:rPr>
          <w:rFonts w:ascii="Times New Roman" w:hAnsi="Times New Roman"/>
          <w:sz w:val="24"/>
          <w:szCs w:val="24"/>
        </w:rPr>
        <w:t>và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2780" w:dyaOrig="660" w14:anchorId="711D5364">
          <v:shape id="_x0000_i1036" type="#_x0000_t75" style="width:138.75pt;height:33pt" o:ole="">
            <v:imagedata r:id="rId30" o:title=""/>
          </v:shape>
          <o:OLEObject Type="Embed" ProgID="Equation.DSMT4" ShapeID="_x0000_i1036" DrawAspect="Content" ObjectID="_1589398566" r:id="rId31"/>
        </w:object>
      </w:r>
      <w:r w:rsidRPr="00133E54">
        <w:rPr>
          <w:rFonts w:ascii="Times New Roman" w:hAnsi="Times New Roman"/>
          <w:sz w:val="24"/>
          <w:szCs w:val="24"/>
        </w:rPr>
        <w:t>với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1219" w:dyaOrig="320" w14:anchorId="0D151BBE">
          <v:shape id="_x0000_i1037" type="#_x0000_t75" style="width:60.75pt;height:15.75pt" o:ole="">
            <v:imagedata r:id="rId32" o:title=""/>
          </v:shape>
          <o:OLEObject Type="Embed" ProgID="Equation.DSMT4" ShapeID="_x0000_i1037" DrawAspect="Content" ObjectID="_1589398567" r:id="rId33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2C948B93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1) Rút gọn biểu thức B, tính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680" w:dyaOrig="620" w14:anchorId="7DD5F799">
          <v:shape id="_x0000_i1038" type="#_x0000_t75" style="width:33.75pt;height:30.75pt" o:ole="">
            <v:imagedata r:id="rId34" o:title=""/>
          </v:shape>
          <o:OLEObject Type="Embed" ProgID="Equation.DSMT4" ShapeID="_x0000_i1038" DrawAspect="Content" ObjectID="_1589398568" r:id="rId35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59BB596C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2) Tìm x để</w:t>
      </w:r>
      <w:r w:rsidRPr="00133E54">
        <w:rPr>
          <w:rFonts w:ascii="Times New Roman" w:hAnsi="Times New Roman"/>
          <w:position w:val="-14"/>
          <w:sz w:val="24"/>
          <w:szCs w:val="24"/>
        </w:rPr>
        <w:object w:dxaOrig="700" w:dyaOrig="400" w14:anchorId="1488B5E6">
          <v:shape id="_x0000_i1039" type="#_x0000_t75" style="width:35.25pt;height:20.25pt" o:ole="">
            <v:imagedata r:id="rId36" o:title=""/>
          </v:shape>
          <o:OLEObject Type="Embed" ProgID="Equation.DSMT4" ShapeID="_x0000_i1039" DrawAspect="Content" ObjectID="_1589398569" r:id="rId37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036267F8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3) Tìm x thỏa mãn</w:t>
      </w:r>
      <w:r w:rsidRPr="00133E54">
        <w:rPr>
          <w:rFonts w:ascii="Times New Roman" w:hAnsi="Times New Roman"/>
          <w:position w:val="-8"/>
          <w:sz w:val="24"/>
          <w:szCs w:val="24"/>
        </w:rPr>
        <w:object w:dxaOrig="2040" w:dyaOrig="360" w14:anchorId="5BB70235">
          <v:shape id="_x0000_i1040" type="#_x0000_t75" style="width:102pt;height:18pt" o:ole="">
            <v:imagedata r:id="rId38" o:title=""/>
          </v:shape>
          <o:OLEObject Type="Embed" ProgID="Equation.DSMT4" ShapeID="_x0000_i1040" DrawAspect="Content" ObjectID="_1589398570" r:id="rId39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713B3F80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Đáp án:</w:t>
      </w:r>
    </w:p>
    <w:p w14:paraId="09000A5D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Cho hai biểu thức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1180" w:dyaOrig="720" w14:anchorId="16DC9A4D">
          <v:shape id="_x0000_i1041" type="#_x0000_t75" style="width:59.25pt;height:36pt" o:ole="">
            <v:imagedata r:id="rId28" o:title=""/>
          </v:shape>
          <o:OLEObject Type="Embed" ProgID="Equation.DSMT4" ShapeID="_x0000_i1041" DrawAspect="Content" ObjectID="_1589398571" r:id="rId40"/>
        </w:object>
      </w:r>
      <w:r w:rsidRPr="00133E54">
        <w:rPr>
          <w:rFonts w:ascii="Times New Roman" w:hAnsi="Times New Roman"/>
          <w:sz w:val="24"/>
          <w:szCs w:val="24"/>
        </w:rPr>
        <w:t>và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2780" w:dyaOrig="660" w14:anchorId="281836CB">
          <v:shape id="_x0000_i1042" type="#_x0000_t75" style="width:138.75pt;height:33pt" o:ole="">
            <v:imagedata r:id="rId30" o:title=""/>
          </v:shape>
          <o:OLEObject Type="Embed" ProgID="Equation.DSMT4" ShapeID="_x0000_i1042" DrawAspect="Content" ObjectID="_1589398572" r:id="rId41"/>
        </w:object>
      </w:r>
      <w:r w:rsidRPr="00133E54">
        <w:rPr>
          <w:rFonts w:ascii="Times New Roman" w:hAnsi="Times New Roman"/>
          <w:sz w:val="24"/>
          <w:szCs w:val="24"/>
        </w:rPr>
        <w:t>với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1219" w:dyaOrig="320" w14:anchorId="43FAD3C6">
          <v:shape id="_x0000_i1043" type="#_x0000_t75" style="width:60.75pt;height:15.75pt" o:ole="">
            <v:imagedata r:id="rId32" o:title=""/>
          </v:shape>
          <o:OLEObject Type="Embed" ProgID="Equation.DSMT4" ShapeID="_x0000_i1043" DrawAspect="Content" ObjectID="_1589398573" r:id="rId42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619A44CF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1) Rút gọn biểu thức B, tính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680" w:dyaOrig="620" w14:anchorId="089B3E75">
          <v:shape id="_x0000_i1044" type="#_x0000_t75" style="width:33.75pt;height:30.75pt" o:ole="">
            <v:imagedata r:id="rId34" o:title=""/>
          </v:shape>
          <o:OLEObject Type="Embed" ProgID="Equation.DSMT4" ShapeID="_x0000_i1044" DrawAspect="Content" ObjectID="_1589398574" r:id="rId43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764EADC9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240"/>
          <w:sz w:val="24"/>
          <w:szCs w:val="24"/>
        </w:rPr>
        <w:object w:dxaOrig="4040" w:dyaOrig="4920" w14:anchorId="46B7B4B8">
          <v:shape id="_x0000_i1045" type="#_x0000_t75" style="width:201.75pt;height:246pt" o:ole="">
            <v:imagedata r:id="rId44" o:title=""/>
          </v:shape>
          <o:OLEObject Type="Embed" ProgID="Equation.DSMT4" ShapeID="_x0000_i1045" DrawAspect="Content" ObjectID="_1589398575" r:id="rId45"/>
        </w:object>
      </w:r>
    </w:p>
    <w:p w14:paraId="436DEA23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28"/>
          <w:sz w:val="24"/>
          <w:szCs w:val="24"/>
        </w:rPr>
        <w:object w:dxaOrig="4860" w:dyaOrig="720" w14:anchorId="109CC2C0">
          <v:shape id="_x0000_i1046" type="#_x0000_t75" style="width:243pt;height:36pt" o:ole="">
            <v:imagedata r:id="rId46" o:title=""/>
          </v:shape>
          <o:OLEObject Type="Embed" ProgID="Equation.DSMT4" ShapeID="_x0000_i1046" DrawAspect="Content" ObjectID="_1589398576" r:id="rId47"/>
        </w:object>
      </w:r>
    </w:p>
    <w:p w14:paraId="6ABC0CC4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2) Tìm x để</w:t>
      </w:r>
      <w:r w:rsidRPr="00133E54">
        <w:rPr>
          <w:rFonts w:ascii="Times New Roman" w:hAnsi="Times New Roman"/>
          <w:position w:val="-14"/>
          <w:sz w:val="24"/>
          <w:szCs w:val="24"/>
        </w:rPr>
        <w:object w:dxaOrig="700" w:dyaOrig="400" w14:anchorId="68E7F34C">
          <v:shape id="_x0000_i1047" type="#_x0000_t75" style="width:35.25pt;height:20.25pt" o:ole="">
            <v:imagedata r:id="rId36" o:title=""/>
          </v:shape>
          <o:OLEObject Type="Embed" ProgID="Equation.DSMT4" ShapeID="_x0000_i1047" DrawAspect="Content" ObjectID="_1589398577" r:id="rId48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4B42A30E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lastRenderedPageBreak/>
        <w:t>Để</w:t>
      </w:r>
      <w:r w:rsidRPr="00133E54">
        <w:rPr>
          <w:rFonts w:ascii="Times New Roman" w:hAnsi="Times New Roman"/>
          <w:position w:val="-14"/>
          <w:sz w:val="24"/>
          <w:szCs w:val="24"/>
        </w:rPr>
        <w:object w:dxaOrig="700" w:dyaOrig="400" w14:anchorId="256DA99D">
          <v:shape id="_x0000_i1048" type="#_x0000_t75" style="width:35.25pt;height:20.25pt" o:ole="">
            <v:imagedata r:id="rId36" o:title=""/>
          </v:shape>
          <o:OLEObject Type="Embed" ProgID="Equation.DSMT4" ShapeID="_x0000_i1048" DrawAspect="Content" ObjectID="_1589398578" r:id="rId49"/>
        </w:object>
      </w:r>
      <w:r w:rsidRPr="00133E54">
        <w:rPr>
          <w:rFonts w:ascii="Times New Roman" w:hAnsi="Times New Roman"/>
          <w:sz w:val="24"/>
          <w:szCs w:val="24"/>
        </w:rPr>
        <w:t>khi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580" w:dyaOrig="279" w14:anchorId="7B10C14D">
          <v:shape id="_x0000_i1049" type="#_x0000_t75" style="width:29.25pt;height:14.25pt" o:ole="">
            <v:imagedata r:id="rId50" o:title=""/>
          </v:shape>
          <o:OLEObject Type="Embed" ProgID="Equation.DSMT4" ShapeID="_x0000_i1049" DrawAspect="Content" ObjectID="_1589398579" r:id="rId51"/>
        </w:object>
      </w:r>
      <w:r w:rsidRPr="00133E54">
        <w:rPr>
          <w:rFonts w:ascii="Times New Roman" w:hAnsi="Times New Roman"/>
          <w:sz w:val="24"/>
          <w:szCs w:val="24"/>
        </w:rPr>
        <w:t xml:space="preserve">. Suy ra </w:t>
      </w:r>
      <w:r w:rsidRPr="00133E54">
        <w:rPr>
          <w:rFonts w:ascii="Times New Roman" w:hAnsi="Times New Roman"/>
          <w:position w:val="-28"/>
          <w:sz w:val="24"/>
          <w:szCs w:val="24"/>
        </w:rPr>
        <w:object w:dxaOrig="1120" w:dyaOrig="720" w14:anchorId="4CD49BEF">
          <v:shape id="_x0000_i1050" type="#_x0000_t75" style="width:56.25pt;height:36pt" o:ole="">
            <v:imagedata r:id="rId52" o:title=""/>
          </v:shape>
          <o:OLEObject Type="Embed" ProgID="Equation.DSMT4" ShapeID="_x0000_i1050" DrawAspect="Content" ObjectID="_1589398580" r:id="rId53"/>
        </w:object>
      </w:r>
      <w:r w:rsidRPr="00133E54">
        <w:rPr>
          <w:rFonts w:ascii="Times New Roman" w:hAnsi="Times New Roman"/>
          <w:sz w:val="24"/>
          <w:szCs w:val="24"/>
        </w:rPr>
        <w:t>(1)</w:t>
      </w:r>
    </w:p>
    <w:p w14:paraId="5676207C" w14:textId="1F7679CF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Vì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740" w:dyaOrig="340" w14:anchorId="136F0E7F">
          <v:shape id="_x0000_i1051" type="#_x0000_t75" style="width:36.75pt;height:17.25pt" o:ole="">
            <v:imagedata r:id="rId54" o:title=""/>
          </v:shape>
          <o:OLEObject Type="Embed" ProgID="Equation.DSMT4" ShapeID="_x0000_i1051" DrawAspect="Content" ObjectID="_1589398581" r:id="rId55"/>
        </w:object>
      </w:r>
      <w:r w:rsidRPr="00133E54">
        <w:rPr>
          <w:rFonts w:ascii="Times New Roman" w:hAnsi="Times New Roman"/>
          <w:sz w:val="24"/>
          <w:szCs w:val="24"/>
        </w:rPr>
        <w:t>với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mọi x dương.</w:t>
      </w:r>
    </w:p>
    <w:p w14:paraId="0CC90B11" w14:textId="34A84CFF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Khi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đó (1)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380" w:dyaOrig="340" w14:anchorId="268BDC7B">
          <v:shape id="_x0000_i1052" type="#_x0000_t75" style="width:69pt;height:17.25pt" o:ole="">
            <v:imagedata r:id="rId56" o:title=""/>
          </v:shape>
          <o:OLEObject Type="Embed" ProgID="Equation.DSMT4" ShapeID="_x0000_i1052" DrawAspect="Content" ObjectID="_1589398582" r:id="rId57"/>
        </w:object>
      </w:r>
      <w:r w:rsidRPr="00133E54">
        <w:rPr>
          <w:rFonts w:ascii="Times New Roman" w:hAnsi="Times New Roman"/>
          <w:sz w:val="24"/>
          <w:szCs w:val="24"/>
        </w:rPr>
        <w:t xml:space="preserve"> (với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1219" w:dyaOrig="320" w14:anchorId="5E9612F4">
          <v:shape id="_x0000_i1053" type="#_x0000_t75" style="width:60.75pt;height:15.75pt" o:ole="">
            <v:imagedata r:id="rId58" o:title=""/>
          </v:shape>
          <o:OLEObject Type="Embed" ProgID="Equation.DSMT4" ShapeID="_x0000_i1053" DrawAspect="Content" ObjectID="_1589398583" r:id="rId59"/>
        </w:object>
      </w:r>
      <w:r w:rsidRPr="00133E54">
        <w:rPr>
          <w:rFonts w:ascii="Times New Roman" w:hAnsi="Times New Roman"/>
          <w:sz w:val="24"/>
          <w:szCs w:val="24"/>
        </w:rPr>
        <w:t>)</w:t>
      </w:r>
    </w:p>
    <w:p w14:paraId="17BA52BC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6"/>
          <w:sz w:val="24"/>
          <w:szCs w:val="24"/>
        </w:rPr>
        <w:object w:dxaOrig="1920" w:dyaOrig="340" w14:anchorId="3E62044A">
          <v:shape id="_x0000_i1054" type="#_x0000_t75" style="width:96pt;height:17.25pt" o:ole="">
            <v:imagedata r:id="rId60" o:title=""/>
          </v:shape>
          <o:OLEObject Type="Embed" ProgID="Equation.DSMT4" ShapeID="_x0000_i1054" DrawAspect="Content" ObjectID="_1589398584" r:id="rId61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6204BBAE" w14:textId="78F04587" w:rsidR="00E66ED4" w:rsidRPr="00133E54" w:rsidRDefault="00E66ED4" w:rsidP="00E66ED4">
      <w:pPr>
        <w:rPr>
          <w:rFonts w:ascii="Times New Roman" w:hAnsi="Times New Roman"/>
          <w:b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Vậy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với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560" w:dyaOrig="260" w14:anchorId="514B6911">
          <v:shape id="_x0000_i1055" type="#_x0000_t75" style="width:27.75pt;height:12.75pt" o:ole="">
            <v:imagedata r:id="rId62" o:title=""/>
          </v:shape>
          <o:OLEObject Type="Embed" ProgID="Equation.DSMT4" ShapeID="_x0000_i1055" DrawAspect="Content" ObjectID="_1589398585" r:id="rId63"/>
        </w:object>
      </w:r>
      <w:r w:rsidRPr="00133E54">
        <w:rPr>
          <w:rFonts w:ascii="Times New Roman" w:hAnsi="Times New Roman"/>
          <w:sz w:val="24"/>
          <w:szCs w:val="24"/>
        </w:rPr>
        <w:t>thì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580" w:dyaOrig="279" w14:anchorId="550A9761">
          <v:shape id="_x0000_i1056" type="#_x0000_t75" style="width:29.25pt;height:14.25pt" o:ole="">
            <v:imagedata r:id="rId64" o:title=""/>
          </v:shape>
          <o:OLEObject Type="Embed" ProgID="Equation.DSMT4" ShapeID="_x0000_i1056" DrawAspect="Content" ObjectID="_1589398586" r:id="rId65"/>
        </w:object>
      </w:r>
      <w:r w:rsidRPr="00133E54">
        <w:rPr>
          <w:rFonts w:ascii="Times New Roman" w:hAnsi="Times New Roman"/>
          <w:sz w:val="24"/>
          <w:szCs w:val="24"/>
        </w:rPr>
        <w:t xml:space="preserve"> hay </w:t>
      </w:r>
      <w:r w:rsidRPr="00133E54">
        <w:rPr>
          <w:rFonts w:ascii="Times New Roman" w:hAnsi="Times New Roman"/>
          <w:position w:val="-14"/>
          <w:sz w:val="24"/>
          <w:szCs w:val="24"/>
        </w:rPr>
        <w:object w:dxaOrig="700" w:dyaOrig="400" w14:anchorId="125E34CA">
          <v:shape id="_x0000_i1057" type="#_x0000_t75" style="width:35.25pt;height:20.25pt" o:ole="">
            <v:imagedata r:id="rId36" o:title=""/>
          </v:shape>
          <o:OLEObject Type="Embed" ProgID="Equation.DSMT4" ShapeID="_x0000_i1057" DrawAspect="Content" ObjectID="_1589398587" r:id="rId66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6AA0E3B1" w14:textId="6D83EB8C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3) Tìm x thỏa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mãn</w:t>
      </w:r>
      <w:r w:rsidRPr="00133E54">
        <w:rPr>
          <w:rFonts w:ascii="Times New Roman" w:hAnsi="Times New Roman"/>
          <w:position w:val="-8"/>
          <w:sz w:val="24"/>
          <w:szCs w:val="24"/>
        </w:rPr>
        <w:object w:dxaOrig="2040" w:dyaOrig="360" w14:anchorId="431BE6F9">
          <v:shape id="_x0000_i1058" type="#_x0000_t75" style="width:102pt;height:18pt" o:ole="">
            <v:imagedata r:id="rId38" o:title=""/>
          </v:shape>
          <o:OLEObject Type="Embed" ProgID="Equation.DSMT4" ShapeID="_x0000_i1058" DrawAspect="Content" ObjectID="_1589398588" r:id="rId67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394BE334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190"/>
          <w:sz w:val="24"/>
          <w:szCs w:val="24"/>
        </w:rPr>
        <w:object w:dxaOrig="3739" w:dyaOrig="3920" w14:anchorId="2078C423">
          <v:shape id="_x0000_i1059" type="#_x0000_t75" style="width:186.75pt;height:195.75pt" o:ole="">
            <v:imagedata r:id="rId68" o:title=""/>
          </v:shape>
          <o:OLEObject Type="Embed" ProgID="Equation.DSMT4" ShapeID="_x0000_i1059" DrawAspect="Content" ObjectID="_1589398589" r:id="rId69"/>
        </w:object>
      </w:r>
    </w:p>
    <w:p w14:paraId="2F581CEE" w14:textId="2550E07D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Vì</w:t>
      </w:r>
      <w:r w:rsidR="00034D2C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3x-4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&gt;0</m:t>
        </m:r>
      </m:oMath>
      <w:r w:rsidR="00034D2C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với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1280" w:dyaOrig="620" w14:anchorId="00D6B746">
          <v:shape id="_x0000_i1060" type="#_x0000_t75" style="width:63.75pt;height:30.75pt" o:ole="">
            <v:imagedata r:id="rId70" o:title=""/>
          </v:shape>
          <o:OLEObject Type="Embed" ProgID="Equation.DSMT4" ShapeID="_x0000_i1060" DrawAspect="Content" ObjectID="_1589398590" r:id="rId71"/>
        </w:object>
      </w:r>
    </w:p>
    <w:p w14:paraId="625AA489" w14:textId="4D7BB9DC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Khi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đó (2)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2060" w:dyaOrig="279" w14:anchorId="4841B51F">
          <v:shape id="_x0000_i1061" type="#_x0000_t75" style="width:102.75pt;height:14.25pt" o:ole="">
            <v:imagedata r:id="rId72" o:title=""/>
          </v:shape>
          <o:OLEObject Type="Embed" ProgID="Equation.DSMT4" ShapeID="_x0000_i1061" DrawAspect="Content" ObjectID="_1589398591" r:id="rId73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4A66FFF3" w14:textId="34367CC0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Kết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hợp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điều</w:t>
      </w:r>
      <w:r w:rsidR="009E41D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kiện ta có: 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960" w:dyaOrig="620" w14:anchorId="1BCE450D">
          <v:shape id="_x0000_i1062" type="#_x0000_t75" style="width:48pt;height:30.75pt" o:ole="">
            <v:imagedata r:id="rId74" o:title=""/>
          </v:shape>
          <o:OLEObject Type="Embed" ProgID="Equation.DSMT4" ShapeID="_x0000_i1062" DrawAspect="Content" ObjectID="_1589398592" r:id="rId75"/>
        </w:object>
      </w:r>
      <w:r w:rsidRPr="00133E54">
        <w:rPr>
          <w:rFonts w:ascii="Times New Roman" w:hAnsi="Times New Roman"/>
          <w:sz w:val="24"/>
          <w:szCs w:val="24"/>
        </w:rPr>
        <w:t>.</w:t>
      </w:r>
    </w:p>
    <w:p w14:paraId="6C75E17F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363E3B">
        <w:rPr>
          <w:rFonts w:ascii="Times New Roman" w:hAnsi="Times New Roman"/>
          <w:b/>
          <w:sz w:val="24"/>
          <w:szCs w:val="24"/>
          <w:u w:val="single"/>
          <w:lang w:val="vi-VN"/>
        </w:rPr>
        <w:t>Bài II. (2 điểm)</w:t>
      </w:r>
      <w:r w:rsidRPr="00133E5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133E54">
        <w:rPr>
          <w:rFonts w:ascii="Times New Roman" w:hAnsi="Times New Roman"/>
          <w:i/>
          <w:sz w:val="24"/>
          <w:szCs w:val="24"/>
          <w:lang w:val="vi-VN"/>
        </w:rPr>
        <w:t>Giải bài toán bằng cách lập phương trình:</w:t>
      </w:r>
    </w:p>
    <w:p w14:paraId="0158A546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>Hai người cùng làm chung công việc 12 ngày sẽ xong. Người A làm trong 6 ngày rồi nghỉ, người B làm tiếp 20 ngày xong công việc. Hỏi nếu người A làm một mình thì bao lâu sẽ xong việc?</w:t>
      </w:r>
    </w:p>
    <w:p w14:paraId="40C923B4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>Giải:</w:t>
      </w:r>
    </w:p>
    <w:p w14:paraId="7F6B8FD9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>Gọi thời gian người A làm một mình xong công việc là x( ngày, x &gt; 12)</w:t>
      </w:r>
    </w:p>
    <w:p w14:paraId="5C7A6CDE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lastRenderedPageBreak/>
        <w:t xml:space="preserve">1 ngày người A làm được </w:t>
      </w:r>
      <w:r w:rsidRPr="00133E54">
        <w:rPr>
          <w:rFonts w:ascii="Times New Roman" w:hAnsi="Times New Roman"/>
          <w:position w:val="-22"/>
          <w:sz w:val="24"/>
          <w:szCs w:val="24"/>
          <w:lang w:val="vi-VN"/>
        </w:rPr>
        <w:object w:dxaOrig="220" w:dyaOrig="580" w14:anchorId="533BBA0B">
          <v:shape id="_x0000_i1063" type="#_x0000_t75" style="width:11.25pt;height:29.25pt" o:ole="">
            <v:imagedata r:id="rId76" o:title=""/>
          </v:shape>
          <o:OLEObject Type="Embed" ProgID="Equation.DSMT4" ShapeID="_x0000_i1063" DrawAspect="Content" ObjectID="_1589398593" r:id="rId77"/>
        </w:object>
      </w:r>
      <w:r w:rsidRPr="00133E54">
        <w:rPr>
          <w:rFonts w:ascii="Times New Roman" w:hAnsi="Times New Roman"/>
          <w:sz w:val="24"/>
          <w:szCs w:val="24"/>
          <w:lang w:val="vi-VN"/>
        </w:rPr>
        <w:t xml:space="preserve"> (công việc)</w:t>
      </w:r>
    </w:p>
    <w:p w14:paraId="5FAF765C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 xml:space="preserve">1 ngày cả 2 người làm được </w:t>
      </w:r>
      <w:r w:rsidRPr="00133E54">
        <w:rPr>
          <w:rFonts w:ascii="Times New Roman" w:hAnsi="Times New Roman"/>
          <w:position w:val="-22"/>
          <w:sz w:val="24"/>
          <w:szCs w:val="24"/>
          <w:lang w:val="vi-VN"/>
        </w:rPr>
        <w:object w:dxaOrig="300" w:dyaOrig="580" w14:anchorId="355D2C49">
          <v:shape id="_x0000_i1064" type="#_x0000_t75" style="width:15pt;height:29.25pt" o:ole="">
            <v:imagedata r:id="rId78" o:title=""/>
          </v:shape>
          <o:OLEObject Type="Embed" ProgID="Equation.DSMT4" ShapeID="_x0000_i1064" DrawAspect="Content" ObjectID="_1589398594" r:id="rId79"/>
        </w:object>
      </w:r>
      <w:r w:rsidRPr="00133E54">
        <w:rPr>
          <w:rFonts w:ascii="Times New Roman" w:hAnsi="Times New Roman"/>
          <w:sz w:val="24"/>
          <w:szCs w:val="24"/>
          <w:lang w:val="vi-VN"/>
        </w:rPr>
        <w:t xml:space="preserve"> (công việc) nên 1 ngày người B làm được </w:t>
      </w:r>
      <w:r w:rsidRPr="00133E54">
        <w:rPr>
          <w:rFonts w:ascii="Times New Roman" w:hAnsi="Times New Roman"/>
          <w:position w:val="-22"/>
          <w:sz w:val="24"/>
          <w:szCs w:val="24"/>
          <w:lang w:val="vi-VN"/>
        </w:rPr>
        <w:object w:dxaOrig="660" w:dyaOrig="580" w14:anchorId="5278C2C3">
          <v:shape id="_x0000_i1065" type="#_x0000_t75" style="width:33pt;height:29.25pt" o:ole="">
            <v:imagedata r:id="rId80" o:title=""/>
          </v:shape>
          <o:OLEObject Type="Embed" ProgID="Equation.DSMT4" ShapeID="_x0000_i1065" DrawAspect="Content" ObjectID="_1589398595" r:id="rId81"/>
        </w:object>
      </w:r>
      <w:r w:rsidRPr="00133E54">
        <w:rPr>
          <w:rFonts w:ascii="Times New Roman" w:hAnsi="Times New Roman"/>
          <w:sz w:val="24"/>
          <w:szCs w:val="24"/>
          <w:lang w:val="vi-VN"/>
        </w:rPr>
        <w:t xml:space="preserve"> (công việc)</w:t>
      </w:r>
    </w:p>
    <w:p w14:paraId="2AC0E478" w14:textId="59C84B98" w:rsidR="00034D2C" w:rsidRPr="00034D2C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>Vì người A làm trong 6 ngày rồi nghỉ, người B làm tiếp 20 ngày xong công việc nên ta có phương trình:</w:t>
      </w:r>
    </w:p>
    <w:p w14:paraId="1EE5C159" w14:textId="77777777" w:rsidR="00E66ED4" w:rsidRPr="00034D2C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26"/>
          <w:sz w:val="24"/>
          <w:szCs w:val="24"/>
          <w:lang w:val="vi-VN"/>
        </w:rPr>
        <w:object w:dxaOrig="5740" w:dyaOrig="639" w14:anchorId="7DD48F4C">
          <v:shape id="_x0000_i1066" type="#_x0000_t75" style="width:287.25pt;height:32.25pt" o:ole="">
            <v:imagedata r:id="rId82" o:title=""/>
          </v:shape>
          <o:OLEObject Type="Embed" ProgID="Equation.DSMT4" ShapeID="_x0000_i1066" DrawAspect="Content" ObjectID="_1589398596" r:id="rId83"/>
        </w:object>
      </w:r>
    </w:p>
    <w:p w14:paraId="6F373378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  <w:lang w:val="vi-VN"/>
        </w:rPr>
      </w:pPr>
      <w:r w:rsidRPr="00133E54">
        <w:rPr>
          <w:rFonts w:ascii="Times New Roman" w:hAnsi="Times New Roman"/>
          <w:sz w:val="24"/>
          <w:szCs w:val="24"/>
          <w:lang w:val="vi-VN"/>
        </w:rPr>
        <w:t>Vậy thời gian người A làm một mình xong công việc là 21 ngày.</w:t>
      </w:r>
    </w:p>
    <w:p w14:paraId="33BE6F04" w14:textId="60E12C86" w:rsidR="00E66ED4" w:rsidRPr="00363E3B" w:rsidRDefault="00E66ED4" w:rsidP="00363E3B">
      <w:pPr>
        <w:rPr>
          <w:rFonts w:ascii="Times New Roman" w:hAnsi="Times New Roman"/>
          <w:b/>
          <w:sz w:val="24"/>
          <w:szCs w:val="24"/>
          <w:u w:val="single"/>
        </w:rPr>
      </w:pPr>
      <w:r w:rsidRPr="00363E3B">
        <w:rPr>
          <w:rFonts w:ascii="Times New Roman" w:hAnsi="Times New Roman"/>
          <w:b/>
          <w:sz w:val="24"/>
          <w:szCs w:val="24"/>
          <w:u w:val="single"/>
        </w:rPr>
        <w:t xml:space="preserve">Bài </w:t>
      </w:r>
      <w:r w:rsidR="00363E3B" w:rsidRPr="00363E3B">
        <w:rPr>
          <w:rFonts w:ascii="Times New Roman" w:hAnsi="Times New Roman"/>
          <w:b/>
          <w:sz w:val="24"/>
          <w:szCs w:val="24"/>
          <w:u w:val="single"/>
        </w:rPr>
        <w:t>III</w:t>
      </w:r>
      <w:r w:rsidRPr="00363E3B">
        <w:rPr>
          <w:rFonts w:ascii="Times New Roman" w:hAnsi="Times New Roman"/>
          <w:b/>
          <w:sz w:val="24"/>
          <w:szCs w:val="24"/>
          <w:u w:val="single"/>
        </w:rPr>
        <w:t xml:space="preserve"> (HTGD Họcmãi)</w:t>
      </w:r>
    </w:p>
    <w:p w14:paraId="2BB5C000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</w:p>
    <w:p w14:paraId="769387C7" w14:textId="2F88E974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1.Giải hệ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phương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trình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sau :   </w:t>
      </w:r>
      <w:r w:rsidRPr="00133E54">
        <w:rPr>
          <w:rFonts w:ascii="Times New Roman" w:hAnsi="Times New Roman"/>
          <w:position w:val="-64"/>
          <w:sz w:val="24"/>
          <w:szCs w:val="24"/>
        </w:rPr>
        <w:object w:dxaOrig="2079" w:dyaOrig="1400" w14:anchorId="5E8A5C5B">
          <v:shape id="_x0000_i1067" type="#_x0000_t75" style="width:104.25pt;height:69.75pt" o:ole="">
            <v:imagedata r:id="rId84" o:title=""/>
          </v:shape>
          <o:OLEObject Type="Embed" ProgID="Equation.DSMT4" ShapeID="_x0000_i1067" DrawAspect="Content" ObjectID="_1589398597" r:id="rId85"/>
        </w:object>
      </w:r>
    </w:p>
    <w:p w14:paraId="14CCDDF3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</w:p>
    <w:p w14:paraId="126B621C" w14:textId="6EACE4A3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2.Trong mặt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phẳng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tọa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độ Oxy cho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parabol (P) : 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680" w:dyaOrig="360" w14:anchorId="7D05F1BC">
          <v:shape id="_x0000_i1068" type="#_x0000_t75" style="width:33.75pt;height:18pt" o:ole="">
            <v:imagedata r:id="rId86" o:title=""/>
          </v:shape>
          <o:OLEObject Type="Embed" ProgID="Equation.DSMT4" ShapeID="_x0000_i1068" DrawAspect="Content" ObjectID="_1589398598" r:id="rId87"/>
        </w:object>
      </w:r>
      <w:r w:rsidRPr="00133E54">
        <w:rPr>
          <w:rFonts w:ascii="Times New Roman" w:hAnsi="Times New Roman"/>
          <w:sz w:val="24"/>
          <w:szCs w:val="24"/>
        </w:rPr>
        <w:t>và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thẳng (d):    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1680" w:dyaOrig="360" w14:anchorId="6817C1F7">
          <v:shape id="_x0000_i1069" type="#_x0000_t75" style="width:84pt;height:18pt" o:ole="">
            <v:imagedata r:id="rId88" o:title=""/>
          </v:shape>
          <o:OLEObject Type="Embed" ProgID="Equation.DSMT4" ShapeID="_x0000_i1069" DrawAspect="Content" ObjectID="_1589398599" r:id="rId89"/>
        </w:object>
      </w:r>
      <w:r w:rsidRPr="00133E54">
        <w:rPr>
          <w:rFonts w:ascii="Times New Roman" w:hAnsi="Times New Roman"/>
          <w:sz w:val="24"/>
          <w:szCs w:val="24"/>
        </w:rPr>
        <w:t xml:space="preserve"> , với m là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tham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số.</w:t>
      </w:r>
    </w:p>
    <w:p w14:paraId="3C9F93CE" w14:textId="1B28BB75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  a) Chứng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minh (d) luôncắt (P) tại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hai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phân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biệt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với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mọi m</w:t>
      </w:r>
    </w:p>
    <w:p w14:paraId="50F61230" w14:textId="784AF52E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  b) Gọi</w: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1880" w:dyaOrig="360" w14:anchorId="7279068E">
          <v:shape id="_x0000_i1070" type="#_x0000_t75" style="width:93.75pt;height:18pt" o:ole="">
            <v:imagedata r:id="rId90" o:title=""/>
          </v:shape>
          <o:OLEObject Type="Embed" ProgID="Equation.DSMT4" ShapeID="_x0000_i1070" DrawAspect="Content" ObjectID="_1589398600" r:id="rId91"/>
        </w:objec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1880" w:dyaOrig="360" w14:anchorId="27FD7005">
          <v:shape id="_x0000_i1071" type="#_x0000_t75" style="width:93.75pt;height:18pt" o:ole="">
            <v:imagedata r:id="rId90" o:title=""/>
          </v:shape>
          <o:OLEObject Type="Embed" ProgID="Equation.DSMT4" ShapeID="_x0000_i1071" DrawAspect="Content" ObjectID="_1589398601" r:id="rId92"/>
        </w:object>
      </w:r>
      <w:r w:rsidRPr="00133E54">
        <w:rPr>
          <w:rFonts w:ascii="Times New Roman" w:hAnsi="Times New Roman"/>
          <w:sz w:val="24"/>
          <w:szCs w:val="24"/>
        </w:rPr>
        <w:t>là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tọa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độ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giao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của (d) và (P).Tìm m để :</w:t>
      </w:r>
    </w:p>
    <w:p w14:paraId="0B2498CD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12"/>
          <w:sz w:val="24"/>
          <w:szCs w:val="24"/>
        </w:rPr>
        <w:object w:dxaOrig="3379" w:dyaOrig="380" w14:anchorId="40BF422A">
          <v:shape id="_x0000_i1072" type="#_x0000_t75" style="width:168.75pt;height:18.75pt" o:ole="">
            <v:imagedata r:id="rId93" o:title=""/>
          </v:shape>
          <o:OLEObject Type="Embed" ProgID="Equation.DSMT4" ShapeID="_x0000_i1072" DrawAspect="Content" ObjectID="_1589398602" r:id="rId94"/>
        </w:object>
      </w:r>
    </w:p>
    <w:p w14:paraId="1606B064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Giải</w:t>
      </w:r>
    </w:p>
    <w:p w14:paraId="19A99D7C" w14:textId="397603D8" w:rsidR="00E66ED4" w:rsidRPr="00133E54" w:rsidRDefault="00E66ED4" w:rsidP="00E66ED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Điều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kiện</w:t>
      </w:r>
      <w:r w:rsidRPr="00133E54">
        <w:rPr>
          <w:rFonts w:ascii="Times New Roman" w:hAnsi="Times New Roman"/>
          <w:position w:val="-30"/>
          <w:sz w:val="24"/>
          <w:szCs w:val="24"/>
        </w:rPr>
        <w:object w:dxaOrig="1060" w:dyaOrig="720" w14:anchorId="045A10A4">
          <v:shape id="_x0000_i1073" type="#_x0000_t75" style="width:53.25pt;height:36pt" o:ole="">
            <v:imagedata r:id="rId95" o:title=""/>
          </v:shape>
          <o:OLEObject Type="Embed" ProgID="Equation.DSMT4" ShapeID="_x0000_i1073" DrawAspect="Content" ObjectID="_1589398603" r:id="rId96"/>
        </w:object>
      </w:r>
    </w:p>
    <w:p w14:paraId="1B0B5785" w14:textId="7769C15A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Đặt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position w:val="-52"/>
          <w:sz w:val="24"/>
          <w:szCs w:val="24"/>
        </w:rPr>
        <w:object w:dxaOrig="1260" w:dyaOrig="1160" w14:anchorId="0E3D0CB8">
          <v:shape id="_x0000_i1074" type="#_x0000_t75" style="width:63pt;height:57.75pt" o:ole="">
            <v:imagedata r:id="rId97" o:title=""/>
          </v:shape>
          <o:OLEObject Type="Embed" ProgID="Equation.DSMT4" ShapeID="_x0000_i1074" DrawAspect="Content" ObjectID="_1589398604" r:id="rId98"/>
        </w:object>
      </w:r>
      <w:r w:rsidR="000815CF">
        <w:rPr>
          <w:rFonts w:ascii="Times New Roman" w:hAnsi="Times New Roman"/>
          <w:position w:val="-52"/>
          <w:sz w:val="24"/>
          <w:szCs w:val="24"/>
        </w:rPr>
        <w:t>với a không âm</w:t>
      </w:r>
    </w:p>
    <w:p w14:paraId="1D294902" w14:textId="2F2B9AA6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lastRenderedPageBreak/>
        <w:t>Ta có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hệ :  </w:t>
      </w:r>
      <w:r w:rsidRPr="00133E54">
        <w:rPr>
          <w:rFonts w:ascii="Times New Roman" w:hAnsi="Times New Roman"/>
          <w:position w:val="-30"/>
          <w:sz w:val="24"/>
          <w:szCs w:val="24"/>
        </w:rPr>
        <w:object w:dxaOrig="1280" w:dyaOrig="720" w14:anchorId="571D979B">
          <v:shape id="_x0000_i1075" type="#_x0000_t75" style="width:63.75pt;height:36pt" o:ole="">
            <v:imagedata r:id="rId99" o:title=""/>
          </v:shape>
          <o:OLEObject Type="Embed" ProgID="Equation.DSMT4" ShapeID="_x0000_i1075" DrawAspect="Content" ObjectID="_1589398605" r:id="rId100"/>
        </w:object>
      </w:r>
      <w:r w:rsidRPr="00133E54">
        <w:rPr>
          <w:rFonts w:ascii="Times New Roman" w:hAnsi="Times New Roman"/>
          <w:position w:val="-30"/>
          <w:sz w:val="24"/>
          <w:szCs w:val="24"/>
        </w:rPr>
        <w:object w:dxaOrig="1020" w:dyaOrig="720" w14:anchorId="254DE7F5">
          <v:shape id="_x0000_i1076" type="#_x0000_t75" style="width:51pt;height:36pt" o:ole="">
            <v:imagedata r:id="rId101" o:title=""/>
          </v:shape>
          <o:OLEObject Type="Embed" ProgID="Equation.DSMT4" ShapeID="_x0000_i1076" DrawAspect="Content" ObjectID="_1589398606" r:id="rId102"/>
        </w:object>
      </w:r>
      <w:r w:rsidR="000815CF">
        <w:rPr>
          <w:rFonts w:ascii="Times New Roman" w:hAnsi="Times New Roman"/>
          <w:position w:val="-30"/>
          <w:sz w:val="24"/>
          <w:szCs w:val="24"/>
        </w:rPr>
        <w:t>(tmđk)</w:t>
      </w:r>
    </w:p>
    <w:p w14:paraId="53E29456" w14:textId="77139CCE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Từ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đó ta có : </w:t>
      </w:r>
      <w:r w:rsidRPr="00133E54">
        <w:rPr>
          <w:rFonts w:ascii="Times New Roman" w:hAnsi="Times New Roman"/>
          <w:position w:val="-52"/>
          <w:sz w:val="24"/>
          <w:szCs w:val="24"/>
        </w:rPr>
        <w:object w:dxaOrig="1260" w:dyaOrig="1160" w14:anchorId="38C862E4">
          <v:shape id="_x0000_i1077" type="#_x0000_t75" style="width:63pt;height:57.75pt" o:ole="">
            <v:imagedata r:id="rId103" o:title=""/>
          </v:shape>
          <o:OLEObject Type="Embed" ProgID="Equation.DSMT4" ShapeID="_x0000_i1077" DrawAspect="Content" ObjectID="_1589398607" r:id="rId104"/>
        </w:object>
      </w:r>
      <w:r w:rsidRPr="00133E54">
        <w:rPr>
          <w:rFonts w:ascii="Times New Roman" w:hAnsi="Times New Roman"/>
          <w:position w:val="-60"/>
          <w:sz w:val="24"/>
          <w:szCs w:val="24"/>
        </w:rPr>
        <w:object w:dxaOrig="2460" w:dyaOrig="1320" w14:anchorId="7A86AA34">
          <v:shape id="_x0000_i1078" type="#_x0000_t75" style="width:123pt;height:66pt" o:ole="">
            <v:imagedata r:id="rId105" o:title=""/>
          </v:shape>
          <o:OLEObject Type="Embed" ProgID="Equation.DSMT4" ShapeID="_x0000_i1078" DrawAspect="Content" ObjectID="_1589398608" r:id="rId106"/>
        </w:object>
      </w:r>
      <w:r w:rsidRPr="00133E54">
        <w:rPr>
          <w:rFonts w:ascii="Times New Roman" w:hAnsi="Times New Roman"/>
          <w:sz w:val="24"/>
          <w:szCs w:val="24"/>
        </w:rPr>
        <w:t>(thỏa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mãn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điều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kiện)</w:t>
      </w:r>
    </w:p>
    <w:p w14:paraId="36619371" w14:textId="5FFCD635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Vậy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hệ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phương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trình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có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nghiệm (x:y) là</w:t>
      </w:r>
      <w:r w:rsidRPr="00133E54">
        <w:rPr>
          <w:rFonts w:ascii="Times New Roman" w:hAnsi="Times New Roman"/>
          <w:position w:val="-24"/>
          <w:sz w:val="24"/>
          <w:szCs w:val="24"/>
        </w:rPr>
        <w:object w:dxaOrig="660" w:dyaOrig="639" w14:anchorId="1B3C83E1">
          <v:shape id="_x0000_i1079" type="#_x0000_t75" style="width:33pt;height:32.25pt" o:ole="">
            <v:imagedata r:id="rId107" o:title=""/>
          </v:shape>
          <o:OLEObject Type="Embed" ProgID="Equation.DSMT4" ShapeID="_x0000_i1079" DrawAspect="Content" ObjectID="_1589398609" r:id="rId108"/>
        </w:object>
      </w:r>
    </w:p>
    <w:p w14:paraId="5862149D" w14:textId="77777777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2.</w:t>
      </w:r>
    </w:p>
    <w:p w14:paraId="45BDBE93" w14:textId="6B92B896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a.Hoành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độ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giao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là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nghiệm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của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phương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trình : 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1800" w:dyaOrig="300" w14:anchorId="7B9C134B">
          <v:shape id="_x0000_i1080" type="#_x0000_t75" style="width:90pt;height:15pt" o:ole="">
            <v:imagedata r:id="rId109" o:title=""/>
          </v:shape>
          <o:OLEObject Type="Embed" ProgID="Equation.DSMT4" ShapeID="_x0000_i1080" DrawAspect="Content" ObjectID="_1589398610" r:id="rId110"/>
        </w:object>
      </w:r>
    </w:p>
    <w:p w14:paraId="1B44EAB1" w14:textId="77777777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6"/>
          <w:sz w:val="24"/>
          <w:szCs w:val="24"/>
        </w:rPr>
        <w:object w:dxaOrig="2460" w:dyaOrig="320" w14:anchorId="2D9D2C2B">
          <v:shape id="_x0000_i1081" type="#_x0000_t75" style="width:123pt;height:15.75pt" o:ole="">
            <v:imagedata r:id="rId111" o:title=""/>
          </v:shape>
          <o:OLEObject Type="Embed" ProgID="Equation.DSMT4" ShapeID="_x0000_i1081" DrawAspect="Content" ObjectID="_1589398611" r:id="rId112"/>
        </w:object>
      </w:r>
    </w:p>
    <w:p w14:paraId="3DEC413F" w14:textId="77777777" w:rsidR="00E66ED4" w:rsidRPr="00133E54" w:rsidRDefault="00E66ED4" w:rsidP="00E66ED4">
      <w:pPr>
        <w:ind w:left="360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Ta có</w:t>
      </w:r>
      <w:r w:rsidRPr="00133E54">
        <w:rPr>
          <w:rFonts w:ascii="Times New Roman" w:hAnsi="Times New Roman"/>
          <w:position w:val="-10"/>
          <w:sz w:val="24"/>
          <w:szCs w:val="24"/>
        </w:rPr>
        <w:object w:dxaOrig="3300" w:dyaOrig="360" w14:anchorId="01B43448">
          <v:shape id="_x0000_i1082" type="#_x0000_t75" style="width:165pt;height:18pt" o:ole="">
            <v:imagedata r:id="rId113" o:title=""/>
          </v:shape>
          <o:OLEObject Type="Embed" ProgID="Equation.DSMT4" ShapeID="_x0000_i1082" DrawAspect="Content" ObjectID="_1589398612" r:id="rId114"/>
        </w:object>
      </w:r>
      <w:r w:rsidRPr="00133E54">
        <w:rPr>
          <w:rFonts w:ascii="Times New Roman" w:hAnsi="Times New Roman"/>
          <w:sz w:val="24"/>
          <w:szCs w:val="24"/>
        </w:rPr>
        <w:t>vớimọi m</w:t>
      </w:r>
    </w:p>
    <w:p w14:paraId="2B8FE987" w14:textId="2EC7A241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Nên (d) luôn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cắt (P) tại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hai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phân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biệt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với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mọi m</w:t>
      </w:r>
    </w:p>
    <w:p w14:paraId="4AFE9923" w14:textId="0CD3AA9C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    b. </w: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1880" w:dyaOrig="360" w14:anchorId="79466CA5">
          <v:shape id="_x0000_i1083" type="#_x0000_t75" style="width:93.75pt;height:18pt" o:ole="">
            <v:imagedata r:id="rId90" o:title=""/>
          </v:shape>
          <o:OLEObject Type="Embed" ProgID="Equation.DSMT4" ShapeID="_x0000_i1083" DrawAspect="Content" ObjectID="_1589398613" r:id="rId115"/>
        </w:object>
      </w:r>
      <w:r w:rsidRPr="00133E54">
        <w:rPr>
          <w:rFonts w:ascii="Times New Roman" w:hAnsi="Times New Roman"/>
          <w:sz w:val="24"/>
          <w:szCs w:val="24"/>
        </w:rPr>
        <w:t>là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tọa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độ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giao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của (d) và (P) nên :</w:t>
      </w:r>
    </w:p>
    <w:p w14:paraId="2445BD4A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position w:val="-12"/>
          <w:sz w:val="24"/>
          <w:szCs w:val="24"/>
        </w:rPr>
        <w:object w:dxaOrig="3739" w:dyaOrig="380" w14:anchorId="1DC2E284">
          <v:shape id="_x0000_i1084" type="#_x0000_t75" style="width:186.75pt;height:18.75pt" o:ole="">
            <v:imagedata r:id="rId116" o:title=""/>
          </v:shape>
          <o:OLEObject Type="Embed" ProgID="Equation.DSMT4" ShapeID="_x0000_i1084" DrawAspect="Content" ObjectID="_1589398614" r:id="rId117"/>
        </w:object>
      </w:r>
    </w:p>
    <w:p w14:paraId="227B971A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Để : </w: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3379" w:dyaOrig="380" w14:anchorId="5878B400">
          <v:shape id="_x0000_i1085" type="#_x0000_t75" style="width:168.75pt;height:18.75pt" o:ole="">
            <v:imagedata r:id="rId93" o:title=""/>
          </v:shape>
          <o:OLEObject Type="Embed" ProgID="Equation.DSMT4" ShapeID="_x0000_i1085" DrawAspect="Content" ObjectID="_1589398615" r:id="rId118"/>
        </w:objec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5980" w:dyaOrig="380" w14:anchorId="299E39DF">
          <v:shape id="_x0000_i1086" type="#_x0000_t75" style="width:299.25pt;height:18.75pt" o:ole="">
            <v:imagedata r:id="rId119" o:title=""/>
          </v:shape>
          <o:OLEObject Type="Embed" ProgID="Equation.DSMT4" ShapeID="_x0000_i1086" DrawAspect="Content" ObjectID="_1589398616" r:id="rId120"/>
        </w:objec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2799" w:dyaOrig="360" w14:anchorId="361ED9A2">
          <v:shape id="_x0000_i1087" type="#_x0000_t75" style="width:140.25pt;height:18pt" o:ole="">
            <v:imagedata r:id="rId121" o:title=""/>
          </v:shape>
          <o:OLEObject Type="Embed" ProgID="Equation.DSMT4" ShapeID="_x0000_i1087" DrawAspect="Content" ObjectID="_1589398617" r:id="rId122"/>
        </w:objec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3000" w:dyaOrig="360" w14:anchorId="588FE97A">
          <v:shape id="_x0000_i1088" type="#_x0000_t75" style="width:150pt;height:18pt" o:ole="">
            <v:imagedata r:id="rId123" o:title=""/>
          </v:shape>
          <o:OLEObject Type="Embed" ProgID="Equation.DSMT4" ShapeID="_x0000_i1088" DrawAspect="Content" ObjectID="_1589398618" r:id="rId124"/>
        </w:object>
      </w:r>
      <w:r w:rsidRPr="00133E54">
        <w:rPr>
          <w:rFonts w:ascii="Times New Roman" w:hAnsi="Times New Roman"/>
          <w:sz w:val="24"/>
          <w:szCs w:val="24"/>
        </w:rPr>
        <w:t>(*)</w:t>
      </w:r>
    </w:p>
    <w:p w14:paraId="7A608467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 Theo Viet ta có</w:t>
      </w:r>
      <w:r w:rsidRPr="00133E54">
        <w:rPr>
          <w:rFonts w:ascii="Times New Roman" w:hAnsi="Times New Roman"/>
          <w:position w:val="-34"/>
          <w:sz w:val="24"/>
          <w:szCs w:val="24"/>
        </w:rPr>
        <w:object w:dxaOrig="1760" w:dyaOrig="800" w14:anchorId="23FCCE0E">
          <v:shape id="_x0000_i1089" type="#_x0000_t75" style="width:87.75pt;height:39.75pt" o:ole="">
            <v:imagedata r:id="rId125" o:title=""/>
          </v:shape>
          <o:OLEObject Type="Embed" ProgID="Equation.DSMT4" ShapeID="_x0000_i1089" DrawAspect="Content" ObjectID="_1589398619" r:id="rId126"/>
        </w:object>
      </w:r>
    </w:p>
    <w:p w14:paraId="63C459F4" w14:textId="2F44C79D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Thayvào (*) ta được :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840" w:dyaOrig="320" w14:anchorId="3479B5AB">
          <v:shape id="_x0000_i1090" type="#_x0000_t75" style="width:92.25pt;height:15.75pt" o:ole="">
            <v:imagedata r:id="rId127" o:title=""/>
          </v:shape>
          <o:OLEObject Type="Embed" ProgID="Equation.DSMT4" ShapeID="_x0000_i1090" DrawAspect="Content" ObjectID="_1589398620" r:id="rId128"/>
        </w:object>
      </w:r>
      <w:r w:rsidRPr="00133E54">
        <w:rPr>
          <w:rFonts w:ascii="Times New Roman" w:hAnsi="Times New Roman"/>
          <w:sz w:val="24"/>
          <w:szCs w:val="24"/>
        </w:rPr>
        <w:t xml:space="preserve"> . Vậy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với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780" w:dyaOrig="260" w14:anchorId="3C3B3F02">
          <v:shape id="_x0000_i1091" type="#_x0000_t75" style="width:39pt;height:12.75pt" o:ole="">
            <v:imagedata r:id="rId129" o:title=""/>
          </v:shape>
          <o:OLEObject Type="Embed" ProgID="Equation.DSMT4" ShapeID="_x0000_i1091" DrawAspect="Content" ObjectID="_1589398621" r:id="rId130"/>
        </w:object>
      </w:r>
      <w:r w:rsidRPr="00133E54">
        <w:rPr>
          <w:rFonts w:ascii="Times New Roman" w:hAnsi="Times New Roman"/>
          <w:sz w:val="24"/>
          <w:szCs w:val="24"/>
        </w:rPr>
        <w:t>thì</w:t>
      </w:r>
      <w:r w:rsidRPr="00133E54">
        <w:rPr>
          <w:rFonts w:ascii="Times New Roman" w:hAnsi="Times New Roman"/>
          <w:position w:val="-12"/>
          <w:sz w:val="24"/>
          <w:szCs w:val="24"/>
        </w:rPr>
        <w:object w:dxaOrig="3379" w:dyaOrig="380" w14:anchorId="47ECFA0E">
          <v:shape id="_x0000_i1092" type="#_x0000_t75" style="width:168.75pt;height:18.75pt" o:ole="">
            <v:imagedata r:id="rId93" o:title=""/>
          </v:shape>
          <o:OLEObject Type="Embed" ProgID="Equation.DSMT4" ShapeID="_x0000_i1092" DrawAspect="Content" ObjectID="_1589398622" r:id="rId131"/>
        </w:object>
      </w:r>
    </w:p>
    <w:p w14:paraId="7EBBCD43" w14:textId="77777777" w:rsidR="00E66ED4" w:rsidRPr="00363E3B" w:rsidRDefault="00E66ED4" w:rsidP="00E66ED4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363E3B">
        <w:rPr>
          <w:rFonts w:ascii="Times New Roman" w:hAnsi="Times New Roman"/>
          <w:sz w:val="24"/>
          <w:szCs w:val="24"/>
          <w:u w:val="single"/>
        </w:rPr>
        <w:t>Bài IV (3,5 điểm)</w:t>
      </w:r>
    </w:p>
    <w:p w14:paraId="05BE8B90" w14:textId="6433AC5A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Cho 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tròn (O), dây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cung BC không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 qua tâm. Điểm A di động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trên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cung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nhỏ BC (A khác B và C, AB &lt; AC). Kẻ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kính AA’ của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tròn (O), D là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chân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vuông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góc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kẻ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từ A đến BC. Hai điểm E, F lần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lượt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là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chân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vuông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góc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kẻ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từ B, C đến AA’. Chứng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minh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rằng: </w:t>
      </w:r>
    </w:p>
    <w:p w14:paraId="79FCCF7A" w14:textId="1F68D310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1) Tứ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giác ABDE nội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tiếp.</w:t>
      </w:r>
    </w:p>
    <w:p w14:paraId="72B0760D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2) BD. AC = AD. A’C</w:t>
      </w:r>
    </w:p>
    <w:p w14:paraId="76ADBEF0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lastRenderedPageBreak/>
        <w:t xml:space="preserve">3) DE 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240" w:dyaOrig="260" w14:anchorId="6941CC1E">
          <v:shape id="_x0000_i1093" type="#_x0000_t75" style="width:12pt;height:13.5pt" o:ole="">
            <v:imagedata r:id="rId132" o:title=""/>
          </v:shape>
          <o:OLEObject Type="Embed" ProgID="Equation.DSMT4" ShapeID="_x0000_i1093" DrawAspect="Content" ObjectID="_1589398623" r:id="rId133"/>
        </w:object>
      </w:r>
      <w:r w:rsidRPr="00133E54">
        <w:rPr>
          <w:rFonts w:ascii="Times New Roman" w:hAnsi="Times New Roman"/>
          <w:sz w:val="24"/>
          <w:szCs w:val="24"/>
        </w:rPr>
        <w:t xml:space="preserve"> AC</w:t>
      </w:r>
    </w:p>
    <w:p w14:paraId="028304E3" w14:textId="2C0792E3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4) Tâm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tròn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ngoại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tiếp tam giác DEF là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một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điểm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cố</w:t>
      </w:r>
      <w:r w:rsidR="00363E3B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định.</w:t>
      </w:r>
    </w:p>
    <w:p w14:paraId="775F2A24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</w:r>
      <w:r w:rsidRPr="00133E54">
        <w:rPr>
          <w:rFonts w:ascii="Times New Roman" w:hAnsi="Times New Roman"/>
          <w:sz w:val="24"/>
          <w:szCs w:val="24"/>
        </w:rPr>
        <w:tab/>
      </w:r>
      <w:r w:rsidRPr="00133E54">
        <w:rPr>
          <w:rFonts w:ascii="Times New Roman" w:hAnsi="Times New Roman"/>
          <w:sz w:val="24"/>
          <w:szCs w:val="24"/>
        </w:rPr>
        <w:tab/>
      </w:r>
      <w:r w:rsidRPr="00133E54">
        <w:rPr>
          <w:rFonts w:ascii="Times New Roman" w:hAnsi="Times New Roman"/>
          <w:sz w:val="24"/>
          <w:szCs w:val="24"/>
        </w:rPr>
        <w:tab/>
      </w:r>
      <w:r w:rsidRPr="00133E54">
        <w:rPr>
          <w:rFonts w:ascii="Times New Roman" w:hAnsi="Times New Roman"/>
          <w:sz w:val="24"/>
          <w:szCs w:val="24"/>
        </w:rPr>
        <w:tab/>
        <w:t>Giải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0"/>
        <w:gridCol w:w="5106"/>
      </w:tblGrid>
      <w:tr w:rsidR="00E66ED4" w:rsidRPr="00133E54" w14:paraId="6C904E46" w14:textId="77777777" w:rsidTr="00133E54">
        <w:tc>
          <w:tcPr>
            <w:tcW w:w="5519" w:type="dxa"/>
          </w:tcPr>
          <w:p w14:paraId="18E09155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3423CC" w14:textId="399AD19A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a) Tứ</w:t>
            </w:r>
            <w:r w:rsidR="00363E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giác ABDE có:</w:t>
            </w:r>
          </w:p>
          <w:p w14:paraId="3D4E329C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position w:val="-50"/>
                <w:sz w:val="24"/>
                <w:szCs w:val="24"/>
              </w:rPr>
              <w:object w:dxaOrig="2320" w:dyaOrig="1240" w14:anchorId="1C407D5B">
                <v:shape id="_x0000_i1094" type="#_x0000_t75" style="width:116.25pt;height:62.25pt" o:ole="">
                  <v:imagedata r:id="rId134" o:title=""/>
                </v:shape>
                <o:OLEObject Type="Embed" ProgID="Equation.DSMT4" ShapeID="_x0000_i1094" DrawAspect="Content" ObjectID="_1589398624" r:id="rId135"/>
              </w:object>
            </w:r>
          </w:p>
          <w:p w14:paraId="7BF85AEB" w14:textId="3AEF6A21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Mà D, E là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hai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đỉnh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kề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nhau</w:t>
            </w:r>
          </w:p>
          <w:p w14:paraId="01C4D7D2" w14:textId="2A0892DE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szCs w:val="24"/>
              </w:rPr>
              <w:t>Tứ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giác ABDE nội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tiếp.</w:t>
            </w:r>
          </w:p>
          <w:p w14:paraId="77983CDF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9" w:type="dxa"/>
          </w:tcPr>
          <w:p w14:paraId="26642FF3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115D975" wp14:editId="6010B82E">
                  <wp:extent cx="2621915" cy="2868659"/>
                  <wp:effectExtent l="0" t="0" r="0" b="0"/>
                  <wp:docPr id="11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226" cy="287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7BAD4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b) Xét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220" w:dyaOrig="260" w14:anchorId="4DB2329C">
          <v:shape id="_x0000_i1095" type="#_x0000_t75" style="width:11.25pt;height:13.5pt" o:ole="">
            <v:imagedata r:id="rId137" o:title=""/>
          </v:shape>
          <o:OLEObject Type="Embed" ProgID="Equation.DSMT4" ShapeID="_x0000_i1095" DrawAspect="Content" ObjectID="_1589398625" r:id="rId138"/>
        </w:object>
      </w:r>
      <w:r w:rsidRPr="00133E54">
        <w:rPr>
          <w:rFonts w:ascii="Times New Roman" w:hAnsi="Times New Roman"/>
          <w:sz w:val="24"/>
          <w:szCs w:val="24"/>
        </w:rPr>
        <w:t>DBA và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220" w:dyaOrig="260" w14:anchorId="484C6782">
          <v:shape id="_x0000_i1096" type="#_x0000_t75" style="width:11.25pt;height:13.5pt" o:ole="">
            <v:imagedata r:id="rId139" o:title=""/>
          </v:shape>
          <o:OLEObject Type="Embed" ProgID="Equation.DSMT4" ShapeID="_x0000_i1096" DrawAspect="Content" ObjectID="_1589398626" r:id="rId140"/>
        </w:object>
      </w:r>
      <w:r w:rsidRPr="00133E54">
        <w:rPr>
          <w:rFonts w:ascii="Times New Roman" w:hAnsi="Times New Roman"/>
          <w:sz w:val="24"/>
          <w:szCs w:val="24"/>
        </w:rPr>
        <w:t>CA’A có:</w:t>
      </w:r>
    </w:p>
    <w:p w14:paraId="64674A54" w14:textId="6A0E43BC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  <w:t xml:space="preserve">+)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120" w:dyaOrig="360" w14:anchorId="362BC217">
          <v:shape id="_x0000_i1097" type="#_x0000_t75" style="width:55.5pt;height:18pt" o:ole="">
            <v:imagedata r:id="rId141" o:title=""/>
          </v:shape>
          <o:OLEObject Type="Embed" ProgID="Equation.DSMT4" ShapeID="_x0000_i1097" DrawAspect="Content" ObjectID="_1589398627" r:id="rId142"/>
        </w:object>
      </w:r>
      <w:r w:rsidRPr="00133E54">
        <w:rPr>
          <w:rFonts w:ascii="Times New Roman" w:hAnsi="Times New Roman"/>
          <w:sz w:val="24"/>
          <w:szCs w:val="24"/>
        </w:rPr>
        <w:t xml:space="preserve"> (cmt);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160" w:dyaOrig="360" w14:anchorId="47C1BA5B">
          <v:shape id="_x0000_i1098" type="#_x0000_t75" style="width:58.5pt;height:18pt" o:ole="">
            <v:imagedata r:id="rId143" o:title=""/>
          </v:shape>
          <o:OLEObject Type="Embed" ProgID="Equation.DSMT4" ShapeID="_x0000_i1098" DrawAspect="Content" ObjectID="_1589398628" r:id="rId144"/>
        </w:object>
      </w:r>
      <w:r w:rsidRPr="00133E54">
        <w:rPr>
          <w:rFonts w:ascii="Times New Roman" w:hAnsi="Times New Roman"/>
          <w:sz w:val="24"/>
          <w:szCs w:val="24"/>
        </w:rPr>
        <w:t>(góc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nội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tiếp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chắn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nửa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đường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tròn)</w:t>
      </w:r>
    </w:p>
    <w:p w14:paraId="699B6755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</w:r>
      <w:r w:rsidRPr="00133E54">
        <w:rPr>
          <w:rFonts w:ascii="Times New Roman" w:hAnsi="Times New Roman"/>
          <w:sz w:val="24"/>
          <w:szCs w:val="24"/>
        </w:rPr>
        <w:tab/>
        <w:t>=&gt;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340" w:dyaOrig="360" w14:anchorId="6E171244">
          <v:shape id="_x0000_i1099" type="#_x0000_t75" style="width:66.75pt;height:18pt" o:ole="">
            <v:imagedata r:id="rId145" o:title=""/>
          </v:shape>
          <o:OLEObject Type="Embed" ProgID="Equation.DSMT4" ShapeID="_x0000_i1099" DrawAspect="Content" ObjectID="_1589398629" r:id="rId146"/>
        </w:object>
      </w:r>
    </w:p>
    <w:p w14:paraId="09D81A86" w14:textId="0F6B470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ab/>
        <w:t xml:space="preserve">+)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420" w:dyaOrig="360" w14:anchorId="0624B969">
          <v:shape id="_x0000_i1100" type="#_x0000_t75" style="width:70.5pt;height:18pt" o:ole="">
            <v:imagedata r:id="rId147" o:title=""/>
          </v:shape>
          <o:OLEObject Type="Embed" ProgID="Equation.DSMT4" ShapeID="_x0000_i1100" DrawAspect="Content" ObjectID="_1589398630" r:id="rId148"/>
        </w:object>
      </w:r>
      <w:r w:rsidRPr="00133E54">
        <w:rPr>
          <w:rFonts w:ascii="Times New Roman" w:hAnsi="Times New Roman"/>
          <w:sz w:val="24"/>
          <w:szCs w:val="24"/>
        </w:rPr>
        <w:t xml:space="preserve"> (hai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góc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nội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tiếp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cùng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chắn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cung AC của (O))</w:t>
      </w:r>
    </w:p>
    <w:p w14:paraId="427E36B5" w14:textId="25F70D11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position w:val="-4"/>
          <w:szCs w:val="24"/>
        </w:rPr>
        <w:object w:dxaOrig="220" w:dyaOrig="260" w14:anchorId="49E9AA9D">
          <v:shape id="_x0000_i1101" type="#_x0000_t75" style="width:11.25pt;height:13.5pt" o:ole="">
            <v:imagedata r:id="rId137" o:title=""/>
          </v:shape>
          <o:OLEObject Type="Embed" ProgID="Equation.DSMT4" ShapeID="_x0000_i1101" DrawAspect="Content" ObjectID="_1589398631" r:id="rId149"/>
        </w:object>
      </w:r>
      <w:r w:rsidRPr="00133E54">
        <w:rPr>
          <w:rFonts w:cs="Times New Roman"/>
          <w:szCs w:val="24"/>
        </w:rPr>
        <w:t>DBA và</w:t>
      </w:r>
      <w:r w:rsidRPr="00133E54">
        <w:rPr>
          <w:rFonts w:cs="Times New Roman"/>
          <w:position w:val="-4"/>
          <w:szCs w:val="24"/>
        </w:rPr>
        <w:object w:dxaOrig="220" w:dyaOrig="260" w14:anchorId="24432F17">
          <v:shape id="_x0000_i1102" type="#_x0000_t75" style="width:11.25pt;height:13.5pt" o:ole="">
            <v:imagedata r:id="rId139" o:title=""/>
          </v:shape>
          <o:OLEObject Type="Embed" ProgID="Equation.DSMT4" ShapeID="_x0000_i1102" DrawAspect="Content" ObjectID="_1589398632" r:id="rId150"/>
        </w:object>
      </w:r>
      <w:r w:rsidRPr="00133E54">
        <w:rPr>
          <w:rFonts w:cs="Times New Roman"/>
          <w:szCs w:val="24"/>
        </w:rPr>
        <w:t>CA’A đồng</w:t>
      </w:r>
      <w:r w:rsidR="00133E54">
        <w:rPr>
          <w:rFonts w:cs="Times New Roman"/>
          <w:szCs w:val="24"/>
        </w:rPr>
        <w:t xml:space="preserve"> </w:t>
      </w:r>
      <w:r w:rsidRPr="00133E54">
        <w:rPr>
          <w:rFonts w:cs="Times New Roman"/>
          <w:szCs w:val="24"/>
        </w:rPr>
        <w:t>dạng (g-g)</w:t>
      </w:r>
    </w:p>
    <w:p w14:paraId="7F05A826" w14:textId="77777777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position w:val="-24"/>
          <w:szCs w:val="24"/>
        </w:rPr>
        <w:object w:dxaOrig="1160" w:dyaOrig="620" w14:anchorId="407247F8">
          <v:shape id="_x0000_i1103" type="#_x0000_t75" style="width:58.5pt;height:30.75pt" o:ole="">
            <v:imagedata r:id="rId151" o:title=""/>
          </v:shape>
          <o:OLEObject Type="Embed" ProgID="Equation.DSMT4" ShapeID="_x0000_i1103" DrawAspect="Content" ObjectID="_1589398633" r:id="rId152"/>
        </w:object>
      </w:r>
      <w:r w:rsidRPr="00133E54">
        <w:rPr>
          <w:rFonts w:cs="Times New Roman"/>
          <w:szCs w:val="24"/>
        </w:rPr>
        <w:t xml:space="preserve">  =&gt; BD. AC = AD. A’C</w:t>
      </w:r>
    </w:p>
    <w:p w14:paraId="1710B750" w14:textId="4A72C12F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c) Tứ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="00133E54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giác ABDE nội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tiếp (c/m a)</w:t>
      </w:r>
    </w:p>
    <w:p w14:paraId="77553520" w14:textId="42093232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=&gt;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1340" w:dyaOrig="340" w14:anchorId="7B3FBAEC">
          <v:shape id="_x0000_i1104" type="#_x0000_t75" style="width:66.75pt;height:17.25pt" o:ole="">
            <v:imagedata r:id="rId153" o:title=""/>
          </v:shape>
          <o:OLEObject Type="Embed" ProgID="Equation.DSMT4" ShapeID="_x0000_i1104" DrawAspect="Content" ObjectID="_1589398634" r:id="rId154"/>
        </w:object>
      </w:r>
      <w:r w:rsidRPr="00133E54">
        <w:rPr>
          <w:rFonts w:ascii="Times New Roman" w:hAnsi="Times New Roman"/>
          <w:sz w:val="24"/>
          <w:szCs w:val="24"/>
        </w:rPr>
        <w:t xml:space="preserve"> (góc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ngoài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bằng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góc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trong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tại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đỉnh</w:t>
      </w:r>
      <w:r w:rsidR="009E7876" w:rsidRP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đối)</w:t>
      </w:r>
    </w:p>
    <w:p w14:paraId="1AE40E41" w14:textId="77777777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 xml:space="preserve">Mà: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420" w:dyaOrig="360" w14:anchorId="56F2FB06">
          <v:shape id="_x0000_i1105" type="#_x0000_t75" style="width:70.5pt;height:18pt" o:ole="">
            <v:imagedata r:id="rId147" o:title=""/>
          </v:shape>
          <o:OLEObject Type="Embed" ProgID="Equation.DSMT4" ShapeID="_x0000_i1105" DrawAspect="Content" ObjectID="_1589398635" r:id="rId155"/>
        </w:object>
      </w:r>
      <w:r w:rsidRPr="00133E54">
        <w:rPr>
          <w:rFonts w:ascii="Times New Roman" w:hAnsi="Times New Roman"/>
          <w:sz w:val="24"/>
          <w:szCs w:val="24"/>
        </w:rPr>
        <w:t xml:space="preserve"> (cmt)</w:t>
      </w:r>
    </w:p>
    <w:p w14:paraId="3A039061" w14:textId="77777777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position w:val="-6"/>
          <w:szCs w:val="24"/>
        </w:rPr>
        <w:object w:dxaOrig="1460" w:dyaOrig="360" w14:anchorId="429508CB">
          <v:shape id="_x0000_i1106" type="#_x0000_t75" style="width:73.5pt;height:18pt" o:ole="">
            <v:imagedata r:id="rId156" o:title=""/>
          </v:shape>
          <o:OLEObject Type="Embed" ProgID="Equation.DSMT4" ShapeID="_x0000_i1106" DrawAspect="Content" ObjectID="_1589398636" r:id="rId157"/>
        </w:object>
      </w:r>
    </w:p>
    <w:p w14:paraId="35C6BEFE" w14:textId="1B5F3C0A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szCs w:val="24"/>
        </w:rPr>
        <w:t>DE // A’C (hai</w:t>
      </w:r>
      <w:r w:rsidR="00133E54">
        <w:rPr>
          <w:rFonts w:cs="Times New Roman"/>
          <w:szCs w:val="24"/>
        </w:rPr>
        <w:t xml:space="preserve"> </w:t>
      </w:r>
      <w:r w:rsidRPr="00133E54">
        <w:rPr>
          <w:rFonts w:cs="Times New Roman"/>
          <w:szCs w:val="24"/>
        </w:rPr>
        <w:t>góc so le trong</w:t>
      </w:r>
      <w:r w:rsidR="00133E54" w:rsidRPr="00133E54">
        <w:rPr>
          <w:rFonts w:cs="Times New Roman"/>
          <w:szCs w:val="24"/>
        </w:rPr>
        <w:t xml:space="preserve"> </w:t>
      </w:r>
      <w:r w:rsidRPr="00133E54">
        <w:rPr>
          <w:rFonts w:cs="Times New Roman"/>
          <w:szCs w:val="24"/>
        </w:rPr>
        <w:t>bằng</w:t>
      </w:r>
      <w:r w:rsidR="00133E54" w:rsidRPr="00133E54">
        <w:rPr>
          <w:rFonts w:cs="Times New Roman"/>
          <w:szCs w:val="24"/>
        </w:rPr>
        <w:t xml:space="preserve"> </w:t>
      </w:r>
      <w:r w:rsidRPr="00133E54">
        <w:rPr>
          <w:rFonts w:cs="Times New Roman"/>
          <w:szCs w:val="24"/>
        </w:rPr>
        <w:t>nhau)</w:t>
      </w:r>
    </w:p>
    <w:p w14:paraId="2499E360" w14:textId="2F8F03D5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Lại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có AC 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240" w:dyaOrig="260" w14:anchorId="6A7F37FF">
          <v:shape id="_x0000_i1107" type="#_x0000_t75" style="width:12pt;height:13.5pt" o:ole="">
            <v:imagedata r:id="rId158" o:title=""/>
          </v:shape>
          <o:OLEObject Type="Embed" ProgID="Equation.DSMT4" ShapeID="_x0000_i1107" DrawAspect="Content" ObjectID="_1589398637" r:id="rId159"/>
        </w:object>
      </w:r>
      <w:r w:rsidRPr="00133E54">
        <w:rPr>
          <w:rFonts w:ascii="Times New Roman" w:hAnsi="Times New Roman"/>
          <w:sz w:val="24"/>
          <w:szCs w:val="24"/>
        </w:rPr>
        <w:t xml:space="preserve"> A’C (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160" w:dyaOrig="360" w14:anchorId="2D943330">
          <v:shape id="_x0000_i1108" type="#_x0000_t75" style="width:58.5pt;height:18pt" o:ole="">
            <v:imagedata r:id="rId143" o:title=""/>
          </v:shape>
          <o:OLEObject Type="Embed" ProgID="Equation.DSMT4" ShapeID="_x0000_i1108" DrawAspect="Content" ObjectID="_1589398638" r:id="rId160"/>
        </w:object>
      </w:r>
      <w:r w:rsidRPr="00133E54">
        <w:rPr>
          <w:rFonts w:ascii="Times New Roman" w:hAnsi="Times New Roman"/>
          <w:sz w:val="24"/>
          <w:szCs w:val="24"/>
        </w:rPr>
        <w:t>)</w:t>
      </w:r>
    </w:p>
    <w:p w14:paraId="3EB4B031" w14:textId="77777777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szCs w:val="24"/>
        </w:rPr>
        <w:t xml:space="preserve">DE </w:t>
      </w:r>
      <w:r w:rsidRPr="00133E54">
        <w:rPr>
          <w:rFonts w:cs="Times New Roman"/>
          <w:position w:val="-4"/>
          <w:szCs w:val="24"/>
        </w:rPr>
        <w:object w:dxaOrig="240" w:dyaOrig="260" w14:anchorId="297C9473">
          <v:shape id="_x0000_i1109" type="#_x0000_t75" style="width:12pt;height:13.5pt" o:ole="">
            <v:imagedata r:id="rId161" o:title=""/>
          </v:shape>
          <o:OLEObject Type="Embed" ProgID="Equation.DSMT4" ShapeID="_x0000_i1109" DrawAspect="Content" ObjectID="_1589398639" r:id="rId162"/>
        </w:object>
      </w:r>
      <w:r w:rsidRPr="00133E54">
        <w:rPr>
          <w:rFonts w:cs="Times New Roman"/>
          <w:szCs w:val="24"/>
        </w:rPr>
        <w:t xml:space="preserve"> AC</w:t>
      </w:r>
    </w:p>
    <w:p w14:paraId="34D82B3B" w14:textId="3997E908" w:rsidR="00E66ED4" w:rsidRPr="000815CF" w:rsidRDefault="000815CF" w:rsidP="000815CF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lastRenderedPageBreak/>
        <w:t xml:space="preserve">Xét (O,R), </w:t>
      </w:r>
      <w:r w:rsidR="00E66ED4" w:rsidRPr="000815CF">
        <w:rPr>
          <w:szCs w:val="24"/>
        </w:rPr>
        <w:t xml:space="preserve"> Kẻ OI </w:t>
      </w:r>
      <w:r w:rsidR="00E66ED4" w:rsidRPr="00133E54">
        <w:rPr>
          <w:position w:val="-4"/>
        </w:rPr>
        <w:object w:dxaOrig="240" w:dyaOrig="260" w14:anchorId="2B57DBB7">
          <v:shape id="_x0000_i1110" type="#_x0000_t75" style="width:12pt;height:13.5pt" o:ole="">
            <v:imagedata r:id="rId163" o:title=""/>
          </v:shape>
          <o:OLEObject Type="Embed" ProgID="Equation.DSMT4" ShapeID="_x0000_i1110" DrawAspect="Content" ObjectID="_1589398640" r:id="rId164"/>
        </w:object>
      </w:r>
      <w:r w:rsidR="00E66ED4" w:rsidRPr="000815CF">
        <w:rPr>
          <w:szCs w:val="24"/>
        </w:rPr>
        <w:t xml:space="preserve"> BC =&gt; I là</w:t>
      </w:r>
      <w:r w:rsidR="00133E54" w:rsidRPr="000815CF">
        <w:rPr>
          <w:szCs w:val="24"/>
        </w:rPr>
        <w:t xml:space="preserve"> </w:t>
      </w:r>
      <w:r w:rsidR="00E66ED4" w:rsidRPr="000815CF">
        <w:rPr>
          <w:szCs w:val="24"/>
        </w:rPr>
        <w:t>trung</w:t>
      </w:r>
      <w:r w:rsidR="00133E54" w:rsidRPr="000815CF">
        <w:rPr>
          <w:szCs w:val="24"/>
        </w:rPr>
        <w:t xml:space="preserve"> </w:t>
      </w:r>
      <w:r w:rsidR="00E66ED4" w:rsidRPr="000815CF">
        <w:rPr>
          <w:szCs w:val="24"/>
        </w:rPr>
        <w:t>điểm</w:t>
      </w:r>
      <w:r w:rsidR="00133E54" w:rsidRPr="000815CF">
        <w:rPr>
          <w:szCs w:val="24"/>
        </w:rPr>
        <w:t xml:space="preserve"> </w:t>
      </w:r>
      <w:r w:rsidR="00E66ED4" w:rsidRPr="000815CF">
        <w:rPr>
          <w:szCs w:val="24"/>
        </w:rPr>
        <w:t>của BC</w:t>
      </w:r>
      <w:r>
        <w:rPr>
          <w:szCs w:val="24"/>
        </w:rPr>
        <w:t xml:space="preserve"> (định lý)</w:t>
      </w:r>
      <w:r w:rsidR="00E66ED4" w:rsidRPr="000815CF">
        <w:rPr>
          <w:szCs w:val="24"/>
        </w:rPr>
        <w:t xml:space="preserve"> =&gt; I cố định</w:t>
      </w:r>
    </w:p>
    <w:p w14:paraId="63FF51B2" w14:textId="44AA94F8" w:rsidR="00E66ED4" w:rsidRPr="00133E54" w:rsidRDefault="00E66ED4" w:rsidP="00E66ED4">
      <w:pPr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Tứ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 xml:space="preserve">giác OIEB có: </w:t>
      </w:r>
      <w:r w:rsidRPr="00133E54">
        <w:rPr>
          <w:rFonts w:ascii="Times New Roman" w:hAnsi="Times New Roman"/>
          <w:position w:val="-6"/>
          <w:sz w:val="24"/>
          <w:szCs w:val="24"/>
        </w:rPr>
        <w:object w:dxaOrig="1719" w:dyaOrig="360" w14:anchorId="6494D072">
          <v:shape id="_x0000_i1111" type="#_x0000_t75" style="width:85.5pt;height:18pt" o:ole="">
            <v:imagedata r:id="rId165" o:title=""/>
          </v:shape>
          <o:OLEObject Type="Embed" ProgID="Equation.DSMT4" ShapeID="_x0000_i1111" DrawAspect="Content" ObjectID="_1589398641" r:id="rId166"/>
        </w:object>
      </w:r>
      <w:r w:rsidRPr="00133E54">
        <w:rPr>
          <w:rFonts w:ascii="Times New Roman" w:hAnsi="Times New Roman"/>
          <w:sz w:val="24"/>
          <w:szCs w:val="24"/>
        </w:rPr>
        <w:t xml:space="preserve"> =&gt;Tứ</w:t>
      </w:r>
      <w:r w:rsidR="00133E54">
        <w:rPr>
          <w:rFonts w:ascii="Times New Roman" w:hAnsi="Times New Roman"/>
          <w:sz w:val="24"/>
          <w:szCs w:val="24"/>
        </w:rPr>
        <w:t xml:space="preserve"> </w:t>
      </w:r>
      <w:r w:rsidRPr="00133E54">
        <w:rPr>
          <w:rFonts w:ascii="Times New Roman" w:hAnsi="Times New Roman"/>
          <w:sz w:val="24"/>
          <w:szCs w:val="24"/>
        </w:rPr>
        <w:t>giác OIEB nội tiếp</w:t>
      </w:r>
    </w:p>
    <w:p w14:paraId="54EDFCA5" w14:textId="77777777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position w:val="-6"/>
          <w:szCs w:val="24"/>
        </w:rPr>
        <w:object w:dxaOrig="1160" w:dyaOrig="360" w14:anchorId="3C0DA4DE">
          <v:shape id="_x0000_i1112" type="#_x0000_t75" style="width:58.5pt;height:18pt" o:ole="">
            <v:imagedata r:id="rId167" o:title=""/>
          </v:shape>
          <o:OLEObject Type="Embed" ProgID="Equation.DSMT4" ShapeID="_x0000_i1112" DrawAspect="Content" ObjectID="_1589398642" r:id="rId168"/>
        </w:object>
      </w:r>
      <w:r w:rsidRPr="00133E54">
        <w:rPr>
          <w:rFonts w:cs="Times New Roman"/>
          <w:szCs w:val="24"/>
        </w:rPr>
        <w:t xml:space="preserve"> (hai góc nội tiếp cùng chắn cung OI)</w:t>
      </w:r>
    </w:p>
    <w:p w14:paraId="49021DC2" w14:textId="77777777" w:rsidR="00E66ED4" w:rsidRPr="00133E54" w:rsidRDefault="00E66ED4" w:rsidP="00E66ED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33E54">
        <w:rPr>
          <w:rFonts w:ascii="Times New Roman" w:hAnsi="Times New Roman"/>
          <w:sz w:val="24"/>
          <w:szCs w:val="24"/>
        </w:rPr>
        <w:t>Mà</w:t>
      </w:r>
      <w:r w:rsidRPr="00133E54">
        <w:rPr>
          <w:rFonts w:ascii="Times New Roman" w:hAnsi="Times New Roman"/>
          <w:position w:val="-4"/>
          <w:sz w:val="24"/>
          <w:szCs w:val="24"/>
        </w:rPr>
        <w:object w:dxaOrig="1340" w:dyaOrig="340" w14:anchorId="727AB15C">
          <v:shape id="_x0000_i1113" type="#_x0000_t75" style="width:66.75pt;height:17.25pt" o:ole="">
            <v:imagedata r:id="rId153" o:title=""/>
          </v:shape>
          <o:OLEObject Type="Embed" ProgID="Equation.DSMT4" ShapeID="_x0000_i1113" DrawAspect="Content" ObjectID="_1589398643" r:id="rId169"/>
        </w:object>
      </w:r>
    </w:p>
    <w:p w14:paraId="713C70D1" w14:textId="77777777" w:rsidR="00E66ED4" w:rsidRPr="00133E54" w:rsidRDefault="00E66ED4" w:rsidP="00E66ED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4"/>
        </w:rPr>
      </w:pPr>
      <w:r w:rsidRPr="00133E54">
        <w:rPr>
          <w:rFonts w:cs="Times New Roman"/>
          <w:position w:val="-6"/>
          <w:szCs w:val="24"/>
        </w:rPr>
        <w:object w:dxaOrig="2600" w:dyaOrig="360" w14:anchorId="67F31905">
          <v:shape id="_x0000_i1114" type="#_x0000_t75" style="width:130.5pt;height:18pt" o:ole="">
            <v:imagedata r:id="rId170" o:title=""/>
          </v:shape>
          <o:OLEObject Type="Embed" ProgID="Equation.DSMT4" ShapeID="_x0000_i1114" DrawAspect="Content" ObjectID="_1589398644" r:id="rId171"/>
        </w:object>
      </w:r>
      <w:r w:rsidRPr="00133E54">
        <w:rPr>
          <w:rFonts w:cs="Times New Roman"/>
          <w:szCs w:val="24"/>
        </w:rPr>
        <w:t xml:space="preserve">  =&gt;</w:t>
      </w:r>
      <w:r w:rsidRPr="00133E54">
        <w:rPr>
          <w:rFonts w:cs="Times New Roman"/>
          <w:position w:val="-6"/>
          <w:szCs w:val="24"/>
        </w:rPr>
        <w:object w:dxaOrig="1200" w:dyaOrig="360" w14:anchorId="7413C5BB">
          <v:shape id="_x0000_i1115" type="#_x0000_t75" style="width:60pt;height:18pt" o:ole="">
            <v:imagedata r:id="rId172" o:title=""/>
          </v:shape>
          <o:OLEObject Type="Embed" ProgID="Equation.DSMT4" ShapeID="_x0000_i1115" DrawAspect="Content" ObjectID="_1589398645" r:id="rId173"/>
        </w:objec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669"/>
        <w:gridCol w:w="3547"/>
      </w:tblGrid>
      <w:tr w:rsidR="00E66ED4" w:rsidRPr="00133E54" w14:paraId="5C5A9310" w14:textId="77777777" w:rsidTr="009E7876">
        <w:tc>
          <w:tcPr>
            <w:tcW w:w="5669" w:type="dxa"/>
          </w:tcPr>
          <w:p w14:paraId="36C0FDDC" w14:textId="23B7FBB6" w:rsidR="00E66ED4" w:rsidRPr="00133E54" w:rsidRDefault="00E66ED4" w:rsidP="00133E54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Lại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 xml:space="preserve">có: </w:t>
            </w:r>
            <w:r w:rsidRPr="00133E54">
              <w:rPr>
                <w:rFonts w:ascii="Times New Roman" w:hAnsi="Times New Roman"/>
                <w:position w:val="-6"/>
                <w:sz w:val="24"/>
                <w:szCs w:val="24"/>
              </w:rPr>
              <w:object w:dxaOrig="1200" w:dyaOrig="360" w14:anchorId="35958CDF">
                <v:shape id="_x0000_i1116" type="#_x0000_t75" style="width:60pt;height:18pt" o:ole="">
                  <v:imagedata r:id="rId174" o:title=""/>
                </v:shape>
                <o:OLEObject Type="Embed" ProgID="Equation.DSMT4" ShapeID="_x0000_i1116" DrawAspect="Content" ObjectID="_1589398646" r:id="rId175"/>
              </w:object>
            </w:r>
            <w:r w:rsidRPr="00133E54">
              <w:rPr>
                <w:rFonts w:ascii="Times New Roman" w:hAnsi="Times New Roman"/>
                <w:sz w:val="24"/>
                <w:szCs w:val="24"/>
              </w:rPr>
              <w:t xml:space="preserve"> (Tứ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giác ABDE nội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tiếp)</w:t>
            </w:r>
          </w:p>
          <w:p w14:paraId="24D7A52F" w14:textId="5F21D3EB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position w:val="-4"/>
                <w:szCs w:val="24"/>
              </w:rPr>
              <w:object w:dxaOrig="220" w:dyaOrig="260" w14:anchorId="454A1D41">
                <v:shape id="_x0000_i1117" type="#_x0000_t75" style="width:11.25pt;height:13.5pt" o:ole="">
                  <v:imagedata r:id="rId176" o:title=""/>
                </v:shape>
                <o:OLEObject Type="Embed" ProgID="Equation.DSMT4" ShapeID="_x0000_i1117" DrawAspect="Content" ObjectID="_1589398647" r:id="rId177"/>
              </w:object>
            </w:r>
            <w:r w:rsidRPr="00133E54">
              <w:rPr>
                <w:rFonts w:cs="Times New Roman"/>
                <w:szCs w:val="24"/>
              </w:rPr>
              <w:t>IDE và</w:t>
            </w:r>
            <w:r w:rsidRPr="00133E54">
              <w:rPr>
                <w:rFonts w:cs="Times New Roman"/>
                <w:position w:val="-4"/>
                <w:szCs w:val="24"/>
              </w:rPr>
              <w:object w:dxaOrig="220" w:dyaOrig="260" w14:anchorId="47512313">
                <v:shape id="_x0000_i1118" type="#_x0000_t75" style="width:11.25pt;height:13.5pt" o:ole="">
                  <v:imagedata r:id="rId178" o:title=""/>
                </v:shape>
                <o:OLEObject Type="Embed" ProgID="Equation.DSMT4" ShapeID="_x0000_i1118" DrawAspect="Content" ObjectID="_1589398648" r:id="rId179"/>
              </w:object>
            </w:r>
            <w:r w:rsidRPr="00133E54">
              <w:rPr>
                <w:rFonts w:cs="Times New Roman"/>
                <w:szCs w:val="24"/>
              </w:rPr>
              <w:t>OAB đồng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dạng (g-g)</w:t>
            </w:r>
          </w:p>
          <w:p w14:paraId="7FE8C1C1" w14:textId="77777777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position w:val="-24"/>
                <w:szCs w:val="24"/>
              </w:rPr>
              <w:object w:dxaOrig="1020" w:dyaOrig="620" w14:anchorId="0EBB6F4A">
                <v:shape id="_x0000_i1119" type="#_x0000_t75" style="width:51pt;height:30.75pt" o:ole="">
                  <v:imagedata r:id="rId180" o:title=""/>
                </v:shape>
                <o:OLEObject Type="Embed" ProgID="Equation.DSMT4" ShapeID="_x0000_i1119" DrawAspect="Content" ObjectID="_1589398649" r:id="rId181"/>
              </w:object>
            </w:r>
            <w:r w:rsidRPr="00133E54">
              <w:rPr>
                <w:rFonts w:cs="Times New Roman"/>
                <w:szCs w:val="24"/>
              </w:rPr>
              <w:t>. Mà OA = OB =&gt; ID = IE (1)</w:t>
            </w:r>
          </w:p>
          <w:p w14:paraId="1F5E0678" w14:textId="11D1624D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Tứ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 xml:space="preserve">giác ADFC có: </w:t>
            </w:r>
            <w:r w:rsidRPr="00133E54">
              <w:rPr>
                <w:rFonts w:ascii="Times New Roman" w:hAnsi="Times New Roman"/>
                <w:position w:val="-6"/>
                <w:sz w:val="24"/>
                <w:szCs w:val="24"/>
              </w:rPr>
              <w:object w:dxaOrig="1860" w:dyaOrig="360" w14:anchorId="47A92620">
                <v:shape id="_x0000_i1120" type="#_x0000_t75" style="width:93pt;height:18pt" o:ole="">
                  <v:imagedata r:id="rId182" o:title=""/>
                </v:shape>
                <o:OLEObject Type="Embed" ProgID="Equation.DSMT4" ShapeID="_x0000_i1120" DrawAspect="Content" ObjectID="_1589398650" r:id="rId183"/>
              </w:object>
            </w:r>
          </w:p>
          <w:p w14:paraId="752AFF16" w14:textId="64404CDB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szCs w:val="24"/>
              </w:rPr>
              <w:t>Tứ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giác ADFC nộitiếp</w:t>
            </w:r>
          </w:p>
          <w:p w14:paraId="0D88D280" w14:textId="77777777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position w:val="-6"/>
                <w:szCs w:val="24"/>
              </w:rPr>
              <w:object w:dxaOrig="1240" w:dyaOrig="360" w14:anchorId="3F2874F7">
                <v:shape id="_x0000_i1121" type="#_x0000_t75" style="width:62.25pt;height:18pt" o:ole="">
                  <v:imagedata r:id="rId184" o:title=""/>
                </v:shape>
                <o:OLEObject Type="Embed" ProgID="Equation.DSMT4" ShapeID="_x0000_i1121" DrawAspect="Content" ObjectID="_1589398651" r:id="rId185"/>
              </w:object>
            </w:r>
            <w:r w:rsidRPr="00133E54">
              <w:rPr>
                <w:rFonts w:cs="Times New Roman"/>
                <w:szCs w:val="24"/>
              </w:rPr>
              <w:t xml:space="preserve"> (hai góc nội tiếp chắn cung CF) (2)</w:t>
            </w:r>
          </w:p>
          <w:p w14:paraId="5500345E" w14:textId="28B4D74D" w:rsidR="00E66ED4" w:rsidRPr="00133E54" w:rsidRDefault="00E66ED4" w:rsidP="00133E54">
            <w:pPr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Tứ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giác COFI có</w:t>
            </w:r>
            <w:r w:rsidRPr="00133E54">
              <w:rPr>
                <w:rFonts w:ascii="Times New Roman" w:hAnsi="Times New Roman"/>
                <w:position w:val="-6"/>
                <w:sz w:val="24"/>
                <w:szCs w:val="24"/>
              </w:rPr>
              <w:object w:dxaOrig="1760" w:dyaOrig="360" w14:anchorId="0E1BEB52">
                <v:shape id="_x0000_i1122" type="#_x0000_t75" style="width:88.5pt;height:18pt" o:ole="">
                  <v:imagedata r:id="rId186" o:title=""/>
                </v:shape>
                <o:OLEObject Type="Embed" ProgID="Equation.DSMT4" ShapeID="_x0000_i1122" DrawAspect="Content" ObjectID="_1589398652" r:id="rId187"/>
              </w:object>
            </w:r>
          </w:p>
          <w:p w14:paraId="03E5D903" w14:textId="7021C962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szCs w:val="24"/>
              </w:rPr>
              <w:t>Tứ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giác COFI nội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tiếp</w:t>
            </w:r>
          </w:p>
          <w:p w14:paraId="23C2F9EB" w14:textId="0145CA00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position w:val="-6"/>
                <w:szCs w:val="24"/>
              </w:rPr>
              <w:object w:dxaOrig="1219" w:dyaOrig="360" w14:anchorId="601F561E">
                <v:shape id="_x0000_i1123" type="#_x0000_t75" style="width:60.75pt;height:18pt" o:ole="">
                  <v:imagedata r:id="rId188" o:title=""/>
                </v:shape>
                <o:OLEObject Type="Embed" ProgID="Equation.DSMT4" ShapeID="_x0000_i1123" DrawAspect="Content" ObjectID="_1589398653" r:id="rId189"/>
              </w:object>
            </w:r>
            <w:r w:rsidRPr="00133E54">
              <w:rPr>
                <w:rFonts w:cs="Times New Roman"/>
                <w:szCs w:val="24"/>
              </w:rPr>
              <w:t xml:space="preserve"> (góc ngoài bằng góc trong tại đỉnh</w:t>
            </w:r>
            <w:r w:rsidR="00133E54">
              <w:rPr>
                <w:rFonts w:cs="Times New Roman"/>
                <w:szCs w:val="24"/>
              </w:rPr>
              <w:t xml:space="preserve"> </w:t>
            </w:r>
            <w:r w:rsidRPr="00133E54">
              <w:rPr>
                <w:rFonts w:cs="Times New Roman"/>
                <w:szCs w:val="24"/>
              </w:rPr>
              <w:t>đối) (3)</w:t>
            </w:r>
          </w:p>
          <w:p w14:paraId="09FA7E32" w14:textId="6D631865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Từ (2) và (3) =&gt;</w:t>
            </w:r>
            <w:r w:rsidRPr="00133E54">
              <w:rPr>
                <w:rFonts w:ascii="Times New Roman" w:hAnsi="Times New Roman"/>
                <w:position w:val="-4"/>
                <w:sz w:val="24"/>
                <w:szCs w:val="24"/>
              </w:rPr>
              <w:object w:dxaOrig="220" w:dyaOrig="260" w14:anchorId="2D37B8FB">
                <v:shape id="_x0000_i1124" type="#_x0000_t75" style="width:11.25pt;height:13.5pt" o:ole="">
                  <v:imagedata r:id="rId190" o:title=""/>
                </v:shape>
                <o:OLEObject Type="Embed" ProgID="Equation.DSMT4" ShapeID="_x0000_i1124" DrawAspect="Content" ObjectID="_1589398654" r:id="rId191"/>
              </w:object>
            </w:r>
            <w:r w:rsidRPr="00133E54">
              <w:rPr>
                <w:rFonts w:ascii="Times New Roman" w:hAnsi="Times New Roman"/>
                <w:sz w:val="24"/>
                <w:szCs w:val="24"/>
              </w:rPr>
              <w:t>IDF và</w:t>
            </w:r>
            <w:r w:rsidRPr="00133E54">
              <w:rPr>
                <w:rFonts w:ascii="Times New Roman" w:hAnsi="Times New Roman"/>
                <w:position w:val="-4"/>
                <w:sz w:val="24"/>
                <w:szCs w:val="24"/>
              </w:rPr>
              <w:object w:dxaOrig="220" w:dyaOrig="260" w14:anchorId="4DC0473B">
                <v:shape id="_x0000_i1125" type="#_x0000_t75" style="width:11.25pt;height:13.5pt" o:ole="">
                  <v:imagedata r:id="rId192" o:title=""/>
                </v:shape>
                <o:OLEObject Type="Embed" ProgID="Equation.DSMT4" ShapeID="_x0000_i1125" DrawAspect="Content" ObjectID="_1589398655" r:id="rId193"/>
              </w:object>
            </w:r>
            <w:r w:rsidRPr="00133E54">
              <w:rPr>
                <w:rFonts w:ascii="Times New Roman" w:hAnsi="Times New Roman"/>
                <w:sz w:val="24"/>
                <w:szCs w:val="24"/>
              </w:rPr>
              <w:t>OAC đồng</w:t>
            </w:r>
            <w:r w:rsidR="00133E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E54">
              <w:rPr>
                <w:rFonts w:ascii="Times New Roman" w:hAnsi="Times New Roman"/>
                <w:sz w:val="24"/>
                <w:szCs w:val="24"/>
              </w:rPr>
              <w:t>dạng (g-g)</w:t>
            </w:r>
          </w:p>
          <w:p w14:paraId="69C80520" w14:textId="77777777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position w:val="-24"/>
                <w:szCs w:val="24"/>
              </w:rPr>
              <w:object w:dxaOrig="1040" w:dyaOrig="620" w14:anchorId="6479784D">
                <v:shape id="_x0000_i1126" type="#_x0000_t75" style="width:51.75pt;height:30.75pt" o:ole="">
                  <v:imagedata r:id="rId194" o:title=""/>
                </v:shape>
                <o:OLEObject Type="Embed" ProgID="Equation.DSMT4" ShapeID="_x0000_i1126" DrawAspect="Content" ObjectID="_1589398656" r:id="rId195"/>
              </w:object>
            </w:r>
            <w:r w:rsidRPr="00133E54">
              <w:rPr>
                <w:rFonts w:cs="Times New Roman"/>
                <w:szCs w:val="24"/>
              </w:rPr>
              <w:t>. Mà OA = OC =&gt; ID = IF (4)</w:t>
            </w:r>
          </w:p>
          <w:p w14:paraId="397988F9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sz w:val="24"/>
                <w:szCs w:val="24"/>
              </w:rPr>
              <w:t>Từ (1) và (4) =&gt; ID = IE = IF</w:t>
            </w:r>
          </w:p>
          <w:p w14:paraId="068884F6" w14:textId="77777777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szCs w:val="24"/>
              </w:rPr>
              <w:t>I là tâm đường tròn ngoại tiếp tam giác DEF</w:t>
            </w:r>
          </w:p>
          <w:p w14:paraId="3E61964D" w14:textId="77777777" w:rsidR="00E66ED4" w:rsidRPr="00133E54" w:rsidRDefault="00E66ED4" w:rsidP="00E66E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133E54">
              <w:rPr>
                <w:rFonts w:cs="Times New Roman"/>
                <w:szCs w:val="24"/>
              </w:rPr>
              <w:t>đpcm</w:t>
            </w:r>
          </w:p>
          <w:p w14:paraId="5189B41A" w14:textId="77777777" w:rsidR="00133E54" w:rsidRDefault="00133E5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CFE602" w14:textId="6283DC86" w:rsidR="00E66ED4" w:rsidRPr="00363E3B" w:rsidRDefault="00133E54" w:rsidP="00133E54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363E3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BÀI </w:t>
            </w:r>
            <w:r w:rsidR="00363E3B" w:rsidRPr="00363E3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V(0.5điểm)</w:t>
            </w:r>
          </w:p>
        </w:tc>
        <w:tc>
          <w:tcPr>
            <w:tcW w:w="3547" w:type="dxa"/>
          </w:tcPr>
          <w:p w14:paraId="02B7B2FF" w14:textId="77777777" w:rsidR="00E66ED4" w:rsidRPr="00133E54" w:rsidRDefault="00E66ED4" w:rsidP="00133E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3E5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0901F5" wp14:editId="2B9CE1A2">
                  <wp:extent cx="2099310" cy="2305685"/>
                  <wp:effectExtent l="0" t="0" r="0" b="0"/>
                  <wp:docPr id="11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8A922" w14:textId="23AC1E66" w:rsidR="009E7876" w:rsidRPr="00133E54" w:rsidRDefault="009E7876" w:rsidP="009E7876">
      <w:pPr>
        <w:ind w:left="993" w:hanging="993"/>
        <w:jc w:val="both"/>
        <w:rPr>
          <w:sz w:val="24"/>
          <w:szCs w:val="24"/>
        </w:rPr>
      </w:pPr>
      <w:r w:rsidRPr="00133E54">
        <w:rPr>
          <w:rFonts w:ascii="TimesNewRomanPSMT" w:hAnsi="TimesNewRomanPSMT"/>
          <w:color w:val="FFFFFF" w:themeColor="background1"/>
          <w:sz w:val="24"/>
          <w:szCs w:val="24"/>
        </w:rPr>
        <w:t>Ch</w:t>
      </w:r>
      <w:r w:rsidR="00133E54">
        <w:rPr>
          <w:rFonts w:ascii="TimesNewRomanPSMT" w:hAnsi="TimesNewRomanPSMT"/>
          <w:color w:val="FFFFFF" w:themeColor="background1"/>
          <w:sz w:val="24"/>
          <w:szCs w:val="24"/>
        </w:rPr>
        <w:t xml:space="preserve">        </w:t>
      </w:r>
      <w:r w:rsidRPr="00133E54">
        <w:rPr>
          <w:rFonts w:ascii="TimesNewRomanPSMT" w:hAnsi="TimesNewRomanPSMT"/>
          <w:color w:val="FFFFFF" w:themeColor="background1"/>
          <w:sz w:val="24"/>
          <w:szCs w:val="24"/>
        </w:rPr>
        <w:t>o</w:t>
      </w:r>
      <w:r w:rsidRPr="00133E5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133E54">
        <w:rPr>
          <w:rFonts w:ascii="TimesNewRomanPSMT" w:hAnsi="TimesNewRomanPSMT"/>
          <w:color w:val="000000"/>
          <w:sz w:val="24"/>
          <w:szCs w:val="24"/>
        </w:rPr>
        <w:t xml:space="preserve">Cho </w:t>
      </w:r>
      <w:r w:rsidRPr="00133E54">
        <w:rPr>
          <w:rFonts w:ascii="TimesNewRomanPSMT" w:hAnsi="TimesNewRomanPSMT"/>
          <w:color w:val="000000"/>
          <w:position w:val="-6"/>
          <w:sz w:val="24"/>
          <w:szCs w:val="24"/>
        </w:rPr>
        <w:object w:dxaOrig="180" w:dyaOrig="279" w14:anchorId="01F44954">
          <v:shape id="_x0000_i1127" type="#_x0000_t75" style="width:9pt;height:14.25pt" o:ole="">
            <v:imagedata r:id="rId196" o:title=""/>
          </v:shape>
          <o:OLEObject Type="Embed" ProgID="Equation.DSMT4" ShapeID="_x0000_i1127" DrawAspect="Content" ObjectID="_1589398657" r:id="rId197"/>
        </w:object>
      </w:r>
      <w:r w:rsidRPr="00133E54">
        <w:rPr>
          <w:rFonts w:ascii="TimesNewRomanPSMT" w:hAnsi="TimesNewRomanPSMT"/>
          <w:color w:val="000000"/>
          <w:sz w:val="24"/>
          <w:szCs w:val="24"/>
        </w:rPr>
        <w:t xml:space="preserve"> số dương </w:t>
      </w:r>
      <w:r w:rsidRPr="00133E54">
        <w:rPr>
          <w:rFonts w:ascii="TimesNewRomanPSMT" w:hAnsi="TimesNewRomanPSMT"/>
          <w:color w:val="000000"/>
          <w:position w:val="-10"/>
          <w:sz w:val="24"/>
          <w:szCs w:val="24"/>
        </w:rPr>
        <w:object w:dxaOrig="620" w:dyaOrig="260" w14:anchorId="13ADDC55">
          <v:shape id="_x0000_i1128" type="#_x0000_t75" style="width:30.75pt;height:12.75pt" o:ole="">
            <v:imagedata r:id="rId198" o:title=""/>
          </v:shape>
          <o:OLEObject Type="Embed" ProgID="Equation.DSMT4" ShapeID="_x0000_i1128" DrawAspect="Content" ObjectID="_1589398658" r:id="rId199"/>
        </w:object>
      </w:r>
      <w:r w:rsidRPr="00133E54">
        <w:rPr>
          <w:rFonts w:ascii="TimesNewRomanPSMT" w:hAnsi="TimesNewRomanPSMT"/>
          <w:color w:val="000000"/>
          <w:sz w:val="24"/>
          <w:szCs w:val="24"/>
        </w:rPr>
        <w:t xml:space="preserve"> thỏa mãn </w:t>
      </w:r>
      <w:r w:rsidRPr="00133E54">
        <w:rPr>
          <w:rFonts w:ascii="TimesNewRomanPSMT" w:hAnsi="TimesNewRomanPSMT"/>
          <w:color w:val="000000"/>
          <w:position w:val="-24"/>
          <w:sz w:val="24"/>
          <w:szCs w:val="24"/>
        </w:rPr>
        <w:object w:dxaOrig="2900" w:dyaOrig="660" w14:anchorId="0FEA60EE">
          <v:shape id="_x0000_i1129" type="#_x0000_t75" style="width:144.75pt;height:33pt" o:ole="">
            <v:imagedata r:id="rId200" o:title=""/>
          </v:shape>
          <o:OLEObject Type="Embed" ProgID="Equation.DSMT4" ShapeID="_x0000_i1129" DrawAspect="Content" ObjectID="_1589398659" r:id="rId201"/>
        </w:object>
      </w:r>
      <w:r w:rsidRPr="00133E54">
        <w:rPr>
          <w:rFonts w:ascii="TimesNewRomanPSMT" w:hAnsi="TimesNewRomanPSMT"/>
          <w:color w:val="000000"/>
          <w:sz w:val="24"/>
          <w:szCs w:val="24"/>
        </w:rPr>
        <w:t xml:space="preserve"> và </w:t>
      </w:r>
      <w:r w:rsidRPr="00133E54">
        <w:rPr>
          <w:rFonts w:ascii="TimesNewRomanPSMT" w:hAnsi="TimesNewRomanPSMT"/>
          <w:color w:val="000000"/>
          <w:position w:val="-6"/>
          <w:sz w:val="24"/>
          <w:szCs w:val="24"/>
        </w:rPr>
        <w:object w:dxaOrig="1620" w:dyaOrig="320" w14:anchorId="2D954FD9">
          <v:shape id="_x0000_i1130" type="#_x0000_t75" style="width:81pt;height:15.75pt" o:ole="">
            <v:imagedata r:id="rId202" o:title=""/>
          </v:shape>
          <o:OLEObject Type="Embed" ProgID="Equation.DSMT4" ShapeID="_x0000_i1130" DrawAspect="Content" ObjectID="_1589398660" r:id="rId203"/>
        </w:object>
      </w:r>
      <w:r w:rsidRPr="00133E54">
        <w:rPr>
          <w:sz w:val="24"/>
          <w:szCs w:val="24"/>
        </w:rPr>
        <w:t xml:space="preserve">. Tính giá trị biểu thức </w:t>
      </w:r>
      <w:r w:rsidRPr="00133E54">
        <w:rPr>
          <w:b/>
          <w:color w:val="0000FF"/>
          <w:position w:val="-12"/>
          <w:sz w:val="24"/>
          <w:szCs w:val="24"/>
        </w:rPr>
        <w:object w:dxaOrig="2000" w:dyaOrig="400" w14:anchorId="5424F2F3">
          <v:shape id="_x0000_i1131" type="#_x0000_t75" style="width:99.75pt;height:20.25pt" o:ole="">
            <v:imagedata r:id="rId204" o:title=""/>
          </v:shape>
          <o:OLEObject Type="Embed" ProgID="Equation.DSMT4" ShapeID="_x0000_i1131" DrawAspect="Content" ObjectID="_1589398661" r:id="rId205"/>
        </w:object>
      </w:r>
      <w:r w:rsidRPr="00133E54">
        <w:rPr>
          <w:sz w:val="24"/>
          <w:szCs w:val="24"/>
        </w:rPr>
        <w:t>.</w:t>
      </w:r>
    </w:p>
    <w:p w14:paraId="630D3BC4" w14:textId="77777777" w:rsidR="009E7876" w:rsidRPr="00133E54" w:rsidRDefault="009E7876" w:rsidP="009E7876">
      <w:pPr>
        <w:jc w:val="center"/>
        <w:rPr>
          <w:b/>
          <w:sz w:val="24"/>
          <w:szCs w:val="24"/>
        </w:rPr>
      </w:pPr>
      <w:r w:rsidRPr="00133E54">
        <w:rPr>
          <w:b/>
          <w:sz w:val="24"/>
          <w:szCs w:val="24"/>
        </w:rPr>
        <w:t>Lời giải</w:t>
      </w:r>
    </w:p>
    <w:p w14:paraId="0DBAB3CF" w14:textId="77777777" w:rsidR="009E7876" w:rsidRPr="00133E54" w:rsidRDefault="009E7876" w:rsidP="009E7876">
      <w:pPr>
        <w:pStyle w:val="ListParagraph"/>
        <w:ind w:left="993"/>
        <w:rPr>
          <w:rFonts w:ascii="TimesNewRomanPSMT" w:hAnsi="TimesNewRomanPSMT"/>
          <w:color w:val="000000"/>
          <w:szCs w:val="24"/>
        </w:rPr>
      </w:pPr>
      <w:r w:rsidRPr="00133E54">
        <w:rPr>
          <w:rFonts w:ascii="TimesNewRomanPSMT" w:hAnsi="TimesNewRomanPSMT"/>
          <w:color w:val="000000"/>
          <w:szCs w:val="24"/>
        </w:rPr>
        <w:t xml:space="preserve">Ta có: </w:t>
      </w:r>
      <w:r w:rsidRPr="00133E54">
        <w:rPr>
          <w:rFonts w:ascii="TimesNewRomanPSMT" w:hAnsi="TimesNewRomanPSMT"/>
          <w:color w:val="000000"/>
          <w:position w:val="-24"/>
          <w:szCs w:val="24"/>
        </w:rPr>
        <w:object w:dxaOrig="2520" w:dyaOrig="660" w14:anchorId="28893A2E">
          <v:shape id="_x0000_i1132" type="#_x0000_t75" style="width:126pt;height:33pt" o:ole="">
            <v:imagedata r:id="rId206" o:title=""/>
          </v:shape>
          <o:OLEObject Type="Embed" ProgID="Equation.DSMT4" ShapeID="_x0000_i1132" DrawAspect="Content" ObjectID="_1589398662" r:id="rId207"/>
        </w:object>
      </w:r>
      <w:r w:rsidRPr="00133E54">
        <w:rPr>
          <w:rFonts w:ascii="TimesNewRomanPSMT" w:hAnsi="TimesNewRomanPSMT"/>
          <w:color w:val="000000"/>
          <w:szCs w:val="24"/>
        </w:rPr>
        <w:t>.</w:t>
      </w:r>
    </w:p>
    <w:p w14:paraId="4E90CB5D" w14:textId="77777777" w:rsidR="009E7876" w:rsidRPr="00133E54" w:rsidRDefault="009E7876" w:rsidP="009E7876">
      <w:pPr>
        <w:pStyle w:val="ListParagraph"/>
        <w:ind w:left="993"/>
        <w:rPr>
          <w:rFonts w:ascii="TimesNewRomanPSMT" w:hAnsi="TimesNewRomanPSMT"/>
          <w:color w:val="000000"/>
          <w:szCs w:val="24"/>
        </w:rPr>
      </w:pPr>
      <w:r w:rsidRPr="00133E54">
        <w:rPr>
          <w:rFonts w:ascii="TimesNewRomanPSMT" w:hAnsi="TimesNewRomanPSMT"/>
          <w:color w:val="000000"/>
          <w:szCs w:val="24"/>
        </w:rPr>
        <w:t xml:space="preserve">Thế vào đẳng thức đầu tiên ta được </w:t>
      </w:r>
      <w:r w:rsidRPr="00133E54">
        <w:rPr>
          <w:rFonts w:ascii="TimesNewRomanPSMT" w:hAnsi="TimesNewRomanPSMT"/>
          <w:color w:val="000000"/>
          <w:position w:val="-10"/>
          <w:szCs w:val="24"/>
        </w:rPr>
        <w:object w:dxaOrig="3860" w:dyaOrig="360" w14:anchorId="3389D1C0">
          <v:shape id="_x0000_i1133" type="#_x0000_t75" style="width:192.75pt;height:18pt" o:ole="">
            <v:imagedata r:id="rId208" o:title=""/>
          </v:shape>
          <o:OLEObject Type="Embed" ProgID="Equation.DSMT4" ShapeID="_x0000_i1133" DrawAspect="Content" ObjectID="_1589398663" r:id="rId209"/>
        </w:object>
      </w:r>
      <w:r w:rsidRPr="00133E54">
        <w:rPr>
          <w:rFonts w:ascii="TimesNewRomanPSMT" w:hAnsi="TimesNewRomanPSMT"/>
          <w:color w:val="000000"/>
          <w:szCs w:val="24"/>
        </w:rPr>
        <w:t>.</w:t>
      </w:r>
    </w:p>
    <w:p w14:paraId="23D68D59" w14:textId="77777777" w:rsidR="009E7876" w:rsidRPr="00133E54" w:rsidRDefault="009E7876" w:rsidP="009E7876">
      <w:pPr>
        <w:pStyle w:val="ListParagraph"/>
        <w:ind w:left="993"/>
        <w:rPr>
          <w:rFonts w:ascii="TimesNewRomanPSMT" w:hAnsi="TimesNewRomanPSMT"/>
          <w:color w:val="000000"/>
          <w:szCs w:val="24"/>
        </w:rPr>
      </w:pPr>
      <w:r w:rsidRPr="00133E54">
        <w:rPr>
          <w:rFonts w:ascii="TimesNewRomanPSMT" w:hAnsi="TimesNewRomanPSMT"/>
          <w:color w:val="000000"/>
          <w:szCs w:val="24"/>
        </w:rPr>
        <w:lastRenderedPageBreak/>
        <w:t>Kết hợp với đẳng thức cuối ta có:</w:t>
      </w:r>
    </w:p>
    <w:p w14:paraId="78F94BA5" w14:textId="77777777" w:rsidR="009E7876" w:rsidRPr="00133E54" w:rsidRDefault="009E7876" w:rsidP="009E7876">
      <w:pPr>
        <w:pStyle w:val="ListParagraph"/>
        <w:ind w:left="993"/>
        <w:rPr>
          <w:rFonts w:ascii="TimesNewRomanPSMT" w:hAnsi="TimesNewRomanPSMT"/>
          <w:color w:val="000000"/>
          <w:szCs w:val="24"/>
        </w:rPr>
      </w:pPr>
      <w:r w:rsidRPr="00133E54">
        <w:rPr>
          <w:rFonts w:ascii="TimesNewRomanPSMT" w:hAnsi="TimesNewRomanPSMT"/>
          <w:color w:val="000000"/>
          <w:position w:val="-10"/>
          <w:szCs w:val="24"/>
        </w:rPr>
        <w:object w:dxaOrig="6060" w:dyaOrig="360" w14:anchorId="494080D3">
          <v:shape id="_x0000_i1134" type="#_x0000_t75" style="width:303pt;height:18pt" o:ole="">
            <v:imagedata r:id="rId210" o:title=""/>
          </v:shape>
          <o:OLEObject Type="Embed" ProgID="Equation.DSMT4" ShapeID="_x0000_i1134" DrawAspect="Content" ObjectID="_1589398664" r:id="rId211"/>
        </w:object>
      </w:r>
      <w:r w:rsidRPr="00133E54">
        <w:rPr>
          <w:rFonts w:ascii="TimesNewRomanPSMT" w:hAnsi="TimesNewRomanPSMT"/>
          <w:color w:val="000000"/>
          <w:szCs w:val="24"/>
        </w:rPr>
        <w:t>.</w:t>
      </w:r>
    </w:p>
    <w:p w14:paraId="0ED8019D" w14:textId="77777777" w:rsidR="009E7876" w:rsidRPr="00133E54" w:rsidRDefault="009E7876" w:rsidP="009E7876">
      <w:pPr>
        <w:pStyle w:val="ListParagraph"/>
        <w:ind w:left="993"/>
        <w:rPr>
          <w:rFonts w:ascii="TimesNewRomanPSMT" w:hAnsi="TimesNewRomanPSMT"/>
          <w:color w:val="000000"/>
          <w:szCs w:val="24"/>
        </w:rPr>
      </w:pPr>
      <w:r w:rsidRPr="00133E54">
        <w:rPr>
          <w:rFonts w:ascii="TimesNewRomanPSMT" w:hAnsi="TimesNewRomanPSMT"/>
          <w:color w:val="000000"/>
          <w:szCs w:val="24"/>
        </w:rPr>
        <w:t>Khi đó</w:t>
      </w:r>
    </w:p>
    <w:p w14:paraId="0FC2A381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62"/>
          <w:szCs w:val="24"/>
        </w:rPr>
        <w:object w:dxaOrig="5840" w:dyaOrig="1380" w14:anchorId="4A9B02D5">
          <v:shape id="_x0000_i1135" type="#_x0000_t75" style="width:291.75pt;height:69pt" o:ole="">
            <v:imagedata r:id="rId212" o:title=""/>
          </v:shape>
          <o:OLEObject Type="Embed" ProgID="Equation.DSMT4" ShapeID="_x0000_i1135" DrawAspect="Content" ObjectID="_1589398665" r:id="rId213"/>
        </w:object>
      </w:r>
    </w:p>
    <w:p w14:paraId="39073992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16"/>
          <w:szCs w:val="24"/>
        </w:rPr>
        <w:object w:dxaOrig="5899" w:dyaOrig="480" w14:anchorId="37C87999">
          <v:shape id="_x0000_i1136" type="#_x0000_t75" style="width:294.75pt;height:24pt" o:ole="">
            <v:imagedata r:id="rId214" o:title=""/>
          </v:shape>
          <o:OLEObject Type="Embed" ProgID="Equation.DSMT4" ShapeID="_x0000_i1136" DrawAspect="Content" ObjectID="_1589398666" r:id="rId215"/>
        </w:object>
      </w:r>
    </w:p>
    <w:p w14:paraId="6538683C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16"/>
          <w:szCs w:val="24"/>
        </w:rPr>
        <w:object w:dxaOrig="5200" w:dyaOrig="460" w14:anchorId="20EDC2B8">
          <v:shape id="_x0000_i1137" type="#_x0000_t75" style="width:260.25pt;height:23.25pt" o:ole="">
            <v:imagedata r:id="rId216" o:title=""/>
          </v:shape>
          <o:OLEObject Type="Embed" ProgID="Equation.DSMT4" ShapeID="_x0000_i1137" DrawAspect="Content" ObjectID="_1589398667" r:id="rId217"/>
        </w:object>
      </w:r>
    </w:p>
    <w:p w14:paraId="4003A99A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14"/>
          <w:szCs w:val="24"/>
        </w:rPr>
        <w:object w:dxaOrig="4360" w:dyaOrig="440" w14:anchorId="5C53C20B">
          <v:shape id="_x0000_i1138" type="#_x0000_t75" style="width:218.25pt;height:21.75pt" o:ole="">
            <v:imagedata r:id="rId218" o:title=""/>
          </v:shape>
          <o:OLEObject Type="Embed" ProgID="Equation.DSMT4" ShapeID="_x0000_i1138" DrawAspect="Content" ObjectID="_1589398668" r:id="rId219"/>
        </w:object>
      </w:r>
    </w:p>
    <w:p w14:paraId="678E50AF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10"/>
          <w:szCs w:val="24"/>
        </w:rPr>
        <w:object w:dxaOrig="4640" w:dyaOrig="360" w14:anchorId="1447F87D">
          <v:shape id="_x0000_i1139" type="#_x0000_t75" style="width:231.75pt;height:18pt" o:ole="">
            <v:imagedata r:id="rId220" o:title=""/>
          </v:shape>
          <o:OLEObject Type="Embed" ProgID="Equation.DSMT4" ShapeID="_x0000_i1139" DrawAspect="Content" ObjectID="_1589398669" r:id="rId221"/>
        </w:object>
      </w:r>
    </w:p>
    <w:p w14:paraId="59BA3E50" w14:textId="77777777" w:rsidR="009E7876" w:rsidRPr="00133E54" w:rsidRDefault="009E7876" w:rsidP="009E7876">
      <w:pPr>
        <w:pStyle w:val="ListParagraph"/>
        <w:ind w:left="993"/>
        <w:rPr>
          <w:b/>
          <w:color w:val="0000FF"/>
          <w:szCs w:val="24"/>
        </w:rPr>
      </w:pPr>
      <w:r w:rsidRPr="00133E54">
        <w:rPr>
          <w:b/>
          <w:color w:val="0000FF"/>
          <w:position w:val="-16"/>
          <w:szCs w:val="24"/>
        </w:rPr>
        <w:object w:dxaOrig="3640" w:dyaOrig="440" w14:anchorId="28149ABE">
          <v:shape id="_x0000_i1140" type="#_x0000_t75" style="width:182.25pt;height:21.75pt" o:ole="">
            <v:imagedata r:id="rId222" o:title=""/>
          </v:shape>
          <o:OLEObject Type="Embed" ProgID="Equation.DSMT4" ShapeID="_x0000_i1140" DrawAspect="Content" ObjectID="_1589398670" r:id="rId223"/>
        </w:object>
      </w:r>
    </w:p>
    <w:p w14:paraId="58F55CC0" w14:textId="77777777" w:rsidR="009E7876" w:rsidRPr="00133E54" w:rsidRDefault="009E7876" w:rsidP="009E7876">
      <w:pPr>
        <w:pStyle w:val="ListParagraph"/>
        <w:ind w:left="993"/>
        <w:rPr>
          <w:szCs w:val="24"/>
        </w:rPr>
      </w:pPr>
      <w:r w:rsidRPr="00133E54">
        <w:rPr>
          <w:szCs w:val="24"/>
        </w:rPr>
        <w:t xml:space="preserve">Suy ra </w:t>
      </w:r>
      <w:r w:rsidRPr="00133E54">
        <w:rPr>
          <w:position w:val="-10"/>
          <w:szCs w:val="24"/>
        </w:rPr>
        <w:object w:dxaOrig="1180" w:dyaOrig="440" w14:anchorId="398141DE">
          <v:shape id="_x0000_i1141" type="#_x0000_t75" style="width:59.25pt;height:21.75pt" o:ole="">
            <v:imagedata r:id="rId224" o:title=""/>
          </v:shape>
          <o:OLEObject Type="Embed" ProgID="Equation.DSMT4" ShapeID="_x0000_i1141" DrawAspect="Content" ObjectID="_1589398671" r:id="rId225"/>
        </w:object>
      </w:r>
    </w:p>
    <w:p w14:paraId="19C8B006" w14:textId="77777777" w:rsidR="00E66ED4" w:rsidRPr="00133E54" w:rsidRDefault="00E66ED4" w:rsidP="00E66ED4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43158D2D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</w:p>
    <w:p w14:paraId="2CD5DDA0" w14:textId="77777777" w:rsidR="00E66ED4" w:rsidRPr="00133E54" w:rsidRDefault="00E66ED4" w:rsidP="00E66ED4">
      <w:pPr>
        <w:rPr>
          <w:rFonts w:ascii="Times New Roman" w:hAnsi="Times New Roman"/>
          <w:sz w:val="24"/>
          <w:szCs w:val="24"/>
        </w:rPr>
      </w:pPr>
    </w:p>
    <w:p w14:paraId="23A41AA5" w14:textId="77777777" w:rsidR="00E66ED4" w:rsidRPr="00133E54" w:rsidRDefault="00E66ED4" w:rsidP="00E66ED4">
      <w:pPr>
        <w:jc w:val="center"/>
        <w:rPr>
          <w:rFonts w:ascii="Times New Roman" w:hAnsi="Times New Roman"/>
          <w:sz w:val="24"/>
          <w:szCs w:val="24"/>
        </w:rPr>
      </w:pPr>
    </w:p>
    <w:p w14:paraId="699EE569" w14:textId="42A8183A" w:rsidR="00776DD1" w:rsidRPr="00133E54" w:rsidRDefault="00277727" w:rsidP="00E66ED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211AAB5" wp14:editId="7F24D263">
            <wp:extent cx="5143500" cy="6858000"/>
            <wp:effectExtent l="0" t="0" r="0" b="0"/>
            <wp:docPr id="1" name="Picture 1" descr="C:\Users\Administrator\Desktop\33677154_597934577249983_39419774587937751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istrator\Desktop\33677154_597934577249983_3941977458793775104_n.jpg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DD1" w:rsidRPr="00133E54" w:rsidSect="00E66ED4">
      <w:headerReference w:type="even" r:id="rId227"/>
      <w:headerReference w:type="default" r:id="rId228"/>
      <w:footerReference w:type="default" r:id="rId229"/>
      <w:headerReference w:type="first" r:id="rId230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3D14C" w14:textId="77777777" w:rsidR="002602CD" w:rsidRDefault="002602CD" w:rsidP="005E2D38">
      <w:pPr>
        <w:spacing w:after="0" w:line="240" w:lineRule="auto"/>
      </w:pPr>
      <w:r>
        <w:separator/>
      </w:r>
    </w:p>
  </w:endnote>
  <w:endnote w:type="continuationSeparator" w:id="0">
    <w:p w14:paraId="1FCA5DFE" w14:textId="77777777" w:rsidR="002602CD" w:rsidRDefault="002602CD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VNF-AbrilFatface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034D2C" w14:paraId="5E7B994C" w14:textId="77777777" w:rsidTr="005E2D38">
      <w:tc>
        <w:tcPr>
          <w:tcW w:w="9350" w:type="dxa"/>
        </w:tcPr>
        <w:p w14:paraId="3CDFC3F7" w14:textId="77777777" w:rsidR="00034D2C" w:rsidRPr="005E2D38" w:rsidRDefault="00034D2C" w:rsidP="00DD4232">
          <w:pPr>
            <w:pStyle w:val="Footer"/>
            <w:tabs>
              <w:tab w:val="clear" w:pos="4680"/>
              <w:tab w:val="clear" w:pos="9360"/>
              <w:tab w:val="left" w:pos="6067"/>
            </w:tabs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  <w:r>
            <w:rPr>
              <w:rFonts w:ascii="Cambria Math" w:hAnsi="Cambria Math"/>
              <w:b/>
              <w:color w:val="0000CC"/>
            </w:rPr>
            <w:tab/>
          </w:r>
        </w:p>
        <w:p w14:paraId="6F6DB311" w14:textId="77777777" w:rsidR="00034D2C" w:rsidRDefault="00034D2C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14:paraId="46B4D7D8" w14:textId="77777777" w:rsidR="00034D2C" w:rsidRDefault="00034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B8C72" w14:textId="77777777" w:rsidR="002602CD" w:rsidRDefault="002602CD" w:rsidP="005E2D38">
      <w:pPr>
        <w:spacing w:after="0" w:line="240" w:lineRule="auto"/>
      </w:pPr>
      <w:r>
        <w:separator/>
      </w:r>
    </w:p>
  </w:footnote>
  <w:footnote w:type="continuationSeparator" w:id="0">
    <w:p w14:paraId="2A2926FD" w14:textId="77777777" w:rsidR="002602CD" w:rsidRDefault="002602CD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B85A8" w14:textId="77777777" w:rsidR="00034D2C" w:rsidRDefault="002602CD">
    <w:pPr>
      <w:pStyle w:val="Header"/>
    </w:pPr>
    <w:r>
      <w:rPr>
        <w:noProof/>
      </w:rPr>
      <w:pict w14:anchorId="373C0E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57" o:spid="_x0000_s2050" type="#_x0000_t75" style="position:absolute;margin-left:0;margin-top:0;width:201.95pt;height:201.9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034D2C" w:rsidRPr="00871FA6" w14:paraId="1D40FB0D" w14:textId="77777777" w:rsidTr="006667F9">
      <w:tc>
        <w:tcPr>
          <w:tcW w:w="2500" w:type="pct"/>
          <w:vAlign w:val="center"/>
        </w:tcPr>
        <w:p w14:paraId="730F34DA" w14:textId="77777777" w:rsidR="00034D2C" w:rsidRPr="005E2D38" w:rsidRDefault="00034D2C" w:rsidP="005E2D38">
          <w:pPr>
            <w:pStyle w:val="Header"/>
            <w:rPr>
              <w:rFonts w:ascii="Cambria Math" w:hAnsi="Cambria Math"/>
              <w:b/>
            </w:rPr>
          </w:pPr>
        </w:p>
      </w:tc>
      <w:tc>
        <w:tcPr>
          <w:tcW w:w="2500" w:type="pct"/>
          <w:vAlign w:val="center"/>
        </w:tcPr>
        <w:p w14:paraId="296B87AF" w14:textId="77777777" w:rsidR="00034D2C" w:rsidRPr="00871FA6" w:rsidRDefault="00034D2C" w:rsidP="005E2D38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</w:p>
      </w:tc>
    </w:tr>
  </w:tbl>
  <w:p w14:paraId="60EBD738" w14:textId="77777777" w:rsidR="00034D2C" w:rsidRDefault="002602C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 w14:anchorId="160E10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58" o:spid="_x0000_s2051" type="#_x0000_t75" style="position:absolute;margin-left:0;margin-top:0;width:201.95pt;height:201.9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7784C" w14:textId="77777777" w:rsidR="00034D2C" w:rsidRDefault="002602CD">
    <w:pPr>
      <w:pStyle w:val="Header"/>
    </w:pPr>
    <w:r>
      <w:rPr>
        <w:noProof/>
      </w:rPr>
      <w:pict w14:anchorId="349F9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56" o:spid="_x0000_s2049" type="#_x0000_t75" style="position:absolute;margin-left:0;margin-top:0;width:201.95pt;height:201.9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446"/>
    <w:multiLevelType w:val="hybridMultilevel"/>
    <w:tmpl w:val="49C8CF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05B0D"/>
    <w:multiLevelType w:val="hybridMultilevel"/>
    <w:tmpl w:val="95E63C6E"/>
    <w:lvl w:ilvl="0" w:tplc="0360C4A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82252"/>
    <w:multiLevelType w:val="hybridMultilevel"/>
    <w:tmpl w:val="9B0ECDF8"/>
    <w:lvl w:ilvl="0" w:tplc="F508FC8E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04D5A0F"/>
    <w:multiLevelType w:val="hybridMultilevel"/>
    <w:tmpl w:val="768C3722"/>
    <w:lvl w:ilvl="0" w:tplc="3BA202E0">
      <w:start w:val="5"/>
      <w:numFmt w:val="decimal"/>
      <w:lvlText w:val="Bài %1."/>
      <w:lvlJc w:val="left"/>
      <w:pPr>
        <w:ind w:left="360" w:hanging="36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7826C3"/>
    <w:multiLevelType w:val="hybridMultilevel"/>
    <w:tmpl w:val="819CB7E2"/>
    <w:lvl w:ilvl="0" w:tplc="7908AE70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6CD8794C"/>
    <w:multiLevelType w:val="hybridMultilevel"/>
    <w:tmpl w:val="50A64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F410ED"/>
    <w:multiLevelType w:val="hybridMultilevel"/>
    <w:tmpl w:val="89E48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8B"/>
    <w:rsid w:val="00004958"/>
    <w:rsid w:val="0003129E"/>
    <w:rsid w:val="000348E7"/>
    <w:rsid w:val="00034D2C"/>
    <w:rsid w:val="00040533"/>
    <w:rsid w:val="0004317F"/>
    <w:rsid w:val="000539C7"/>
    <w:rsid w:val="000619B6"/>
    <w:rsid w:val="00063DF0"/>
    <w:rsid w:val="00067E18"/>
    <w:rsid w:val="000815CF"/>
    <w:rsid w:val="00086A8D"/>
    <w:rsid w:val="00092AA7"/>
    <w:rsid w:val="00097C39"/>
    <w:rsid w:val="000D71E1"/>
    <w:rsid w:val="000F3B5F"/>
    <w:rsid w:val="00116DD5"/>
    <w:rsid w:val="001227C6"/>
    <w:rsid w:val="0012702A"/>
    <w:rsid w:val="00133093"/>
    <w:rsid w:val="00133E54"/>
    <w:rsid w:val="00134C82"/>
    <w:rsid w:val="00147E62"/>
    <w:rsid w:val="00156760"/>
    <w:rsid w:val="00175E62"/>
    <w:rsid w:val="00196F4D"/>
    <w:rsid w:val="001A6FD9"/>
    <w:rsid w:val="001C0A91"/>
    <w:rsid w:val="001C5570"/>
    <w:rsid w:val="001E25CF"/>
    <w:rsid w:val="002127B9"/>
    <w:rsid w:val="0024123D"/>
    <w:rsid w:val="00243492"/>
    <w:rsid w:val="00245082"/>
    <w:rsid w:val="002602CD"/>
    <w:rsid w:val="00265100"/>
    <w:rsid w:val="00270286"/>
    <w:rsid w:val="002703FE"/>
    <w:rsid w:val="00277727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418A5"/>
    <w:rsid w:val="0034481A"/>
    <w:rsid w:val="003612D7"/>
    <w:rsid w:val="00363E3B"/>
    <w:rsid w:val="003800E9"/>
    <w:rsid w:val="003A03B8"/>
    <w:rsid w:val="003D5A7A"/>
    <w:rsid w:val="003E08C2"/>
    <w:rsid w:val="00404D30"/>
    <w:rsid w:val="0043364C"/>
    <w:rsid w:val="004447B7"/>
    <w:rsid w:val="004464DA"/>
    <w:rsid w:val="0045349B"/>
    <w:rsid w:val="004B7420"/>
    <w:rsid w:val="004C6BCA"/>
    <w:rsid w:val="004F0142"/>
    <w:rsid w:val="0050237C"/>
    <w:rsid w:val="00504B50"/>
    <w:rsid w:val="00523EB7"/>
    <w:rsid w:val="0052697A"/>
    <w:rsid w:val="005639B6"/>
    <w:rsid w:val="005810A1"/>
    <w:rsid w:val="005A41B2"/>
    <w:rsid w:val="005D0E87"/>
    <w:rsid w:val="005D2C58"/>
    <w:rsid w:val="005D4514"/>
    <w:rsid w:val="005E2D38"/>
    <w:rsid w:val="005F1541"/>
    <w:rsid w:val="00605F58"/>
    <w:rsid w:val="00621A5E"/>
    <w:rsid w:val="00624215"/>
    <w:rsid w:val="00643D7B"/>
    <w:rsid w:val="00650049"/>
    <w:rsid w:val="0066473A"/>
    <w:rsid w:val="006667F9"/>
    <w:rsid w:val="00683A04"/>
    <w:rsid w:val="00695A98"/>
    <w:rsid w:val="006A2420"/>
    <w:rsid w:val="006A4A0D"/>
    <w:rsid w:val="006A5FD7"/>
    <w:rsid w:val="006B0B0A"/>
    <w:rsid w:val="006B785B"/>
    <w:rsid w:val="006F1BE1"/>
    <w:rsid w:val="006F32C4"/>
    <w:rsid w:val="0072064A"/>
    <w:rsid w:val="0072290F"/>
    <w:rsid w:val="00741A43"/>
    <w:rsid w:val="00743CC7"/>
    <w:rsid w:val="007728F3"/>
    <w:rsid w:val="00776DD1"/>
    <w:rsid w:val="00792541"/>
    <w:rsid w:val="007A08F4"/>
    <w:rsid w:val="007B3F42"/>
    <w:rsid w:val="007C7A24"/>
    <w:rsid w:val="00805985"/>
    <w:rsid w:val="00825101"/>
    <w:rsid w:val="00870A7B"/>
    <w:rsid w:val="00871FA6"/>
    <w:rsid w:val="0087661B"/>
    <w:rsid w:val="008777AE"/>
    <w:rsid w:val="00881536"/>
    <w:rsid w:val="008B18B9"/>
    <w:rsid w:val="008B288A"/>
    <w:rsid w:val="009220FD"/>
    <w:rsid w:val="00947DC4"/>
    <w:rsid w:val="0095252B"/>
    <w:rsid w:val="009723E7"/>
    <w:rsid w:val="009A114E"/>
    <w:rsid w:val="009A345A"/>
    <w:rsid w:val="009A4EE9"/>
    <w:rsid w:val="009B1195"/>
    <w:rsid w:val="009B5CEE"/>
    <w:rsid w:val="009C0C0F"/>
    <w:rsid w:val="009E41D4"/>
    <w:rsid w:val="009E7876"/>
    <w:rsid w:val="009F1E44"/>
    <w:rsid w:val="009F2E5C"/>
    <w:rsid w:val="00A03DA3"/>
    <w:rsid w:val="00A14786"/>
    <w:rsid w:val="00A17E91"/>
    <w:rsid w:val="00A50EC8"/>
    <w:rsid w:val="00A672C7"/>
    <w:rsid w:val="00A93AC1"/>
    <w:rsid w:val="00AA071D"/>
    <w:rsid w:val="00AC6464"/>
    <w:rsid w:val="00AD2ADD"/>
    <w:rsid w:val="00AF1FF1"/>
    <w:rsid w:val="00B01384"/>
    <w:rsid w:val="00B0501C"/>
    <w:rsid w:val="00B138DB"/>
    <w:rsid w:val="00B47307"/>
    <w:rsid w:val="00B5671D"/>
    <w:rsid w:val="00B85DC3"/>
    <w:rsid w:val="00BA1227"/>
    <w:rsid w:val="00BA5DB0"/>
    <w:rsid w:val="00BB6C33"/>
    <w:rsid w:val="00BC43C4"/>
    <w:rsid w:val="00BE6BDF"/>
    <w:rsid w:val="00BF42D4"/>
    <w:rsid w:val="00BF4AE3"/>
    <w:rsid w:val="00C061F8"/>
    <w:rsid w:val="00C07072"/>
    <w:rsid w:val="00C40842"/>
    <w:rsid w:val="00C614AD"/>
    <w:rsid w:val="00C7479A"/>
    <w:rsid w:val="00C758A9"/>
    <w:rsid w:val="00CA4D21"/>
    <w:rsid w:val="00CE79C4"/>
    <w:rsid w:val="00D07FED"/>
    <w:rsid w:val="00D17213"/>
    <w:rsid w:val="00D215FA"/>
    <w:rsid w:val="00D22D80"/>
    <w:rsid w:val="00D6511A"/>
    <w:rsid w:val="00D6608B"/>
    <w:rsid w:val="00D71E82"/>
    <w:rsid w:val="00D72768"/>
    <w:rsid w:val="00D91FAF"/>
    <w:rsid w:val="00DD15DA"/>
    <w:rsid w:val="00DD4232"/>
    <w:rsid w:val="00DD6C82"/>
    <w:rsid w:val="00DE41AC"/>
    <w:rsid w:val="00E074B6"/>
    <w:rsid w:val="00E176E2"/>
    <w:rsid w:val="00E267F9"/>
    <w:rsid w:val="00E371EE"/>
    <w:rsid w:val="00E43AE4"/>
    <w:rsid w:val="00E53CD7"/>
    <w:rsid w:val="00E5689E"/>
    <w:rsid w:val="00E66ED4"/>
    <w:rsid w:val="00E725E8"/>
    <w:rsid w:val="00E952E9"/>
    <w:rsid w:val="00E962AC"/>
    <w:rsid w:val="00EA12FC"/>
    <w:rsid w:val="00EA5D1A"/>
    <w:rsid w:val="00EB23BC"/>
    <w:rsid w:val="00EC05A1"/>
    <w:rsid w:val="00EC2890"/>
    <w:rsid w:val="00EC4FDA"/>
    <w:rsid w:val="00EE2606"/>
    <w:rsid w:val="00F04897"/>
    <w:rsid w:val="00F263BA"/>
    <w:rsid w:val="00F3067F"/>
    <w:rsid w:val="00F327F0"/>
    <w:rsid w:val="00F40855"/>
    <w:rsid w:val="00F50A88"/>
    <w:rsid w:val="00F81882"/>
    <w:rsid w:val="00F86382"/>
    <w:rsid w:val="00F864D1"/>
    <w:rsid w:val="00FC2C66"/>
    <w:rsid w:val="00FF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5FE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A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1AC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A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3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A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1AC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A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2.jpeg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58.wmf"/><Relationship Id="rId139" Type="http://schemas.openxmlformats.org/officeDocument/2006/relationships/image" Target="media/image6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header" Target="header1.xml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54" Type="http://schemas.openxmlformats.org/officeDocument/2006/relationships/image" Target="media/image21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61" Type="http://schemas.openxmlformats.org/officeDocument/2006/relationships/image" Target="media/image70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9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1.wmf"/><Relationship Id="rId44" Type="http://schemas.openxmlformats.org/officeDocument/2006/relationships/image" Target="media/image17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6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header" Target="head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e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1.wmf"/><Relationship Id="rId184" Type="http://schemas.openxmlformats.org/officeDocument/2006/relationships/image" Target="media/image81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0" Type="http://schemas.openxmlformats.org/officeDocument/2006/relationships/header" Target="header3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22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8.wmf"/><Relationship Id="rId165" Type="http://schemas.openxmlformats.org/officeDocument/2006/relationships/image" Target="media/image72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0.bin"/><Relationship Id="rId23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han_1990\Downloads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</Template>
  <TotalTime>5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Boycaonguyen88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thanhnhan_1990</dc:creator>
  <cp:lastModifiedBy>ThienIT</cp:lastModifiedBy>
  <cp:revision>7</cp:revision>
  <cp:lastPrinted>2018-06-01T15:33:00Z</cp:lastPrinted>
  <dcterms:created xsi:type="dcterms:W3CDTF">2018-06-01T15:30:00Z</dcterms:created>
  <dcterms:modified xsi:type="dcterms:W3CDTF">2018-06-01T15:46:00Z</dcterms:modified>
</cp:coreProperties>
</file>