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65B" w:rsidRPr="00E40B3C" w:rsidRDefault="0059480A" w:rsidP="00A6665B">
      <w:pPr>
        <w:ind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>ĐỀ THI</w:t>
      </w:r>
      <w:r w:rsidR="00DD5991" w:rsidRPr="00E40B3C">
        <w:rPr>
          <w:rFonts w:ascii="Times New Roman" w:hAnsi="Times New Roman" w:cs="Times New Roman"/>
          <w:b/>
          <w:sz w:val="24"/>
          <w:szCs w:val="24"/>
        </w:rPr>
        <w:t xml:space="preserve"> THCS PHƯƠNG MAI – NĂM HỌ</w:t>
      </w:r>
      <w:r w:rsidR="00A6665B" w:rsidRPr="00E40B3C">
        <w:rPr>
          <w:rFonts w:ascii="Times New Roman" w:hAnsi="Times New Roman" w:cs="Times New Roman"/>
          <w:b/>
          <w:sz w:val="24"/>
          <w:szCs w:val="24"/>
        </w:rPr>
        <w:t>C 2017 – 2018</w:t>
      </w:r>
    </w:p>
    <w:p w:rsidR="00DD5991" w:rsidRPr="00E40B3C" w:rsidRDefault="00DD5991" w:rsidP="00A6665B">
      <w:pPr>
        <w:ind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>Ngày 12/05/2018</w:t>
      </w:r>
    </w:p>
    <w:p w:rsidR="00DD5991" w:rsidRPr="00E40B3C" w:rsidRDefault="00DD5991" w:rsidP="00A6665B">
      <w:pPr>
        <w:ind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>Câu I (2 điểm):</w:t>
      </w:r>
    </w:p>
    <w:p w:rsidR="00DD5991" w:rsidRPr="00E40B3C" w:rsidRDefault="00DD5991" w:rsidP="00A6665B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Cho hai biểu thức </w:t>
      </w:r>
      <w:r w:rsidR="00764C3D" w:rsidRPr="00E40B3C">
        <w:rPr>
          <w:rFonts w:ascii="Times New Roman" w:hAnsi="Times New Roman" w:cs="Times New Roman"/>
          <w:position w:val="-24"/>
          <w:sz w:val="24"/>
          <w:szCs w:val="24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1pt;height:34.25pt" o:ole="">
            <v:imagedata r:id="rId8" o:title=""/>
          </v:shape>
          <o:OLEObject Type="Embed" ProgID="Equation.DSMT4" ShapeID="_x0000_i1025" DrawAspect="Content" ObjectID="_1588233055" r:id="rId9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  <w:r w:rsidR="00764C3D" w:rsidRPr="00E40B3C">
        <w:rPr>
          <w:rFonts w:ascii="Times New Roman" w:hAnsi="Times New Roman" w:cs="Times New Roman"/>
          <w:sz w:val="24"/>
          <w:szCs w:val="24"/>
        </w:rPr>
        <w:t xml:space="preserve">và </w:t>
      </w:r>
      <w:r w:rsidR="00764C3D" w:rsidRPr="00E40B3C">
        <w:rPr>
          <w:rFonts w:ascii="Times New Roman" w:hAnsi="Times New Roman" w:cs="Times New Roman"/>
          <w:position w:val="-28"/>
          <w:sz w:val="24"/>
          <w:szCs w:val="24"/>
        </w:rPr>
        <w:object w:dxaOrig="2820" w:dyaOrig="720">
          <v:shape id="_x0000_i1026" type="#_x0000_t75" style="width:141.5pt;height:36.25pt" o:ole="">
            <v:imagedata r:id="rId10" o:title=""/>
          </v:shape>
          <o:OLEObject Type="Embed" ProgID="Equation.DSMT4" ShapeID="_x0000_i1026" DrawAspect="Content" ObjectID="_1588233056" r:id="rId11"/>
        </w:object>
      </w:r>
      <w:r w:rsidR="00764C3D" w:rsidRPr="00E40B3C">
        <w:rPr>
          <w:rFonts w:ascii="Times New Roman" w:hAnsi="Times New Roman" w:cs="Times New Roman"/>
          <w:sz w:val="24"/>
          <w:szCs w:val="24"/>
        </w:rPr>
        <w:t xml:space="preserve"> </w:t>
      </w:r>
      <w:r w:rsidR="00764C3D" w:rsidRPr="00E40B3C">
        <w:rPr>
          <w:rFonts w:ascii="Times New Roman" w:hAnsi="Times New Roman" w:cs="Times New Roman"/>
          <w:position w:val="-14"/>
          <w:sz w:val="24"/>
          <w:szCs w:val="24"/>
        </w:rPr>
        <w:object w:dxaOrig="1300" w:dyaOrig="400">
          <v:shape id="_x0000_i1027" type="#_x0000_t75" style="width:65.55pt;height:19.85pt" o:ole="">
            <v:imagedata r:id="rId12" o:title=""/>
          </v:shape>
          <o:OLEObject Type="Embed" ProgID="Equation.DSMT4" ShapeID="_x0000_i1027" DrawAspect="Content" ObjectID="_1588233057" r:id="rId13"/>
        </w:object>
      </w:r>
      <w:r w:rsidR="00764C3D"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C3D" w:rsidRPr="00E40B3C" w:rsidRDefault="00764C3D" w:rsidP="00A6665B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1) Tính giá trị của A khi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28" type="#_x0000_t75" style="width:28.3pt;height:13.9pt" o:ole="">
            <v:imagedata r:id="rId14" o:title=""/>
          </v:shape>
          <o:OLEObject Type="Embed" ProgID="Equation.DSMT4" ShapeID="_x0000_i1028" DrawAspect="Content" ObjectID="_1588233058" r:id="rId15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C3D" w:rsidRPr="00E40B3C" w:rsidRDefault="00764C3D" w:rsidP="00A6665B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2) Rút gọn B</w:t>
      </w:r>
    </w:p>
    <w:p w:rsidR="00764C3D" w:rsidRPr="00E40B3C" w:rsidRDefault="00764C3D" w:rsidP="00A6665B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3) Tìm các giá trị nguyên của x để </w:t>
      </w:r>
      <w:r w:rsidRPr="00E40B3C">
        <w:rPr>
          <w:rFonts w:ascii="Times New Roman" w:hAnsi="Times New Roman" w:cs="Times New Roman"/>
          <w:position w:val="-4"/>
          <w:sz w:val="24"/>
          <w:szCs w:val="24"/>
        </w:rPr>
        <w:object w:dxaOrig="639" w:dyaOrig="260">
          <v:shape id="_x0000_i1029" type="#_x0000_t75" style="width:31.3pt;height:12.9pt" o:ole="">
            <v:imagedata r:id="rId16" o:title=""/>
          </v:shape>
          <o:OLEObject Type="Embed" ProgID="Equation.DSMT4" ShapeID="_x0000_i1029" DrawAspect="Content" ObjectID="_1588233059" r:id="rId17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C3D" w:rsidRPr="00E40B3C" w:rsidRDefault="00764C3D" w:rsidP="00A6665B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>Câu II: (2 điểm):</w:t>
      </w:r>
      <w:r w:rsidRPr="00E40B3C">
        <w:rPr>
          <w:rFonts w:ascii="Times New Roman" w:hAnsi="Times New Roman" w:cs="Times New Roman"/>
          <w:sz w:val="24"/>
          <w:szCs w:val="24"/>
        </w:rPr>
        <w:t xml:space="preserve"> Giải bài toán sau bằng cách lập phương trình hoặc hệ phương trình:</w:t>
      </w:r>
    </w:p>
    <w:p w:rsidR="00764C3D" w:rsidRPr="00E40B3C" w:rsidRDefault="00764C3D" w:rsidP="00A6665B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Hai vòi nước cùng chảy vào một bể không có nước sau 12 giờ đầy bể. Nếu mở vòi I chảy một mình trong 2 giờ rồi khóa lại mở tiếp vời II chảy trong 7 giờ thì được một nửa bể. Hỏi mỗi vòi chảy một mình trong bao lâu đầy bể?</w:t>
      </w:r>
    </w:p>
    <w:p w:rsidR="00F10C22" w:rsidRPr="00E40B3C" w:rsidRDefault="00F10C22" w:rsidP="00A6665B">
      <w:pPr>
        <w:ind w:firstLine="14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>Câu III: (2 điểm)</w:t>
      </w:r>
    </w:p>
    <w:p w:rsidR="00845D8A" w:rsidRPr="00E40B3C" w:rsidRDefault="00845D8A" w:rsidP="00A6665B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1) Cho đường thẳng </w:t>
      </w:r>
      <w:r w:rsidRPr="00E40B3C">
        <w:rPr>
          <w:rFonts w:ascii="Times New Roman" w:hAnsi="Times New Roman" w:cs="Times New Roman"/>
          <w:position w:val="-12"/>
          <w:sz w:val="24"/>
          <w:szCs w:val="24"/>
        </w:rPr>
        <w:object w:dxaOrig="1200" w:dyaOrig="360">
          <v:shape id="_x0000_i1030" type="#_x0000_t75" style="width:60.1pt;height:18.35pt" o:ole="">
            <v:imagedata r:id="rId18" o:title=""/>
          </v:shape>
          <o:OLEObject Type="Embed" ProgID="Equation.DSMT4" ShapeID="_x0000_i1030" DrawAspect="Content" ObjectID="_1588233060" r:id="rId19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và đường thẳng </w:t>
      </w:r>
      <w:r w:rsidRPr="00E40B3C">
        <w:rPr>
          <w:rFonts w:ascii="Times New Roman" w:hAnsi="Times New Roman" w:cs="Times New Roman"/>
          <w:position w:val="-14"/>
          <w:sz w:val="24"/>
          <w:szCs w:val="24"/>
        </w:rPr>
        <w:object w:dxaOrig="2060" w:dyaOrig="400">
          <v:shape id="_x0000_i1031" type="#_x0000_t75" style="width:102.8pt;height:19.85pt" o:ole="">
            <v:imagedata r:id="rId20" o:title=""/>
          </v:shape>
          <o:OLEObject Type="Embed" ProgID="Equation.DSMT4" ShapeID="_x0000_i1031" DrawAspect="Content" ObjectID="_1588233061" r:id="rId21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(với m là tham số). Tìm điều kiện của tham số m để </w:t>
      </w:r>
      <w:r w:rsidRPr="00E40B3C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2" type="#_x0000_t75" style="width:12.9pt;height:18.35pt" o:ole="">
            <v:imagedata r:id="rId22" o:title=""/>
          </v:shape>
          <o:OLEObject Type="Embed" ProgID="Equation.DSMT4" ShapeID="_x0000_i1032" DrawAspect="Content" ObjectID="_1588233062" r:id="rId23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cắt </w:t>
      </w:r>
      <w:r w:rsidRPr="00E40B3C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33" type="#_x0000_t75" style="width:13.9pt;height:18.35pt" o:ole="">
            <v:imagedata r:id="rId24" o:title=""/>
          </v:shape>
          <o:OLEObject Type="Embed" ProgID="Equation.DSMT4" ShapeID="_x0000_i1033" DrawAspect="Content" ObjectID="_1588233063" r:id="rId25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tại 1 điểm có tọa độ </w:t>
      </w:r>
      <w:r w:rsidRPr="00E40B3C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34" type="#_x0000_t75" style="width:30.3pt;height:19.85pt" o:ole="">
            <v:imagedata r:id="rId26" o:title=""/>
          </v:shape>
          <o:OLEObject Type="Embed" ProgID="Equation.DSMT4" ShapeID="_x0000_i1034" DrawAspect="Content" ObjectID="_1588233064" r:id="rId27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E40B3C">
        <w:rPr>
          <w:rFonts w:ascii="Times New Roman" w:hAnsi="Times New Roman" w:cs="Times New Roman"/>
          <w:position w:val="-10"/>
          <w:sz w:val="24"/>
          <w:szCs w:val="24"/>
        </w:rPr>
        <w:object w:dxaOrig="380" w:dyaOrig="260">
          <v:shape id="_x0000_i1035" type="#_x0000_t75" style="width:18.85pt;height:12.9pt" o:ole="">
            <v:imagedata r:id="rId28" o:title=""/>
          </v:shape>
          <o:OLEObject Type="Embed" ProgID="Equation.DSMT4" ShapeID="_x0000_i1035" DrawAspect="Content" ObjectID="_1588233065" r:id="rId29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 đạt giá trị nhỏ nhất</w:t>
      </w:r>
    </w:p>
    <w:p w:rsidR="00845D8A" w:rsidRPr="00E40B3C" w:rsidRDefault="00845D8A" w:rsidP="00A6665B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2) Cho phương trình bậc hai: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2000" w:dyaOrig="320">
          <v:shape id="_x0000_i1036" type="#_x0000_t75" style="width:100.3pt;height:16.4pt" o:ole="">
            <v:imagedata r:id="rId30" o:title=""/>
          </v:shape>
          <o:OLEObject Type="Embed" ProgID="Equation.DSMT4" ShapeID="_x0000_i1036" DrawAspect="Content" ObjectID="_1588233066" r:id="rId31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(m là tham số)</w:t>
      </w:r>
    </w:p>
    <w:p w:rsidR="00845D8A" w:rsidRPr="00E40B3C" w:rsidRDefault="00845D8A" w:rsidP="00A6665B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a) Tìm điều kiện của tham số m để phương trình có 2 nghiệm phân biệt.</w:t>
      </w:r>
    </w:p>
    <w:p w:rsidR="00845D8A" w:rsidRPr="00E40B3C" w:rsidRDefault="00845D8A" w:rsidP="00A6665B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b) Tìm các giá trị của m để phương trình có ít nhất một nghiệm không âm.</w:t>
      </w:r>
    </w:p>
    <w:p w:rsidR="00D65935" w:rsidRPr="00E40B3C" w:rsidRDefault="00D65935" w:rsidP="00A6665B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>Câu IV: (3,5 điểm)</w:t>
      </w:r>
      <w:r w:rsidRPr="00E40B3C">
        <w:rPr>
          <w:rFonts w:ascii="Times New Roman" w:hAnsi="Times New Roman" w:cs="Times New Roman"/>
          <w:sz w:val="24"/>
          <w:szCs w:val="24"/>
        </w:rPr>
        <w:t xml:space="preserve"> Cho đường tròn (O;R), dây AB cố định khác đường kính. Lấy M thuộc cung lớn AB (M khác A, B), kẻ OI vuông góc với AB tại I; MI cắt đường tròn tại điểm thứ hai là C. Lấy N thuộc MI sao cho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37" type="#_x0000_t75" style="width:42.7pt;height:13.9pt" o:ole="">
            <v:imagedata r:id="rId32" o:title=""/>
          </v:shape>
          <o:OLEObject Type="Embed" ProgID="Equation.DSMT4" ShapeID="_x0000_i1037" DrawAspect="Content" ObjectID="_1588233067" r:id="rId33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. Chứng minh:</w:t>
      </w:r>
    </w:p>
    <w:p w:rsidR="00D65935" w:rsidRPr="00E40B3C" w:rsidRDefault="00D65935" w:rsidP="00A6665B">
      <w:pPr>
        <w:numPr>
          <w:ilvl w:val="0"/>
          <w:numId w:val="1"/>
        </w:num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Tứ giác ANBC là hình bình hành.</w:t>
      </w:r>
    </w:p>
    <w:p w:rsidR="00D65935" w:rsidRPr="00E40B3C" w:rsidRDefault="00D65935" w:rsidP="00A6665B">
      <w:pPr>
        <w:numPr>
          <w:ilvl w:val="0"/>
          <w:numId w:val="1"/>
        </w:num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1420" w:dyaOrig="320">
          <v:shape id="_x0000_i1038" type="#_x0000_t75" style="width:71.5pt;height:16.4pt" o:ole="">
            <v:imagedata r:id="rId34" o:title=""/>
          </v:shape>
          <o:OLEObject Type="Embed" ProgID="Equation.DSMT4" ShapeID="_x0000_i1038" DrawAspect="Content" ObjectID="_1588233068" r:id="rId35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5935" w:rsidRPr="00E40B3C" w:rsidRDefault="00D65935" w:rsidP="00A6665B">
      <w:pPr>
        <w:numPr>
          <w:ilvl w:val="0"/>
          <w:numId w:val="1"/>
        </w:num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Đường tròn ngoại tiếp tam giác BMN luôn tiếp xúc với một đường thẳng cố định.</w:t>
      </w:r>
    </w:p>
    <w:p w:rsidR="00D65935" w:rsidRPr="00E40B3C" w:rsidRDefault="00D65935" w:rsidP="00A6665B">
      <w:pPr>
        <w:numPr>
          <w:ilvl w:val="0"/>
          <w:numId w:val="1"/>
        </w:num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Khi M di chuyển trên cung AB lớn sao cho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1140" w:dyaOrig="360">
          <v:shape id="_x0000_i1039" type="#_x0000_t75" style="width:57.6pt;height:18.35pt" o:ole="">
            <v:imagedata r:id="rId36" o:title=""/>
          </v:shape>
          <o:OLEObject Type="Embed" ProgID="Equation.DSMT4" ShapeID="_x0000_i1039" DrawAspect="Content" ObjectID="_1588233069" r:id="rId37"/>
        </w:object>
      </w:r>
      <w:r w:rsidRPr="00E40B3C">
        <w:rPr>
          <w:rFonts w:ascii="Times New Roman" w:hAnsi="Times New Roman" w:cs="Times New Roman"/>
          <w:sz w:val="24"/>
          <w:szCs w:val="24"/>
        </w:rPr>
        <w:t>, N luôn thuộc một cung tròn cố định.</w:t>
      </w:r>
    </w:p>
    <w:p w:rsidR="00D65935" w:rsidRPr="00E40B3C" w:rsidRDefault="00845D8A" w:rsidP="00A6665B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 xml:space="preserve">Câu V: </w:t>
      </w:r>
      <w:r w:rsidR="00D77F76" w:rsidRPr="00E40B3C">
        <w:rPr>
          <w:rFonts w:ascii="Times New Roman" w:hAnsi="Times New Roman" w:cs="Times New Roman"/>
          <w:sz w:val="24"/>
          <w:szCs w:val="24"/>
        </w:rPr>
        <w:t xml:space="preserve">(0,5 điểm) Giải phương trình: </w:t>
      </w:r>
      <w:r w:rsidR="00D65935" w:rsidRPr="00E40B3C">
        <w:rPr>
          <w:rFonts w:ascii="Times New Roman" w:hAnsi="Times New Roman" w:cs="Times New Roman"/>
          <w:position w:val="-8"/>
          <w:sz w:val="24"/>
          <w:szCs w:val="24"/>
        </w:rPr>
        <w:object w:dxaOrig="3220" w:dyaOrig="400">
          <v:shape id="_x0000_i1040" type="#_x0000_t75" style="width:160.9pt;height:19.85pt" o:ole="">
            <v:imagedata r:id="rId38" o:title=""/>
          </v:shape>
          <o:OLEObject Type="Embed" ProgID="Equation.DSMT4" ShapeID="_x0000_i1040" DrawAspect="Content" ObjectID="_1588233070" r:id="rId39"/>
        </w:object>
      </w:r>
      <w:r w:rsidR="00D77F76"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139" w:rsidRPr="00E40B3C" w:rsidRDefault="00365139" w:rsidP="00BA49F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365139" w:rsidRPr="00E40B3C" w:rsidRDefault="00365139" w:rsidP="00BA49F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365139" w:rsidRPr="00E40B3C" w:rsidRDefault="00365139" w:rsidP="00BA49F3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:rsidR="00BA49F3" w:rsidRPr="00E40B3C" w:rsidRDefault="00BA49F3" w:rsidP="00365139">
      <w:pPr>
        <w:ind w:firstLine="14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lastRenderedPageBreak/>
        <w:t>HƯỚNG DẪN GIẢ</w:t>
      </w:r>
      <w:r w:rsidR="00365139" w:rsidRPr="00E40B3C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Pr="00E40B3C">
        <w:rPr>
          <w:rFonts w:ascii="Times New Roman" w:hAnsi="Times New Roman" w:cs="Times New Roman"/>
          <w:b/>
          <w:sz w:val="24"/>
          <w:szCs w:val="24"/>
          <w:lang w:val="nl-NL"/>
        </w:rPr>
        <w:t>KS TOÁN 9 – THCS PHƯƠNG MAI (12/5/2018)</w:t>
      </w:r>
    </w:p>
    <w:p w:rsidR="00BA49F3" w:rsidRPr="00E40B3C" w:rsidRDefault="00BA49F3" w:rsidP="00B828DF">
      <w:pPr>
        <w:spacing w:line="312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40B3C">
        <w:rPr>
          <w:rFonts w:ascii="Times New Roman" w:hAnsi="Times New Roman" w:cs="Times New Roman"/>
          <w:b/>
          <w:sz w:val="24"/>
          <w:szCs w:val="24"/>
          <w:lang w:val="nl-NL"/>
        </w:rPr>
        <w:t xml:space="preserve">Câu I. </w:t>
      </w:r>
      <w:r w:rsidRPr="00E40B3C">
        <w:rPr>
          <w:rFonts w:ascii="Times New Roman" w:hAnsi="Times New Roman" w:cs="Times New Roman"/>
          <w:sz w:val="24"/>
          <w:szCs w:val="24"/>
          <w:lang w:val="nl-NL"/>
        </w:rPr>
        <w:t>(2,0 điểm)</w:t>
      </w:r>
    </w:p>
    <w:p w:rsidR="00BA49F3" w:rsidRPr="00E40B3C" w:rsidRDefault="00BA49F3" w:rsidP="00BA49F3">
      <w:pPr>
        <w:spacing w:line="312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40B3C">
        <w:rPr>
          <w:rFonts w:ascii="Times New Roman" w:hAnsi="Times New Roman" w:cs="Times New Roman"/>
          <w:sz w:val="24"/>
          <w:szCs w:val="24"/>
          <w:lang w:val="nl-NL"/>
        </w:rPr>
        <w:t xml:space="preserve">Cho hai biểu thức  </w: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1180" w:dyaOrig="680">
          <v:shape id="_x0000_i1041" type="#_x0000_t75" style="width:59.1pt;height:33.75pt" o:ole="">
            <v:imagedata r:id="rId40" o:title=""/>
          </v:shape>
          <o:OLEObject Type="Embed" ProgID="Equation.DSMT4" ShapeID="_x0000_i1041" DrawAspect="Content" ObjectID="_1588233071" r:id="rId41"/>
        </w:object>
      </w:r>
      <w:r w:rsidRPr="00E40B3C">
        <w:rPr>
          <w:rFonts w:ascii="Times New Roman" w:hAnsi="Times New Roman" w:cs="Times New Roman"/>
          <w:sz w:val="24"/>
          <w:szCs w:val="24"/>
          <w:lang w:val="nl-NL"/>
        </w:rPr>
        <w:t xml:space="preserve">  và  </w:t>
      </w:r>
      <w:r w:rsidRPr="00E40B3C">
        <w:rPr>
          <w:rFonts w:ascii="Times New Roman" w:hAnsi="Times New Roman" w:cs="Times New Roman"/>
          <w:position w:val="-28"/>
          <w:sz w:val="24"/>
          <w:szCs w:val="24"/>
        </w:rPr>
        <w:object w:dxaOrig="2820" w:dyaOrig="720">
          <v:shape id="_x0000_i1042" type="#_x0000_t75" style="width:141pt;height:36.25pt" o:ole="">
            <v:imagedata r:id="rId42" o:title=""/>
          </v:shape>
          <o:OLEObject Type="Embed" ProgID="Equation.DSMT4" ShapeID="_x0000_i1042" DrawAspect="Content" ObjectID="_1588233072" r:id="rId43"/>
        </w:object>
      </w:r>
      <w:r w:rsidRPr="00E40B3C">
        <w:rPr>
          <w:rFonts w:ascii="Times New Roman" w:hAnsi="Times New Roman" w:cs="Times New Roman"/>
          <w:sz w:val="24"/>
          <w:szCs w:val="24"/>
          <w:lang w:val="nl-NL"/>
        </w:rPr>
        <w:t xml:space="preserve">     </w:t>
      </w:r>
      <w:r w:rsidRPr="00E40B3C">
        <w:rPr>
          <w:rFonts w:ascii="Times New Roman" w:hAnsi="Times New Roman" w:cs="Times New Roman"/>
          <w:position w:val="-14"/>
          <w:sz w:val="24"/>
          <w:szCs w:val="24"/>
          <w:lang w:val="nl-NL"/>
        </w:rPr>
        <w:object w:dxaOrig="1300" w:dyaOrig="400">
          <v:shape id="_x0000_i1043" type="#_x0000_t75" style="width:65.05pt;height:19.85pt" o:ole="">
            <v:imagedata r:id="rId44" o:title=""/>
          </v:shape>
          <o:OLEObject Type="Embed" ProgID="Equation.DSMT4" ShapeID="_x0000_i1043" DrawAspect="Content" ObjectID="_1588233073" r:id="rId45"/>
        </w:object>
      </w:r>
    </w:p>
    <w:p w:rsidR="00BA49F3" w:rsidRPr="00E40B3C" w:rsidRDefault="00BA49F3" w:rsidP="00BA49F3">
      <w:pPr>
        <w:spacing w:line="312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40B3C">
        <w:rPr>
          <w:rFonts w:ascii="Times New Roman" w:hAnsi="Times New Roman" w:cs="Times New Roman"/>
          <w:sz w:val="24"/>
          <w:szCs w:val="24"/>
          <w:lang w:val="nl-NL"/>
        </w:rPr>
        <w:t xml:space="preserve">1) Tính giá trị của </w:t>
      </w:r>
      <w:r w:rsidRPr="00E40B3C">
        <w:rPr>
          <w:rFonts w:ascii="Times New Roman" w:hAnsi="Times New Roman" w:cs="Times New Roman"/>
          <w:position w:val="-6"/>
          <w:sz w:val="24"/>
          <w:szCs w:val="24"/>
          <w:lang w:val="nl-NL"/>
        </w:rPr>
        <w:object w:dxaOrig="1140" w:dyaOrig="279">
          <v:shape id="_x0000_i1044" type="#_x0000_t75" style="width:57.1pt;height:13.9pt" o:ole="">
            <v:imagedata r:id="rId46" o:title=""/>
          </v:shape>
          <o:OLEObject Type="Embed" ProgID="Equation.DSMT4" ShapeID="_x0000_i1044" DrawAspect="Content" ObjectID="_1588233074" r:id="rId47"/>
        </w:object>
      </w:r>
      <w:r w:rsidRPr="00E40B3C">
        <w:rPr>
          <w:rFonts w:ascii="Times New Roman" w:hAnsi="Times New Roman" w:cs="Times New Roman"/>
          <w:sz w:val="24"/>
          <w:szCs w:val="24"/>
          <w:lang w:val="nl-NL"/>
        </w:rPr>
        <w:t>;</w:t>
      </w:r>
    </w:p>
    <w:p w:rsidR="00BA49F3" w:rsidRPr="00E40B3C" w:rsidRDefault="00BA49F3" w:rsidP="00BA49F3">
      <w:pPr>
        <w:spacing w:line="312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40B3C">
        <w:rPr>
          <w:rFonts w:ascii="Times New Roman" w:hAnsi="Times New Roman" w:cs="Times New Roman"/>
          <w:sz w:val="24"/>
          <w:szCs w:val="24"/>
          <w:lang w:val="nl-NL"/>
        </w:rPr>
        <w:t xml:space="preserve">2) Rút gọn </w:t>
      </w:r>
      <w:r w:rsidRPr="00E40B3C">
        <w:rPr>
          <w:rFonts w:ascii="Times New Roman" w:hAnsi="Times New Roman" w:cs="Times New Roman"/>
          <w:position w:val="-4"/>
          <w:sz w:val="24"/>
          <w:szCs w:val="24"/>
          <w:lang w:val="nl-NL"/>
        </w:rPr>
        <w:object w:dxaOrig="240" w:dyaOrig="260">
          <v:shape id="_x0000_i1045" type="#_x0000_t75" style="width:11.9pt;height:12.9pt" o:ole="">
            <v:imagedata r:id="rId48" o:title=""/>
          </v:shape>
          <o:OLEObject Type="Embed" ProgID="Equation.DSMT4" ShapeID="_x0000_i1045" DrawAspect="Content" ObjectID="_1588233075" r:id="rId49"/>
        </w:object>
      </w:r>
    </w:p>
    <w:p w:rsidR="00BA49F3" w:rsidRPr="00E40B3C" w:rsidRDefault="00BA49F3" w:rsidP="00BA49F3">
      <w:pPr>
        <w:spacing w:line="312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E40B3C">
        <w:rPr>
          <w:rFonts w:ascii="Times New Roman" w:hAnsi="Times New Roman" w:cs="Times New Roman"/>
          <w:sz w:val="24"/>
          <w:szCs w:val="24"/>
          <w:lang w:val="nl-NL"/>
        </w:rPr>
        <w:t xml:space="preserve">3) Tìm các giá trị nguyên của </w:t>
      </w:r>
      <w:r w:rsidRPr="00E40B3C">
        <w:rPr>
          <w:rFonts w:ascii="Times New Roman" w:hAnsi="Times New Roman" w:cs="Times New Roman"/>
          <w:position w:val="-6"/>
          <w:sz w:val="24"/>
          <w:szCs w:val="24"/>
          <w:lang w:val="nl-NL"/>
        </w:rPr>
        <w:object w:dxaOrig="200" w:dyaOrig="220">
          <v:shape id="_x0000_i1046" type="#_x0000_t75" style="width:9.95pt;height:10.9pt" o:ole="">
            <v:imagedata r:id="rId50" o:title=""/>
          </v:shape>
          <o:OLEObject Type="Embed" ProgID="Equation.DSMT4" ShapeID="_x0000_i1046" DrawAspect="Content" ObjectID="_1588233076" r:id="rId51"/>
        </w:object>
      </w:r>
      <w:r w:rsidRPr="00E40B3C">
        <w:rPr>
          <w:rFonts w:ascii="Times New Roman" w:hAnsi="Times New Roman" w:cs="Times New Roman"/>
          <w:sz w:val="24"/>
          <w:szCs w:val="24"/>
          <w:lang w:val="nl-NL"/>
        </w:rPr>
        <w:t xml:space="preserve"> để </w:t>
      </w:r>
      <w:r w:rsidRPr="00E40B3C">
        <w:rPr>
          <w:rFonts w:ascii="Times New Roman" w:hAnsi="Times New Roman" w:cs="Times New Roman"/>
          <w:position w:val="-4"/>
          <w:sz w:val="24"/>
          <w:szCs w:val="24"/>
          <w:lang w:val="nl-NL"/>
        </w:rPr>
        <w:object w:dxaOrig="660" w:dyaOrig="260">
          <v:shape id="_x0000_i1047" type="#_x0000_t75" style="width:32.75pt;height:12.9pt" o:ole="">
            <v:imagedata r:id="rId52" o:title=""/>
          </v:shape>
          <o:OLEObject Type="Embed" ProgID="Equation.DSMT4" ShapeID="_x0000_i1047" DrawAspect="Content" ObjectID="_1588233077" r:id="rId53"/>
        </w:object>
      </w:r>
      <w:r w:rsidRPr="00E40B3C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:rsidR="00BA49F3" w:rsidRPr="00E40B3C" w:rsidRDefault="00BA49F3" w:rsidP="00BA49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E40B3C">
        <w:rPr>
          <w:rFonts w:ascii="Times New Roman" w:hAnsi="Times New Roman" w:cs="Times New Roman"/>
          <w:b/>
          <w:sz w:val="24"/>
          <w:szCs w:val="24"/>
          <w:lang w:val="nl-NL"/>
        </w:rPr>
        <w:t>HƯỚNG DẪN</w:t>
      </w:r>
    </w:p>
    <w:p w:rsidR="00BA49F3" w:rsidRPr="00E40B3C" w:rsidRDefault="00BA49F3" w:rsidP="00B828DF">
      <w:pPr>
        <w:spacing w:line="288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40B3C">
        <w:rPr>
          <w:rFonts w:ascii="Times New Roman" w:hAnsi="Times New Roman" w:cs="Times New Roman"/>
          <w:b/>
          <w:sz w:val="24"/>
          <w:szCs w:val="24"/>
          <w:lang w:val="pt-BR"/>
        </w:rPr>
        <w:t xml:space="preserve">Câu I.  </w:t>
      </w:r>
    </w:p>
    <w:p w:rsidR="00BA49F3" w:rsidRPr="00E40B3C" w:rsidRDefault="00BA49F3" w:rsidP="00B828DF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40B3C">
        <w:rPr>
          <w:rFonts w:ascii="Times New Roman" w:hAnsi="Times New Roman" w:cs="Times New Roman"/>
          <w:sz w:val="24"/>
          <w:szCs w:val="24"/>
          <w:lang w:val="fr-FR"/>
        </w:rPr>
        <w:t>1)</w:t>
      </w:r>
      <w:r w:rsidRPr="00E40B3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Khi </w:t>
      </w:r>
      <w:r w:rsidRPr="00E40B3C">
        <w:rPr>
          <w:rFonts w:ascii="Times New Roman" w:hAnsi="Times New Roman" w:cs="Times New Roman"/>
          <w:position w:val="-6"/>
          <w:sz w:val="24"/>
          <w:szCs w:val="24"/>
          <w:lang w:val="nl-NL"/>
        </w:rPr>
        <w:object w:dxaOrig="560" w:dyaOrig="279">
          <v:shape id="_x0000_i1048" type="#_x0000_t75" style="width:27.8pt;height:13.9pt" o:ole="">
            <v:imagedata r:id="rId54" o:title=""/>
          </v:shape>
          <o:OLEObject Type="Embed" ProgID="Equation.DSMT4" ShapeID="_x0000_i1048" DrawAspect="Content" ObjectID="_1588233078" r:id="rId55"/>
        </w:object>
      </w:r>
      <w:r w:rsidRPr="00E40B3C">
        <w:rPr>
          <w:rFonts w:ascii="Times New Roman" w:hAnsi="Times New Roman" w:cs="Times New Roman"/>
          <w:sz w:val="24"/>
          <w:szCs w:val="24"/>
          <w:lang w:val="nl-NL"/>
        </w:rPr>
        <w:t>(tmđk)</w:t>
      </w: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, ta có  </w: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2299" w:dyaOrig="680">
          <v:shape id="_x0000_i1049" type="#_x0000_t75" style="width:114.7pt;height:33.75pt" o:ole="">
            <v:imagedata r:id="rId56" o:title=""/>
          </v:shape>
          <o:OLEObject Type="Embed" ProgID="Equation.DSMT4" ShapeID="_x0000_i1049" DrawAspect="Content" ObjectID="_1588233079" r:id="rId57"/>
        </w:object>
      </w: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.  </w:t>
      </w:r>
    </w:p>
    <w:p w:rsidR="00BA49F3" w:rsidRPr="00E40B3C" w:rsidRDefault="00BA49F3" w:rsidP="00B828DF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2) Với </w:t>
      </w:r>
      <w:r w:rsidRPr="00E40B3C">
        <w:rPr>
          <w:rFonts w:ascii="Times New Roman" w:hAnsi="Times New Roman" w:cs="Times New Roman"/>
          <w:position w:val="-10"/>
          <w:sz w:val="24"/>
          <w:szCs w:val="24"/>
          <w:lang w:val="nl-NL"/>
        </w:rPr>
        <w:object w:dxaOrig="1120" w:dyaOrig="320">
          <v:shape id="_x0000_i1050" type="#_x0000_t75" style="width:56.1pt;height:15.9pt" o:ole="">
            <v:imagedata r:id="rId58" o:title=""/>
          </v:shape>
          <o:OLEObject Type="Embed" ProgID="Equation.DSMT4" ShapeID="_x0000_i1050" DrawAspect="Content" ObjectID="_1588233080" r:id="rId59"/>
        </w:object>
      </w: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. Ta có: </w:t>
      </w:r>
    </w:p>
    <w:p w:rsidR="00BA49F3" w:rsidRPr="00E40B3C" w:rsidRDefault="00BA49F3" w:rsidP="00BA49F3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       </w:t>
      </w:r>
      <w:r w:rsidR="00B828DF" w:rsidRPr="00E40B3C">
        <w:rPr>
          <w:rFonts w:ascii="Times New Roman" w:hAnsi="Times New Roman" w:cs="Times New Roman"/>
          <w:sz w:val="24"/>
          <w:szCs w:val="24"/>
        </w:rPr>
        <w:tab/>
      </w:r>
      <w:r w:rsidRPr="00E40B3C">
        <w:rPr>
          <w:rFonts w:ascii="Times New Roman" w:hAnsi="Times New Roman" w:cs="Times New Roman"/>
          <w:sz w:val="24"/>
          <w:szCs w:val="24"/>
        </w:rPr>
        <w:t xml:space="preserve">  </w:t>
      </w:r>
      <w:r w:rsidRPr="00E40B3C">
        <w:rPr>
          <w:rFonts w:ascii="Times New Roman" w:hAnsi="Times New Roman" w:cs="Times New Roman"/>
          <w:position w:val="-28"/>
          <w:sz w:val="24"/>
          <w:szCs w:val="24"/>
        </w:rPr>
        <w:object w:dxaOrig="2820" w:dyaOrig="720">
          <v:shape id="_x0000_i1051" type="#_x0000_t75" style="width:141pt;height:36.25pt" o:ole="">
            <v:imagedata r:id="rId42" o:title=""/>
          </v:shape>
          <o:OLEObject Type="Embed" ProgID="Equation.DSMT4" ShapeID="_x0000_i1051" DrawAspect="Content" ObjectID="_1588233081" r:id="rId60"/>
        </w:object>
      </w:r>
    </w:p>
    <w:p w:rsidR="00BA49F3" w:rsidRPr="00E40B3C" w:rsidRDefault="00BA49F3" w:rsidP="00BA49F3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40B3C">
        <w:rPr>
          <w:rFonts w:ascii="Times New Roman" w:hAnsi="Times New Roman" w:cs="Times New Roman"/>
          <w:position w:val="-42"/>
          <w:sz w:val="24"/>
          <w:szCs w:val="24"/>
        </w:rPr>
        <w:object w:dxaOrig="4640" w:dyaOrig="960">
          <v:shape id="_x0000_i1052" type="#_x0000_t75" style="width:231.9pt;height:48.15pt" o:ole="">
            <v:imagedata r:id="rId61" o:title=""/>
          </v:shape>
          <o:OLEObject Type="Embed" ProgID="Equation.DSMT4" ShapeID="_x0000_i1052" DrawAspect="Content" ObjectID="_1588233082" r:id="rId62"/>
        </w:object>
      </w:r>
    </w:p>
    <w:p w:rsidR="00BA49F3" w:rsidRPr="00E40B3C" w:rsidRDefault="00BA49F3" w:rsidP="00BA49F3">
      <w:pPr>
        <w:spacing w:line="288" w:lineRule="auto"/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E40B3C">
        <w:rPr>
          <w:rFonts w:ascii="Times New Roman" w:hAnsi="Times New Roman" w:cs="Times New Roman"/>
          <w:position w:val="-42"/>
          <w:sz w:val="24"/>
          <w:szCs w:val="24"/>
        </w:rPr>
        <w:object w:dxaOrig="2920" w:dyaOrig="859">
          <v:shape id="_x0000_i1053" type="#_x0000_t75" style="width:146pt;height:42.7pt" o:ole="">
            <v:imagedata r:id="rId63" o:title=""/>
          </v:shape>
          <o:OLEObject Type="Embed" ProgID="Equation.DSMT4" ShapeID="_x0000_i1053" DrawAspect="Content" ObjectID="_1588233083" r:id="rId64"/>
        </w:object>
      </w:r>
    </w:p>
    <w:p w:rsidR="00BA49F3" w:rsidRPr="00E40B3C" w:rsidRDefault="00BA49F3" w:rsidP="00BA49F3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40B3C">
        <w:rPr>
          <w:rFonts w:ascii="Times New Roman" w:hAnsi="Times New Roman" w:cs="Times New Roman"/>
          <w:position w:val="-42"/>
          <w:sz w:val="24"/>
          <w:szCs w:val="24"/>
        </w:rPr>
        <w:object w:dxaOrig="4940" w:dyaOrig="960">
          <v:shape id="_x0000_i1054" type="#_x0000_t75" style="width:246.8pt;height:48.15pt" o:ole="">
            <v:imagedata r:id="rId65" o:title=""/>
          </v:shape>
          <o:OLEObject Type="Embed" ProgID="Equation.DSMT4" ShapeID="_x0000_i1054" DrawAspect="Content" ObjectID="_1588233084" r:id="rId66"/>
        </w:object>
      </w: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.      </w:t>
      </w:r>
    </w:p>
    <w:p w:rsidR="00BA49F3" w:rsidRPr="00E40B3C" w:rsidRDefault="00BA49F3" w:rsidP="00B828DF">
      <w:pPr>
        <w:spacing w:line="288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40B3C">
        <w:rPr>
          <w:rFonts w:ascii="Times New Roman" w:hAnsi="Times New Roman" w:cs="Times New Roman"/>
          <w:sz w:val="24"/>
          <w:szCs w:val="24"/>
          <w:lang w:val="fr-FR"/>
        </w:rPr>
        <w:t>3)</w:t>
      </w:r>
      <w:r w:rsidRPr="00E40B3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E40B3C">
        <w:rPr>
          <w:rFonts w:ascii="Times New Roman" w:hAnsi="Times New Roman" w:cs="Times New Roman"/>
          <w:position w:val="-4"/>
          <w:sz w:val="24"/>
          <w:szCs w:val="24"/>
          <w:lang w:val="nl-NL"/>
        </w:rPr>
        <w:object w:dxaOrig="660" w:dyaOrig="260">
          <v:shape id="_x0000_i1055" type="#_x0000_t75" style="width:32.75pt;height:12.9pt" o:ole="">
            <v:imagedata r:id="rId52" o:title=""/>
          </v:shape>
          <o:OLEObject Type="Embed" ProgID="Equation.DSMT4" ShapeID="_x0000_i1055" DrawAspect="Content" ObjectID="_1588233085" r:id="rId67"/>
        </w:object>
      </w:r>
      <w:r w:rsidRPr="00E40B3C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E40B3C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340" w:dyaOrig="240">
          <v:shape id="_x0000_i1056" type="#_x0000_t75" style="width:16.9pt;height:11.9pt" o:ole="">
            <v:imagedata r:id="rId68" o:title=""/>
          </v:shape>
          <o:OLEObject Type="Embed" ProgID="Equation.DSMT4" ShapeID="_x0000_i1056" DrawAspect="Content" ObjectID="_1588233086" r:id="rId69"/>
        </w:object>
      </w: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40B3C">
        <w:rPr>
          <w:rFonts w:ascii="Times New Roman" w:hAnsi="Times New Roman" w:cs="Times New Roman"/>
          <w:position w:val="-42"/>
          <w:sz w:val="24"/>
          <w:szCs w:val="24"/>
        </w:rPr>
        <w:object w:dxaOrig="1840" w:dyaOrig="859">
          <v:shape id="_x0000_i1057" type="#_x0000_t75" style="width:91.85pt;height:42.7pt" o:ole="">
            <v:imagedata r:id="rId70" o:title=""/>
          </v:shape>
          <o:OLEObject Type="Embed" ProgID="Equation.DSMT4" ShapeID="_x0000_i1057" DrawAspect="Content" ObjectID="_1588233087" r:id="rId71"/>
        </w:object>
      </w:r>
      <w:r w:rsidRPr="00E40B3C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E40B3C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340" w:dyaOrig="240">
          <v:shape id="_x0000_i1058" type="#_x0000_t75" style="width:16.9pt;height:11.9pt" o:ole="">
            <v:imagedata r:id="rId68" o:title=""/>
          </v:shape>
          <o:OLEObject Type="Embed" ProgID="Equation.DSMT4" ShapeID="_x0000_i1058" DrawAspect="Content" ObjectID="_1588233088" r:id="rId72"/>
        </w:object>
      </w: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40B3C">
        <w:rPr>
          <w:rFonts w:ascii="Times New Roman" w:hAnsi="Times New Roman" w:cs="Times New Roman"/>
          <w:position w:val="-18"/>
          <w:sz w:val="24"/>
          <w:szCs w:val="24"/>
        </w:rPr>
        <w:object w:dxaOrig="2740" w:dyaOrig="480">
          <v:shape id="_x0000_i1059" type="#_x0000_t75" style="width:137.05pt;height:23.85pt" o:ole="">
            <v:imagedata r:id="rId73" o:title=""/>
          </v:shape>
          <o:OLEObject Type="Embed" ProgID="Equation.DSMT4" ShapeID="_x0000_i1059" DrawAspect="Content" ObjectID="_1588233089" r:id="rId74"/>
        </w:object>
      </w: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40B3C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340" w:dyaOrig="240">
          <v:shape id="_x0000_i1060" type="#_x0000_t75" style="width:16.9pt;height:11.9pt" o:ole="">
            <v:imagedata r:id="rId68" o:title=""/>
          </v:shape>
          <o:OLEObject Type="Embed" ProgID="Equation.DSMT4" ShapeID="_x0000_i1060" DrawAspect="Content" ObjectID="_1588233090" r:id="rId75"/>
        </w:object>
      </w: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40B3C">
        <w:rPr>
          <w:rFonts w:ascii="Times New Roman" w:hAnsi="Times New Roman" w:cs="Times New Roman"/>
          <w:position w:val="-8"/>
          <w:sz w:val="24"/>
          <w:szCs w:val="24"/>
        </w:rPr>
        <w:object w:dxaOrig="1960" w:dyaOrig="360">
          <v:shape id="_x0000_i1061" type="#_x0000_t75" style="width:97.8pt;height:17.9pt" o:ole="">
            <v:imagedata r:id="rId76" o:title=""/>
          </v:shape>
          <o:OLEObject Type="Embed" ProgID="Equation.DSMT4" ShapeID="_x0000_i1061" DrawAspect="Content" ObjectID="_1588233091" r:id="rId77"/>
        </w:object>
      </w:r>
    </w:p>
    <w:p w:rsidR="00BA49F3" w:rsidRPr="00E40B3C" w:rsidRDefault="00BA49F3" w:rsidP="00BA49F3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                </w:t>
      </w:r>
      <w:r w:rsidRPr="00E40B3C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340" w:dyaOrig="240">
          <v:shape id="_x0000_i1062" type="#_x0000_t75" style="width:16.9pt;height:11.9pt" o:ole="">
            <v:imagedata r:id="rId68" o:title=""/>
          </v:shape>
          <o:OLEObject Type="Embed" ProgID="Equation.DSMT4" ShapeID="_x0000_i1062" DrawAspect="Content" ObjectID="_1588233092" r:id="rId78"/>
        </w:object>
      </w:r>
      <w:r w:rsidRPr="00E40B3C">
        <w:rPr>
          <w:rFonts w:ascii="Times New Roman" w:hAnsi="Times New Roman" w:cs="Times New Roman"/>
          <w:position w:val="-8"/>
          <w:sz w:val="24"/>
          <w:szCs w:val="24"/>
        </w:rPr>
        <w:object w:dxaOrig="1620" w:dyaOrig="360">
          <v:shape id="_x0000_i1063" type="#_x0000_t75" style="width:80.95pt;height:17.9pt" o:ole="">
            <v:imagedata r:id="rId79" o:title=""/>
          </v:shape>
          <o:OLEObject Type="Embed" ProgID="Equation.DSMT4" ShapeID="_x0000_i1063" DrawAspect="Content" ObjectID="_1588233093" r:id="rId80"/>
        </w:object>
      </w: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40B3C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340" w:dyaOrig="240">
          <v:shape id="_x0000_i1064" type="#_x0000_t75" style="width:16.9pt;height:11.9pt" o:ole="">
            <v:imagedata r:id="rId68" o:title=""/>
          </v:shape>
          <o:OLEObject Type="Embed" ProgID="Equation.DSMT4" ShapeID="_x0000_i1064" DrawAspect="Content" ObjectID="_1588233094" r:id="rId81"/>
        </w:object>
      </w: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40B3C">
        <w:rPr>
          <w:rFonts w:ascii="Times New Roman" w:hAnsi="Times New Roman" w:cs="Times New Roman"/>
          <w:position w:val="-18"/>
          <w:sz w:val="24"/>
          <w:szCs w:val="24"/>
        </w:rPr>
        <w:object w:dxaOrig="2120" w:dyaOrig="540">
          <v:shape id="_x0000_i1065" type="#_x0000_t75" style="width:105.75pt;height:26.8pt" o:ole="">
            <v:imagedata r:id="rId82" o:title=""/>
          </v:shape>
          <o:OLEObject Type="Embed" ProgID="Equation.DSMT4" ShapeID="_x0000_i1065" DrawAspect="Content" ObjectID="_1588233095" r:id="rId83"/>
        </w:object>
      </w: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40B3C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340" w:dyaOrig="240">
          <v:shape id="_x0000_i1066" type="#_x0000_t75" style="width:16.9pt;height:11.9pt" o:ole="">
            <v:imagedata r:id="rId68" o:title=""/>
          </v:shape>
          <o:OLEObject Type="Embed" ProgID="Equation.DSMT4" ShapeID="_x0000_i1066" DrawAspect="Content" ObjectID="_1588233096" r:id="rId84"/>
        </w:object>
      </w:r>
      <w:r w:rsidRPr="00E40B3C">
        <w:rPr>
          <w:rFonts w:ascii="Times New Roman" w:hAnsi="Times New Roman" w:cs="Times New Roman"/>
          <w:position w:val="-48"/>
          <w:sz w:val="24"/>
          <w:szCs w:val="24"/>
        </w:rPr>
        <w:object w:dxaOrig="880" w:dyaOrig="1080">
          <v:shape id="_x0000_i1067" type="#_x0000_t75" style="width:44.2pt;height:54.1pt" o:ole="">
            <v:imagedata r:id="rId85" o:title=""/>
          </v:shape>
          <o:OLEObject Type="Embed" ProgID="Equation.DSMT4" ShapeID="_x0000_i1067" DrawAspect="Content" ObjectID="_1588233097" r:id="rId86"/>
        </w:object>
      </w:r>
      <w:r w:rsidRPr="00E40B3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40B3C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340" w:dyaOrig="240">
          <v:shape id="_x0000_i1068" type="#_x0000_t75" style="width:16.9pt;height:11.9pt" o:ole="">
            <v:imagedata r:id="rId68" o:title=""/>
          </v:shape>
          <o:OLEObject Type="Embed" ProgID="Equation.DSMT4" ShapeID="_x0000_i1068" DrawAspect="Content" ObjectID="_1588233098" r:id="rId87"/>
        </w:object>
      </w:r>
      <w:r w:rsidRPr="00E40B3C">
        <w:rPr>
          <w:rFonts w:ascii="Times New Roman" w:hAnsi="Times New Roman" w:cs="Times New Roman"/>
          <w:position w:val="-44"/>
          <w:sz w:val="24"/>
          <w:szCs w:val="24"/>
        </w:rPr>
        <w:object w:dxaOrig="1080" w:dyaOrig="999">
          <v:shape id="_x0000_i1069" type="#_x0000_t75" style="width:54.1pt;height:50.15pt" o:ole="">
            <v:imagedata r:id="rId88" o:title=""/>
          </v:shape>
          <o:OLEObject Type="Embed" ProgID="Equation.DSMT4" ShapeID="_x0000_i1069" DrawAspect="Content" ObjectID="_1588233099" r:id="rId89"/>
        </w:object>
      </w:r>
    </w:p>
    <w:p w:rsidR="00BA49F3" w:rsidRPr="00E40B3C" w:rsidRDefault="00BA49F3" w:rsidP="00BA49F3">
      <w:pPr>
        <w:spacing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Vậy </w:t>
      </w:r>
      <w:r w:rsidRPr="00E40B3C">
        <w:rPr>
          <w:rFonts w:ascii="Times New Roman" w:hAnsi="Times New Roman" w:cs="Times New Roman"/>
          <w:sz w:val="24"/>
          <w:szCs w:val="24"/>
          <w:lang w:val="nl-NL"/>
        </w:rPr>
        <w:t xml:space="preserve">với </w:t>
      </w:r>
      <w:r w:rsidRPr="00E40B3C">
        <w:rPr>
          <w:rFonts w:ascii="Times New Roman" w:hAnsi="Times New Roman" w:cs="Times New Roman"/>
          <w:position w:val="-6"/>
          <w:sz w:val="24"/>
          <w:szCs w:val="24"/>
          <w:lang w:val="nl-NL"/>
        </w:rPr>
        <w:object w:dxaOrig="520" w:dyaOrig="279">
          <v:shape id="_x0000_i1070" type="#_x0000_t75" style="width:25.8pt;height:13.9pt" o:ole="">
            <v:imagedata r:id="rId90" o:title=""/>
          </v:shape>
          <o:OLEObject Type="Embed" ProgID="Equation.DSMT4" ShapeID="_x0000_i1070" DrawAspect="Content" ObjectID="_1588233100" r:id="rId91"/>
        </w:object>
      </w:r>
      <w:r w:rsidRPr="00E40B3C">
        <w:rPr>
          <w:rFonts w:ascii="Times New Roman" w:hAnsi="Times New Roman" w:cs="Times New Roman"/>
          <w:sz w:val="24"/>
          <w:szCs w:val="24"/>
          <w:lang w:val="nl-NL"/>
        </w:rPr>
        <w:t xml:space="preserve"> thì </w:t>
      </w:r>
      <w:r w:rsidRPr="00E40B3C">
        <w:rPr>
          <w:rFonts w:ascii="Times New Roman" w:hAnsi="Times New Roman" w:cs="Times New Roman"/>
          <w:position w:val="-4"/>
          <w:sz w:val="24"/>
          <w:szCs w:val="24"/>
          <w:lang w:val="nl-NL"/>
        </w:rPr>
        <w:object w:dxaOrig="660" w:dyaOrig="260">
          <v:shape id="_x0000_i1071" type="#_x0000_t75" style="width:32.75pt;height:12.9pt" o:ole="">
            <v:imagedata r:id="rId52" o:title=""/>
          </v:shape>
          <o:OLEObject Type="Embed" ProgID="Equation.DSMT4" ShapeID="_x0000_i1071" DrawAspect="Content" ObjectID="_1588233101" r:id="rId92"/>
        </w:object>
      </w:r>
      <w:r w:rsidRPr="00E40B3C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:rsidR="00BA49F3" w:rsidRPr="00E40B3C" w:rsidRDefault="00BA49F3" w:rsidP="00BA4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>Câu II.(2 điểm)</w:t>
      </w:r>
      <w:r w:rsidRPr="00E40B3C">
        <w:rPr>
          <w:rFonts w:ascii="Times New Roman" w:hAnsi="Times New Roman" w:cs="Times New Roman"/>
          <w:sz w:val="24"/>
          <w:szCs w:val="24"/>
        </w:rPr>
        <w:t xml:space="preserve"> Giải bài toán sau bằng cách lậpphương trình hoặc hệ phương trình:</w:t>
      </w:r>
    </w:p>
    <w:p w:rsidR="00BA49F3" w:rsidRPr="00E40B3C" w:rsidRDefault="00BA49F3" w:rsidP="00BA49F3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Hai vòi nước cùng chảy vào bể không có nước sau 12 giờ đầy bể. Nếu mở vòi I chảy một mình trong 2 giờ rồi khóa lại mở tiếp vòi II chảy trong 7 giờ thì được một nửa bể. Hỏi mỗi vòi chảy một mình trong bao lâu đầy bể?</w:t>
      </w:r>
    </w:p>
    <w:p w:rsidR="00BA49F3" w:rsidRPr="00E40B3C" w:rsidRDefault="00BA49F3" w:rsidP="00BA49F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>Hướng dẫn giải:</w:t>
      </w:r>
    </w:p>
    <w:p w:rsidR="00BA49F3" w:rsidRPr="00E40B3C" w:rsidRDefault="00BA49F3" w:rsidP="00BA4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Gọi thời gian vòi I chảy một mình đầy bể là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72" type="#_x0000_t75" style="width:9.95pt;height:11.4pt" o:ole="">
            <v:imagedata r:id="rId93" o:title=""/>
          </v:shape>
          <o:OLEObject Type="Embed" ProgID="Equation.DSMT4" ShapeID="_x0000_i1072" DrawAspect="Content" ObjectID="_1588233102" r:id="rId94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(giờ),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073" type="#_x0000_t75" style="width:32.75pt;height:14.4pt" o:ole="">
            <v:imagedata r:id="rId95" o:title=""/>
          </v:shape>
          <o:OLEObject Type="Embed" ProgID="Equation.DSMT4" ShapeID="_x0000_i1073" DrawAspect="Content" ObjectID="_1588233103" r:id="rId96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9F3" w:rsidRPr="00E40B3C" w:rsidRDefault="00BA49F3" w:rsidP="00BA4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Gọi thời gian vòi II chảy một mình đầy bể là </w:t>
      </w:r>
      <w:r w:rsidRPr="00E40B3C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74" type="#_x0000_t75" style="width:11.4pt;height:12.9pt" o:ole="">
            <v:imagedata r:id="rId97" o:title=""/>
          </v:shape>
          <o:OLEObject Type="Embed" ProgID="Equation.DSMT4" ShapeID="_x0000_i1074" DrawAspect="Content" ObjectID="_1588233104" r:id="rId98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(giờ), </w:t>
      </w:r>
      <w:r w:rsidRPr="00E40B3C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75" type="#_x0000_t75" style="width:32.75pt;height:15.9pt" o:ole="">
            <v:imagedata r:id="rId99" o:title=""/>
          </v:shape>
          <o:OLEObject Type="Embed" ProgID="Equation.DSMT4" ShapeID="_x0000_i1075" DrawAspect="Content" ObjectID="_1588233105" r:id="rId100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9F3" w:rsidRPr="00E40B3C" w:rsidRDefault="00BA49F3" w:rsidP="00BA4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Trong 1 giờ vòi I chảy được </w: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76" type="#_x0000_t75" style="width:11.9pt;height:30.8pt" o:ole="">
            <v:imagedata r:id="rId101" o:title=""/>
          </v:shape>
          <o:OLEObject Type="Embed" ProgID="Equation.DSMT4" ShapeID="_x0000_i1076" DrawAspect="Content" ObjectID="_1588233106" r:id="rId102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bể</w:t>
      </w:r>
    </w:p>
    <w:p w:rsidR="00BA49F3" w:rsidRPr="00E40B3C" w:rsidRDefault="00BA49F3" w:rsidP="00BA4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Trong 1 giờ vòi II chảy được </w:t>
      </w:r>
      <w:r w:rsidRPr="00E40B3C">
        <w:rPr>
          <w:rFonts w:ascii="Times New Roman" w:hAnsi="Times New Roman" w:cs="Times New Roman"/>
          <w:position w:val="-28"/>
          <w:sz w:val="24"/>
          <w:szCs w:val="24"/>
        </w:rPr>
        <w:object w:dxaOrig="260" w:dyaOrig="660">
          <v:shape id="_x0000_i1077" type="#_x0000_t75" style="width:12.9pt;height:32.75pt" o:ole="">
            <v:imagedata r:id="rId103" o:title=""/>
          </v:shape>
          <o:OLEObject Type="Embed" ProgID="Equation.DSMT4" ShapeID="_x0000_i1077" DrawAspect="Content" ObjectID="_1588233107" r:id="rId104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bể</w:t>
      </w:r>
    </w:p>
    <w:p w:rsidR="00BA49F3" w:rsidRPr="00E40B3C" w:rsidRDefault="00BA49F3" w:rsidP="00BA49F3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Hai vòi nước cùng chảy vào bể không có nước sau 12 giờ đầy bể nên trong 1 giờ cả hai vòi chảy được: </w: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320" w:dyaOrig="620">
          <v:shape id="_x0000_i1078" type="#_x0000_t75" style="width:15.9pt;height:30.8pt" o:ole="">
            <v:imagedata r:id="rId105" o:title=""/>
          </v:shape>
          <o:OLEObject Type="Embed" ProgID="Equation.DSMT4" ShapeID="_x0000_i1078" DrawAspect="Content" ObjectID="_1588233108" r:id="rId106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bể</w:t>
      </w:r>
    </w:p>
    <w:p w:rsidR="00BA49F3" w:rsidRPr="00E40B3C" w:rsidRDefault="00BA49F3" w:rsidP="00BA4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Do đó ta có phương trình: </w:t>
      </w:r>
      <w:r w:rsidRPr="00E40B3C">
        <w:rPr>
          <w:rFonts w:ascii="Times New Roman" w:hAnsi="Times New Roman" w:cs="Times New Roman"/>
          <w:position w:val="-28"/>
          <w:sz w:val="24"/>
          <w:szCs w:val="24"/>
        </w:rPr>
        <w:object w:dxaOrig="1380" w:dyaOrig="660">
          <v:shape id="_x0000_i1079" type="#_x0000_t75" style="width:69pt;height:32.75pt" o:ole="">
            <v:imagedata r:id="rId107" o:title=""/>
          </v:shape>
          <o:OLEObject Type="Embed" ProgID="Equation.DSMT4" ShapeID="_x0000_i1079" DrawAspect="Content" ObjectID="_1588233109" r:id="rId108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9F3" w:rsidRPr="00E40B3C" w:rsidRDefault="00BA49F3" w:rsidP="00BA4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Nếu mở vòi I chảy một mình trong 2 giờ (tức là vòi I chảy được </w: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80" type="#_x0000_t75" style="width:11.9pt;height:30.8pt" o:ole="">
            <v:imagedata r:id="rId109" o:title=""/>
          </v:shape>
          <o:OLEObject Type="Embed" ProgID="Equation.DSMT4" ShapeID="_x0000_i1080" DrawAspect="Content" ObjectID="_1588233110" r:id="rId110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bể),</w:t>
      </w:r>
    </w:p>
    <w:p w:rsidR="00BA49F3" w:rsidRPr="00E40B3C" w:rsidRDefault="00BA49F3" w:rsidP="00BA49F3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rồi khóa lại mở tiếp vòi II chảy trong 7 giờ (tức là vòi II chảy được </w:t>
      </w:r>
      <w:r w:rsidRPr="00E40B3C">
        <w:rPr>
          <w:rFonts w:ascii="Times New Roman" w:hAnsi="Times New Roman" w:cs="Times New Roman"/>
          <w:position w:val="-28"/>
          <w:sz w:val="24"/>
          <w:szCs w:val="24"/>
        </w:rPr>
        <w:object w:dxaOrig="260" w:dyaOrig="660">
          <v:shape id="_x0000_i1081" type="#_x0000_t75" style="width:12.9pt;height:32.75pt" o:ole="">
            <v:imagedata r:id="rId111" o:title=""/>
          </v:shape>
          <o:OLEObject Type="Embed" ProgID="Equation.DSMT4" ShapeID="_x0000_i1081" DrawAspect="Content" ObjectID="_1588233111" r:id="rId112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bể )thì được một nửa bể, ta có phương trình : </w:t>
      </w:r>
      <w:r w:rsidRPr="00E40B3C">
        <w:rPr>
          <w:rFonts w:ascii="Times New Roman" w:hAnsi="Times New Roman" w:cs="Times New Roman"/>
          <w:position w:val="-28"/>
          <w:sz w:val="24"/>
          <w:szCs w:val="24"/>
        </w:rPr>
        <w:object w:dxaOrig="1340" w:dyaOrig="660">
          <v:shape id="_x0000_i1082" type="#_x0000_t75" style="width:66.55pt;height:32.75pt" o:ole="">
            <v:imagedata r:id="rId113" o:title=""/>
          </v:shape>
          <o:OLEObject Type="Embed" ProgID="Equation.DSMT4" ShapeID="_x0000_i1082" DrawAspect="Content" ObjectID="_1588233112" r:id="rId114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9F3" w:rsidRPr="00E40B3C" w:rsidRDefault="00BA49F3" w:rsidP="00BA4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Từ (1) và (2) ta có hệ phương trình :</w:t>
      </w:r>
    </w:p>
    <w:p w:rsidR="00BA49F3" w:rsidRPr="00E40B3C" w:rsidRDefault="00BA49F3" w:rsidP="00BA4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position w:val="-64"/>
          <w:sz w:val="24"/>
          <w:szCs w:val="24"/>
        </w:rPr>
        <w:object w:dxaOrig="5740" w:dyaOrig="1400">
          <v:shape id="_x0000_i1083" type="#_x0000_t75" style="width:287.5pt;height:69.5pt" o:ole="">
            <v:imagedata r:id="rId115" o:title=""/>
          </v:shape>
          <o:OLEObject Type="Embed" ProgID="Equation.DSMT4" ShapeID="_x0000_i1083" DrawAspect="Content" ObjectID="_1588233113" r:id="rId116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9F3" w:rsidRPr="00E40B3C" w:rsidRDefault="00BA49F3" w:rsidP="00BA4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Vậy vòi I chảy một mình đầy bể trong 60 giờ</w:t>
      </w:r>
    </w:p>
    <w:p w:rsidR="00BA49F3" w:rsidRPr="00E40B3C" w:rsidRDefault="00BA49F3" w:rsidP="00BA49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Vòi II chảy một mình đầy bể trong 15 giờ.</w:t>
      </w:r>
    </w:p>
    <w:p w:rsidR="00BA49F3" w:rsidRPr="00E40B3C" w:rsidRDefault="00D65935" w:rsidP="00BA49F3">
      <w:p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>Câu III:</w:t>
      </w:r>
      <w:r w:rsidR="00BA49F3" w:rsidRPr="00E40B3C">
        <w:rPr>
          <w:rFonts w:ascii="Times New Roman" w:hAnsi="Times New Roman" w:cs="Times New Roman"/>
          <w:sz w:val="24"/>
          <w:szCs w:val="24"/>
        </w:rPr>
        <w:t xml:space="preserve"> (2 điểm)</w:t>
      </w:r>
    </w:p>
    <w:p w:rsidR="00BA49F3" w:rsidRPr="00E40B3C" w:rsidRDefault="00BA49F3" w:rsidP="00BA4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lastRenderedPageBreak/>
        <w:t xml:space="preserve">Cho đường thẳng </w:t>
      </w:r>
      <w:r w:rsidRPr="00E40B3C">
        <w:rPr>
          <w:rFonts w:ascii="Times New Roman" w:hAnsi="Times New Roman" w:cs="Times New Roman"/>
          <w:position w:val="-14"/>
          <w:sz w:val="24"/>
          <w:szCs w:val="24"/>
        </w:rPr>
        <w:object w:dxaOrig="1380" w:dyaOrig="400">
          <v:shape id="_x0000_i1084" type="#_x0000_t75" style="width:69pt;height:19.85pt" o:ole="">
            <v:imagedata r:id="rId117" o:title=""/>
          </v:shape>
          <o:OLEObject Type="Embed" ProgID="Equation.DSMT4" ShapeID="_x0000_i1084" DrawAspect="Content" ObjectID="_1588233114" r:id="rId118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và  đường thẳng </w:t>
      </w:r>
      <w:r w:rsidRPr="00E40B3C">
        <w:rPr>
          <w:rFonts w:ascii="Times New Roman" w:hAnsi="Times New Roman" w:cs="Times New Roman"/>
          <w:position w:val="-14"/>
          <w:sz w:val="24"/>
          <w:szCs w:val="24"/>
        </w:rPr>
        <w:object w:dxaOrig="2240" w:dyaOrig="400">
          <v:shape id="_x0000_i1085" type="#_x0000_t75" style="width:111.7pt;height:19.85pt" o:ole="">
            <v:imagedata r:id="rId119" o:title=""/>
          </v:shape>
          <o:OLEObject Type="Embed" ProgID="Equation.DSMT4" ShapeID="_x0000_i1085" DrawAspect="Content" ObjectID="_1588233115" r:id="rId120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(với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86" type="#_x0000_t75" style="width:12.9pt;height:11.4pt" o:ole="">
            <v:imagedata r:id="rId121" o:title=""/>
          </v:shape>
          <o:OLEObject Type="Embed" ProgID="Equation.DSMT4" ShapeID="_x0000_i1086" DrawAspect="Content" ObjectID="_1588233116" r:id="rId122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là tham số). Tìm điều kiện của tham số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87" type="#_x0000_t75" style="width:12.9pt;height:11.4pt" o:ole="">
            <v:imagedata r:id="rId123" o:title=""/>
          </v:shape>
          <o:OLEObject Type="Embed" ProgID="Equation.DSMT4" ShapeID="_x0000_i1087" DrawAspect="Content" ObjectID="_1588233117" r:id="rId124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để </w:t>
      </w:r>
      <w:r w:rsidRPr="00E40B3C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88" type="#_x0000_t75" style="width:12.9pt;height:18.35pt" o:ole="">
            <v:imagedata r:id="rId125" o:title=""/>
          </v:shape>
          <o:OLEObject Type="Embed" ProgID="Equation.DSMT4" ShapeID="_x0000_i1088" DrawAspect="Content" ObjectID="_1588233118" r:id="rId126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cắt </w:t>
      </w:r>
      <w:r w:rsidRPr="00E40B3C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89" type="#_x0000_t75" style="width:13.9pt;height:18.35pt" o:ole="">
            <v:imagedata r:id="rId127" o:title=""/>
          </v:shape>
          <o:OLEObject Type="Embed" ProgID="Equation.DSMT4" ShapeID="_x0000_i1089" DrawAspect="Content" ObjectID="_1588233119" r:id="rId128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tại một điểm có tọa độ </w:t>
      </w:r>
      <w:r w:rsidRPr="00E40B3C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90" type="#_x0000_t75" style="width:30.3pt;height:19.85pt" o:ole="">
            <v:imagedata r:id="rId129" o:title=""/>
          </v:shape>
          <o:OLEObject Type="Embed" ProgID="Equation.DSMT4" ShapeID="_x0000_i1090" DrawAspect="Content" ObjectID="_1588233120" r:id="rId130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sao cho </w:t>
      </w:r>
      <w:r w:rsidRPr="00E40B3C">
        <w:rPr>
          <w:rFonts w:ascii="Times New Roman" w:hAnsi="Times New Roman" w:cs="Times New Roman"/>
          <w:position w:val="-10"/>
          <w:sz w:val="24"/>
          <w:szCs w:val="24"/>
        </w:rPr>
        <w:object w:dxaOrig="380" w:dyaOrig="260">
          <v:shape id="_x0000_i1091" type="#_x0000_t75" style="width:18.85pt;height:13.4pt" o:ole="">
            <v:imagedata r:id="rId131" o:title=""/>
          </v:shape>
          <o:OLEObject Type="Embed" ProgID="Equation.DSMT4" ShapeID="_x0000_i1091" DrawAspect="Content" ObjectID="_1588233121" r:id="rId132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đạt giá trị nhỏ nhất.</w:t>
      </w:r>
    </w:p>
    <w:p w:rsidR="00BA49F3" w:rsidRPr="00E40B3C" w:rsidRDefault="00BA49F3" w:rsidP="00BA49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Cho phương trình bậc hai: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2000" w:dyaOrig="320">
          <v:shape id="_x0000_i1092" type="#_x0000_t75" style="width:99.8pt;height:15.9pt" o:ole="">
            <v:imagedata r:id="rId133" o:title=""/>
          </v:shape>
          <o:OLEObject Type="Embed" ProgID="Equation.DSMT4" ShapeID="_x0000_i1092" DrawAspect="Content" ObjectID="_1588233122" r:id="rId134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(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93" type="#_x0000_t75" style="width:12.9pt;height:11.4pt" o:ole="">
            <v:imagedata r:id="rId121" o:title=""/>
          </v:shape>
          <o:OLEObject Type="Embed" ProgID="Equation.DSMT4" ShapeID="_x0000_i1093" DrawAspect="Content" ObjectID="_1588233123" r:id="rId135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là tham số).</w:t>
      </w:r>
    </w:p>
    <w:p w:rsidR="00BA49F3" w:rsidRPr="00E40B3C" w:rsidRDefault="00BA49F3" w:rsidP="00BA49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Tìm điều kiện của tham số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94" type="#_x0000_t75" style="width:12.9pt;height:11.4pt" o:ole="">
            <v:imagedata r:id="rId136" o:title=""/>
          </v:shape>
          <o:OLEObject Type="Embed" ProgID="Equation.DSMT4" ShapeID="_x0000_i1094" DrawAspect="Content" ObjectID="_1588233124" r:id="rId137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để phương trình có hai nghiệm phân biệt.</w:t>
      </w:r>
    </w:p>
    <w:p w:rsidR="00BA49F3" w:rsidRPr="00E40B3C" w:rsidRDefault="00BA49F3" w:rsidP="00BA49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Tìm các giá trị của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95" type="#_x0000_t75" style="width:12.9pt;height:11.4pt" o:ole="">
            <v:imagedata r:id="rId138" o:title=""/>
          </v:shape>
          <o:OLEObject Type="Embed" ProgID="Equation.DSMT4" ShapeID="_x0000_i1095" DrawAspect="Content" ObjectID="_1588233125" r:id="rId139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để phương trình có ít nhất một nghiệm không âm.</w:t>
      </w:r>
    </w:p>
    <w:p w:rsidR="00BA49F3" w:rsidRPr="00E40B3C" w:rsidRDefault="00BA49F3" w:rsidP="00BA49F3">
      <w:pPr>
        <w:rPr>
          <w:rFonts w:ascii="Times New Roman" w:hAnsi="Times New Roman" w:cs="Times New Roman"/>
          <w:b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>HDG</w:t>
      </w:r>
    </w:p>
    <w:p w:rsidR="00BA49F3" w:rsidRPr="00E40B3C" w:rsidRDefault="00BA49F3" w:rsidP="00BA49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Để </w:t>
      </w:r>
      <w:r w:rsidRPr="00E40B3C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96" type="#_x0000_t75" style="width:12.9pt;height:18.35pt" o:ole="">
            <v:imagedata r:id="rId125" o:title=""/>
          </v:shape>
          <o:OLEObject Type="Embed" ProgID="Equation.DSMT4" ShapeID="_x0000_i1096" DrawAspect="Content" ObjectID="_1588233126" r:id="rId140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cắt </w:t>
      </w:r>
      <w:r w:rsidRPr="00E40B3C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97" type="#_x0000_t75" style="width:13.9pt;height:18.35pt" o:ole="">
            <v:imagedata r:id="rId127" o:title=""/>
          </v:shape>
          <o:OLEObject Type="Embed" ProgID="Equation.DSMT4" ShapeID="_x0000_i1097" DrawAspect="Content" ObjectID="_1588233127" r:id="rId141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1320" w:dyaOrig="279">
          <v:shape id="_x0000_i1098" type="#_x0000_t75" style="width:66.05pt;height:13.9pt" o:ole="">
            <v:imagedata r:id="rId142" o:title=""/>
          </v:shape>
          <o:OLEObject Type="Embed" ProgID="Equation.DSMT4" ShapeID="_x0000_i1098" DrawAspect="Content" ObjectID="_1588233128" r:id="rId143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099" type="#_x0000_t75" style="width:46.2pt;height:13.9pt" o:ole="">
            <v:imagedata r:id="rId144" o:title=""/>
          </v:shape>
          <o:OLEObject Type="Embed" ProgID="Equation.DSMT4" ShapeID="_x0000_i1099" DrawAspect="Content" ObjectID="_1588233129" r:id="rId145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9F3" w:rsidRPr="00E40B3C" w:rsidRDefault="00BA49F3" w:rsidP="00BA4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Ta có: </w:t>
      </w:r>
      <w:r w:rsidRPr="00E40B3C">
        <w:rPr>
          <w:rFonts w:ascii="Times New Roman" w:hAnsi="Times New Roman" w:cs="Times New Roman"/>
          <w:position w:val="-28"/>
          <w:sz w:val="24"/>
          <w:szCs w:val="24"/>
        </w:rPr>
        <w:object w:dxaOrig="6100" w:dyaOrig="740">
          <v:shape id="_x0000_i1100" type="#_x0000_t75" style="width:304.9pt;height:37.25pt" o:ole="">
            <v:imagedata r:id="rId146" o:title=""/>
          </v:shape>
          <o:OLEObject Type="Embed" ProgID="Equation.DSMT4" ShapeID="_x0000_i1100" DrawAspect="Content" ObjectID="_1588233130" r:id="rId147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A49F3" w:rsidRPr="00E40B3C" w:rsidRDefault="00BA49F3" w:rsidP="00BA4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Do đó </w:t>
      </w:r>
      <w:r w:rsidRPr="00E40B3C">
        <w:rPr>
          <w:rFonts w:ascii="Times New Roman" w:hAnsi="Times New Roman" w:cs="Times New Roman"/>
          <w:position w:val="-10"/>
          <w:sz w:val="24"/>
          <w:szCs w:val="24"/>
        </w:rPr>
        <w:object w:dxaOrig="380" w:dyaOrig="260">
          <v:shape id="_x0000_i1101" type="#_x0000_t75" style="width:18.85pt;height:12.9pt" o:ole="">
            <v:imagedata r:id="rId148" o:title=""/>
          </v:shape>
          <o:OLEObject Type="Embed" ProgID="Equation.DSMT4" ShapeID="_x0000_i1101" DrawAspect="Content" ObjectID="_1588233131" r:id="rId149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đạt giá trị nhỏ nhất bằng </w: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400" w:dyaOrig="620">
          <v:shape id="_x0000_i1102" type="#_x0000_t75" style="width:19.85pt;height:31.3pt" o:ole="">
            <v:imagedata r:id="rId150" o:title=""/>
          </v:shape>
          <o:OLEObject Type="Embed" ProgID="Equation.DSMT4" ShapeID="_x0000_i1102" DrawAspect="Content" ObjectID="_1588233132" r:id="rId151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khi </w: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103" type="#_x0000_t75" style="width:38.25pt;height:31.3pt" o:ole="">
            <v:imagedata r:id="rId152" o:title=""/>
          </v:shape>
          <o:OLEObject Type="Embed" ProgID="Equation.DSMT4" ShapeID="_x0000_i1103" DrawAspect="Content" ObjectID="_1588233133" r:id="rId153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1740" w:dyaOrig="620">
          <v:shape id="_x0000_i1104" type="#_x0000_t75" style="width:86.9pt;height:31.3pt" o:ole="">
            <v:imagedata r:id="rId154" o:title=""/>
          </v:shape>
          <o:OLEObject Type="Embed" ProgID="Equation.DSMT4" ShapeID="_x0000_i1104" DrawAspect="Content" ObjectID="_1588233134" r:id="rId155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  <w:r w:rsidRPr="00E40B3C">
        <w:rPr>
          <w:rFonts w:ascii="Times New Roman" w:hAnsi="Times New Roman" w:cs="Times New Roman"/>
          <w:position w:val="-28"/>
          <w:sz w:val="24"/>
          <w:szCs w:val="24"/>
        </w:rPr>
        <w:object w:dxaOrig="1340" w:dyaOrig="680">
          <v:shape id="_x0000_i1105" type="#_x0000_t75" style="width:67.05pt;height:33.75pt" o:ole="">
            <v:imagedata r:id="rId156" o:title=""/>
          </v:shape>
          <o:OLEObject Type="Embed" ProgID="Equation.DSMT4" ShapeID="_x0000_i1105" DrawAspect="Content" ObjectID="_1588233135" r:id="rId157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9F3" w:rsidRPr="00E40B3C" w:rsidRDefault="00BA49F3" w:rsidP="00BA4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Thay tọa độ </w:t>
      </w:r>
      <w:r w:rsidRPr="00E40B3C">
        <w:rPr>
          <w:rFonts w:ascii="Times New Roman" w:hAnsi="Times New Roman" w:cs="Times New Roman"/>
          <w:position w:val="-28"/>
          <w:sz w:val="24"/>
          <w:szCs w:val="24"/>
        </w:rPr>
        <w:object w:dxaOrig="1040" w:dyaOrig="680">
          <v:shape id="_x0000_i1106" type="#_x0000_t75" style="width:52.15pt;height:33.75pt" o:ole="">
            <v:imagedata r:id="rId158" o:title=""/>
          </v:shape>
          <o:OLEObject Type="Embed" ProgID="Equation.DSMT4" ShapeID="_x0000_i1106" DrawAspect="Content" ObjectID="_1588233136" r:id="rId159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vào phương trình </w:t>
      </w:r>
      <w:r w:rsidRPr="00E40B3C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107" type="#_x0000_t75" style="width:13.9pt;height:18.35pt" o:ole="">
            <v:imagedata r:id="rId160" o:title=""/>
          </v:shape>
          <o:OLEObject Type="Embed" ProgID="Equation.DSMT4" ShapeID="_x0000_i1107" DrawAspect="Content" ObjectID="_1588233137" r:id="rId161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ta được:</w:t>
      </w:r>
    </w:p>
    <w:p w:rsidR="00BA49F3" w:rsidRPr="00E40B3C" w:rsidRDefault="00BA49F3" w:rsidP="00BA4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1920" w:dyaOrig="620">
          <v:shape id="_x0000_i1108" type="#_x0000_t75" style="width:96.35pt;height:31.3pt" o:ole="">
            <v:imagedata r:id="rId162" o:title=""/>
          </v:shape>
          <o:OLEObject Type="Embed" ProgID="Equation.DSMT4" ShapeID="_x0000_i1108" DrawAspect="Content" ObjectID="_1588233138" r:id="rId163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5080" w:dyaOrig="620">
          <v:shape id="_x0000_i1109" type="#_x0000_t75" style="width:254.25pt;height:31.3pt" o:ole="">
            <v:imagedata r:id="rId164" o:title=""/>
          </v:shape>
          <o:OLEObject Type="Embed" ProgID="Equation.DSMT4" ShapeID="_x0000_i1109" DrawAspect="Content" ObjectID="_1588233139" r:id="rId165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(thỏa mãn)</w:t>
      </w:r>
    </w:p>
    <w:p w:rsidR="00BA49F3" w:rsidRPr="00E40B3C" w:rsidRDefault="00BA49F3" w:rsidP="00BA4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Vậy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10" type="#_x0000_t75" style="width:30.3pt;height:13.9pt" o:ole="">
            <v:imagedata r:id="rId166" o:title=""/>
          </v:shape>
          <o:OLEObject Type="Embed" ProgID="Equation.DSMT4" ShapeID="_x0000_i1110" DrawAspect="Content" ObjectID="_1588233140" r:id="rId167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thì thỏa mãn yêu cầu đầu bài.</w:t>
      </w:r>
    </w:p>
    <w:p w:rsidR="00BA49F3" w:rsidRPr="00E40B3C" w:rsidRDefault="00BA49F3" w:rsidP="00BA49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PT: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2000" w:dyaOrig="320">
          <v:shape id="_x0000_i1111" type="#_x0000_t75" style="width:99.8pt;height:15.9pt" o:ole="">
            <v:imagedata r:id="rId133" o:title=""/>
          </v:shape>
          <o:OLEObject Type="Embed" ProgID="Equation.DSMT4" ShapeID="_x0000_i1111" DrawAspect="Content" ObjectID="_1588233141" r:id="rId168"/>
        </w:object>
      </w:r>
    </w:p>
    <w:p w:rsidR="00BA49F3" w:rsidRPr="00E40B3C" w:rsidRDefault="00BA49F3" w:rsidP="00BA49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Tính: </w:t>
      </w:r>
      <w:r w:rsidRPr="00E40B3C">
        <w:rPr>
          <w:rFonts w:ascii="Times New Roman" w:hAnsi="Times New Roman" w:cs="Times New Roman"/>
          <w:position w:val="-14"/>
          <w:sz w:val="24"/>
          <w:szCs w:val="24"/>
        </w:rPr>
        <w:object w:dxaOrig="4380" w:dyaOrig="440">
          <v:shape id="_x0000_i1112" type="#_x0000_t75" style="width:219pt;height:21.85pt" o:ole="">
            <v:imagedata r:id="rId169" o:title=""/>
          </v:shape>
          <o:OLEObject Type="Embed" ProgID="Equation.DSMT4" ShapeID="_x0000_i1112" DrawAspect="Content" ObjectID="_1588233142" r:id="rId170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9F3" w:rsidRPr="00E40B3C" w:rsidRDefault="00BA49F3" w:rsidP="00BA4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Để phương trình có 2 nghiệm phân biệt </w:t>
      </w:r>
      <w:r w:rsidRPr="00E40B3C">
        <w:rPr>
          <w:rFonts w:ascii="Times New Roman" w:hAnsi="Times New Roman" w:cs="Times New Roman"/>
          <w:position w:val="-14"/>
          <w:sz w:val="24"/>
          <w:szCs w:val="24"/>
        </w:rPr>
        <w:object w:dxaOrig="3320" w:dyaOrig="440">
          <v:shape id="_x0000_i1113" type="#_x0000_t75" style="width:165.85pt;height:21.85pt" o:ole="">
            <v:imagedata r:id="rId171" o:title=""/>
          </v:shape>
          <o:OLEObject Type="Embed" ProgID="Equation.DSMT4" ShapeID="_x0000_i1113" DrawAspect="Content" ObjectID="_1588233143" r:id="rId172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B3C" w:rsidRPr="00E40B3C" w:rsidRDefault="00E40B3C" w:rsidP="00E40B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Tìm các giá trị của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173" type="#_x0000_t75" style="width:12.9pt;height:11.4pt" o:ole="">
            <v:imagedata r:id="rId138" o:title=""/>
          </v:shape>
          <o:OLEObject Type="Embed" ProgID="Equation.DSMT4" ShapeID="_x0000_i1173" DrawAspect="Content" ObjectID="_1588233144" r:id="rId173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để phương trình có ít nhất một nghiệm không âm.</w:t>
      </w:r>
    </w:p>
    <w:p w:rsidR="00E40B3C" w:rsidRPr="00E40B3C" w:rsidRDefault="00E40B3C" w:rsidP="00E40B3C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 w:rsidRPr="00E40B3C">
        <w:rPr>
          <w:rFonts w:ascii="Times New Roman" w:hAnsi="Times New Roman" w:cs="Times New Roman"/>
          <w:b/>
          <w:i/>
          <w:sz w:val="24"/>
          <w:szCs w:val="24"/>
        </w:rPr>
        <w:t>Cách 1:</w:t>
      </w:r>
    </w:p>
    <w:p w:rsidR="00BA49F3" w:rsidRPr="00E40B3C" w:rsidRDefault="00BA49F3" w:rsidP="00BA49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Trường hợp 1. Phương trình có 1 nghiệm âm và 1 nghiệm không âm (</w:t>
      </w:r>
      <w:r w:rsidRPr="00E40B3C">
        <w:rPr>
          <w:rFonts w:ascii="Times New Roman" w:hAnsi="Times New Roman" w:cs="Times New Roman"/>
          <w:position w:val="-12"/>
          <w:sz w:val="24"/>
          <w:szCs w:val="24"/>
        </w:rPr>
        <w:object w:dxaOrig="1340" w:dyaOrig="360">
          <v:shape id="_x0000_i1114" type="#_x0000_t75" style="width:67.05pt;height:18.35pt" o:ole="">
            <v:imagedata r:id="rId174" o:title=""/>
          </v:shape>
          <o:OLEObject Type="Embed" ProgID="Equation.DSMT4" ShapeID="_x0000_i1114" DrawAspect="Content" ObjectID="_1588233145" r:id="rId175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9F3" w:rsidRPr="00E40B3C" w:rsidRDefault="00BA49F3" w:rsidP="00BA49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position w:val="-30"/>
          <w:sz w:val="24"/>
          <w:szCs w:val="24"/>
        </w:rPr>
        <w:object w:dxaOrig="1020" w:dyaOrig="720">
          <v:shape id="_x0000_i1115" type="#_x0000_t75" style="width:51.15pt;height:36.25pt" o:ole="">
            <v:imagedata r:id="rId176" o:title=""/>
          </v:shape>
          <o:OLEObject Type="Embed" ProgID="Equation.DSMT4" ShapeID="_x0000_i1115" DrawAspect="Content" ObjectID="_1588233146" r:id="rId177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  <w:r w:rsidRPr="00E40B3C">
        <w:rPr>
          <w:rFonts w:ascii="Times New Roman" w:hAnsi="Times New Roman" w:cs="Times New Roman"/>
          <w:position w:val="-36"/>
          <w:sz w:val="24"/>
          <w:szCs w:val="24"/>
        </w:rPr>
        <w:object w:dxaOrig="1660" w:dyaOrig="840">
          <v:shape id="_x0000_i1116" type="#_x0000_t75" style="width:82.45pt;height:41.7pt" o:ole="">
            <v:imagedata r:id="rId178" o:title=""/>
          </v:shape>
          <o:OLEObject Type="Embed" ProgID="Equation.DSMT4" ShapeID="_x0000_i1116" DrawAspect="Content" ObjectID="_1588233147" r:id="rId179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  <w:r w:rsidRPr="00E40B3C">
        <w:rPr>
          <w:rFonts w:ascii="Times New Roman" w:hAnsi="Times New Roman" w:cs="Times New Roman"/>
          <w:position w:val="-30"/>
          <w:sz w:val="24"/>
          <w:szCs w:val="24"/>
        </w:rPr>
        <w:object w:dxaOrig="1939" w:dyaOrig="720">
          <v:shape id="_x0000_i1117" type="#_x0000_t75" style="width:96.85pt;height:36.25pt" o:ole="">
            <v:imagedata r:id="rId180" o:title=""/>
          </v:shape>
          <o:OLEObject Type="Embed" ProgID="Equation.DSMT4" ShapeID="_x0000_i1117" DrawAspect="Content" ObjectID="_1588233148" r:id="rId181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(thỏa mãn)</w:t>
      </w:r>
    </w:p>
    <w:p w:rsidR="00BA49F3" w:rsidRPr="00E40B3C" w:rsidRDefault="00BA49F3" w:rsidP="00BA49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Trường hợp 2. Phương trình có 2 nghiệm không âm </w:t>
      </w:r>
      <w:r w:rsidRPr="00E40B3C">
        <w:rPr>
          <w:rFonts w:ascii="Times New Roman" w:hAnsi="Times New Roman" w:cs="Times New Roman"/>
          <w:position w:val="-14"/>
          <w:sz w:val="24"/>
          <w:szCs w:val="24"/>
        </w:rPr>
        <w:object w:dxaOrig="1100" w:dyaOrig="400">
          <v:shape id="_x0000_i1118" type="#_x0000_t75" style="width:54.6pt;height:19.85pt" o:ole="">
            <v:imagedata r:id="rId182" o:title=""/>
          </v:shape>
          <o:OLEObject Type="Embed" ProgID="Equation.DSMT4" ShapeID="_x0000_i1118" DrawAspect="Content" ObjectID="_1588233149" r:id="rId183"/>
        </w:object>
      </w:r>
    </w:p>
    <w:bookmarkStart w:id="0" w:name="_GoBack"/>
    <w:p w:rsidR="00BA49F3" w:rsidRPr="00E40B3C" w:rsidRDefault="00BA49F3" w:rsidP="00BA49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position w:val="-50"/>
          <w:sz w:val="24"/>
          <w:szCs w:val="24"/>
        </w:rPr>
        <w:object w:dxaOrig="1020" w:dyaOrig="1120">
          <v:shape id="_x0000_i1119" type="#_x0000_t75" style="width:51.15pt;height:56.1pt" o:ole="">
            <v:imagedata r:id="rId184" o:title=""/>
          </v:shape>
          <o:OLEObject Type="Embed" ProgID="Equation.DSMT4" ShapeID="_x0000_i1119" DrawAspect="Content" ObjectID="_1588233150" r:id="rId185"/>
        </w:object>
      </w:r>
      <w:bookmarkEnd w:id="0"/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  <w:r w:rsidRPr="00E40B3C">
        <w:rPr>
          <w:rFonts w:ascii="Times New Roman" w:hAnsi="Times New Roman" w:cs="Times New Roman"/>
          <w:position w:val="-58"/>
          <w:sz w:val="24"/>
          <w:szCs w:val="24"/>
        </w:rPr>
        <w:object w:dxaOrig="1660" w:dyaOrig="1280">
          <v:shape id="_x0000_i1120" type="#_x0000_t75" style="width:82.45pt;height:64.05pt" o:ole="">
            <v:imagedata r:id="rId186" o:title=""/>
          </v:shape>
          <o:OLEObject Type="Embed" ProgID="Equation.DSMT4" ShapeID="_x0000_i1120" DrawAspect="Content" ObjectID="_1588233151" r:id="rId187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  <w:r w:rsidRPr="00E40B3C">
        <w:rPr>
          <w:rFonts w:ascii="Times New Roman" w:hAnsi="Times New Roman" w:cs="Times New Roman"/>
          <w:position w:val="-30"/>
          <w:sz w:val="24"/>
          <w:szCs w:val="24"/>
        </w:rPr>
        <w:object w:dxaOrig="1040" w:dyaOrig="720">
          <v:shape id="_x0000_i1121" type="#_x0000_t75" style="width:52.15pt;height:36.25pt" o:ole="">
            <v:imagedata r:id="rId188" o:title=""/>
          </v:shape>
          <o:OLEObject Type="Embed" ProgID="Equation.DSMT4" ShapeID="_x0000_i1121" DrawAspect="Content" ObjectID="_1588233152" r:id="rId189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(loại)</w:t>
      </w:r>
    </w:p>
    <w:p w:rsidR="00BA49F3" w:rsidRPr="00E40B3C" w:rsidRDefault="00BA49F3" w:rsidP="00BA49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Vậy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22" type="#_x0000_t75" style="width:30.3pt;height:13.9pt" o:ole="">
            <v:imagedata r:id="rId190" o:title=""/>
          </v:shape>
          <o:OLEObject Type="Embed" ProgID="Equation.DSMT4" ShapeID="_x0000_i1122" DrawAspect="Content" ObjectID="_1588233153" r:id="rId191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thì phương trình có ít nhất một nghiệm không âm.</w:t>
      </w:r>
    </w:p>
    <w:p w:rsidR="00E40B3C" w:rsidRPr="00E40B3C" w:rsidRDefault="00E40B3C" w:rsidP="00E40B3C">
      <w:pPr>
        <w:pStyle w:val="ListParagraph"/>
        <w:ind w:left="1080"/>
        <w:rPr>
          <w:rFonts w:ascii="Times New Roman" w:hAnsi="Times New Roman" w:cs="Times New Roman"/>
          <w:b/>
          <w:i/>
          <w:sz w:val="24"/>
          <w:szCs w:val="24"/>
        </w:rPr>
      </w:pPr>
      <w:r w:rsidRPr="00E40B3C">
        <w:rPr>
          <w:rFonts w:ascii="Times New Roman" w:hAnsi="Times New Roman" w:cs="Times New Roman"/>
          <w:b/>
          <w:i/>
          <w:sz w:val="24"/>
          <w:szCs w:val="24"/>
        </w:rPr>
        <w:t>Cách 2</w:t>
      </w:r>
      <w:r w:rsidRPr="00E40B3C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E40B3C">
        <w:rPr>
          <w:rFonts w:ascii="Times New Roman" w:hAnsi="Times New Roman" w:cs="Times New Roman"/>
          <w:b/>
          <w:i/>
          <w:sz w:val="24"/>
          <w:szCs w:val="24"/>
        </w:rPr>
        <w:t>Sử dụng khi</w:t>
      </w:r>
      <w:r w:rsidRPr="00E40B3C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174" type="#_x0000_t75" style="width:10.9pt;height:12.9pt" o:ole="">
            <v:imagedata r:id="rId192" o:title=""/>
          </v:shape>
          <o:OLEObject Type="Embed" ProgID="Equation.DSMT4" ShapeID="_x0000_i1174" DrawAspect="Content" ObjectID="_1588233154" r:id="rId193"/>
        </w:object>
      </w:r>
      <w:r w:rsidRPr="00E40B3C">
        <w:rPr>
          <w:rFonts w:ascii="Times New Roman" w:hAnsi="Times New Roman" w:cs="Times New Roman"/>
          <w:b/>
          <w:i/>
          <w:sz w:val="24"/>
          <w:szCs w:val="24"/>
        </w:rPr>
        <w:t xml:space="preserve"> ở dạng chính phương. </w:t>
      </w:r>
    </w:p>
    <w:p w:rsidR="00DD50CE" w:rsidRPr="00E40B3C" w:rsidRDefault="00DD50CE" w:rsidP="00E40B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PT: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2000" w:dyaOrig="320">
          <v:shape id="_x0000_i1123" type="#_x0000_t75" style="width:99.8pt;height:15.9pt" o:ole="">
            <v:imagedata r:id="rId133" o:title=""/>
          </v:shape>
          <o:OLEObject Type="Embed" ProgID="Equation.DSMT4" ShapeID="_x0000_i1123" DrawAspect="Content" ObjectID="_1588233155" r:id="rId194"/>
        </w:object>
      </w:r>
    </w:p>
    <w:p w:rsidR="00DD50CE" w:rsidRPr="00E40B3C" w:rsidRDefault="00E40B3C" w:rsidP="00DD50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Xét</w:t>
      </w:r>
      <w:r w:rsidR="00DD50CE" w:rsidRPr="00E40B3C">
        <w:rPr>
          <w:rFonts w:ascii="Times New Roman" w:hAnsi="Times New Roman" w:cs="Times New Roman"/>
          <w:sz w:val="24"/>
          <w:szCs w:val="24"/>
        </w:rPr>
        <w:t xml:space="preserve"> </w:t>
      </w:r>
      <w:r w:rsidR="00DD50CE" w:rsidRPr="00E40B3C">
        <w:rPr>
          <w:rFonts w:ascii="Times New Roman" w:hAnsi="Times New Roman" w:cs="Times New Roman"/>
          <w:position w:val="-14"/>
          <w:sz w:val="24"/>
          <w:szCs w:val="24"/>
        </w:rPr>
        <w:object w:dxaOrig="4380" w:dyaOrig="440">
          <v:shape id="_x0000_i1124" type="#_x0000_t75" style="width:219pt;height:21.85pt" o:ole="">
            <v:imagedata r:id="rId169" o:title=""/>
          </v:shape>
          <o:OLEObject Type="Embed" ProgID="Equation.DSMT4" ShapeID="_x0000_i1124" DrawAspect="Content" ObjectID="_1588233156" r:id="rId195"/>
        </w:object>
      </w:r>
      <w:r w:rsidR="00DD50CE"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0CE" w:rsidRPr="00E40B3C" w:rsidRDefault="00DD50CE" w:rsidP="00DD50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lastRenderedPageBreak/>
        <w:t xml:space="preserve">Phương trình luôn có 2 nghiệm </w:t>
      </w:r>
      <w:r w:rsidRPr="00E40B3C">
        <w:rPr>
          <w:rFonts w:ascii="Times New Roman" w:hAnsi="Times New Roman" w:cs="Times New Roman"/>
          <w:position w:val="-70"/>
          <w:sz w:val="24"/>
          <w:szCs w:val="24"/>
        </w:rPr>
        <w:object w:dxaOrig="2960" w:dyaOrig="1540">
          <v:shape id="_x0000_i1125" type="#_x0000_t75" style="width:147.95pt;height:76.95pt" o:ole="">
            <v:imagedata r:id="rId196" o:title=""/>
          </v:shape>
          <o:OLEObject Type="Embed" ProgID="Equation.DSMT4" ShapeID="_x0000_i1125" DrawAspect="Content" ObjectID="_1588233157" r:id="rId197"/>
        </w:object>
      </w:r>
    </w:p>
    <w:p w:rsidR="00DD50CE" w:rsidRPr="00E40B3C" w:rsidRDefault="00DD50CE" w:rsidP="00DD50C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Vì x = -2 &lt; 0, vậy để PT có ít nhất 1 nghiệm không âm thì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2299" w:dyaOrig="300">
          <v:shape id="_x0000_i1126" type="#_x0000_t75" style="width:114.7pt;height:14.9pt" o:ole="">
            <v:imagedata r:id="rId198" o:title=""/>
          </v:shape>
          <o:OLEObject Type="Embed" ProgID="Equation.DSMT4" ShapeID="_x0000_i1126" DrawAspect="Content" ObjectID="_1588233158" r:id="rId199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0CE" w:rsidRPr="00E40B3C" w:rsidRDefault="00DD50CE" w:rsidP="00DD50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KL: Vậy </w:t>
      </w:r>
      <w:r w:rsidRPr="00E40B3C">
        <w:rPr>
          <w:position w:val="-6"/>
        </w:rPr>
        <w:object w:dxaOrig="600" w:dyaOrig="279">
          <v:shape id="_x0000_i1127" type="#_x0000_t75" style="width:30.3pt;height:13.9pt" o:ole="">
            <v:imagedata r:id="rId190" o:title=""/>
          </v:shape>
          <o:OLEObject Type="Embed" ProgID="Equation.DSMT4" ShapeID="_x0000_i1127" DrawAspect="Content" ObjectID="_1588233159" r:id="rId200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thì phương trình có ít nhất một nghiệm không âm.</w:t>
      </w:r>
    </w:p>
    <w:p w:rsidR="00B828DF" w:rsidRPr="00E40B3C" w:rsidRDefault="00D65935" w:rsidP="00B828DF">
      <w:pPr>
        <w:rPr>
          <w:rFonts w:ascii="Times New Roman" w:hAnsi="Times New Roman" w:cs="Times New Roman"/>
          <w:b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>Câu IV</w:t>
      </w:r>
      <w:r w:rsidR="00B828DF" w:rsidRPr="00E40B3C">
        <w:rPr>
          <w:rFonts w:ascii="Times New Roman" w:hAnsi="Times New Roman" w:cs="Times New Roman"/>
          <w:b/>
          <w:sz w:val="24"/>
          <w:szCs w:val="24"/>
        </w:rPr>
        <w:t xml:space="preserve"> (3,5đ) </w:t>
      </w:r>
      <w:r w:rsidR="00B828DF" w:rsidRPr="00E40B3C">
        <w:rPr>
          <w:rFonts w:ascii="Times New Roman" w:hAnsi="Times New Roman" w:cs="Times New Roman"/>
          <w:sz w:val="24"/>
          <w:szCs w:val="24"/>
        </w:rPr>
        <w:t>Cho đường tròn (O;R), dây AB cố định khác đường kính. Lấy M thuộc cung lớn AB (M khác A, B), kẻ OI vuông góc với AB tại I; MI cắt đường tròn tại điểm thứ hai là C. Lấy N thuộc MI sao cho IN = IC. Chứng minh:</w:t>
      </w:r>
    </w:p>
    <w:p w:rsidR="00B828DF" w:rsidRPr="00E40B3C" w:rsidRDefault="00B828DF" w:rsidP="00B828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Tứ giác ANBC là hình bình hành.</w:t>
      </w:r>
    </w:p>
    <w:p w:rsidR="00B828DF" w:rsidRPr="00E40B3C" w:rsidRDefault="00B828DF" w:rsidP="00B828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40B3C">
        <w:rPr>
          <w:position w:val="-6"/>
        </w:rPr>
        <w:object w:dxaOrig="1400" w:dyaOrig="340">
          <v:shape id="_x0000_i1128" type="#_x0000_t75" style="width:70pt;height:16.9pt" o:ole="">
            <v:imagedata r:id="rId201" o:title=""/>
          </v:shape>
          <o:OLEObject Type="Embed" ProgID="Equation.DSMT4" ShapeID="_x0000_i1128" DrawAspect="Content" ObjectID="_1588233160" r:id="rId202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8DF" w:rsidRPr="00E40B3C" w:rsidRDefault="00B828DF" w:rsidP="00B828DF">
      <w:pPr>
        <w:numPr>
          <w:ilvl w:val="0"/>
          <w:numId w:val="10"/>
        </w:numPr>
        <w:ind w:left="567" w:hanging="141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Đường tròn ngoại tiếp tam giác BMN luôn tiếp xúc với một đường thẳng cố định.</w:t>
      </w:r>
    </w:p>
    <w:p w:rsidR="00B828DF" w:rsidRPr="00E40B3C" w:rsidRDefault="00B828DF" w:rsidP="00B828DF">
      <w:pPr>
        <w:numPr>
          <w:ilvl w:val="0"/>
          <w:numId w:val="10"/>
        </w:numPr>
        <w:ind w:left="786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Khi M di chuyển trên cung AB lớn sao cho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1160" w:dyaOrig="380">
          <v:shape id="_x0000_i1129" type="#_x0000_t75" style="width:58.1pt;height:18.85pt" o:ole="">
            <v:imagedata r:id="rId203" o:title=""/>
          </v:shape>
          <o:OLEObject Type="Embed" ProgID="Equation.DSMT4" ShapeID="_x0000_i1129" DrawAspect="Content" ObjectID="_1588233161" r:id="rId204"/>
        </w:object>
      </w:r>
      <w:r w:rsidRPr="00E40B3C">
        <w:rPr>
          <w:rFonts w:ascii="Times New Roman" w:hAnsi="Times New Roman" w:cs="Times New Roman"/>
          <w:sz w:val="24"/>
          <w:szCs w:val="24"/>
        </w:rPr>
        <w:t>, N luôn thuộc một cung tròn cố định.</w:t>
      </w:r>
    </w:p>
    <w:p w:rsidR="00B828DF" w:rsidRPr="00E40B3C" w:rsidRDefault="00B828DF" w:rsidP="00B828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0B3C">
        <w:rPr>
          <w:rFonts w:ascii="Times New Roman" w:hAnsi="Times New Roman" w:cs="Times New Roman"/>
          <w:b/>
          <w:sz w:val="24"/>
          <w:szCs w:val="24"/>
          <w:u w:val="single"/>
        </w:rPr>
        <w:t>Lời giải:</w:t>
      </w:r>
    </w:p>
    <w:p w:rsidR="00B828DF" w:rsidRPr="00E40B3C" w:rsidRDefault="00B828DF" w:rsidP="00B828DF">
      <w:p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E40B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B0B62" wp14:editId="18207975">
            <wp:extent cx="255270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B3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828DF" w:rsidRPr="00E40B3C" w:rsidRDefault="00B828DF" w:rsidP="00B828DF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>Tứ giác ANBC là hình bình hành.</w:t>
      </w:r>
    </w:p>
    <w:p w:rsidR="00B828DF" w:rsidRPr="00E40B3C" w:rsidRDefault="00B828DF" w:rsidP="00B828DF">
      <w:p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            Xét đường tròn (O) có AB là dây,      </w:t>
      </w:r>
    </w:p>
    <w:p w:rsidR="00B828DF" w:rsidRPr="00E40B3C" w:rsidRDefault="00B828DF" w:rsidP="00B828DF">
      <w:p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940" w:dyaOrig="279">
          <v:shape id="_x0000_i1130" type="#_x0000_t75" style="width:47.15pt;height:13.9pt" o:ole="">
            <v:imagedata r:id="rId206" o:title=""/>
          </v:shape>
          <o:OLEObject Type="Embed" ProgID="Equation.DSMT4" ShapeID="_x0000_i1130" DrawAspect="Content" ObjectID="_1588233162" r:id="rId207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tại I =&gt; I là trung điểm của AB (t/ c đường kính – dây cung) </w:t>
      </w:r>
    </w:p>
    <w:p w:rsidR="00B828DF" w:rsidRPr="00E40B3C" w:rsidRDefault="00B828DF" w:rsidP="00B828DF">
      <w:p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             Xét tứ giác ANBC có I là trung điểm của AB và CN </w:t>
      </w:r>
    </w:p>
    <w:p w:rsidR="00B828DF" w:rsidRPr="00E40B3C" w:rsidRDefault="00B828DF" w:rsidP="00B828DF">
      <w:p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           =&gt; tứ giác ANBC là hình bình hành (DHNB).</w:t>
      </w:r>
    </w:p>
    <w:p w:rsidR="00B828DF" w:rsidRPr="00E40B3C" w:rsidRDefault="00B828DF" w:rsidP="00B828DF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40B3C">
        <w:rPr>
          <w:rFonts w:ascii="Times New Roman" w:hAnsi="Times New Roman" w:cs="Times New Roman"/>
          <w:b/>
          <w:position w:val="-6"/>
          <w:sz w:val="24"/>
          <w:szCs w:val="24"/>
        </w:rPr>
        <w:object w:dxaOrig="1500" w:dyaOrig="340">
          <v:shape id="_x0000_i1131" type="#_x0000_t75" style="width:75pt;height:16.9pt" o:ole="">
            <v:imagedata r:id="rId208" o:title=""/>
          </v:shape>
          <o:OLEObject Type="Embed" ProgID="Equation.DSMT4" ShapeID="_x0000_i1131" DrawAspect="Content" ObjectID="_1588233163" r:id="rId209"/>
        </w:object>
      </w:r>
      <w:r w:rsidRPr="00E40B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Xét </w:t>
      </w:r>
      <w:r w:rsidRPr="00E40B3C">
        <w:rPr>
          <w:rFonts w:ascii="Times New Roman" w:hAnsi="Times New Roman" w:cs="Times New Roman"/>
          <w:b/>
          <w:position w:val="-6"/>
          <w:sz w:val="24"/>
          <w:szCs w:val="24"/>
        </w:rPr>
        <w:object w:dxaOrig="720" w:dyaOrig="279">
          <v:shape id="_x0000_i1132" type="#_x0000_t75" style="width:36.25pt;height:13.9pt" o:ole="">
            <v:imagedata r:id="rId210" o:title=""/>
          </v:shape>
          <o:OLEObject Type="Embed" ProgID="Equation.DSMT4" ShapeID="_x0000_i1132" DrawAspect="Content" ObjectID="_1588233164" r:id="rId211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và </w:t>
      </w:r>
      <w:r w:rsidRPr="00E40B3C">
        <w:rPr>
          <w:rFonts w:ascii="Times New Roman" w:hAnsi="Times New Roman" w:cs="Times New Roman"/>
          <w:position w:val="-4"/>
          <w:sz w:val="24"/>
          <w:szCs w:val="24"/>
        </w:rPr>
        <w:object w:dxaOrig="660" w:dyaOrig="260">
          <v:shape id="_x0000_i1133" type="#_x0000_t75" style="width:32.75pt;height:12.9pt" o:ole="">
            <v:imagedata r:id="rId212" o:title=""/>
          </v:shape>
          <o:OLEObject Type="Embed" ProgID="Equation.DSMT4" ShapeID="_x0000_i1133" DrawAspect="Content" ObjectID="_1588233165" r:id="rId213"/>
        </w:object>
      </w:r>
      <w:r w:rsidRPr="00E40B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0B3C">
        <w:rPr>
          <w:rFonts w:ascii="Times New Roman" w:hAnsi="Times New Roman" w:cs="Times New Roman"/>
          <w:sz w:val="24"/>
          <w:szCs w:val="24"/>
        </w:rPr>
        <w:t>có: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b/>
          <w:position w:val="-6"/>
          <w:sz w:val="24"/>
          <w:szCs w:val="24"/>
        </w:rPr>
        <w:object w:dxaOrig="1180" w:dyaOrig="380">
          <v:shape id="_x0000_i1134" type="#_x0000_t75" style="width:59.1pt;height:18.85pt" o:ole="">
            <v:imagedata r:id="rId214" o:title=""/>
          </v:shape>
          <o:OLEObject Type="Embed" ProgID="Equation.DSMT4" ShapeID="_x0000_i1134" DrawAspect="Content" ObjectID="_1588233166" r:id="rId215"/>
        </w:object>
      </w:r>
      <w:r w:rsidRPr="00E40B3C">
        <w:rPr>
          <w:rFonts w:ascii="Times New Roman" w:hAnsi="Times New Roman" w:cs="Times New Roman"/>
          <w:sz w:val="24"/>
          <w:szCs w:val="24"/>
        </w:rPr>
        <w:t>(hai góc nội tiếp cùng chắn cung BC của (O))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b/>
          <w:position w:val="-6"/>
          <w:sz w:val="24"/>
          <w:szCs w:val="24"/>
        </w:rPr>
        <w:object w:dxaOrig="1160" w:dyaOrig="380">
          <v:shape id="_x0000_i1135" type="#_x0000_t75" style="width:58.1pt;height:18.85pt" o:ole="">
            <v:imagedata r:id="rId216" o:title=""/>
          </v:shape>
          <o:OLEObject Type="Embed" ProgID="Equation.DSMT4" ShapeID="_x0000_i1135" DrawAspect="Content" ObjectID="_1588233167" r:id="rId217"/>
        </w:object>
      </w:r>
      <w:r w:rsidRPr="00E40B3C">
        <w:rPr>
          <w:rFonts w:ascii="Times New Roman" w:hAnsi="Times New Roman" w:cs="Times New Roman"/>
          <w:sz w:val="24"/>
          <w:szCs w:val="24"/>
        </w:rPr>
        <w:t>(đối đỉnh)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position w:val="-10"/>
          <w:sz w:val="24"/>
          <w:szCs w:val="24"/>
        </w:rPr>
        <w:object w:dxaOrig="2520" w:dyaOrig="320">
          <v:shape id="_x0000_i1136" type="#_x0000_t75" style="width:126.1pt;height:15.9pt" o:ole="">
            <v:imagedata r:id="rId218" o:title=""/>
          </v:shape>
          <o:OLEObject Type="Embed" ProgID="Equation.DSMT4" ShapeID="_x0000_i1136" DrawAspect="Content" ObjectID="_1588233168" r:id="rId219"/>
        </w:objec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2799" w:dyaOrig="660">
          <v:shape id="_x0000_i1137" type="#_x0000_t75" style="width:140.05pt;height:32.75pt" o:ole="">
            <v:imagedata r:id="rId220" o:title=""/>
          </v:shape>
          <o:OLEObject Type="Embed" ProgID="Equation.DSMT4" ShapeID="_x0000_i1137" DrawAspect="Content" ObjectID="_1588233169" r:id="rId221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(vì </w:t>
      </w:r>
      <w:r w:rsidRPr="00E40B3C">
        <w:rPr>
          <w:rFonts w:ascii="Times New Roman" w:hAnsi="Times New Roman" w:cs="Times New Roman"/>
          <w:position w:val="-10"/>
          <w:sz w:val="24"/>
          <w:szCs w:val="24"/>
        </w:rPr>
        <w:object w:dxaOrig="1960" w:dyaOrig="300">
          <v:shape id="_x0000_i1138" type="#_x0000_t75" style="width:97.8pt;height:14.9pt" o:ole="">
            <v:imagedata r:id="rId222" o:title=""/>
          </v:shape>
          <o:OLEObject Type="Embed" ProgID="Equation.DSMT4" ShapeID="_x0000_i1138" DrawAspect="Content" ObjectID="_1588233170" r:id="rId223"/>
        </w:object>
      </w:r>
      <w:r w:rsidRPr="00E40B3C">
        <w:rPr>
          <w:rFonts w:ascii="Times New Roman" w:hAnsi="Times New Roman" w:cs="Times New Roman"/>
          <w:sz w:val="24"/>
          <w:szCs w:val="24"/>
        </w:rPr>
        <w:t>)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1620" w:dyaOrig="340">
          <v:shape id="_x0000_i1139" type="#_x0000_t75" style="width:80.95pt;height:16.9pt" o:ole="">
            <v:imagedata r:id="rId224" o:title=""/>
          </v:shape>
          <o:OLEObject Type="Embed" ProgID="Equation.DSMT4" ShapeID="_x0000_i1139" DrawAspect="Content" ObjectID="_1588233171" r:id="rId225"/>
        </w:object>
      </w:r>
      <w:r w:rsidRPr="00E40B3C">
        <w:rPr>
          <w:rFonts w:ascii="Times New Roman" w:hAnsi="Times New Roman" w:cs="Times New Roman"/>
          <w:sz w:val="24"/>
          <w:szCs w:val="24"/>
        </w:rPr>
        <w:t>(đpcm)</w:t>
      </w:r>
    </w:p>
    <w:p w:rsidR="00B828DF" w:rsidRPr="00E40B3C" w:rsidRDefault="00B828DF" w:rsidP="00B828DF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>Đường tròn ngoại tiếp tam giác BMN luôn tiếp xúc với một đường thẳng cố định.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40B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8F95F1" wp14:editId="3A7823C8">
            <wp:extent cx="255270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Kẻ tiếp tuyến BI’ của đường tròn ngoại tiếp tam giác BMN (I’ là giao điểm của tiếp tuyến này với MC)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1880" w:dyaOrig="380">
          <v:shape id="_x0000_i1140" type="#_x0000_t75" style="width:93.85pt;height:18.85pt" o:ole="">
            <v:imagedata r:id="rId226" o:title=""/>
          </v:shape>
          <o:OLEObject Type="Embed" ProgID="Equation.DSMT4" ShapeID="_x0000_i1140" DrawAspect="Content" ObjectID="_1588233172" r:id="rId227"/>
        </w:object>
      </w:r>
      <w:r w:rsidRPr="00E40B3C">
        <w:rPr>
          <w:rFonts w:ascii="Times New Roman" w:hAnsi="Times New Roman" w:cs="Times New Roman"/>
          <w:sz w:val="24"/>
          <w:szCs w:val="24"/>
        </w:rPr>
        <w:t>(góc tạo bởi tiếp tuyến và dây, góc nội tiếp cùng chắn cung BN) (1)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Mặt khác,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1300" w:dyaOrig="340">
          <v:shape id="_x0000_i1141" type="#_x0000_t75" style="width:65.05pt;height:16.9pt" o:ole="">
            <v:imagedata r:id="rId228" o:title=""/>
          </v:shape>
          <o:OLEObject Type="Embed" ProgID="Equation.DSMT4" ShapeID="_x0000_i1141" DrawAspect="Content" ObjectID="_1588233173" r:id="rId229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(cm ý 2) </w: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1260" w:dyaOrig="660">
          <v:shape id="_x0000_i1142" type="#_x0000_t75" style="width:63.05pt;height:32.75pt" o:ole="">
            <v:imagedata r:id="rId230" o:title=""/>
          </v:shape>
          <o:OLEObject Type="Embed" ProgID="Equation.DSMT4" ShapeID="_x0000_i1142" DrawAspect="Content" ObjectID="_1588233174" r:id="rId231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Xét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43" type="#_x0000_t75" style="width:36.25pt;height:13.9pt" o:ole="">
            <v:imagedata r:id="rId232" o:title=""/>
          </v:shape>
          <o:OLEObject Type="Embed" ProgID="Equation.DSMT4" ShapeID="_x0000_i1143" DrawAspect="Content" ObjectID="_1588233175" r:id="rId233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và </w:t>
      </w:r>
      <w:r w:rsidRPr="00E40B3C">
        <w:rPr>
          <w:rFonts w:ascii="Times New Roman" w:hAnsi="Times New Roman" w:cs="Times New Roman"/>
          <w:position w:val="-4"/>
          <w:sz w:val="24"/>
          <w:szCs w:val="24"/>
        </w:rPr>
        <w:object w:dxaOrig="660" w:dyaOrig="260">
          <v:shape id="_x0000_i1144" type="#_x0000_t75" style="width:32.75pt;height:12.9pt" o:ole="">
            <v:imagedata r:id="rId234" o:title=""/>
          </v:shape>
          <o:OLEObject Type="Embed" ProgID="Equation.DSMT4" ShapeID="_x0000_i1144" DrawAspect="Content" ObjectID="_1588233176" r:id="rId235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có: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520" w:dyaOrig="380">
          <v:shape id="_x0000_i1145" type="#_x0000_t75" style="width:25.8pt;height:18.85pt" o:ole="">
            <v:imagedata r:id="rId236" o:title=""/>
          </v:shape>
          <o:OLEObject Type="Embed" ProgID="Equation.DSMT4" ShapeID="_x0000_i1145" DrawAspect="Content" ObjectID="_1588233177" r:id="rId237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chung, </w: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1579" w:dyaOrig="660">
          <v:shape id="_x0000_i1146" type="#_x0000_t75" style="width:78.95pt;height:32.75pt" o:ole="">
            <v:imagedata r:id="rId238" o:title=""/>
          </v:shape>
          <o:OLEObject Type="Embed" ProgID="Equation.DSMT4" ShapeID="_x0000_i1146" DrawAspect="Content" ObjectID="_1588233178" r:id="rId239"/>
        </w:objec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position w:val="-10"/>
          <w:sz w:val="24"/>
          <w:szCs w:val="24"/>
        </w:rPr>
        <w:object w:dxaOrig="2460" w:dyaOrig="320">
          <v:shape id="_x0000_i1147" type="#_x0000_t75" style="width:123.15pt;height:15.9pt" o:ole="">
            <v:imagedata r:id="rId240" o:title=""/>
          </v:shape>
          <o:OLEObject Type="Embed" ProgID="Equation.DSMT4" ShapeID="_x0000_i1147" DrawAspect="Content" ObjectID="_1588233179" r:id="rId241"/>
        </w:objec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1620" w:dyaOrig="380">
          <v:shape id="_x0000_i1148" type="#_x0000_t75" style="width:80.95pt;height:18.85pt" o:ole="">
            <v:imagedata r:id="rId242" o:title=""/>
          </v:shape>
          <o:OLEObject Type="Embed" ProgID="Equation.DSMT4" ShapeID="_x0000_i1148" DrawAspect="Content" ObjectID="_1588233180" r:id="rId243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(hai góc tương ứng) (2)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Từ (1), (2) =&gt;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1680" w:dyaOrig="380">
          <v:shape id="_x0000_i1149" type="#_x0000_t75" style="width:83.9pt;height:18.85pt" o:ole="">
            <v:imagedata r:id="rId244" o:title=""/>
          </v:shape>
          <o:OLEObject Type="Embed" ProgID="Equation.DSMT4" ShapeID="_x0000_i1149" DrawAspect="Content" ObjectID="_1588233181" r:id="rId245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=&gt; BI’ trùng BI =&gt; BI là tiếp tuyến tại B của đường tròn ngoại tiếp tam giác BMN.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Do A, B cố định =&gt; I cố định =&gt; BI cố định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Vậy khi M di chuyển trên cung lớn AB thì đường tròn ngoại tiếp tam giác BMN luôn tiếp xúc với đường thẳng BI cố định.</w:t>
      </w:r>
    </w:p>
    <w:p w:rsidR="00B828DF" w:rsidRPr="00E40B3C" w:rsidRDefault="00B828DF" w:rsidP="00B828DF">
      <w:pPr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Khi M di chuyển trên cung AB lớn sao cho </w:t>
      </w:r>
      <w:r w:rsidRPr="00E40B3C">
        <w:rPr>
          <w:rFonts w:ascii="Times New Roman" w:hAnsi="Times New Roman" w:cs="Times New Roman"/>
          <w:b/>
          <w:position w:val="-6"/>
          <w:sz w:val="24"/>
          <w:szCs w:val="24"/>
        </w:rPr>
        <w:object w:dxaOrig="1160" w:dyaOrig="380">
          <v:shape id="_x0000_i1150" type="#_x0000_t75" style="width:58.1pt;height:18.85pt" o:ole="">
            <v:imagedata r:id="rId203" o:title=""/>
          </v:shape>
          <o:OLEObject Type="Embed" ProgID="Equation.DSMT4" ShapeID="_x0000_i1150" DrawAspect="Content" ObjectID="_1588233182" r:id="rId246"/>
        </w:object>
      </w:r>
      <w:r w:rsidRPr="00E40B3C">
        <w:rPr>
          <w:rFonts w:ascii="Times New Roman" w:hAnsi="Times New Roman" w:cs="Times New Roman"/>
          <w:b/>
          <w:sz w:val="24"/>
          <w:szCs w:val="24"/>
        </w:rPr>
        <w:t>, N luôn thuộc một cung tròn cố định.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40B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8F37B" wp14:editId="3C61B8F5">
            <wp:extent cx="3286125" cy="2762250"/>
            <wp:effectExtent l="0" t="0" r="0" b="0"/>
            <wp:docPr id="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2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Ta có: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1160" w:dyaOrig="380">
          <v:shape id="_x0000_i1151" type="#_x0000_t75" style="width:58.1pt;height:18.85pt" o:ole="">
            <v:imagedata r:id="rId248" o:title=""/>
          </v:shape>
          <o:OLEObject Type="Embed" ProgID="Equation.DSMT4" ShapeID="_x0000_i1151" DrawAspect="Content" ObjectID="_1588233183" r:id="rId249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mà </w: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1820" w:dyaOrig="620">
          <v:shape id="_x0000_i1152" type="#_x0000_t75" style="width:90.85pt;height:30.8pt" o:ole="">
            <v:imagedata r:id="rId250" o:title=""/>
          </v:shape>
          <o:OLEObject Type="Embed" ProgID="Equation.DSMT4" ShapeID="_x0000_i1152" DrawAspect="Content" ObjectID="_1588233184" r:id="rId251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(tính chất góc nội tiếp) </w:t>
      </w:r>
    </w:p>
    <w:p w:rsidR="00B828DF" w:rsidRPr="00E40B3C" w:rsidRDefault="00365139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1780" w:dyaOrig="360">
          <v:shape id="_x0000_i1153" type="#_x0000_t75" style="width:88.9pt;height:17.9pt" o:ole="">
            <v:imagedata r:id="rId252" o:title=""/>
          </v:shape>
          <o:OLEObject Type="Embed" ProgID="Equation.DSMT4" ShapeID="_x0000_i1153" DrawAspect="Content" ObjectID="_1588233185" r:id="rId253"/>
        </w:objec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Xét đường tròn (O) có: </w:t>
      </w:r>
      <w:r w:rsidR="00365139" w:rsidRPr="00E40B3C">
        <w:rPr>
          <w:rFonts w:ascii="Times New Roman" w:hAnsi="Times New Roman" w:cs="Times New Roman"/>
          <w:position w:val="-6"/>
          <w:sz w:val="24"/>
          <w:szCs w:val="24"/>
        </w:rPr>
        <w:object w:dxaOrig="3120" w:dyaOrig="360">
          <v:shape id="_x0000_i1154" type="#_x0000_t75" style="width:155.9pt;height:17.9pt" o:ole="">
            <v:imagedata r:id="rId254" o:title=""/>
          </v:shape>
          <o:OLEObject Type="Embed" ProgID="Equation.DSMT4" ShapeID="_x0000_i1154" DrawAspect="Content" ObjectID="_1588233186" r:id="rId255"/>
        </w:object>
      </w:r>
    </w:p>
    <w:p w:rsidR="00B828DF" w:rsidRPr="00E40B3C" w:rsidRDefault="00365139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155" type="#_x0000_t75" style="width:102.8pt;height:30.8pt" o:ole="">
            <v:imagedata r:id="rId256" o:title=""/>
          </v:shape>
          <o:OLEObject Type="Embed" ProgID="Equation.DSMT4" ShapeID="_x0000_i1155" DrawAspect="Content" ObjectID="_1588233187" r:id="rId257"/>
        </w:object>
      </w:r>
      <w:r w:rsidRPr="00E40B3C">
        <w:rPr>
          <w:rFonts w:ascii="Times New Roman" w:hAnsi="Times New Roman" w:cs="Times New Roman"/>
          <w:position w:val="-24"/>
          <w:sz w:val="24"/>
          <w:szCs w:val="24"/>
        </w:rPr>
        <w:object w:dxaOrig="1600" w:dyaOrig="620">
          <v:shape id="_x0000_i1156" type="#_x0000_t75" style="width:79.45pt;height:30.8pt" o:ole="">
            <v:imagedata r:id="rId258" o:title=""/>
          </v:shape>
          <o:OLEObject Type="Embed" ProgID="Equation.DSMT4" ShapeID="_x0000_i1156" DrawAspect="Content" ObjectID="_1588233188" r:id="rId259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(t/c góc nội tiếp)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2260" w:dyaOrig="380">
          <v:shape id="_x0000_i1157" type="#_x0000_t75" style="width:113.2pt;height:18.85pt" o:ole="">
            <v:imagedata r:id="rId260" o:title=""/>
          </v:shape>
          <o:OLEObject Type="Embed" ProgID="Equation.DSMT4" ShapeID="_x0000_i1157" DrawAspect="Content" ObjectID="_1588233189" r:id="rId261"/>
        </w:object>
      </w:r>
      <w:r w:rsidRPr="00E40B3C">
        <w:rPr>
          <w:rFonts w:ascii="Times New Roman" w:hAnsi="Times New Roman" w:cs="Times New Roman"/>
          <w:sz w:val="24"/>
          <w:szCs w:val="24"/>
        </w:rPr>
        <w:t>(hai góc đối của hbh ANBC)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Do </w:t>
      </w:r>
      <w:r w:rsidRPr="00E40B3C">
        <w:rPr>
          <w:rFonts w:ascii="Times New Roman" w:hAnsi="Times New Roman" w:cs="Times New Roman"/>
          <w:position w:val="-6"/>
          <w:sz w:val="24"/>
          <w:szCs w:val="24"/>
        </w:rPr>
        <w:object w:dxaOrig="1219" w:dyaOrig="380">
          <v:shape id="_x0000_i1158" type="#_x0000_t75" style="width:61.1pt;height:18.85pt" o:ole="">
            <v:imagedata r:id="rId262" o:title=""/>
          </v:shape>
          <o:OLEObject Type="Embed" ProgID="Equation.DSMT4" ShapeID="_x0000_i1158" DrawAspect="Content" ObjectID="_1588233190" r:id="rId263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không đổi.</w:t>
      </w:r>
    </w:p>
    <w:p w:rsidR="00B828DF" w:rsidRPr="00E40B3C" w:rsidRDefault="00B828DF" w:rsidP="00B828D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 xml:space="preserve">N thuộc cung chứa góc </w:t>
      </w:r>
      <w:r w:rsidRPr="00E40B3C">
        <w:rPr>
          <w:rFonts w:ascii="Times New Roman" w:hAnsi="Times New Roman" w:cs="Times New Roman"/>
          <w:position w:val="-4"/>
          <w:sz w:val="24"/>
          <w:szCs w:val="24"/>
        </w:rPr>
        <w:object w:dxaOrig="499" w:dyaOrig="320">
          <v:shape id="_x0000_i1159" type="#_x0000_t75" style="width:24.85pt;height:15.9pt" o:ole="">
            <v:imagedata r:id="rId264" o:title=""/>
          </v:shape>
          <o:OLEObject Type="Embed" ProgID="Equation.DSMT4" ShapeID="_x0000_i1159" DrawAspect="Content" ObjectID="_1588233191" r:id="rId265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dưng trên đoạn AB cố định (nằm cùng phía cung lớn AB của đường tròn (O) đối với AB)</w:t>
      </w:r>
    </w:p>
    <w:p w:rsidR="00B828DF" w:rsidRPr="00E40B3C" w:rsidRDefault="00B828DF" w:rsidP="00B828D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Vậy khi M di chuyển trên cung lớn AB thì N di chuyển trên cung tròn cố định.</w:t>
      </w:r>
    </w:p>
    <w:p w:rsidR="00B828DF" w:rsidRPr="00E40B3C" w:rsidRDefault="00B828DF" w:rsidP="00B828D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65139" w:rsidRPr="00E40B3C" w:rsidRDefault="00365139" w:rsidP="00365139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b/>
          <w:sz w:val="24"/>
          <w:szCs w:val="24"/>
        </w:rPr>
        <w:t xml:space="preserve">Câu V: </w:t>
      </w:r>
      <w:r w:rsidRPr="00E40B3C">
        <w:rPr>
          <w:rFonts w:ascii="Times New Roman" w:hAnsi="Times New Roman" w:cs="Times New Roman"/>
          <w:sz w:val="24"/>
          <w:szCs w:val="24"/>
        </w:rPr>
        <w:t xml:space="preserve">(0,5 điểm) Giải phương trình: </w:t>
      </w:r>
      <w:r w:rsidRPr="00E40B3C">
        <w:rPr>
          <w:rFonts w:ascii="Times New Roman" w:hAnsi="Times New Roman" w:cs="Times New Roman"/>
          <w:position w:val="-8"/>
          <w:sz w:val="24"/>
          <w:szCs w:val="24"/>
        </w:rPr>
        <w:object w:dxaOrig="3220" w:dyaOrig="400">
          <v:shape id="_x0000_i1160" type="#_x0000_t75" style="width:160.9pt;height:19.85pt" o:ole="">
            <v:imagedata r:id="rId38" o:title=""/>
          </v:shape>
          <o:OLEObject Type="Embed" ProgID="Equation.DSMT4" ShapeID="_x0000_i1160" DrawAspect="Content" ObjectID="_1588233192" r:id="rId266"/>
        </w:object>
      </w:r>
      <w:r w:rsidRPr="00E40B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139" w:rsidRPr="00E40B3C" w:rsidRDefault="0007041E" w:rsidP="00A6665B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40B3C">
        <w:rPr>
          <w:rFonts w:ascii="Times New Roman" w:hAnsi="Times New Roman" w:cs="Times New Roman"/>
          <w:sz w:val="24"/>
          <w:szCs w:val="24"/>
        </w:rPr>
        <w:t>Hướng dẫn:</w:t>
      </w:r>
    </w:p>
    <w:p w:rsidR="00365139" w:rsidRPr="00E40B3C" w:rsidRDefault="00365139" w:rsidP="00365139">
      <w:pPr>
        <w:tabs>
          <w:tab w:val="left" w:pos="7088"/>
        </w:tabs>
        <w:spacing w:after="0"/>
      </w:pPr>
      <w:r w:rsidRPr="00E40B3C">
        <w:t xml:space="preserve">Điều kiện:    </w:t>
      </w:r>
      <w:r w:rsidRPr="00E40B3C">
        <w:rPr>
          <w:position w:val="-24"/>
        </w:rPr>
        <w:object w:dxaOrig="940" w:dyaOrig="620">
          <v:shape id="_x0000_i1161" type="#_x0000_t75" style="width:47.15pt;height:30.8pt" o:ole="">
            <v:imagedata r:id="rId267" o:title=""/>
          </v:shape>
          <o:OLEObject Type="Embed" ProgID="Equation.DSMT4" ShapeID="_x0000_i1161" DrawAspect="Content" ObjectID="_1588233193" r:id="rId268"/>
        </w:object>
      </w:r>
      <w:r w:rsidRPr="00E40B3C">
        <w:t xml:space="preserve"> . </w:t>
      </w:r>
    </w:p>
    <w:p w:rsidR="00365139" w:rsidRPr="00E40B3C" w:rsidRDefault="00365139" w:rsidP="00365139">
      <w:pPr>
        <w:tabs>
          <w:tab w:val="left" w:pos="7088"/>
        </w:tabs>
        <w:spacing w:after="0"/>
      </w:pPr>
      <w:r w:rsidRPr="00E40B3C">
        <w:t>Ta có:</w:t>
      </w:r>
    </w:p>
    <w:p w:rsidR="00365139" w:rsidRPr="00E40B3C" w:rsidRDefault="00365139" w:rsidP="00365139">
      <w:pPr>
        <w:tabs>
          <w:tab w:val="left" w:pos="7088"/>
        </w:tabs>
        <w:spacing w:after="0"/>
        <w:ind w:left="1440"/>
      </w:pPr>
      <w:r w:rsidRPr="00E40B3C">
        <w:rPr>
          <w:position w:val="-8"/>
        </w:rPr>
        <w:object w:dxaOrig="3240" w:dyaOrig="400">
          <v:shape id="_x0000_i1162" type="#_x0000_t75" style="width:161.9pt;height:20.35pt" o:ole="">
            <v:imagedata r:id="rId269" o:title=""/>
          </v:shape>
          <o:OLEObject Type="Embed" ProgID="Equation.DSMT4" ShapeID="_x0000_i1162" DrawAspect="Content" ObjectID="_1588233194" r:id="rId270"/>
        </w:object>
      </w:r>
    </w:p>
    <w:p w:rsidR="00365139" w:rsidRPr="00E40B3C" w:rsidRDefault="00365139" w:rsidP="00365139">
      <w:pPr>
        <w:pStyle w:val="MTDisplayEquation"/>
        <w:spacing w:after="0"/>
      </w:pPr>
      <w:r w:rsidRPr="00E40B3C">
        <w:t xml:space="preserve">                   </w:t>
      </w:r>
      <w:r w:rsidRPr="00E40B3C">
        <w:rPr>
          <w:position w:val="-64"/>
        </w:rPr>
        <w:object w:dxaOrig="4459" w:dyaOrig="1320">
          <v:shape id="_x0000_i1163" type="#_x0000_t75" style="width:222.95pt;height:66.05pt" o:ole="">
            <v:imagedata r:id="rId271" o:title=""/>
          </v:shape>
          <o:OLEObject Type="Embed" ProgID="Equation.DSMT4" ShapeID="_x0000_i1163" DrawAspect="Content" ObjectID="_1588233195" r:id="rId272"/>
        </w:object>
      </w:r>
      <w:r w:rsidRPr="00E40B3C">
        <w:t xml:space="preserve"> </w:t>
      </w:r>
    </w:p>
    <w:p w:rsidR="00365139" w:rsidRPr="00E40B3C" w:rsidRDefault="00365139" w:rsidP="00365139">
      <w:pPr>
        <w:spacing w:after="0"/>
      </w:pPr>
      <w:r w:rsidRPr="00E40B3C">
        <w:t xml:space="preserve">Đặt </w:t>
      </w:r>
      <w:r w:rsidRPr="00E40B3C">
        <w:rPr>
          <w:position w:val="-14"/>
        </w:rPr>
        <w:object w:dxaOrig="2180" w:dyaOrig="420">
          <v:shape id="_x0000_i1164" type="#_x0000_t75" style="width:108.75pt;height:20.85pt" o:ole="">
            <v:imagedata r:id="rId273" o:title=""/>
          </v:shape>
          <o:OLEObject Type="Embed" ProgID="Equation.DSMT4" ShapeID="_x0000_i1164" DrawAspect="Content" ObjectID="_1588233196" r:id="rId274"/>
        </w:object>
      </w:r>
      <w:r w:rsidRPr="00E40B3C">
        <w:t>. Khi đó, phương trình trên trở thành:</w:t>
      </w:r>
    </w:p>
    <w:p w:rsidR="00365139" w:rsidRPr="00E40B3C" w:rsidRDefault="00365139" w:rsidP="00365139">
      <w:pPr>
        <w:pStyle w:val="MTDisplayEquation"/>
        <w:spacing w:after="0"/>
      </w:pPr>
      <w:r w:rsidRPr="00E40B3C">
        <w:t xml:space="preserve">                                 </w:t>
      </w:r>
      <w:r w:rsidRPr="00E40B3C">
        <w:rPr>
          <w:position w:val="-6"/>
        </w:rPr>
        <w:object w:dxaOrig="1320" w:dyaOrig="320">
          <v:shape id="_x0000_i1165" type="#_x0000_t75" style="width:66.05pt;height:15.9pt" o:ole="">
            <v:imagedata r:id="rId275" o:title=""/>
          </v:shape>
          <o:OLEObject Type="Embed" ProgID="Equation.DSMT4" ShapeID="_x0000_i1165" DrawAspect="Content" ObjectID="_1588233197" r:id="rId276"/>
        </w:object>
      </w:r>
      <w:r w:rsidRPr="00E40B3C">
        <w:t xml:space="preserve"> </w:t>
      </w:r>
    </w:p>
    <w:p w:rsidR="00365139" w:rsidRPr="00E40B3C" w:rsidRDefault="00365139" w:rsidP="00365139">
      <w:pPr>
        <w:pStyle w:val="MTDisplayEquation"/>
        <w:spacing w:after="0"/>
      </w:pPr>
      <w:r w:rsidRPr="00E40B3C">
        <w:t xml:space="preserve">                         </w:t>
      </w:r>
      <w:r w:rsidRPr="00E40B3C">
        <w:rPr>
          <w:position w:val="-70"/>
        </w:rPr>
        <w:object w:dxaOrig="2520" w:dyaOrig="1520">
          <v:shape id="_x0000_i1166" type="#_x0000_t75" style="width:126.1pt;height:75.95pt" o:ole="">
            <v:imagedata r:id="rId277" o:title=""/>
          </v:shape>
          <o:OLEObject Type="Embed" ProgID="Equation.DSMT4" ShapeID="_x0000_i1166" DrawAspect="Content" ObjectID="_1588233198" r:id="rId278"/>
        </w:object>
      </w:r>
    </w:p>
    <w:p w:rsidR="00365139" w:rsidRPr="00E40B3C" w:rsidRDefault="00365139" w:rsidP="00365139">
      <w:pPr>
        <w:pStyle w:val="MTDisplayEquation"/>
        <w:spacing w:after="0"/>
      </w:pPr>
      <w:r w:rsidRPr="00E40B3C">
        <w:t xml:space="preserve">Giá trị </w:t>
      </w:r>
      <w:r w:rsidRPr="00E40B3C">
        <w:rPr>
          <w:position w:val="-6"/>
        </w:rPr>
        <w:object w:dxaOrig="499" w:dyaOrig="279">
          <v:shape id="_x0000_i1167" type="#_x0000_t75" style="width:24.85pt;height:14.4pt" o:ole="">
            <v:imagedata r:id="rId279" o:title=""/>
          </v:shape>
          <o:OLEObject Type="Embed" ProgID="Equation.DSMT4" ShapeID="_x0000_i1167" DrawAspect="Content" ObjectID="_1588233199" r:id="rId280"/>
        </w:object>
      </w:r>
      <w:r w:rsidRPr="00E40B3C">
        <w:t xml:space="preserve"> thỏa mãn điều kiện nên nhận, giá trị </w:t>
      </w:r>
      <w:r w:rsidRPr="00E40B3C">
        <w:rPr>
          <w:position w:val="-6"/>
        </w:rPr>
        <w:object w:dxaOrig="639" w:dyaOrig="279">
          <v:shape id="_x0000_i1168" type="#_x0000_t75" style="width:32.3pt;height:14.4pt" o:ole="">
            <v:imagedata r:id="rId281" o:title=""/>
          </v:shape>
          <o:OLEObject Type="Embed" ProgID="Equation.DSMT4" ShapeID="_x0000_i1168" DrawAspect="Content" ObjectID="_1588233200" r:id="rId282"/>
        </w:object>
      </w:r>
      <w:r w:rsidRPr="00E40B3C">
        <w:t xml:space="preserve"> không thỏa mãn điều kiện nên loại.</w:t>
      </w:r>
    </w:p>
    <w:p w:rsidR="00365139" w:rsidRPr="00E40B3C" w:rsidRDefault="00365139" w:rsidP="00365139">
      <w:pPr>
        <w:spacing w:after="0"/>
      </w:pPr>
      <w:r w:rsidRPr="00E40B3C">
        <w:t xml:space="preserve">Với </w:t>
      </w:r>
      <w:r w:rsidRPr="00E40B3C">
        <w:rPr>
          <w:position w:val="-6"/>
        </w:rPr>
        <w:object w:dxaOrig="499" w:dyaOrig="279">
          <v:shape id="_x0000_i1169" type="#_x0000_t75" style="width:24.85pt;height:14.4pt" o:ole="">
            <v:imagedata r:id="rId279" o:title=""/>
          </v:shape>
          <o:OLEObject Type="Embed" ProgID="Equation.DSMT4" ShapeID="_x0000_i1169" DrawAspect="Content" ObjectID="_1588233201" r:id="rId283"/>
        </w:object>
      </w:r>
      <w:r w:rsidRPr="00E40B3C">
        <w:t xml:space="preserve">, ta có: </w:t>
      </w:r>
      <w:r w:rsidRPr="00E40B3C">
        <w:rPr>
          <w:position w:val="-8"/>
        </w:rPr>
        <w:object w:dxaOrig="1560" w:dyaOrig="360">
          <v:shape id="_x0000_i1170" type="#_x0000_t75" style="width:77.95pt;height:17.9pt" o:ole="">
            <v:imagedata r:id="rId284" o:title=""/>
          </v:shape>
          <o:OLEObject Type="Embed" ProgID="Equation.DSMT4" ShapeID="_x0000_i1170" DrawAspect="Content" ObjectID="_1588233202" r:id="rId285"/>
        </w:object>
      </w:r>
    </w:p>
    <w:p w:rsidR="00365139" w:rsidRPr="00E40B3C" w:rsidRDefault="00365139" w:rsidP="00365139">
      <w:pPr>
        <w:spacing w:after="0"/>
      </w:pPr>
      <w:r w:rsidRPr="00E40B3C">
        <w:tab/>
        <w:t xml:space="preserve">            </w:t>
      </w:r>
      <w:r w:rsidRPr="00E40B3C">
        <w:rPr>
          <w:position w:val="-64"/>
        </w:rPr>
        <w:object w:dxaOrig="2160" w:dyaOrig="1520">
          <v:shape id="_x0000_i1171" type="#_x0000_t75" style="width:108.25pt;height:75.95pt" o:ole="">
            <v:imagedata r:id="rId286" o:title=""/>
          </v:shape>
          <o:OLEObject Type="Embed" ProgID="Equation.DSMT4" ShapeID="_x0000_i1171" DrawAspect="Content" ObjectID="_1588233203" r:id="rId287"/>
        </w:object>
      </w:r>
      <w:r w:rsidRPr="00E40B3C">
        <w:t xml:space="preserve"> </w:t>
      </w:r>
    </w:p>
    <w:p w:rsidR="00365139" w:rsidRPr="00E40B3C" w:rsidRDefault="00365139" w:rsidP="00365139">
      <w:pPr>
        <w:spacing w:after="0"/>
      </w:pPr>
      <w:r w:rsidRPr="00E40B3C">
        <w:t xml:space="preserve">Vậy phương trình đã cho có tập nghiệm là </w:t>
      </w:r>
      <w:r w:rsidRPr="00E40B3C">
        <w:rPr>
          <w:position w:val="-14"/>
        </w:rPr>
        <w:object w:dxaOrig="720" w:dyaOrig="400">
          <v:shape id="_x0000_i1172" type="#_x0000_t75" style="width:36.25pt;height:20.35pt" o:ole="">
            <v:imagedata r:id="rId288" o:title=""/>
          </v:shape>
          <o:OLEObject Type="Embed" ProgID="Equation.DSMT4" ShapeID="_x0000_i1172" DrawAspect="Content" ObjectID="_1588233204" r:id="rId289"/>
        </w:object>
      </w:r>
      <w:r w:rsidRPr="00E40B3C">
        <w:t xml:space="preserve"> </w:t>
      </w:r>
    </w:p>
    <w:p w:rsidR="00365139" w:rsidRPr="00E40B3C" w:rsidRDefault="00365139" w:rsidP="00365139">
      <w:pPr>
        <w:tabs>
          <w:tab w:val="left" w:pos="7088"/>
        </w:tabs>
        <w:spacing w:after="0"/>
      </w:pPr>
    </w:p>
    <w:sectPr w:rsidR="00365139" w:rsidRPr="00E40B3C" w:rsidSect="00A6665B">
      <w:footerReference w:type="default" r:id="rId290"/>
      <w:pgSz w:w="12240" w:h="15840"/>
      <w:pgMar w:top="1440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CF0" w:rsidRDefault="00D65CF0" w:rsidP="00271C06">
      <w:pPr>
        <w:spacing w:after="0" w:line="240" w:lineRule="auto"/>
      </w:pPr>
      <w:r>
        <w:separator/>
      </w:r>
    </w:p>
  </w:endnote>
  <w:endnote w:type="continuationSeparator" w:id="0">
    <w:p w:rsidR="00D65CF0" w:rsidRDefault="00D65CF0" w:rsidP="0027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674262"/>
      <w:docPartObj>
        <w:docPartGallery w:val="Page Numbers (Bottom of Page)"/>
        <w:docPartUnique/>
      </w:docPartObj>
    </w:sdtPr>
    <w:sdtEndPr/>
    <w:sdtContent>
      <w:p w:rsidR="00D77F76" w:rsidRDefault="00D77F76" w:rsidP="00886EBB">
        <w:pPr>
          <w:pStyle w:val="Footer"/>
        </w:pPr>
        <w:r>
          <w:rPr>
            <w:b/>
          </w:rPr>
          <w:tab/>
        </w:r>
        <w:r>
          <w:rPr>
            <w:b/>
          </w:rPr>
          <w:tab/>
        </w:r>
        <w:r>
          <w:rPr>
            <w:b/>
          </w:rP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40B3C" w:rsidRPr="00E40B3C">
          <w:rPr>
            <w:noProof/>
            <w:lang w:val="vi-VN"/>
          </w:rPr>
          <w:t>2</w:t>
        </w:r>
        <w:r>
          <w:fldChar w:fldCharType="end"/>
        </w:r>
      </w:p>
    </w:sdtContent>
  </w:sdt>
  <w:p w:rsidR="00D77F76" w:rsidRDefault="00D77F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CF0" w:rsidRDefault="00D65CF0" w:rsidP="00271C06">
      <w:pPr>
        <w:spacing w:after="0" w:line="240" w:lineRule="auto"/>
      </w:pPr>
      <w:r>
        <w:separator/>
      </w:r>
    </w:p>
  </w:footnote>
  <w:footnote w:type="continuationSeparator" w:id="0">
    <w:p w:rsidR="00D65CF0" w:rsidRDefault="00D65CF0" w:rsidP="00271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B85"/>
    <w:multiLevelType w:val="hybridMultilevel"/>
    <w:tmpl w:val="72B60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400F8"/>
    <w:multiLevelType w:val="hybridMultilevel"/>
    <w:tmpl w:val="6C241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316E2"/>
    <w:multiLevelType w:val="hybridMultilevel"/>
    <w:tmpl w:val="E286B01A"/>
    <w:lvl w:ilvl="0" w:tplc="7E866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6C5D07"/>
    <w:multiLevelType w:val="hybridMultilevel"/>
    <w:tmpl w:val="C180E4C2"/>
    <w:lvl w:ilvl="0" w:tplc="3476FC62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611DC6"/>
    <w:multiLevelType w:val="hybridMultilevel"/>
    <w:tmpl w:val="D0BAE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36303"/>
    <w:multiLevelType w:val="hybridMultilevel"/>
    <w:tmpl w:val="E29C3584"/>
    <w:lvl w:ilvl="0" w:tplc="2DE04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861FCA"/>
    <w:multiLevelType w:val="hybridMultilevel"/>
    <w:tmpl w:val="1640E2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65B63E58"/>
    <w:multiLevelType w:val="hybridMultilevel"/>
    <w:tmpl w:val="1640E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3E398C"/>
    <w:multiLevelType w:val="hybridMultilevel"/>
    <w:tmpl w:val="A7889786"/>
    <w:lvl w:ilvl="0" w:tplc="9E50D846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F57C84"/>
    <w:multiLevelType w:val="hybridMultilevel"/>
    <w:tmpl w:val="43E04DEC"/>
    <w:lvl w:ilvl="0" w:tplc="C30C4B9E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F52A36"/>
    <w:multiLevelType w:val="hybridMultilevel"/>
    <w:tmpl w:val="6C241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10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80A"/>
    <w:rsid w:val="00022B66"/>
    <w:rsid w:val="0007041E"/>
    <w:rsid w:val="00076FFE"/>
    <w:rsid w:val="00143D74"/>
    <w:rsid w:val="001A5C17"/>
    <w:rsid w:val="00271C06"/>
    <w:rsid w:val="0031464A"/>
    <w:rsid w:val="00365139"/>
    <w:rsid w:val="0045667D"/>
    <w:rsid w:val="004862C9"/>
    <w:rsid w:val="00500A6F"/>
    <w:rsid w:val="005668B5"/>
    <w:rsid w:val="0059331B"/>
    <w:rsid w:val="0059480A"/>
    <w:rsid w:val="00764C3D"/>
    <w:rsid w:val="00835686"/>
    <w:rsid w:val="00845D8A"/>
    <w:rsid w:val="00886EBB"/>
    <w:rsid w:val="008B4FFA"/>
    <w:rsid w:val="009B505D"/>
    <w:rsid w:val="00A6665B"/>
    <w:rsid w:val="00AA3F9E"/>
    <w:rsid w:val="00B828DF"/>
    <w:rsid w:val="00BA49F3"/>
    <w:rsid w:val="00D65935"/>
    <w:rsid w:val="00D65CF0"/>
    <w:rsid w:val="00D77F76"/>
    <w:rsid w:val="00DA77F1"/>
    <w:rsid w:val="00DD50CE"/>
    <w:rsid w:val="00DD5991"/>
    <w:rsid w:val="00E40B3C"/>
    <w:rsid w:val="00EA3CD8"/>
    <w:rsid w:val="00F10C22"/>
    <w:rsid w:val="00F3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06"/>
  </w:style>
  <w:style w:type="paragraph" w:styleId="Footer">
    <w:name w:val="footer"/>
    <w:basedOn w:val="Normal"/>
    <w:link w:val="FooterChar"/>
    <w:uiPriority w:val="99"/>
    <w:unhideWhenUsed/>
    <w:rsid w:val="00271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06"/>
  </w:style>
  <w:style w:type="paragraph" w:styleId="BalloonText">
    <w:name w:val="Balloon Text"/>
    <w:basedOn w:val="Normal"/>
    <w:link w:val="BalloonTextChar"/>
    <w:uiPriority w:val="99"/>
    <w:semiHidden/>
    <w:unhideWhenUsed/>
    <w:rsid w:val="009B5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9F3"/>
    <w:pPr>
      <w:spacing w:after="200" w:line="276" w:lineRule="auto"/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365139"/>
    <w:pPr>
      <w:tabs>
        <w:tab w:val="center" w:pos="4700"/>
        <w:tab w:val="right" w:pos="9400"/>
      </w:tabs>
      <w:spacing w:after="200" w:line="276" w:lineRule="auto"/>
    </w:pPr>
    <w:rPr>
      <w:rFonts w:ascii="Times New Roman" w:hAnsi="Times New Roman"/>
      <w:sz w:val="24"/>
    </w:rPr>
  </w:style>
  <w:style w:type="character" w:customStyle="1" w:styleId="MTDisplayEquationChar">
    <w:name w:val="MTDisplayEquation Char"/>
    <w:basedOn w:val="DefaultParagraphFont"/>
    <w:link w:val="MTDisplayEquation"/>
    <w:rsid w:val="00365139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06"/>
  </w:style>
  <w:style w:type="paragraph" w:styleId="Footer">
    <w:name w:val="footer"/>
    <w:basedOn w:val="Normal"/>
    <w:link w:val="FooterChar"/>
    <w:uiPriority w:val="99"/>
    <w:unhideWhenUsed/>
    <w:rsid w:val="00271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06"/>
  </w:style>
  <w:style w:type="paragraph" w:styleId="BalloonText">
    <w:name w:val="Balloon Text"/>
    <w:basedOn w:val="Normal"/>
    <w:link w:val="BalloonTextChar"/>
    <w:uiPriority w:val="99"/>
    <w:semiHidden/>
    <w:unhideWhenUsed/>
    <w:rsid w:val="009B5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9F3"/>
    <w:pPr>
      <w:spacing w:after="200" w:line="276" w:lineRule="auto"/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365139"/>
    <w:pPr>
      <w:tabs>
        <w:tab w:val="center" w:pos="4700"/>
        <w:tab w:val="right" w:pos="9400"/>
      </w:tabs>
      <w:spacing w:after="200" w:line="276" w:lineRule="auto"/>
    </w:pPr>
    <w:rPr>
      <w:rFonts w:ascii="Times New Roman" w:hAnsi="Times New Roman"/>
      <w:sz w:val="24"/>
    </w:rPr>
  </w:style>
  <w:style w:type="character" w:customStyle="1" w:styleId="MTDisplayEquationChar">
    <w:name w:val="MTDisplayEquation Char"/>
    <w:basedOn w:val="DefaultParagraphFont"/>
    <w:link w:val="MTDisplayEquation"/>
    <w:rsid w:val="003651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2.bin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99.bin"/><Relationship Id="rId205" Type="http://schemas.openxmlformats.org/officeDocument/2006/relationships/image" Target="media/image91.emf"/><Relationship Id="rId226" Type="http://schemas.openxmlformats.org/officeDocument/2006/relationships/image" Target="media/image102.wmf"/><Relationship Id="rId247" Type="http://schemas.openxmlformats.org/officeDocument/2006/relationships/image" Target="media/image112.emf"/><Relationship Id="rId107" Type="http://schemas.openxmlformats.org/officeDocument/2006/relationships/image" Target="media/image46.wmf"/><Relationship Id="rId268" Type="http://schemas.openxmlformats.org/officeDocument/2006/relationships/oleObject" Target="embeddings/oleObject139.bin"/><Relationship Id="rId289" Type="http://schemas.openxmlformats.org/officeDocument/2006/relationships/oleObject" Target="embeddings/oleObject1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5" Type="http://schemas.openxmlformats.org/officeDocument/2006/relationships/image" Target="media/image40.wmf"/><Relationship Id="rId160" Type="http://schemas.openxmlformats.org/officeDocument/2006/relationships/image" Target="media/image71.wmf"/><Relationship Id="rId181" Type="http://schemas.openxmlformats.org/officeDocument/2006/relationships/oleObject" Target="embeddings/oleObject94.bin"/><Relationship Id="rId216" Type="http://schemas.openxmlformats.org/officeDocument/2006/relationships/image" Target="media/image97.wmf"/><Relationship Id="rId237" Type="http://schemas.openxmlformats.org/officeDocument/2006/relationships/oleObject" Target="embeddings/oleObject123.bin"/><Relationship Id="rId258" Type="http://schemas.openxmlformats.org/officeDocument/2006/relationships/image" Target="media/image118.wmf"/><Relationship Id="rId279" Type="http://schemas.openxmlformats.org/officeDocument/2006/relationships/image" Target="media/image128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290" Type="http://schemas.openxmlformats.org/officeDocument/2006/relationships/footer" Target="footer1.xml"/><Relationship Id="rId85" Type="http://schemas.openxmlformats.org/officeDocument/2006/relationships/image" Target="media/image36.wmf"/><Relationship Id="rId150" Type="http://schemas.openxmlformats.org/officeDocument/2006/relationships/image" Target="media/image66.wmf"/><Relationship Id="rId171" Type="http://schemas.openxmlformats.org/officeDocument/2006/relationships/image" Target="media/image76.wmf"/><Relationship Id="rId192" Type="http://schemas.openxmlformats.org/officeDocument/2006/relationships/image" Target="media/image86.wmf"/><Relationship Id="rId206" Type="http://schemas.openxmlformats.org/officeDocument/2006/relationships/image" Target="media/image92.wmf"/><Relationship Id="rId227" Type="http://schemas.openxmlformats.org/officeDocument/2006/relationships/oleObject" Target="embeddings/oleObject118.bin"/><Relationship Id="rId248" Type="http://schemas.openxmlformats.org/officeDocument/2006/relationships/image" Target="media/image113.wmf"/><Relationship Id="rId269" Type="http://schemas.openxmlformats.org/officeDocument/2006/relationships/image" Target="media/image123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5.bin"/><Relationship Id="rId129" Type="http://schemas.openxmlformats.org/officeDocument/2006/relationships/image" Target="media/image57.wmf"/><Relationship Id="rId280" Type="http://schemas.openxmlformats.org/officeDocument/2006/relationships/oleObject" Target="embeddings/oleObject145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3.bin"/><Relationship Id="rId182" Type="http://schemas.openxmlformats.org/officeDocument/2006/relationships/image" Target="media/image81.wmf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image" Target="media/image108.wmf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2.wmf"/><Relationship Id="rId270" Type="http://schemas.openxmlformats.org/officeDocument/2006/relationships/oleObject" Target="embeddings/oleObject140.bin"/><Relationship Id="rId291" Type="http://schemas.openxmlformats.org/officeDocument/2006/relationships/fontTable" Target="fontTable.xml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78.bin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0.bin"/><Relationship Id="rId207" Type="http://schemas.openxmlformats.org/officeDocument/2006/relationships/oleObject" Target="embeddings/oleObject108.bin"/><Relationship Id="rId228" Type="http://schemas.openxmlformats.org/officeDocument/2006/relationships/image" Target="media/image103.wmf"/><Relationship Id="rId249" Type="http://schemas.openxmlformats.org/officeDocument/2006/relationships/oleObject" Target="embeddings/oleObject129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7.wmf"/><Relationship Id="rId260" Type="http://schemas.openxmlformats.org/officeDocument/2006/relationships/image" Target="media/image119.wmf"/><Relationship Id="rId281" Type="http://schemas.openxmlformats.org/officeDocument/2006/relationships/image" Target="media/image129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3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3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6.bin"/><Relationship Id="rId188" Type="http://schemas.openxmlformats.org/officeDocument/2006/relationships/image" Target="media/image84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7.bin"/><Relationship Id="rId162" Type="http://schemas.openxmlformats.org/officeDocument/2006/relationships/image" Target="media/image72.wmf"/><Relationship Id="rId183" Type="http://schemas.openxmlformats.org/officeDocument/2006/relationships/oleObject" Target="embeddings/oleObject95.bin"/><Relationship Id="rId213" Type="http://schemas.openxmlformats.org/officeDocument/2006/relationships/oleObject" Target="embeddings/oleObject111.bin"/><Relationship Id="rId218" Type="http://schemas.openxmlformats.org/officeDocument/2006/relationships/image" Target="media/image98.wmf"/><Relationship Id="rId234" Type="http://schemas.openxmlformats.org/officeDocument/2006/relationships/image" Target="media/image106.wmf"/><Relationship Id="rId239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14.wmf"/><Relationship Id="rId255" Type="http://schemas.openxmlformats.org/officeDocument/2006/relationships/oleObject" Target="embeddings/oleObject132.bin"/><Relationship Id="rId271" Type="http://schemas.openxmlformats.org/officeDocument/2006/relationships/image" Target="media/image124.wmf"/><Relationship Id="rId276" Type="http://schemas.openxmlformats.org/officeDocument/2006/relationships/oleObject" Target="embeddings/oleObject143.bin"/><Relationship Id="rId292" Type="http://schemas.openxmlformats.org/officeDocument/2006/relationships/theme" Target="theme/theme1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79.wmf"/><Relationship Id="rId61" Type="http://schemas.openxmlformats.org/officeDocument/2006/relationships/image" Target="media/image27.wmf"/><Relationship Id="rId82" Type="http://schemas.openxmlformats.org/officeDocument/2006/relationships/image" Target="media/image35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199" Type="http://schemas.openxmlformats.org/officeDocument/2006/relationships/oleObject" Target="embeddings/oleObject104.bin"/><Relationship Id="rId203" Type="http://schemas.openxmlformats.org/officeDocument/2006/relationships/image" Target="media/image90.wmf"/><Relationship Id="rId208" Type="http://schemas.openxmlformats.org/officeDocument/2006/relationships/image" Target="media/image93.wmf"/><Relationship Id="rId229" Type="http://schemas.openxmlformats.org/officeDocument/2006/relationships/oleObject" Target="embeddings/oleObject11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1.wmf"/><Relationship Id="rId240" Type="http://schemas.openxmlformats.org/officeDocument/2006/relationships/image" Target="media/image109.wmf"/><Relationship Id="rId245" Type="http://schemas.openxmlformats.org/officeDocument/2006/relationships/oleObject" Target="embeddings/oleObject127.bin"/><Relationship Id="rId261" Type="http://schemas.openxmlformats.org/officeDocument/2006/relationships/oleObject" Target="embeddings/oleObject135.bin"/><Relationship Id="rId266" Type="http://schemas.openxmlformats.org/officeDocument/2006/relationships/oleObject" Target="embeddings/oleObject138.bin"/><Relationship Id="rId287" Type="http://schemas.openxmlformats.org/officeDocument/2006/relationships/oleObject" Target="embeddings/oleObject149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282" Type="http://schemas.openxmlformats.org/officeDocument/2006/relationships/oleObject" Target="embeddings/oleObject14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3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2.wmf"/><Relationship Id="rId189" Type="http://schemas.openxmlformats.org/officeDocument/2006/relationships/oleObject" Target="embeddings/oleObject98.bin"/><Relationship Id="rId219" Type="http://schemas.openxmlformats.org/officeDocument/2006/relationships/oleObject" Target="embeddings/oleObject114.bin"/><Relationship Id="rId3" Type="http://schemas.microsoft.com/office/2007/relationships/stylesWithEffects" Target="stylesWithEffects.xml"/><Relationship Id="rId214" Type="http://schemas.openxmlformats.org/officeDocument/2006/relationships/image" Target="media/image96.wmf"/><Relationship Id="rId230" Type="http://schemas.openxmlformats.org/officeDocument/2006/relationships/image" Target="media/image104.wmf"/><Relationship Id="rId235" Type="http://schemas.openxmlformats.org/officeDocument/2006/relationships/oleObject" Target="embeddings/oleObject122.bin"/><Relationship Id="rId251" Type="http://schemas.openxmlformats.org/officeDocument/2006/relationships/oleObject" Target="embeddings/oleObject130.bin"/><Relationship Id="rId256" Type="http://schemas.openxmlformats.org/officeDocument/2006/relationships/image" Target="media/image117.wmf"/><Relationship Id="rId277" Type="http://schemas.openxmlformats.org/officeDocument/2006/relationships/image" Target="media/image127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272" Type="http://schemas.openxmlformats.org/officeDocument/2006/relationships/oleObject" Target="embeddings/oleObject14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3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07.bin"/><Relationship Id="rId220" Type="http://schemas.openxmlformats.org/officeDocument/2006/relationships/image" Target="media/image99.wmf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25.bin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2.wmf"/><Relationship Id="rId288" Type="http://schemas.openxmlformats.org/officeDocument/2006/relationships/image" Target="media/image13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262" Type="http://schemas.openxmlformats.org/officeDocument/2006/relationships/image" Target="media/image120.wmf"/><Relationship Id="rId283" Type="http://schemas.openxmlformats.org/officeDocument/2006/relationships/oleObject" Target="embeddings/oleObject14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4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image" Target="media/image75.wmf"/><Relationship Id="rId185" Type="http://schemas.openxmlformats.org/officeDocument/2006/relationships/oleObject" Target="embeddings/oleObject9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0.wmf"/><Relationship Id="rId210" Type="http://schemas.openxmlformats.org/officeDocument/2006/relationships/image" Target="media/image94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7.wmf"/><Relationship Id="rId257" Type="http://schemas.openxmlformats.org/officeDocument/2006/relationships/oleObject" Target="embeddings/oleObject133.bin"/><Relationship Id="rId278" Type="http://schemas.openxmlformats.org/officeDocument/2006/relationships/oleObject" Target="embeddings/oleObject14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5.wmf"/><Relationship Id="rId273" Type="http://schemas.openxmlformats.org/officeDocument/2006/relationships/image" Target="media/image125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9.wmf"/><Relationship Id="rId154" Type="http://schemas.openxmlformats.org/officeDocument/2006/relationships/image" Target="media/image68.wmf"/><Relationship Id="rId175" Type="http://schemas.openxmlformats.org/officeDocument/2006/relationships/oleObject" Target="embeddings/oleObject91.bin"/><Relationship Id="rId196" Type="http://schemas.openxmlformats.org/officeDocument/2006/relationships/image" Target="media/image87.wmf"/><Relationship Id="rId200" Type="http://schemas.openxmlformats.org/officeDocument/2006/relationships/oleObject" Target="embeddings/oleObject105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0.wmf"/><Relationship Id="rId263" Type="http://schemas.openxmlformats.org/officeDocument/2006/relationships/oleObject" Target="embeddings/oleObject136.bin"/><Relationship Id="rId284" Type="http://schemas.openxmlformats.org/officeDocument/2006/relationships/image" Target="media/image130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44" Type="http://schemas.openxmlformats.org/officeDocument/2006/relationships/image" Target="media/image63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5.bin"/><Relationship Id="rId186" Type="http://schemas.openxmlformats.org/officeDocument/2006/relationships/image" Target="media/image83.wmf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5.wmf"/><Relationship Id="rId253" Type="http://schemas.openxmlformats.org/officeDocument/2006/relationships/oleObject" Target="embeddings/oleObject131.bin"/><Relationship Id="rId274" Type="http://schemas.openxmlformats.org/officeDocument/2006/relationships/oleObject" Target="embeddings/oleObject142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78.wmf"/><Relationship Id="rId197" Type="http://schemas.openxmlformats.org/officeDocument/2006/relationships/oleObject" Target="embeddings/oleObject103.bin"/><Relationship Id="rId201" Type="http://schemas.openxmlformats.org/officeDocument/2006/relationships/image" Target="media/image89.wmf"/><Relationship Id="rId222" Type="http://schemas.openxmlformats.org/officeDocument/2006/relationships/image" Target="media/image100.wmf"/><Relationship Id="rId243" Type="http://schemas.openxmlformats.org/officeDocument/2006/relationships/oleObject" Target="embeddings/oleObject126.bin"/><Relationship Id="rId264" Type="http://schemas.openxmlformats.org/officeDocument/2006/relationships/image" Target="media/image121.wmf"/><Relationship Id="rId285" Type="http://schemas.openxmlformats.org/officeDocument/2006/relationships/oleObject" Target="embeddings/oleObject14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3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212" Type="http://schemas.openxmlformats.org/officeDocument/2006/relationships/image" Target="media/image95.wmf"/><Relationship Id="rId233" Type="http://schemas.openxmlformats.org/officeDocument/2006/relationships/oleObject" Target="embeddings/oleObject121.bin"/><Relationship Id="rId254" Type="http://schemas.openxmlformats.org/officeDocument/2006/relationships/image" Target="media/image11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8.bin"/><Relationship Id="rId275" Type="http://schemas.openxmlformats.org/officeDocument/2006/relationships/image" Target="media/image12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88.wmf"/><Relationship Id="rId202" Type="http://schemas.openxmlformats.org/officeDocument/2006/relationships/oleObject" Target="embeddings/oleObject106.bin"/><Relationship Id="rId223" Type="http://schemas.openxmlformats.org/officeDocument/2006/relationships/oleObject" Target="embeddings/oleObject116.bin"/><Relationship Id="rId244" Type="http://schemas.openxmlformats.org/officeDocument/2006/relationships/image" Target="media/image11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7.bin"/><Relationship Id="rId286" Type="http://schemas.openxmlformats.org/officeDocument/2006/relationships/image" Target="media/image13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esktop\M&#7851;u%20word\M&#7850;U%20B&#192;I%20T&#7852;P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BÀI TẬP.dotm</Template>
  <TotalTime>0</TotalTime>
  <Pages>8</Pages>
  <Words>1433</Words>
  <Characters>8170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PL</cp:lastModifiedBy>
  <cp:revision>2</cp:revision>
  <dcterms:created xsi:type="dcterms:W3CDTF">2018-05-19T03:56:00Z</dcterms:created>
  <dcterms:modified xsi:type="dcterms:W3CDTF">2018-05-19T03:56:00Z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