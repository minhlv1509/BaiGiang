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D5FA4" w14:textId="77777777" w:rsidR="005C37F8" w:rsidRDefault="005C37F8"/>
    <w:p w14:paraId="48C15EC4" w14:textId="77777777" w:rsidR="005C37F8" w:rsidRDefault="005C37F8"/>
    <w:tbl>
      <w:tblPr>
        <w:tblStyle w:val="TableGrid"/>
        <w:tblpPr w:leftFromText="180" w:rightFromText="180" w:vertAnchor="page" w:horzAnchor="margin" w:tblpXSpec="center" w:tblpY="797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508"/>
      </w:tblGrid>
      <w:tr w:rsidR="00B80C3D" w:rsidRPr="00CE17A4" w14:paraId="1B04FB0A" w14:textId="77777777" w:rsidTr="00721F1D">
        <w:tc>
          <w:tcPr>
            <w:tcW w:w="5040" w:type="dxa"/>
          </w:tcPr>
          <w:p w14:paraId="24581617" w14:textId="77777777" w:rsidR="00B80C3D" w:rsidRPr="00CE17A4" w:rsidRDefault="00B80C3D" w:rsidP="00721F1D">
            <w:pPr>
              <w:ind w:right="-84"/>
              <w:jc w:val="center"/>
              <w:rPr>
                <w:b/>
                <w:szCs w:val="24"/>
              </w:rPr>
            </w:pPr>
            <w:r w:rsidRPr="00CE17A4">
              <w:rPr>
                <w:b/>
                <w:szCs w:val="24"/>
                <w:lang w:val="vi-VN"/>
              </w:rPr>
              <w:t xml:space="preserve">PHÒNG GD&amp;ĐT </w:t>
            </w:r>
            <w:r w:rsidRPr="00CE17A4">
              <w:rPr>
                <w:b/>
                <w:szCs w:val="24"/>
              </w:rPr>
              <w:t>PHÚC THỌ</w:t>
            </w:r>
          </w:p>
          <w:p w14:paraId="6254422D" w14:textId="77777777" w:rsidR="00B80C3D" w:rsidRPr="00CE17A4" w:rsidRDefault="00B80C3D" w:rsidP="00721F1D">
            <w:pPr>
              <w:jc w:val="center"/>
              <w:rPr>
                <w:b/>
                <w:szCs w:val="24"/>
              </w:rPr>
            </w:pPr>
            <w:r w:rsidRPr="00CE17A4">
              <w:rPr>
                <w:b/>
                <w:szCs w:val="24"/>
                <w:lang w:val="vi-VN"/>
              </w:rPr>
              <w:t>TRƯỜNG THCS</w:t>
            </w:r>
            <w:r w:rsidRPr="00CE17A4">
              <w:rPr>
                <w:b/>
                <w:szCs w:val="24"/>
              </w:rPr>
              <w:t xml:space="preserve"> NGỌC TẢO</w:t>
            </w:r>
          </w:p>
        </w:tc>
        <w:tc>
          <w:tcPr>
            <w:tcW w:w="5508" w:type="dxa"/>
          </w:tcPr>
          <w:p w14:paraId="557B9FAC" w14:textId="77777777" w:rsidR="00B80C3D" w:rsidRPr="00CE17A4" w:rsidRDefault="00B80C3D" w:rsidP="00721F1D">
            <w:pPr>
              <w:jc w:val="center"/>
              <w:rPr>
                <w:b/>
                <w:szCs w:val="24"/>
              </w:rPr>
            </w:pPr>
            <w:r w:rsidRPr="00CE17A4">
              <w:rPr>
                <w:b/>
                <w:szCs w:val="24"/>
              </w:rPr>
              <w:t>ĐỀ KTKSCL-MÔN TOÁN 9 LẦN 5</w:t>
            </w:r>
          </w:p>
          <w:p w14:paraId="02A975D6" w14:textId="77777777" w:rsidR="00B80C3D" w:rsidRPr="00CE17A4" w:rsidRDefault="00B80C3D" w:rsidP="00721F1D">
            <w:pPr>
              <w:jc w:val="center"/>
              <w:rPr>
                <w:b/>
                <w:szCs w:val="24"/>
              </w:rPr>
            </w:pPr>
            <w:r w:rsidRPr="00CE17A4">
              <w:rPr>
                <w:b/>
                <w:szCs w:val="24"/>
              </w:rPr>
              <w:t>Năm học 2017-2018</w:t>
            </w:r>
          </w:p>
          <w:p w14:paraId="3A1A38E2" w14:textId="77777777" w:rsidR="00B80C3D" w:rsidRPr="00CE17A4" w:rsidRDefault="00B80C3D" w:rsidP="00721F1D">
            <w:pPr>
              <w:jc w:val="center"/>
              <w:rPr>
                <w:i/>
                <w:szCs w:val="24"/>
              </w:rPr>
            </w:pPr>
            <w:r w:rsidRPr="00CE17A4">
              <w:rPr>
                <w:i/>
                <w:szCs w:val="24"/>
              </w:rPr>
              <w:t xml:space="preserve">Thời gian làm bài: 120 phút </w:t>
            </w:r>
          </w:p>
        </w:tc>
      </w:tr>
    </w:tbl>
    <w:p w14:paraId="291F7D4F" w14:textId="68C397A7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b/>
          <w:color w:val="000000" w:themeColor="text1"/>
          <w:szCs w:val="24"/>
        </w:rPr>
        <w:t>Bài 1: (2,0 điểm)</w:t>
      </w:r>
      <w:r w:rsidRPr="00CE17A4">
        <w:rPr>
          <w:rFonts w:cs="Times New Roman"/>
          <w:color w:val="000000" w:themeColor="text1"/>
          <w:szCs w:val="24"/>
        </w:rPr>
        <w:t xml:space="preserve">. Cho biểu thức </w:t>
      </w:r>
      <w:r w:rsidR="006A114C" w:rsidRPr="00CE17A4">
        <w:rPr>
          <w:rFonts w:cs="Times New Roman"/>
          <w:color w:val="000000" w:themeColor="text1"/>
          <w:position w:val="-34"/>
          <w:szCs w:val="24"/>
        </w:rPr>
        <w:object w:dxaOrig="2540" w:dyaOrig="800" w14:anchorId="4B031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39.75pt" o:ole="">
            <v:imagedata r:id="rId8" o:title=""/>
          </v:shape>
          <o:OLEObject Type="Embed" ProgID="Equation.3" ShapeID="_x0000_i1025" DrawAspect="Content" ObjectID="_1589284982" r:id="rId9"/>
        </w:object>
      </w:r>
      <w:r w:rsidRPr="00CE17A4">
        <w:rPr>
          <w:rFonts w:cs="Times New Roman"/>
          <w:color w:val="000000" w:themeColor="text1"/>
          <w:szCs w:val="24"/>
        </w:rPr>
        <w:t xml:space="preserve"> với  </w:t>
      </w:r>
      <w:r w:rsidR="006A114C" w:rsidRPr="00CE17A4">
        <w:rPr>
          <w:rFonts w:cs="Times New Roman"/>
          <w:color w:val="000000" w:themeColor="text1"/>
          <w:position w:val="-10"/>
          <w:szCs w:val="24"/>
        </w:rPr>
        <w:object w:dxaOrig="1140" w:dyaOrig="320" w14:anchorId="53811A1F">
          <v:shape id="_x0000_i1026" type="#_x0000_t75" style="width:56.95pt;height:15.65pt" o:ole="">
            <v:imagedata r:id="rId10" o:title=""/>
          </v:shape>
          <o:OLEObject Type="Embed" ProgID="Equation.3" ShapeID="_x0000_i1026" DrawAspect="Content" ObjectID="_1589284983" r:id="rId11"/>
        </w:object>
      </w:r>
    </w:p>
    <w:p w14:paraId="38170EE6" w14:textId="329DDA74" w:rsidR="00B80C3D" w:rsidRPr="00CE17A4" w:rsidRDefault="00B80C3D" w:rsidP="00B80C3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Rút gọn biểu thức </w:t>
      </w:r>
      <w:r w:rsidR="006A114C" w:rsidRPr="00CE17A4">
        <w:rPr>
          <w:rFonts w:cs="Times New Roman"/>
          <w:color w:val="000000" w:themeColor="text1"/>
          <w:position w:val="-4"/>
          <w:szCs w:val="24"/>
          <w:lang w:val="vi-VN"/>
        </w:rPr>
        <w:t xml:space="preserve"> </w:t>
      </w:r>
      <w:r w:rsidR="006A114C" w:rsidRPr="00CE17A4">
        <w:rPr>
          <w:rFonts w:cs="Times New Roman"/>
          <w:color w:val="000000" w:themeColor="text1"/>
          <w:position w:val="-4"/>
          <w:szCs w:val="24"/>
          <w:lang w:val="vi-VN"/>
        </w:rPr>
        <w:object w:dxaOrig="240" w:dyaOrig="260" w14:anchorId="4F372B3B">
          <v:shape id="_x0000_i1027" type="#_x0000_t75" style="width:11.9pt;height:12.85pt" o:ole="">
            <v:imagedata r:id="rId12" o:title=""/>
          </v:shape>
          <o:OLEObject Type="Embed" ProgID="Equation.3" ShapeID="_x0000_i1027" DrawAspect="Content" ObjectID="_1589284984" r:id="rId13"/>
        </w:object>
      </w:r>
      <w:r w:rsidRPr="00CE17A4">
        <w:rPr>
          <w:rFonts w:cs="Times New Roman"/>
          <w:color w:val="000000" w:themeColor="text1"/>
          <w:szCs w:val="24"/>
        </w:rPr>
        <w:t xml:space="preserve"> </w:t>
      </w:r>
    </w:p>
    <w:p w14:paraId="67A3672B" w14:textId="5EB294C9" w:rsidR="00B80C3D" w:rsidRPr="00CE17A4" w:rsidRDefault="00B80C3D" w:rsidP="00B80C3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Tìm </w:t>
      </w:r>
      <w:r w:rsidR="006A114C" w:rsidRPr="00CE17A4">
        <w:rPr>
          <w:rFonts w:cs="Times New Roman"/>
          <w:color w:val="000000" w:themeColor="text1"/>
          <w:position w:val="-6"/>
          <w:szCs w:val="24"/>
          <w:lang w:val="vi-VN"/>
        </w:rPr>
        <w:t xml:space="preserve"> </w:t>
      </w:r>
      <w:r w:rsidR="006A114C" w:rsidRPr="00CE17A4">
        <w:rPr>
          <w:rFonts w:cs="Times New Roman"/>
          <w:color w:val="000000" w:themeColor="text1"/>
          <w:position w:val="-6"/>
          <w:szCs w:val="24"/>
          <w:lang w:val="vi-VN"/>
        </w:rPr>
        <w:object w:dxaOrig="200" w:dyaOrig="220" w14:anchorId="2BB605F5">
          <v:shape id="_x0000_i1028" type="#_x0000_t75" style="width:9.7pt;height:11.25pt" o:ole="">
            <v:imagedata r:id="rId14" o:title=""/>
          </v:shape>
          <o:OLEObject Type="Embed" ProgID="Equation.3" ShapeID="_x0000_i1028" DrawAspect="Content" ObjectID="_1589284985" r:id="rId15"/>
        </w:object>
      </w:r>
      <w:r w:rsidRPr="00CE17A4">
        <w:rPr>
          <w:rFonts w:cs="Times New Roman"/>
          <w:color w:val="000000" w:themeColor="text1"/>
          <w:szCs w:val="24"/>
        </w:rPr>
        <w:t xml:space="preserve"> để  </w:t>
      </w:r>
      <w:r w:rsidR="006A114C" w:rsidRPr="00CE17A4">
        <w:rPr>
          <w:rFonts w:cs="Times New Roman"/>
          <w:color w:val="000000" w:themeColor="text1"/>
          <w:szCs w:val="24"/>
          <w:lang w:val="vi-VN"/>
        </w:rPr>
        <w:t xml:space="preserve"> </w:t>
      </w:r>
      <w:r w:rsidR="006A114C" w:rsidRPr="00CE17A4">
        <w:rPr>
          <w:rFonts w:cs="Times New Roman"/>
          <w:color w:val="000000" w:themeColor="text1"/>
          <w:position w:val="-24"/>
          <w:szCs w:val="24"/>
          <w:lang w:val="vi-VN"/>
        </w:rPr>
        <w:object w:dxaOrig="639" w:dyaOrig="620" w14:anchorId="4454E239">
          <v:shape id="_x0000_i1029" type="#_x0000_t75" style="width:32.25pt;height:30.7pt" o:ole="">
            <v:imagedata r:id="rId16" o:title=""/>
          </v:shape>
          <o:OLEObject Type="Embed" ProgID="Equation.3" ShapeID="_x0000_i1029" DrawAspect="Content" ObjectID="_1589284986" r:id="rId17"/>
        </w:object>
      </w:r>
    </w:p>
    <w:p w14:paraId="02B9BFC1" w14:textId="0402D909" w:rsidR="00B80C3D" w:rsidRPr="00CE17A4" w:rsidRDefault="00B80C3D" w:rsidP="00B80C3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Tìm giá trị nhỏ nhất của biểu thức  </w:t>
      </w:r>
      <w:r w:rsidR="006A114C" w:rsidRPr="00CE17A4">
        <w:rPr>
          <w:rFonts w:cs="Times New Roman"/>
          <w:color w:val="000000" w:themeColor="text1"/>
          <w:position w:val="-4"/>
          <w:szCs w:val="24"/>
          <w:lang w:val="vi-VN"/>
        </w:rPr>
        <w:object w:dxaOrig="240" w:dyaOrig="260" w14:anchorId="0B5BDF3C">
          <v:shape id="_x0000_i1030" type="#_x0000_t75" style="width:11.9pt;height:12.85pt" o:ole="">
            <v:imagedata r:id="rId18" o:title=""/>
          </v:shape>
          <o:OLEObject Type="Embed" ProgID="Equation.3" ShapeID="_x0000_i1030" DrawAspect="Content" ObjectID="_1589284987" r:id="rId19"/>
        </w:object>
      </w:r>
    </w:p>
    <w:p w14:paraId="2AFE0E81" w14:textId="77777777" w:rsidR="00B80C3D" w:rsidRPr="00CE17A4" w:rsidRDefault="00B80C3D" w:rsidP="00B80C3D">
      <w:pPr>
        <w:spacing w:after="0" w:line="312" w:lineRule="auto"/>
        <w:jc w:val="both"/>
        <w:rPr>
          <w:rFonts w:cs="Times New Roman"/>
          <w:i/>
          <w:color w:val="000000" w:themeColor="text1"/>
          <w:szCs w:val="24"/>
        </w:rPr>
      </w:pPr>
      <w:r w:rsidRPr="00CE17A4">
        <w:rPr>
          <w:rFonts w:cs="Times New Roman"/>
          <w:b/>
          <w:color w:val="000000" w:themeColor="text1"/>
          <w:szCs w:val="24"/>
        </w:rPr>
        <w:t>Bài II</w:t>
      </w:r>
      <w:r w:rsidRPr="00CE17A4">
        <w:rPr>
          <w:rFonts w:cs="Times New Roman"/>
          <w:color w:val="000000" w:themeColor="text1"/>
          <w:szCs w:val="24"/>
        </w:rPr>
        <w:t xml:space="preserve">: </w:t>
      </w:r>
      <w:r w:rsidRPr="00CE17A4">
        <w:rPr>
          <w:rFonts w:cs="Times New Roman"/>
          <w:i/>
          <w:color w:val="000000" w:themeColor="text1"/>
          <w:szCs w:val="24"/>
        </w:rPr>
        <w:t>(2,0 điểm) Giải bài toán sau bằng cách lập phương trình hoặc hệ phương trình:</w:t>
      </w:r>
    </w:p>
    <w:p w14:paraId="6F7F37F7" w14:textId="7C4CE4F7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         Hai đội công nhân cùng làm một công việc thì làm xong trong </w:t>
      </w:r>
      <w:r w:rsidR="006A114C" w:rsidRPr="00CE17A4">
        <w:rPr>
          <w:rFonts w:cs="Times New Roman"/>
          <w:color w:val="000000" w:themeColor="text1"/>
          <w:position w:val="-4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object w:dxaOrig="180" w:dyaOrig="279" w14:anchorId="4C3CD97F">
          <v:shape id="_x0000_i1031" type="#_x0000_t75" style="width:8.15pt;height:14.4pt" o:ole="">
            <v:imagedata r:id="rId20" o:title=""/>
          </v:shape>
          <o:OLEObject Type="Embed" ProgID="Equation.3" ShapeID="_x0000_i1031" DrawAspect="Content" ObjectID="_1589284988" r:id="rId21"/>
        </w:object>
      </w:r>
      <w:r w:rsidRPr="00CE17A4">
        <w:rPr>
          <w:rFonts w:cs="Times New Roman"/>
          <w:color w:val="000000" w:themeColor="text1"/>
          <w:szCs w:val="24"/>
        </w:rPr>
        <w:t xml:space="preserve"> giờ. Nếu mỗi đội làm một mình xong công việc đó, đội thứ nhất cần ít thời gian hơn đội thứ hai là</w:t>
      </w:r>
      <w:r w:rsidRPr="00CE17A4">
        <w:rPr>
          <w:rFonts w:cs="Times New Roman"/>
          <w:color w:val="000000" w:themeColor="text1"/>
          <w:position w:val="-4"/>
          <w:szCs w:val="24"/>
        </w:rPr>
        <w:object w:dxaOrig="279" w:dyaOrig="260" w14:anchorId="5570AC2F">
          <v:shape id="_x0000_i1032" type="#_x0000_t75" style="width:13.45pt;height:12.85pt" o:ole="">
            <v:imagedata r:id="rId22" o:title=""/>
          </v:shape>
          <o:OLEObject Type="Embed" ProgID="Equation.DSMT4" ShapeID="_x0000_i1032" DrawAspect="Content" ObjectID="_1589284989" r:id="rId23"/>
        </w:object>
      </w:r>
      <w:r w:rsidRPr="00CE17A4">
        <w:rPr>
          <w:rFonts w:cs="Times New Roman"/>
          <w:color w:val="000000" w:themeColor="text1"/>
          <w:szCs w:val="24"/>
        </w:rPr>
        <w:t xml:space="preserve">giờ. Hỏi mỗi đội làm một mình xong công việc đó trong bao lâu? </w:t>
      </w:r>
    </w:p>
    <w:p w14:paraId="7E92EC0C" w14:textId="77777777" w:rsidR="00B80C3D" w:rsidRPr="00CE17A4" w:rsidRDefault="00B80C3D" w:rsidP="00B80C3D">
      <w:pPr>
        <w:rPr>
          <w:rFonts w:cs="Times New Roman"/>
          <w:b/>
          <w:szCs w:val="24"/>
        </w:rPr>
      </w:pPr>
      <w:r w:rsidRPr="00CE17A4">
        <w:rPr>
          <w:rFonts w:cs="Times New Roman"/>
          <w:b/>
          <w:szCs w:val="24"/>
        </w:rPr>
        <w:t xml:space="preserve">Bài III: </w:t>
      </w:r>
    </w:p>
    <w:p w14:paraId="65768929" w14:textId="77777777" w:rsidR="00B80C3D" w:rsidRPr="00CE17A4" w:rsidRDefault="00B80C3D" w:rsidP="00B80C3D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Giải hệ phương trình </w:t>
      </w:r>
      <w:r w:rsidRPr="00CE17A4">
        <w:rPr>
          <w:rFonts w:cs="Times New Roman"/>
          <w:position w:val="-68"/>
          <w:szCs w:val="24"/>
        </w:rPr>
        <w:object w:dxaOrig="1980" w:dyaOrig="1480" w14:anchorId="5E8A791D">
          <v:shape id="_x0000_i1033" type="#_x0000_t75" style="width:98.9pt;height:73.55pt" o:ole="">
            <v:imagedata r:id="rId24" o:title=""/>
          </v:shape>
          <o:OLEObject Type="Embed" ProgID="Equation.DSMT4" ShapeID="_x0000_i1033" DrawAspect="Content" ObjectID="_1589284990" r:id="rId25"/>
        </w:object>
      </w:r>
      <w:r w:rsidRPr="00CE17A4">
        <w:rPr>
          <w:rFonts w:cs="Times New Roman"/>
          <w:szCs w:val="24"/>
        </w:rPr>
        <w:t xml:space="preserve"> </w:t>
      </w:r>
    </w:p>
    <w:p w14:paraId="0F78CD07" w14:textId="77777777" w:rsidR="00B80C3D" w:rsidRPr="00CE17A4" w:rsidRDefault="00B80C3D" w:rsidP="00B80C3D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Cho phương trình </w:t>
      </w:r>
      <w:r w:rsidRPr="00CE17A4">
        <w:rPr>
          <w:rFonts w:cs="Times New Roman"/>
          <w:position w:val="-14"/>
          <w:szCs w:val="24"/>
        </w:rPr>
        <w:object w:dxaOrig="2320" w:dyaOrig="400" w14:anchorId="015538E9">
          <v:shape id="_x0000_i1034" type="#_x0000_t75" style="width:115.5pt;height:20.35pt" o:ole="">
            <v:imagedata r:id="rId26" o:title=""/>
          </v:shape>
          <o:OLEObject Type="Embed" ProgID="Equation.DSMT4" ShapeID="_x0000_i1034" DrawAspect="Content" ObjectID="_1589284991" r:id="rId27"/>
        </w:object>
      </w:r>
      <w:r w:rsidRPr="00CE17A4">
        <w:rPr>
          <w:rFonts w:cs="Times New Roman"/>
          <w:szCs w:val="24"/>
        </w:rPr>
        <w:t xml:space="preserve"> </w:t>
      </w:r>
    </w:p>
    <w:p w14:paraId="285E44EF" w14:textId="77777777" w:rsidR="00B80C3D" w:rsidRPr="00CE17A4" w:rsidRDefault="00B80C3D" w:rsidP="00B80C3D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Giải phương trình với </w:t>
      </w:r>
      <w:r w:rsidRPr="00CE17A4">
        <w:rPr>
          <w:rFonts w:cs="Times New Roman"/>
          <w:position w:val="-6"/>
          <w:szCs w:val="24"/>
        </w:rPr>
        <w:object w:dxaOrig="620" w:dyaOrig="279" w14:anchorId="3D750149">
          <v:shape id="_x0000_i1035" type="#_x0000_t75" style="width:30.7pt;height:13.45pt" o:ole="">
            <v:imagedata r:id="rId28" o:title=""/>
          </v:shape>
          <o:OLEObject Type="Embed" ProgID="Equation.DSMT4" ShapeID="_x0000_i1035" DrawAspect="Content" ObjectID="_1589284992" r:id="rId29"/>
        </w:object>
      </w:r>
      <w:r w:rsidRPr="00CE17A4">
        <w:rPr>
          <w:rFonts w:cs="Times New Roman"/>
          <w:szCs w:val="24"/>
        </w:rPr>
        <w:t xml:space="preserve"> </w:t>
      </w:r>
    </w:p>
    <w:p w14:paraId="438751ED" w14:textId="77777777" w:rsidR="00B80C3D" w:rsidRPr="00CE17A4" w:rsidRDefault="00B80C3D" w:rsidP="00B80C3D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Tìm m để phương trình có hai nghiệm phân biệt </w:t>
      </w:r>
      <w:r w:rsidRPr="00CE17A4">
        <w:rPr>
          <w:rFonts w:cs="Times New Roman"/>
          <w:position w:val="-12"/>
          <w:szCs w:val="24"/>
        </w:rPr>
        <w:object w:dxaOrig="540" w:dyaOrig="360" w14:anchorId="4CBF21AA">
          <v:shape id="_x0000_i1036" type="#_x0000_t75" style="width:26.9pt;height:18.15pt" o:ole="">
            <v:imagedata r:id="rId30" o:title=""/>
          </v:shape>
          <o:OLEObject Type="Embed" ProgID="Equation.DSMT4" ShapeID="_x0000_i1036" DrawAspect="Content" ObjectID="_1589284993" r:id="rId31"/>
        </w:object>
      </w:r>
      <w:r w:rsidRPr="00CE17A4">
        <w:rPr>
          <w:rFonts w:cs="Times New Roman"/>
          <w:szCs w:val="24"/>
        </w:rPr>
        <w:t xml:space="preserve"> sao cho  </w:t>
      </w:r>
      <w:r w:rsidRPr="00CE17A4">
        <w:rPr>
          <w:rFonts w:cs="Times New Roman"/>
          <w:position w:val="-14"/>
          <w:szCs w:val="24"/>
        </w:rPr>
        <w:object w:dxaOrig="1660" w:dyaOrig="420" w14:anchorId="5B7B5B63">
          <v:shape id="_x0000_i1037" type="#_x0000_t75" style="width:83.25pt;height:20.95pt" o:ole="">
            <v:imagedata r:id="rId32" o:title=""/>
          </v:shape>
          <o:OLEObject Type="Embed" ProgID="Equation.DSMT4" ShapeID="_x0000_i1037" DrawAspect="Content" ObjectID="_1589284994" r:id="rId33"/>
        </w:object>
      </w:r>
      <w:r w:rsidRPr="00CE17A4">
        <w:rPr>
          <w:rFonts w:cs="Times New Roman"/>
          <w:szCs w:val="24"/>
        </w:rPr>
        <w:t xml:space="preserve"> </w:t>
      </w:r>
    </w:p>
    <w:p w14:paraId="395EC76A" w14:textId="61DCA863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b/>
          <w:color w:val="000000" w:themeColor="text1"/>
          <w:szCs w:val="24"/>
        </w:rPr>
        <w:t>Bài IV</w:t>
      </w:r>
      <w:r w:rsidRPr="00CE17A4">
        <w:rPr>
          <w:rFonts w:cs="Times New Roman"/>
          <w:color w:val="000000" w:themeColor="text1"/>
          <w:szCs w:val="24"/>
        </w:rPr>
        <w:t xml:space="preserve">: (3,5 điểm). Cho tam giác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object w:dxaOrig="560" w:dyaOrig="279" w14:anchorId="5AEA5A42">
          <v:shape id="_x0000_i1038" type="#_x0000_t75" style="width:27.85pt;height:14.4pt" o:ole="">
            <v:imagedata r:id="rId34" o:title=""/>
          </v:shape>
          <o:OLEObject Type="Embed" ProgID="Equation.3" ShapeID="_x0000_i1038" DrawAspect="Content" ObjectID="_1589284995" r:id="rId35"/>
        </w:object>
      </w:r>
      <w:r w:rsidRPr="00CE17A4">
        <w:rPr>
          <w:rFonts w:cs="Times New Roman"/>
          <w:color w:val="000000" w:themeColor="text1"/>
          <w:szCs w:val="24"/>
        </w:rPr>
        <w:t xml:space="preserve">có ba góc nhọn nội tiếp đường tròn tâm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object w:dxaOrig="240" w:dyaOrig="279" w14:anchorId="5F87CFBE">
          <v:shape id="_x0000_i1039" type="#_x0000_t75" style="width:11.9pt;height:14.4pt" o:ole="">
            <v:imagedata r:id="rId36" o:title=""/>
          </v:shape>
          <o:OLEObject Type="Embed" ProgID="Equation.3" ShapeID="_x0000_i1039" DrawAspect="Content" ObjectID="_1589284996" r:id="rId37"/>
        </w:object>
      </w:r>
      <w:r w:rsidRPr="00CE17A4">
        <w:rPr>
          <w:rFonts w:cs="Times New Roman"/>
          <w:color w:val="000000" w:themeColor="text1"/>
          <w:szCs w:val="24"/>
        </w:rPr>
        <w:t xml:space="preserve"> bán kính  </w:t>
      </w:r>
      <w:r w:rsidR="00721F1D" w:rsidRPr="00CE17A4">
        <w:rPr>
          <w:rFonts w:cs="Times New Roman"/>
          <w:color w:val="000000" w:themeColor="text1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4"/>
          <w:szCs w:val="24"/>
          <w:lang w:val="vi-VN"/>
        </w:rPr>
        <w:object w:dxaOrig="240" w:dyaOrig="260" w14:anchorId="53862D4C">
          <v:shape id="_x0000_i1040" type="#_x0000_t75" style="width:11.9pt;height:12.85pt" o:ole="">
            <v:imagedata r:id="rId38" o:title=""/>
          </v:shape>
          <o:OLEObject Type="Embed" ProgID="Equation.3" ShapeID="_x0000_i1040" DrawAspect="Content" ObjectID="_1589284997" r:id="rId39"/>
        </w:object>
      </w:r>
      <w:r w:rsidRPr="00CE17A4">
        <w:rPr>
          <w:rFonts w:cs="Times New Roman"/>
          <w:color w:val="000000" w:themeColor="text1"/>
          <w:szCs w:val="24"/>
        </w:rPr>
        <w:t xml:space="preserve">và </w:t>
      </w:r>
      <w:r w:rsidR="00721F1D" w:rsidRPr="00CE17A4">
        <w:rPr>
          <w:rFonts w:cs="Times New Roman"/>
          <w:color w:val="000000" w:themeColor="text1"/>
          <w:position w:val="-4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4"/>
          <w:szCs w:val="24"/>
          <w:lang w:val="vi-VN"/>
        </w:rPr>
        <w:object w:dxaOrig="440" w:dyaOrig="260" w14:anchorId="465DDF7A">
          <v:shape id="_x0000_i1041" type="#_x0000_t75" style="width:21.9pt;height:12.85pt" o:ole="">
            <v:imagedata r:id="rId40" o:title=""/>
          </v:shape>
          <o:OLEObject Type="Embed" ProgID="Equation.3" ShapeID="_x0000_i1041" DrawAspect="Content" ObjectID="_1589284998" r:id="rId41"/>
        </w:object>
      </w:r>
      <w:r w:rsidRPr="00CE17A4">
        <w:rPr>
          <w:rFonts w:cs="Times New Roman"/>
          <w:color w:val="000000" w:themeColor="text1"/>
          <w:szCs w:val="24"/>
        </w:rPr>
        <w:t xml:space="preserve"> là đường cao của tam giác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object w:dxaOrig="560" w:dyaOrig="279" w14:anchorId="057188CA">
          <v:shape id="_x0000_i1042" type="#_x0000_t75" style="width:27.85pt;height:14.4pt" o:ole="">
            <v:imagedata r:id="rId34" o:title=""/>
          </v:shape>
          <o:OLEObject Type="Embed" ProgID="Equation.3" ShapeID="_x0000_i1042" DrawAspect="Content" ObjectID="_1589284999" r:id="rId42"/>
        </w:objec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t xml:space="preserve"> </w:t>
      </w:r>
      <w:r w:rsidRPr="00CE17A4">
        <w:rPr>
          <w:rFonts w:cs="Times New Roman"/>
          <w:color w:val="000000" w:themeColor="text1"/>
          <w:szCs w:val="24"/>
        </w:rPr>
        <w:t xml:space="preserve">. Gọi  </w:t>
      </w:r>
      <w:r w:rsidR="00721F1D" w:rsidRPr="00CE17A4">
        <w:rPr>
          <w:rFonts w:cs="Times New Roman"/>
          <w:color w:val="000000" w:themeColor="text1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10"/>
          <w:szCs w:val="24"/>
          <w:lang w:val="vi-VN"/>
        </w:rPr>
        <w:object w:dxaOrig="600" w:dyaOrig="320" w14:anchorId="4D515E24">
          <v:shape id="_x0000_i1043" type="#_x0000_t75" style="width:30.05pt;height:15.65pt" o:ole="">
            <v:imagedata r:id="rId43" o:title=""/>
          </v:shape>
          <o:OLEObject Type="Embed" ProgID="Equation.3" ShapeID="_x0000_i1043" DrawAspect="Content" ObjectID="_1589285000" r:id="rId44"/>
        </w:object>
      </w:r>
      <w:r w:rsidRPr="00CE17A4">
        <w:rPr>
          <w:rFonts w:cs="Times New Roman"/>
          <w:color w:val="000000" w:themeColor="text1"/>
          <w:szCs w:val="24"/>
        </w:rPr>
        <w:t xml:space="preserve">thứ tự là hình chiếu của </w:t>
      </w:r>
      <w:r w:rsidR="00721F1D" w:rsidRPr="00CE17A4">
        <w:rPr>
          <w:rFonts w:cs="Times New Roman"/>
          <w:color w:val="000000" w:themeColor="text1"/>
          <w:position w:val="-4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4"/>
          <w:szCs w:val="24"/>
          <w:lang w:val="vi-VN"/>
        </w:rPr>
        <w:object w:dxaOrig="279" w:dyaOrig="260" w14:anchorId="104A51AA">
          <v:shape id="_x0000_i1044" type="#_x0000_t75" style="width:14.4pt;height:12.85pt" o:ole="">
            <v:imagedata r:id="rId45" o:title=""/>
          </v:shape>
          <o:OLEObject Type="Embed" ProgID="Equation.3" ShapeID="_x0000_i1044" DrawAspect="Content" ObjectID="_1589285001" r:id="rId46"/>
        </w:object>
      </w:r>
      <w:r w:rsidRPr="00CE17A4">
        <w:rPr>
          <w:rFonts w:cs="Times New Roman"/>
          <w:color w:val="000000" w:themeColor="text1"/>
          <w:szCs w:val="24"/>
        </w:rPr>
        <w:t xml:space="preserve"> trên  </w:t>
      </w:r>
      <w:r w:rsidR="00721F1D" w:rsidRPr="00CE17A4">
        <w:rPr>
          <w:rFonts w:cs="Times New Roman"/>
          <w:color w:val="000000" w:themeColor="text1"/>
          <w:position w:val="-10"/>
          <w:szCs w:val="24"/>
        </w:rPr>
        <w:object w:dxaOrig="820" w:dyaOrig="320" w14:anchorId="3CDC5E09">
          <v:shape id="_x0000_i1045" type="#_x0000_t75" style="width:41.3pt;height:15.65pt" o:ole="">
            <v:imagedata r:id="rId47" o:title=""/>
          </v:shape>
          <o:OLEObject Type="Embed" ProgID="Equation.3" ShapeID="_x0000_i1045" DrawAspect="Content" ObjectID="_1589285002" r:id="rId48"/>
        </w:object>
      </w:r>
    </w:p>
    <w:p w14:paraId="041510F1" w14:textId="6934BB66" w:rsidR="00B80C3D" w:rsidRPr="00CE17A4" w:rsidRDefault="00B80C3D" w:rsidP="00B80C3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Chứng minh tứ giác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t xml:space="preserve"> </w:t>
      </w:r>
      <w:r w:rsidR="00721F1D" w:rsidRPr="00CE17A4">
        <w:rPr>
          <w:rFonts w:cs="Times New Roman"/>
          <w:color w:val="000000" w:themeColor="text1"/>
          <w:position w:val="-6"/>
          <w:szCs w:val="24"/>
          <w:lang w:val="vi-VN"/>
        </w:rPr>
        <w:object w:dxaOrig="800" w:dyaOrig="279" w14:anchorId="24A7F655">
          <v:shape id="_x0000_i1046" type="#_x0000_t75" style="width:39.75pt;height:14.4pt" o:ole="">
            <v:imagedata r:id="rId49" o:title=""/>
          </v:shape>
          <o:OLEObject Type="Embed" ProgID="Equation.3" ShapeID="_x0000_i1046" DrawAspect="Content" ObjectID="_1589285003" r:id="rId50"/>
        </w:object>
      </w:r>
      <w:r w:rsidRPr="00CE17A4">
        <w:rPr>
          <w:rFonts w:cs="Times New Roman"/>
          <w:color w:val="000000" w:themeColor="text1"/>
          <w:szCs w:val="24"/>
        </w:rPr>
        <w:t xml:space="preserve"> là tứ giác nội tiếp.</w:t>
      </w:r>
    </w:p>
    <w:p w14:paraId="3737A273" w14:textId="77777777" w:rsidR="00B80C3D" w:rsidRPr="00CE17A4" w:rsidRDefault="00B80C3D" w:rsidP="00B80C3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Chứng minh </w:t>
      </w:r>
      <w:r w:rsidRPr="00CE17A4">
        <w:rPr>
          <w:rFonts w:cs="Times New Roman"/>
          <w:position w:val="-6"/>
          <w:szCs w:val="24"/>
        </w:rPr>
        <w:object w:dxaOrig="1359" w:dyaOrig="360" w14:anchorId="5AA1E0F0">
          <v:shape id="_x0000_i1047" type="#_x0000_t75" style="width:67.6pt;height:18.15pt" o:ole="">
            <v:imagedata r:id="rId51" o:title=""/>
          </v:shape>
          <o:OLEObject Type="Embed" ProgID="Equation.DSMT4" ShapeID="_x0000_i1047" DrawAspect="Content" ObjectID="_1589285004" r:id="rId52"/>
        </w:object>
      </w:r>
    </w:p>
    <w:p w14:paraId="6C5FF8C1" w14:textId="31D1CE5E" w:rsidR="00B80C3D" w:rsidRPr="00CE17A4" w:rsidRDefault="00B80C3D" w:rsidP="00B80C3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szCs w:val="24"/>
        </w:rPr>
        <w:t xml:space="preserve">Chứng minh </w:t>
      </w:r>
      <w:r w:rsidR="00721F1D" w:rsidRPr="00CE17A4">
        <w:rPr>
          <w:rFonts w:cs="Times New Roman"/>
          <w:position w:val="-6"/>
          <w:szCs w:val="24"/>
          <w:lang w:val="vi-VN"/>
        </w:rPr>
        <w:t xml:space="preserve"> </w:t>
      </w:r>
      <w:r w:rsidR="00721F1D" w:rsidRPr="00CE17A4">
        <w:rPr>
          <w:rFonts w:cs="Times New Roman"/>
          <w:position w:val="-6"/>
          <w:szCs w:val="24"/>
          <w:lang w:val="vi-VN"/>
        </w:rPr>
        <w:object w:dxaOrig="380" w:dyaOrig="279" w14:anchorId="05545636">
          <v:shape id="_x0000_i1048" type="#_x0000_t75" style="width:18.8pt;height:14.4pt" o:ole="">
            <v:imagedata r:id="rId53" o:title=""/>
          </v:shape>
          <o:OLEObject Type="Embed" ProgID="Equation.3" ShapeID="_x0000_i1048" DrawAspect="Content" ObjectID="_1589285005" r:id="rId54"/>
        </w:object>
      </w:r>
      <w:r w:rsidRPr="00CE17A4">
        <w:rPr>
          <w:rFonts w:cs="Times New Roman"/>
          <w:szCs w:val="24"/>
        </w:rPr>
        <w:t xml:space="preserve"> vuông góc với </w:t>
      </w:r>
      <w:r w:rsidR="00721F1D" w:rsidRPr="00CE17A4">
        <w:rPr>
          <w:rFonts w:cs="Times New Roman"/>
          <w:position w:val="-6"/>
          <w:szCs w:val="24"/>
          <w:lang w:val="vi-VN"/>
        </w:rPr>
        <w:t xml:space="preserve"> </w:t>
      </w:r>
      <w:r w:rsidR="00721F1D" w:rsidRPr="00CE17A4">
        <w:rPr>
          <w:rFonts w:cs="Times New Roman"/>
          <w:position w:val="-6"/>
          <w:szCs w:val="24"/>
          <w:lang w:val="vi-VN"/>
        </w:rPr>
        <w:object w:dxaOrig="460" w:dyaOrig="279" w14:anchorId="25250781">
          <v:shape id="_x0000_i1049" type="#_x0000_t75" style="width:23.15pt;height:14.4pt" o:ole="">
            <v:imagedata r:id="rId55" o:title=""/>
          </v:shape>
          <o:OLEObject Type="Embed" ProgID="Equation.3" ShapeID="_x0000_i1049" DrawAspect="Content" ObjectID="_1589285006" r:id="rId56"/>
        </w:object>
      </w:r>
      <w:r w:rsidRPr="00CE17A4">
        <w:rPr>
          <w:rFonts w:cs="Times New Roman"/>
          <w:szCs w:val="24"/>
        </w:rPr>
        <w:t xml:space="preserve"> </w:t>
      </w:r>
    </w:p>
    <w:p w14:paraId="38D7024B" w14:textId="293AA197" w:rsidR="00B80C3D" w:rsidRPr="00CE17A4" w:rsidRDefault="00B80C3D" w:rsidP="00B80C3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szCs w:val="24"/>
        </w:rPr>
        <w:t xml:space="preserve">Cho biết </w:t>
      </w:r>
      <w:r w:rsidR="00721F1D" w:rsidRPr="00CE17A4">
        <w:rPr>
          <w:rFonts w:cs="Times New Roman"/>
          <w:position w:val="-6"/>
          <w:szCs w:val="24"/>
          <w:lang w:val="vi-VN"/>
        </w:rPr>
        <w:t xml:space="preserve"> </w:t>
      </w:r>
      <w:r w:rsidR="00DF45F5" w:rsidRPr="00CE17A4">
        <w:rPr>
          <w:rFonts w:cs="Times New Roman"/>
          <w:position w:val="-6"/>
          <w:szCs w:val="24"/>
          <w:lang w:val="vi-VN"/>
        </w:rPr>
        <w:object w:dxaOrig="1160" w:dyaOrig="340" w14:anchorId="72AB456F">
          <v:shape id="_x0000_i1050" type="#_x0000_t75" style="width:57.9pt;height:17.2pt" o:ole="">
            <v:imagedata r:id="rId57" o:title=""/>
          </v:shape>
          <o:OLEObject Type="Embed" ProgID="Equation.3" ShapeID="_x0000_i1050" DrawAspect="Content" ObjectID="_1589285007" r:id="rId58"/>
        </w:object>
      </w:r>
      <w:r w:rsidRPr="00CE17A4">
        <w:rPr>
          <w:rFonts w:cs="Times New Roman"/>
          <w:szCs w:val="24"/>
        </w:rPr>
        <w:t xml:space="preserve"> Chứng minh </w:t>
      </w:r>
      <w:r w:rsidR="003D7823" w:rsidRPr="00CE17A4">
        <w:rPr>
          <w:rFonts w:cs="Times New Roman"/>
          <w:position w:val="-8"/>
          <w:szCs w:val="24"/>
          <w:lang w:val="vi-VN"/>
        </w:rPr>
        <w:t xml:space="preserve"> </w:t>
      </w:r>
      <w:r w:rsidR="00DF45F5" w:rsidRPr="00CE17A4">
        <w:rPr>
          <w:rFonts w:cs="Times New Roman"/>
          <w:position w:val="-10"/>
          <w:szCs w:val="24"/>
          <w:lang w:val="vi-VN"/>
        </w:rPr>
        <w:object w:dxaOrig="859" w:dyaOrig="320" w14:anchorId="508BF184">
          <v:shape id="_x0000_i1051" type="#_x0000_t75" style="width:42.9pt;height:15.65pt" o:ole="">
            <v:imagedata r:id="rId59" o:title=""/>
          </v:shape>
          <o:OLEObject Type="Embed" ProgID="Equation.3" ShapeID="_x0000_i1051" DrawAspect="Content" ObjectID="_1589285008" r:id="rId60"/>
        </w:object>
      </w:r>
      <w:r w:rsidRPr="00CE17A4">
        <w:rPr>
          <w:rFonts w:cs="Times New Roman"/>
          <w:szCs w:val="24"/>
        </w:rPr>
        <w:t xml:space="preserve"> thẳng hàng</w:t>
      </w:r>
    </w:p>
    <w:p w14:paraId="2B7FCC97" w14:textId="77777777" w:rsidR="00B80C3D" w:rsidRPr="00CE17A4" w:rsidRDefault="00B80C3D" w:rsidP="00B80C3D">
      <w:pPr>
        <w:spacing w:after="0" w:line="312" w:lineRule="auto"/>
        <w:jc w:val="both"/>
      </w:pPr>
      <w:r w:rsidRPr="00CE17A4">
        <w:rPr>
          <w:rFonts w:cs="Times New Roman"/>
          <w:b/>
          <w:color w:val="000000" w:themeColor="text1"/>
          <w:szCs w:val="24"/>
        </w:rPr>
        <w:t>Bài V</w:t>
      </w:r>
      <w:r w:rsidRPr="00CE17A4">
        <w:rPr>
          <w:rFonts w:cs="Times New Roman"/>
          <w:color w:val="000000" w:themeColor="text1"/>
          <w:szCs w:val="24"/>
        </w:rPr>
        <w:t>.</w:t>
      </w:r>
      <w:r w:rsidRPr="00CE17A4">
        <w:t xml:space="preserve">(0,5 điểm) </w:t>
      </w:r>
    </w:p>
    <w:p w14:paraId="60D8926C" w14:textId="77777777" w:rsidR="00B80C3D" w:rsidRPr="00CE17A4" w:rsidRDefault="00B80C3D" w:rsidP="00CE17A4">
      <w:pPr>
        <w:spacing w:after="0" w:line="312" w:lineRule="auto"/>
        <w:ind w:firstLine="720"/>
        <w:jc w:val="both"/>
      </w:pPr>
      <w:r w:rsidRPr="00CE17A4">
        <w:t xml:space="preserve">Cho </w:t>
      </w:r>
      <w:r w:rsidRPr="00CE17A4">
        <w:rPr>
          <w:position w:val="-6"/>
        </w:rPr>
        <w:object w:dxaOrig="200" w:dyaOrig="220" w14:anchorId="23BD3503">
          <v:shape id="_x0000_i1052" type="#_x0000_t75" style="width:9.7pt;height:11.25pt" o:ole="">
            <v:imagedata r:id="rId61" o:title=""/>
          </v:shape>
          <o:OLEObject Type="Embed" ProgID="Equation.DSMT4" ShapeID="_x0000_i1052" DrawAspect="Content" ObjectID="_1589285009" r:id="rId62"/>
        </w:object>
      </w:r>
      <w:r w:rsidRPr="00CE17A4">
        <w:t xml:space="preserve">, </w:t>
      </w:r>
      <w:r w:rsidRPr="00CE17A4">
        <w:rPr>
          <w:position w:val="-6"/>
        </w:rPr>
        <w:object w:dxaOrig="540" w:dyaOrig="279" w14:anchorId="2CA788AF">
          <v:shape id="_x0000_i1053" type="#_x0000_t75" style="width:26.9pt;height:14.4pt" o:ole="">
            <v:imagedata r:id="rId63" o:title=""/>
          </v:shape>
          <o:OLEObject Type="Embed" ProgID="Equation.DSMT4" ShapeID="_x0000_i1053" DrawAspect="Content" ObjectID="_1589285010" r:id="rId64"/>
        </w:object>
      </w:r>
      <w:r w:rsidRPr="00CE17A4">
        <w:t xml:space="preserve"> thỏa mãn </w:t>
      </w:r>
      <w:r w:rsidRPr="00CE17A4">
        <w:rPr>
          <w:position w:val="-6"/>
        </w:rPr>
        <w:object w:dxaOrig="880" w:dyaOrig="279" w14:anchorId="32337E30">
          <v:shape id="_x0000_i1054" type="#_x0000_t75" style="width:44.15pt;height:14.4pt" o:ole="">
            <v:imagedata r:id="rId65" o:title=""/>
          </v:shape>
          <o:OLEObject Type="Embed" ProgID="Equation.DSMT4" ShapeID="_x0000_i1054" DrawAspect="Content" ObjectID="_1589285011" r:id="rId66"/>
        </w:object>
      </w:r>
      <w:r w:rsidRPr="00CE17A4">
        <w:t xml:space="preserve">. Tìm giá trị lớn nhất của biểu thức </w:t>
      </w:r>
    </w:p>
    <w:p w14:paraId="6F7623B4" w14:textId="77777777" w:rsidR="00B80C3D" w:rsidRPr="00CE17A4" w:rsidRDefault="00B80C3D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  <w:r w:rsidRPr="00CE17A4">
        <w:rPr>
          <w:position w:val="-16"/>
        </w:rPr>
        <w:object w:dxaOrig="2540" w:dyaOrig="460" w14:anchorId="7C7CBE64">
          <v:shape id="_x0000_i1055" type="#_x0000_t75" style="width:126.8pt;height:23.15pt" o:ole="">
            <v:imagedata r:id="rId67" o:title=""/>
          </v:shape>
          <o:OLEObject Type="Embed" ProgID="Equation.DSMT4" ShapeID="_x0000_i1055" DrawAspect="Content" ObjectID="_1589285012" r:id="rId68"/>
        </w:object>
      </w:r>
      <w:r w:rsidRPr="00CE17A4">
        <w:t>.</w:t>
      </w:r>
    </w:p>
    <w:p w14:paraId="2244B4DE" w14:textId="77777777" w:rsidR="00B80C3D" w:rsidRPr="00CE17A4" w:rsidRDefault="00B80C3D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>--------------------Hết ----------------------</w:t>
      </w:r>
    </w:p>
    <w:p w14:paraId="40DB6185" w14:textId="77777777" w:rsidR="00B80C3D" w:rsidRPr="00CE17A4" w:rsidRDefault="00B80C3D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3B38FFFC" w14:textId="77777777" w:rsidR="00B80C3D" w:rsidRPr="00CE17A4" w:rsidRDefault="00B80C3D" w:rsidP="00B80C3D">
      <w:pPr>
        <w:spacing w:after="0" w:line="312" w:lineRule="auto"/>
        <w:rPr>
          <w:rFonts w:cs="Times New Roman"/>
          <w:color w:val="000000" w:themeColor="text1"/>
          <w:szCs w:val="24"/>
        </w:rPr>
      </w:pPr>
    </w:p>
    <w:p w14:paraId="14C14A21" w14:textId="77777777" w:rsidR="00B80C3D" w:rsidRPr="00CE17A4" w:rsidRDefault="00B80C3D" w:rsidP="00B80C3D">
      <w:pPr>
        <w:spacing w:after="0" w:line="312" w:lineRule="auto"/>
        <w:rPr>
          <w:rFonts w:cs="Times New Roman"/>
          <w:color w:val="000000" w:themeColor="text1"/>
          <w:szCs w:val="24"/>
        </w:rPr>
      </w:pPr>
    </w:p>
    <w:p w14:paraId="564596D3" w14:textId="77777777" w:rsidR="00B80C3D" w:rsidRPr="00CE17A4" w:rsidRDefault="00B80C3D" w:rsidP="00B80C3D">
      <w:pPr>
        <w:spacing w:after="0" w:line="312" w:lineRule="auto"/>
        <w:rPr>
          <w:rFonts w:cs="Times New Roman"/>
          <w:color w:val="000000" w:themeColor="text1"/>
          <w:szCs w:val="24"/>
        </w:rPr>
      </w:pPr>
    </w:p>
    <w:p w14:paraId="46B7F764" w14:textId="77777777" w:rsidR="00B80C3D" w:rsidRPr="00CE17A4" w:rsidRDefault="00B80C3D" w:rsidP="00B80C3D">
      <w:pPr>
        <w:spacing w:after="0" w:line="312" w:lineRule="auto"/>
        <w:jc w:val="center"/>
        <w:rPr>
          <w:rFonts w:cs="Times New Roman"/>
          <w:b/>
          <w:color w:val="000000" w:themeColor="text1"/>
          <w:szCs w:val="24"/>
          <w:u w:val="single"/>
        </w:rPr>
      </w:pPr>
      <w:r w:rsidRPr="00CE17A4">
        <w:rPr>
          <w:rFonts w:cs="Times New Roman"/>
          <w:b/>
          <w:color w:val="000000" w:themeColor="text1"/>
          <w:szCs w:val="24"/>
          <w:u w:val="single"/>
        </w:rPr>
        <w:t>Hướng dẫn giải:</w:t>
      </w:r>
    </w:p>
    <w:p w14:paraId="4955F239" w14:textId="77777777" w:rsidR="00FC566C" w:rsidRPr="00CE17A4" w:rsidRDefault="00FC566C" w:rsidP="00B80C3D">
      <w:pPr>
        <w:spacing w:after="0" w:line="312" w:lineRule="auto"/>
        <w:rPr>
          <w:rFonts w:cs="Times New Roman"/>
          <w:b/>
          <w:color w:val="000000" w:themeColor="text1"/>
          <w:szCs w:val="24"/>
          <w:u w:val="single"/>
        </w:rPr>
      </w:pPr>
    </w:p>
    <w:p w14:paraId="1A9A8FE5" w14:textId="77777777" w:rsidR="00B80C3D" w:rsidRPr="00CE17A4" w:rsidRDefault="00B80C3D" w:rsidP="00B80C3D">
      <w:pPr>
        <w:spacing w:after="0" w:line="312" w:lineRule="auto"/>
        <w:rPr>
          <w:rFonts w:cs="Times New Roman"/>
          <w:b/>
          <w:color w:val="000000" w:themeColor="text1"/>
          <w:szCs w:val="24"/>
          <w:u w:val="single"/>
        </w:rPr>
      </w:pPr>
      <w:r w:rsidRPr="00CE17A4">
        <w:rPr>
          <w:rFonts w:cs="Times New Roman"/>
          <w:b/>
          <w:color w:val="000000" w:themeColor="text1"/>
          <w:szCs w:val="24"/>
          <w:u w:val="single"/>
        </w:rPr>
        <w:t>Bài 1.</w:t>
      </w:r>
    </w:p>
    <w:p w14:paraId="368F127E" w14:textId="77777777" w:rsidR="00B80C3D" w:rsidRPr="00CE17A4" w:rsidRDefault="00B80C3D" w:rsidP="00B80C3D">
      <w:pPr>
        <w:rPr>
          <w:szCs w:val="24"/>
        </w:rPr>
      </w:pPr>
      <w:r w:rsidRPr="00CE17A4">
        <w:rPr>
          <w:b/>
          <w:szCs w:val="24"/>
        </w:rPr>
        <w:t>1)</w:t>
      </w:r>
      <w:r w:rsidRPr="00CE17A4">
        <w:rPr>
          <w:szCs w:val="24"/>
        </w:rPr>
        <w:t xml:space="preserve"> Rút gọn biểu thức </w:t>
      </w:r>
      <w:r w:rsidRPr="00CE17A4">
        <w:rPr>
          <w:position w:val="-4"/>
          <w:szCs w:val="24"/>
        </w:rPr>
        <w:object w:dxaOrig="240" w:dyaOrig="260" w14:anchorId="58A1030E">
          <v:shape id="_x0000_i1056" type="#_x0000_t75" style="width:11.9pt;height:12.85pt" o:ole="">
            <v:imagedata r:id="rId69" o:title=""/>
          </v:shape>
          <o:OLEObject Type="Embed" ProgID="Equation.DSMT4" ShapeID="_x0000_i1056" DrawAspect="Content" ObjectID="_1589285013" r:id="rId70"/>
        </w:object>
      </w:r>
      <w:r w:rsidRPr="00CE17A4">
        <w:rPr>
          <w:szCs w:val="24"/>
        </w:rPr>
        <w:t>.</w:t>
      </w:r>
    </w:p>
    <w:p w14:paraId="29C53E7F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szCs w:val="24"/>
        </w:rPr>
        <w:t xml:space="preserve">Với </w:t>
      </w:r>
      <w:r w:rsidRPr="00CE17A4">
        <w:rPr>
          <w:position w:val="-8"/>
          <w:szCs w:val="24"/>
        </w:rPr>
        <w:object w:dxaOrig="1140" w:dyaOrig="300" w14:anchorId="33FF0C53">
          <v:shape id="_x0000_i1057" type="#_x0000_t75" style="width:56.95pt;height:15.05pt" o:ole="">
            <v:imagedata r:id="rId71" o:title=""/>
          </v:shape>
          <o:OLEObject Type="Embed" ProgID="Equation.DSMT4" ShapeID="_x0000_i1057" DrawAspect="Content" ObjectID="_1589285014" r:id="rId72"/>
        </w:object>
      </w:r>
    </w:p>
    <w:p w14:paraId="0EFB55FF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szCs w:val="24"/>
        </w:rPr>
        <w:object w:dxaOrig="4120" w:dyaOrig="5240" w14:anchorId="5A8896A1">
          <v:shape id="_x0000_i1058" type="#_x0000_t75" style="width:206.3pt;height:261.7pt" o:ole="">
            <v:imagedata r:id="rId73" o:title=""/>
          </v:shape>
          <o:OLEObject Type="Embed" ProgID="Equation.DSMT4" ShapeID="_x0000_i1058" DrawAspect="Content" ObjectID="_1589285015" r:id="rId74"/>
        </w:object>
      </w:r>
    </w:p>
    <w:p w14:paraId="5B1ED287" w14:textId="77777777" w:rsidR="00B80C3D" w:rsidRPr="00CE17A4" w:rsidRDefault="00B80C3D" w:rsidP="00B80C3D">
      <w:pPr>
        <w:rPr>
          <w:szCs w:val="24"/>
        </w:rPr>
      </w:pPr>
      <w:r w:rsidRPr="00CE17A4">
        <w:rPr>
          <w:b/>
          <w:szCs w:val="24"/>
        </w:rPr>
        <w:t>2)</w:t>
      </w:r>
      <w:r w:rsidRPr="00CE17A4">
        <w:rPr>
          <w:szCs w:val="24"/>
        </w:rPr>
        <w:t xml:space="preserve"> Tìm </w:t>
      </w:r>
      <w:r w:rsidRPr="00CE17A4">
        <w:rPr>
          <w:position w:val="-6"/>
          <w:szCs w:val="24"/>
        </w:rPr>
        <w:object w:dxaOrig="200" w:dyaOrig="220" w14:anchorId="45078D75">
          <v:shape id="_x0000_i1059" type="#_x0000_t75" style="width:9.7pt;height:11.25pt" o:ole="">
            <v:imagedata r:id="rId75" o:title=""/>
          </v:shape>
          <o:OLEObject Type="Embed" ProgID="Equation.DSMT4" ShapeID="_x0000_i1059" DrawAspect="Content" ObjectID="_1589285016" r:id="rId76"/>
        </w:object>
      </w:r>
      <w:r w:rsidRPr="00CE17A4">
        <w:rPr>
          <w:szCs w:val="24"/>
        </w:rPr>
        <w:t xml:space="preserve"> để </w:t>
      </w:r>
      <w:r w:rsidRPr="00CE17A4">
        <w:rPr>
          <w:position w:val="-24"/>
          <w:szCs w:val="24"/>
        </w:rPr>
        <w:object w:dxaOrig="639" w:dyaOrig="620" w14:anchorId="4DCA9BB8">
          <v:shape id="_x0000_i1060" type="#_x0000_t75" style="width:32.25pt;height:30.7pt" o:ole="">
            <v:imagedata r:id="rId77" o:title=""/>
          </v:shape>
          <o:OLEObject Type="Embed" ProgID="Equation.DSMT4" ShapeID="_x0000_i1060" DrawAspect="Content" ObjectID="_1589285017" r:id="rId78"/>
        </w:object>
      </w:r>
      <w:r w:rsidRPr="00CE17A4">
        <w:rPr>
          <w:szCs w:val="24"/>
        </w:rPr>
        <w:t>.</w:t>
      </w:r>
    </w:p>
    <w:p w14:paraId="487F7C67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szCs w:val="24"/>
        </w:rPr>
        <w:t xml:space="preserve">Với </w:t>
      </w:r>
      <w:r w:rsidRPr="00CE17A4">
        <w:rPr>
          <w:position w:val="-8"/>
          <w:szCs w:val="24"/>
        </w:rPr>
        <w:object w:dxaOrig="1140" w:dyaOrig="300" w14:anchorId="70C4AFFE">
          <v:shape id="_x0000_i1061" type="#_x0000_t75" style="width:56.95pt;height:15.05pt" o:ole="">
            <v:imagedata r:id="rId71" o:title=""/>
          </v:shape>
          <o:OLEObject Type="Embed" ProgID="Equation.DSMT4" ShapeID="_x0000_i1061" DrawAspect="Content" ObjectID="_1589285018" r:id="rId79"/>
        </w:object>
      </w:r>
    </w:p>
    <w:p w14:paraId="5DD462D1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position w:val="-88"/>
          <w:szCs w:val="24"/>
        </w:rPr>
        <w:object w:dxaOrig="2260" w:dyaOrig="1880" w14:anchorId="44A08E6C">
          <v:shape id="_x0000_i1062" type="#_x0000_t75" style="width:113.3pt;height:93.6pt" o:ole="">
            <v:imagedata r:id="rId80" o:title=""/>
          </v:shape>
          <o:OLEObject Type="Embed" ProgID="Equation.DSMT4" ShapeID="_x0000_i1062" DrawAspect="Content" ObjectID="_1589285019" r:id="rId81"/>
        </w:object>
      </w:r>
    </w:p>
    <w:p w14:paraId="37DFDF3E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szCs w:val="24"/>
        </w:rPr>
        <w:t xml:space="preserve">Vậy </w:t>
      </w:r>
      <w:r w:rsidRPr="00CE17A4">
        <w:rPr>
          <w:position w:val="-24"/>
          <w:szCs w:val="24"/>
        </w:rPr>
        <w:object w:dxaOrig="639" w:dyaOrig="620" w14:anchorId="5E84957B">
          <v:shape id="_x0000_i1063" type="#_x0000_t75" style="width:32.25pt;height:30.7pt" o:ole="">
            <v:imagedata r:id="rId82" o:title=""/>
          </v:shape>
          <o:OLEObject Type="Embed" ProgID="Equation.DSMT4" ShapeID="_x0000_i1063" DrawAspect="Content" ObjectID="_1589285020" r:id="rId83"/>
        </w:object>
      </w:r>
      <w:r w:rsidRPr="00CE17A4">
        <w:rPr>
          <w:szCs w:val="24"/>
        </w:rPr>
        <w:t xml:space="preserve"> khi </w:t>
      </w:r>
      <w:r w:rsidRPr="00CE17A4">
        <w:rPr>
          <w:position w:val="-6"/>
          <w:szCs w:val="24"/>
        </w:rPr>
        <w:object w:dxaOrig="660" w:dyaOrig="279" w14:anchorId="1F677E21">
          <v:shape id="_x0000_i1064" type="#_x0000_t75" style="width:32.85pt;height:14.4pt" o:ole="">
            <v:imagedata r:id="rId84" o:title=""/>
          </v:shape>
          <o:OLEObject Type="Embed" ProgID="Equation.DSMT4" ShapeID="_x0000_i1064" DrawAspect="Content" ObjectID="_1589285021" r:id="rId85"/>
        </w:object>
      </w:r>
    </w:p>
    <w:p w14:paraId="228415E8" w14:textId="77777777" w:rsidR="00B80C3D" w:rsidRPr="00CE17A4" w:rsidRDefault="00B80C3D" w:rsidP="00B80C3D">
      <w:pPr>
        <w:rPr>
          <w:szCs w:val="24"/>
        </w:rPr>
      </w:pPr>
      <w:r w:rsidRPr="00CE17A4">
        <w:rPr>
          <w:b/>
          <w:szCs w:val="24"/>
        </w:rPr>
        <w:t>3)</w:t>
      </w:r>
      <w:r w:rsidRPr="00CE17A4">
        <w:rPr>
          <w:szCs w:val="24"/>
        </w:rPr>
        <w:t xml:space="preserve"> Tìm giá trị nhỏ nhất của biểu thức </w:t>
      </w:r>
      <w:r w:rsidRPr="00CE17A4">
        <w:rPr>
          <w:position w:val="-4"/>
          <w:szCs w:val="24"/>
        </w:rPr>
        <w:object w:dxaOrig="240" w:dyaOrig="260" w14:anchorId="605E87C9">
          <v:shape id="_x0000_i1065" type="#_x0000_t75" style="width:11.9pt;height:12.85pt" o:ole="">
            <v:imagedata r:id="rId86" o:title=""/>
          </v:shape>
          <o:OLEObject Type="Embed" ProgID="Equation.DSMT4" ShapeID="_x0000_i1065" DrawAspect="Content" ObjectID="_1589285022" r:id="rId87"/>
        </w:object>
      </w:r>
      <w:r w:rsidRPr="00CE17A4">
        <w:rPr>
          <w:szCs w:val="24"/>
        </w:rPr>
        <w:t>.</w:t>
      </w:r>
    </w:p>
    <w:p w14:paraId="40492A97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szCs w:val="24"/>
        </w:rPr>
        <w:t xml:space="preserve">Với </w:t>
      </w:r>
      <w:r w:rsidRPr="00CE17A4">
        <w:rPr>
          <w:position w:val="-8"/>
          <w:szCs w:val="24"/>
        </w:rPr>
        <w:object w:dxaOrig="1140" w:dyaOrig="300" w14:anchorId="258C1505">
          <v:shape id="_x0000_i1066" type="#_x0000_t75" style="width:56.95pt;height:15.05pt" o:ole="">
            <v:imagedata r:id="rId71" o:title=""/>
          </v:shape>
          <o:OLEObject Type="Embed" ProgID="Equation.DSMT4" ShapeID="_x0000_i1066" DrawAspect="Content" ObjectID="_1589285023" r:id="rId88"/>
        </w:object>
      </w:r>
    </w:p>
    <w:p w14:paraId="51F3BD5E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position w:val="-28"/>
          <w:szCs w:val="24"/>
        </w:rPr>
        <w:object w:dxaOrig="2360" w:dyaOrig="720" w14:anchorId="0A0F22FB">
          <v:shape id="_x0000_i1067" type="#_x0000_t75" style="width:117.7pt;height:36pt" o:ole="">
            <v:imagedata r:id="rId89" o:title=""/>
          </v:shape>
          <o:OLEObject Type="Embed" ProgID="Equation.DSMT4" ShapeID="_x0000_i1067" DrawAspect="Content" ObjectID="_1589285024" r:id="rId90"/>
        </w:object>
      </w:r>
    </w:p>
    <w:p w14:paraId="0EB4A92D" w14:textId="77777777" w:rsidR="00DF45F5" w:rsidRPr="00CE17A4" w:rsidRDefault="00DF45F5" w:rsidP="00B80C3D">
      <w:pPr>
        <w:rPr>
          <w:szCs w:val="24"/>
          <w:lang w:val="vi-VN"/>
        </w:rPr>
      </w:pPr>
    </w:p>
    <w:p w14:paraId="43CAD7A6" w14:textId="77777777" w:rsidR="00DF45F5" w:rsidRPr="00CE17A4" w:rsidRDefault="00DF45F5" w:rsidP="00B80C3D">
      <w:pPr>
        <w:rPr>
          <w:szCs w:val="24"/>
          <w:lang w:val="vi-VN"/>
        </w:rPr>
      </w:pPr>
    </w:p>
    <w:p w14:paraId="57BFCCE7" w14:textId="77777777" w:rsidR="00DF45F5" w:rsidRPr="00CE17A4" w:rsidRDefault="00DF45F5" w:rsidP="00B80C3D">
      <w:pPr>
        <w:rPr>
          <w:szCs w:val="24"/>
          <w:lang w:val="vi-VN"/>
        </w:rPr>
      </w:pPr>
    </w:p>
    <w:p w14:paraId="74248C56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szCs w:val="24"/>
        </w:rPr>
        <w:t xml:space="preserve">Có:  </w:t>
      </w:r>
      <w:r w:rsidRPr="00CE17A4">
        <w:rPr>
          <w:position w:val="-28"/>
          <w:szCs w:val="24"/>
        </w:rPr>
        <w:object w:dxaOrig="4340" w:dyaOrig="660" w14:anchorId="01BDB993">
          <v:shape id="_x0000_i1068" type="#_x0000_t75" style="width:216.95pt;height:32.85pt" o:ole="">
            <v:imagedata r:id="rId91" o:title=""/>
          </v:shape>
          <o:OLEObject Type="Embed" ProgID="Equation.DSMT4" ShapeID="_x0000_i1068" DrawAspect="Content" ObjectID="_1589285025" r:id="rId92"/>
        </w:object>
      </w:r>
    </w:p>
    <w:p w14:paraId="3928B7F4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position w:val="-28"/>
          <w:szCs w:val="24"/>
        </w:rPr>
        <w:object w:dxaOrig="3379" w:dyaOrig="660" w14:anchorId="6684ED54">
          <v:shape id="_x0000_i1069" type="#_x0000_t75" style="width:168.75pt;height:32.85pt" o:ole="">
            <v:imagedata r:id="rId93" o:title=""/>
          </v:shape>
          <o:OLEObject Type="Embed" ProgID="Equation.DSMT4" ShapeID="_x0000_i1069" DrawAspect="Content" ObjectID="_1589285026" r:id="rId94"/>
        </w:object>
      </w:r>
    </w:p>
    <w:p w14:paraId="6A25D717" w14:textId="2C749AAB" w:rsidR="00B80C3D" w:rsidRPr="00CE17A4" w:rsidRDefault="00B80C3D" w:rsidP="00CE17A4">
      <w:pPr>
        <w:ind w:firstLine="720"/>
        <w:rPr>
          <w:szCs w:val="24"/>
          <w:lang w:val="vi-VN"/>
        </w:rPr>
      </w:pPr>
      <w:r w:rsidRPr="00CE17A4">
        <w:rPr>
          <w:szCs w:val="24"/>
        </w:rPr>
        <w:t xml:space="preserve">Dấu “ = ” xảy ra khi </w:t>
      </w:r>
      <w:r w:rsidRPr="00CE17A4">
        <w:rPr>
          <w:position w:val="-6"/>
          <w:szCs w:val="24"/>
        </w:rPr>
        <w:object w:dxaOrig="560" w:dyaOrig="279" w14:anchorId="1491A0D0">
          <v:shape id="_x0000_i1070" type="#_x0000_t75" style="width:27.85pt;height:14.4pt" o:ole="">
            <v:imagedata r:id="rId95" o:title=""/>
          </v:shape>
          <o:OLEObject Type="Embed" ProgID="Equation.DSMT4" ShapeID="_x0000_i1070" DrawAspect="Content" ObjectID="_1589285027" r:id="rId96"/>
        </w:object>
      </w:r>
      <w:r w:rsidR="009479CE" w:rsidRPr="00CE17A4">
        <w:rPr>
          <w:szCs w:val="24"/>
        </w:rPr>
        <w:t xml:space="preserve"> (TM)</w:t>
      </w:r>
    </w:p>
    <w:p w14:paraId="48B98A30" w14:textId="77777777" w:rsidR="00B80C3D" w:rsidRPr="00CE17A4" w:rsidRDefault="00B80C3D" w:rsidP="00CE17A4">
      <w:pPr>
        <w:ind w:firstLine="720"/>
        <w:rPr>
          <w:szCs w:val="24"/>
        </w:rPr>
      </w:pPr>
      <w:r w:rsidRPr="00CE17A4">
        <w:rPr>
          <w:szCs w:val="24"/>
        </w:rPr>
        <w:t xml:space="preserve">Vậy GTNN của </w:t>
      </w:r>
      <w:r w:rsidRPr="00CE17A4">
        <w:rPr>
          <w:position w:val="-4"/>
          <w:szCs w:val="24"/>
        </w:rPr>
        <w:object w:dxaOrig="240" w:dyaOrig="260" w14:anchorId="31D30841">
          <v:shape id="_x0000_i1071" type="#_x0000_t75" style="width:11.9pt;height:12.85pt" o:ole="">
            <v:imagedata r:id="rId97" o:title=""/>
          </v:shape>
          <o:OLEObject Type="Embed" ProgID="Equation.DSMT4" ShapeID="_x0000_i1071" DrawAspect="Content" ObjectID="_1589285028" r:id="rId98"/>
        </w:object>
      </w:r>
      <w:r w:rsidRPr="00CE17A4">
        <w:rPr>
          <w:szCs w:val="24"/>
        </w:rPr>
        <w:t xml:space="preserve"> là </w:t>
      </w:r>
      <w:r w:rsidRPr="00CE17A4">
        <w:rPr>
          <w:position w:val="-24"/>
          <w:szCs w:val="24"/>
        </w:rPr>
        <w:object w:dxaOrig="220" w:dyaOrig="620" w14:anchorId="07F08467">
          <v:shape id="_x0000_i1072" type="#_x0000_t75" style="width:11.25pt;height:30.7pt" o:ole="">
            <v:imagedata r:id="rId99" o:title=""/>
          </v:shape>
          <o:OLEObject Type="Embed" ProgID="Equation.DSMT4" ShapeID="_x0000_i1072" DrawAspect="Content" ObjectID="_1589285029" r:id="rId100"/>
        </w:object>
      </w:r>
      <w:r w:rsidRPr="00CE17A4">
        <w:rPr>
          <w:szCs w:val="24"/>
        </w:rPr>
        <w:t xml:space="preserve"> khi </w:t>
      </w:r>
      <w:r w:rsidRPr="00CE17A4">
        <w:rPr>
          <w:position w:val="-6"/>
          <w:szCs w:val="24"/>
        </w:rPr>
        <w:object w:dxaOrig="560" w:dyaOrig="279" w14:anchorId="31140E47">
          <v:shape id="_x0000_i1073" type="#_x0000_t75" style="width:27.85pt;height:14.4pt" o:ole="">
            <v:imagedata r:id="rId95" o:title=""/>
          </v:shape>
          <o:OLEObject Type="Embed" ProgID="Equation.DSMT4" ShapeID="_x0000_i1073" DrawAspect="Content" ObjectID="_1589285030" r:id="rId101"/>
        </w:object>
      </w:r>
    </w:p>
    <w:p w14:paraId="10F71E72" w14:textId="77777777" w:rsidR="00B80C3D" w:rsidRPr="00CE17A4" w:rsidRDefault="00B80C3D" w:rsidP="00B80C3D">
      <w:pPr>
        <w:spacing w:after="0" w:line="312" w:lineRule="auto"/>
        <w:rPr>
          <w:rFonts w:cs="Times New Roman"/>
          <w:b/>
          <w:color w:val="000000" w:themeColor="text1"/>
          <w:szCs w:val="24"/>
          <w:u w:val="single"/>
        </w:rPr>
      </w:pPr>
      <w:r w:rsidRPr="00CE17A4">
        <w:rPr>
          <w:rFonts w:cs="Times New Roman"/>
          <w:b/>
          <w:color w:val="000000" w:themeColor="text1"/>
          <w:szCs w:val="24"/>
          <w:u w:val="single"/>
        </w:rPr>
        <w:t>Bài II.</w:t>
      </w:r>
    </w:p>
    <w:p w14:paraId="7357A812" w14:textId="77777777" w:rsidR="00B80C3D" w:rsidRPr="00CE17A4" w:rsidRDefault="00B80C3D" w:rsidP="00B80C3D">
      <w:pPr>
        <w:spacing w:after="0" w:line="312" w:lineRule="auto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Gọi thời gian đội I làm một mình xong công việc là </w:t>
      </w:r>
      <w:r w:rsidRPr="00CE17A4">
        <w:rPr>
          <w:rFonts w:cs="Times New Roman"/>
          <w:color w:val="000000" w:themeColor="text1"/>
          <w:position w:val="-6"/>
          <w:szCs w:val="24"/>
        </w:rPr>
        <w:object w:dxaOrig="200" w:dyaOrig="220" w14:anchorId="69748FBC">
          <v:shape id="_x0000_i1074" type="#_x0000_t75" style="width:10.65pt;height:10.65pt" o:ole="">
            <v:imagedata r:id="rId102" o:title=""/>
          </v:shape>
          <o:OLEObject Type="Embed" ProgID="Equation.DSMT4" ShapeID="_x0000_i1074" DrawAspect="Content" ObjectID="_1589285031" r:id="rId103"/>
        </w:object>
      </w:r>
      <w:r w:rsidRPr="00CE17A4">
        <w:rPr>
          <w:rFonts w:cs="Times New Roman"/>
          <w:color w:val="000000" w:themeColor="text1"/>
          <w:szCs w:val="24"/>
        </w:rPr>
        <w:t xml:space="preserve"> (giờ, </w:t>
      </w:r>
      <w:r w:rsidRPr="00CE17A4">
        <w:rPr>
          <w:rFonts w:cs="Times New Roman"/>
          <w:color w:val="000000" w:themeColor="text1"/>
          <w:position w:val="-6"/>
          <w:szCs w:val="24"/>
        </w:rPr>
        <w:object w:dxaOrig="520" w:dyaOrig="279" w14:anchorId="37BB0640">
          <v:shape id="_x0000_i1075" type="#_x0000_t75" style="width:26.9pt;height:13.45pt" o:ole="">
            <v:imagedata r:id="rId104" o:title=""/>
          </v:shape>
          <o:OLEObject Type="Embed" ProgID="Equation.DSMT4" ShapeID="_x0000_i1075" DrawAspect="Content" ObjectID="_1589285032" r:id="rId105"/>
        </w:object>
      </w:r>
      <w:r w:rsidRPr="00CE17A4">
        <w:rPr>
          <w:rFonts w:cs="Times New Roman"/>
          <w:color w:val="000000" w:themeColor="text1"/>
          <w:szCs w:val="24"/>
        </w:rPr>
        <w:t>)</w:t>
      </w:r>
    </w:p>
    <w:p w14:paraId="04D79E46" w14:textId="77777777" w:rsidR="00B80C3D" w:rsidRPr="00CE17A4" w:rsidRDefault="00B80C3D" w:rsidP="00B80C3D">
      <w:pPr>
        <w:spacing w:after="0" w:line="312" w:lineRule="auto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Gọi thời gian đội II làm một mình xong công việc là </w:t>
      </w:r>
      <w:r w:rsidRPr="00CE17A4">
        <w:rPr>
          <w:rFonts w:cs="Times New Roman"/>
          <w:color w:val="000000" w:themeColor="text1"/>
          <w:position w:val="-10"/>
          <w:szCs w:val="24"/>
        </w:rPr>
        <w:object w:dxaOrig="220" w:dyaOrig="260" w14:anchorId="1CEB8EC2">
          <v:shape id="_x0000_i1076" type="#_x0000_t75" style="width:10.65pt;height:12.85pt" o:ole="">
            <v:imagedata r:id="rId106" o:title=""/>
          </v:shape>
          <o:OLEObject Type="Embed" ProgID="Equation.DSMT4" ShapeID="_x0000_i1076" DrawAspect="Content" ObjectID="_1589285033" r:id="rId107"/>
        </w:object>
      </w:r>
      <w:r w:rsidRPr="00CE17A4">
        <w:rPr>
          <w:rFonts w:cs="Times New Roman"/>
          <w:color w:val="000000" w:themeColor="text1"/>
          <w:szCs w:val="24"/>
        </w:rPr>
        <w:t xml:space="preserve"> (giờ, </w:t>
      </w:r>
      <w:r w:rsidRPr="00CE17A4">
        <w:rPr>
          <w:rFonts w:cs="Times New Roman"/>
          <w:color w:val="000000" w:themeColor="text1"/>
          <w:position w:val="-10"/>
          <w:szCs w:val="24"/>
        </w:rPr>
        <w:object w:dxaOrig="540" w:dyaOrig="320" w14:anchorId="13D06339">
          <v:shape id="_x0000_i1077" type="#_x0000_t75" style="width:28.5pt;height:15.05pt" o:ole="">
            <v:imagedata r:id="rId108" o:title=""/>
          </v:shape>
          <o:OLEObject Type="Embed" ProgID="Equation.DSMT4" ShapeID="_x0000_i1077" DrawAspect="Content" ObjectID="_1589285034" r:id="rId109"/>
        </w:object>
      </w:r>
      <w:r w:rsidRPr="00CE17A4">
        <w:rPr>
          <w:rFonts w:cs="Times New Roman"/>
          <w:color w:val="000000" w:themeColor="text1"/>
          <w:szCs w:val="24"/>
        </w:rPr>
        <w:t>)</w:t>
      </w:r>
    </w:p>
    <w:p w14:paraId="5EDF8DEA" w14:textId="7ABC6E37" w:rsidR="00B80C3D" w:rsidRPr="00CE17A4" w:rsidRDefault="001775D7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Trong </w:t>
      </w:r>
      <w:r w:rsidR="00B80C3D" w:rsidRPr="00CE17A4">
        <w:rPr>
          <w:rFonts w:cs="Times New Roman"/>
          <w:color w:val="000000" w:themeColor="text1"/>
          <w:position w:val="-4"/>
          <w:szCs w:val="24"/>
        </w:rPr>
        <w:object w:dxaOrig="139" w:dyaOrig="260" w14:anchorId="3C7B44C5">
          <v:shape id="_x0000_i1078" type="#_x0000_t75" style="width:6.9pt;height:12.85pt" o:ole="">
            <v:imagedata r:id="rId110" o:title=""/>
          </v:shape>
          <o:OLEObject Type="Embed" ProgID="Equation.DSMT4" ShapeID="_x0000_i1078" DrawAspect="Content" ObjectID="_1589285035" r:id="rId111"/>
        </w:object>
      </w:r>
      <w:r w:rsidR="00B80C3D" w:rsidRPr="00CE17A4">
        <w:rPr>
          <w:rFonts w:cs="Times New Roman"/>
          <w:color w:val="000000" w:themeColor="text1"/>
          <w:szCs w:val="24"/>
        </w:rPr>
        <w:t xml:space="preserve"> giờ</w:t>
      </w:r>
      <w:r w:rsidRPr="00CE17A4">
        <w:rPr>
          <w:rFonts w:cs="Times New Roman"/>
          <w:color w:val="000000" w:themeColor="text1"/>
          <w:szCs w:val="24"/>
        </w:rPr>
        <w:t>,</w:t>
      </w:r>
      <w:r w:rsidR="00B80C3D" w:rsidRPr="00CE17A4">
        <w:rPr>
          <w:rFonts w:cs="Times New Roman"/>
          <w:color w:val="000000" w:themeColor="text1"/>
          <w:szCs w:val="24"/>
        </w:rPr>
        <w:t xml:space="preserve"> đội I làm được </w:t>
      </w:r>
      <w:r w:rsidR="00B80C3D" w:rsidRPr="00CE17A4">
        <w:rPr>
          <w:rFonts w:cs="Times New Roman"/>
          <w:color w:val="000000" w:themeColor="text1"/>
          <w:position w:val="-24"/>
          <w:szCs w:val="24"/>
        </w:rPr>
        <w:object w:dxaOrig="240" w:dyaOrig="620" w14:anchorId="600A02D8">
          <v:shape id="_x0000_i1079" type="#_x0000_t75" style="width:11.9pt;height:30.7pt" o:ole="">
            <v:imagedata r:id="rId112" o:title=""/>
          </v:shape>
          <o:OLEObject Type="Embed" ProgID="Equation.DSMT4" ShapeID="_x0000_i1079" DrawAspect="Content" ObjectID="_1589285036" r:id="rId113"/>
        </w:object>
      </w:r>
      <w:r w:rsidR="00B80C3D" w:rsidRPr="00CE17A4">
        <w:rPr>
          <w:rFonts w:cs="Times New Roman"/>
          <w:color w:val="000000" w:themeColor="text1"/>
          <w:szCs w:val="24"/>
        </w:rPr>
        <w:t>(công việc)</w:t>
      </w:r>
    </w:p>
    <w:p w14:paraId="41542379" w14:textId="29DD214D" w:rsidR="00B80C3D" w:rsidRPr="00CE17A4" w:rsidRDefault="001775D7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Trong </w:t>
      </w:r>
      <w:r w:rsidR="00B80C3D" w:rsidRPr="00CE17A4">
        <w:rPr>
          <w:rFonts w:cs="Times New Roman"/>
          <w:color w:val="000000" w:themeColor="text1"/>
          <w:position w:val="-4"/>
          <w:szCs w:val="24"/>
        </w:rPr>
        <w:object w:dxaOrig="139" w:dyaOrig="260" w14:anchorId="7B1C0B08">
          <v:shape id="_x0000_i1080" type="#_x0000_t75" style="width:6.9pt;height:12.85pt" o:ole="">
            <v:imagedata r:id="rId114" o:title=""/>
          </v:shape>
          <o:OLEObject Type="Embed" ProgID="Equation.DSMT4" ShapeID="_x0000_i1080" DrawAspect="Content" ObjectID="_1589285037" r:id="rId115"/>
        </w:object>
      </w:r>
      <w:r w:rsidR="00B80C3D" w:rsidRPr="00CE17A4">
        <w:rPr>
          <w:rFonts w:cs="Times New Roman"/>
          <w:color w:val="000000" w:themeColor="text1"/>
          <w:szCs w:val="24"/>
        </w:rPr>
        <w:t xml:space="preserve"> giờ</w:t>
      </w:r>
      <w:r w:rsidRPr="00CE17A4">
        <w:rPr>
          <w:rFonts w:cs="Times New Roman"/>
          <w:color w:val="000000" w:themeColor="text1"/>
          <w:szCs w:val="24"/>
        </w:rPr>
        <w:t>,</w:t>
      </w:r>
      <w:r w:rsidR="00B80C3D" w:rsidRPr="00CE17A4">
        <w:rPr>
          <w:rFonts w:cs="Times New Roman"/>
          <w:color w:val="000000" w:themeColor="text1"/>
          <w:szCs w:val="24"/>
        </w:rPr>
        <w:t xml:space="preserve"> đội II làm được </w:t>
      </w:r>
      <w:r w:rsidR="00B80C3D" w:rsidRPr="00CE17A4">
        <w:rPr>
          <w:rFonts w:cs="Times New Roman"/>
          <w:color w:val="000000" w:themeColor="text1"/>
          <w:position w:val="-28"/>
          <w:szCs w:val="24"/>
        </w:rPr>
        <w:object w:dxaOrig="260" w:dyaOrig="660" w14:anchorId="7DE027B1">
          <v:shape id="_x0000_i1081" type="#_x0000_t75" style="width:12.85pt;height:32.85pt" o:ole="">
            <v:imagedata r:id="rId116" o:title=""/>
          </v:shape>
          <o:OLEObject Type="Embed" ProgID="Equation.DSMT4" ShapeID="_x0000_i1081" DrawAspect="Content" ObjectID="_1589285038" r:id="rId117"/>
        </w:object>
      </w:r>
      <w:r w:rsidR="00B80C3D" w:rsidRPr="00CE17A4">
        <w:rPr>
          <w:rFonts w:cs="Times New Roman"/>
          <w:color w:val="000000" w:themeColor="text1"/>
          <w:szCs w:val="24"/>
        </w:rPr>
        <w:t>(công việc)</w:t>
      </w:r>
    </w:p>
    <w:p w14:paraId="53E1AE26" w14:textId="50CCDC33" w:rsidR="00B80C3D" w:rsidRPr="00CE17A4" w:rsidRDefault="001775D7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Trong </w:t>
      </w:r>
      <w:r w:rsidR="00B80C3D" w:rsidRPr="00CE17A4">
        <w:rPr>
          <w:rFonts w:cs="Times New Roman"/>
          <w:color w:val="000000" w:themeColor="text1"/>
          <w:position w:val="-4"/>
          <w:szCs w:val="24"/>
        </w:rPr>
        <w:object w:dxaOrig="139" w:dyaOrig="260" w14:anchorId="1B5F9FD3">
          <v:shape id="_x0000_i1082" type="#_x0000_t75" style="width:6.9pt;height:12.85pt" o:ole="">
            <v:imagedata r:id="rId114" o:title=""/>
          </v:shape>
          <o:OLEObject Type="Embed" ProgID="Equation.DSMT4" ShapeID="_x0000_i1082" DrawAspect="Content" ObjectID="_1589285039" r:id="rId118"/>
        </w:object>
      </w:r>
      <w:r w:rsidR="00B80C3D" w:rsidRPr="00CE17A4">
        <w:rPr>
          <w:rFonts w:cs="Times New Roman"/>
          <w:color w:val="000000" w:themeColor="text1"/>
          <w:szCs w:val="24"/>
        </w:rPr>
        <w:t xml:space="preserve"> giờ</w:t>
      </w:r>
      <w:r w:rsidRPr="00CE17A4">
        <w:rPr>
          <w:rFonts w:cs="Times New Roman"/>
          <w:color w:val="000000" w:themeColor="text1"/>
          <w:szCs w:val="24"/>
        </w:rPr>
        <w:t>,</w:t>
      </w:r>
      <w:r w:rsidR="00B80C3D" w:rsidRPr="00CE17A4">
        <w:rPr>
          <w:rFonts w:cs="Times New Roman"/>
          <w:color w:val="000000" w:themeColor="text1"/>
          <w:szCs w:val="24"/>
        </w:rPr>
        <w:t xml:space="preserve"> cả hai đội làm được </w:t>
      </w:r>
      <w:r w:rsidR="00B80C3D" w:rsidRPr="00CE17A4">
        <w:rPr>
          <w:rFonts w:cs="Times New Roman"/>
          <w:color w:val="000000" w:themeColor="text1"/>
          <w:position w:val="-24"/>
          <w:szCs w:val="24"/>
        </w:rPr>
        <w:object w:dxaOrig="240" w:dyaOrig="620" w14:anchorId="3E831222">
          <v:shape id="_x0000_i1083" type="#_x0000_t75" style="width:11.9pt;height:30.7pt" o:ole="">
            <v:imagedata r:id="rId112" o:title=""/>
          </v:shape>
          <o:OLEObject Type="Embed" ProgID="Equation.DSMT4" ShapeID="_x0000_i1083" DrawAspect="Content" ObjectID="_1589285040" r:id="rId119"/>
        </w:object>
      </w:r>
      <w:r w:rsidR="00B80C3D" w:rsidRPr="00CE17A4">
        <w:rPr>
          <w:rFonts w:cs="Times New Roman"/>
          <w:color w:val="000000" w:themeColor="text1"/>
          <w:szCs w:val="24"/>
        </w:rPr>
        <w:t>+</w:t>
      </w:r>
      <w:r w:rsidR="00B80C3D" w:rsidRPr="00CE17A4">
        <w:rPr>
          <w:rFonts w:cs="Times New Roman"/>
          <w:color w:val="000000" w:themeColor="text1"/>
          <w:position w:val="-28"/>
          <w:szCs w:val="24"/>
        </w:rPr>
        <w:object w:dxaOrig="260" w:dyaOrig="660" w14:anchorId="455B69D5">
          <v:shape id="_x0000_i1084" type="#_x0000_t75" style="width:12.85pt;height:32.85pt" o:ole="">
            <v:imagedata r:id="rId116" o:title=""/>
          </v:shape>
          <o:OLEObject Type="Embed" ProgID="Equation.DSMT4" ShapeID="_x0000_i1084" DrawAspect="Content" ObjectID="_1589285041" r:id="rId120"/>
        </w:object>
      </w:r>
      <w:r w:rsidR="00B80C3D" w:rsidRPr="00CE17A4">
        <w:rPr>
          <w:rFonts w:cs="Times New Roman"/>
          <w:color w:val="000000" w:themeColor="text1"/>
          <w:szCs w:val="24"/>
        </w:rPr>
        <w:t xml:space="preserve"> (công việc)</w:t>
      </w:r>
    </w:p>
    <w:p w14:paraId="13E2D5CD" w14:textId="77777777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>Mà 1 giờ đội cả hai đội làm được 1:8 =</w:t>
      </w:r>
      <w:r w:rsidRPr="00CE17A4">
        <w:rPr>
          <w:rFonts w:cs="Times New Roman"/>
          <w:color w:val="000000" w:themeColor="text1"/>
          <w:position w:val="-24"/>
          <w:szCs w:val="24"/>
        </w:rPr>
        <w:object w:dxaOrig="240" w:dyaOrig="620" w14:anchorId="5EF7F528">
          <v:shape id="_x0000_i1085" type="#_x0000_t75" style="width:11.9pt;height:30.7pt" o:ole="">
            <v:imagedata r:id="rId121" o:title=""/>
          </v:shape>
          <o:OLEObject Type="Embed" ProgID="Equation.DSMT4" ShapeID="_x0000_i1085" DrawAspect="Content" ObjectID="_1589285042" r:id="rId122"/>
        </w:objec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(</m:t>
        </m:r>
      </m:oMath>
      <w:r w:rsidRPr="00CE17A4">
        <w:rPr>
          <w:rFonts w:cs="Times New Roman"/>
          <w:color w:val="000000" w:themeColor="text1"/>
          <w:szCs w:val="24"/>
        </w:rPr>
        <w:t>công việc),</w:t>
      </w:r>
    </w:p>
    <w:p w14:paraId="0030E5D4" w14:textId="77777777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nên ta có pt:    </w:t>
      </w:r>
      <w:r w:rsidRPr="00CE17A4">
        <w:rPr>
          <w:rFonts w:cs="Times New Roman"/>
          <w:color w:val="000000" w:themeColor="text1"/>
          <w:position w:val="-28"/>
          <w:szCs w:val="24"/>
        </w:rPr>
        <w:object w:dxaOrig="999" w:dyaOrig="660" w14:anchorId="6984E522">
          <v:shape id="_x0000_i1086" type="#_x0000_t75" style="width:50.4pt;height:32.85pt" o:ole="">
            <v:imagedata r:id="rId123" o:title=""/>
          </v:shape>
          <o:OLEObject Type="Embed" ProgID="Equation.DSMT4" ShapeID="_x0000_i1086" DrawAspect="Content" ObjectID="_1589285043" r:id="rId124"/>
        </w:object>
      </w:r>
      <w:r w:rsidRPr="00CE17A4">
        <w:rPr>
          <w:rFonts w:eastAsiaTheme="minorEastAsia" w:cs="Times New Roman"/>
          <w:color w:val="000000" w:themeColor="text1"/>
          <w:sz w:val="32"/>
          <w:szCs w:val="32"/>
        </w:rPr>
        <w:t xml:space="preserve"> </w:t>
      </w:r>
      <w:r w:rsidRPr="00CE17A4">
        <w:rPr>
          <w:rFonts w:eastAsiaTheme="minorEastAsia" w:cs="Times New Roman"/>
          <w:color w:val="000000" w:themeColor="text1"/>
          <w:szCs w:val="24"/>
        </w:rPr>
        <w:t xml:space="preserve">   (1) </w:t>
      </w:r>
    </w:p>
    <w:p w14:paraId="6EEDAD03" w14:textId="77777777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>Để mỗi đội làm một mình xong công việc đó, đội thứ nhất cần ít thời gian hơn đội thứ hai là</w:t>
      </w:r>
      <w:r w:rsidRPr="00CE17A4">
        <w:rPr>
          <w:rFonts w:cs="Times New Roman"/>
          <w:color w:val="000000" w:themeColor="text1"/>
          <w:position w:val="-4"/>
          <w:szCs w:val="24"/>
        </w:rPr>
        <w:object w:dxaOrig="279" w:dyaOrig="260" w14:anchorId="2A572EE2">
          <v:shape id="_x0000_i1087" type="#_x0000_t75" style="width:13.45pt;height:12.85pt" o:ole="">
            <v:imagedata r:id="rId22" o:title=""/>
          </v:shape>
          <o:OLEObject Type="Embed" ProgID="Equation.DSMT4" ShapeID="_x0000_i1087" DrawAspect="Content" ObjectID="_1589285044" r:id="rId125"/>
        </w:object>
      </w:r>
      <w:r w:rsidRPr="00CE17A4">
        <w:rPr>
          <w:rFonts w:cs="Times New Roman"/>
          <w:color w:val="000000" w:themeColor="text1"/>
          <w:szCs w:val="24"/>
        </w:rPr>
        <w:t xml:space="preserve">giờ, nên ta có pt: </w:t>
      </w:r>
      <w:r w:rsidRPr="00CE17A4">
        <w:rPr>
          <w:rFonts w:cs="Times New Roman"/>
          <w:color w:val="000000" w:themeColor="text1"/>
          <w:position w:val="-10"/>
          <w:szCs w:val="24"/>
        </w:rPr>
        <w:object w:dxaOrig="999" w:dyaOrig="320" w14:anchorId="6DAE4C4C">
          <v:shape id="_x0000_i1088" type="#_x0000_t75" style="width:50.4pt;height:15.65pt" o:ole="">
            <v:imagedata r:id="rId126" o:title=""/>
          </v:shape>
          <o:OLEObject Type="Embed" ProgID="Equation.DSMT4" ShapeID="_x0000_i1088" DrawAspect="Content" ObjectID="_1589285045" r:id="rId127"/>
        </w:object>
      </w:r>
      <w:r w:rsidRPr="00CE17A4">
        <w:rPr>
          <w:rFonts w:cs="Times New Roman"/>
          <w:color w:val="000000" w:themeColor="text1"/>
          <w:szCs w:val="24"/>
        </w:rPr>
        <w:t xml:space="preserve">    (2)</w:t>
      </w:r>
    </w:p>
    <w:p w14:paraId="2F13325F" w14:textId="77777777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 xml:space="preserve">Từ </w:t>
      </w:r>
      <w:r w:rsidRPr="00CE17A4">
        <w:rPr>
          <w:rFonts w:cs="Times New Roman"/>
          <w:color w:val="000000" w:themeColor="text1"/>
          <w:position w:val="-10"/>
          <w:szCs w:val="24"/>
        </w:rPr>
        <w:object w:dxaOrig="680" w:dyaOrig="320" w14:anchorId="52B1E24A">
          <v:shape id="_x0000_i1089" type="#_x0000_t75" style="width:33.8pt;height:15.65pt" o:ole="">
            <v:imagedata r:id="rId128" o:title=""/>
          </v:shape>
          <o:OLEObject Type="Embed" ProgID="Equation.DSMT4" ShapeID="_x0000_i1089" DrawAspect="Content" ObjectID="_1589285046" r:id="rId129"/>
        </w:object>
      </w:r>
      <w:r w:rsidRPr="00CE17A4">
        <w:rPr>
          <w:rFonts w:cs="Times New Roman"/>
          <w:color w:val="000000" w:themeColor="text1"/>
          <w:szCs w:val="24"/>
        </w:rPr>
        <w:t xml:space="preserve"> ta có hệ phương trình:</w:t>
      </w:r>
    </w:p>
    <w:p w14:paraId="0E802621" w14:textId="77777777" w:rsidR="00B80C3D" w:rsidRPr="00CE17A4" w:rsidRDefault="00B80C3D" w:rsidP="00CE17A4">
      <w:pPr>
        <w:spacing w:after="0" w:line="312" w:lineRule="auto"/>
        <w:ind w:firstLine="720"/>
        <w:jc w:val="both"/>
        <w:rPr>
          <w:rFonts w:eastAsiaTheme="minorEastAsia" w:cs="Times New Roman"/>
          <w:color w:val="000000" w:themeColor="text1"/>
          <w:szCs w:val="24"/>
        </w:rPr>
      </w:pPr>
      <w:r w:rsidRPr="00CE17A4">
        <w:rPr>
          <w:rFonts w:eastAsiaTheme="minorEastAsia" w:cs="Times New Roman"/>
          <w:color w:val="000000" w:themeColor="text1"/>
          <w:position w:val="-54"/>
          <w:szCs w:val="24"/>
        </w:rPr>
        <w:object w:dxaOrig="6860" w:dyaOrig="1200" w14:anchorId="0D431344">
          <v:shape id="_x0000_i1090" type="#_x0000_t75" style="width:342.8pt;height:60.1pt" o:ole="">
            <v:imagedata r:id="rId130" o:title=""/>
          </v:shape>
          <o:OLEObject Type="Embed" ProgID="Equation.DSMT4" ShapeID="_x0000_i1090" DrawAspect="Content" ObjectID="_1589285047" r:id="rId131"/>
        </w:object>
      </w:r>
      <w:r w:rsidRPr="00CE17A4">
        <w:rPr>
          <w:rFonts w:eastAsiaTheme="minorEastAsia" w:cs="Times New Roman"/>
          <w:color w:val="000000" w:themeColor="text1"/>
          <w:szCs w:val="24"/>
        </w:rPr>
        <w:t xml:space="preserve"> </w:t>
      </w:r>
    </w:p>
    <w:p w14:paraId="65437BA1" w14:textId="77777777" w:rsidR="00B80C3D" w:rsidRPr="00CE17A4" w:rsidRDefault="00B80C3D" w:rsidP="00B80C3D">
      <w:pPr>
        <w:spacing w:after="0" w:line="312" w:lineRule="auto"/>
        <w:jc w:val="both"/>
        <w:rPr>
          <w:rFonts w:cs="Times New Roman"/>
          <w:color w:val="000000" w:themeColor="text1"/>
          <w:szCs w:val="24"/>
        </w:rPr>
      </w:pPr>
      <w:r w:rsidRPr="00CE17A4">
        <w:rPr>
          <w:rFonts w:cs="Times New Roman"/>
          <w:color w:val="000000" w:themeColor="text1"/>
          <w:szCs w:val="24"/>
        </w:rPr>
        <w:t>Vậy, đội I làm một mình xong công việc trong 12 giờ, đội II làm một mình xong công việc trong 24 giờ.</w:t>
      </w:r>
    </w:p>
    <w:p w14:paraId="68EABFCE" w14:textId="77777777" w:rsidR="00B80C3D" w:rsidRPr="00CE17A4" w:rsidRDefault="00B80C3D" w:rsidP="00B80C3D">
      <w:pPr>
        <w:spacing w:after="0"/>
        <w:rPr>
          <w:b/>
          <w:color w:val="000000" w:themeColor="text1"/>
          <w:u w:val="single"/>
        </w:rPr>
      </w:pPr>
      <w:r w:rsidRPr="00CE17A4">
        <w:rPr>
          <w:b/>
          <w:color w:val="000000" w:themeColor="text1"/>
          <w:u w:val="single"/>
        </w:rPr>
        <w:t>Bài III.</w:t>
      </w:r>
    </w:p>
    <w:p w14:paraId="10CD2665" w14:textId="21561A33" w:rsidR="00B80C3D" w:rsidRPr="00CE17A4" w:rsidRDefault="00CE17A4" w:rsidP="00CE17A4">
      <w:pPr>
        <w:rPr>
          <w:rFonts w:cs="Times New Roman"/>
          <w:szCs w:val="24"/>
        </w:rPr>
      </w:pPr>
      <w:r w:rsidRPr="00CE17A4">
        <w:rPr>
          <w:rFonts w:cs="Times New Roman"/>
          <w:b/>
          <w:szCs w:val="24"/>
        </w:rPr>
        <w:t>1)</w:t>
      </w:r>
      <w:r w:rsidR="00B80C3D" w:rsidRPr="00CE17A4">
        <w:rPr>
          <w:position w:val="-68"/>
        </w:rPr>
        <w:object w:dxaOrig="1980" w:dyaOrig="1480" w14:anchorId="6146DE22">
          <v:shape id="_x0000_i1091" type="#_x0000_t75" style="width:98.9pt;height:73.55pt" o:ole="">
            <v:imagedata r:id="rId24" o:title=""/>
          </v:shape>
          <o:OLEObject Type="Embed" ProgID="Equation.DSMT4" ShapeID="_x0000_i1091" DrawAspect="Content" ObjectID="_1589285048" r:id="rId132"/>
        </w:object>
      </w:r>
      <w:r w:rsidR="00B80C3D" w:rsidRPr="00CE17A4">
        <w:rPr>
          <w:rFonts w:cs="Times New Roman"/>
          <w:szCs w:val="24"/>
        </w:rPr>
        <w:t xml:space="preserve">   ( ĐK : </w:t>
      </w:r>
      <w:r w:rsidR="00B80C3D" w:rsidRPr="00CE17A4">
        <w:rPr>
          <w:position w:val="-10"/>
        </w:rPr>
        <w:object w:dxaOrig="1280" w:dyaOrig="320" w14:anchorId="76C4B4A9">
          <v:shape id="_x0000_i1092" type="#_x0000_t75" style="width:63.85pt;height:16.6pt" o:ole="">
            <v:imagedata r:id="rId133" o:title=""/>
          </v:shape>
          <o:OLEObject Type="Embed" ProgID="Equation.DSMT4" ShapeID="_x0000_i1092" DrawAspect="Content" ObjectID="_1589285049" r:id="rId134"/>
        </w:object>
      </w:r>
      <w:r w:rsidR="00B80C3D" w:rsidRPr="00CE17A4">
        <w:rPr>
          <w:rFonts w:cs="Times New Roman"/>
          <w:szCs w:val="24"/>
        </w:rPr>
        <w:t xml:space="preserve"> )</w:t>
      </w:r>
    </w:p>
    <w:p w14:paraId="29469B07" w14:textId="77777777" w:rsidR="00DF45F5" w:rsidRPr="00CE17A4" w:rsidRDefault="00DF45F5" w:rsidP="00B80C3D">
      <w:pPr>
        <w:ind w:left="1080"/>
        <w:rPr>
          <w:rFonts w:cs="Times New Roman"/>
          <w:szCs w:val="24"/>
          <w:lang w:val="vi-VN"/>
        </w:rPr>
      </w:pPr>
    </w:p>
    <w:p w14:paraId="14B62713" w14:textId="77777777" w:rsidR="00DF45F5" w:rsidRPr="00CE17A4" w:rsidRDefault="00DF45F5" w:rsidP="00B80C3D">
      <w:pPr>
        <w:ind w:left="1080"/>
        <w:rPr>
          <w:rFonts w:cs="Times New Roman"/>
          <w:szCs w:val="24"/>
          <w:lang w:val="vi-VN"/>
        </w:rPr>
      </w:pPr>
    </w:p>
    <w:p w14:paraId="2B05BAFA" w14:textId="77777777" w:rsidR="00DF45F5" w:rsidRPr="00CE17A4" w:rsidRDefault="00DF45F5" w:rsidP="00B80C3D">
      <w:pPr>
        <w:ind w:left="1080"/>
        <w:rPr>
          <w:rFonts w:cs="Times New Roman"/>
          <w:szCs w:val="24"/>
          <w:lang w:val="vi-VN"/>
        </w:rPr>
      </w:pPr>
    </w:p>
    <w:p w14:paraId="15E2CFB5" w14:textId="77777777" w:rsidR="00B80C3D" w:rsidRPr="00CE17A4" w:rsidRDefault="00B80C3D" w:rsidP="00B80C3D">
      <w:pPr>
        <w:ind w:left="108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Đặt </w:t>
      </w:r>
      <w:r w:rsidRPr="00CE17A4">
        <w:rPr>
          <w:rFonts w:cs="Times New Roman"/>
          <w:position w:val="-52"/>
          <w:szCs w:val="24"/>
        </w:rPr>
        <w:object w:dxaOrig="1620" w:dyaOrig="1160" w14:anchorId="7353B053">
          <v:shape id="_x0000_i1093" type="#_x0000_t75" style="width:81.1pt;height:58.55pt" o:ole="">
            <v:imagedata r:id="rId135" o:title=""/>
          </v:shape>
          <o:OLEObject Type="Embed" ProgID="Equation.DSMT4" ShapeID="_x0000_i1093" DrawAspect="Content" ObjectID="_1589285050" r:id="rId136"/>
        </w:object>
      </w:r>
      <w:r w:rsidRPr="00CE17A4">
        <w:rPr>
          <w:rFonts w:cs="Times New Roman"/>
          <w:szCs w:val="24"/>
        </w:rPr>
        <w:t xml:space="preserve"> . Hệ phương trình trở thành </w:t>
      </w:r>
    </w:p>
    <w:p w14:paraId="3946FFC9" w14:textId="77777777" w:rsidR="00B80C3D" w:rsidRPr="00CE17A4" w:rsidRDefault="00B80C3D" w:rsidP="00B80C3D">
      <w:pPr>
        <w:ind w:left="1080"/>
        <w:rPr>
          <w:rFonts w:cs="Times New Roman"/>
          <w:szCs w:val="24"/>
        </w:rPr>
      </w:pPr>
      <w:r w:rsidRPr="00CE17A4">
        <w:rPr>
          <w:rFonts w:cs="Times New Roman"/>
          <w:position w:val="-60"/>
          <w:szCs w:val="24"/>
        </w:rPr>
        <w:object w:dxaOrig="4280" w:dyaOrig="1320" w14:anchorId="6CA066F2">
          <v:shape id="_x0000_i1094" type="#_x0000_t75" style="width:214.45pt;height:66.05pt" o:ole="">
            <v:imagedata r:id="rId137" o:title=""/>
          </v:shape>
          <o:OLEObject Type="Embed" ProgID="Equation.DSMT4" ShapeID="_x0000_i1094" DrawAspect="Content" ObjectID="_1589285051" r:id="rId138"/>
        </w:object>
      </w:r>
      <w:r w:rsidRPr="00CE17A4">
        <w:rPr>
          <w:rFonts w:cs="Times New Roman"/>
          <w:szCs w:val="24"/>
        </w:rPr>
        <w:t xml:space="preserve"> </w:t>
      </w:r>
    </w:p>
    <w:p w14:paraId="73CFA23A" w14:textId="77777777" w:rsidR="00B80C3D" w:rsidRPr="00CE17A4" w:rsidRDefault="00B80C3D" w:rsidP="00B80C3D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CE17A4">
        <w:rPr>
          <w:rFonts w:cs="Times New Roman"/>
          <w:position w:val="-24"/>
          <w:szCs w:val="24"/>
        </w:rPr>
        <w:object w:dxaOrig="2079" w:dyaOrig="620" w14:anchorId="609A496C">
          <v:shape id="_x0000_i1095" type="#_x0000_t75" style="width:103.6pt;height:30.7pt" o:ole="">
            <v:imagedata r:id="rId139" o:title=""/>
          </v:shape>
          <o:OLEObject Type="Embed" ProgID="Equation.DSMT4" ShapeID="_x0000_i1095" DrawAspect="Content" ObjectID="_1589285052" r:id="rId140"/>
        </w:object>
      </w:r>
      <w:r w:rsidRPr="00CE17A4">
        <w:rPr>
          <w:rFonts w:cs="Times New Roman"/>
          <w:szCs w:val="24"/>
        </w:rPr>
        <w:t xml:space="preserve"> </w:t>
      </w:r>
    </w:p>
    <w:p w14:paraId="7F8F6D99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            </w:t>
      </w:r>
      <w:r w:rsidRPr="00CE17A4">
        <w:rPr>
          <w:rFonts w:cs="Times New Roman"/>
          <w:position w:val="-60"/>
          <w:szCs w:val="24"/>
        </w:rPr>
        <w:object w:dxaOrig="3519" w:dyaOrig="1320" w14:anchorId="19FFA9A6">
          <v:shape id="_x0000_i1096" type="#_x0000_t75" style="width:175.3pt;height:66.05pt" o:ole="">
            <v:imagedata r:id="rId141" o:title=""/>
          </v:shape>
          <o:OLEObject Type="Embed" ProgID="Equation.DSMT4" ShapeID="_x0000_i1096" DrawAspect="Content" ObjectID="_1589285053" r:id="rId142"/>
        </w:object>
      </w:r>
      <w:r w:rsidRPr="00CE17A4">
        <w:rPr>
          <w:rFonts w:cs="Times New Roman"/>
          <w:szCs w:val="24"/>
        </w:rPr>
        <w:t xml:space="preserve"> </w:t>
      </w:r>
    </w:p>
    <w:p w14:paraId="3C6C8164" w14:textId="77777777" w:rsidR="00B80C3D" w:rsidRPr="00CE17A4" w:rsidRDefault="00B80C3D" w:rsidP="00B80C3D">
      <w:pPr>
        <w:pStyle w:val="Heading1"/>
        <w:numPr>
          <w:ilvl w:val="0"/>
          <w:numId w:val="10"/>
        </w:numPr>
        <w:spacing w:before="480"/>
        <w:rPr>
          <w:rFonts w:ascii="Times New Roman" w:hAnsi="Times New Roman" w:cs="Times New Roman"/>
          <w:color w:val="auto"/>
          <w:sz w:val="24"/>
          <w:szCs w:val="24"/>
        </w:rPr>
      </w:pPr>
      <w:r w:rsidRPr="00CE17A4">
        <w:rPr>
          <w:rFonts w:ascii="Times New Roman" w:hAnsi="Times New Roman" w:cs="Times New Roman"/>
          <w:color w:val="auto"/>
          <w:position w:val="-32"/>
          <w:sz w:val="24"/>
          <w:szCs w:val="24"/>
        </w:rPr>
        <w:object w:dxaOrig="6080" w:dyaOrig="700" w14:anchorId="001C10FD">
          <v:shape id="_x0000_i1097" type="#_x0000_t75" style="width:303.65pt;height:35.35pt" o:ole="">
            <v:imagedata r:id="rId143" o:title=""/>
          </v:shape>
          <o:OLEObject Type="Embed" ProgID="Equation.DSMT4" ShapeID="_x0000_i1097" DrawAspect="Content" ObjectID="_1589285054" r:id="rId144"/>
        </w:object>
      </w:r>
      <w:r w:rsidRPr="00CE17A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9ACA814" w14:textId="77777777" w:rsidR="00B80C3D" w:rsidRPr="00CE17A4" w:rsidRDefault="00B80C3D" w:rsidP="00B80C3D">
      <w:p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>Vậy hệ phương trình vô nghiệm</w:t>
      </w:r>
    </w:p>
    <w:p w14:paraId="5FB8DD6E" w14:textId="692C401B" w:rsidR="00B80C3D" w:rsidRPr="00CE17A4" w:rsidRDefault="00CE17A4" w:rsidP="00CE17A4">
      <w:pPr>
        <w:rPr>
          <w:rFonts w:cs="Times New Roman"/>
          <w:szCs w:val="24"/>
        </w:rPr>
      </w:pPr>
      <w:r w:rsidRPr="00CE17A4">
        <w:rPr>
          <w:rFonts w:cs="Times New Roman"/>
          <w:b/>
          <w:szCs w:val="24"/>
        </w:rPr>
        <w:t>2)</w:t>
      </w:r>
      <w:r w:rsidRPr="00CE17A4">
        <w:rPr>
          <w:position w:val="-14"/>
        </w:rPr>
        <w:object w:dxaOrig="2320" w:dyaOrig="400" w14:anchorId="4FC4588E">
          <v:shape id="_x0000_i1162" type="#_x0000_t75" style="width:115.5pt;height:20.35pt" o:ole="">
            <v:imagedata r:id="rId145" o:title=""/>
          </v:shape>
          <o:OLEObject Type="Embed" ProgID="Equation.DSMT4" ShapeID="_x0000_i1162" DrawAspect="Content" ObjectID="_1589285055" r:id="rId146"/>
        </w:object>
      </w:r>
    </w:p>
    <w:p w14:paraId="5213C0D1" w14:textId="5B84BA34" w:rsidR="00B80C3D" w:rsidRPr="00CE17A4" w:rsidRDefault="00CE17A4" w:rsidP="00CE17A4">
      <w:pPr>
        <w:ind w:firstLine="720"/>
        <w:rPr>
          <w:rFonts w:cs="Times New Roman"/>
          <w:szCs w:val="24"/>
        </w:rPr>
      </w:pPr>
      <w:r w:rsidRPr="00CE17A4">
        <w:rPr>
          <w:rFonts w:cs="Times New Roman"/>
          <w:b/>
          <w:szCs w:val="24"/>
        </w:rPr>
        <w:t>a)</w:t>
      </w:r>
      <w:r w:rsidR="00B80C3D" w:rsidRPr="00CE17A4">
        <w:rPr>
          <w:rFonts w:cs="Times New Roman"/>
          <w:szCs w:val="24"/>
        </w:rPr>
        <w:t xml:space="preserve">Thay </w:t>
      </w:r>
      <w:r w:rsidR="00B80C3D" w:rsidRPr="00CE17A4">
        <w:rPr>
          <w:position w:val="-6"/>
        </w:rPr>
        <w:object w:dxaOrig="620" w:dyaOrig="279" w14:anchorId="3A862497">
          <v:shape id="_x0000_i1098" type="#_x0000_t75" style="width:30.7pt;height:13.45pt" o:ole="">
            <v:imagedata r:id="rId147" o:title=""/>
          </v:shape>
          <o:OLEObject Type="Embed" ProgID="Equation.DSMT4" ShapeID="_x0000_i1098" DrawAspect="Content" ObjectID="_1589285056" r:id="rId148"/>
        </w:object>
      </w:r>
      <w:r w:rsidR="00B80C3D" w:rsidRPr="00CE17A4">
        <w:rPr>
          <w:rFonts w:cs="Times New Roman"/>
          <w:szCs w:val="24"/>
        </w:rPr>
        <w:t xml:space="preserve"> vào phương trình (1) có </w:t>
      </w:r>
    </w:p>
    <w:p w14:paraId="5AD8F56E" w14:textId="77777777" w:rsidR="00B80C3D" w:rsidRPr="00CE17A4" w:rsidRDefault="00B80C3D" w:rsidP="00B80C3D">
      <w:pPr>
        <w:pStyle w:val="ListParagraph"/>
        <w:ind w:left="1800"/>
        <w:rPr>
          <w:rFonts w:cs="Times New Roman"/>
          <w:szCs w:val="24"/>
        </w:rPr>
      </w:pPr>
      <w:r w:rsidRPr="00CE17A4">
        <w:rPr>
          <w:rFonts w:cs="Times New Roman"/>
          <w:position w:val="-130"/>
          <w:szCs w:val="24"/>
        </w:rPr>
        <w:object w:dxaOrig="2520" w:dyaOrig="2340" w14:anchorId="47369763">
          <v:shape id="_x0000_i1099" type="#_x0000_t75" style="width:126.15pt;height:117.1pt" o:ole="">
            <v:imagedata r:id="rId149" o:title=""/>
          </v:shape>
          <o:OLEObject Type="Embed" ProgID="Equation.DSMT4" ShapeID="_x0000_i1099" DrawAspect="Content" ObjectID="_1589285057" r:id="rId150"/>
        </w:object>
      </w:r>
      <w:r w:rsidRPr="00CE17A4">
        <w:rPr>
          <w:rFonts w:cs="Times New Roman"/>
          <w:szCs w:val="24"/>
        </w:rPr>
        <w:t xml:space="preserve"> </w:t>
      </w:r>
    </w:p>
    <w:p w14:paraId="504C5F31" w14:textId="77777777" w:rsidR="00B80C3D" w:rsidRPr="00CE17A4" w:rsidRDefault="00B80C3D" w:rsidP="00B80C3D">
      <w:pPr>
        <w:pStyle w:val="ListParagraph"/>
        <w:ind w:left="180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Vậy </w:t>
      </w:r>
      <w:r w:rsidRPr="00CE17A4">
        <w:rPr>
          <w:rFonts w:cs="Times New Roman"/>
          <w:position w:val="-10"/>
          <w:szCs w:val="24"/>
        </w:rPr>
        <w:object w:dxaOrig="1060" w:dyaOrig="320" w14:anchorId="145A8556">
          <v:shape id="_x0000_i1100" type="#_x0000_t75" style="width:53.2pt;height:16.6pt" o:ole="">
            <v:imagedata r:id="rId151" o:title=""/>
          </v:shape>
          <o:OLEObject Type="Embed" ProgID="Equation.DSMT4" ShapeID="_x0000_i1100" DrawAspect="Content" ObjectID="_1589285058" r:id="rId152"/>
        </w:object>
      </w:r>
      <w:r w:rsidRPr="00CE17A4">
        <w:rPr>
          <w:rFonts w:cs="Times New Roman"/>
          <w:szCs w:val="24"/>
        </w:rPr>
        <w:t xml:space="preserve"> </w:t>
      </w:r>
    </w:p>
    <w:p w14:paraId="1CECB9AA" w14:textId="1955351E" w:rsidR="00B80C3D" w:rsidRPr="00CE17A4" w:rsidRDefault="00CE17A4" w:rsidP="00CE17A4">
      <w:pPr>
        <w:ind w:firstLine="720"/>
        <w:rPr>
          <w:rFonts w:cs="Times New Roman"/>
          <w:szCs w:val="24"/>
        </w:rPr>
      </w:pPr>
      <w:r w:rsidRPr="00CE17A4">
        <w:rPr>
          <w:rFonts w:cs="Times New Roman"/>
          <w:b/>
          <w:szCs w:val="24"/>
        </w:rPr>
        <w:t>b)</w:t>
      </w:r>
      <w:r w:rsidRPr="00CE17A4">
        <w:rPr>
          <w:position w:val="-14"/>
        </w:rPr>
        <w:object w:dxaOrig="4400" w:dyaOrig="440" w14:anchorId="6FB9FBF2">
          <v:shape id="_x0000_i1163" type="#_x0000_t75" style="width:219.75pt;height:21.9pt" o:ole="">
            <v:imagedata r:id="rId153" o:title=""/>
          </v:shape>
          <o:OLEObject Type="Embed" ProgID="Equation.DSMT4" ShapeID="_x0000_i1163" DrawAspect="Content" ObjectID="_1589285059" r:id="rId154"/>
        </w:object>
      </w:r>
      <w:r w:rsidR="00B80C3D" w:rsidRPr="00CE17A4">
        <w:rPr>
          <w:rFonts w:cs="Times New Roman"/>
          <w:szCs w:val="24"/>
        </w:rPr>
        <w:t xml:space="preserve"> </w:t>
      </w:r>
    </w:p>
    <w:p w14:paraId="409B6096" w14:textId="77777777" w:rsidR="00B80C3D" w:rsidRPr="00CE17A4" w:rsidRDefault="00B80C3D" w:rsidP="00B80C3D">
      <w:pPr>
        <w:ind w:left="144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Để phương trình (1) có hai nghiệm phân biệt </w:t>
      </w:r>
      <w:r w:rsidRPr="00CE17A4">
        <w:rPr>
          <w:rFonts w:cs="Times New Roman"/>
          <w:position w:val="-12"/>
          <w:szCs w:val="24"/>
        </w:rPr>
        <w:object w:dxaOrig="540" w:dyaOrig="360" w14:anchorId="4D036C99">
          <v:shape id="_x0000_i1101" type="#_x0000_t75" style="width:26.9pt;height:18.15pt" o:ole="">
            <v:imagedata r:id="rId30" o:title=""/>
          </v:shape>
          <o:OLEObject Type="Embed" ProgID="Equation.DSMT4" ShapeID="_x0000_i1101" DrawAspect="Content" ObjectID="_1589285060" r:id="rId155"/>
        </w:object>
      </w:r>
      <w:r w:rsidRPr="00CE17A4">
        <w:rPr>
          <w:rFonts w:cs="Times New Roman"/>
          <w:position w:val="-24"/>
          <w:szCs w:val="24"/>
        </w:rPr>
        <w:object w:dxaOrig="3320" w:dyaOrig="620" w14:anchorId="176A02D3">
          <v:shape id="_x0000_i1102" type="#_x0000_t75" style="width:165.6pt;height:30.7pt" o:ole="">
            <v:imagedata r:id="rId156" o:title=""/>
          </v:shape>
          <o:OLEObject Type="Embed" ProgID="Equation.DSMT4" ShapeID="_x0000_i1102" DrawAspect="Content" ObjectID="_1589285061" r:id="rId157"/>
        </w:object>
      </w:r>
      <w:r w:rsidRPr="00CE17A4">
        <w:rPr>
          <w:rFonts w:cs="Times New Roman"/>
          <w:szCs w:val="24"/>
        </w:rPr>
        <w:t xml:space="preserve"> </w:t>
      </w:r>
    </w:p>
    <w:p w14:paraId="23D52C51" w14:textId="77777777" w:rsidR="00B80C3D" w:rsidRPr="00CE17A4" w:rsidRDefault="00B80C3D" w:rsidP="00B80C3D">
      <w:pPr>
        <w:ind w:left="144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Với </w:t>
      </w:r>
      <w:r w:rsidRPr="00CE17A4">
        <w:rPr>
          <w:rFonts w:cs="Times New Roman"/>
          <w:position w:val="-24"/>
          <w:szCs w:val="24"/>
        </w:rPr>
        <w:object w:dxaOrig="760" w:dyaOrig="620" w14:anchorId="58FB18F1">
          <v:shape id="_x0000_i1103" type="#_x0000_t75" style="width:38.2pt;height:30.7pt" o:ole="">
            <v:imagedata r:id="rId158" o:title=""/>
          </v:shape>
          <o:OLEObject Type="Embed" ProgID="Equation.DSMT4" ShapeID="_x0000_i1103" DrawAspect="Content" ObjectID="_1589285062" r:id="rId159"/>
        </w:object>
      </w:r>
      <w:r w:rsidRPr="00CE17A4">
        <w:rPr>
          <w:rFonts w:cs="Times New Roman"/>
          <w:szCs w:val="24"/>
        </w:rPr>
        <w:t>, áp dụng hệ thức Vi- et cho phương trình (1) có</w:t>
      </w:r>
    </w:p>
    <w:p w14:paraId="4411E064" w14:textId="77777777" w:rsidR="00DF45F5" w:rsidRPr="00CE17A4" w:rsidRDefault="00DF45F5" w:rsidP="00B80C3D">
      <w:pPr>
        <w:ind w:left="1440"/>
        <w:rPr>
          <w:rFonts w:cs="Times New Roman"/>
          <w:position w:val="-60"/>
          <w:szCs w:val="24"/>
          <w:lang w:val="vi-VN"/>
        </w:rPr>
      </w:pPr>
    </w:p>
    <w:p w14:paraId="7CDA224F" w14:textId="77777777" w:rsidR="00DF45F5" w:rsidRPr="00CE17A4" w:rsidRDefault="00DF45F5" w:rsidP="00B80C3D">
      <w:pPr>
        <w:ind w:left="1440"/>
        <w:rPr>
          <w:rFonts w:cs="Times New Roman"/>
          <w:position w:val="-60"/>
          <w:szCs w:val="24"/>
          <w:lang w:val="vi-VN"/>
        </w:rPr>
      </w:pPr>
    </w:p>
    <w:p w14:paraId="57632390" w14:textId="77777777" w:rsidR="00B80C3D" w:rsidRPr="00CE17A4" w:rsidRDefault="00B80C3D" w:rsidP="00B80C3D">
      <w:pPr>
        <w:ind w:left="1440"/>
        <w:rPr>
          <w:rFonts w:cs="Times New Roman"/>
          <w:szCs w:val="24"/>
        </w:rPr>
      </w:pPr>
      <w:r w:rsidRPr="00CE17A4">
        <w:rPr>
          <w:rFonts w:cs="Times New Roman"/>
          <w:position w:val="-60"/>
          <w:szCs w:val="24"/>
        </w:rPr>
        <w:object w:dxaOrig="2380" w:dyaOrig="1320" w14:anchorId="33F8A98C">
          <v:shape id="_x0000_i1104" type="#_x0000_t75" style="width:119.25pt;height:66.05pt" o:ole="">
            <v:imagedata r:id="rId160" o:title=""/>
          </v:shape>
          <o:OLEObject Type="Embed" ProgID="Equation.DSMT4" ShapeID="_x0000_i1104" DrawAspect="Content" ObjectID="_1589285063" r:id="rId161"/>
        </w:object>
      </w:r>
      <w:r w:rsidRPr="00CE17A4">
        <w:rPr>
          <w:rFonts w:cs="Times New Roman"/>
          <w:szCs w:val="24"/>
        </w:rPr>
        <w:t xml:space="preserve"> </w:t>
      </w:r>
    </w:p>
    <w:p w14:paraId="2D376CD2" w14:textId="2C36CBF4" w:rsidR="00275042" w:rsidRPr="00CE17A4" w:rsidRDefault="00275042" w:rsidP="00B80C3D">
      <w:pPr>
        <w:ind w:left="144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Để </w:t>
      </w:r>
      <w:r w:rsidRPr="00CE17A4">
        <w:rPr>
          <w:rFonts w:cs="Times New Roman"/>
          <w:position w:val="-14"/>
          <w:szCs w:val="24"/>
        </w:rPr>
        <w:object w:dxaOrig="1660" w:dyaOrig="420" w14:anchorId="4D3B17CC">
          <v:shape id="_x0000_i1157" type="#_x0000_t75" style="width:82.95pt;height:20.95pt" o:ole="">
            <v:imagedata r:id="rId162" o:title=""/>
          </v:shape>
          <o:OLEObject Type="Embed" ProgID="Equation.DSMT4" ShapeID="_x0000_i1157" DrawAspect="Content" ObjectID="_1589285064" r:id="rId163"/>
        </w:object>
      </w:r>
    </w:p>
    <w:p w14:paraId="115836B0" w14:textId="77777777" w:rsidR="00B80C3D" w:rsidRPr="00CE17A4" w:rsidRDefault="00275042" w:rsidP="00B80C3D">
      <w:pPr>
        <w:ind w:left="1440"/>
        <w:rPr>
          <w:rFonts w:cs="Times New Roman"/>
          <w:szCs w:val="24"/>
        </w:rPr>
      </w:pPr>
      <w:r w:rsidRPr="00CE17A4">
        <w:rPr>
          <w:rFonts w:cs="Times New Roman"/>
          <w:position w:val="-96"/>
          <w:szCs w:val="24"/>
        </w:rPr>
        <w:object w:dxaOrig="3260" w:dyaOrig="2180" w14:anchorId="658D2B16">
          <v:shape id="_x0000_i1156" type="#_x0000_t75" style="width:162.8pt;height:109.55pt" o:ole="">
            <v:imagedata r:id="rId164" o:title=""/>
          </v:shape>
          <o:OLEObject Type="Embed" ProgID="Equation.DSMT4" ShapeID="_x0000_i1156" DrawAspect="Content" ObjectID="_1589285065" r:id="rId165"/>
        </w:object>
      </w:r>
      <w:r w:rsidR="00B80C3D" w:rsidRPr="00CE17A4">
        <w:rPr>
          <w:rFonts w:cs="Times New Roman"/>
          <w:szCs w:val="24"/>
        </w:rPr>
        <w:t xml:space="preserve"> </w:t>
      </w:r>
    </w:p>
    <w:p w14:paraId="0036BC95" w14:textId="77777777" w:rsidR="00B80C3D" w:rsidRPr="00CE17A4" w:rsidRDefault="00B80C3D" w:rsidP="00B80C3D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Với </w:t>
      </w:r>
      <w:r w:rsidRPr="00CE17A4">
        <w:rPr>
          <w:rFonts w:cs="Times New Roman"/>
          <w:position w:val="-24"/>
          <w:szCs w:val="24"/>
        </w:rPr>
        <w:object w:dxaOrig="4420" w:dyaOrig="620" w14:anchorId="73BAD2EA">
          <v:shape id="_x0000_i1105" type="#_x0000_t75" style="width:221.3pt;height:30.7pt" o:ole="">
            <v:imagedata r:id="rId166" o:title=""/>
          </v:shape>
          <o:OLEObject Type="Embed" ProgID="Equation.DSMT4" ShapeID="_x0000_i1105" DrawAspect="Content" ObjectID="_1589285066" r:id="rId167"/>
        </w:object>
      </w:r>
      <w:r w:rsidRPr="00CE17A4">
        <w:rPr>
          <w:rFonts w:cs="Times New Roman"/>
          <w:szCs w:val="24"/>
        </w:rPr>
        <w:t xml:space="preserve"> </w:t>
      </w:r>
    </w:p>
    <w:p w14:paraId="4EED4DE9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                           </w:t>
      </w:r>
      <w:r w:rsidRPr="00CE17A4">
        <w:rPr>
          <w:rFonts w:cs="Times New Roman"/>
          <w:position w:val="-142"/>
          <w:szCs w:val="24"/>
        </w:rPr>
        <w:object w:dxaOrig="3700" w:dyaOrig="2460" w14:anchorId="613A58BC">
          <v:shape id="_x0000_i1106" type="#_x0000_t75" style="width:184.4pt;height:123.05pt" o:ole="">
            <v:imagedata r:id="rId168" o:title=""/>
          </v:shape>
          <o:OLEObject Type="Embed" ProgID="Equation.DSMT4" ShapeID="_x0000_i1106" DrawAspect="Content" ObjectID="_1589285067" r:id="rId169"/>
        </w:object>
      </w:r>
      <w:r w:rsidRPr="00CE17A4">
        <w:rPr>
          <w:rFonts w:cs="Times New Roman"/>
          <w:szCs w:val="24"/>
        </w:rPr>
        <w:t xml:space="preserve"> </w:t>
      </w:r>
    </w:p>
    <w:p w14:paraId="00D2BCD1" w14:textId="77777777" w:rsidR="00B80C3D" w:rsidRPr="00CE17A4" w:rsidRDefault="00B80C3D" w:rsidP="00B80C3D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Với </w:t>
      </w:r>
      <w:r w:rsidRPr="00CE17A4">
        <w:rPr>
          <w:rFonts w:cs="Times New Roman"/>
          <w:position w:val="-10"/>
          <w:szCs w:val="24"/>
        </w:rPr>
        <w:object w:dxaOrig="4480" w:dyaOrig="360" w14:anchorId="166B1CB6">
          <v:shape id="_x0000_i1107" type="#_x0000_t75" style="width:224.15pt;height:18.15pt" o:ole="">
            <v:imagedata r:id="rId170" o:title=""/>
          </v:shape>
          <o:OLEObject Type="Embed" ProgID="Equation.DSMT4" ShapeID="_x0000_i1107" DrawAspect="Content" ObjectID="_1589285068" r:id="rId171"/>
        </w:object>
      </w:r>
      <w:r w:rsidRPr="00CE17A4">
        <w:rPr>
          <w:rFonts w:cs="Times New Roman"/>
          <w:szCs w:val="24"/>
        </w:rPr>
        <w:t xml:space="preserve"> </w:t>
      </w:r>
    </w:p>
    <w:p w14:paraId="2FA23F45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                             </w:t>
      </w:r>
      <w:r w:rsidRPr="00CE17A4">
        <w:rPr>
          <w:rFonts w:cs="Times New Roman"/>
          <w:position w:val="-36"/>
          <w:szCs w:val="24"/>
        </w:rPr>
        <w:object w:dxaOrig="2160" w:dyaOrig="820" w14:anchorId="263921A0">
          <v:shape id="_x0000_i1108" type="#_x0000_t75" style="width:108pt;height:41.3pt" o:ole="">
            <v:imagedata r:id="rId172" o:title=""/>
          </v:shape>
          <o:OLEObject Type="Embed" ProgID="Equation.DSMT4" ShapeID="_x0000_i1108" DrawAspect="Content" ObjectID="_1589285069" r:id="rId173"/>
        </w:object>
      </w:r>
    </w:p>
    <w:p w14:paraId="7E620D62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Vậy với </w:t>
      </w:r>
      <w:r w:rsidRPr="00CE17A4">
        <w:rPr>
          <w:rFonts w:cs="Times New Roman"/>
          <w:position w:val="-8"/>
          <w:szCs w:val="24"/>
        </w:rPr>
        <w:object w:dxaOrig="1100" w:dyaOrig="360" w14:anchorId="78CBB0BE">
          <v:shape id="_x0000_i1109" type="#_x0000_t75" style="width:54.8pt;height:18.15pt" o:ole="">
            <v:imagedata r:id="rId174" o:title=""/>
          </v:shape>
          <o:OLEObject Type="Embed" ProgID="Equation.DSMT4" ShapeID="_x0000_i1109" DrawAspect="Content" ObjectID="_1589285070" r:id="rId175"/>
        </w:object>
      </w:r>
      <w:r w:rsidRPr="00CE17A4">
        <w:rPr>
          <w:rFonts w:cs="Times New Roman"/>
          <w:szCs w:val="24"/>
        </w:rPr>
        <w:t xml:space="preserve"> thì phương trình có hai nghiệm phân biệt </w:t>
      </w:r>
      <w:r w:rsidRPr="00CE17A4">
        <w:rPr>
          <w:rFonts w:cs="Times New Roman"/>
          <w:position w:val="-12"/>
          <w:szCs w:val="24"/>
        </w:rPr>
        <w:object w:dxaOrig="540" w:dyaOrig="360" w14:anchorId="39485D03">
          <v:shape id="_x0000_i1110" type="#_x0000_t75" style="width:26.9pt;height:18.15pt" o:ole="">
            <v:imagedata r:id="rId30" o:title=""/>
          </v:shape>
          <o:OLEObject Type="Embed" ProgID="Equation.DSMT4" ShapeID="_x0000_i1110" DrawAspect="Content" ObjectID="_1589285071" r:id="rId176"/>
        </w:object>
      </w:r>
      <w:r w:rsidRPr="00CE17A4">
        <w:rPr>
          <w:rFonts w:cs="Times New Roman"/>
          <w:szCs w:val="24"/>
        </w:rPr>
        <w:t xml:space="preserve"> sao cho  </w:t>
      </w:r>
      <w:r w:rsidRPr="00CE17A4">
        <w:rPr>
          <w:rFonts w:cs="Times New Roman"/>
          <w:position w:val="-14"/>
          <w:szCs w:val="24"/>
        </w:rPr>
        <w:object w:dxaOrig="1660" w:dyaOrig="420" w14:anchorId="28251CD3">
          <v:shape id="_x0000_i1111" type="#_x0000_t75" style="width:83.25pt;height:20.95pt" o:ole="">
            <v:imagedata r:id="rId32" o:title=""/>
          </v:shape>
          <o:OLEObject Type="Embed" ProgID="Equation.DSMT4" ShapeID="_x0000_i1111" DrawAspect="Content" ObjectID="_1589285072" r:id="rId177"/>
        </w:object>
      </w:r>
    </w:p>
    <w:p w14:paraId="12A873B6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636BB5CD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362A6B84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146B6BF7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7819A15E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0A508DA9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4F573F45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612320B7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1BAB06D7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0B323156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1F9B71CF" w14:textId="77777777" w:rsidR="00B80C3D" w:rsidRPr="00CE17A4" w:rsidRDefault="00B80C3D" w:rsidP="00B80C3D">
      <w:pPr>
        <w:pStyle w:val="ListParagraph"/>
        <w:ind w:left="1440"/>
        <w:rPr>
          <w:rFonts w:cs="Times New Roman"/>
          <w:szCs w:val="24"/>
        </w:rPr>
      </w:pPr>
    </w:p>
    <w:p w14:paraId="2969C334" w14:textId="71E7A087" w:rsidR="00B80C3D" w:rsidRPr="00CE17A4" w:rsidRDefault="00CE17A4" w:rsidP="00CE17A4">
      <w:pPr>
        <w:rPr>
          <w:rFonts w:cs="Times New Roman"/>
          <w:b/>
          <w:szCs w:val="24"/>
        </w:rPr>
      </w:pPr>
      <w:r w:rsidRPr="00CE17A4">
        <w:rPr>
          <w:rFonts w:cs="Times New Roman"/>
          <w:b/>
          <w:i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2CF913C" wp14:editId="03280429">
            <wp:simplePos x="0" y="0"/>
            <wp:positionH relativeFrom="page">
              <wp:posOffset>906145</wp:posOffset>
            </wp:positionH>
            <wp:positionV relativeFrom="paragraph">
              <wp:posOffset>211455</wp:posOffset>
            </wp:positionV>
            <wp:extent cx="4105275" cy="324802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C3D" w:rsidRPr="00CE17A4">
        <w:rPr>
          <w:rFonts w:cs="Times New Roman"/>
          <w:b/>
          <w:szCs w:val="24"/>
        </w:rPr>
        <w:t>Bài IV.</w:t>
      </w:r>
    </w:p>
    <w:p w14:paraId="597273C9" w14:textId="1AC77BDD" w:rsidR="00DF45F5" w:rsidRPr="00CE17A4" w:rsidRDefault="00DF45F5" w:rsidP="00B80C3D">
      <w:pPr>
        <w:rPr>
          <w:rFonts w:cs="Times New Roman"/>
          <w:b/>
          <w:i/>
          <w:szCs w:val="24"/>
          <w:lang w:val="vi-VN"/>
        </w:rPr>
      </w:pPr>
    </w:p>
    <w:p w14:paraId="16D0D451" w14:textId="680E093C" w:rsidR="00DF45F5" w:rsidRPr="00CE17A4" w:rsidRDefault="00DF45F5" w:rsidP="00B80C3D">
      <w:pPr>
        <w:rPr>
          <w:rFonts w:cs="Times New Roman"/>
          <w:b/>
          <w:i/>
          <w:szCs w:val="24"/>
          <w:lang w:val="vi-VN"/>
        </w:rPr>
      </w:pPr>
    </w:p>
    <w:p w14:paraId="646DE949" w14:textId="72A4A21C" w:rsidR="00B80C3D" w:rsidRPr="00CE17A4" w:rsidRDefault="00B80C3D" w:rsidP="00B80C3D">
      <w:pPr>
        <w:rPr>
          <w:rFonts w:cs="Times New Roman"/>
          <w:b/>
          <w:i/>
          <w:szCs w:val="24"/>
          <w:lang w:val="vi-VN"/>
        </w:rPr>
      </w:pPr>
      <w:r w:rsidRPr="00CE17A4">
        <w:rPr>
          <w:rFonts w:cs="Times New Roman"/>
          <w:b/>
          <w:i/>
          <w:szCs w:val="24"/>
          <w:lang w:val="vi-VN"/>
        </w:rPr>
        <w:t xml:space="preserve">1. Chứng minh tứ giác </w:t>
      </w:r>
      <w:r w:rsidRPr="00CE17A4">
        <w:rPr>
          <w:rFonts w:cs="Times New Roman"/>
          <w:b/>
          <w:i/>
          <w:position w:val="-6"/>
          <w:szCs w:val="24"/>
        </w:rPr>
        <w:object w:dxaOrig="800" w:dyaOrig="279" w14:anchorId="029F6BE8">
          <v:shape id="_x0000_i1112" type="#_x0000_t75" style="width:39.75pt;height:14.4pt" o:ole="">
            <v:imagedata r:id="rId179" o:title=""/>
          </v:shape>
          <o:OLEObject Type="Embed" ProgID="Equation.DSMT4" ShapeID="_x0000_i1112" DrawAspect="Content" ObjectID="_1589285073" r:id="rId180"/>
        </w:object>
      </w:r>
      <w:r w:rsidRPr="00CE17A4">
        <w:rPr>
          <w:rFonts w:cs="Times New Roman"/>
          <w:b/>
          <w:i/>
          <w:szCs w:val="24"/>
          <w:lang w:val="vi-VN"/>
        </w:rPr>
        <w:t xml:space="preserve"> nội tiếp</w:t>
      </w:r>
    </w:p>
    <w:p w14:paraId="679B88C2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Vì </w:t>
      </w:r>
      <w:r w:rsidRPr="00CE17A4">
        <w:rPr>
          <w:rFonts w:cs="Times New Roman"/>
          <w:position w:val="-10"/>
          <w:szCs w:val="24"/>
        </w:rPr>
        <w:object w:dxaOrig="600" w:dyaOrig="320" w14:anchorId="38FB5DF3">
          <v:shape id="_x0000_i1113" type="#_x0000_t75" style="width:30.05pt;height:15.65pt" o:ole="">
            <v:imagedata r:id="rId181" o:title=""/>
          </v:shape>
          <o:OLEObject Type="Embed" ProgID="Equation.DSMT4" ShapeID="_x0000_i1113" DrawAspect="Content" ObjectID="_1589285074" r:id="rId182"/>
        </w:object>
      </w:r>
      <w:r w:rsidRPr="00CE17A4">
        <w:rPr>
          <w:rFonts w:cs="Times New Roman"/>
          <w:szCs w:val="24"/>
          <w:lang w:val="fr-FR"/>
        </w:rPr>
        <w:t xml:space="preserve"> là hình chiếu của </w:t>
      </w:r>
      <w:r w:rsidRPr="00CE17A4">
        <w:rPr>
          <w:rFonts w:cs="Times New Roman"/>
          <w:position w:val="-4"/>
          <w:szCs w:val="24"/>
        </w:rPr>
        <w:object w:dxaOrig="279" w:dyaOrig="260" w14:anchorId="1E5015BD">
          <v:shape id="_x0000_i1114" type="#_x0000_t75" style="width:14.4pt;height:12.85pt" o:ole="">
            <v:imagedata r:id="rId183" o:title=""/>
          </v:shape>
          <o:OLEObject Type="Embed" ProgID="Equation.DSMT4" ShapeID="_x0000_i1114" DrawAspect="Content" ObjectID="_1589285075" r:id="rId184"/>
        </w:object>
      </w:r>
      <w:r w:rsidRPr="00CE17A4">
        <w:rPr>
          <w:rFonts w:cs="Times New Roman"/>
          <w:szCs w:val="24"/>
          <w:lang w:val="fr-FR"/>
        </w:rPr>
        <w:t xml:space="preserve"> lên </w:t>
      </w:r>
      <w:r w:rsidRPr="00CE17A4">
        <w:rPr>
          <w:rFonts w:cs="Times New Roman"/>
          <w:position w:val="-10"/>
          <w:szCs w:val="24"/>
        </w:rPr>
        <w:object w:dxaOrig="820" w:dyaOrig="320" w14:anchorId="015EB1B4">
          <v:shape id="_x0000_i1115" type="#_x0000_t75" style="width:41.3pt;height:15.65pt" o:ole="">
            <v:imagedata r:id="rId185" o:title=""/>
          </v:shape>
          <o:OLEObject Type="Embed" ProgID="Equation.DSMT4" ShapeID="_x0000_i1115" DrawAspect="Content" ObjectID="_1589285076" r:id="rId186"/>
        </w:object>
      </w:r>
      <w:r w:rsidRPr="00CE17A4">
        <w:rPr>
          <w:rFonts w:cs="Times New Roman"/>
          <w:szCs w:val="24"/>
          <w:lang w:val="fr-FR"/>
        </w:rPr>
        <w:t xml:space="preserve"> nên ta có: </w:t>
      </w:r>
      <w:r w:rsidRPr="00CE17A4">
        <w:rPr>
          <w:rFonts w:cs="Times New Roman"/>
          <w:position w:val="-38"/>
          <w:szCs w:val="24"/>
        </w:rPr>
        <w:object w:dxaOrig="2799" w:dyaOrig="880" w14:anchorId="28D40927">
          <v:shape id="_x0000_i1116" type="#_x0000_t75" style="width:140.25pt;height:44.15pt" o:ole="">
            <v:imagedata r:id="rId187" o:title=""/>
          </v:shape>
          <o:OLEObject Type="Embed" ProgID="Equation.DSMT4" ShapeID="_x0000_i1116" DrawAspect="Content" ObjectID="_1589285077" r:id="rId188"/>
        </w:object>
      </w:r>
    </w:p>
    <w:p w14:paraId="54DA6240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Xét tứ giác </w:t>
      </w:r>
      <w:r w:rsidRPr="00CE17A4">
        <w:rPr>
          <w:rFonts w:cs="Times New Roman"/>
          <w:position w:val="-6"/>
          <w:szCs w:val="24"/>
        </w:rPr>
        <w:object w:dxaOrig="800" w:dyaOrig="279" w14:anchorId="696FF0F0">
          <v:shape id="_x0000_i1117" type="#_x0000_t75" style="width:39.75pt;height:14.4pt" o:ole="">
            <v:imagedata r:id="rId189" o:title=""/>
          </v:shape>
          <o:OLEObject Type="Embed" ProgID="Equation.DSMT4" ShapeID="_x0000_i1117" DrawAspect="Content" ObjectID="_1589285078" r:id="rId190"/>
        </w:object>
      </w:r>
      <w:r w:rsidRPr="00CE17A4">
        <w:rPr>
          <w:rFonts w:cs="Times New Roman"/>
          <w:szCs w:val="24"/>
          <w:lang w:val="fr-FR"/>
        </w:rPr>
        <w:t xml:space="preserve"> có </w:t>
      </w:r>
      <w:r w:rsidRPr="00CE17A4">
        <w:rPr>
          <w:rFonts w:cs="Times New Roman"/>
          <w:position w:val="-6"/>
          <w:szCs w:val="24"/>
        </w:rPr>
        <w:object w:dxaOrig="2060" w:dyaOrig="360" w14:anchorId="067B0F61">
          <v:shape id="_x0000_i1118" type="#_x0000_t75" style="width:102.7pt;height:18.15pt" o:ole="">
            <v:imagedata r:id="rId191" o:title=""/>
          </v:shape>
          <o:OLEObject Type="Embed" ProgID="Equation.DSMT4" ShapeID="_x0000_i1118" DrawAspect="Content" ObjectID="_1589285079" r:id="rId192"/>
        </w:object>
      </w:r>
    </w:p>
    <w:p w14:paraId="58F8210B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Suy ra tứ giác </w:t>
      </w:r>
      <w:r w:rsidRPr="00CE17A4">
        <w:rPr>
          <w:rFonts w:cs="Times New Roman"/>
          <w:position w:val="-6"/>
          <w:szCs w:val="24"/>
        </w:rPr>
        <w:object w:dxaOrig="800" w:dyaOrig="279" w14:anchorId="3A09B27D">
          <v:shape id="_x0000_i1119" type="#_x0000_t75" style="width:39.75pt;height:14.4pt" o:ole="">
            <v:imagedata r:id="rId193" o:title=""/>
          </v:shape>
          <o:OLEObject Type="Embed" ProgID="Equation.DSMT4" ShapeID="_x0000_i1119" DrawAspect="Content" ObjectID="_1589285080" r:id="rId194"/>
        </w:object>
      </w:r>
      <w:r w:rsidRPr="00CE17A4">
        <w:rPr>
          <w:rFonts w:cs="Times New Roman"/>
          <w:szCs w:val="24"/>
          <w:lang w:val="fr-FR"/>
        </w:rPr>
        <w:t xml:space="preserve"> nội tiếp.</w:t>
      </w:r>
    </w:p>
    <w:p w14:paraId="42187D23" w14:textId="77777777" w:rsidR="00B80C3D" w:rsidRPr="00CE17A4" w:rsidRDefault="00B80C3D" w:rsidP="00B80C3D">
      <w:pPr>
        <w:rPr>
          <w:rFonts w:cs="Times New Roman"/>
          <w:b/>
          <w:i/>
          <w:szCs w:val="24"/>
          <w:lang w:val="fr-FR"/>
        </w:rPr>
      </w:pPr>
      <w:r w:rsidRPr="00CE17A4">
        <w:rPr>
          <w:rFonts w:cs="Times New Roman"/>
          <w:b/>
          <w:i/>
          <w:szCs w:val="24"/>
          <w:lang w:val="fr-FR"/>
        </w:rPr>
        <w:t xml:space="preserve">2. Chứng minh </w:t>
      </w:r>
      <w:r w:rsidRPr="00CE17A4">
        <w:rPr>
          <w:rFonts w:cs="Times New Roman"/>
          <w:b/>
          <w:i/>
          <w:position w:val="-6"/>
          <w:szCs w:val="24"/>
        </w:rPr>
        <w:object w:dxaOrig="1359" w:dyaOrig="360" w14:anchorId="21112C5F">
          <v:shape id="_x0000_i1120" type="#_x0000_t75" style="width:68.25pt;height:18.15pt" o:ole="">
            <v:imagedata r:id="rId195" o:title=""/>
          </v:shape>
          <o:OLEObject Type="Embed" ProgID="Equation.DSMT4" ShapeID="_x0000_i1120" DrawAspect="Content" ObjectID="_1589285081" r:id="rId196"/>
        </w:object>
      </w:r>
    </w:p>
    <w:p w14:paraId="40856EE6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Do </w:t>
      </w:r>
      <w:r w:rsidRPr="00CE17A4">
        <w:rPr>
          <w:rFonts w:cs="Times New Roman"/>
          <w:position w:val="-6"/>
          <w:szCs w:val="24"/>
        </w:rPr>
        <w:object w:dxaOrig="800" w:dyaOrig="279" w14:anchorId="2ADFEC83">
          <v:shape id="_x0000_i1121" type="#_x0000_t75" style="width:39.75pt;height:14.4pt" o:ole="">
            <v:imagedata r:id="rId197" o:title=""/>
          </v:shape>
          <o:OLEObject Type="Embed" ProgID="Equation.DSMT4" ShapeID="_x0000_i1121" DrawAspect="Content" ObjectID="_1589285082" r:id="rId198"/>
        </w:object>
      </w:r>
      <w:r w:rsidRPr="00CE17A4">
        <w:rPr>
          <w:rFonts w:cs="Times New Roman"/>
          <w:szCs w:val="24"/>
          <w:lang w:val="fr-FR"/>
        </w:rPr>
        <w:t xml:space="preserve"> là tứ giác nội tiếp nên </w:t>
      </w:r>
      <w:r w:rsidRPr="00CE17A4">
        <w:rPr>
          <w:rFonts w:cs="Times New Roman"/>
          <w:position w:val="-6"/>
          <w:szCs w:val="24"/>
        </w:rPr>
        <w:object w:dxaOrig="1460" w:dyaOrig="360" w14:anchorId="6B8139AD">
          <v:shape id="_x0000_i1122" type="#_x0000_t75" style="width:72.65pt;height:18.15pt" o:ole="">
            <v:imagedata r:id="rId199" o:title=""/>
          </v:shape>
          <o:OLEObject Type="Embed" ProgID="Equation.DSMT4" ShapeID="_x0000_i1122" DrawAspect="Content" ObjectID="_1589285083" r:id="rId200"/>
        </w:object>
      </w:r>
    </w:p>
    <w:p w14:paraId="59FC3675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Mặt khác </w:t>
      </w:r>
      <w:r w:rsidRPr="00CE17A4">
        <w:rPr>
          <w:rFonts w:cs="Times New Roman"/>
          <w:position w:val="-6"/>
          <w:szCs w:val="24"/>
        </w:rPr>
        <w:object w:dxaOrig="1040" w:dyaOrig="279" w14:anchorId="578E84C0">
          <v:shape id="_x0000_i1123" type="#_x0000_t75" style="width:51.65pt;height:14.4pt" o:ole="">
            <v:imagedata r:id="rId201" o:title=""/>
          </v:shape>
          <o:OLEObject Type="Embed" ProgID="Equation.DSMT4" ShapeID="_x0000_i1123" DrawAspect="Content" ObjectID="_1589285084" r:id="rId202"/>
        </w:object>
      </w:r>
      <w:r w:rsidRPr="00CE17A4">
        <w:rPr>
          <w:rFonts w:cs="Times New Roman"/>
          <w:szCs w:val="24"/>
          <w:lang w:val="fr-FR"/>
        </w:rPr>
        <w:t xml:space="preserve"> nên </w:t>
      </w:r>
      <w:r w:rsidRPr="00CE17A4">
        <w:rPr>
          <w:rFonts w:cs="Times New Roman"/>
          <w:position w:val="-6"/>
          <w:szCs w:val="24"/>
        </w:rPr>
        <w:object w:dxaOrig="1140" w:dyaOrig="360" w14:anchorId="1187B0F7">
          <v:shape id="_x0000_i1124" type="#_x0000_t75" style="width:56.95pt;height:18.15pt" o:ole="">
            <v:imagedata r:id="rId203" o:title=""/>
          </v:shape>
          <o:OLEObject Type="Embed" ProgID="Equation.DSMT4" ShapeID="_x0000_i1124" DrawAspect="Content" ObjectID="_1589285085" r:id="rId204"/>
        </w:object>
      </w:r>
    </w:p>
    <w:p w14:paraId="3BC21C97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Mà </w:t>
      </w:r>
      <w:r w:rsidRPr="00CE17A4">
        <w:rPr>
          <w:rFonts w:cs="Times New Roman"/>
          <w:position w:val="-6"/>
          <w:szCs w:val="24"/>
        </w:rPr>
        <w:object w:dxaOrig="2060" w:dyaOrig="279" w14:anchorId="1D9CA6D6">
          <v:shape id="_x0000_i1125" type="#_x0000_t75" style="width:102.7pt;height:14.4pt" o:ole="">
            <v:imagedata r:id="rId205" o:title=""/>
          </v:shape>
          <o:OLEObject Type="Embed" ProgID="Equation.DSMT4" ShapeID="_x0000_i1125" DrawAspect="Content" ObjectID="_1589285086" r:id="rId206"/>
        </w:object>
      </w:r>
      <w:r w:rsidRPr="00CE17A4">
        <w:rPr>
          <w:rFonts w:cs="Times New Roman"/>
          <w:szCs w:val="24"/>
          <w:lang w:val="fr-FR"/>
        </w:rPr>
        <w:t xml:space="preserve"> vuông tại </w:t>
      </w:r>
      <w:r w:rsidRPr="00CE17A4">
        <w:rPr>
          <w:rFonts w:cs="Times New Roman"/>
          <w:position w:val="-4"/>
          <w:szCs w:val="24"/>
        </w:rPr>
        <w:object w:dxaOrig="320" w:dyaOrig="260" w14:anchorId="1DB90E93">
          <v:shape id="_x0000_i1126" type="#_x0000_t75" style="width:15.65pt;height:12.85pt" o:ole="">
            <v:imagedata r:id="rId207" o:title=""/>
          </v:shape>
          <o:OLEObject Type="Embed" ProgID="Equation.DSMT4" ShapeID="_x0000_i1126" DrawAspect="Content" ObjectID="_1589285087" r:id="rId208"/>
        </w:object>
      </w:r>
      <w:r w:rsidRPr="00CE17A4">
        <w:rPr>
          <w:rFonts w:cs="Times New Roman"/>
          <w:szCs w:val="24"/>
          <w:lang w:val="fr-FR"/>
        </w:rPr>
        <w:t>.</w:t>
      </w:r>
    </w:p>
    <w:p w14:paraId="20CFB0E3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Khi đó ta có: </w:t>
      </w:r>
      <w:r w:rsidRPr="00CE17A4">
        <w:rPr>
          <w:rFonts w:cs="Times New Roman"/>
          <w:position w:val="-20"/>
          <w:szCs w:val="24"/>
        </w:rPr>
        <w:object w:dxaOrig="2900" w:dyaOrig="520" w14:anchorId="5F70E508">
          <v:shape id="_x0000_i1127" type="#_x0000_t75" style="width:144.65pt;height:26.3pt" o:ole="">
            <v:imagedata r:id="rId209" o:title=""/>
          </v:shape>
          <o:OLEObject Type="Embed" ProgID="Equation.DSMT4" ShapeID="_x0000_i1127" DrawAspect="Content" ObjectID="_1589285088" r:id="rId210"/>
        </w:object>
      </w:r>
    </w:p>
    <w:p w14:paraId="5AC1BABF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Suy ra </w:t>
      </w:r>
      <w:r w:rsidRPr="00CE17A4">
        <w:rPr>
          <w:rFonts w:cs="Times New Roman"/>
          <w:position w:val="-6"/>
          <w:szCs w:val="24"/>
        </w:rPr>
        <w:object w:dxaOrig="1359" w:dyaOrig="360" w14:anchorId="090F56A0">
          <v:shape id="_x0000_i1128" type="#_x0000_t75" style="width:68.25pt;height:18.15pt" o:ole="">
            <v:imagedata r:id="rId211" o:title=""/>
          </v:shape>
          <o:OLEObject Type="Embed" ProgID="Equation.DSMT4" ShapeID="_x0000_i1128" DrawAspect="Content" ObjectID="_1589285089" r:id="rId212"/>
        </w:object>
      </w:r>
      <w:r w:rsidRPr="00CE17A4">
        <w:rPr>
          <w:rFonts w:cs="Times New Roman"/>
          <w:szCs w:val="24"/>
          <w:lang w:val="fr-FR"/>
        </w:rPr>
        <w:t>.</w:t>
      </w:r>
    </w:p>
    <w:p w14:paraId="552619C3" w14:textId="77777777" w:rsidR="00B80C3D" w:rsidRPr="00CE17A4" w:rsidRDefault="00B80C3D" w:rsidP="00B80C3D">
      <w:pPr>
        <w:rPr>
          <w:rFonts w:cs="Times New Roman"/>
          <w:b/>
          <w:i/>
          <w:szCs w:val="24"/>
          <w:lang w:val="fr-FR"/>
        </w:rPr>
      </w:pPr>
      <w:r w:rsidRPr="00CE17A4">
        <w:rPr>
          <w:rFonts w:cs="Times New Roman"/>
          <w:b/>
          <w:i/>
          <w:szCs w:val="24"/>
          <w:lang w:val="fr-FR"/>
        </w:rPr>
        <w:t xml:space="preserve">3. Chứng minh </w:t>
      </w:r>
      <w:r w:rsidRPr="00CE17A4">
        <w:rPr>
          <w:rFonts w:cs="Times New Roman"/>
          <w:b/>
          <w:i/>
          <w:position w:val="-6"/>
          <w:szCs w:val="24"/>
        </w:rPr>
        <w:object w:dxaOrig="1040" w:dyaOrig="279" w14:anchorId="2C7AEF20">
          <v:shape id="_x0000_i1129" type="#_x0000_t75" style="width:51.65pt;height:14.4pt" o:ole="">
            <v:imagedata r:id="rId213" o:title=""/>
          </v:shape>
          <o:OLEObject Type="Embed" ProgID="Equation.DSMT4" ShapeID="_x0000_i1129" DrawAspect="Content" ObjectID="_1589285090" r:id="rId214"/>
        </w:object>
      </w:r>
    </w:p>
    <w:p w14:paraId="31B728A7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Qua </w:t>
      </w:r>
      <w:r w:rsidRPr="00CE17A4">
        <w:rPr>
          <w:rFonts w:cs="Times New Roman"/>
          <w:position w:val="-4"/>
          <w:szCs w:val="24"/>
        </w:rPr>
        <w:object w:dxaOrig="240" w:dyaOrig="260" w14:anchorId="03345E8B">
          <v:shape id="_x0000_i1130" type="#_x0000_t75" style="width:11.9pt;height:12.85pt" o:ole="">
            <v:imagedata r:id="rId215" o:title=""/>
          </v:shape>
          <o:OLEObject Type="Embed" ProgID="Equation.DSMT4" ShapeID="_x0000_i1130" DrawAspect="Content" ObjectID="_1589285091" r:id="rId216"/>
        </w:object>
      </w:r>
      <w:r w:rsidRPr="00CE17A4">
        <w:rPr>
          <w:rFonts w:cs="Times New Roman"/>
          <w:szCs w:val="24"/>
          <w:lang w:val="fr-FR"/>
        </w:rPr>
        <w:t xml:space="preserve"> dựng tiếp tuyến </w:t>
      </w:r>
      <w:r w:rsidRPr="00CE17A4">
        <w:rPr>
          <w:rFonts w:cs="Times New Roman"/>
          <w:position w:val="-6"/>
          <w:szCs w:val="24"/>
        </w:rPr>
        <w:object w:dxaOrig="360" w:dyaOrig="279" w14:anchorId="0B1BABA7">
          <v:shape id="_x0000_i1131" type="#_x0000_t75" style="width:18.15pt;height:14.4pt" o:ole="">
            <v:imagedata r:id="rId217" o:title=""/>
          </v:shape>
          <o:OLEObject Type="Embed" ProgID="Equation.DSMT4" ShapeID="_x0000_i1131" DrawAspect="Content" ObjectID="_1589285092" r:id="rId218"/>
        </w:object>
      </w:r>
      <w:r w:rsidRPr="00CE17A4">
        <w:rPr>
          <w:rFonts w:cs="Times New Roman"/>
          <w:szCs w:val="24"/>
          <w:lang w:val="fr-FR"/>
        </w:rPr>
        <w:t xml:space="preserve"> của </w:t>
      </w:r>
      <w:r w:rsidRPr="00CE17A4">
        <w:rPr>
          <w:rFonts w:cs="Times New Roman"/>
          <w:position w:val="-14"/>
          <w:szCs w:val="24"/>
        </w:rPr>
        <w:object w:dxaOrig="1620" w:dyaOrig="400" w14:anchorId="3F94DF24">
          <v:shape id="_x0000_i1132" type="#_x0000_t75" style="width:81.1pt;height:20.35pt" o:ole="">
            <v:imagedata r:id="rId219" o:title=""/>
          </v:shape>
          <o:OLEObject Type="Embed" ProgID="Equation.DSMT4" ShapeID="_x0000_i1132" DrawAspect="Content" ObjectID="_1589285093" r:id="rId220"/>
        </w:object>
      </w:r>
    </w:p>
    <w:p w14:paraId="5A9F6E33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Theo câu 2 ta chứng minh được tứ giác </w:t>
      </w:r>
      <w:r w:rsidRPr="00CE17A4">
        <w:rPr>
          <w:rFonts w:cs="Times New Roman"/>
          <w:position w:val="-6"/>
          <w:szCs w:val="24"/>
        </w:rPr>
        <w:object w:dxaOrig="760" w:dyaOrig="279" w14:anchorId="4D413EC3">
          <v:shape id="_x0000_i1133" type="#_x0000_t75" style="width:38.2pt;height:14.4pt" o:ole="">
            <v:imagedata r:id="rId221" o:title=""/>
          </v:shape>
          <o:OLEObject Type="Embed" ProgID="Equation.DSMT4" ShapeID="_x0000_i1133" DrawAspect="Content" ObjectID="_1589285094" r:id="rId222"/>
        </w:object>
      </w:r>
      <w:r w:rsidRPr="00CE17A4">
        <w:rPr>
          <w:rFonts w:cs="Times New Roman"/>
          <w:szCs w:val="24"/>
          <w:lang w:val="fr-FR"/>
        </w:rPr>
        <w:t xml:space="preserve"> nội tiếp.</w:t>
      </w:r>
    </w:p>
    <w:p w14:paraId="31538B12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Khi đó </w:t>
      </w:r>
      <w:r w:rsidRPr="00CE17A4">
        <w:rPr>
          <w:rFonts w:cs="Times New Roman"/>
          <w:position w:val="-6"/>
          <w:szCs w:val="24"/>
        </w:rPr>
        <w:object w:dxaOrig="1340" w:dyaOrig="360" w14:anchorId="5B118F76">
          <v:shape id="_x0000_i1134" type="#_x0000_t75" style="width:66.7pt;height:18.15pt" o:ole="">
            <v:imagedata r:id="rId223" o:title=""/>
          </v:shape>
          <o:OLEObject Type="Embed" ProgID="Equation.DSMT4" ShapeID="_x0000_i1134" DrawAspect="Content" ObjectID="_1589285095" r:id="rId224"/>
        </w:object>
      </w:r>
    </w:p>
    <w:p w14:paraId="6D0B04A2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Mà </w:t>
      </w:r>
      <w:r w:rsidRPr="00CE17A4">
        <w:rPr>
          <w:rFonts w:cs="Times New Roman"/>
          <w:position w:val="-24"/>
          <w:szCs w:val="24"/>
        </w:rPr>
        <w:object w:dxaOrig="3760" w:dyaOrig="620" w14:anchorId="4BB98CCA">
          <v:shape id="_x0000_i1135" type="#_x0000_t75" style="width:188.15pt;height:30.7pt" o:ole="">
            <v:imagedata r:id="rId225" o:title=""/>
          </v:shape>
          <o:OLEObject Type="Embed" ProgID="Equation.DSMT4" ShapeID="_x0000_i1135" DrawAspect="Content" ObjectID="_1589285096" r:id="rId226"/>
        </w:object>
      </w:r>
      <w:r w:rsidRPr="00CE17A4">
        <w:rPr>
          <w:rFonts w:cs="Times New Roman"/>
          <w:szCs w:val="24"/>
          <w:lang w:val="fr-FR"/>
        </w:rPr>
        <w:t xml:space="preserve"> mà 2 góc này ở vị trí so le trong </w:t>
      </w:r>
      <w:r w:rsidRPr="00CE17A4">
        <w:rPr>
          <w:rFonts w:cs="Times New Roman"/>
          <w:position w:val="-6"/>
          <w:szCs w:val="24"/>
        </w:rPr>
        <w:object w:dxaOrig="1280" w:dyaOrig="279" w14:anchorId="285B02F1">
          <v:shape id="_x0000_i1136" type="#_x0000_t75" style="width:63.85pt;height:14.4pt" o:ole="">
            <v:imagedata r:id="rId227" o:title=""/>
          </v:shape>
          <o:OLEObject Type="Embed" ProgID="Equation.DSMT4" ShapeID="_x0000_i1136" DrawAspect="Content" ObjectID="_1589285097" r:id="rId228"/>
        </w:object>
      </w:r>
    </w:p>
    <w:p w14:paraId="31345297" w14:textId="77777777" w:rsidR="00CE17A4" w:rsidRDefault="00CE17A4" w:rsidP="00B80C3D">
      <w:pPr>
        <w:rPr>
          <w:rFonts w:cs="Times New Roman"/>
          <w:szCs w:val="24"/>
          <w:lang w:val="fr-FR"/>
        </w:rPr>
      </w:pPr>
    </w:p>
    <w:p w14:paraId="3F513F74" w14:textId="77777777" w:rsidR="00CE17A4" w:rsidRDefault="00CE17A4" w:rsidP="00B80C3D">
      <w:pPr>
        <w:rPr>
          <w:rFonts w:cs="Times New Roman"/>
          <w:szCs w:val="24"/>
          <w:lang w:val="fr-FR"/>
        </w:rPr>
      </w:pPr>
    </w:p>
    <w:p w14:paraId="2AFC1265" w14:textId="77777777" w:rsidR="00CE17A4" w:rsidRDefault="00CE17A4" w:rsidP="00B80C3D">
      <w:pPr>
        <w:rPr>
          <w:rFonts w:cs="Times New Roman"/>
          <w:szCs w:val="24"/>
          <w:lang w:val="fr-FR"/>
        </w:rPr>
      </w:pPr>
    </w:p>
    <w:p w14:paraId="5ABDA58C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Mà </w:t>
      </w:r>
      <w:r w:rsidRPr="00CE17A4">
        <w:rPr>
          <w:rFonts w:cs="Times New Roman"/>
          <w:position w:val="-6"/>
          <w:szCs w:val="24"/>
        </w:rPr>
        <w:object w:dxaOrig="2220" w:dyaOrig="279" w14:anchorId="468C9E0F">
          <v:shape id="_x0000_i1137" type="#_x0000_t75" style="width:111.15pt;height:14.4pt" o:ole="">
            <v:imagedata r:id="rId229" o:title=""/>
          </v:shape>
          <o:OLEObject Type="Embed" ProgID="Equation.DSMT4" ShapeID="_x0000_i1137" DrawAspect="Content" ObjectID="_1589285098" r:id="rId230"/>
        </w:object>
      </w:r>
      <w:r w:rsidRPr="00CE17A4">
        <w:rPr>
          <w:rFonts w:cs="Times New Roman"/>
          <w:szCs w:val="24"/>
          <w:lang w:val="fr-FR"/>
        </w:rPr>
        <w:t>.</w:t>
      </w:r>
    </w:p>
    <w:p w14:paraId="3884DEE0" w14:textId="77777777" w:rsidR="00B80C3D" w:rsidRPr="00CE17A4" w:rsidRDefault="00B80C3D" w:rsidP="00B80C3D">
      <w:pPr>
        <w:rPr>
          <w:rFonts w:cs="Times New Roman"/>
          <w:b/>
          <w:i/>
          <w:szCs w:val="24"/>
          <w:lang w:val="fr-FR"/>
        </w:rPr>
      </w:pPr>
      <w:r w:rsidRPr="00CE17A4">
        <w:rPr>
          <w:rFonts w:cs="Times New Roman"/>
          <w:b/>
          <w:i/>
          <w:szCs w:val="24"/>
          <w:lang w:val="fr-FR"/>
        </w:rPr>
        <w:t xml:space="preserve">4. Giả sử </w:t>
      </w:r>
      <w:r w:rsidRPr="00CE17A4">
        <w:rPr>
          <w:rFonts w:cs="Times New Roman"/>
          <w:b/>
          <w:i/>
          <w:position w:val="-6"/>
          <w:szCs w:val="24"/>
        </w:rPr>
        <w:object w:dxaOrig="1160" w:dyaOrig="340" w14:anchorId="1B987C5E">
          <v:shape id="_x0000_i1138" type="#_x0000_t75" style="width:57.9pt;height:17.2pt" o:ole="">
            <v:imagedata r:id="rId231" o:title=""/>
          </v:shape>
          <o:OLEObject Type="Embed" ProgID="Equation.DSMT4" ShapeID="_x0000_i1138" DrawAspect="Content" ObjectID="_1589285099" r:id="rId232"/>
        </w:object>
      </w:r>
      <w:r w:rsidRPr="00CE17A4">
        <w:rPr>
          <w:rFonts w:cs="Times New Roman"/>
          <w:b/>
          <w:i/>
          <w:szCs w:val="24"/>
          <w:lang w:val="fr-FR"/>
        </w:rPr>
        <w:t xml:space="preserve">. Chứng minh </w:t>
      </w:r>
      <w:r w:rsidRPr="00CE17A4">
        <w:rPr>
          <w:rFonts w:cs="Times New Roman"/>
          <w:b/>
          <w:i/>
          <w:position w:val="-10"/>
          <w:szCs w:val="24"/>
        </w:rPr>
        <w:object w:dxaOrig="859" w:dyaOrig="320" w14:anchorId="43E7F099">
          <v:shape id="_x0000_i1139" type="#_x0000_t75" style="width:42.9pt;height:15.65pt" o:ole="">
            <v:imagedata r:id="rId233" o:title=""/>
          </v:shape>
          <o:OLEObject Type="Embed" ProgID="Equation.DSMT4" ShapeID="_x0000_i1139" DrawAspect="Content" ObjectID="_1589285100" r:id="rId234"/>
        </w:object>
      </w:r>
      <w:r w:rsidRPr="00CE17A4">
        <w:rPr>
          <w:rFonts w:cs="Times New Roman"/>
          <w:b/>
          <w:i/>
          <w:szCs w:val="24"/>
          <w:lang w:val="fr-FR"/>
        </w:rPr>
        <w:t xml:space="preserve"> thẳng hàng.</w:t>
      </w:r>
    </w:p>
    <w:p w14:paraId="5C670A3F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Kéo dài </w:t>
      </w:r>
      <w:r w:rsidRPr="00CE17A4">
        <w:rPr>
          <w:rFonts w:cs="Times New Roman"/>
          <w:position w:val="-6"/>
          <w:szCs w:val="24"/>
        </w:rPr>
        <w:object w:dxaOrig="460" w:dyaOrig="279" w14:anchorId="3405FE3E">
          <v:shape id="_x0000_i1140" type="#_x0000_t75" style="width:23.15pt;height:14.4pt" o:ole="">
            <v:imagedata r:id="rId235" o:title=""/>
          </v:shape>
          <o:OLEObject Type="Embed" ProgID="Equation.DSMT4" ShapeID="_x0000_i1140" DrawAspect="Content" ObjectID="_1589285101" r:id="rId236"/>
        </w:object>
      </w:r>
      <w:r w:rsidRPr="00CE17A4">
        <w:rPr>
          <w:rFonts w:cs="Times New Roman"/>
          <w:szCs w:val="24"/>
          <w:lang w:val="fr-FR"/>
        </w:rPr>
        <w:t xml:space="preserve"> cắt </w:t>
      </w:r>
      <w:r w:rsidRPr="00CE17A4">
        <w:rPr>
          <w:rFonts w:cs="Times New Roman"/>
          <w:position w:val="-14"/>
          <w:szCs w:val="24"/>
        </w:rPr>
        <w:object w:dxaOrig="440" w:dyaOrig="400" w14:anchorId="64F75023">
          <v:shape id="_x0000_i1141" type="#_x0000_t75" style="width:21.9pt;height:20.35pt" o:ole="">
            <v:imagedata r:id="rId237" o:title=""/>
          </v:shape>
          <o:OLEObject Type="Embed" ProgID="Equation.DSMT4" ShapeID="_x0000_i1141" DrawAspect="Content" ObjectID="_1589285102" r:id="rId238"/>
        </w:object>
      </w:r>
      <w:r w:rsidRPr="00CE17A4">
        <w:rPr>
          <w:rFonts w:cs="Times New Roman"/>
          <w:szCs w:val="24"/>
          <w:lang w:val="fr-FR"/>
        </w:rPr>
        <w:t xml:space="preserve"> lần lượt tại </w:t>
      </w:r>
      <w:r w:rsidRPr="00CE17A4">
        <w:rPr>
          <w:rFonts w:cs="Times New Roman"/>
          <w:position w:val="-10"/>
          <w:szCs w:val="24"/>
        </w:rPr>
        <w:object w:dxaOrig="499" w:dyaOrig="320" w14:anchorId="7ECA30B8">
          <v:shape id="_x0000_i1142" type="#_x0000_t75" style="width:24.75pt;height:15.65pt" o:ole="">
            <v:imagedata r:id="rId239" o:title=""/>
          </v:shape>
          <o:OLEObject Type="Embed" ProgID="Equation.DSMT4" ShapeID="_x0000_i1142" DrawAspect="Content" ObjectID="_1589285103" r:id="rId240"/>
        </w:object>
      </w:r>
    </w:p>
    <w:p w14:paraId="7800E8AD" w14:textId="0A27DC0E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>Ta chứng minh được</w:t>
      </w:r>
      <w:r w:rsidR="000A4B38" w:rsidRPr="00CE17A4">
        <w:rPr>
          <w:rFonts w:cs="Times New Roman"/>
          <w:szCs w:val="24"/>
          <w:lang w:val="fr-FR"/>
        </w:rPr>
        <w:t xml:space="preserve"> </w:t>
      </w:r>
      <w:r w:rsidR="000A4B38" w:rsidRPr="00CE17A4">
        <w:rPr>
          <w:rFonts w:cs="Times New Roman"/>
          <w:position w:val="-14"/>
          <w:szCs w:val="24"/>
          <w:lang w:val="fr-FR"/>
        </w:rPr>
        <w:object w:dxaOrig="2280" w:dyaOrig="400" w14:anchorId="3631B9FC">
          <v:shape id="_x0000_i1158" type="#_x0000_t75" style="width:113.95pt;height:20.05pt" o:ole="">
            <v:imagedata r:id="rId241" o:title=""/>
          </v:shape>
          <o:OLEObject Type="Embed" ProgID="Equation.DSMT4" ShapeID="_x0000_i1158" DrawAspect="Content" ObjectID="_1589285104" r:id="rId242"/>
        </w:object>
      </w:r>
      <w:r w:rsidRPr="00CE17A4">
        <w:rPr>
          <w:rFonts w:cs="Times New Roman"/>
          <w:szCs w:val="24"/>
          <w:lang w:val="fr-FR"/>
        </w:rPr>
        <w:t xml:space="preserve"> </w:t>
      </w:r>
      <w:r w:rsidR="000A4B38" w:rsidRPr="00CE17A4">
        <w:rPr>
          <w:rFonts w:cs="Times New Roman"/>
          <w:position w:val="-10"/>
          <w:szCs w:val="24"/>
        </w:rPr>
        <w:object w:dxaOrig="2120" w:dyaOrig="320" w14:anchorId="2DBBF32A">
          <v:shape id="_x0000_i1159" type="#_x0000_t75" style="width:106.45pt;height:15.65pt" o:ole="">
            <v:imagedata r:id="rId243" o:title=""/>
          </v:shape>
          <o:OLEObject Type="Embed" ProgID="Equation.DSMT4" ShapeID="_x0000_i1159" DrawAspect="Content" ObjectID="_1589285105" r:id="rId244"/>
        </w:object>
      </w:r>
    </w:p>
    <w:p w14:paraId="55EB343A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Mặt khác </w:t>
      </w:r>
      <w:r w:rsidRPr="00CE17A4">
        <w:rPr>
          <w:rFonts w:cs="Times New Roman"/>
          <w:position w:val="-14"/>
          <w:szCs w:val="24"/>
        </w:rPr>
        <w:object w:dxaOrig="4239" w:dyaOrig="400" w14:anchorId="1E6C5087">
          <v:shape id="_x0000_i1143" type="#_x0000_t75" style="width:212.25pt;height:20.35pt" o:ole="">
            <v:imagedata r:id="rId245" o:title=""/>
          </v:shape>
          <o:OLEObject Type="Embed" ProgID="Equation.DSMT4" ShapeID="_x0000_i1143" DrawAspect="Content" ObjectID="_1589285106" r:id="rId246"/>
        </w:object>
      </w:r>
    </w:p>
    <w:p w14:paraId="3B3F66D1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Áp dụng hệ thức lượng trong tam giác vuông </w:t>
      </w:r>
      <w:r w:rsidRPr="00CE17A4">
        <w:rPr>
          <w:rFonts w:cs="Times New Roman"/>
          <w:position w:val="-4"/>
          <w:szCs w:val="24"/>
        </w:rPr>
        <w:object w:dxaOrig="600" w:dyaOrig="260" w14:anchorId="3C59FC59">
          <v:shape id="_x0000_i1144" type="#_x0000_t75" style="width:30.05pt;height:12.85pt" o:ole="">
            <v:imagedata r:id="rId247" o:title=""/>
          </v:shape>
          <o:OLEObject Type="Embed" ProgID="Equation.DSMT4" ShapeID="_x0000_i1144" DrawAspect="Content" ObjectID="_1589285107" r:id="rId248"/>
        </w:object>
      </w:r>
      <w:r w:rsidRPr="00CE17A4">
        <w:rPr>
          <w:rFonts w:cs="Times New Roman"/>
          <w:szCs w:val="24"/>
          <w:lang w:val="fr-FR"/>
        </w:rPr>
        <w:t xml:space="preserve"> ta có: </w:t>
      </w:r>
      <w:r w:rsidRPr="00CE17A4">
        <w:rPr>
          <w:rFonts w:cs="Times New Roman"/>
          <w:position w:val="-6"/>
          <w:szCs w:val="24"/>
        </w:rPr>
        <w:object w:dxaOrig="1540" w:dyaOrig="320" w14:anchorId="6332A9BD">
          <v:shape id="_x0000_i1145" type="#_x0000_t75" style="width:77.3pt;height:15.65pt" o:ole="">
            <v:imagedata r:id="rId249" o:title=""/>
          </v:shape>
          <o:OLEObject Type="Embed" ProgID="Equation.DSMT4" ShapeID="_x0000_i1145" DrawAspect="Content" ObjectID="_1589285108" r:id="rId250"/>
        </w:object>
      </w:r>
    </w:p>
    <w:p w14:paraId="7EE99840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Khi đó </w:t>
      </w:r>
      <w:r w:rsidRPr="00CE17A4">
        <w:rPr>
          <w:rFonts w:cs="Times New Roman"/>
          <w:position w:val="-6"/>
          <w:szCs w:val="24"/>
        </w:rPr>
        <w:object w:dxaOrig="1780" w:dyaOrig="320" w14:anchorId="29A69579">
          <v:shape id="_x0000_i1146" type="#_x0000_t75" style="width:89.2pt;height:15.65pt" o:ole="">
            <v:imagedata r:id="rId251" o:title=""/>
          </v:shape>
          <o:OLEObject Type="Embed" ProgID="Equation.DSMT4" ShapeID="_x0000_i1146" DrawAspect="Content" ObjectID="_1589285109" r:id="rId252"/>
        </w:object>
      </w:r>
    </w:p>
    <w:p w14:paraId="6282BE11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Lại có </w:t>
      </w:r>
      <w:r w:rsidRPr="00CE17A4">
        <w:rPr>
          <w:rFonts w:cs="Times New Roman"/>
          <w:position w:val="-6"/>
          <w:szCs w:val="24"/>
        </w:rPr>
        <w:object w:dxaOrig="6000" w:dyaOrig="320" w14:anchorId="76C10651">
          <v:shape id="_x0000_i1147" type="#_x0000_t75" style="width:299.9pt;height:15.65pt" o:ole="">
            <v:imagedata r:id="rId253" o:title=""/>
          </v:shape>
          <o:OLEObject Type="Embed" ProgID="Equation.DSMT4" ShapeID="_x0000_i1147" DrawAspect="Content" ObjectID="_1589285110" r:id="rId254"/>
        </w:object>
      </w:r>
    </w:p>
    <w:p w14:paraId="4CC284E4" w14:textId="77777777" w:rsidR="00B80C3D" w:rsidRPr="00CE17A4" w:rsidRDefault="00B80C3D" w:rsidP="00B80C3D">
      <w:pPr>
        <w:rPr>
          <w:rFonts w:cs="Times New Roman"/>
          <w:szCs w:val="24"/>
          <w:lang w:val="fr-FR"/>
        </w:rPr>
      </w:pPr>
      <w:r w:rsidRPr="00CE17A4">
        <w:rPr>
          <w:rFonts w:cs="Times New Roman"/>
          <w:szCs w:val="24"/>
          <w:lang w:val="fr-FR"/>
        </w:rPr>
        <w:t xml:space="preserve">Suy ra </w:t>
      </w:r>
      <w:r w:rsidR="00CE17A4" w:rsidRPr="00CE17A4">
        <w:rPr>
          <w:rFonts w:cs="Times New Roman"/>
          <w:position w:val="-6"/>
          <w:szCs w:val="24"/>
        </w:rPr>
        <w:object w:dxaOrig="4220" w:dyaOrig="320" w14:anchorId="661C3694">
          <v:shape id="_x0000_i1160" type="#_x0000_t75" style="width:211pt;height:15.65pt" o:ole="">
            <v:imagedata r:id="rId255" o:title=""/>
          </v:shape>
          <o:OLEObject Type="Embed" ProgID="Equation.DSMT4" ShapeID="_x0000_i1160" DrawAspect="Content" ObjectID="_1589285111" r:id="rId256"/>
        </w:object>
      </w:r>
      <w:r w:rsidRPr="00CE17A4">
        <w:rPr>
          <w:rFonts w:cs="Times New Roman"/>
          <w:szCs w:val="24"/>
          <w:lang w:val="fr-FR"/>
        </w:rPr>
        <w:t xml:space="preserve"> vuông tại </w:t>
      </w:r>
      <w:r w:rsidRPr="00CE17A4">
        <w:rPr>
          <w:rFonts w:cs="Times New Roman"/>
          <w:position w:val="-6"/>
          <w:szCs w:val="24"/>
        </w:rPr>
        <w:object w:dxaOrig="1560" w:dyaOrig="279" w14:anchorId="6366ADFF">
          <v:shape id="_x0000_i1148" type="#_x0000_t75" style="width:77.95pt;height:14.4pt" o:ole="">
            <v:imagedata r:id="rId257" o:title=""/>
          </v:shape>
          <o:OLEObject Type="Embed" ProgID="Equation.DSMT4" ShapeID="_x0000_i1148" DrawAspect="Content" ObjectID="_1589285112" r:id="rId258"/>
        </w:object>
      </w:r>
    </w:p>
    <w:p w14:paraId="5D70FC30" w14:textId="77777777" w:rsidR="00B80C3D" w:rsidRPr="00CE17A4" w:rsidRDefault="00B80C3D" w:rsidP="00B80C3D">
      <w:p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CMTT ta có: </w:t>
      </w:r>
      <w:r w:rsidRPr="00CE17A4">
        <w:rPr>
          <w:rFonts w:cs="Times New Roman"/>
          <w:position w:val="-6"/>
          <w:szCs w:val="24"/>
        </w:rPr>
        <w:object w:dxaOrig="999" w:dyaOrig="279" w14:anchorId="752DEE7E">
          <v:shape id="_x0000_i1149" type="#_x0000_t75" style="width:50.4pt;height:14.4pt" o:ole="">
            <v:imagedata r:id="rId259" o:title=""/>
          </v:shape>
          <o:OLEObject Type="Embed" ProgID="Equation.DSMT4" ShapeID="_x0000_i1149" DrawAspect="Content" ObjectID="_1589285113" r:id="rId260"/>
        </w:object>
      </w:r>
    </w:p>
    <w:p w14:paraId="5287A3B7" w14:textId="77777777" w:rsidR="00B80C3D" w:rsidRPr="00CE17A4" w:rsidRDefault="00B80C3D" w:rsidP="00B80C3D">
      <w:pPr>
        <w:rPr>
          <w:rFonts w:cs="Times New Roman"/>
          <w:szCs w:val="24"/>
        </w:rPr>
      </w:pPr>
      <w:r w:rsidRPr="00CE17A4">
        <w:rPr>
          <w:rFonts w:cs="Times New Roman"/>
          <w:szCs w:val="24"/>
        </w:rPr>
        <w:t xml:space="preserve">Khi đó ta có </w:t>
      </w:r>
      <w:r w:rsidRPr="00CE17A4">
        <w:rPr>
          <w:rFonts w:cs="Times New Roman"/>
          <w:position w:val="-6"/>
          <w:szCs w:val="24"/>
        </w:rPr>
        <w:object w:dxaOrig="1080" w:dyaOrig="279" w14:anchorId="7E235653">
          <v:shape id="_x0000_i1150" type="#_x0000_t75" style="width:54.15pt;height:14.4pt" o:ole="">
            <v:imagedata r:id="rId261" o:title=""/>
          </v:shape>
          <o:OLEObject Type="Embed" ProgID="Equation.DSMT4" ShapeID="_x0000_i1150" DrawAspect="Content" ObjectID="_1589285114" r:id="rId262"/>
        </w:object>
      </w:r>
      <w:r w:rsidRPr="00CE17A4">
        <w:rPr>
          <w:rFonts w:cs="Times New Roman"/>
          <w:szCs w:val="24"/>
        </w:rPr>
        <w:t xml:space="preserve"> hay 3 điểm </w:t>
      </w:r>
      <w:r w:rsidRPr="00CE17A4">
        <w:rPr>
          <w:rFonts w:cs="Times New Roman"/>
          <w:position w:val="-10"/>
          <w:szCs w:val="24"/>
        </w:rPr>
        <w:object w:dxaOrig="859" w:dyaOrig="320" w14:anchorId="2CB3A66A">
          <v:shape id="_x0000_i1151" type="#_x0000_t75" style="width:42.9pt;height:15.65pt" o:ole="">
            <v:imagedata r:id="rId263" o:title=""/>
          </v:shape>
          <o:OLEObject Type="Embed" ProgID="Equation.DSMT4" ShapeID="_x0000_i1151" DrawAspect="Content" ObjectID="_1589285115" r:id="rId264"/>
        </w:object>
      </w:r>
      <w:r w:rsidRPr="00CE17A4">
        <w:rPr>
          <w:rFonts w:cs="Times New Roman"/>
          <w:szCs w:val="24"/>
        </w:rPr>
        <w:t xml:space="preserve"> thẳng hàng.</w:t>
      </w:r>
    </w:p>
    <w:p w14:paraId="38A07AFF" w14:textId="77777777" w:rsidR="00B80C3D" w:rsidRPr="00CE17A4" w:rsidRDefault="00B80C3D" w:rsidP="00B80C3D">
      <w:pPr>
        <w:spacing w:after="0" w:line="312" w:lineRule="auto"/>
        <w:rPr>
          <w:rFonts w:cs="Times New Roman"/>
          <w:b/>
          <w:color w:val="000000" w:themeColor="text1"/>
          <w:szCs w:val="24"/>
        </w:rPr>
      </w:pPr>
      <w:bookmarkStart w:id="0" w:name="_GoBack"/>
      <w:r w:rsidRPr="00CE17A4">
        <w:rPr>
          <w:rFonts w:cs="Times New Roman"/>
          <w:b/>
          <w:color w:val="000000" w:themeColor="text1"/>
          <w:szCs w:val="24"/>
        </w:rPr>
        <w:t>Bài V.</w:t>
      </w:r>
    </w:p>
    <w:bookmarkEnd w:id="0"/>
    <w:p w14:paraId="2C0140DF" w14:textId="10C5E297" w:rsidR="00B80C3D" w:rsidRPr="00CE17A4" w:rsidRDefault="00B80C3D" w:rsidP="009479CE">
      <w:pPr>
        <w:pStyle w:val="ListParagraph"/>
        <w:tabs>
          <w:tab w:val="left" w:pos="993"/>
        </w:tabs>
        <w:ind w:left="993"/>
      </w:pPr>
      <w:r w:rsidRPr="00CE17A4">
        <w:t xml:space="preserve">Ta có </w:t>
      </w:r>
      <w:r w:rsidRPr="00CE17A4">
        <w:rPr>
          <w:position w:val="-24"/>
        </w:rPr>
        <w:object w:dxaOrig="8360" w:dyaOrig="660" w14:anchorId="0303F885">
          <v:shape id="_x0000_i1152" type="#_x0000_t75" style="width:417.6pt;height:32.85pt" o:ole="">
            <v:imagedata r:id="rId265" o:title=""/>
          </v:shape>
          <o:OLEObject Type="Embed" ProgID="Equation.DSMT4" ShapeID="_x0000_i1152" DrawAspect="Content" ObjectID="_1589285116" r:id="rId266"/>
        </w:object>
      </w:r>
      <w:r w:rsidRPr="00CE17A4">
        <w:object w:dxaOrig="1180" w:dyaOrig="340" w14:anchorId="4A61A8C8">
          <v:shape id="_x0000_i1153" type="#_x0000_t75" style="width:59.15pt;height:17.2pt" o:ole="">
            <v:imagedata r:id="rId267" o:title=""/>
          </v:shape>
          <o:OLEObject Type="Embed" ProgID="Equation.DSMT4" ShapeID="_x0000_i1153" DrawAspect="Content" ObjectID="_1589285117" r:id="rId268"/>
        </w:object>
      </w:r>
      <w:r w:rsidR="00CE17A4" w:rsidRPr="00CE17A4">
        <w:rPr>
          <w:position w:val="-12"/>
        </w:rPr>
        <w:object w:dxaOrig="1420" w:dyaOrig="400" w14:anchorId="1F94EFC8">
          <v:shape id="_x0000_i1161" type="#_x0000_t75" style="width:71.05pt;height:20.35pt" o:ole="">
            <v:imagedata r:id="rId269" o:title=""/>
          </v:shape>
          <o:OLEObject Type="Embed" ProgID="Equation.DSMT4" ShapeID="_x0000_i1161" DrawAspect="Content" ObjectID="_1589285118" r:id="rId270"/>
        </w:object>
      </w:r>
      <w:r w:rsidRPr="00CE17A4">
        <w:t xml:space="preserve"> khi và chỉ khi </w:t>
      </w:r>
      <w:r w:rsidRPr="00CE17A4">
        <w:rPr>
          <w:position w:val="-50"/>
        </w:rPr>
        <w:object w:dxaOrig="1100" w:dyaOrig="1120" w14:anchorId="2FBF7E16">
          <v:shape id="_x0000_i1154" type="#_x0000_t75" style="width:54.8pt;height:56.35pt" o:ole="">
            <v:imagedata r:id="rId271" o:title=""/>
          </v:shape>
          <o:OLEObject Type="Embed" ProgID="Equation.DSMT4" ShapeID="_x0000_i1154" DrawAspect="Content" ObjectID="_1589285119" r:id="rId272"/>
        </w:object>
      </w:r>
      <w:r w:rsidRPr="00CE17A4">
        <w:object w:dxaOrig="1180" w:dyaOrig="279" w14:anchorId="6054CED5">
          <v:shape id="_x0000_i1155" type="#_x0000_t75" style="width:59.15pt;height:14.4pt" o:ole="">
            <v:imagedata r:id="rId273" o:title=""/>
          </v:shape>
          <o:OLEObject Type="Embed" ProgID="Equation.DSMT4" ShapeID="_x0000_i1155" DrawAspect="Content" ObjectID="_1589285120" r:id="rId274"/>
        </w:object>
      </w:r>
      <w:r w:rsidRPr="00CE17A4">
        <w:t>.</w:t>
      </w:r>
    </w:p>
    <w:p w14:paraId="47228141" w14:textId="77777777" w:rsidR="00B80C3D" w:rsidRPr="00CE17A4" w:rsidRDefault="00B80C3D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339C1114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0547F95F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35366178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0245F5AA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50EE2FA8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5CA72303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12F718E9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2C836EEC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49432A20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30B3F806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033ED553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1C8A8E25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508F2B67" w14:textId="77777777" w:rsidR="00FC566C" w:rsidRPr="00CE17A4" w:rsidRDefault="00FC566C" w:rsidP="00B80C3D">
      <w:pPr>
        <w:spacing w:after="0" w:line="312" w:lineRule="auto"/>
        <w:jc w:val="center"/>
        <w:rPr>
          <w:rFonts w:cs="Times New Roman"/>
          <w:color w:val="000000" w:themeColor="text1"/>
          <w:szCs w:val="24"/>
        </w:rPr>
      </w:pPr>
    </w:p>
    <w:p w14:paraId="11C57714" w14:textId="77777777" w:rsidR="00B80C3D" w:rsidRPr="00D05E27" w:rsidRDefault="00B80C3D" w:rsidP="00B80C3D">
      <w:pPr>
        <w:rPr>
          <w:rFonts w:cs="Times New Roman"/>
          <w:szCs w:val="24"/>
        </w:rPr>
      </w:pPr>
      <w:r w:rsidRPr="00CE17A4">
        <w:rPr>
          <w:rFonts w:cs="Times New Roman"/>
          <w:noProof/>
          <w:szCs w:val="24"/>
        </w:rPr>
        <w:drawing>
          <wp:inline distT="0" distB="0" distL="0" distR="0" wp14:anchorId="308FAE1A" wp14:editId="1316E46E">
            <wp:extent cx="4629150" cy="8229600"/>
            <wp:effectExtent l="19050" t="0" r="0" b="0"/>
            <wp:docPr id="3" name="Picture 0" descr="33780007_1293505930783844_68033537988876042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780007_1293505930783844_6803353798887604224_n.jpg"/>
                    <pic:cNvPicPr/>
                  </pic:nvPicPr>
                  <pic:blipFill>
                    <a:blip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F349" w14:textId="77777777" w:rsidR="00776DD1" w:rsidRDefault="00776DD1"/>
    <w:sectPr w:rsidR="00776DD1" w:rsidSect="006A114C">
      <w:headerReference w:type="even" r:id="rId276"/>
      <w:headerReference w:type="default" r:id="rId277"/>
      <w:footerReference w:type="default" r:id="rId278"/>
      <w:headerReference w:type="first" r:id="rId279"/>
      <w:pgSz w:w="12240" w:h="15840"/>
      <w:pgMar w:top="-97" w:right="1440" w:bottom="1440" w:left="1440" w:header="14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4B56D" w14:textId="77777777" w:rsidR="00C94566" w:rsidRDefault="00C94566" w:rsidP="005E2D38">
      <w:pPr>
        <w:spacing w:after="0" w:line="240" w:lineRule="auto"/>
      </w:pPr>
      <w:r>
        <w:separator/>
      </w:r>
    </w:p>
  </w:endnote>
  <w:endnote w:type="continuationSeparator" w:id="0">
    <w:p w14:paraId="501A4E30" w14:textId="77777777" w:rsidR="00C94566" w:rsidRDefault="00C94566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1775D7" w14:paraId="29780A94" w14:textId="77777777" w:rsidTr="005E2D38">
      <w:tc>
        <w:tcPr>
          <w:tcW w:w="9350" w:type="dxa"/>
        </w:tcPr>
        <w:p w14:paraId="74FF2679" w14:textId="77777777" w:rsidR="001775D7" w:rsidRPr="005E2D38" w:rsidRDefault="001775D7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14:paraId="7B73EDD5" w14:textId="77777777" w:rsidR="001775D7" w:rsidRDefault="001775D7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14:paraId="7D3A8F87" w14:textId="77777777" w:rsidR="001775D7" w:rsidRDefault="00177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F21AB" w14:textId="77777777" w:rsidR="00C94566" w:rsidRDefault="00C94566" w:rsidP="005E2D38">
      <w:pPr>
        <w:spacing w:after="0" w:line="240" w:lineRule="auto"/>
      </w:pPr>
      <w:r>
        <w:separator/>
      </w:r>
    </w:p>
  </w:footnote>
  <w:footnote w:type="continuationSeparator" w:id="0">
    <w:p w14:paraId="7A87D160" w14:textId="77777777" w:rsidR="00C94566" w:rsidRDefault="00C94566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BBA5A" w14:textId="77777777" w:rsidR="001775D7" w:rsidRDefault="001775D7">
    <w:pPr>
      <w:pStyle w:val="Header"/>
    </w:pPr>
    <w:r>
      <w:rPr>
        <w:noProof/>
      </w:rPr>
      <w:pict w14:anchorId="1F287A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141" o:spid="_x0000_s2050" type="#_x0000_t75" style="position:absolute;margin-left:0;margin-top:0;width:201.95pt;height:201.9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1775D7" w:rsidRPr="006A114C" w14:paraId="43D6C039" w14:textId="77777777" w:rsidTr="006667F9">
      <w:tc>
        <w:tcPr>
          <w:tcW w:w="2500" w:type="pct"/>
          <w:vAlign w:val="center"/>
        </w:tcPr>
        <w:p w14:paraId="0AB18086" w14:textId="1254CC3C" w:rsidR="001775D7" w:rsidRPr="005E2D38" w:rsidRDefault="001775D7" w:rsidP="005E2D38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14:paraId="569C4382" w14:textId="77777777" w:rsidR="001775D7" w:rsidRPr="006A114C" w:rsidRDefault="001775D7" w:rsidP="005E2D38">
          <w:pPr>
            <w:pStyle w:val="Header"/>
            <w:jc w:val="right"/>
            <w:rPr>
              <w:rFonts w:ascii="Cambria Math" w:hAnsi="Cambria Math"/>
              <w:b/>
              <w:color w:val="0000CC"/>
              <w:lang w:val="fr-FR"/>
            </w:rPr>
          </w:pPr>
          <w:r w:rsidRPr="006A114C">
            <w:rPr>
              <w:rFonts w:ascii="Cambria Math" w:hAnsi="Cambria Math"/>
              <w:b/>
              <w:color w:val="0000CC"/>
              <w:sz w:val="28"/>
              <w:lang w:val="fr-FR"/>
            </w:rPr>
            <w:t>Toán học là đam mê</w:t>
          </w:r>
        </w:p>
      </w:tc>
    </w:tr>
  </w:tbl>
  <w:p w14:paraId="20991710" w14:textId="5A2BC82D" w:rsidR="001775D7" w:rsidRDefault="001775D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EF015E" wp14:editId="3614D7D8">
              <wp:simplePos x="0" y="0"/>
              <wp:positionH relativeFrom="page">
                <wp:posOffset>78602</wp:posOffset>
              </wp:positionH>
              <wp:positionV relativeFrom="page">
                <wp:posOffset>203835</wp:posOffset>
              </wp:positionV>
              <wp:extent cx="1700530" cy="1024255"/>
              <wp:effectExtent l="0" t="0" r="4445" b="4445"/>
              <wp:wrapNone/>
              <wp:docPr id="2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4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8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29DA7" w14:textId="77777777" w:rsidR="001775D7" w:rsidRDefault="001775D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CE17A4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CE17A4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EF015E" id="Group 158" o:spid="_x0000_s1026" style="position:absolute;margin-left:6.2pt;margin-top:16.05pt;width:133.9pt;height:80.65pt;z-index:-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zma7HfAAAACQEAAA8AAABkcnMvZG93bnJldi54&#10;bWxMj01Lw0AQhu+C/2EZwZvdfFRp02xKKeqpCG0F8bbNTpPQ7GzIbpP03zue9PjyvLzzTL6ebCsG&#10;7H3jSEE8i0Aglc40VCn4PL49LUD4oMno1hEquKGHdXF/l+vMuJH2OBxCJXiEfKYV1CF0mZS+rNFq&#10;P3MdErOz660OHPtKml6PPG5bmUTRi7S6Ib5Q6w63NZaXw9UqeB/1uEnj12F3OW9v38fnj69djEo9&#10;PkybFYiAU/grw68+q0PBTid3JeNFyzmZc1NBmsQgmCeLKAFxYrBM5yCLXP7/oPgB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h9cQA&#10;AADaAAAADwAAAGRycy9kb3ducmV2LnhtbESP3YrCMBSE7wXfIZwFb0RTZRXpGkUUwUVZ8Gfx9tAc&#10;27LNSW2iVp/eCMJeDjPzDTOe1qYQV6pcbllBrxuBIE6szjlVcNgvOyMQziNrLCyTgjs5mE6ajTHG&#10;2t54S9edT0WAsItRQeZ9GUvpkowMuq4tiYN3spVBH2SVSl3hLcBNIftRNJQGcw4LGZY0zyj5212M&#10;gvPniL8P6/5w40/Hx+P4294PFj9KtT7q2RcIT7X/D7/bK61gAK8r4Qb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IIfXEAAAA2gAAAA8AAAAAAAAAAAAAAAAAmAIAAGRycy9k&#10;b3ducmV2LnhtbFBLBQYAAAAABAAEAPUAAACJAwAAAAA=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OVvMQA&#10;AADaAAAADwAAAGRycy9kb3ducmV2LnhtbESPQUsDMRSE74L/ITzBi7TZelh1bVqkqLQHKdYePD42&#10;z83Szcuyebbpv28KhR6HmfmGmc6T79SehtgGNjAZF6CI62Bbbgxsfz5Gz6CiIFvsApOBI0WYz25v&#10;pljZcOBv2m+kURnCsUIDTqSvtI61I49xHHri7P2FwaNkOTTaDnjIcN/px6IotceW84LDnhaO6t3m&#10;3xuoZf30TiW/rH+/utXuIblPScmY+7v09gpKKMk1fGkvrYESzlfyDdCz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DlbzEAAAA2gAAAA8AAAAAAAAAAAAAAAAAmAIAAGRycy9k&#10;b3ducmV2LnhtbFBLBQYAAAAABAAEAPUAAACJAwAAAAA=&#10;" path="m,l1462822,,910372,376306,,1014481,,xe" fillcolor="#4472c4 [3204]" stroked="f" strokeweight="1pt">
                  <v:stroke joinstyle="miter"/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lMcEA&#10;AADaAAAADwAAAGRycy9kb3ducmV2LnhtbESPW4vCMBSE3wX/QziCL6LpCl6oRpGFhX1a8YLPh+bY&#10;FJuT0sSm++83C4KPw8x8w2z3va1FR62vHCv4mGUgiAunKy4VXC9f0zUIH5A11o5JwS952O+Ggy3m&#10;2kU+UXcOpUgQ9jkqMCE0uZS+MGTRz1xDnLy7ay2GJNtS6hZjgttazrNsKS1WnBYMNvRpqHicn1bB&#10;pKHV+vJzK8yj6+JCH2N5f0alxqP+sAERqA/v8Kv9rRWs4P9Ku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tJTHBAAAA2gAAAA8AAAAAAAAAAAAAAAAAmAIAAGRycy9kb3du&#10;cmV2LnhtbFBLBQYAAAAABAAEAPUAAACGAw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4r8A&#10;AADaAAAADwAAAGRycy9kb3ducmV2LnhtbERPTWvCQBC9F/oflil4q5tq0RJdpRQKHuyhKtLjsDsm&#10;odnZkJlq7K/vHgoeH+97uR5ia87US5PYwdO4AEPsU2i4cnDYvz++gBFFDtgmJgdXEliv7u+WWIZ0&#10;4U8677QyOYSlRAe1aldaK76miDJOHXHmTqmPqBn2lQ09XnJ4bO2kKGY2YsO5ocaO3mry37uf6OA5&#10;bqdetBD6mvjjdC4fv2Guzo0ehtcFGKVBb+J/9yY4yFvzlXwD7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vJXivwAAANoAAAAPAAAAAAAAAAAAAAAAAJgCAABkcnMvZG93bnJl&#10;di54bWxQSwUGAAAAAAQABAD1AAAAhAMAAAAA&#10;" filled="f" stroked="f" strokeweight=".5pt">
                <v:textbox inset=",7.2pt,,7.2pt">
                  <w:txbxContent>
                    <w:p w14:paraId="2D329DA7" w14:textId="77777777" w:rsidR="001775D7" w:rsidRDefault="001775D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CE17A4">
                        <w:rPr>
                          <w:noProof/>
                          <w:color w:val="FFFFFF" w:themeColor="background1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/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CE17A4">
                        <w:rPr>
                          <w:noProof/>
                          <w:color w:val="FFFFFF" w:themeColor="background1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w:pict w14:anchorId="42CE55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142" o:spid="_x0000_s2051" type="#_x0000_t75" style="position:absolute;margin-left:0;margin-top:0;width:201.95pt;height:201.95pt;z-index:-251654144;mso-position-horizontal:center;mso-position-horizontal-relative:margin;mso-position-vertical:center;mso-position-vertical-relative:margin" o:allowincell="f">
          <v:imagedata r:id="rId3" o:title="LoGoTHCS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834C6" w14:textId="77777777" w:rsidR="001775D7" w:rsidRDefault="001775D7">
    <w:pPr>
      <w:pStyle w:val="Header"/>
    </w:pPr>
    <w:r>
      <w:rPr>
        <w:noProof/>
      </w:rPr>
      <w:pict w14:anchorId="00BB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140" o:spid="_x0000_s2049" type="#_x0000_t75" style="position:absolute;margin-left:0;margin-top:0;width:201.95pt;height:201.9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F7073"/>
    <w:multiLevelType w:val="hybridMultilevel"/>
    <w:tmpl w:val="E8A81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75552"/>
    <w:multiLevelType w:val="hybridMultilevel"/>
    <w:tmpl w:val="1E200EAA"/>
    <w:lvl w:ilvl="0" w:tplc="8EA48F5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070CE3"/>
    <w:multiLevelType w:val="hybridMultilevel"/>
    <w:tmpl w:val="2A22B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418AD"/>
    <w:multiLevelType w:val="hybridMultilevel"/>
    <w:tmpl w:val="BEAEB68C"/>
    <w:lvl w:ilvl="0" w:tplc="0346E0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5436B2"/>
    <w:multiLevelType w:val="hybridMultilevel"/>
    <w:tmpl w:val="FAECD252"/>
    <w:lvl w:ilvl="0" w:tplc="21508492">
      <w:start w:val="1"/>
      <w:numFmt w:val="lowerLetter"/>
      <w:pStyle w:val="MTDisplayEquatio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61472889"/>
    <w:multiLevelType w:val="hybridMultilevel"/>
    <w:tmpl w:val="41EEB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06130"/>
    <w:multiLevelType w:val="hybridMultilevel"/>
    <w:tmpl w:val="B1E404F8"/>
    <w:lvl w:ilvl="0" w:tplc="1EDA0D6E">
      <w:start w:val="1"/>
      <w:numFmt w:val="lowerLetter"/>
      <w:lvlText w:val="%1)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E5"/>
    <w:rsid w:val="00004958"/>
    <w:rsid w:val="0003129E"/>
    <w:rsid w:val="00040533"/>
    <w:rsid w:val="000539C7"/>
    <w:rsid w:val="000619B6"/>
    <w:rsid w:val="00063DF0"/>
    <w:rsid w:val="00067E18"/>
    <w:rsid w:val="00086A8D"/>
    <w:rsid w:val="00092AA7"/>
    <w:rsid w:val="00097C39"/>
    <w:rsid w:val="000A4B38"/>
    <w:rsid w:val="000D71E1"/>
    <w:rsid w:val="000E0515"/>
    <w:rsid w:val="000F3B5F"/>
    <w:rsid w:val="00116DD5"/>
    <w:rsid w:val="001227C6"/>
    <w:rsid w:val="0012702A"/>
    <w:rsid w:val="00133093"/>
    <w:rsid w:val="00134C82"/>
    <w:rsid w:val="00147E62"/>
    <w:rsid w:val="00156760"/>
    <w:rsid w:val="00175E62"/>
    <w:rsid w:val="001775D7"/>
    <w:rsid w:val="00196F4D"/>
    <w:rsid w:val="001A6FD9"/>
    <w:rsid w:val="001C0A91"/>
    <w:rsid w:val="001C5570"/>
    <w:rsid w:val="001E25CF"/>
    <w:rsid w:val="00243492"/>
    <w:rsid w:val="00245082"/>
    <w:rsid w:val="00265100"/>
    <w:rsid w:val="00270286"/>
    <w:rsid w:val="002703FE"/>
    <w:rsid w:val="00275042"/>
    <w:rsid w:val="00295CED"/>
    <w:rsid w:val="002A10F6"/>
    <w:rsid w:val="002A37B1"/>
    <w:rsid w:val="002A40C0"/>
    <w:rsid w:val="002A6FC2"/>
    <w:rsid w:val="002B5559"/>
    <w:rsid w:val="002B7B7D"/>
    <w:rsid w:val="002F02F8"/>
    <w:rsid w:val="002F1CF2"/>
    <w:rsid w:val="002F35DF"/>
    <w:rsid w:val="003172A2"/>
    <w:rsid w:val="00324E99"/>
    <w:rsid w:val="003612D7"/>
    <w:rsid w:val="003800E9"/>
    <w:rsid w:val="003D5A7A"/>
    <w:rsid w:val="003D7823"/>
    <w:rsid w:val="003E08C2"/>
    <w:rsid w:val="004447B7"/>
    <w:rsid w:val="0045349B"/>
    <w:rsid w:val="004C6BCA"/>
    <w:rsid w:val="004F0142"/>
    <w:rsid w:val="004F3910"/>
    <w:rsid w:val="00504B50"/>
    <w:rsid w:val="0052697A"/>
    <w:rsid w:val="005810A1"/>
    <w:rsid w:val="005A41B2"/>
    <w:rsid w:val="005C37F8"/>
    <w:rsid w:val="005D0E87"/>
    <w:rsid w:val="005D2C58"/>
    <w:rsid w:val="005D4514"/>
    <w:rsid w:val="005E2D38"/>
    <w:rsid w:val="005F1541"/>
    <w:rsid w:val="00621A5E"/>
    <w:rsid w:val="00643D7B"/>
    <w:rsid w:val="00650049"/>
    <w:rsid w:val="00654531"/>
    <w:rsid w:val="0066473A"/>
    <w:rsid w:val="006667F9"/>
    <w:rsid w:val="00683A04"/>
    <w:rsid w:val="00695A98"/>
    <w:rsid w:val="006A114C"/>
    <w:rsid w:val="006B0B0A"/>
    <w:rsid w:val="006B785B"/>
    <w:rsid w:val="0072064A"/>
    <w:rsid w:val="00721F1D"/>
    <w:rsid w:val="0072290F"/>
    <w:rsid w:val="00722FD8"/>
    <w:rsid w:val="00741A43"/>
    <w:rsid w:val="00743CC7"/>
    <w:rsid w:val="007728F3"/>
    <w:rsid w:val="00776DD1"/>
    <w:rsid w:val="00792541"/>
    <w:rsid w:val="007A08F4"/>
    <w:rsid w:val="00805985"/>
    <w:rsid w:val="00870A7B"/>
    <w:rsid w:val="0087661B"/>
    <w:rsid w:val="00881536"/>
    <w:rsid w:val="008B18B9"/>
    <w:rsid w:val="009220FD"/>
    <w:rsid w:val="009479CE"/>
    <w:rsid w:val="00947DC4"/>
    <w:rsid w:val="0095252B"/>
    <w:rsid w:val="009723E7"/>
    <w:rsid w:val="009A345A"/>
    <w:rsid w:val="009A4EE9"/>
    <w:rsid w:val="009B5CEE"/>
    <w:rsid w:val="009F1E44"/>
    <w:rsid w:val="009F2E5C"/>
    <w:rsid w:val="00A03DA3"/>
    <w:rsid w:val="00A14786"/>
    <w:rsid w:val="00A400E5"/>
    <w:rsid w:val="00A50EC8"/>
    <w:rsid w:val="00A672C7"/>
    <w:rsid w:val="00A93AC1"/>
    <w:rsid w:val="00AA071D"/>
    <w:rsid w:val="00AD2ADD"/>
    <w:rsid w:val="00B0501C"/>
    <w:rsid w:val="00B138DB"/>
    <w:rsid w:val="00B47307"/>
    <w:rsid w:val="00B5671D"/>
    <w:rsid w:val="00B80C3D"/>
    <w:rsid w:val="00B85DC3"/>
    <w:rsid w:val="00BA1227"/>
    <w:rsid w:val="00BA5DB0"/>
    <w:rsid w:val="00BB6C33"/>
    <w:rsid w:val="00BE6BDF"/>
    <w:rsid w:val="00BF42D4"/>
    <w:rsid w:val="00BF4AE3"/>
    <w:rsid w:val="00C061F8"/>
    <w:rsid w:val="00C7479A"/>
    <w:rsid w:val="00C758A9"/>
    <w:rsid w:val="00C87698"/>
    <w:rsid w:val="00C94566"/>
    <w:rsid w:val="00CA4D21"/>
    <w:rsid w:val="00CB0983"/>
    <w:rsid w:val="00CE17A4"/>
    <w:rsid w:val="00D215FA"/>
    <w:rsid w:val="00D22D80"/>
    <w:rsid w:val="00D6511A"/>
    <w:rsid w:val="00D71E82"/>
    <w:rsid w:val="00D91FAF"/>
    <w:rsid w:val="00DD6C82"/>
    <w:rsid w:val="00DF45F5"/>
    <w:rsid w:val="00E13938"/>
    <w:rsid w:val="00E43AE4"/>
    <w:rsid w:val="00E53CD7"/>
    <w:rsid w:val="00E5689E"/>
    <w:rsid w:val="00E725E8"/>
    <w:rsid w:val="00E952E9"/>
    <w:rsid w:val="00EA12FC"/>
    <w:rsid w:val="00EB23BC"/>
    <w:rsid w:val="00EC05A1"/>
    <w:rsid w:val="00EC2890"/>
    <w:rsid w:val="00EE2606"/>
    <w:rsid w:val="00F04897"/>
    <w:rsid w:val="00F327F0"/>
    <w:rsid w:val="00F40855"/>
    <w:rsid w:val="00F50A88"/>
    <w:rsid w:val="00F81882"/>
    <w:rsid w:val="00F864D1"/>
    <w:rsid w:val="00FC2C66"/>
    <w:rsid w:val="00FC566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593676"/>
  <w15:docId w15:val="{7205D0CB-26C1-491A-8E20-ABBF4C99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C3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80C3D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rsid w:val="00B80C3D"/>
    <w:pPr>
      <w:numPr>
        <w:numId w:val="8"/>
      </w:numPr>
      <w:tabs>
        <w:tab w:val="center" w:pos="5220"/>
        <w:tab w:val="right" w:pos="9360"/>
      </w:tabs>
      <w:ind w:left="720"/>
    </w:pPr>
    <w:rPr>
      <w:rFonts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80C3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1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6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image" Target="media/image110.wmf"/><Relationship Id="rId279" Type="http://schemas.openxmlformats.org/officeDocument/2006/relationships/header" Target="header3.xml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6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5.bin"/><Relationship Id="rId280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3.bin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58.wmf"/><Relationship Id="rId151" Type="http://schemas.openxmlformats.org/officeDocument/2006/relationships/image" Target="media/image68.wmf"/><Relationship Id="rId172" Type="http://schemas.openxmlformats.org/officeDocument/2006/relationships/image" Target="media/image78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2.bin"/><Relationship Id="rId281" Type="http://schemas.openxmlformats.org/officeDocument/2006/relationships/theme" Target="theme/theme1.xml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7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2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3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4.wmf"/><Relationship Id="rId164" Type="http://schemas.openxmlformats.org/officeDocument/2006/relationships/image" Target="media/image74.wmf"/><Relationship Id="rId185" Type="http://schemas.openxmlformats.org/officeDocument/2006/relationships/image" Target="media/image8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3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9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29.jpeg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4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8.wmf"/><Relationship Id="rId234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9.wmf"/><Relationship Id="rId276" Type="http://schemas.openxmlformats.org/officeDocument/2006/relationships/header" Target="header1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e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0.bin"/><Relationship Id="rId277" Type="http://schemas.openxmlformats.org/officeDocument/2006/relationships/header" Target="header2.xml"/><Relationship Id="rId116" Type="http://schemas.openxmlformats.org/officeDocument/2006/relationships/image" Target="media/image53.wmf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1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0.wmf"/><Relationship Id="rId278" Type="http://schemas.openxmlformats.org/officeDocument/2006/relationships/footer" Target="footer1.xml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1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67.wmf"/><Relationship Id="rId95" Type="http://schemas.openxmlformats.org/officeDocument/2006/relationships/image" Target="media/image43.wmf"/><Relationship Id="rId160" Type="http://schemas.openxmlformats.org/officeDocument/2006/relationships/image" Target="media/image72.wmf"/><Relationship Id="rId216" Type="http://schemas.openxmlformats.org/officeDocument/2006/relationships/oleObject" Target="embeddings/oleObject110.bin"/><Relationship Id="rId258" Type="http://schemas.openxmlformats.org/officeDocument/2006/relationships/oleObject" Target="embeddings/oleObject13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0.png"/><Relationship Id="rId2" Type="http://schemas.openxmlformats.org/officeDocument/2006/relationships/image" Target="media/image132.png"/><Relationship Id="rId1" Type="http://schemas.openxmlformats.org/officeDocument/2006/relationships/image" Target="media/image13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han_1990\Downloads\M&#7850;U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B5EB2-D725-4E3D-9868-4036069D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(1).dotx</Template>
  <TotalTime>64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thanhnhan_1990</dc:creator>
  <cp:lastModifiedBy>Mac</cp:lastModifiedBy>
  <cp:revision>7</cp:revision>
  <cp:lastPrinted>2018-05-31T07:12:00Z</cp:lastPrinted>
  <dcterms:created xsi:type="dcterms:W3CDTF">2018-05-31T02:04:00Z</dcterms:created>
  <dcterms:modified xsi:type="dcterms:W3CDTF">2018-05-31T08:07:00Z</dcterms:modified>
</cp:coreProperties>
</file>